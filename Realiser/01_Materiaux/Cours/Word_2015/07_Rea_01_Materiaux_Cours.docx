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E251E2"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1</w:t>
      </w:r>
      <w:r w:rsidR="00290BC7">
        <w:rPr>
          <w:sz w:val="36"/>
        </w:rPr>
        <w:t>3</w:t>
      </w:r>
      <w:r w:rsidR="00245FC4">
        <w:rPr>
          <w:sz w:val="36"/>
        </w:rPr>
        <w:t xml:space="preserve"> : </w:t>
      </w:r>
      <w:r w:rsidR="00290BC7">
        <w:rPr>
          <w:sz w:val="36"/>
        </w:rPr>
        <w:t>Liaison Encastrement Démontable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316"/>
        <w:gridCol w:w="2078"/>
        <w:gridCol w:w="1843"/>
        <w:gridCol w:w="2234"/>
      </w:tblGrid>
      <w:tr w:rsidR="000158B1" w:rsidTr="00FE50E6">
        <w:tc>
          <w:tcPr>
            <w:tcW w:w="1951" w:type="dxa"/>
            <w:vAlign w:val="center"/>
          </w:tcPr>
          <w:p w:rsidR="00E251E2" w:rsidRDefault="00E251E2" w:rsidP="000158B1">
            <w:pPr>
              <w:jc w:val="center"/>
            </w:pPr>
            <w:r>
              <w:rPr>
                <w:noProof/>
                <w:lang w:eastAsia="fr-FR"/>
              </w:rPr>
              <w:t>Image matériau micro</w:t>
            </w:r>
          </w:p>
          <w:p w:rsidR="00E251E2" w:rsidRPr="00E251E2" w:rsidRDefault="00E251E2" w:rsidP="00E251E2"/>
          <w:p w:rsidR="00E251E2" w:rsidRDefault="00E251E2" w:rsidP="00E251E2"/>
          <w:p w:rsidR="000158B1" w:rsidRPr="00E251E2" w:rsidRDefault="000158B1" w:rsidP="00E251E2"/>
        </w:tc>
        <w:tc>
          <w:tcPr>
            <w:tcW w:w="2316" w:type="dxa"/>
            <w:vAlign w:val="center"/>
          </w:tcPr>
          <w:p w:rsidR="000158B1" w:rsidRDefault="00E251E2" w:rsidP="000158B1">
            <w:pPr>
              <w:jc w:val="center"/>
            </w:pPr>
            <w:r>
              <w:rPr>
                <w:noProof/>
                <w:lang w:eastAsia="fr-FR"/>
              </w:rPr>
              <w:t>Image matériau macro</w:t>
            </w:r>
          </w:p>
        </w:tc>
        <w:tc>
          <w:tcPr>
            <w:tcW w:w="2078" w:type="dxa"/>
            <w:vAlign w:val="center"/>
          </w:tcPr>
          <w:p w:rsidR="000158B1" w:rsidRDefault="000158B1" w:rsidP="000158B1">
            <w:pPr>
              <w:jc w:val="center"/>
            </w:pPr>
            <w:r>
              <w:rPr>
                <w:noProof/>
                <w:lang w:eastAsia="fr-FR"/>
              </w:rPr>
              <w:drawing>
                <wp:inline distT="0" distB="0" distL="0" distR="0" wp14:anchorId="0E894A03" wp14:editId="43E907AB">
                  <wp:extent cx="1162050" cy="1162050"/>
                  <wp:effectExtent l="0" t="0" r="0" b="0"/>
                  <wp:docPr id="66" name="Image 66" descr="C:\Enseignements\GitHub\07_Etude_Systemes_Mecaniques_Analyser_Concevoir_Realiser\Concevoir\02_LiaisonsEncastrementDemontables\Cours\Word_2014\Figures\mini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Enseignements\GitHub\07_Etude_Systemes_Mecaniques_Analyser_Concevoir_Realiser\Concevoir\02_LiaisonsEncastrementDemontables\Cours\Word_2014\Figures\miniature_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162050" cy="1162050"/>
                          </a:xfrm>
                          <a:prstGeom prst="rect">
                            <a:avLst/>
                          </a:prstGeom>
                          <a:noFill/>
                          <a:ln>
                            <a:noFill/>
                          </a:ln>
                        </pic:spPr>
                      </pic:pic>
                    </a:graphicData>
                  </a:graphic>
                </wp:inline>
              </w:drawing>
            </w:r>
          </w:p>
        </w:tc>
        <w:tc>
          <w:tcPr>
            <w:tcW w:w="1843" w:type="dxa"/>
            <w:vAlign w:val="center"/>
          </w:tcPr>
          <w:p w:rsidR="000158B1" w:rsidRDefault="000158B1" w:rsidP="000158B1">
            <w:pPr>
              <w:jc w:val="center"/>
            </w:pPr>
            <w:r>
              <w:rPr>
                <w:noProof/>
                <w:lang w:eastAsia="fr-FR"/>
              </w:rPr>
              <w:drawing>
                <wp:inline distT="0" distB="0" distL="0" distR="0" wp14:anchorId="510931E3" wp14:editId="68CBAF59">
                  <wp:extent cx="1591818" cy="763020"/>
                  <wp:effectExtent l="0" t="4763" r="4128" b="4127"/>
                  <wp:docPr id="75" name="Image 75" descr="C:\Enseignements\GitHub\07_Etude_Systemes_Mecaniques_Analyser_Concevoir_Realiser\Concevoir\02_LiaisonsEncastrementDemontables\Cours\Word_2014\Figures\mini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Enseignements\GitHub\07_Etude_Systemes_Mecaniques_Analyser_Concevoir_Realiser\Concevoir\02_LiaisonsEncastrementDemontables\Cours\Word_2014\Figures\miniature_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596216" cy="765128"/>
                          </a:xfrm>
                          <a:prstGeom prst="rect">
                            <a:avLst/>
                          </a:prstGeom>
                          <a:noFill/>
                          <a:ln>
                            <a:noFill/>
                          </a:ln>
                        </pic:spPr>
                      </pic:pic>
                    </a:graphicData>
                  </a:graphic>
                </wp:inline>
              </w:drawing>
            </w:r>
          </w:p>
        </w:tc>
        <w:tc>
          <w:tcPr>
            <w:tcW w:w="2234" w:type="dxa"/>
            <w:vAlign w:val="center"/>
          </w:tcPr>
          <w:p w:rsidR="000158B1" w:rsidRDefault="000158B1" w:rsidP="000158B1">
            <w:pPr>
              <w:jc w:val="center"/>
            </w:pPr>
            <w:r>
              <w:rPr>
                <w:noProof/>
                <w:lang w:eastAsia="fr-FR"/>
              </w:rPr>
              <w:drawing>
                <wp:inline distT="0" distB="0" distL="0" distR="0" wp14:anchorId="1342F937" wp14:editId="0B5F6F14">
                  <wp:extent cx="1152275" cy="1104704"/>
                  <wp:effectExtent l="4762" t="0" r="0" b="0"/>
                  <wp:docPr id="76" name="Image 76" descr="C:\Enseignements\GitHub\07_Etude_Systemes_Mecaniques_Analyser_Concevoir_Realiser\Concevoir\02_LiaisonsEncastrementDemontables\Cours\Word_2014\Figures\mini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Enseignements\GitHub\07_Etude_Systemes_Mecaniques_Analyser_Concevoir_Realiser\Concevoir\02_LiaisonsEncastrementDemontables\Cours\Word_2014\Figures\miniature_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1147013" cy="1099660"/>
                          </a:xfrm>
                          <a:prstGeom prst="rect">
                            <a:avLst/>
                          </a:prstGeom>
                          <a:noFill/>
                          <a:ln>
                            <a:noFill/>
                          </a:ln>
                        </pic:spPr>
                      </pic:pic>
                    </a:graphicData>
                  </a:graphic>
                </wp:inline>
              </w:drawing>
            </w:r>
          </w:p>
        </w:tc>
      </w:tr>
      <w:tr w:rsidR="000158B1" w:rsidTr="00FE50E6">
        <w:tc>
          <w:tcPr>
            <w:tcW w:w="1951" w:type="dxa"/>
            <w:vMerge w:val="restart"/>
            <w:vAlign w:val="center"/>
          </w:tcPr>
          <w:p w:rsidR="000158B1" w:rsidRDefault="000158B1" w:rsidP="000158B1">
            <w:pPr>
              <w:jc w:val="center"/>
              <w:rPr>
                <w:noProof/>
                <w:lang w:eastAsia="fr-FR"/>
              </w:rPr>
            </w:pPr>
            <w:r>
              <w:rPr>
                <w:noProof/>
                <w:lang w:eastAsia="fr-FR"/>
              </w:rPr>
              <w:t xml:space="preserve">Fenestron – Rotor arrière du Dauphin EC 155 </w:t>
            </w:r>
            <w:r>
              <w:rPr>
                <w:rStyle w:val="Appelnotedebasdep"/>
                <w:noProof/>
                <w:lang w:eastAsia="fr-FR"/>
              </w:rPr>
              <w:footnoteReference w:id="1"/>
            </w:r>
          </w:p>
        </w:tc>
        <w:tc>
          <w:tcPr>
            <w:tcW w:w="8471" w:type="dxa"/>
            <w:gridSpan w:val="4"/>
            <w:vAlign w:val="center"/>
          </w:tcPr>
          <w:p w:rsidR="000158B1" w:rsidRDefault="000158B1" w:rsidP="000158B1">
            <w:pPr>
              <w:jc w:val="center"/>
              <w:rPr>
                <w:noProof/>
                <w:lang w:eastAsia="fr-FR"/>
              </w:rPr>
            </w:pPr>
            <w:r>
              <w:rPr>
                <w:noProof/>
                <w:lang w:eastAsia="fr-FR"/>
              </w:rPr>
              <w:t>Conception du rotor arrière du dauphin</w:t>
            </w:r>
            <w:r>
              <w:rPr>
                <w:rStyle w:val="Appelnotedebasdep"/>
                <w:noProof/>
                <w:lang w:eastAsia="fr-FR"/>
              </w:rPr>
              <w:footnoteReference w:id="2"/>
            </w:r>
          </w:p>
        </w:tc>
      </w:tr>
      <w:tr w:rsidR="000158B1" w:rsidTr="00FE50E6">
        <w:tc>
          <w:tcPr>
            <w:tcW w:w="1951" w:type="dxa"/>
            <w:vMerge/>
            <w:vAlign w:val="center"/>
          </w:tcPr>
          <w:p w:rsidR="000158B1" w:rsidRDefault="000158B1" w:rsidP="000158B1">
            <w:pPr>
              <w:jc w:val="center"/>
              <w:rPr>
                <w:noProof/>
                <w:lang w:eastAsia="fr-FR"/>
              </w:rPr>
            </w:pPr>
          </w:p>
        </w:tc>
        <w:tc>
          <w:tcPr>
            <w:tcW w:w="2316" w:type="dxa"/>
            <w:vAlign w:val="center"/>
          </w:tcPr>
          <w:p w:rsidR="000158B1" w:rsidRDefault="000158B1" w:rsidP="000158B1">
            <w:pPr>
              <w:jc w:val="center"/>
              <w:rPr>
                <w:noProof/>
                <w:lang w:eastAsia="fr-FR"/>
              </w:rPr>
            </w:pPr>
            <w:r>
              <w:rPr>
                <w:noProof/>
                <w:lang w:eastAsia="fr-FR"/>
              </w:rPr>
              <w:t>Conception d’ensemble</w:t>
            </w:r>
          </w:p>
        </w:tc>
        <w:tc>
          <w:tcPr>
            <w:tcW w:w="2078" w:type="dxa"/>
            <w:vAlign w:val="center"/>
          </w:tcPr>
          <w:p w:rsidR="000158B1" w:rsidRDefault="000158B1" w:rsidP="000158B1">
            <w:pPr>
              <w:jc w:val="center"/>
              <w:rPr>
                <w:noProof/>
                <w:lang w:eastAsia="fr-FR"/>
              </w:rPr>
            </w:pPr>
            <w:r>
              <w:rPr>
                <w:noProof/>
                <w:lang w:eastAsia="fr-FR"/>
              </w:rPr>
              <w:t>Assemblage claveté d’un pignon</w:t>
            </w:r>
          </w:p>
        </w:tc>
        <w:tc>
          <w:tcPr>
            <w:tcW w:w="1843" w:type="dxa"/>
            <w:vAlign w:val="center"/>
          </w:tcPr>
          <w:p w:rsidR="000158B1" w:rsidRDefault="000158B1" w:rsidP="000158B1">
            <w:pPr>
              <w:jc w:val="center"/>
              <w:rPr>
                <w:noProof/>
                <w:lang w:eastAsia="fr-FR"/>
              </w:rPr>
            </w:pPr>
            <w:r>
              <w:rPr>
                <w:noProof/>
                <w:lang w:eastAsia="fr-FR"/>
              </w:rPr>
              <w:t>Assemblage de carter</w:t>
            </w:r>
          </w:p>
        </w:tc>
        <w:tc>
          <w:tcPr>
            <w:tcW w:w="2234" w:type="dxa"/>
            <w:vAlign w:val="center"/>
          </w:tcPr>
          <w:p w:rsidR="000158B1" w:rsidRDefault="000158B1" w:rsidP="000158B1">
            <w:pPr>
              <w:jc w:val="center"/>
              <w:rPr>
                <w:noProof/>
                <w:lang w:eastAsia="fr-FR"/>
              </w:rPr>
            </w:pPr>
            <w:r>
              <w:rPr>
                <w:noProof/>
                <w:lang w:eastAsia="fr-FR"/>
              </w:rPr>
              <w:t>Assemblage par emmanchment conique</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010D37">
            <w:pPr>
              <w:pStyle w:val="Paragraphedeliste"/>
              <w:numPr>
                <w:ilvl w:val="0"/>
                <w:numId w:val="9"/>
              </w:numPr>
              <w:rPr>
                <w:lang w:eastAsia="fr-FR"/>
              </w:rPr>
            </w:pPr>
            <w:r w:rsidRPr="00125132">
              <w:t>En phase d’avant conception d’un produit, quels sont les critères qui vont permettre de c</w:t>
            </w:r>
            <w:r>
              <w:t>hoisir les matériaux à utiliser ?</w:t>
            </w:r>
            <w:r>
              <w:rPr>
                <w:lang w:eastAsia="fr-FR"/>
              </w:rPr>
              <w:t xml:space="preserve"> </w:t>
            </w:r>
          </w:p>
        </w:tc>
      </w:tr>
    </w:tbl>
    <w:p w:rsidR="00D35342" w:rsidRDefault="00D35342" w:rsidP="00D35342"/>
    <w:p w:rsidR="00D35342" w:rsidRPr="00125132" w:rsidRDefault="00D35342" w:rsidP="00D35342"/>
    <w:tbl>
      <w:tblPr>
        <w:tblStyle w:val="Grilledutableau"/>
        <w:tblW w:w="0" w:type="auto"/>
        <w:tblLook w:val="04A0" w:firstRow="1" w:lastRow="0" w:firstColumn="1" w:lastColumn="0" w:noHBand="0" w:noVBand="1"/>
      </w:tblPr>
      <w:tblGrid>
        <w:gridCol w:w="3440"/>
        <w:gridCol w:w="3546"/>
        <w:gridCol w:w="3436"/>
      </w:tblGrid>
      <w:tr w:rsidR="00D35342" w:rsidRPr="00125132" w:rsidTr="00084B79">
        <w:tc>
          <w:tcPr>
            <w:tcW w:w="3448" w:type="dxa"/>
          </w:tcPr>
          <w:p w:rsidR="00D35342" w:rsidRPr="00125132" w:rsidRDefault="00D35342" w:rsidP="00084B79">
            <w:r w:rsidRPr="00125132">
              <w:drawing>
                <wp:inline distT="0" distB="0" distL="0" distR="0" wp14:anchorId="3085584B" wp14:editId="06990606">
                  <wp:extent cx="1870710" cy="1266446"/>
                  <wp:effectExtent l="19050" t="0" r="0" b="0"/>
                  <wp:docPr id="2" name="il_fi" descr="http://www.air-cosmos.com/img/1-4319-600x350-0/genx-ge-av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ir-cosmos.com/img/1-4319-600x350-0/genx-ge-aviation.jpg"/>
                          <pic:cNvPicPr>
                            <a:picLocks noChangeAspect="1" noChangeArrowheads="1"/>
                          </pic:cNvPicPr>
                        </pic:nvPicPr>
                        <pic:blipFill>
                          <a:blip r:embed="rId13" cstate="print"/>
                          <a:srcRect/>
                          <a:stretch>
                            <a:fillRect/>
                          </a:stretch>
                        </pic:blipFill>
                        <pic:spPr bwMode="auto">
                          <a:xfrm>
                            <a:off x="0" y="0"/>
                            <a:ext cx="1870710" cy="1266446"/>
                          </a:xfrm>
                          <a:prstGeom prst="rect">
                            <a:avLst/>
                          </a:prstGeom>
                          <a:noFill/>
                          <a:ln w="9525">
                            <a:noFill/>
                            <a:miter lim="800000"/>
                            <a:headEnd/>
                            <a:tailEnd/>
                          </a:ln>
                        </pic:spPr>
                      </pic:pic>
                    </a:graphicData>
                  </a:graphic>
                </wp:inline>
              </w:drawing>
            </w:r>
          </w:p>
        </w:tc>
        <w:tc>
          <w:tcPr>
            <w:tcW w:w="3449" w:type="dxa"/>
          </w:tcPr>
          <w:p w:rsidR="00D35342" w:rsidRPr="00125132" w:rsidRDefault="00D35342" w:rsidP="00084B79"/>
          <w:p w:rsidR="00D35342" w:rsidRPr="00125132" w:rsidRDefault="00D35342" w:rsidP="00084B79">
            <w:r w:rsidRPr="00125132">
              <w:drawing>
                <wp:inline distT="0" distB="0" distL="0" distR="0" wp14:anchorId="3788C050" wp14:editId="14469661">
                  <wp:extent cx="2089150" cy="810428"/>
                  <wp:effectExtent l="19050" t="0" r="6350" b="0"/>
                  <wp:docPr id="6" name="hplogo" descr="57ème anniversaire de Gaston Laga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logo" descr="57ème anniversaire de Gaston Lagaffe"/>
                          <pic:cNvPicPr>
                            <a:picLocks noChangeAspect="1" noChangeArrowheads="1"/>
                          </pic:cNvPicPr>
                        </pic:nvPicPr>
                        <pic:blipFill>
                          <a:blip r:embed="rId14" cstate="print"/>
                          <a:srcRect/>
                          <a:stretch>
                            <a:fillRect/>
                          </a:stretch>
                        </pic:blipFill>
                        <pic:spPr bwMode="auto">
                          <a:xfrm>
                            <a:off x="0" y="0"/>
                            <a:ext cx="2089150" cy="810428"/>
                          </a:xfrm>
                          <a:prstGeom prst="rect">
                            <a:avLst/>
                          </a:prstGeom>
                          <a:noFill/>
                          <a:ln w="9525">
                            <a:noFill/>
                            <a:miter lim="800000"/>
                            <a:headEnd/>
                            <a:tailEnd/>
                          </a:ln>
                        </pic:spPr>
                      </pic:pic>
                    </a:graphicData>
                  </a:graphic>
                </wp:inline>
              </w:drawing>
            </w:r>
          </w:p>
        </w:tc>
        <w:tc>
          <w:tcPr>
            <w:tcW w:w="3449" w:type="dxa"/>
          </w:tcPr>
          <w:p w:rsidR="00D35342" w:rsidRPr="00125132" w:rsidRDefault="00D35342" w:rsidP="00084B79"/>
          <w:p w:rsidR="00D35342" w:rsidRPr="00125132" w:rsidRDefault="00D35342" w:rsidP="00084B79">
            <w:r w:rsidRPr="00125132">
              <w:drawing>
                <wp:inline distT="0" distB="0" distL="0" distR="0" wp14:anchorId="7303CE7E" wp14:editId="7415AE02">
                  <wp:extent cx="1758950" cy="937335"/>
                  <wp:effectExtent l="19050" t="0" r="0" b="0"/>
                  <wp:docPr id="7" name="il_fi" descr="http://blog.juliendelcourt.fr/wp-content/uploads/2013/04/Pierre-Lota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blog.juliendelcourt.fr/wp-content/uploads/2013/04/Pierre-Lota7.jpeg"/>
                          <pic:cNvPicPr>
                            <a:picLocks noChangeAspect="1" noChangeArrowheads="1"/>
                          </pic:cNvPicPr>
                        </pic:nvPicPr>
                        <pic:blipFill>
                          <a:blip r:embed="rId15" cstate="print"/>
                          <a:srcRect l="6657" t="14085" r="6299" b="9859"/>
                          <a:stretch>
                            <a:fillRect/>
                          </a:stretch>
                        </pic:blipFill>
                        <pic:spPr bwMode="auto">
                          <a:xfrm>
                            <a:off x="0" y="0"/>
                            <a:ext cx="1758950" cy="937335"/>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p w:rsidR="00D35342" w:rsidRDefault="00D35342" w:rsidP="00D35342">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39"/>
      </w:tblGrid>
      <w:tr w:rsidR="00D35342" w:rsidRPr="009D41C3" w:rsidTr="00084B79">
        <w:trPr>
          <w:trHeight w:val="746"/>
        </w:trPr>
        <w:tc>
          <w:tcPr>
            <w:tcW w:w="10339" w:type="dxa"/>
            <w:shd w:val="clear" w:color="auto" w:fill="C6D9F1" w:themeFill="text2" w:themeFillTint="33"/>
          </w:tcPr>
          <w:p w:rsidR="00D35342" w:rsidRPr="009D41C3" w:rsidRDefault="00D35342" w:rsidP="00084B79">
            <w:pPr>
              <w:rPr>
                <w:lang w:eastAsia="fr-FR"/>
              </w:rPr>
            </w:pPr>
            <w:r w:rsidRPr="009D41C3">
              <w:rPr>
                <w:lang w:eastAsia="fr-FR"/>
              </w:rPr>
              <w:t>Compétence</w:t>
            </w:r>
            <w:r w:rsidR="00084B79">
              <w:rPr>
                <w:lang w:eastAsia="fr-FR"/>
              </w:rPr>
              <w:t>s</w:t>
            </w:r>
            <w:r w:rsidRPr="009D41C3">
              <w:rPr>
                <w:lang w:eastAsia="fr-FR"/>
              </w:rPr>
              <w:t> : Communiquer</w:t>
            </w:r>
          </w:p>
          <w:p w:rsidR="00D35342" w:rsidRPr="009D41C3" w:rsidRDefault="00D35342" w:rsidP="00010D37">
            <w:pPr>
              <w:pStyle w:val="Paragraphedeliste"/>
              <w:numPr>
                <w:ilvl w:val="0"/>
                <w:numId w:val="10"/>
              </w:numPr>
              <w:rPr>
                <w:lang w:eastAsia="fr-FR"/>
              </w:rPr>
            </w:pPr>
            <w:r w:rsidRPr="00290BC7">
              <w:rPr>
                <w:lang w:eastAsia="fr-FR"/>
              </w:rPr>
              <w:t>Conc1-C2</w:t>
            </w:r>
            <w:r>
              <w:rPr>
                <w:lang w:eastAsia="fr-FR"/>
              </w:rPr>
              <w:t> :</w:t>
            </w:r>
            <w:r w:rsidR="00084B79">
              <w:rPr>
                <w:lang w:eastAsia="fr-FR"/>
              </w:rPr>
              <w:t xml:space="preserve"> ***</w:t>
            </w:r>
            <w:r w:rsidRPr="009D41C3">
              <w:rPr>
                <w:lang w:eastAsia="fr-FR"/>
              </w:rPr>
              <w:t xml:space="preserve"> </w:t>
            </w:r>
          </w:p>
        </w:tc>
      </w:tr>
    </w:tbl>
    <w:p w:rsidR="00D35342" w:rsidRDefault="00D35342" w:rsidP="00D35342">
      <w:pPr>
        <w:rPr>
          <w:lang w:eastAsia="fr-FR"/>
        </w:rPr>
      </w:pPr>
    </w:p>
    <w:p w:rsidR="00D35342" w:rsidRDefault="00D35342" w:rsidP="000158B1"/>
    <w:p w:rsidR="00D35342" w:rsidRDefault="00D35342" w:rsidP="000158B1"/>
    <w:p w:rsidR="00D35342" w:rsidRPr="000158B1" w:rsidRDefault="00D35342" w:rsidP="000158B1"/>
    <w:p w:rsidR="00551E68" w:rsidRDefault="00551E68" w:rsidP="00617A95"/>
    <w:p w:rsidR="00E251E2"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3741047" w:history="1">
        <w:r w:rsidR="00E251E2" w:rsidRPr="009F3AA0">
          <w:rPr>
            <w:rStyle w:val="Lienhypertexte"/>
            <w:noProof/>
          </w:rPr>
          <w:t>1°-  Architecture des liaisons encastrement démontable</w:t>
        </w:r>
        <w:r w:rsidR="00E251E2">
          <w:rPr>
            <w:noProof/>
            <w:webHidden/>
          </w:rPr>
          <w:tab/>
        </w:r>
        <w:r w:rsidR="00E251E2">
          <w:rPr>
            <w:noProof/>
            <w:webHidden/>
          </w:rPr>
          <w:fldChar w:fldCharType="begin"/>
        </w:r>
        <w:r w:rsidR="00E251E2">
          <w:rPr>
            <w:noProof/>
            <w:webHidden/>
          </w:rPr>
          <w:instrText xml:space="preserve"> PAGEREF _Toc413741047 \h </w:instrText>
        </w:r>
        <w:r w:rsidR="00E251E2">
          <w:rPr>
            <w:noProof/>
            <w:webHidden/>
          </w:rPr>
        </w:r>
        <w:r w:rsidR="00E251E2">
          <w:rPr>
            <w:noProof/>
            <w:webHidden/>
          </w:rPr>
          <w:fldChar w:fldCharType="separate"/>
        </w:r>
        <w:r w:rsidR="00E251E2">
          <w:rPr>
            <w:noProof/>
            <w:webHidden/>
          </w:rPr>
          <w:t>1</w:t>
        </w:r>
        <w:r w:rsidR="00E251E2">
          <w:rPr>
            <w:noProof/>
            <w:webHidden/>
          </w:rPr>
          <w:fldChar w:fldCharType="end"/>
        </w:r>
      </w:hyperlink>
    </w:p>
    <w:p w:rsidR="00E251E2" w:rsidRDefault="00E251E2">
      <w:pPr>
        <w:pStyle w:val="TM3"/>
        <w:tabs>
          <w:tab w:val="right" w:leader="dot" w:pos="10196"/>
        </w:tabs>
        <w:rPr>
          <w:rFonts w:asciiTheme="minorHAnsi" w:eastAsiaTheme="minorEastAsia" w:hAnsiTheme="minorHAnsi" w:cstheme="minorBidi"/>
          <w:i w:val="0"/>
          <w:noProof/>
          <w:sz w:val="22"/>
          <w:szCs w:val="22"/>
          <w:lang w:eastAsia="fr-FR"/>
        </w:rPr>
      </w:pPr>
      <w:hyperlink w:anchor="_Toc413741048" w:history="1">
        <w:r w:rsidRPr="009F3AA0">
          <w:rPr>
            <w:rStyle w:val="Lienhypertexte"/>
            <w:noProof/>
          </w:rPr>
          <w:t>A. Notion de surfaces prépondérantes</w:t>
        </w:r>
        <w:r>
          <w:rPr>
            <w:noProof/>
            <w:webHidden/>
          </w:rPr>
          <w:tab/>
        </w:r>
        <w:r>
          <w:rPr>
            <w:noProof/>
            <w:webHidden/>
          </w:rPr>
          <w:fldChar w:fldCharType="begin"/>
        </w:r>
        <w:r>
          <w:rPr>
            <w:noProof/>
            <w:webHidden/>
          </w:rPr>
          <w:instrText xml:space="preserve"> PAGEREF _Toc413741048 \h </w:instrText>
        </w:r>
        <w:r>
          <w:rPr>
            <w:noProof/>
            <w:webHidden/>
          </w:rPr>
        </w:r>
        <w:r>
          <w:rPr>
            <w:noProof/>
            <w:webHidden/>
          </w:rPr>
          <w:fldChar w:fldCharType="separate"/>
        </w:r>
        <w:r>
          <w:rPr>
            <w:noProof/>
            <w:webHidden/>
          </w:rPr>
          <w:t>1</w:t>
        </w:r>
        <w:r>
          <w:rPr>
            <w:noProof/>
            <w:webHidden/>
          </w:rPr>
          <w:fldChar w:fldCharType="end"/>
        </w:r>
      </w:hyperlink>
    </w:p>
    <w:p w:rsidR="00E251E2" w:rsidRDefault="00E251E2">
      <w:pPr>
        <w:pStyle w:val="TM3"/>
        <w:tabs>
          <w:tab w:val="right" w:leader="dot" w:pos="10196"/>
        </w:tabs>
        <w:rPr>
          <w:rFonts w:asciiTheme="minorHAnsi" w:eastAsiaTheme="minorEastAsia" w:hAnsiTheme="minorHAnsi" w:cstheme="minorBidi"/>
          <w:i w:val="0"/>
          <w:noProof/>
          <w:sz w:val="22"/>
          <w:szCs w:val="22"/>
          <w:lang w:eastAsia="fr-FR"/>
        </w:rPr>
      </w:pPr>
      <w:hyperlink w:anchor="_Toc413741049" w:history="1">
        <w:r w:rsidRPr="009F3AA0">
          <w:rPr>
            <w:rStyle w:val="Lienhypertexte"/>
            <w:noProof/>
          </w:rPr>
          <w:t>B. Classification des architectures</w:t>
        </w:r>
        <w:r>
          <w:rPr>
            <w:noProof/>
            <w:webHidden/>
          </w:rPr>
          <w:tab/>
        </w:r>
        <w:r>
          <w:rPr>
            <w:noProof/>
            <w:webHidden/>
          </w:rPr>
          <w:fldChar w:fldCharType="begin"/>
        </w:r>
        <w:r>
          <w:rPr>
            <w:noProof/>
            <w:webHidden/>
          </w:rPr>
          <w:instrText xml:space="preserve"> PAGEREF _Toc413741049 \h </w:instrText>
        </w:r>
        <w:r>
          <w:rPr>
            <w:noProof/>
            <w:webHidden/>
          </w:rPr>
        </w:r>
        <w:r>
          <w:rPr>
            <w:noProof/>
            <w:webHidden/>
          </w:rPr>
          <w:fldChar w:fldCharType="separate"/>
        </w:r>
        <w:r>
          <w:rPr>
            <w:noProof/>
            <w:webHidden/>
          </w:rPr>
          <w:t>1</w:t>
        </w:r>
        <w:r>
          <w:rPr>
            <w:noProof/>
            <w:webHidden/>
          </w:rPr>
          <w:fldChar w:fldCharType="end"/>
        </w:r>
      </w:hyperlink>
    </w:p>
    <w:p w:rsidR="00E251E2" w:rsidRDefault="00E251E2">
      <w:pPr>
        <w:pStyle w:val="TM3"/>
        <w:tabs>
          <w:tab w:val="right" w:leader="dot" w:pos="10196"/>
        </w:tabs>
        <w:rPr>
          <w:rFonts w:asciiTheme="minorHAnsi" w:eastAsiaTheme="minorEastAsia" w:hAnsiTheme="minorHAnsi" w:cstheme="minorBidi"/>
          <w:i w:val="0"/>
          <w:noProof/>
          <w:sz w:val="22"/>
          <w:szCs w:val="22"/>
          <w:lang w:eastAsia="fr-FR"/>
        </w:rPr>
      </w:pPr>
      <w:hyperlink w:anchor="_Toc413741050" w:history="1">
        <w:r w:rsidRPr="009F3AA0">
          <w:rPr>
            <w:rStyle w:val="Lienhypertexte"/>
            <w:noProof/>
          </w:rPr>
          <w:t>C. Notions d’architectures hyperstatiques</w:t>
        </w:r>
        <w:r>
          <w:rPr>
            <w:noProof/>
            <w:webHidden/>
          </w:rPr>
          <w:tab/>
        </w:r>
        <w:r>
          <w:rPr>
            <w:noProof/>
            <w:webHidden/>
          </w:rPr>
          <w:fldChar w:fldCharType="begin"/>
        </w:r>
        <w:r>
          <w:rPr>
            <w:noProof/>
            <w:webHidden/>
          </w:rPr>
          <w:instrText xml:space="preserve"> PAGEREF _Toc413741050 \h </w:instrText>
        </w:r>
        <w:r>
          <w:rPr>
            <w:noProof/>
            <w:webHidden/>
          </w:rPr>
        </w:r>
        <w:r>
          <w:rPr>
            <w:noProof/>
            <w:webHidden/>
          </w:rPr>
          <w:fldChar w:fldCharType="separate"/>
        </w:r>
        <w:r>
          <w:rPr>
            <w:noProof/>
            <w:webHidden/>
          </w:rPr>
          <w:t>2</w:t>
        </w:r>
        <w:r>
          <w:rPr>
            <w:noProof/>
            <w:webHidden/>
          </w:rPr>
          <w:fldChar w:fldCharType="end"/>
        </w:r>
      </w:hyperlink>
    </w:p>
    <w:p w:rsidR="00E251E2" w:rsidRDefault="00E251E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3741051" w:history="1">
        <w:r w:rsidRPr="009F3AA0">
          <w:rPr>
            <w:rStyle w:val="Lienhypertexte"/>
            <w:noProof/>
          </w:rPr>
          <w:t>2°-  Liaisons à contact plan prépondérant</w:t>
        </w:r>
        <w:r>
          <w:rPr>
            <w:noProof/>
            <w:webHidden/>
          </w:rPr>
          <w:tab/>
        </w:r>
        <w:r>
          <w:rPr>
            <w:noProof/>
            <w:webHidden/>
          </w:rPr>
          <w:fldChar w:fldCharType="begin"/>
        </w:r>
        <w:r>
          <w:rPr>
            <w:noProof/>
            <w:webHidden/>
          </w:rPr>
          <w:instrText xml:space="preserve"> PAGEREF _Toc413741051 \h </w:instrText>
        </w:r>
        <w:r>
          <w:rPr>
            <w:noProof/>
            <w:webHidden/>
          </w:rPr>
        </w:r>
        <w:r>
          <w:rPr>
            <w:noProof/>
            <w:webHidden/>
          </w:rPr>
          <w:fldChar w:fldCharType="separate"/>
        </w:r>
        <w:r>
          <w:rPr>
            <w:noProof/>
            <w:webHidden/>
          </w:rPr>
          <w:t>3</w:t>
        </w:r>
        <w:r>
          <w:rPr>
            <w:noProof/>
            <w:webHidden/>
          </w:rPr>
          <w:fldChar w:fldCharType="end"/>
        </w:r>
      </w:hyperlink>
    </w:p>
    <w:p w:rsidR="00E251E2" w:rsidRDefault="00E251E2">
      <w:pPr>
        <w:pStyle w:val="TM3"/>
        <w:tabs>
          <w:tab w:val="right" w:leader="dot" w:pos="10196"/>
        </w:tabs>
        <w:rPr>
          <w:rFonts w:asciiTheme="minorHAnsi" w:eastAsiaTheme="minorEastAsia" w:hAnsiTheme="minorHAnsi" w:cstheme="minorBidi"/>
          <w:i w:val="0"/>
          <w:noProof/>
          <w:sz w:val="22"/>
          <w:szCs w:val="22"/>
          <w:lang w:eastAsia="fr-FR"/>
        </w:rPr>
      </w:pPr>
      <w:hyperlink w:anchor="_Toc413741052" w:history="1">
        <w:r w:rsidRPr="009F3AA0">
          <w:rPr>
            <w:rStyle w:val="Lienhypertexte"/>
            <w:noProof/>
          </w:rPr>
          <w:t>A. Mise en position principale : réalisation de la liaison appui plan</w:t>
        </w:r>
        <w:r>
          <w:rPr>
            <w:noProof/>
            <w:webHidden/>
          </w:rPr>
          <w:tab/>
        </w:r>
        <w:r>
          <w:rPr>
            <w:noProof/>
            <w:webHidden/>
          </w:rPr>
          <w:fldChar w:fldCharType="begin"/>
        </w:r>
        <w:r>
          <w:rPr>
            <w:noProof/>
            <w:webHidden/>
          </w:rPr>
          <w:instrText xml:space="preserve"> PAGEREF _Toc413741052 \h </w:instrText>
        </w:r>
        <w:r>
          <w:rPr>
            <w:noProof/>
            <w:webHidden/>
          </w:rPr>
        </w:r>
        <w:r>
          <w:rPr>
            <w:noProof/>
            <w:webHidden/>
          </w:rPr>
          <w:fldChar w:fldCharType="separate"/>
        </w:r>
        <w:r>
          <w:rPr>
            <w:noProof/>
            <w:webHidden/>
          </w:rPr>
          <w:t>3</w:t>
        </w:r>
        <w:r>
          <w:rPr>
            <w:noProof/>
            <w:webHidden/>
          </w:rPr>
          <w:fldChar w:fldCharType="end"/>
        </w:r>
      </w:hyperlink>
    </w:p>
    <w:p w:rsidR="00E251E2" w:rsidRDefault="00E251E2">
      <w:pPr>
        <w:pStyle w:val="TM4"/>
        <w:tabs>
          <w:tab w:val="right" w:leader="dot" w:pos="10196"/>
        </w:tabs>
        <w:rPr>
          <w:rFonts w:asciiTheme="minorHAnsi" w:eastAsiaTheme="minorEastAsia" w:hAnsiTheme="minorHAnsi" w:cstheme="minorBidi"/>
          <w:noProof/>
          <w:sz w:val="22"/>
          <w:szCs w:val="22"/>
          <w:lang w:eastAsia="fr-FR"/>
        </w:rPr>
      </w:pPr>
      <w:hyperlink w:anchor="_Toc413741053" w:history="1">
        <w:r w:rsidRPr="009F3AA0">
          <w:rPr>
            <w:rStyle w:val="Lienhypertexte"/>
            <w:noProof/>
          </w:rPr>
          <w:t>1- Principe</w:t>
        </w:r>
        <w:r>
          <w:rPr>
            <w:noProof/>
            <w:webHidden/>
          </w:rPr>
          <w:tab/>
        </w:r>
        <w:r>
          <w:rPr>
            <w:noProof/>
            <w:webHidden/>
          </w:rPr>
          <w:fldChar w:fldCharType="begin"/>
        </w:r>
        <w:r>
          <w:rPr>
            <w:noProof/>
            <w:webHidden/>
          </w:rPr>
          <w:instrText xml:space="preserve"> PAGEREF _Toc413741053 \h </w:instrText>
        </w:r>
        <w:r>
          <w:rPr>
            <w:noProof/>
            <w:webHidden/>
          </w:rPr>
        </w:r>
        <w:r>
          <w:rPr>
            <w:noProof/>
            <w:webHidden/>
          </w:rPr>
          <w:fldChar w:fldCharType="separate"/>
        </w:r>
        <w:r>
          <w:rPr>
            <w:noProof/>
            <w:webHidden/>
          </w:rPr>
          <w:t>3</w:t>
        </w:r>
        <w:r>
          <w:rPr>
            <w:noProof/>
            <w:webHidden/>
          </w:rPr>
          <w:fldChar w:fldCharType="end"/>
        </w:r>
      </w:hyperlink>
    </w:p>
    <w:p w:rsidR="00E251E2" w:rsidRDefault="00E251E2">
      <w:pPr>
        <w:pStyle w:val="TM4"/>
        <w:tabs>
          <w:tab w:val="right" w:leader="dot" w:pos="10196"/>
        </w:tabs>
        <w:rPr>
          <w:rFonts w:asciiTheme="minorHAnsi" w:eastAsiaTheme="minorEastAsia" w:hAnsiTheme="minorHAnsi" w:cstheme="minorBidi"/>
          <w:noProof/>
          <w:sz w:val="22"/>
          <w:szCs w:val="22"/>
          <w:lang w:eastAsia="fr-FR"/>
        </w:rPr>
      </w:pPr>
      <w:hyperlink w:anchor="_Toc413741054" w:history="1">
        <w:r w:rsidRPr="009F3AA0">
          <w:rPr>
            <w:rStyle w:val="Lienhypertexte"/>
            <w:noProof/>
          </w:rPr>
          <w:t>2- Trois liaisons sphères plans</w:t>
        </w:r>
        <w:r>
          <w:rPr>
            <w:noProof/>
            <w:webHidden/>
          </w:rPr>
          <w:tab/>
        </w:r>
        <w:r>
          <w:rPr>
            <w:noProof/>
            <w:webHidden/>
          </w:rPr>
          <w:fldChar w:fldCharType="begin"/>
        </w:r>
        <w:r>
          <w:rPr>
            <w:noProof/>
            <w:webHidden/>
          </w:rPr>
          <w:instrText xml:space="preserve"> PAGEREF _Toc413741054 \h </w:instrText>
        </w:r>
        <w:r>
          <w:rPr>
            <w:noProof/>
            <w:webHidden/>
          </w:rPr>
        </w:r>
        <w:r>
          <w:rPr>
            <w:noProof/>
            <w:webHidden/>
          </w:rPr>
          <w:fldChar w:fldCharType="separate"/>
        </w:r>
        <w:r>
          <w:rPr>
            <w:noProof/>
            <w:webHidden/>
          </w:rPr>
          <w:t>3</w:t>
        </w:r>
        <w:r>
          <w:rPr>
            <w:noProof/>
            <w:webHidden/>
          </w:rPr>
          <w:fldChar w:fldCharType="end"/>
        </w:r>
      </w:hyperlink>
    </w:p>
    <w:p w:rsidR="00E251E2" w:rsidRDefault="00E251E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1055" w:history="1">
        <w:r w:rsidRPr="009F3AA0">
          <w:rPr>
            <w:rStyle w:val="Lienhypertexte"/>
            <w:noProof/>
          </w:rPr>
          <w:t>a.</w:t>
        </w:r>
        <w:r>
          <w:rPr>
            <w:rFonts w:asciiTheme="minorHAnsi" w:eastAsiaTheme="minorEastAsia" w:hAnsiTheme="minorHAnsi" w:cstheme="minorBidi"/>
            <w:i w:val="0"/>
            <w:noProof/>
            <w:sz w:val="22"/>
            <w:szCs w:val="22"/>
            <w:lang w:eastAsia="fr-FR"/>
          </w:rPr>
          <w:tab/>
        </w:r>
        <w:r w:rsidRPr="009F3AA0">
          <w:rPr>
            <w:rStyle w:val="Lienhypertexte"/>
            <w:noProof/>
          </w:rPr>
          <w:t>Disposition</w:t>
        </w:r>
        <w:r>
          <w:rPr>
            <w:noProof/>
            <w:webHidden/>
          </w:rPr>
          <w:tab/>
        </w:r>
        <w:r>
          <w:rPr>
            <w:noProof/>
            <w:webHidden/>
          </w:rPr>
          <w:fldChar w:fldCharType="begin"/>
        </w:r>
        <w:r>
          <w:rPr>
            <w:noProof/>
            <w:webHidden/>
          </w:rPr>
          <w:instrText xml:space="preserve"> PAGEREF _Toc413741055 \h </w:instrText>
        </w:r>
        <w:r>
          <w:rPr>
            <w:noProof/>
            <w:webHidden/>
          </w:rPr>
        </w:r>
        <w:r>
          <w:rPr>
            <w:noProof/>
            <w:webHidden/>
          </w:rPr>
          <w:fldChar w:fldCharType="separate"/>
        </w:r>
        <w:r>
          <w:rPr>
            <w:noProof/>
            <w:webHidden/>
          </w:rPr>
          <w:t>3</w:t>
        </w:r>
        <w:r>
          <w:rPr>
            <w:noProof/>
            <w:webHidden/>
          </w:rPr>
          <w:fldChar w:fldCharType="end"/>
        </w:r>
      </w:hyperlink>
    </w:p>
    <w:p w:rsidR="00E251E2" w:rsidRDefault="00E251E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1056" w:history="1">
        <w:r w:rsidRPr="009F3AA0">
          <w:rPr>
            <w:rStyle w:val="Lienhypertexte"/>
            <w:noProof/>
          </w:rPr>
          <w:t>b.</w:t>
        </w:r>
        <w:r>
          <w:rPr>
            <w:rFonts w:asciiTheme="minorHAnsi" w:eastAsiaTheme="minorEastAsia" w:hAnsiTheme="minorHAnsi" w:cstheme="minorBidi"/>
            <w:i w:val="0"/>
            <w:noProof/>
            <w:sz w:val="22"/>
            <w:szCs w:val="22"/>
            <w:lang w:eastAsia="fr-FR"/>
          </w:rPr>
          <w:tab/>
        </w:r>
        <w:r w:rsidRPr="009F3AA0">
          <w:rPr>
            <w:rStyle w:val="Lienhypertexte"/>
            <w:noProof/>
          </w:rPr>
          <w:t>Répartition des pressions</w:t>
        </w:r>
        <w:r>
          <w:rPr>
            <w:noProof/>
            <w:webHidden/>
          </w:rPr>
          <w:tab/>
        </w:r>
        <w:r>
          <w:rPr>
            <w:noProof/>
            <w:webHidden/>
          </w:rPr>
          <w:fldChar w:fldCharType="begin"/>
        </w:r>
        <w:r>
          <w:rPr>
            <w:noProof/>
            <w:webHidden/>
          </w:rPr>
          <w:instrText xml:space="preserve"> PAGEREF _Toc413741056 \h </w:instrText>
        </w:r>
        <w:r>
          <w:rPr>
            <w:noProof/>
            <w:webHidden/>
          </w:rPr>
        </w:r>
        <w:r>
          <w:rPr>
            <w:noProof/>
            <w:webHidden/>
          </w:rPr>
          <w:fldChar w:fldCharType="separate"/>
        </w:r>
        <w:r>
          <w:rPr>
            <w:noProof/>
            <w:webHidden/>
          </w:rPr>
          <w:t>4</w:t>
        </w:r>
        <w:r>
          <w:rPr>
            <w:noProof/>
            <w:webHidden/>
          </w:rPr>
          <w:fldChar w:fldCharType="end"/>
        </w:r>
      </w:hyperlink>
    </w:p>
    <w:p w:rsidR="00245FC4" w:rsidRDefault="007A57DA" w:rsidP="00551E68">
      <w:r>
        <w:fldChar w:fldCharType="end"/>
      </w:r>
    </w:p>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D35342" w:rsidRDefault="00D35342" w:rsidP="001C4084">
      <w:pPr>
        <w:rPr>
          <w:lang w:eastAsia="fr-FR"/>
        </w:rPr>
      </w:pPr>
    </w:p>
    <w:p w:rsidR="00E251E2" w:rsidRDefault="00E251E2" w:rsidP="001C4084">
      <w:pPr>
        <w:rPr>
          <w:lang w:eastAsia="fr-FR"/>
        </w:rPr>
      </w:pPr>
    </w:p>
    <w:p w:rsidR="00E251E2" w:rsidRDefault="00E251E2" w:rsidP="00E251E2">
      <w:pPr>
        <w:jc w:val="center"/>
      </w:pPr>
      <w:r>
        <w:rPr>
          <w:noProof/>
          <w:lang w:eastAsia="fr-FR"/>
        </w:rPr>
        <w:drawing>
          <wp:inline distT="0" distB="0" distL="0" distR="0" wp14:anchorId="32F782F0" wp14:editId="5C66F31F">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E251E2" w:rsidRDefault="00E251E2" w:rsidP="00E251E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E251E2" w:rsidTr="00084B79">
        <w:trPr>
          <w:trHeight w:val="380"/>
        </w:trPr>
        <w:tc>
          <w:tcPr>
            <w:tcW w:w="10336" w:type="dxa"/>
            <w:shd w:val="clear" w:color="auto" w:fill="F2DBDB" w:themeFill="accent2" w:themeFillTint="33"/>
          </w:tcPr>
          <w:p w:rsidR="00E251E2" w:rsidRPr="00631076" w:rsidRDefault="00E251E2" w:rsidP="00084B79">
            <w:pPr>
              <w:rPr>
                <w:b/>
                <w:lang w:eastAsia="fr-FR"/>
              </w:rPr>
            </w:pPr>
            <w:r w:rsidRPr="00631076">
              <w:rPr>
                <w:b/>
                <w:lang w:eastAsia="fr-FR"/>
              </w:rPr>
              <w:t>Objectif</w:t>
            </w:r>
            <w:r>
              <w:rPr>
                <w:b/>
                <w:lang w:eastAsia="fr-FR"/>
              </w:rPr>
              <w:t>s</w:t>
            </w:r>
          </w:p>
          <w:p w:rsidR="00E251E2" w:rsidRDefault="00E251E2" w:rsidP="00010D37">
            <w:pPr>
              <w:pStyle w:val="Paragraphedeliste"/>
              <w:numPr>
                <w:ilvl w:val="0"/>
                <w:numId w:val="9"/>
              </w:numPr>
              <w:rPr>
                <w:lang w:eastAsia="fr-FR"/>
              </w:rPr>
            </w:pPr>
            <w:r>
              <w:rPr>
                <w:lang w:eastAsia="fr-FR"/>
              </w:rPr>
              <w:t xml:space="preserve">Lire et interpréter les éléments filetés sur les dessins 2D. </w:t>
            </w:r>
          </w:p>
        </w:tc>
      </w:tr>
    </w:tbl>
    <w:p w:rsidR="00E251E2" w:rsidRDefault="00E251E2" w:rsidP="001C4084">
      <w:pPr>
        <w:rPr>
          <w:lang w:eastAsia="fr-FR"/>
        </w:rPr>
      </w:pPr>
    </w:p>
    <w:p w:rsidR="004B75BE" w:rsidRDefault="004B75BE" w:rsidP="001C4084">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1C4084" w:rsidRPr="009D41C3" w:rsidTr="001C4084">
        <w:trPr>
          <w:trHeight w:val="360"/>
        </w:trPr>
        <w:tc>
          <w:tcPr>
            <w:tcW w:w="10339" w:type="dxa"/>
            <w:shd w:val="clear" w:color="auto" w:fill="EAF1DD" w:themeFill="accent3" w:themeFillTint="33"/>
          </w:tcPr>
          <w:p w:rsidR="001C4084" w:rsidRDefault="001C4084" w:rsidP="001C4084">
            <w:pPr>
              <w:rPr>
                <w:b/>
                <w:lang w:eastAsia="fr-FR"/>
              </w:rPr>
            </w:pPr>
            <w:r>
              <w:rPr>
                <w:b/>
                <w:lang w:eastAsia="fr-FR"/>
              </w:rPr>
              <w:t>Exemple :</w:t>
            </w:r>
          </w:p>
          <w:p w:rsidR="001C4084" w:rsidRDefault="001C4084" w:rsidP="001C4084">
            <w:pPr>
              <w:rPr>
                <w:lang w:eastAsia="fr-FR"/>
              </w:rPr>
            </w:pPr>
          </w:p>
          <w:p w:rsidR="004B75BE" w:rsidRDefault="004B75BE" w:rsidP="001C4084">
            <w:pPr>
              <w:rPr>
                <w:lang w:eastAsia="fr-FR"/>
              </w:rPr>
            </w:pPr>
          </w:p>
          <w:p w:rsidR="004B75BE" w:rsidRPr="00BF0724" w:rsidRDefault="004B75BE" w:rsidP="001C4084">
            <w:pPr>
              <w:rPr>
                <w:lang w:eastAsia="fr-FR"/>
              </w:rPr>
            </w:pPr>
          </w:p>
        </w:tc>
      </w:tr>
    </w:tbl>
    <w:p w:rsidR="001C4084" w:rsidRDefault="001C4084" w:rsidP="001C4084"/>
    <w:p w:rsidR="004B75BE" w:rsidRDefault="004B75BE" w:rsidP="001C4084"/>
    <w:p w:rsidR="004B75BE" w:rsidRDefault="004B75BE" w:rsidP="001C4084">
      <w:pPr>
        <w:rPr>
          <w:lang w:eastAsia="fr-FR"/>
        </w:rPr>
      </w:pPr>
    </w:p>
    <w:tbl>
      <w:tblPr>
        <w:tblStyle w:val="Grilledutableau"/>
        <w:tblW w:w="0" w:type="auto"/>
        <w:tblBorders>
          <w:top w:val="none" w:sz="0" w:space="0" w:color="auto"/>
          <w:left w:val="single" w:sz="18" w:space="0" w:color="C0504D" w:themeColor="accent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9"/>
      </w:tblGrid>
      <w:tr w:rsidR="001C4084" w:rsidRPr="009D41C3" w:rsidTr="00CA75BF">
        <w:trPr>
          <w:trHeight w:val="1155"/>
        </w:trPr>
        <w:tc>
          <w:tcPr>
            <w:tcW w:w="10339" w:type="dxa"/>
            <w:shd w:val="clear" w:color="auto" w:fill="F2DBDB" w:themeFill="accent2" w:themeFillTint="33"/>
          </w:tcPr>
          <w:p w:rsidR="001C4084" w:rsidRDefault="001C4084" w:rsidP="00FC3EB1">
            <w:pPr>
              <w:rPr>
                <w:b/>
                <w:lang w:eastAsia="fr-FR"/>
              </w:rPr>
            </w:pPr>
            <w:r>
              <w:rPr>
                <w:b/>
                <w:lang w:eastAsia="fr-FR"/>
              </w:rPr>
              <w:t>Conclusions</w:t>
            </w:r>
          </w:p>
          <w:p w:rsidR="001C4084" w:rsidRDefault="001C4084" w:rsidP="00010D37">
            <w:pPr>
              <w:pStyle w:val="Paragraphedeliste"/>
              <w:numPr>
                <w:ilvl w:val="0"/>
                <w:numId w:val="14"/>
              </w:numPr>
              <w:rPr>
                <w:lang w:eastAsia="fr-FR"/>
              </w:rPr>
            </w:pPr>
            <w:r>
              <w:rPr>
                <w:lang w:eastAsia="fr-FR"/>
              </w:rPr>
              <w:t>L'effort  de fixation doit plaquer la pièce sur la surface ayant les points extrêmes les plus écartés.</w:t>
            </w:r>
          </w:p>
          <w:p w:rsidR="001C4084" w:rsidRDefault="001C4084" w:rsidP="00010D37">
            <w:pPr>
              <w:pStyle w:val="Paragraphedeliste"/>
              <w:numPr>
                <w:ilvl w:val="0"/>
                <w:numId w:val="14"/>
              </w:numPr>
              <w:rPr>
                <w:lang w:eastAsia="fr-FR"/>
              </w:rPr>
            </w:pPr>
            <w:r>
              <w:rPr>
                <w:lang w:eastAsia="fr-FR"/>
              </w:rPr>
              <w:t>La surface ainsi privilégiée par l'effort de fixation est appelée la surface prépondérante de la liaison.</w:t>
            </w:r>
          </w:p>
          <w:p w:rsidR="001C4084" w:rsidRPr="00BF0724" w:rsidRDefault="001C4084" w:rsidP="00010D37">
            <w:pPr>
              <w:pStyle w:val="Paragraphedeliste"/>
              <w:numPr>
                <w:ilvl w:val="0"/>
                <w:numId w:val="14"/>
              </w:numPr>
              <w:rPr>
                <w:lang w:eastAsia="fr-FR"/>
              </w:rPr>
            </w:pPr>
            <w:r>
              <w:rPr>
                <w:lang w:eastAsia="fr-FR"/>
              </w:rPr>
              <w:t>Une surface prépondérante est une surface facile à usiner et permettant d'orienter autour de deux axes, c'est un plan ou un cylindre.</w:t>
            </w:r>
          </w:p>
        </w:tc>
      </w:tr>
    </w:tbl>
    <w:p w:rsidR="00D35342" w:rsidRDefault="00D35342" w:rsidP="00B00301">
      <w:pPr>
        <w:rPr>
          <w:i/>
        </w:rPr>
      </w:pPr>
    </w:p>
    <w:p w:rsidR="00D35342" w:rsidRDefault="00D35342" w:rsidP="00B00301">
      <w:pPr>
        <w:rPr>
          <w:i/>
        </w:rPr>
      </w:pPr>
    </w:p>
    <w:p w:rsidR="00D35342" w:rsidRDefault="00D35342" w:rsidP="00B00301">
      <w:pPr>
        <w:rPr>
          <w:i/>
        </w:rPr>
      </w:pPr>
    </w:p>
    <w:p w:rsidR="00D35342" w:rsidRDefault="00D35342" w:rsidP="00B00301">
      <w:pPr>
        <w:rPr>
          <w:i/>
        </w:rPr>
      </w:pPr>
    </w:p>
    <w:p w:rsidR="00D35342" w:rsidRPr="00125132" w:rsidRDefault="00D35342" w:rsidP="00010D37">
      <w:pPr>
        <w:pStyle w:val="Titre2"/>
        <w:numPr>
          <w:ilvl w:val="0"/>
          <w:numId w:val="35"/>
        </w:numPr>
      </w:pPr>
      <w:bookmarkStart w:id="0" w:name="_Toc382341736"/>
      <w:r w:rsidRPr="00125132">
        <w:t>Généralités</w:t>
      </w:r>
      <w:bookmarkEnd w:id="0"/>
    </w:p>
    <w:p w:rsidR="004B75BE" w:rsidRDefault="004B75BE" w:rsidP="00010D37">
      <w:pPr>
        <w:pStyle w:val="Titre3"/>
        <w:numPr>
          <w:ilvl w:val="0"/>
          <w:numId w:val="37"/>
        </w:numPr>
      </w:pPr>
      <w:bookmarkStart w:id="1" w:name="_Toc382341738"/>
      <w:r>
        <w:lastRenderedPageBreak/>
        <w:t>Définitions brèves</w:t>
      </w:r>
    </w:p>
    <w:p w:rsidR="004B75BE" w:rsidRDefault="004B75BE" w:rsidP="00010D37">
      <w:pPr>
        <w:pStyle w:val="Titre4"/>
        <w:numPr>
          <w:ilvl w:val="0"/>
          <w:numId w:val="38"/>
        </w:numPr>
      </w:pPr>
      <w:r>
        <w:t>Élasticité</w:t>
      </w:r>
    </w:p>
    <w:p w:rsidR="004B75BE" w:rsidRDefault="004B75BE" w:rsidP="004B75BE">
      <w:pPr>
        <w:pStyle w:val="Titre4"/>
      </w:pPr>
      <w:r>
        <w:t>Plasticité</w:t>
      </w:r>
    </w:p>
    <w:p w:rsidR="004B75BE" w:rsidRDefault="004B75BE" w:rsidP="004B75BE">
      <w:pPr>
        <w:pStyle w:val="Titre4"/>
      </w:pPr>
      <w:r>
        <w:t>Dureté</w:t>
      </w:r>
    </w:p>
    <w:p w:rsidR="004B75BE" w:rsidRPr="004B75BE" w:rsidRDefault="004B75BE" w:rsidP="004B75BE">
      <w:pPr>
        <w:pStyle w:val="Titre4"/>
      </w:pPr>
      <w:r>
        <w:t>Résilience</w:t>
      </w:r>
    </w:p>
    <w:p w:rsidR="00D35342" w:rsidRPr="00125132" w:rsidRDefault="00D35342" w:rsidP="004B75BE">
      <w:pPr>
        <w:pStyle w:val="Titre3"/>
      </w:pPr>
      <w:r w:rsidRPr="00125132">
        <w:t xml:space="preserve">Les </w:t>
      </w:r>
      <w:r w:rsidR="004B75BE">
        <w:t xml:space="preserve">familles de </w:t>
      </w:r>
      <w:r w:rsidRPr="00125132">
        <w:t>matériaux</w:t>
      </w:r>
      <w:bookmarkEnd w:id="1"/>
    </w:p>
    <w:p w:rsidR="00D35342" w:rsidRPr="00125132" w:rsidRDefault="00D35342" w:rsidP="00010D37">
      <w:pPr>
        <w:pStyle w:val="Titre4"/>
        <w:numPr>
          <w:ilvl w:val="0"/>
          <w:numId w:val="36"/>
        </w:numPr>
      </w:pPr>
      <w:r w:rsidRPr="00125132">
        <w:t>Matériaux métalliques</w:t>
      </w:r>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2C1FFA" w:rsidP="00D35342">
      <w:r w:rsidRPr="002C1FFA">
        <w:drawing>
          <wp:anchor distT="0" distB="0" distL="114300" distR="114300" simplePos="0" relativeHeight="251673600" behindDoc="0" locked="0" layoutInCell="1" allowOverlap="1" wp14:anchorId="0E08C39C" wp14:editId="0144DE90">
            <wp:simplePos x="0" y="0"/>
            <wp:positionH relativeFrom="column">
              <wp:posOffset>5306695</wp:posOffset>
            </wp:positionH>
            <wp:positionV relativeFrom="paragraph">
              <wp:posOffset>264795</wp:posOffset>
            </wp:positionV>
            <wp:extent cx="1099820" cy="685800"/>
            <wp:effectExtent l="0" t="0" r="5080" b="0"/>
            <wp:wrapSquare wrapText="bothSides"/>
            <wp:docPr id="26906" name="Image 2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099820" cy="685800"/>
                    </a:xfrm>
                    <a:prstGeom prst="rect">
                      <a:avLst/>
                    </a:prstGeom>
                  </pic:spPr>
                </pic:pic>
              </a:graphicData>
            </a:graphic>
            <wp14:sizeRelH relativeFrom="page">
              <wp14:pctWidth>0</wp14:pctWidth>
            </wp14:sizeRelH>
            <wp14:sizeRelV relativeFrom="page">
              <wp14:pctHeight>0</wp14:pctHeight>
            </wp14:sizeRelV>
          </wp:anchor>
        </w:drawing>
      </w:r>
      <w:r w:rsidR="00D35342" w:rsidRPr="00125132">
        <w:t>Parmi les matériaux métalliques, on distingue les métaux ferreux (aciers et fontes) et les matériaux non ferreux (alliages de cuivre, d’aluminium, de magnésium, de titane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A0620D">
        <w:trPr>
          <w:trHeight w:val="360"/>
        </w:trPr>
        <w:tc>
          <w:tcPr>
            <w:tcW w:w="10339" w:type="dxa"/>
            <w:shd w:val="clear" w:color="auto" w:fill="EAF1DD" w:themeFill="accent3" w:themeFillTint="33"/>
          </w:tcPr>
          <w:p w:rsidR="004B75BE" w:rsidRDefault="004B75BE" w:rsidP="00A0620D">
            <w:pPr>
              <w:rPr>
                <w:b/>
                <w:lang w:eastAsia="fr-FR"/>
              </w:rPr>
            </w:pPr>
            <w:r>
              <w:rPr>
                <w:b/>
                <w:lang w:eastAsia="fr-FR"/>
              </w:rPr>
              <w:t>Exemple :</w:t>
            </w:r>
            <w:r w:rsidR="002C1FFA" w:rsidRPr="002C1FFA">
              <w:t xml:space="preserve"> </w:t>
            </w:r>
          </w:p>
          <w:p w:rsidR="004B75BE" w:rsidRPr="004B75BE" w:rsidRDefault="004B75BE" w:rsidP="00A0620D">
            <w:pPr>
              <w:rPr>
                <w:b/>
                <w:lang w:eastAsia="fr-FR"/>
              </w:rPr>
            </w:pPr>
            <w:r>
              <w:rPr>
                <w:lang w:eastAsia="fr-FR"/>
              </w:rPr>
              <w:t>Prothèse de disque lombaire</w:t>
            </w:r>
            <w:r w:rsidRPr="004B75BE">
              <w:rPr>
                <w:b/>
                <w:lang w:eastAsia="fr-FR"/>
              </w:rPr>
              <w:t xml:space="preserve"> (…)</w:t>
            </w:r>
          </w:p>
        </w:tc>
      </w:tr>
    </w:tbl>
    <w:p w:rsidR="004B75BE" w:rsidRDefault="004B75BE" w:rsidP="004B75BE"/>
    <w:p w:rsidR="00D35342" w:rsidRPr="00125132" w:rsidRDefault="00D35342" w:rsidP="00D35342">
      <w:pPr>
        <w:jc w:val="center"/>
      </w:pPr>
    </w:p>
    <w:p w:rsidR="00D35342" w:rsidRPr="00125132" w:rsidRDefault="00D35342" w:rsidP="004B75BE">
      <w:pPr>
        <w:pStyle w:val="Titre4"/>
      </w:pPr>
      <w:r w:rsidRPr="00125132">
        <w:t>Les matériaux polymères (plastiques !)</w:t>
      </w:r>
    </w:p>
    <w:p w:rsidR="00D35342" w:rsidRPr="00125132" w:rsidRDefault="00D35342" w:rsidP="00D35342">
      <w:r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thermodurcissables et les élastomères.</w:t>
      </w:r>
    </w:p>
    <w:p w:rsidR="00D35342" w:rsidRDefault="002C1FFA" w:rsidP="00D35342">
      <w:r w:rsidRPr="00125132">
        <w:drawing>
          <wp:anchor distT="0" distB="0" distL="114300" distR="114300" simplePos="0" relativeHeight="251665408" behindDoc="0" locked="0" layoutInCell="1" allowOverlap="1" wp14:anchorId="40F0CB3B" wp14:editId="70B16508">
            <wp:simplePos x="0" y="0"/>
            <wp:positionH relativeFrom="column">
              <wp:posOffset>5672455</wp:posOffset>
            </wp:positionH>
            <wp:positionV relativeFrom="paragraph">
              <wp:posOffset>29210</wp:posOffset>
            </wp:positionV>
            <wp:extent cx="839470" cy="1254760"/>
            <wp:effectExtent l="0" t="0" r="0" b="2540"/>
            <wp:wrapNone/>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18"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A0620D">
        <w:trPr>
          <w:trHeight w:val="360"/>
        </w:trPr>
        <w:tc>
          <w:tcPr>
            <w:tcW w:w="10339" w:type="dxa"/>
            <w:shd w:val="clear" w:color="auto" w:fill="EAF1DD" w:themeFill="accent3" w:themeFillTint="33"/>
          </w:tcPr>
          <w:p w:rsidR="004B75BE" w:rsidRDefault="004B75BE" w:rsidP="00A0620D">
            <w:pPr>
              <w:rPr>
                <w:b/>
                <w:lang w:eastAsia="fr-FR"/>
              </w:rPr>
            </w:pPr>
            <w:r>
              <w:rPr>
                <w:b/>
                <w:lang w:eastAsia="fr-FR"/>
              </w:rPr>
              <w:t>Exemple :</w:t>
            </w:r>
          </w:p>
          <w:p w:rsidR="004B75BE" w:rsidRPr="00BF0724" w:rsidRDefault="002C1FFA" w:rsidP="00A0620D">
            <w:pPr>
              <w:rPr>
                <w:lang w:eastAsia="fr-FR"/>
              </w:rPr>
            </w:pPr>
            <w:r>
              <w:rPr>
                <w:lang w:eastAsia="fr-FR"/>
              </w:rPr>
              <w:t>Chaise en polymère</w:t>
            </w:r>
          </w:p>
        </w:tc>
      </w:tr>
    </w:tbl>
    <w:p w:rsidR="004B75BE" w:rsidRDefault="004B75BE" w:rsidP="004B75BE"/>
    <w:p w:rsidR="004B75BE" w:rsidRPr="00125132" w:rsidRDefault="004B75BE" w:rsidP="00D35342"/>
    <w:p w:rsidR="00D35342" w:rsidRPr="00125132" w:rsidRDefault="00D35342" w:rsidP="004B75BE">
      <w:pPr>
        <w:pStyle w:val="Titre4"/>
      </w:pPr>
      <w:r w:rsidRPr="00125132">
        <w:t>Les matériaux céramiques</w:t>
      </w:r>
    </w:p>
    <w:p w:rsidR="00D35342" w:rsidRPr="00125132" w:rsidRDefault="00D35342" w:rsidP="00D35342">
      <w:r w:rsidRPr="00125132">
        <w:drawing>
          <wp:anchor distT="0" distB="0" distL="114300" distR="114300" simplePos="0" relativeHeight="251666432" behindDoc="0" locked="0" layoutInCell="1" allowOverlap="1" wp14:anchorId="607DD280" wp14:editId="5601563C">
            <wp:simplePos x="0" y="0"/>
            <wp:positionH relativeFrom="column">
              <wp:posOffset>3225800</wp:posOffset>
            </wp:positionH>
            <wp:positionV relativeFrom="paragraph">
              <wp:posOffset>460375</wp:posOffset>
            </wp:positionV>
            <wp:extent cx="1738630" cy="970280"/>
            <wp:effectExtent l="1905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t="6078" b="6667"/>
                    <a:stretch>
                      <a:fillRect/>
                    </a:stretch>
                  </pic:blipFill>
                  <pic:spPr bwMode="auto">
                    <a:xfrm>
                      <a:off x="0" y="0"/>
                      <a:ext cx="1738630" cy="970280"/>
                    </a:xfrm>
                    <a:prstGeom prst="rect">
                      <a:avLst/>
                    </a:prstGeom>
                    <a:noFill/>
                    <a:ln w="9525">
                      <a:noFill/>
                      <a:miter lim="800000"/>
                      <a:headEnd/>
                      <a:tailEnd/>
                    </a:ln>
                  </pic:spPr>
                </pic:pic>
              </a:graphicData>
            </a:graphic>
          </wp:anchor>
        </w:drawing>
      </w:r>
      <w:r w:rsidRPr="00125132">
        <w:sym w:font="Symbol" w:char="F0B7"/>
      </w:r>
      <w:r w:rsidRPr="00125132">
        <w:t xml:space="preserve"> Les matériaux céramiques ont une grande rigidité, une résistance thermique élevée, sont dures mais fragiles et difficiles à former. On distingue les céramiques traditionnelles (ciment, argile, plâtre ...) et les céramiques techniques. </w:t>
      </w:r>
    </w:p>
    <w:p w:rsidR="00D35342" w:rsidRDefault="00D35342" w:rsidP="00D35342"/>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A0620D">
        <w:trPr>
          <w:trHeight w:val="360"/>
        </w:trPr>
        <w:tc>
          <w:tcPr>
            <w:tcW w:w="10339" w:type="dxa"/>
            <w:shd w:val="clear" w:color="auto" w:fill="EAF1DD" w:themeFill="accent3" w:themeFillTint="33"/>
          </w:tcPr>
          <w:p w:rsidR="004B75BE" w:rsidRDefault="004B75BE" w:rsidP="00A0620D">
            <w:pPr>
              <w:rPr>
                <w:b/>
                <w:lang w:eastAsia="fr-FR"/>
              </w:rPr>
            </w:pPr>
            <w:r>
              <w:rPr>
                <w:b/>
                <w:lang w:eastAsia="fr-FR"/>
              </w:rPr>
              <w:t>Exemple :</w:t>
            </w:r>
          </w:p>
          <w:p w:rsidR="004B75BE" w:rsidRPr="00BF0724" w:rsidRDefault="002C1FFA" w:rsidP="00A0620D">
            <w:pPr>
              <w:rPr>
                <w:lang w:eastAsia="fr-FR"/>
              </w:rPr>
            </w:pPr>
            <w:r>
              <w:rPr>
                <w:lang w:eastAsia="fr-FR"/>
              </w:rPr>
              <w:t>Prothèse de dent en céramique</w:t>
            </w:r>
          </w:p>
        </w:tc>
      </w:tr>
    </w:tbl>
    <w:p w:rsidR="004B75BE" w:rsidRDefault="004B75BE" w:rsidP="004B75BE"/>
    <w:p w:rsidR="004B75BE" w:rsidRPr="00125132" w:rsidRDefault="004B75BE" w:rsidP="00D35342"/>
    <w:p w:rsidR="00D35342" w:rsidRPr="00125132" w:rsidRDefault="00D35342" w:rsidP="00D35342">
      <w:pPr>
        <w:jc w:val="center"/>
      </w:pPr>
    </w:p>
    <w:p w:rsidR="00D35342" w:rsidRPr="00125132" w:rsidRDefault="00D35342" w:rsidP="00D35342"/>
    <w:p w:rsidR="00D35342" w:rsidRPr="00125132" w:rsidRDefault="00D35342" w:rsidP="004B75BE">
      <w:pPr>
        <w:pStyle w:val="Titre4"/>
      </w:pPr>
      <w:r w:rsidRPr="00125132">
        <w:t>Autres matériaux</w:t>
      </w:r>
    </w:p>
    <w:p w:rsidR="00D35342" w:rsidRPr="00125132" w:rsidRDefault="00403611" w:rsidP="00D35342">
      <w:r w:rsidRPr="00125132">
        <w:drawing>
          <wp:anchor distT="0" distB="0" distL="114300" distR="114300" simplePos="0" relativeHeight="251667456" behindDoc="0" locked="0" layoutInCell="1" allowOverlap="1" wp14:anchorId="0C561E8E" wp14:editId="5EDEF07F">
            <wp:simplePos x="0" y="0"/>
            <wp:positionH relativeFrom="column">
              <wp:posOffset>5589905</wp:posOffset>
            </wp:positionH>
            <wp:positionV relativeFrom="paragraph">
              <wp:posOffset>199390</wp:posOffset>
            </wp:positionV>
            <wp:extent cx="920750" cy="76200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l="5903" t="5111" r="10652" b="8222"/>
                    <a:stretch>
                      <a:fillRect/>
                    </a:stretch>
                  </pic:blipFill>
                  <pic:spPr bwMode="auto">
                    <a:xfrm>
                      <a:off x="0" y="0"/>
                      <a:ext cx="920750" cy="762000"/>
                    </a:xfrm>
                    <a:prstGeom prst="rect">
                      <a:avLst/>
                    </a:prstGeom>
                    <a:noFill/>
                    <a:ln w="9525">
                      <a:noFill/>
                      <a:miter lim="800000"/>
                      <a:headEnd/>
                      <a:tailEnd/>
                    </a:ln>
                  </pic:spPr>
                </pic:pic>
              </a:graphicData>
            </a:graphic>
          </wp:anchor>
        </w:drawing>
      </w:r>
      <w:r w:rsidR="00D35342" w:rsidRPr="00125132">
        <w:t xml:space="preserve">Enfin, d’autres matériaux comme les </w:t>
      </w:r>
      <w:r w:rsidR="002C1FFA" w:rsidRPr="00125132">
        <w:t>semi-conducteurs</w:t>
      </w:r>
      <w:r w:rsidR="00D35342" w:rsidRPr="00125132">
        <w:t xml:space="preserve"> possèdent des caractéristiques électriques qui leur permettent de trouver de nombreuses applications industrielles.</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A0620D">
        <w:trPr>
          <w:trHeight w:val="360"/>
        </w:trPr>
        <w:tc>
          <w:tcPr>
            <w:tcW w:w="10339" w:type="dxa"/>
            <w:shd w:val="clear" w:color="auto" w:fill="EAF1DD" w:themeFill="accent3" w:themeFillTint="33"/>
          </w:tcPr>
          <w:p w:rsidR="004B75BE" w:rsidRDefault="004B75BE" w:rsidP="00A0620D">
            <w:pPr>
              <w:rPr>
                <w:b/>
                <w:lang w:eastAsia="fr-FR"/>
              </w:rPr>
            </w:pPr>
            <w:r>
              <w:rPr>
                <w:b/>
                <w:lang w:eastAsia="fr-FR"/>
              </w:rPr>
              <w:t>Exemple :</w:t>
            </w:r>
          </w:p>
          <w:p w:rsidR="004B75BE" w:rsidRPr="00BF0724" w:rsidRDefault="002C1FFA" w:rsidP="00A0620D">
            <w:pPr>
              <w:rPr>
                <w:lang w:eastAsia="fr-FR"/>
              </w:rPr>
            </w:pPr>
            <w:r>
              <w:rPr>
                <w:lang w:eastAsia="fr-FR"/>
              </w:rPr>
              <w:t>Wafer de silicium</w:t>
            </w:r>
          </w:p>
        </w:tc>
      </w:tr>
    </w:tbl>
    <w:p w:rsidR="004B75BE" w:rsidRDefault="004B75BE" w:rsidP="004B75BE"/>
    <w:p w:rsidR="00D35342" w:rsidRPr="00125132" w:rsidRDefault="00D35342" w:rsidP="00D35342"/>
    <w:p w:rsidR="00D35342" w:rsidRPr="00125132" w:rsidRDefault="00D35342" w:rsidP="00403611">
      <w:pPr>
        <w:pStyle w:val="Titre3"/>
      </w:pPr>
      <w:bookmarkStart w:id="2" w:name="_Toc382341739"/>
      <w:r w:rsidRPr="00125132">
        <w:t>Structure cristalline des matériaux</w:t>
      </w:r>
      <w:bookmarkEnd w:id="2"/>
    </w:p>
    <w:p w:rsidR="00D35342" w:rsidRPr="00125132" w:rsidRDefault="00403611" w:rsidP="00D35342">
      <w:r>
        <w:t>L</w:t>
      </w:r>
      <w:r w:rsidR="00D35342" w:rsidRPr="00125132">
        <w:t>es métaux sont formés de cristaux, c’est-à-dire de mailles élémentaires qui se répètent suivant les 3 directions de l’espace. On peut rencontrer les organisations cristallines suivantes.</w:t>
      </w:r>
    </w:p>
    <w:p w:rsidR="00D35342" w:rsidRPr="00125132" w:rsidRDefault="00D35342" w:rsidP="00010D37">
      <w:pPr>
        <w:pStyle w:val="Paragraphedeliste"/>
        <w:numPr>
          <w:ilvl w:val="0"/>
          <w:numId w:val="16"/>
        </w:numPr>
        <w:jc w:val="left"/>
      </w:pPr>
      <w:r w:rsidRPr="00125132">
        <w:t>Maille cubique face centrée</w:t>
      </w:r>
      <w:r w:rsidRPr="00125132">
        <w:tab/>
        <w:t xml:space="preserve">  </w:t>
      </w:r>
      <w:r w:rsidRPr="00125132">
        <w:drawing>
          <wp:inline distT="0" distB="0" distL="0" distR="0" wp14:anchorId="29BD19D8" wp14:editId="569547E9">
            <wp:extent cx="1256030" cy="436880"/>
            <wp:effectExtent l="19050" t="0" r="1270" b="0"/>
            <wp:docPr id="12" name="Image 2" descr="G:\Dropbox\PartageXavier\PTSI\CI_06_PPM\01_Materiaux\png\cfc.png"/>
            <wp:cNvGraphicFramePr/>
            <a:graphic xmlns:a="http://schemas.openxmlformats.org/drawingml/2006/main">
              <a:graphicData uri="http://schemas.openxmlformats.org/drawingml/2006/picture">
                <pic:pic xmlns:pic="http://schemas.openxmlformats.org/drawingml/2006/picture">
                  <pic:nvPicPr>
                    <pic:cNvPr id="36866" name="Picture 2" descr="G:\Dropbox\PartageXavier\PTSI\CI_06_PPM\01_Materiaux\png\cfc.png"/>
                    <pic:cNvPicPr>
                      <a:picLocks noChangeAspect="1" noChangeArrowheads="1"/>
                    </pic:cNvPicPr>
                  </pic:nvPicPr>
                  <pic:blipFill>
                    <a:blip r:embed="rId21" cstate="print"/>
                    <a:srcRect/>
                    <a:stretch>
                      <a:fillRect/>
                    </a:stretch>
                  </pic:blipFill>
                  <pic:spPr bwMode="auto">
                    <a:xfrm>
                      <a:off x="0" y="0"/>
                      <a:ext cx="1258281" cy="437663"/>
                    </a:xfrm>
                    <a:prstGeom prst="rect">
                      <a:avLst/>
                    </a:prstGeom>
                    <a:noFill/>
                  </pic:spPr>
                </pic:pic>
              </a:graphicData>
            </a:graphic>
          </wp:inline>
        </w:drawing>
      </w:r>
    </w:p>
    <w:p w:rsidR="00D35342" w:rsidRPr="00125132" w:rsidRDefault="00D35342" w:rsidP="00010D37">
      <w:pPr>
        <w:pStyle w:val="Paragraphedeliste"/>
        <w:numPr>
          <w:ilvl w:val="0"/>
          <w:numId w:val="16"/>
        </w:numPr>
        <w:jc w:val="left"/>
      </w:pPr>
      <w:r w:rsidRPr="00125132">
        <w:lastRenderedPageBreak/>
        <w:t>Maille cubique centrée</w:t>
      </w:r>
      <w:r w:rsidRPr="00125132">
        <w:tab/>
      </w:r>
      <w:r w:rsidRPr="00125132">
        <w:tab/>
        <w:t xml:space="preserve">  </w:t>
      </w:r>
      <w:r w:rsidRPr="00125132">
        <w:drawing>
          <wp:inline distT="0" distB="0" distL="0" distR="0" wp14:anchorId="37F4AAAF" wp14:editId="4044CAC6">
            <wp:extent cx="1424940" cy="436880"/>
            <wp:effectExtent l="19050" t="0" r="3810" b="0"/>
            <wp:docPr id="11" name="Image 1" descr="G:\Dropbox\PartageXavier\PTSI\CI_06_PPM\01_Materiaux\png\cc.png"/>
            <wp:cNvGraphicFramePr/>
            <a:graphic xmlns:a="http://schemas.openxmlformats.org/drawingml/2006/main">
              <a:graphicData uri="http://schemas.openxmlformats.org/drawingml/2006/picture">
                <pic:pic xmlns:pic="http://schemas.openxmlformats.org/drawingml/2006/picture">
                  <pic:nvPicPr>
                    <pic:cNvPr id="36867" name="Picture 3" descr="G:\Dropbox\PartageXavier\PTSI\CI_06_PPM\01_Materiaux\png\cc.png"/>
                    <pic:cNvPicPr>
                      <a:picLocks noChangeAspect="1" noChangeArrowheads="1"/>
                    </pic:cNvPicPr>
                  </pic:nvPicPr>
                  <pic:blipFill>
                    <a:blip r:embed="rId22" cstate="print"/>
                    <a:srcRect/>
                    <a:stretch>
                      <a:fillRect/>
                    </a:stretch>
                  </pic:blipFill>
                  <pic:spPr bwMode="auto">
                    <a:xfrm>
                      <a:off x="0" y="0"/>
                      <a:ext cx="1427623" cy="437703"/>
                    </a:xfrm>
                    <a:prstGeom prst="rect">
                      <a:avLst/>
                    </a:prstGeom>
                    <a:noFill/>
                  </pic:spPr>
                </pic:pic>
              </a:graphicData>
            </a:graphic>
          </wp:inline>
        </w:drawing>
      </w:r>
    </w:p>
    <w:p w:rsidR="00D35342" w:rsidRPr="00125132" w:rsidRDefault="00D35342" w:rsidP="00010D37">
      <w:pPr>
        <w:pStyle w:val="Paragraphedeliste"/>
        <w:numPr>
          <w:ilvl w:val="0"/>
          <w:numId w:val="16"/>
        </w:numPr>
        <w:jc w:val="left"/>
      </w:pPr>
      <w:r w:rsidRPr="00125132">
        <w:t>Maille hexagonale compacte</w:t>
      </w:r>
      <w:r w:rsidRPr="00125132">
        <w:tab/>
      </w:r>
      <w:r w:rsidRPr="00125132">
        <w:tab/>
      </w:r>
      <w:r w:rsidRPr="00125132">
        <w:drawing>
          <wp:inline distT="0" distB="0" distL="0" distR="0" wp14:anchorId="2A23E78C" wp14:editId="3E76A2A0">
            <wp:extent cx="1234440" cy="431800"/>
            <wp:effectExtent l="19050" t="0" r="3810" b="0"/>
            <wp:docPr id="14" name="Image 4" descr="G:\Dropbox\PartageXavier\PTSI\CI_06_PPM\01_Materiaux\png\hc.png"/>
            <wp:cNvGraphicFramePr/>
            <a:graphic xmlns:a="http://schemas.openxmlformats.org/drawingml/2006/main">
              <a:graphicData uri="http://schemas.openxmlformats.org/drawingml/2006/picture">
                <pic:pic xmlns:pic="http://schemas.openxmlformats.org/drawingml/2006/picture">
                  <pic:nvPicPr>
                    <pic:cNvPr id="36868" name="Picture 4" descr="G:\Dropbox\PartageXavier\PTSI\CI_06_PPM\01_Materiaux\png\hc.png"/>
                    <pic:cNvPicPr>
                      <a:picLocks noChangeAspect="1" noChangeArrowheads="1"/>
                    </pic:cNvPicPr>
                  </pic:nvPicPr>
                  <pic:blipFill>
                    <a:blip r:embed="rId23" cstate="print"/>
                    <a:srcRect/>
                    <a:stretch>
                      <a:fillRect/>
                    </a:stretch>
                  </pic:blipFill>
                  <pic:spPr bwMode="auto">
                    <a:xfrm>
                      <a:off x="0" y="0"/>
                      <a:ext cx="1236425" cy="432494"/>
                    </a:xfrm>
                    <a:prstGeom prst="rect">
                      <a:avLst/>
                    </a:prstGeom>
                    <a:noFill/>
                  </pic:spPr>
                </pic:pic>
              </a:graphicData>
            </a:graphic>
          </wp:inline>
        </w:drawing>
      </w:r>
    </w:p>
    <w:p w:rsidR="00D35342" w:rsidRPr="00125132" w:rsidRDefault="00D35342" w:rsidP="00D35342"/>
    <w:p w:rsidR="00D35342" w:rsidRPr="00125132" w:rsidRDefault="00D35342" w:rsidP="00D35342">
      <w:r w:rsidRPr="00125132">
        <w:t>La structure cristalline des matériaux va changer leur propriété physique. Ainsi un même matériau n’aura pas les mêmes caractéristiques suivant sa structure cristalline. Par exemple, le diamant et le graphite sont tous les deux composés de carbone. Cependant, l’organisation des atomes de carbone n’est pas la même pour ces 2 matériaux.</w:t>
      </w:r>
    </w:p>
    <w:p w:rsidR="00D35342" w:rsidRPr="00125132" w:rsidRDefault="00D35342" w:rsidP="00D35342"/>
    <w:p w:rsidR="00D35342" w:rsidRPr="00125132" w:rsidRDefault="00D35342" w:rsidP="00D35342">
      <w:r w:rsidRPr="00125132">
        <w:t xml:space="preserve">Le fer pur sous sa forme α est structuré en CC (cubique centré, paramètre de maille 0,2866 nm). Le fer γ (qui apparaît </w:t>
      </w:r>
      <w:r w:rsidR="00403611">
        <w:t>à</w:t>
      </w:r>
      <w:r w:rsidRPr="00125132">
        <w:t xml:space="preserve"> une température de 916°C est structuré en CFC (cubique face centrée, paramètre de maille</w:t>
      </w:r>
      <w:r w:rsidR="00403611">
        <w:t xml:space="preserve"> </w:t>
      </w:r>
      <w:r w:rsidRPr="00125132">
        <w:t>0,3647 nm</w:t>
      </w:r>
      <w:r w:rsidR="00403611">
        <w:t>)</w:t>
      </w:r>
      <w:r w:rsidRPr="00125132">
        <w:t>.</w:t>
      </w:r>
    </w:p>
    <w:p w:rsidR="00D35342" w:rsidRPr="00125132" w:rsidRDefault="00D35342" w:rsidP="00D35342"/>
    <w:p w:rsidR="00D35342" w:rsidRPr="00125132" w:rsidRDefault="00D35342" w:rsidP="00D35342">
      <w:r w:rsidRPr="00125132">
        <w:t>Les métaux utilisés sont, la plupart du temps, des alliages de plusieurs composants. Dans les mailles définies précédemment, il existe des écarts entre chacune des sphères. Ces écarts sont appelés sites interstitiels. Lorsque dans un alliage un atome et beaucoup plus petit que l’autre, il peut être amené à loger dans ces sites interstitiels.</w:t>
      </w:r>
    </w:p>
    <w:p w:rsidR="00D35342" w:rsidRPr="00125132" w:rsidRDefault="00D35342" w:rsidP="00D35342">
      <w:r w:rsidRPr="00125132">
        <w:t>Dans d’autres cas, les alliages vont conserver une structure cristalline définie. Cependant, les atomes de la maille ne seront pas les mêmes. On parle de solution solide de substitution.</w:t>
      </w:r>
    </w:p>
    <w:p w:rsidR="00D35342" w:rsidRPr="00125132" w:rsidRDefault="00D35342" w:rsidP="00D35342"/>
    <w:p w:rsidR="00D35342" w:rsidRPr="00125132" w:rsidRDefault="00D35342" w:rsidP="00403611">
      <w:pPr>
        <w:pStyle w:val="Titre2"/>
      </w:pPr>
      <w:bookmarkStart w:id="3" w:name="_Toc382341740"/>
      <w:r w:rsidRPr="00125132">
        <w:t>Les essais mécaniques</w:t>
      </w:r>
      <w:bookmarkEnd w:id="3"/>
    </w:p>
    <w:p w:rsidR="00D35342" w:rsidRPr="00125132" w:rsidRDefault="00D35342" w:rsidP="00010D37">
      <w:pPr>
        <w:pStyle w:val="Titre3"/>
        <w:numPr>
          <w:ilvl w:val="0"/>
          <w:numId w:val="39"/>
        </w:numPr>
      </w:pPr>
      <w:bookmarkStart w:id="4" w:name="_Toc382341741"/>
      <w:r w:rsidRPr="00125132">
        <w:t>Introduction</w:t>
      </w:r>
      <w:bookmarkEnd w:id="4"/>
    </w:p>
    <w:p w:rsidR="00D35342" w:rsidRPr="00125132" w:rsidRDefault="00D35342" w:rsidP="00D35342">
      <w:r w:rsidRPr="00125132">
        <w:t>Les propriétés mécaniques des matériaux sont les aptitudes à résister à des so</w:t>
      </w:r>
      <w:r w:rsidR="00403611">
        <w:t xml:space="preserve">llicitations mécaniques telles </w:t>
      </w:r>
      <w:r w:rsidRPr="00125132">
        <w:t>que :</w:t>
      </w:r>
    </w:p>
    <w:p w:rsidR="00D35342" w:rsidRPr="00125132" w:rsidRDefault="00D35342" w:rsidP="00010D37">
      <w:pPr>
        <w:numPr>
          <w:ilvl w:val="0"/>
          <w:numId w:val="17"/>
        </w:numPr>
        <w:spacing w:before="20" w:after="20"/>
      </w:pPr>
      <w:r w:rsidRPr="00125132">
        <w:t>un effort constant ou variable lentement (essai de traction, de cisaillement, de torsion) ;</w:t>
      </w:r>
    </w:p>
    <w:p w:rsidR="00D35342" w:rsidRPr="00125132" w:rsidRDefault="00D35342" w:rsidP="00010D37">
      <w:pPr>
        <w:numPr>
          <w:ilvl w:val="0"/>
          <w:numId w:val="17"/>
        </w:numPr>
        <w:spacing w:before="20" w:after="20"/>
      </w:pPr>
      <w:r w:rsidRPr="00125132">
        <w:t>une pression de contact (essai de dureté) ;</w:t>
      </w:r>
    </w:p>
    <w:p w:rsidR="00D35342" w:rsidRPr="00125132" w:rsidRDefault="00D35342" w:rsidP="00010D37">
      <w:pPr>
        <w:numPr>
          <w:ilvl w:val="0"/>
          <w:numId w:val="17"/>
        </w:numPr>
        <w:spacing w:before="20" w:after="20"/>
      </w:pPr>
      <w:r w:rsidRPr="00125132">
        <w:t>un choc (essai de résilience) ;</w:t>
      </w:r>
    </w:p>
    <w:p w:rsidR="00D35342" w:rsidRPr="00125132" w:rsidRDefault="00D35342" w:rsidP="00010D37">
      <w:pPr>
        <w:numPr>
          <w:ilvl w:val="0"/>
          <w:numId w:val="17"/>
        </w:numPr>
        <w:spacing w:before="20" w:after="20"/>
      </w:pPr>
      <w:r w:rsidRPr="00125132">
        <w:t>un effort alterné (essai de fatigue).</w:t>
      </w:r>
    </w:p>
    <w:p w:rsidR="00D35342" w:rsidRPr="00125132" w:rsidRDefault="00D35342" w:rsidP="00D35342"/>
    <w:p w:rsidR="00D35342" w:rsidRPr="00125132" w:rsidRDefault="00D35342" w:rsidP="00D35342">
      <w:r w:rsidRPr="00125132">
        <w:t>Les essais mécaniques vont permettre d'évaluer par des nombres les propriétés étudiées. Afin que les résultats soient reproductibles et comparables entre eux, on a été amené à normaliser les essais mécaniques : formes et dimensions des éprouvettes, principes des méthodes d'essais.</w:t>
      </w:r>
    </w:p>
    <w:p w:rsidR="00D35342" w:rsidRPr="00125132" w:rsidRDefault="00D35342" w:rsidP="00D35342"/>
    <w:p w:rsidR="00D35342" w:rsidRPr="00125132" w:rsidRDefault="00D35342" w:rsidP="00D35342">
      <w:r w:rsidRPr="00125132">
        <w:drawing>
          <wp:anchor distT="0" distB="0" distL="114300" distR="114300" simplePos="0" relativeHeight="251669504" behindDoc="0" locked="0" layoutInCell="1" allowOverlap="1" wp14:anchorId="6849B9E0" wp14:editId="6F6CB9D6">
            <wp:simplePos x="0" y="0"/>
            <wp:positionH relativeFrom="column">
              <wp:posOffset>5385435</wp:posOffset>
            </wp:positionH>
            <wp:positionV relativeFrom="paragraph">
              <wp:posOffset>15875</wp:posOffset>
            </wp:positionV>
            <wp:extent cx="1169670" cy="1559560"/>
            <wp:effectExtent l="0" t="0" r="0" b="2540"/>
            <wp:wrapSquare wrapText="bothSides"/>
            <wp:docPr id="15" name="Image 132" descr="F:\CRS2012-2013-COLLEGUES\Crs2012-2013-PTSI-MECA-JJL\DES\Matériaux\machin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CRS2012-2013-COLLEGUES\Crs2012-2013-PTSI-MECA-JJL\DES\Matériaux\machines (6).JPG"/>
                    <pic:cNvPicPr>
                      <a:picLocks noChangeAspect="1" noChangeArrowheads="1"/>
                    </pic:cNvPicPr>
                  </pic:nvPicPr>
                  <pic:blipFill>
                    <a:blip r:embed="rId24" cstate="print">
                      <a:lum bright="10000"/>
                    </a:blip>
                    <a:srcRect/>
                    <a:stretch>
                      <a:fillRect/>
                    </a:stretch>
                  </pic:blipFill>
                  <pic:spPr bwMode="auto">
                    <a:xfrm>
                      <a:off x="0" y="0"/>
                      <a:ext cx="1169670" cy="1559560"/>
                    </a:xfrm>
                    <a:prstGeom prst="rect">
                      <a:avLst/>
                    </a:prstGeom>
                    <a:noFill/>
                    <a:ln w="9525">
                      <a:noFill/>
                      <a:miter lim="800000"/>
                      <a:headEnd/>
                      <a:tailEnd/>
                    </a:ln>
                  </pic:spPr>
                </pic:pic>
              </a:graphicData>
            </a:graphic>
          </wp:anchor>
        </w:drawing>
      </w:r>
    </w:p>
    <w:p w:rsidR="00D35342" w:rsidRPr="00125132" w:rsidRDefault="00D35342" w:rsidP="00D35342"/>
    <w:p w:rsidR="00D35342" w:rsidRPr="00125132" w:rsidRDefault="00D35342" w:rsidP="00403611">
      <w:pPr>
        <w:pStyle w:val="Titre3"/>
      </w:pPr>
      <w:bookmarkStart w:id="5" w:name="_Toc382341742"/>
      <w:r w:rsidRPr="00125132">
        <w:t>Essai de traction</w:t>
      </w:r>
      <w:bookmarkEnd w:id="5"/>
    </w:p>
    <w:p w:rsidR="00D35342" w:rsidRPr="00125132" w:rsidRDefault="00D35342" w:rsidP="00D35342"/>
    <w:p w:rsidR="00D35342" w:rsidRPr="00125132" w:rsidRDefault="00D35342" w:rsidP="00010D37">
      <w:pPr>
        <w:pStyle w:val="Titre4"/>
        <w:numPr>
          <w:ilvl w:val="0"/>
          <w:numId w:val="40"/>
        </w:numPr>
      </w:pPr>
      <w:r w:rsidRPr="00125132">
        <w:t>Principe de l'essai</w:t>
      </w:r>
    </w:p>
    <w:tbl>
      <w:tblPr>
        <w:tblW w:w="0" w:type="auto"/>
        <w:tblBorders>
          <w:insideH w:val="single" w:sz="4" w:space="0" w:color="auto"/>
          <w:insideV w:val="single" w:sz="8" w:space="0" w:color="auto"/>
        </w:tblBorders>
        <w:tblLook w:val="01E0" w:firstRow="1" w:lastRow="1" w:firstColumn="1" w:lastColumn="1" w:noHBand="0" w:noVBand="0"/>
      </w:tblPr>
      <w:tblGrid>
        <w:gridCol w:w="4710"/>
        <w:gridCol w:w="5068"/>
      </w:tblGrid>
      <w:tr w:rsidR="00A50225" w:rsidRPr="00125132" w:rsidTr="00084B79">
        <w:tc>
          <w:tcPr>
            <w:tcW w:w="4710" w:type="dxa"/>
          </w:tcPr>
          <w:p w:rsidR="00D35342" w:rsidRPr="00125132" w:rsidRDefault="00D35342" w:rsidP="00084B79">
            <w:pPr>
              <w:jc w:val="center"/>
            </w:pPr>
            <w:r>
              <w:rPr>
                <w:noProof/>
                <w:lang w:eastAsia="fr-FR"/>
              </w:rPr>
              <w:lastRenderedPageBreak/>
              <mc:AlternateContent>
                <mc:Choice Requires="wps">
                  <w:drawing>
                    <wp:anchor distT="0" distB="0" distL="114300" distR="114300" simplePos="0" relativeHeight="251668480" behindDoc="0" locked="0" layoutInCell="1" allowOverlap="1" wp14:anchorId="3922436C" wp14:editId="728169A9">
                      <wp:simplePos x="0" y="0"/>
                      <wp:positionH relativeFrom="column">
                        <wp:posOffset>166370</wp:posOffset>
                      </wp:positionH>
                      <wp:positionV relativeFrom="paragraph">
                        <wp:posOffset>2099945</wp:posOffset>
                      </wp:positionV>
                      <wp:extent cx="360045" cy="304165"/>
                      <wp:effectExtent l="10160" t="11430" r="10795" b="8255"/>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304165"/>
                              </a:xfrm>
                              <a:prstGeom prst="rect">
                                <a:avLst/>
                              </a:prstGeom>
                              <a:solidFill>
                                <a:srgbClr val="FFFFFF"/>
                              </a:solidFill>
                              <a:ln w="9525">
                                <a:solidFill>
                                  <a:schemeClr val="bg1">
                                    <a:lumMod val="100000"/>
                                    <a:lumOff val="0"/>
                                  </a:schemeClr>
                                </a:solidFill>
                                <a:miter lim="800000"/>
                                <a:headEnd/>
                                <a:tailEnd/>
                              </a:ln>
                            </wps:spPr>
                            <wps:txbx>
                              <w:txbxContent>
                                <w:p w:rsidR="00084B79" w:rsidRDefault="00084B79" w:rsidP="00D35342">
                                  <w:r w:rsidRPr="00BE0FCD">
                                    <w:rPr>
                                      <w:position w:val="-10"/>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3.5pt;height:15.75pt" o:ole="">
                                        <v:imagedata r:id="rId25" o:title=""/>
                                      </v:shape>
                                      <o:OLEObject Type="Embed" ProgID="Equation.DSMT4" ShapeID="_x0000_i1049" DrawAspect="Content" ObjectID="_1487486145" r:id="rId2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4" o:spid="_x0000_s1026" type="#_x0000_t202" style="position:absolute;left:0;text-align:left;margin-left:13.1pt;margin-top:165.35pt;width:28.35pt;height:23.9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" strokecolor="white [3212]">
                      <v:textbox style="mso-fit-shape-to-text:t">
                        <w:txbxContent>
                          <w:p w:rsidR="00084B79" w:rsidRDefault="00084B79" w:rsidP="00D35342">
                            <w:r w:rsidRPr="00BE0FCD">
                              <w:rPr>
                                <w:position w:val="-10"/>
                              </w:rPr>
                              <w:object w:dxaOrig="260" w:dyaOrig="320">
                                <v:shape id="_x0000_i1049" type="#_x0000_t75" style="width:13.5pt;height:15.75pt" o:ole="">
                                  <v:imagedata r:id="rId25" o:title=""/>
                                </v:shape>
                                <o:OLEObject Type="Embed" ProgID="Equation.DSMT4" ShapeID="_x0000_i1049" DrawAspect="Content" ObjectID="_1487486145" r:id="rId27"/>
                              </w:object>
                            </w:r>
                          </w:p>
                        </w:txbxContent>
                      </v:textbox>
                    </v:shape>
                  </w:pict>
                </mc:Fallback>
              </mc:AlternateContent>
            </w:r>
            <w:r>
              <w:rPr>
                <w:noProof/>
                <w:lang w:eastAsia="fr-FR"/>
              </w:rPr>
              <mc:AlternateContent>
                <mc:Choice Requires="wpc">
                  <w:drawing>
                    <wp:inline distT="0" distB="0" distL="0" distR="0" wp14:anchorId="69BF7A05" wp14:editId="71B8F4CB">
                      <wp:extent cx="2184840" cy="4321343"/>
                      <wp:effectExtent l="38100" t="0" r="6350" b="3175"/>
                      <wp:docPr id="26903" name="Zone de dessin 26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978" name="Freeform 1708"/>
                              <wps:cNvSpPr>
                                <a:spLocks/>
                              </wps:cNvSpPr>
                              <wps:spPr bwMode="auto">
                                <a:xfrm>
                                  <a:off x="1456690" y="3690153"/>
                                  <a:ext cx="698500" cy="347345"/>
                                </a:xfrm>
                                <a:custGeom>
                                  <a:avLst/>
                                  <a:gdLst>
                                    <a:gd name="T0" fmla="*/ 0 w 1100"/>
                                    <a:gd name="T1" fmla="*/ 0 h 547"/>
                                    <a:gd name="T2" fmla="*/ 0 w 1100"/>
                                    <a:gd name="T3" fmla="*/ 547 h 547"/>
                                    <a:gd name="T4" fmla="*/ 1100 w 1100"/>
                                    <a:gd name="T5" fmla="*/ 547 h 547"/>
                                    <a:gd name="T6" fmla="*/ 1100 w 1100"/>
                                    <a:gd name="T7" fmla="*/ 0 h 547"/>
                                    <a:gd name="T8" fmla="*/ 1072 w 1100"/>
                                    <a:gd name="T9" fmla="*/ 0 h 547"/>
                                    <a:gd name="T10" fmla="*/ 1072 w 1100"/>
                                    <a:gd name="T11" fmla="*/ 533 h 547"/>
                                    <a:gd name="T12" fmla="*/ 1086 w 1100"/>
                                    <a:gd name="T13" fmla="*/ 518 h 547"/>
                                    <a:gd name="T14" fmla="*/ 15 w 1100"/>
                                    <a:gd name="T15" fmla="*/ 518 h 547"/>
                                    <a:gd name="T16" fmla="*/ 29 w 1100"/>
                                    <a:gd name="T17" fmla="*/ 533 h 547"/>
                                    <a:gd name="T18" fmla="*/ 29 w 1100"/>
                                    <a:gd name="T19" fmla="*/ 0 h 547"/>
                                    <a:gd name="T20" fmla="*/ 0 w 1100"/>
                                    <a:gd name="T21" fmla="*/ 0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0" h="547">
                                      <a:moveTo>
                                        <a:pt x="0" y="0"/>
                                      </a:moveTo>
                                      <a:lnTo>
                                        <a:pt x="0" y="547"/>
                                      </a:lnTo>
                                      <a:lnTo>
                                        <a:pt x="1100" y="547"/>
                                      </a:lnTo>
                                      <a:lnTo>
                                        <a:pt x="1100" y="0"/>
                                      </a:lnTo>
                                      <a:lnTo>
                                        <a:pt x="1072" y="0"/>
                                      </a:lnTo>
                                      <a:lnTo>
                                        <a:pt x="1072" y="533"/>
                                      </a:lnTo>
                                      <a:lnTo>
                                        <a:pt x="1086" y="518"/>
                                      </a:lnTo>
                                      <a:lnTo>
                                        <a:pt x="15" y="518"/>
                                      </a:lnTo>
                                      <a:lnTo>
                                        <a:pt x="29" y="533"/>
                                      </a:lnTo>
                                      <a:lnTo>
                                        <a:pt x="2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79" name="Freeform 1709"/>
                              <wps:cNvSpPr>
                                <a:spLocks/>
                              </wps:cNvSpPr>
                              <wps:spPr bwMode="auto">
                                <a:xfrm>
                                  <a:off x="1456690" y="456733"/>
                                  <a:ext cx="698500" cy="350520"/>
                                </a:xfrm>
                                <a:custGeom>
                                  <a:avLst/>
                                  <a:gdLst>
                                    <a:gd name="T0" fmla="*/ 29 w 1100"/>
                                    <a:gd name="T1" fmla="*/ 552 h 552"/>
                                    <a:gd name="T2" fmla="*/ 29 w 1100"/>
                                    <a:gd name="T3" fmla="*/ 15 h 552"/>
                                    <a:gd name="T4" fmla="*/ 15 w 1100"/>
                                    <a:gd name="T5" fmla="*/ 29 h 552"/>
                                    <a:gd name="T6" fmla="*/ 1086 w 1100"/>
                                    <a:gd name="T7" fmla="*/ 29 h 552"/>
                                    <a:gd name="T8" fmla="*/ 1072 w 1100"/>
                                    <a:gd name="T9" fmla="*/ 15 h 552"/>
                                    <a:gd name="T10" fmla="*/ 1072 w 1100"/>
                                    <a:gd name="T11" fmla="*/ 552 h 552"/>
                                    <a:gd name="T12" fmla="*/ 1100 w 1100"/>
                                    <a:gd name="T13" fmla="*/ 552 h 552"/>
                                    <a:gd name="T14" fmla="*/ 1100 w 1100"/>
                                    <a:gd name="T15" fmla="*/ 0 h 552"/>
                                    <a:gd name="T16" fmla="*/ 0 w 1100"/>
                                    <a:gd name="T17" fmla="*/ 0 h 552"/>
                                    <a:gd name="T18" fmla="*/ 0 w 1100"/>
                                    <a:gd name="T19" fmla="*/ 552 h 552"/>
                                    <a:gd name="T20" fmla="*/ 29 w 1100"/>
                                    <a:gd name="T21" fmla="*/ 552 h 5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0" h="552">
                                      <a:moveTo>
                                        <a:pt x="29" y="552"/>
                                      </a:moveTo>
                                      <a:lnTo>
                                        <a:pt x="29" y="15"/>
                                      </a:lnTo>
                                      <a:lnTo>
                                        <a:pt x="15" y="29"/>
                                      </a:lnTo>
                                      <a:lnTo>
                                        <a:pt x="1086" y="29"/>
                                      </a:lnTo>
                                      <a:lnTo>
                                        <a:pt x="1072" y="15"/>
                                      </a:lnTo>
                                      <a:lnTo>
                                        <a:pt x="1072" y="552"/>
                                      </a:lnTo>
                                      <a:lnTo>
                                        <a:pt x="1100" y="552"/>
                                      </a:lnTo>
                                      <a:lnTo>
                                        <a:pt x="1100" y="0"/>
                                      </a:lnTo>
                                      <a:lnTo>
                                        <a:pt x="0" y="0"/>
                                      </a:lnTo>
                                      <a:lnTo>
                                        <a:pt x="0" y="552"/>
                                      </a:lnTo>
                                      <a:lnTo>
                                        <a:pt x="29" y="5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0" name="Rectangle 1710"/>
                              <wps:cNvSpPr>
                                <a:spLocks noChangeArrowheads="1"/>
                              </wps:cNvSpPr>
                              <wps:spPr bwMode="auto">
                                <a:xfrm>
                                  <a:off x="1566545" y="2163613"/>
                                  <a:ext cx="478790" cy="13716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81" name="Freeform 1711"/>
                              <wps:cNvSpPr>
                                <a:spLocks/>
                              </wps:cNvSpPr>
                              <wps:spPr bwMode="auto">
                                <a:xfrm>
                                  <a:off x="1557655" y="2154088"/>
                                  <a:ext cx="494030" cy="152400"/>
                                </a:xfrm>
                                <a:custGeom>
                                  <a:avLst/>
                                  <a:gdLst>
                                    <a:gd name="T0" fmla="*/ 14 w 778"/>
                                    <a:gd name="T1" fmla="*/ 0 h 240"/>
                                    <a:gd name="T2" fmla="*/ 9 w 778"/>
                                    <a:gd name="T3" fmla="*/ 0 h 240"/>
                                    <a:gd name="T4" fmla="*/ 0 w 778"/>
                                    <a:gd name="T5" fmla="*/ 10 h 240"/>
                                    <a:gd name="T6" fmla="*/ 0 w 778"/>
                                    <a:gd name="T7" fmla="*/ 236 h 240"/>
                                    <a:gd name="T8" fmla="*/ 5 w 778"/>
                                    <a:gd name="T9" fmla="*/ 236 h 240"/>
                                    <a:gd name="T10" fmla="*/ 9 w 778"/>
                                    <a:gd name="T11" fmla="*/ 240 h 240"/>
                                    <a:gd name="T12" fmla="*/ 773 w 778"/>
                                    <a:gd name="T13" fmla="*/ 240 h 240"/>
                                    <a:gd name="T14" fmla="*/ 773 w 778"/>
                                    <a:gd name="T15" fmla="*/ 236 h 240"/>
                                    <a:gd name="T16" fmla="*/ 778 w 778"/>
                                    <a:gd name="T17" fmla="*/ 236 h 240"/>
                                    <a:gd name="T18" fmla="*/ 778 w 778"/>
                                    <a:gd name="T19" fmla="*/ 10 h 240"/>
                                    <a:gd name="T20" fmla="*/ 773 w 778"/>
                                    <a:gd name="T21" fmla="*/ 5 h 240"/>
                                    <a:gd name="T22" fmla="*/ 773 w 778"/>
                                    <a:gd name="T23" fmla="*/ 0 h 240"/>
                                    <a:gd name="T24" fmla="*/ 764 w 778"/>
                                    <a:gd name="T25" fmla="*/ 0 h 240"/>
                                    <a:gd name="T26" fmla="*/ 14 w 778"/>
                                    <a:gd name="T27" fmla="*/ 0 h 240"/>
                                    <a:gd name="T28" fmla="*/ 14 w 778"/>
                                    <a:gd name="T29" fmla="*/ 29 h 240"/>
                                    <a:gd name="T30" fmla="*/ 764 w 778"/>
                                    <a:gd name="T31" fmla="*/ 29 h 240"/>
                                    <a:gd name="T32" fmla="*/ 749 w 778"/>
                                    <a:gd name="T33" fmla="*/ 15 h 240"/>
                                    <a:gd name="T34" fmla="*/ 749 w 778"/>
                                    <a:gd name="T35" fmla="*/ 226 h 240"/>
                                    <a:gd name="T36" fmla="*/ 764 w 778"/>
                                    <a:gd name="T37" fmla="*/ 212 h 240"/>
                                    <a:gd name="T38" fmla="*/ 14 w 778"/>
                                    <a:gd name="T39" fmla="*/ 212 h 240"/>
                                    <a:gd name="T40" fmla="*/ 29 w 778"/>
                                    <a:gd name="T41" fmla="*/ 226 h 240"/>
                                    <a:gd name="T42" fmla="*/ 29 w 778"/>
                                    <a:gd name="T43" fmla="*/ 15 h 240"/>
                                    <a:gd name="T44" fmla="*/ 14 w 778"/>
                                    <a:gd name="T45" fmla="*/ 29 h 240"/>
                                    <a:gd name="T46" fmla="*/ 14 w 778"/>
                                    <a:gd name="T47"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778" h="240">
                                      <a:moveTo>
                                        <a:pt x="14" y="0"/>
                                      </a:moveTo>
                                      <a:lnTo>
                                        <a:pt x="9" y="0"/>
                                      </a:lnTo>
                                      <a:lnTo>
                                        <a:pt x="0" y="10"/>
                                      </a:lnTo>
                                      <a:lnTo>
                                        <a:pt x="0" y="236"/>
                                      </a:lnTo>
                                      <a:lnTo>
                                        <a:pt x="5" y="236"/>
                                      </a:lnTo>
                                      <a:lnTo>
                                        <a:pt x="9" y="240"/>
                                      </a:lnTo>
                                      <a:lnTo>
                                        <a:pt x="773" y="240"/>
                                      </a:lnTo>
                                      <a:lnTo>
                                        <a:pt x="773" y="236"/>
                                      </a:lnTo>
                                      <a:lnTo>
                                        <a:pt x="778" y="236"/>
                                      </a:lnTo>
                                      <a:lnTo>
                                        <a:pt x="778" y="10"/>
                                      </a:lnTo>
                                      <a:lnTo>
                                        <a:pt x="773" y="5"/>
                                      </a:lnTo>
                                      <a:lnTo>
                                        <a:pt x="773" y="0"/>
                                      </a:lnTo>
                                      <a:lnTo>
                                        <a:pt x="764" y="0"/>
                                      </a:lnTo>
                                      <a:lnTo>
                                        <a:pt x="14" y="0"/>
                                      </a:lnTo>
                                      <a:lnTo>
                                        <a:pt x="14" y="29"/>
                                      </a:lnTo>
                                      <a:lnTo>
                                        <a:pt x="764" y="29"/>
                                      </a:lnTo>
                                      <a:lnTo>
                                        <a:pt x="749" y="15"/>
                                      </a:lnTo>
                                      <a:lnTo>
                                        <a:pt x="749" y="226"/>
                                      </a:lnTo>
                                      <a:lnTo>
                                        <a:pt x="764" y="212"/>
                                      </a:lnTo>
                                      <a:lnTo>
                                        <a:pt x="14" y="212"/>
                                      </a:lnTo>
                                      <a:lnTo>
                                        <a:pt x="29" y="226"/>
                                      </a:lnTo>
                                      <a:lnTo>
                                        <a:pt x="29"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2" name="Rectangle 1712"/>
                              <wps:cNvSpPr>
                                <a:spLocks noChangeArrowheads="1"/>
                              </wps:cNvSpPr>
                              <wps:spPr bwMode="auto">
                                <a:xfrm>
                                  <a:off x="1578610" y="1971208"/>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lang w:val="en-US"/>
                                      </w:rPr>
                                      <w:t>S</w:t>
                                    </w:r>
                                  </w:p>
                                </w:txbxContent>
                              </wps:txbx>
                              <wps:bodyPr rot="0" vert="horz" wrap="square" lIns="0" tIns="0" rIns="0" bIns="0" anchor="t" anchorCtr="0" upright="1">
                                <a:noAutofit/>
                              </wps:bodyPr>
                            </wps:wsp>
                            <wps:wsp>
                              <wps:cNvPr id="25983" name="Rectangle 1713"/>
                              <wps:cNvSpPr>
                                <a:spLocks noChangeArrowheads="1"/>
                              </wps:cNvSpPr>
                              <wps:spPr bwMode="auto">
                                <a:xfrm>
                                  <a:off x="1673225" y="2065823"/>
                                  <a:ext cx="3556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25984" name="Rectangle 1714"/>
                              <wps:cNvSpPr>
                                <a:spLocks noChangeArrowheads="1"/>
                              </wps:cNvSpPr>
                              <wps:spPr bwMode="auto">
                                <a:xfrm>
                                  <a:off x="1710055" y="1971208"/>
                                  <a:ext cx="30734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lang w:val="en-US"/>
                                      </w:rPr>
                                      <w:t>=</w:t>
                                    </w:r>
                                    <w:proofErr w:type="spellStart"/>
                                    <w:r>
                                      <w:rPr>
                                        <w:rFonts w:ascii="Arial" w:hAnsi="Arial" w:cs="Arial"/>
                                        <w:color w:val="000000"/>
                                        <w:lang w:val="en-US"/>
                                      </w:rPr>
                                      <w:t>axb</w:t>
                                    </w:r>
                                    <w:proofErr w:type="spellEnd"/>
                                  </w:p>
                                </w:txbxContent>
                              </wps:txbx>
                              <wps:bodyPr rot="0" vert="horz" wrap="square" lIns="0" tIns="0" rIns="0" bIns="0" anchor="t" anchorCtr="0" upright="1">
                                <a:noAutofit/>
                              </wps:bodyPr>
                            </wps:wsp>
                            <wps:wsp>
                              <wps:cNvPr id="25985" name="Oval 1715"/>
                              <wps:cNvSpPr>
                                <a:spLocks noChangeArrowheads="1"/>
                              </wps:cNvSpPr>
                              <wps:spPr bwMode="auto">
                                <a:xfrm>
                                  <a:off x="374015" y="2026453"/>
                                  <a:ext cx="481965" cy="478155"/>
                                </a:xfrm>
                                <a:prstGeom prst="ellipse">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6" name="Freeform 1716"/>
                              <wps:cNvSpPr>
                                <a:spLocks/>
                              </wps:cNvSpPr>
                              <wps:spPr bwMode="auto">
                                <a:xfrm>
                                  <a:off x="364490" y="2016928"/>
                                  <a:ext cx="497205" cy="494030"/>
                                </a:xfrm>
                                <a:custGeom>
                                  <a:avLst/>
                                  <a:gdLst>
                                    <a:gd name="T0" fmla="*/ 15 w 783"/>
                                    <a:gd name="T1" fmla="*/ 504 h 778"/>
                                    <a:gd name="T2" fmla="*/ 34 w 783"/>
                                    <a:gd name="T3" fmla="*/ 552 h 778"/>
                                    <a:gd name="T4" fmla="*/ 101 w 783"/>
                                    <a:gd name="T5" fmla="*/ 648 h 778"/>
                                    <a:gd name="T6" fmla="*/ 139 w 783"/>
                                    <a:gd name="T7" fmla="*/ 687 h 778"/>
                                    <a:gd name="T8" fmla="*/ 236 w 783"/>
                                    <a:gd name="T9" fmla="*/ 744 h 778"/>
                                    <a:gd name="T10" fmla="*/ 332 w 783"/>
                                    <a:gd name="T11" fmla="*/ 773 h 778"/>
                                    <a:gd name="T12" fmla="*/ 394 w 783"/>
                                    <a:gd name="T13" fmla="*/ 778 h 778"/>
                                    <a:gd name="T14" fmla="*/ 471 w 783"/>
                                    <a:gd name="T15" fmla="*/ 768 h 778"/>
                                    <a:gd name="T16" fmla="*/ 538 w 783"/>
                                    <a:gd name="T17" fmla="*/ 744 h 778"/>
                                    <a:gd name="T18" fmla="*/ 639 w 783"/>
                                    <a:gd name="T19" fmla="*/ 687 h 778"/>
                                    <a:gd name="T20" fmla="*/ 678 w 783"/>
                                    <a:gd name="T21" fmla="*/ 648 h 778"/>
                                    <a:gd name="T22" fmla="*/ 745 w 783"/>
                                    <a:gd name="T23" fmla="*/ 552 h 778"/>
                                    <a:gd name="T24" fmla="*/ 764 w 783"/>
                                    <a:gd name="T25" fmla="*/ 504 h 778"/>
                                    <a:gd name="T26" fmla="*/ 783 w 783"/>
                                    <a:gd name="T27" fmla="*/ 394 h 778"/>
                                    <a:gd name="T28" fmla="*/ 778 w 783"/>
                                    <a:gd name="T29" fmla="*/ 332 h 778"/>
                                    <a:gd name="T30" fmla="*/ 750 w 783"/>
                                    <a:gd name="T31" fmla="*/ 236 h 778"/>
                                    <a:gd name="T32" fmla="*/ 692 w 783"/>
                                    <a:gd name="T33" fmla="*/ 140 h 778"/>
                                    <a:gd name="T34" fmla="*/ 654 w 783"/>
                                    <a:gd name="T35" fmla="*/ 101 h 778"/>
                                    <a:gd name="T36" fmla="*/ 557 w 783"/>
                                    <a:gd name="T37" fmla="*/ 34 h 778"/>
                                    <a:gd name="T38" fmla="*/ 485 w 783"/>
                                    <a:gd name="T39" fmla="*/ 10 h 778"/>
                                    <a:gd name="T40" fmla="*/ 332 w 783"/>
                                    <a:gd name="T41" fmla="*/ 0 h 778"/>
                                    <a:gd name="T42" fmla="*/ 236 w 783"/>
                                    <a:gd name="T43" fmla="*/ 29 h 778"/>
                                    <a:gd name="T44" fmla="*/ 139 w 783"/>
                                    <a:gd name="T45" fmla="*/ 87 h 778"/>
                                    <a:gd name="T46" fmla="*/ 101 w 783"/>
                                    <a:gd name="T47" fmla="*/ 125 h 778"/>
                                    <a:gd name="T48" fmla="*/ 34 w 783"/>
                                    <a:gd name="T49" fmla="*/ 221 h 778"/>
                                    <a:gd name="T50" fmla="*/ 15 w 783"/>
                                    <a:gd name="T51" fmla="*/ 269 h 778"/>
                                    <a:gd name="T52" fmla="*/ 29 w 783"/>
                                    <a:gd name="T53" fmla="*/ 389 h 778"/>
                                    <a:gd name="T54" fmla="*/ 48 w 783"/>
                                    <a:gd name="T55" fmla="*/ 264 h 778"/>
                                    <a:gd name="T56" fmla="*/ 72 w 783"/>
                                    <a:gd name="T57" fmla="*/ 216 h 778"/>
                                    <a:gd name="T58" fmla="*/ 130 w 783"/>
                                    <a:gd name="T59" fmla="*/ 130 h 778"/>
                                    <a:gd name="T60" fmla="*/ 216 w 783"/>
                                    <a:gd name="T61" fmla="*/ 72 h 778"/>
                                    <a:gd name="T62" fmla="*/ 264 w 783"/>
                                    <a:gd name="T63" fmla="*/ 48 h 778"/>
                                    <a:gd name="T64" fmla="*/ 389 w 783"/>
                                    <a:gd name="T65" fmla="*/ 29 h 778"/>
                                    <a:gd name="T66" fmla="*/ 476 w 783"/>
                                    <a:gd name="T67" fmla="*/ 39 h 778"/>
                                    <a:gd name="T68" fmla="*/ 548 w 783"/>
                                    <a:gd name="T69" fmla="*/ 63 h 778"/>
                                    <a:gd name="T70" fmla="*/ 620 w 783"/>
                                    <a:gd name="T71" fmla="*/ 106 h 778"/>
                                    <a:gd name="T72" fmla="*/ 658 w 783"/>
                                    <a:gd name="T73" fmla="*/ 144 h 778"/>
                                    <a:gd name="T74" fmla="*/ 716 w 783"/>
                                    <a:gd name="T75" fmla="*/ 231 h 778"/>
                                    <a:gd name="T76" fmla="*/ 735 w 783"/>
                                    <a:gd name="T77" fmla="*/ 279 h 778"/>
                                    <a:gd name="T78" fmla="*/ 754 w 783"/>
                                    <a:gd name="T79" fmla="*/ 394 h 778"/>
                                    <a:gd name="T80" fmla="*/ 750 w 783"/>
                                    <a:gd name="T81" fmla="*/ 442 h 778"/>
                                    <a:gd name="T82" fmla="*/ 721 w 783"/>
                                    <a:gd name="T83" fmla="*/ 528 h 778"/>
                                    <a:gd name="T84" fmla="*/ 673 w 783"/>
                                    <a:gd name="T85" fmla="*/ 615 h 778"/>
                                    <a:gd name="T86" fmla="*/ 634 w 783"/>
                                    <a:gd name="T87" fmla="*/ 653 h 778"/>
                                    <a:gd name="T88" fmla="*/ 557 w 783"/>
                                    <a:gd name="T89" fmla="*/ 701 h 778"/>
                                    <a:gd name="T90" fmla="*/ 514 w 783"/>
                                    <a:gd name="T91" fmla="*/ 725 h 778"/>
                                    <a:gd name="T92" fmla="*/ 447 w 783"/>
                                    <a:gd name="T93" fmla="*/ 744 h 778"/>
                                    <a:gd name="T94" fmla="*/ 394 w 783"/>
                                    <a:gd name="T95" fmla="*/ 749 h 778"/>
                                    <a:gd name="T96" fmla="*/ 279 w 783"/>
                                    <a:gd name="T97" fmla="*/ 730 h 778"/>
                                    <a:gd name="T98" fmla="*/ 231 w 783"/>
                                    <a:gd name="T99" fmla="*/ 711 h 778"/>
                                    <a:gd name="T100" fmla="*/ 144 w 783"/>
                                    <a:gd name="T101" fmla="*/ 653 h 778"/>
                                    <a:gd name="T102" fmla="*/ 106 w 783"/>
                                    <a:gd name="T103" fmla="*/ 615 h 778"/>
                                    <a:gd name="T104" fmla="*/ 58 w 783"/>
                                    <a:gd name="T105" fmla="*/ 528 h 778"/>
                                    <a:gd name="T106" fmla="*/ 29 w 783"/>
                                    <a:gd name="T107" fmla="*/ 442 h 7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83" h="778">
                                      <a:moveTo>
                                        <a:pt x="0" y="389"/>
                                      </a:moveTo>
                                      <a:lnTo>
                                        <a:pt x="0" y="442"/>
                                      </a:lnTo>
                                      <a:lnTo>
                                        <a:pt x="15" y="504"/>
                                      </a:lnTo>
                                      <a:lnTo>
                                        <a:pt x="19" y="519"/>
                                      </a:lnTo>
                                      <a:lnTo>
                                        <a:pt x="29" y="538"/>
                                      </a:lnTo>
                                      <a:lnTo>
                                        <a:pt x="34" y="552"/>
                                      </a:lnTo>
                                      <a:lnTo>
                                        <a:pt x="43" y="576"/>
                                      </a:lnTo>
                                      <a:lnTo>
                                        <a:pt x="87" y="634"/>
                                      </a:lnTo>
                                      <a:lnTo>
                                        <a:pt x="101" y="648"/>
                                      </a:lnTo>
                                      <a:lnTo>
                                        <a:pt x="111" y="663"/>
                                      </a:lnTo>
                                      <a:lnTo>
                                        <a:pt x="125" y="672"/>
                                      </a:lnTo>
                                      <a:lnTo>
                                        <a:pt x="139" y="687"/>
                                      </a:lnTo>
                                      <a:lnTo>
                                        <a:pt x="197" y="730"/>
                                      </a:lnTo>
                                      <a:lnTo>
                                        <a:pt x="221" y="739"/>
                                      </a:lnTo>
                                      <a:lnTo>
                                        <a:pt x="236" y="744"/>
                                      </a:lnTo>
                                      <a:lnTo>
                                        <a:pt x="255" y="754"/>
                                      </a:lnTo>
                                      <a:lnTo>
                                        <a:pt x="269" y="759"/>
                                      </a:lnTo>
                                      <a:lnTo>
                                        <a:pt x="332" y="773"/>
                                      </a:lnTo>
                                      <a:lnTo>
                                        <a:pt x="365" y="773"/>
                                      </a:lnTo>
                                      <a:lnTo>
                                        <a:pt x="384" y="778"/>
                                      </a:lnTo>
                                      <a:lnTo>
                                        <a:pt x="394" y="778"/>
                                      </a:lnTo>
                                      <a:lnTo>
                                        <a:pt x="409" y="773"/>
                                      </a:lnTo>
                                      <a:lnTo>
                                        <a:pt x="447" y="773"/>
                                      </a:lnTo>
                                      <a:lnTo>
                                        <a:pt x="471" y="768"/>
                                      </a:lnTo>
                                      <a:lnTo>
                                        <a:pt x="485" y="763"/>
                                      </a:lnTo>
                                      <a:lnTo>
                                        <a:pt x="524" y="754"/>
                                      </a:lnTo>
                                      <a:lnTo>
                                        <a:pt x="538" y="744"/>
                                      </a:lnTo>
                                      <a:lnTo>
                                        <a:pt x="557" y="739"/>
                                      </a:lnTo>
                                      <a:lnTo>
                                        <a:pt x="596" y="720"/>
                                      </a:lnTo>
                                      <a:lnTo>
                                        <a:pt x="639" y="687"/>
                                      </a:lnTo>
                                      <a:lnTo>
                                        <a:pt x="654" y="672"/>
                                      </a:lnTo>
                                      <a:lnTo>
                                        <a:pt x="668" y="663"/>
                                      </a:lnTo>
                                      <a:lnTo>
                                        <a:pt x="678" y="648"/>
                                      </a:lnTo>
                                      <a:lnTo>
                                        <a:pt x="692" y="634"/>
                                      </a:lnTo>
                                      <a:lnTo>
                                        <a:pt x="735" y="576"/>
                                      </a:lnTo>
                                      <a:lnTo>
                                        <a:pt x="745" y="552"/>
                                      </a:lnTo>
                                      <a:lnTo>
                                        <a:pt x="750" y="538"/>
                                      </a:lnTo>
                                      <a:lnTo>
                                        <a:pt x="759" y="519"/>
                                      </a:lnTo>
                                      <a:lnTo>
                                        <a:pt x="764" y="504"/>
                                      </a:lnTo>
                                      <a:lnTo>
                                        <a:pt x="778" y="442"/>
                                      </a:lnTo>
                                      <a:lnTo>
                                        <a:pt x="778" y="408"/>
                                      </a:lnTo>
                                      <a:lnTo>
                                        <a:pt x="783" y="394"/>
                                      </a:lnTo>
                                      <a:lnTo>
                                        <a:pt x="783" y="384"/>
                                      </a:lnTo>
                                      <a:lnTo>
                                        <a:pt x="778" y="365"/>
                                      </a:lnTo>
                                      <a:lnTo>
                                        <a:pt x="778" y="332"/>
                                      </a:lnTo>
                                      <a:lnTo>
                                        <a:pt x="764" y="269"/>
                                      </a:lnTo>
                                      <a:lnTo>
                                        <a:pt x="759" y="255"/>
                                      </a:lnTo>
                                      <a:lnTo>
                                        <a:pt x="750" y="236"/>
                                      </a:lnTo>
                                      <a:lnTo>
                                        <a:pt x="745" y="221"/>
                                      </a:lnTo>
                                      <a:lnTo>
                                        <a:pt x="735" y="197"/>
                                      </a:lnTo>
                                      <a:lnTo>
                                        <a:pt x="692" y="140"/>
                                      </a:lnTo>
                                      <a:lnTo>
                                        <a:pt x="678" y="125"/>
                                      </a:lnTo>
                                      <a:lnTo>
                                        <a:pt x="668" y="111"/>
                                      </a:lnTo>
                                      <a:lnTo>
                                        <a:pt x="654" y="101"/>
                                      </a:lnTo>
                                      <a:lnTo>
                                        <a:pt x="639" y="87"/>
                                      </a:lnTo>
                                      <a:lnTo>
                                        <a:pt x="596" y="53"/>
                                      </a:lnTo>
                                      <a:lnTo>
                                        <a:pt x="557" y="34"/>
                                      </a:lnTo>
                                      <a:lnTo>
                                        <a:pt x="538" y="29"/>
                                      </a:lnTo>
                                      <a:lnTo>
                                        <a:pt x="524" y="20"/>
                                      </a:lnTo>
                                      <a:lnTo>
                                        <a:pt x="485" y="10"/>
                                      </a:lnTo>
                                      <a:lnTo>
                                        <a:pt x="471" y="5"/>
                                      </a:lnTo>
                                      <a:lnTo>
                                        <a:pt x="447" y="0"/>
                                      </a:lnTo>
                                      <a:lnTo>
                                        <a:pt x="332" y="0"/>
                                      </a:lnTo>
                                      <a:lnTo>
                                        <a:pt x="269" y="15"/>
                                      </a:lnTo>
                                      <a:lnTo>
                                        <a:pt x="255" y="20"/>
                                      </a:lnTo>
                                      <a:lnTo>
                                        <a:pt x="236" y="29"/>
                                      </a:lnTo>
                                      <a:lnTo>
                                        <a:pt x="221" y="34"/>
                                      </a:lnTo>
                                      <a:lnTo>
                                        <a:pt x="197" y="44"/>
                                      </a:lnTo>
                                      <a:lnTo>
                                        <a:pt x="139" y="87"/>
                                      </a:lnTo>
                                      <a:lnTo>
                                        <a:pt x="125" y="101"/>
                                      </a:lnTo>
                                      <a:lnTo>
                                        <a:pt x="111" y="111"/>
                                      </a:lnTo>
                                      <a:lnTo>
                                        <a:pt x="101" y="125"/>
                                      </a:lnTo>
                                      <a:lnTo>
                                        <a:pt x="87" y="140"/>
                                      </a:lnTo>
                                      <a:lnTo>
                                        <a:pt x="43" y="197"/>
                                      </a:lnTo>
                                      <a:lnTo>
                                        <a:pt x="34" y="221"/>
                                      </a:lnTo>
                                      <a:lnTo>
                                        <a:pt x="29" y="236"/>
                                      </a:lnTo>
                                      <a:lnTo>
                                        <a:pt x="19" y="255"/>
                                      </a:lnTo>
                                      <a:lnTo>
                                        <a:pt x="15" y="269"/>
                                      </a:lnTo>
                                      <a:lnTo>
                                        <a:pt x="0" y="332"/>
                                      </a:lnTo>
                                      <a:lnTo>
                                        <a:pt x="0" y="389"/>
                                      </a:lnTo>
                                      <a:lnTo>
                                        <a:pt x="29" y="389"/>
                                      </a:lnTo>
                                      <a:lnTo>
                                        <a:pt x="29" y="332"/>
                                      </a:lnTo>
                                      <a:lnTo>
                                        <a:pt x="43" y="279"/>
                                      </a:lnTo>
                                      <a:lnTo>
                                        <a:pt x="48" y="264"/>
                                      </a:lnTo>
                                      <a:lnTo>
                                        <a:pt x="58" y="245"/>
                                      </a:lnTo>
                                      <a:lnTo>
                                        <a:pt x="63" y="231"/>
                                      </a:lnTo>
                                      <a:lnTo>
                                        <a:pt x="72" y="216"/>
                                      </a:lnTo>
                                      <a:lnTo>
                                        <a:pt x="106" y="159"/>
                                      </a:lnTo>
                                      <a:lnTo>
                                        <a:pt x="120" y="144"/>
                                      </a:lnTo>
                                      <a:lnTo>
                                        <a:pt x="130" y="130"/>
                                      </a:lnTo>
                                      <a:lnTo>
                                        <a:pt x="144" y="120"/>
                                      </a:lnTo>
                                      <a:lnTo>
                                        <a:pt x="159" y="106"/>
                                      </a:lnTo>
                                      <a:lnTo>
                                        <a:pt x="216" y="72"/>
                                      </a:lnTo>
                                      <a:lnTo>
                                        <a:pt x="231" y="63"/>
                                      </a:lnTo>
                                      <a:lnTo>
                                        <a:pt x="245" y="58"/>
                                      </a:lnTo>
                                      <a:lnTo>
                                        <a:pt x="264" y="48"/>
                                      </a:lnTo>
                                      <a:lnTo>
                                        <a:pt x="279" y="44"/>
                                      </a:lnTo>
                                      <a:lnTo>
                                        <a:pt x="332" y="29"/>
                                      </a:lnTo>
                                      <a:lnTo>
                                        <a:pt x="389" y="29"/>
                                      </a:lnTo>
                                      <a:lnTo>
                                        <a:pt x="447" y="29"/>
                                      </a:lnTo>
                                      <a:lnTo>
                                        <a:pt x="461" y="34"/>
                                      </a:lnTo>
                                      <a:lnTo>
                                        <a:pt x="476" y="39"/>
                                      </a:lnTo>
                                      <a:lnTo>
                                        <a:pt x="514" y="48"/>
                                      </a:lnTo>
                                      <a:lnTo>
                                        <a:pt x="529" y="58"/>
                                      </a:lnTo>
                                      <a:lnTo>
                                        <a:pt x="548" y="63"/>
                                      </a:lnTo>
                                      <a:lnTo>
                                        <a:pt x="557" y="72"/>
                                      </a:lnTo>
                                      <a:lnTo>
                                        <a:pt x="577" y="82"/>
                                      </a:lnTo>
                                      <a:lnTo>
                                        <a:pt x="620" y="106"/>
                                      </a:lnTo>
                                      <a:lnTo>
                                        <a:pt x="634" y="120"/>
                                      </a:lnTo>
                                      <a:lnTo>
                                        <a:pt x="649" y="130"/>
                                      </a:lnTo>
                                      <a:lnTo>
                                        <a:pt x="658" y="144"/>
                                      </a:lnTo>
                                      <a:lnTo>
                                        <a:pt x="673" y="159"/>
                                      </a:lnTo>
                                      <a:lnTo>
                                        <a:pt x="706" y="216"/>
                                      </a:lnTo>
                                      <a:lnTo>
                                        <a:pt x="716" y="231"/>
                                      </a:lnTo>
                                      <a:lnTo>
                                        <a:pt x="721" y="245"/>
                                      </a:lnTo>
                                      <a:lnTo>
                                        <a:pt x="730" y="264"/>
                                      </a:lnTo>
                                      <a:lnTo>
                                        <a:pt x="735" y="279"/>
                                      </a:lnTo>
                                      <a:lnTo>
                                        <a:pt x="750" y="332"/>
                                      </a:lnTo>
                                      <a:lnTo>
                                        <a:pt x="750" y="365"/>
                                      </a:lnTo>
                                      <a:lnTo>
                                        <a:pt x="754" y="394"/>
                                      </a:lnTo>
                                      <a:lnTo>
                                        <a:pt x="754" y="384"/>
                                      </a:lnTo>
                                      <a:lnTo>
                                        <a:pt x="750" y="408"/>
                                      </a:lnTo>
                                      <a:lnTo>
                                        <a:pt x="750" y="442"/>
                                      </a:lnTo>
                                      <a:lnTo>
                                        <a:pt x="735" y="495"/>
                                      </a:lnTo>
                                      <a:lnTo>
                                        <a:pt x="730" y="509"/>
                                      </a:lnTo>
                                      <a:lnTo>
                                        <a:pt x="721" y="528"/>
                                      </a:lnTo>
                                      <a:lnTo>
                                        <a:pt x="716" y="543"/>
                                      </a:lnTo>
                                      <a:lnTo>
                                        <a:pt x="706" y="557"/>
                                      </a:lnTo>
                                      <a:lnTo>
                                        <a:pt x="673" y="615"/>
                                      </a:lnTo>
                                      <a:lnTo>
                                        <a:pt x="658" y="629"/>
                                      </a:lnTo>
                                      <a:lnTo>
                                        <a:pt x="649" y="644"/>
                                      </a:lnTo>
                                      <a:lnTo>
                                        <a:pt x="634" y="653"/>
                                      </a:lnTo>
                                      <a:lnTo>
                                        <a:pt x="620" y="668"/>
                                      </a:lnTo>
                                      <a:lnTo>
                                        <a:pt x="577" y="692"/>
                                      </a:lnTo>
                                      <a:lnTo>
                                        <a:pt x="557" y="701"/>
                                      </a:lnTo>
                                      <a:lnTo>
                                        <a:pt x="548" y="711"/>
                                      </a:lnTo>
                                      <a:lnTo>
                                        <a:pt x="529" y="715"/>
                                      </a:lnTo>
                                      <a:lnTo>
                                        <a:pt x="514" y="725"/>
                                      </a:lnTo>
                                      <a:lnTo>
                                        <a:pt x="476" y="735"/>
                                      </a:lnTo>
                                      <a:lnTo>
                                        <a:pt x="461" y="739"/>
                                      </a:lnTo>
                                      <a:lnTo>
                                        <a:pt x="447" y="744"/>
                                      </a:lnTo>
                                      <a:lnTo>
                                        <a:pt x="409" y="744"/>
                                      </a:lnTo>
                                      <a:lnTo>
                                        <a:pt x="384" y="749"/>
                                      </a:lnTo>
                                      <a:lnTo>
                                        <a:pt x="394" y="749"/>
                                      </a:lnTo>
                                      <a:lnTo>
                                        <a:pt x="365" y="744"/>
                                      </a:lnTo>
                                      <a:lnTo>
                                        <a:pt x="332" y="744"/>
                                      </a:lnTo>
                                      <a:lnTo>
                                        <a:pt x="279" y="730"/>
                                      </a:lnTo>
                                      <a:lnTo>
                                        <a:pt x="264" y="725"/>
                                      </a:lnTo>
                                      <a:lnTo>
                                        <a:pt x="245" y="715"/>
                                      </a:lnTo>
                                      <a:lnTo>
                                        <a:pt x="231" y="711"/>
                                      </a:lnTo>
                                      <a:lnTo>
                                        <a:pt x="216" y="701"/>
                                      </a:lnTo>
                                      <a:lnTo>
                                        <a:pt x="159" y="668"/>
                                      </a:lnTo>
                                      <a:lnTo>
                                        <a:pt x="144" y="653"/>
                                      </a:lnTo>
                                      <a:lnTo>
                                        <a:pt x="130" y="644"/>
                                      </a:lnTo>
                                      <a:lnTo>
                                        <a:pt x="120" y="629"/>
                                      </a:lnTo>
                                      <a:lnTo>
                                        <a:pt x="106" y="615"/>
                                      </a:lnTo>
                                      <a:lnTo>
                                        <a:pt x="72" y="557"/>
                                      </a:lnTo>
                                      <a:lnTo>
                                        <a:pt x="63" y="543"/>
                                      </a:lnTo>
                                      <a:lnTo>
                                        <a:pt x="58" y="528"/>
                                      </a:lnTo>
                                      <a:lnTo>
                                        <a:pt x="48" y="509"/>
                                      </a:lnTo>
                                      <a:lnTo>
                                        <a:pt x="43" y="495"/>
                                      </a:lnTo>
                                      <a:lnTo>
                                        <a:pt x="29" y="442"/>
                                      </a:lnTo>
                                      <a:lnTo>
                                        <a:pt x="29" y="389"/>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7" name="Freeform 1717"/>
                              <wps:cNvSpPr>
                                <a:spLocks/>
                              </wps:cNvSpPr>
                              <wps:spPr bwMode="auto">
                                <a:xfrm>
                                  <a:off x="264160" y="456733"/>
                                  <a:ext cx="698500" cy="360045"/>
                                </a:xfrm>
                                <a:custGeom>
                                  <a:avLst/>
                                  <a:gdLst>
                                    <a:gd name="T0" fmla="*/ 14 w 1100"/>
                                    <a:gd name="T1" fmla="*/ 0 h 567"/>
                                    <a:gd name="T2" fmla="*/ 9 w 1100"/>
                                    <a:gd name="T3" fmla="*/ 0 h 567"/>
                                    <a:gd name="T4" fmla="*/ 0 w 1100"/>
                                    <a:gd name="T5" fmla="*/ 10 h 567"/>
                                    <a:gd name="T6" fmla="*/ 0 w 1100"/>
                                    <a:gd name="T7" fmla="*/ 562 h 567"/>
                                    <a:gd name="T8" fmla="*/ 4 w 1100"/>
                                    <a:gd name="T9" fmla="*/ 562 h 567"/>
                                    <a:gd name="T10" fmla="*/ 9 w 1100"/>
                                    <a:gd name="T11" fmla="*/ 567 h 567"/>
                                    <a:gd name="T12" fmla="*/ 1095 w 1100"/>
                                    <a:gd name="T13" fmla="*/ 567 h 567"/>
                                    <a:gd name="T14" fmla="*/ 1095 w 1100"/>
                                    <a:gd name="T15" fmla="*/ 562 h 567"/>
                                    <a:gd name="T16" fmla="*/ 1100 w 1100"/>
                                    <a:gd name="T17" fmla="*/ 562 h 567"/>
                                    <a:gd name="T18" fmla="*/ 1100 w 1100"/>
                                    <a:gd name="T19" fmla="*/ 10 h 567"/>
                                    <a:gd name="T20" fmla="*/ 1095 w 1100"/>
                                    <a:gd name="T21" fmla="*/ 5 h 567"/>
                                    <a:gd name="T22" fmla="*/ 1095 w 1100"/>
                                    <a:gd name="T23" fmla="*/ 0 h 567"/>
                                    <a:gd name="T24" fmla="*/ 1085 w 1100"/>
                                    <a:gd name="T25" fmla="*/ 0 h 567"/>
                                    <a:gd name="T26" fmla="*/ 14 w 1100"/>
                                    <a:gd name="T27" fmla="*/ 0 h 567"/>
                                    <a:gd name="T28" fmla="*/ 14 w 1100"/>
                                    <a:gd name="T29" fmla="*/ 29 h 567"/>
                                    <a:gd name="T30" fmla="*/ 1085 w 1100"/>
                                    <a:gd name="T31" fmla="*/ 29 h 567"/>
                                    <a:gd name="T32" fmla="*/ 1071 w 1100"/>
                                    <a:gd name="T33" fmla="*/ 15 h 567"/>
                                    <a:gd name="T34" fmla="*/ 1071 w 1100"/>
                                    <a:gd name="T35" fmla="*/ 552 h 567"/>
                                    <a:gd name="T36" fmla="*/ 1085 w 1100"/>
                                    <a:gd name="T37" fmla="*/ 538 h 567"/>
                                    <a:gd name="T38" fmla="*/ 14 w 1100"/>
                                    <a:gd name="T39" fmla="*/ 538 h 567"/>
                                    <a:gd name="T40" fmla="*/ 28 w 1100"/>
                                    <a:gd name="T41" fmla="*/ 552 h 567"/>
                                    <a:gd name="T42" fmla="*/ 28 w 1100"/>
                                    <a:gd name="T43" fmla="*/ 15 h 567"/>
                                    <a:gd name="T44" fmla="*/ 14 w 1100"/>
                                    <a:gd name="T45" fmla="*/ 29 h 567"/>
                                    <a:gd name="T46" fmla="*/ 14 w 1100"/>
                                    <a:gd name="T47" fmla="*/ 0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567">
                                      <a:moveTo>
                                        <a:pt x="14" y="0"/>
                                      </a:moveTo>
                                      <a:lnTo>
                                        <a:pt x="9" y="0"/>
                                      </a:lnTo>
                                      <a:lnTo>
                                        <a:pt x="0" y="10"/>
                                      </a:lnTo>
                                      <a:lnTo>
                                        <a:pt x="0" y="562"/>
                                      </a:lnTo>
                                      <a:lnTo>
                                        <a:pt x="4" y="562"/>
                                      </a:lnTo>
                                      <a:lnTo>
                                        <a:pt x="9" y="567"/>
                                      </a:lnTo>
                                      <a:lnTo>
                                        <a:pt x="1095" y="567"/>
                                      </a:lnTo>
                                      <a:lnTo>
                                        <a:pt x="1095" y="562"/>
                                      </a:lnTo>
                                      <a:lnTo>
                                        <a:pt x="1100" y="562"/>
                                      </a:lnTo>
                                      <a:lnTo>
                                        <a:pt x="1100" y="10"/>
                                      </a:lnTo>
                                      <a:lnTo>
                                        <a:pt x="1095" y="5"/>
                                      </a:lnTo>
                                      <a:lnTo>
                                        <a:pt x="1095" y="0"/>
                                      </a:lnTo>
                                      <a:lnTo>
                                        <a:pt x="1085" y="0"/>
                                      </a:lnTo>
                                      <a:lnTo>
                                        <a:pt x="14" y="0"/>
                                      </a:lnTo>
                                      <a:lnTo>
                                        <a:pt x="14" y="29"/>
                                      </a:lnTo>
                                      <a:lnTo>
                                        <a:pt x="1085" y="29"/>
                                      </a:lnTo>
                                      <a:lnTo>
                                        <a:pt x="1071" y="15"/>
                                      </a:lnTo>
                                      <a:lnTo>
                                        <a:pt x="1071" y="552"/>
                                      </a:lnTo>
                                      <a:lnTo>
                                        <a:pt x="1085" y="538"/>
                                      </a:lnTo>
                                      <a:lnTo>
                                        <a:pt x="14" y="538"/>
                                      </a:lnTo>
                                      <a:lnTo>
                                        <a:pt x="28" y="552"/>
                                      </a:lnTo>
                                      <a:lnTo>
                                        <a:pt x="28"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8" name="Freeform 1718"/>
                              <wps:cNvSpPr>
                                <a:spLocks/>
                              </wps:cNvSpPr>
                              <wps:spPr bwMode="auto">
                                <a:xfrm>
                                  <a:off x="264160" y="798363"/>
                                  <a:ext cx="698500" cy="527050"/>
                                </a:xfrm>
                                <a:custGeom>
                                  <a:avLst/>
                                  <a:gdLst>
                                    <a:gd name="T0" fmla="*/ 14 w 1100"/>
                                    <a:gd name="T1" fmla="*/ 0 h 830"/>
                                    <a:gd name="T2" fmla="*/ 9 w 1100"/>
                                    <a:gd name="T3" fmla="*/ 0 h 830"/>
                                    <a:gd name="T4" fmla="*/ 0 w 1100"/>
                                    <a:gd name="T5" fmla="*/ 10 h 830"/>
                                    <a:gd name="T6" fmla="*/ 0 w 1100"/>
                                    <a:gd name="T7" fmla="*/ 19 h 830"/>
                                    <a:gd name="T8" fmla="*/ 158 w 1100"/>
                                    <a:gd name="T9" fmla="*/ 821 h 830"/>
                                    <a:gd name="T10" fmla="*/ 168 w 1100"/>
                                    <a:gd name="T11" fmla="*/ 830 h 830"/>
                                    <a:gd name="T12" fmla="*/ 936 w 1100"/>
                                    <a:gd name="T13" fmla="*/ 830 h 830"/>
                                    <a:gd name="T14" fmla="*/ 936 w 1100"/>
                                    <a:gd name="T15" fmla="*/ 825 h 830"/>
                                    <a:gd name="T16" fmla="*/ 941 w 1100"/>
                                    <a:gd name="T17" fmla="*/ 825 h 830"/>
                                    <a:gd name="T18" fmla="*/ 941 w 1100"/>
                                    <a:gd name="T19" fmla="*/ 821 h 830"/>
                                    <a:gd name="T20" fmla="*/ 1100 w 1100"/>
                                    <a:gd name="T21" fmla="*/ 19 h 830"/>
                                    <a:gd name="T22" fmla="*/ 1100 w 1100"/>
                                    <a:gd name="T23" fmla="*/ 10 h 830"/>
                                    <a:gd name="T24" fmla="*/ 1090 w 1100"/>
                                    <a:gd name="T25" fmla="*/ 0 h 830"/>
                                    <a:gd name="T26" fmla="*/ 1085 w 1100"/>
                                    <a:gd name="T27" fmla="*/ 0 h 830"/>
                                    <a:gd name="T28" fmla="*/ 14 w 1100"/>
                                    <a:gd name="T29" fmla="*/ 0 h 830"/>
                                    <a:gd name="T30" fmla="*/ 14 w 1100"/>
                                    <a:gd name="T31" fmla="*/ 29 h 830"/>
                                    <a:gd name="T32" fmla="*/ 1085 w 1100"/>
                                    <a:gd name="T33" fmla="*/ 29 h 830"/>
                                    <a:gd name="T34" fmla="*/ 1071 w 1100"/>
                                    <a:gd name="T35" fmla="*/ 10 h 830"/>
                                    <a:gd name="T36" fmla="*/ 912 w 1100"/>
                                    <a:gd name="T37" fmla="*/ 811 h 830"/>
                                    <a:gd name="T38" fmla="*/ 927 w 1100"/>
                                    <a:gd name="T39" fmla="*/ 801 h 830"/>
                                    <a:gd name="T40" fmla="*/ 173 w 1100"/>
                                    <a:gd name="T41" fmla="*/ 801 h 830"/>
                                    <a:gd name="T42" fmla="*/ 187 w 1100"/>
                                    <a:gd name="T43" fmla="*/ 811 h 830"/>
                                    <a:gd name="T44" fmla="*/ 28 w 1100"/>
                                    <a:gd name="T45" fmla="*/ 10 h 830"/>
                                    <a:gd name="T46" fmla="*/ 14 w 1100"/>
                                    <a:gd name="T47" fmla="*/ 29 h 830"/>
                                    <a:gd name="T48" fmla="*/ 14 w 1100"/>
                                    <a:gd name="T49" fmla="*/ 0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00" h="830">
                                      <a:moveTo>
                                        <a:pt x="14" y="0"/>
                                      </a:moveTo>
                                      <a:lnTo>
                                        <a:pt x="9" y="0"/>
                                      </a:lnTo>
                                      <a:lnTo>
                                        <a:pt x="0" y="10"/>
                                      </a:lnTo>
                                      <a:lnTo>
                                        <a:pt x="0" y="19"/>
                                      </a:lnTo>
                                      <a:lnTo>
                                        <a:pt x="158" y="821"/>
                                      </a:lnTo>
                                      <a:lnTo>
                                        <a:pt x="168" y="830"/>
                                      </a:lnTo>
                                      <a:lnTo>
                                        <a:pt x="936" y="830"/>
                                      </a:lnTo>
                                      <a:lnTo>
                                        <a:pt x="936" y="825"/>
                                      </a:lnTo>
                                      <a:lnTo>
                                        <a:pt x="941" y="825"/>
                                      </a:lnTo>
                                      <a:lnTo>
                                        <a:pt x="941" y="821"/>
                                      </a:lnTo>
                                      <a:lnTo>
                                        <a:pt x="1100" y="19"/>
                                      </a:lnTo>
                                      <a:lnTo>
                                        <a:pt x="1100" y="10"/>
                                      </a:lnTo>
                                      <a:lnTo>
                                        <a:pt x="1090" y="0"/>
                                      </a:lnTo>
                                      <a:lnTo>
                                        <a:pt x="1085" y="0"/>
                                      </a:lnTo>
                                      <a:lnTo>
                                        <a:pt x="14" y="0"/>
                                      </a:lnTo>
                                      <a:lnTo>
                                        <a:pt x="14" y="29"/>
                                      </a:lnTo>
                                      <a:lnTo>
                                        <a:pt x="1085" y="29"/>
                                      </a:lnTo>
                                      <a:lnTo>
                                        <a:pt x="1071" y="10"/>
                                      </a:lnTo>
                                      <a:lnTo>
                                        <a:pt x="912" y="811"/>
                                      </a:lnTo>
                                      <a:lnTo>
                                        <a:pt x="927" y="801"/>
                                      </a:lnTo>
                                      <a:lnTo>
                                        <a:pt x="173" y="801"/>
                                      </a:lnTo>
                                      <a:lnTo>
                                        <a:pt x="187" y="811"/>
                                      </a:lnTo>
                                      <a:lnTo>
                                        <a:pt x="28" y="10"/>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9" name="Freeform 1719"/>
                              <wps:cNvSpPr>
                                <a:spLocks/>
                              </wps:cNvSpPr>
                              <wps:spPr bwMode="auto">
                                <a:xfrm>
                                  <a:off x="364490" y="1306998"/>
                                  <a:ext cx="497205" cy="1883410"/>
                                </a:xfrm>
                                <a:custGeom>
                                  <a:avLst/>
                                  <a:gdLst>
                                    <a:gd name="T0" fmla="*/ 15 w 783"/>
                                    <a:gd name="T1" fmla="*/ 0 h 2966"/>
                                    <a:gd name="T2" fmla="*/ 10 w 783"/>
                                    <a:gd name="T3" fmla="*/ 0 h 2966"/>
                                    <a:gd name="T4" fmla="*/ 0 w 783"/>
                                    <a:gd name="T5" fmla="*/ 10 h 2966"/>
                                    <a:gd name="T6" fmla="*/ 0 w 783"/>
                                    <a:gd name="T7" fmla="*/ 2961 h 2966"/>
                                    <a:gd name="T8" fmla="*/ 5 w 783"/>
                                    <a:gd name="T9" fmla="*/ 2961 h 2966"/>
                                    <a:gd name="T10" fmla="*/ 10 w 783"/>
                                    <a:gd name="T11" fmla="*/ 2966 h 2966"/>
                                    <a:gd name="T12" fmla="*/ 778 w 783"/>
                                    <a:gd name="T13" fmla="*/ 2966 h 2966"/>
                                    <a:gd name="T14" fmla="*/ 778 w 783"/>
                                    <a:gd name="T15" fmla="*/ 2961 h 2966"/>
                                    <a:gd name="T16" fmla="*/ 783 w 783"/>
                                    <a:gd name="T17" fmla="*/ 2961 h 2966"/>
                                    <a:gd name="T18" fmla="*/ 783 w 783"/>
                                    <a:gd name="T19" fmla="*/ 10 h 2966"/>
                                    <a:gd name="T20" fmla="*/ 778 w 783"/>
                                    <a:gd name="T21" fmla="*/ 5 h 2966"/>
                                    <a:gd name="T22" fmla="*/ 778 w 783"/>
                                    <a:gd name="T23" fmla="*/ 0 h 2966"/>
                                    <a:gd name="T24" fmla="*/ 769 w 783"/>
                                    <a:gd name="T25" fmla="*/ 0 h 2966"/>
                                    <a:gd name="T26" fmla="*/ 15 w 783"/>
                                    <a:gd name="T27" fmla="*/ 0 h 2966"/>
                                    <a:gd name="T28" fmla="*/ 15 w 783"/>
                                    <a:gd name="T29" fmla="*/ 29 h 2966"/>
                                    <a:gd name="T30" fmla="*/ 769 w 783"/>
                                    <a:gd name="T31" fmla="*/ 29 h 2966"/>
                                    <a:gd name="T32" fmla="*/ 754 w 783"/>
                                    <a:gd name="T33" fmla="*/ 15 h 2966"/>
                                    <a:gd name="T34" fmla="*/ 754 w 783"/>
                                    <a:gd name="T35" fmla="*/ 2952 h 2966"/>
                                    <a:gd name="T36" fmla="*/ 769 w 783"/>
                                    <a:gd name="T37" fmla="*/ 2937 h 2966"/>
                                    <a:gd name="T38" fmla="*/ 15 w 783"/>
                                    <a:gd name="T39" fmla="*/ 2937 h 2966"/>
                                    <a:gd name="T40" fmla="*/ 29 w 783"/>
                                    <a:gd name="T41" fmla="*/ 2952 h 2966"/>
                                    <a:gd name="T42" fmla="*/ 29 w 783"/>
                                    <a:gd name="T43" fmla="*/ 15 h 2966"/>
                                    <a:gd name="T44" fmla="*/ 15 w 783"/>
                                    <a:gd name="T45" fmla="*/ 29 h 2966"/>
                                    <a:gd name="T46" fmla="*/ 15 w 783"/>
                                    <a:gd name="T47" fmla="*/ 0 h 29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783" h="2966">
                                      <a:moveTo>
                                        <a:pt x="15" y="0"/>
                                      </a:moveTo>
                                      <a:lnTo>
                                        <a:pt x="10" y="0"/>
                                      </a:lnTo>
                                      <a:lnTo>
                                        <a:pt x="0" y="10"/>
                                      </a:lnTo>
                                      <a:lnTo>
                                        <a:pt x="0" y="2961"/>
                                      </a:lnTo>
                                      <a:lnTo>
                                        <a:pt x="5" y="2961"/>
                                      </a:lnTo>
                                      <a:lnTo>
                                        <a:pt x="10" y="2966"/>
                                      </a:lnTo>
                                      <a:lnTo>
                                        <a:pt x="778" y="2966"/>
                                      </a:lnTo>
                                      <a:lnTo>
                                        <a:pt x="778" y="2961"/>
                                      </a:lnTo>
                                      <a:lnTo>
                                        <a:pt x="783" y="2961"/>
                                      </a:lnTo>
                                      <a:lnTo>
                                        <a:pt x="783" y="10"/>
                                      </a:lnTo>
                                      <a:lnTo>
                                        <a:pt x="778" y="5"/>
                                      </a:lnTo>
                                      <a:lnTo>
                                        <a:pt x="778" y="0"/>
                                      </a:lnTo>
                                      <a:lnTo>
                                        <a:pt x="769" y="0"/>
                                      </a:lnTo>
                                      <a:lnTo>
                                        <a:pt x="15" y="0"/>
                                      </a:lnTo>
                                      <a:lnTo>
                                        <a:pt x="15" y="29"/>
                                      </a:lnTo>
                                      <a:lnTo>
                                        <a:pt x="769" y="29"/>
                                      </a:lnTo>
                                      <a:lnTo>
                                        <a:pt x="754" y="15"/>
                                      </a:lnTo>
                                      <a:lnTo>
                                        <a:pt x="754" y="2952"/>
                                      </a:lnTo>
                                      <a:lnTo>
                                        <a:pt x="769" y="2937"/>
                                      </a:lnTo>
                                      <a:lnTo>
                                        <a:pt x="15" y="2937"/>
                                      </a:lnTo>
                                      <a:lnTo>
                                        <a:pt x="29" y="2952"/>
                                      </a:lnTo>
                                      <a:lnTo>
                                        <a:pt x="29" y="15"/>
                                      </a:lnTo>
                                      <a:lnTo>
                                        <a:pt x="15" y="29"/>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0" name="Freeform 1720"/>
                              <wps:cNvSpPr>
                                <a:spLocks/>
                              </wps:cNvSpPr>
                              <wps:spPr bwMode="auto">
                                <a:xfrm>
                                  <a:off x="264160" y="3681263"/>
                                  <a:ext cx="698500" cy="356235"/>
                                </a:xfrm>
                                <a:custGeom>
                                  <a:avLst/>
                                  <a:gdLst>
                                    <a:gd name="T0" fmla="*/ 1085 w 1100"/>
                                    <a:gd name="T1" fmla="*/ 561 h 561"/>
                                    <a:gd name="T2" fmla="*/ 1095 w 1100"/>
                                    <a:gd name="T3" fmla="*/ 561 h 561"/>
                                    <a:gd name="T4" fmla="*/ 1095 w 1100"/>
                                    <a:gd name="T5" fmla="*/ 556 h 561"/>
                                    <a:gd name="T6" fmla="*/ 1100 w 1100"/>
                                    <a:gd name="T7" fmla="*/ 556 h 561"/>
                                    <a:gd name="T8" fmla="*/ 1100 w 1100"/>
                                    <a:gd name="T9" fmla="*/ 9 h 561"/>
                                    <a:gd name="T10" fmla="*/ 1095 w 1100"/>
                                    <a:gd name="T11" fmla="*/ 4 h 561"/>
                                    <a:gd name="T12" fmla="*/ 1095 w 1100"/>
                                    <a:gd name="T13" fmla="*/ 0 h 561"/>
                                    <a:gd name="T14" fmla="*/ 9 w 1100"/>
                                    <a:gd name="T15" fmla="*/ 0 h 561"/>
                                    <a:gd name="T16" fmla="*/ 0 w 1100"/>
                                    <a:gd name="T17" fmla="*/ 9 h 561"/>
                                    <a:gd name="T18" fmla="*/ 0 w 1100"/>
                                    <a:gd name="T19" fmla="*/ 556 h 561"/>
                                    <a:gd name="T20" fmla="*/ 4 w 1100"/>
                                    <a:gd name="T21" fmla="*/ 556 h 561"/>
                                    <a:gd name="T22" fmla="*/ 9 w 1100"/>
                                    <a:gd name="T23" fmla="*/ 561 h 561"/>
                                    <a:gd name="T24" fmla="*/ 14 w 1100"/>
                                    <a:gd name="T25" fmla="*/ 561 h 561"/>
                                    <a:gd name="T26" fmla="*/ 1085 w 1100"/>
                                    <a:gd name="T27" fmla="*/ 561 h 561"/>
                                    <a:gd name="T28" fmla="*/ 1085 w 1100"/>
                                    <a:gd name="T29" fmla="*/ 532 h 561"/>
                                    <a:gd name="T30" fmla="*/ 14 w 1100"/>
                                    <a:gd name="T31" fmla="*/ 532 h 561"/>
                                    <a:gd name="T32" fmla="*/ 28 w 1100"/>
                                    <a:gd name="T33" fmla="*/ 547 h 561"/>
                                    <a:gd name="T34" fmla="*/ 28 w 1100"/>
                                    <a:gd name="T35" fmla="*/ 14 h 561"/>
                                    <a:gd name="T36" fmla="*/ 14 w 1100"/>
                                    <a:gd name="T37" fmla="*/ 28 h 561"/>
                                    <a:gd name="T38" fmla="*/ 1085 w 1100"/>
                                    <a:gd name="T39" fmla="*/ 28 h 561"/>
                                    <a:gd name="T40" fmla="*/ 1071 w 1100"/>
                                    <a:gd name="T41" fmla="*/ 14 h 561"/>
                                    <a:gd name="T42" fmla="*/ 1071 w 1100"/>
                                    <a:gd name="T43" fmla="*/ 547 h 561"/>
                                    <a:gd name="T44" fmla="*/ 1085 w 1100"/>
                                    <a:gd name="T45" fmla="*/ 532 h 561"/>
                                    <a:gd name="T46" fmla="*/ 1085 w 1100"/>
                                    <a:gd name="T47" fmla="*/ 561 h 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561">
                                      <a:moveTo>
                                        <a:pt x="1085" y="561"/>
                                      </a:moveTo>
                                      <a:lnTo>
                                        <a:pt x="1095" y="561"/>
                                      </a:lnTo>
                                      <a:lnTo>
                                        <a:pt x="1095" y="556"/>
                                      </a:lnTo>
                                      <a:lnTo>
                                        <a:pt x="1100" y="556"/>
                                      </a:lnTo>
                                      <a:lnTo>
                                        <a:pt x="1100" y="9"/>
                                      </a:lnTo>
                                      <a:lnTo>
                                        <a:pt x="1095" y="4"/>
                                      </a:lnTo>
                                      <a:lnTo>
                                        <a:pt x="1095" y="0"/>
                                      </a:lnTo>
                                      <a:lnTo>
                                        <a:pt x="9" y="0"/>
                                      </a:lnTo>
                                      <a:lnTo>
                                        <a:pt x="0" y="9"/>
                                      </a:lnTo>
                                      <a:lnTo>
                                        <a:pt x="0" y="556"/>
                                      </a:lnTo>
                                      <a:lnTo>
                                        <a:pt x="4" y="556"/>
                                      </a:lnTo>
                                      <a:lnTo>
                                        <a:pt x="9" y="561"/>
                                      </a:lnTo>
                                      <a:lnTo>
                                        <a:pt x="14" y="561"/>
                                      </a:lnTo>
                                      <a:lnTo>
                                        <a:pt x="1085" y="561"/>
                                      </a:lnTo>
                                      <a:lnTo>
                                        <a:pt x="1085" y="532"/>
                                      </a:lnTo>
                                      <a:lnTo>
                                        <a:pt x="14" y="532"/>
                                      </a:lnTo>
                                      <a:lnTo>
                                        <a:pt x="28" y="547"/>
                                      </a:lnTo>
                                      <a:lnTo>
                                        <a:pt x="28" y="14"/>
                                      </a:lnTo>
                                      <a:lnTo>
                                        <a:pt x="14" y="28"/>
                                      </a:lnTo>
                                      <a:lnTo>
                                        <a:pt x="1085" y="28"/>
                                      </a:lnTo>
                                      <a:lnTo>
                                        <a:pt x="1071" y="14"/>
                                      </a:lnTo>
                                      <a:lnTo>
                                        <a:pt x="1071" y="547"/>
                                      </a:lnTo>
                                      <a:lnTo>
                                        <a:pt x="1085" y="532"/>
                                      </a:lnTo>
                                      <a:lnTo>
                                        <a:pt x="1085" y="5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1" name="Freeform 1721"/>
                              <wps:cNvSpPr>
                                <a:spLocks/>
                              </wps:cNvSpPr>
                              <wps:spPr bwMode="auto">
                                <a:xfrm>
                                  <a:off x="264160" y="3171993"/>
                                  <a:ext cx="698500" cy="527050"/>
                                </a:xfrm>
                                <a:custGeom>
                                  <a:avLst/>
                                  <a:gdLst>
                                    <a:gd name="T0" fmla="*/ 1085 w 1100"/>
                                    <a:gd name="T1" fmla="*/ 830 h 830"/>
                                    <a:gd name="T2" fmla="*/ 1095 w 1100"/>
                                    <a:gd name="T3" fmla="*/ 830 h 830"/>
                                    <a:gd name="T4" fmla="*/ 1095 w 1100"/>
                                    <a:gd name="T5" fmla="*/ 826 h 830"/>
                                    <a:gd name="T6" fmla="*/ 1100 w 1100"/>
                                    <a:gd name="T7" fmla="*/ 826 h 830"/>
                                    <a:gd name="T8" fmla="*/ 1100 w 1100"/>
                                    <a:gd name="T9" fmla="*/ 811 h 830"/>
                                    <a:gd name="T10" fmla="*/ 941 w 1100"/>
                                    <a:gd name="T11" fmla="*/ 10 h 830"/>
                                    <a:gd name="T12" fmla="*/ 932 w 1100"/>
                                    <a:gd name="T13" fmla="*/ 0 h 830"/>
                                    <a:gd name="T14" fmla="*/ 168 w 1100"/>
                                    <a:gd name="T15" fmla="*/ 0 h 830"/>
                                    <a:gd name="T16" fmla="*/ 158 w 1100"/>
                                    <a:gd name="T17" fmla="*/ 10 h 830"/>
                                    <a:gd name="T18" fmla="*/ 0 w 1100"/>
                                    <a:gd name="T19" fmla="*/ 811 h 830"/>
                                    <a:gd name="T20" fmla="*/ 0 w 1100"/>
                                    <a:gd name="T21" fmla="*/ 821 h 830"/>
                                    <a:gd name="T22" fmla="*/ 9 w 1100"/>
                                    <a:gd name="T23" fmla="*/ 830 h 830"/>
                                    <a:gd name="T24" fmla="*/ 14 w 1100"/>
                                    <a:gd name="T25" fmla="*/ 830 h 830"/>
                                    <a:gd name="T26" fmla="*/ 1085 w 1100"/>
                                    <a:gd name="T27" fmla="*/ 830 h 830"/>
                                    <a:gd name="T28" fmla="*/ 1085 w 1100"/>
                                    <a:gd name="T29" fmla="*/ 802 h 830"/>
                                    <a:gd name="T30" fmla="*/ 14 w 1100"/>
                                    <a:gd name="T31" fmla="*/ 802 h 830"/>
                                    <a:gd name="T32" fmla="*/ 28 w 1100"/>
                                    <a:gd name="T33" fmla="*/ 821 h 830"/>
                                    <a:gd name="T34" fmla="*/ 187 w 1100"/>
                                    <a:gd name="T35" fmla="*/ 19 h 830"/>
                                    <a:gd name="T36" fmla="*/ 173 w 1100"/>
                                    <a:gd name="T37" fmla="*/ 29 h 830"/>
                                    <a:gd name="T38" fmla="*/ 927 w 1100"/>
                                    <a:gd name="T39" fmla="*/ 29 h 830"/>
                                    <a:gd name="T40" fmla="*/ 912 w 1100"/>
                                    <a:gd name="T41" fmla="*/ 19 h 830"/>
                                    <a:gd name="T42" fmla="*/ 1071 w 1100"/>
                                    <a:gd name="T43" fmla="*/ 821 h 830"/>
                                    <a:gd name="T44" fmla="*/ 1085 w 1100"/>
                                    <a:gd name="T45" fmla="*/ 802 h 830"/>
                                    <a:gd name="T46" fmla="*/ 1085 w 1100"/>
                                    <a:gd name="T47" fmla="*/ 830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830">
                                      <a:moveTo>
                                        <a:pt x="1085" y="830"/>
                                      </a:moveTo>
                                      <a:lnTo>
                                        <a:pt x="1095" y="830"/>
                                      </a:lnTo>
                                      <a:lnTo>
                                        <a:pt x="1095" y="826"/>
                                      </a:lnTo>
                                      <a:lnTo>
                                        <a:pt x="1100" y="826"/>
                                      </a:lnTo>
                                      <a:lnTo>
                                        <a:pt x="1100" y="811"/>
                                      </a:lnTo>
                                      <a:lnTo>
                                        <a:pt x="941" y="10"/>
                                      </a:lnTo>
                                      <a:lnTo>
                                        <a:pt x="932" y="0"/>
                                      </a:lnTo>
                                      <a:lnTo>
                                        <a:pt x="168" y="0"/>
                                      </a:lnTo>
                                      <a:lnTo>
                                        <a:pt x="158" y="10"/>
                                      </a:lnTo>
                                      <a:lnTo>
                                        <a:pt x="0" y="811"/>
                                      </a:lnTo>
                                      <a:lnTo>
                                        <a:pt x="0" y="821"/>
                                      </a:lnTo>
                                      <a:lnTo>
                                        <a:pt x="9" y="830"/>
                                      </a:lnTo>
                                      <a:lnTo>
                                        <a:pt x="14" y="830"/>
                                      </a:lnTo>
                                      <a:lnTo>
                                        <a:pt x="1085" y="830"/>
                                      </a:lnTo>
                                      <a:lnTo>
                                        <a:pt x="1085" y="802"/>
                                      </a:lnTo>
                                      <a:lnTo>
                                        <a:pt x="14" y="802"/>
                                      </a:lnTo>
                                      <a:lnTo>
                                        <a:pt x="28" y="821"/>
                                      </a:lnTo>
                                      <a:lnTo>
                                        <a:pt x="187" y="19"/>
                                      </a:lnTo>
                                      <a:lnTo>
                                        <a:pt x="173" y="29"/>
                                      </a:lnTo>
                                      <a:lnTo>
                                        <a:pt x="927" y="29"/>
                                      </a:lnTo>
                                      <a:lnTo>
                                        <a:pt x="912" y="19"/>
                                      </a:lnTo>
                                      <a:lnTo>
                                        <a:pt x="1071" y="821"/>
                                      </a:lnTo>
                                      <a:lnTo>
                                        <a:pt x="1085" y="802"/>
                                      </a:lnTo>
                                      <a:lnTo>
                                        <a:pt x="1085" y="8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2" name="Rectangle 1722"/>
                              <wps:cNvSpPr>
                                <a:spLocks noChangeArrowheads="1"/>
                              </wps:cNvSpPr>
                              <wps:spPr bwMode="auto">
                                <a:xfrm>
                                  <a:off x="443865" y="1837223"/>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lang w:val="en-US"/>
                                      </w:rPr>
                                      <w:t>S</w:t>
                                    </w:r>
                                  </w:p>
                                </w:txbxContent>
                              </wps:txbx>
                              <wps:bodyPr rot="0" vert="horz" wrap="square" lIns="0" tIns="0" rIns="0" bIns="0" anchor="t" anchorCtr="0" upright="1">
                                <a:noAutofit/>
                              </wps:bodyPr>
                            </wps:wsp>
                            <wps:wsp>
                              <wps:cNvPr id="25993" name="Rectangle 1723"/>
                              <wps:cNvSpPr>
                                <a:spLocks noChangeArrowheads="1"/>
                              </wps:cNvSpPr>
                              <wps:spPr bwMode="auto">
                                <a:xfrm>
                                  <a:off x="535305" y="1931838"/>
                                  <a:ext cx="3556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25994" name="Freeform 1724"/>
                              <wps:cNvSpPr>
                                <a:spLocks/>
                              </wps:cNvSpPr>
                              <wps:spPr bwMode="auto">
                                <a:xfrm>
                                  <a:off x="440690" y="1413678"/>
                                  <a:ext cx="344805" cy="6350"/>
                                </a:xfrm>
                                <a:custGeom>
                                  <a:avLst/>
                                  <a:gdLst>
                                    <a:gd name="T0" fmla="*/ 5 w 543"/>
                                    <a:gd name="T1" fmla="*/ 0 h 10"/>
                                    <a:gd name="T2" fmla="*/ 0 w 543"/>
                                    <a:gd name="T3" fmla="*/ 0 h 10"/>
                                    <a:gd name="T4" fmla="*/ 0 w 543"/>
                                    <a:gd name="T5" fmla="*/ 10 h 10"/>
                                    <a:gd name="T6" fmla="*/ 543 w 543"/>
                                    <a:gd name="T7" fmla="*/ 10 h 10"/>
                                    <a:gd name="T8" fmla="*/ 543 w 543"/>
                                    <a:gd name="T9" fmla="*/ 0 h 10"/>
                                    <a:gd name="T10" fmla="*/ 538 w 543"/>
                                    <a:gd name="T11" fmla="*/ 0 h 10"/>
                                    <a:gd name="T12" fmla="*/ 5 w 54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5" name="Freeform 1725"/>
                              <wps:cNvSpPr>
                                <a:spLocks/>
                              </wps:cNvSpPr>
                              <wps:spPr bwMode="auto">
                                <a:xfrm>
                                  <a:off x="440690" y="3111033"/>
                                  <a:ext cx="344805" cy="6350"/>
                                </a:xfrm>
                                <a:custGeom>
                                  <a:avLst/>
                                  <a:gdLst>
                                    <a:gd name="T0" fmla="*/ 5 w 543"/>
                                    <a:gd name="T1" fmla="*/ 0 h 10"/>
                                    <a:gd name="T2" fmla="*/ 0 w 543"/>
                                    <a:gd name="T3" fmla="*/ 0 h 10"/>
                                    <a:gd name="T4" fmla="*/ 0 w 543"/>
                                    <a:gd name="T5" fmla="*/ 10 h 10"/>
                                    <a:gd name="T6" fmla="*/ 543 w 543"/>
                                    <a:gd name="T7" fmla="*/ 10 h 10"/>
                                    <a:gd name="T8" fmla="*/ 543 w 543"/>
                                    <a:gd name="T9" fmla="*/ 0 h 10"/>
                                    <a:gd name="T10" fmla="*/ 538 w 543"/>
                                    <a:gd name="T11" fmla="*/ 0 h 10"/>
                                    <a:gd name="T12" fmla="*/ 5 w 54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6" name="Rectangle 1726"/>
                              <wps:cNvSpPr>
                                <a:spLocks noChangeArrowheads="1"/>
                              </wps:cNvSpPr>
                              <wps:spPr bwMode="auto">
                                <a:xfrm rot="16200000">
                                  <a:off x="-34925" y="2335698"/>
                                  <a:ext cx="16065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lang w:val="en-US"/>
                                      </w:rPr>
                                      <w:t>L</w:t>
                                    </w:r>
                                  </w:p>
                                </w:txbxContent>
                              </wps:txbx>
                              <wps:bodyPr rot="0" vert="horz" wrap="square" lIns="0" tIns="0" rIns="0" bIns="0" anchor="t" anchorCtr="0" upright="1">
                                <a:noAutofit/>
                              </wps:bodyPr>
                            </wps:wsp>
                            <wps:wsp>
                              <wps:cNvPr id="25997" name="Rectangle 1727"/>
                              <wps:cNvSpPr>
                                <a:spLocks noChangeArrowheads="1"/>
                              </wps:cNvSpPr>
                              <wps:spPr bwMode="auto">
                                <a:xfrm rot="16200000">
                                  <a:off x="-5080" y="2275373"/>
                                  <a:ext cx="13144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Arial" w:hAnsi="Arial" w:cs="Arial"/>
                                        <w:color w:val="000000"/>
                                        <w:sz w:val="18"/>
                                        <w:szCs w:val="18"/>
                                        <w:lang w:val="en-US"/>
                                      </w:rPr>
                                      <w:t>0</w:t>
                                    </w:r>
                                  </w:p>
                                </w:txbxContent>
                              </wps:txbx>
                              <wps:bodyPr rot="0" vert="horz" wrap="square" lIns="0" tIns="0" rIns="0" bIns="0" anchor="t" anchorCtr="0" upright="1">
                                <a:noAutofit/>
                              </wps:bodyPr>
                            </wps:wsp>
                            <wps:wsp>
                              <wps:cNvPr id="25998" name="Freeform 1728"/>
                              <wps:cNvSpPr>
                                <a:spLocks/>
                              </wps:cNvSpPr>
                              <wps:spPr bwMode="auto">
                                <a:xfrm>
                                  <a:off x="440690" y="179873"/>
                                  <a:ext cx="339090" cy="579120"/>
                                </a:xfrm>
                                <a:custGeom>
                                  <a:avLst/>
                                  <a:gdLst>
                                    <a:gd name="T0" fmla="*/ 188 w 534"/>
                                    <a:gd name="T1" fmla="*/ 912 h 912"/>
                                    <a:gd name="T2" fmla="*/ 188 w 534"/>
                                    <a:gd name="T3" fmla="*/ 182 h 912"/>
                                    <a:gd name="T4" fmla="*/ 0 w 534"/>
                                    <a:gd name="T5" fmla="*/ 182 h 912"/>
                                    <a:gd name="T6" fmla="*/ 279 w 534"/>
                                    <a:gd name="T7" fmla="*/ 0 h 912"/>
                                    <a:gd name="T8" fmla="*/ 534 w 534"/>
                                    <a:gd name="T9" fmla="*/ 182 h 912"/>
                                    <a:gd name="T10" fmla="*/ 370 w 534"/>
                                    <a:gd name="T11" fmla="*/ 182 h 912"/>
                                    <a:gd name="T12" fmla="*/ 370 w 534"/>
                                    <a:gd name="T13" fmla="*/ 912 h 912"/>
                                    <a:gd name="T14" fmla="*/ 188 w 534"/>
                                    <a:gd name="T15" fmla="*/ 912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34" h="912">
                                      <a:moveTo>
                                        <a:pt x="188" y="912"/>
                                      </a:moveTo>
                                      <a:lnTo>
                                        <a:pt x="188" y="182"/>
                                      </a:lnTo>
                                      <a:lnTo>
                                        <a:pt x="0" y="182"/>
                                      </a:lnTo>
                                      <a:lnTo>
                                        <a:pt x="279" y="0"/>
                                      </a:lnTo>
                                      <a:lnTo>
                                        <a:pt x="534" y="182"/>
                                      </a:lnTo>
                                      <a:lnTo>
                                        <a:pt x="370" y="182"/>
                                      </a:lnTo>
                                      <a:lnTo>
                                        <a:pt x="370" y="912"/>
                                      </a:lnTo>
                                      <a:lnTo>
                                        <a:pt x="188"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9" name="Freeform 1729"/>
                              <wps:cNvSpPr>
                                <a:spLocks/>
                              </wps:cNvSpPr>
                              <wps:spPr bwMode="auto">
                                <a:xfrm>
                                  <a:off x="437515" y="176698"/>
                                  <a:ext cx="344805" cy="584835"/>
                                </a:xfrm>
                                <a:custGeom>
                                  <a:avLst/>
                                  <a:gdLst>
                                    <a:gd name="T0" fmla="*/ 193 w 543"/>
                                    <a:gd name="T1" fmla="*/ 912 h 921"/>
                                    <a:gd name="T2" fmla="*/ 197 w 543"/>
                                    <a:gd name="T3" fmla="*/ 917 h 921"/>
                                    <a:gd name="T4" fmla="*/ 197 w 543"/>
                                    <a:gd name="T5" fmla="*/ 182 h 921"/>
                                    <a:gd name="T6" fmla="*/ 5 w 543"/>
                                    <a:gd name="T7" fmla="*/ 182 h 921"/>
                                    <a:gd name="T8" fmla="*/ 10 w 543"/>
                                    <a:gd name="T9" fmla="*/ 192 h 921"/>
                                    <a:gd name="T10" fmla="*/ 289 w 543"/>
                                    <a:gd name="T11" fmla="*/ 10 h 921"/>
                                    <a:gd name="T12" fmla="*/ 279 w 543"/>
                                    <a:gd name="T13" fmla="*/ 10 h 921"/>
                                    <a:gd name="T14" fmla="*/ 534 w 543"/>
                                    <a:gd name="T15" fmla="*/ 192 h 921"/>
                                    <a:gd name="T16" fmla="*/ 539 w 543"/>
                                    <a:gd name="T17" fmla="*/ 182 h 921"/>
                                    <a:gd name="T18" fmla="*/ 370 w 543"/>
                                    <a:gd name="T19" fmla="*/ 182 h 921"/>
                                    <a:gd name="T20" fmla="*/ 370 w 543"/>
                                    <a:gd name="T21" fmla="*/ 917 h 921"/>
                                    <a:gd name="T22" fmla="*/ 375 w 543"/>
                                    <a:gd name="T23" fmla="*/ 912 h 921"/>
                                    <a:gd name="T24" fmla="*/ 193 w 543"/>
                                    <a:gd name="T25" fmla="*/ 912 h 921"/>
                                    <a:gd name="T26" fmla="*/ 193 w 543"/>
                                    <a:gd name="T27" fmla="*/ 921 h 921"/>
                                    <a:gd name="T28" fmla="*/ 375 w 543"/>
                                    <a:gd name="T29" fmla="*/ 921 h 921"/>
                                    <a:gd name="T30" fmla="*/ 380 w 543"/>
                                    <a:gd name="T31" fmla="*/ 921 h 921"/>
                                    <a:gd name="T32" fmla="*/ 380 w 543"/>
                                    <a:gd name="T33" fmla="*/ 917 h 921"/>
                                    <a:gd name="T34" fmla="*/ 380 w 543"/>
                                    <a:gd name="T35" fmla="*/ 187 h 921"/>
                                    <a:gd name="T36" fmla="*/ 375 w 543"/>
                                    <a:gd name="T37" fmla="*/ 192 h 921"/>
                                    <a:gd name="T38" fmla="*/ 539 w 543"/>
                                    <a:gd name="T39" fmla="*/ 192 h 921"/>
                                    <a:gd name="T40" fmla="*/ 543 w 543"/>
                                    <a:gd name="T41" fmla="*/ 192 h 921"/>
                                    <a:gd name="T42" fmla="*/ 543 w 543"/>
                                    <a:gd name="T43" fmla="*/ 187 h 921"/>
                                    <a:gd name="T44" fmla="*/ 543 w 543"/>
                                    <a:gd name="T45" fmla="*/ 182 h 921"/>
                                    <a:gd name="T46" fmla="*/ 289 w 543"/>
                                    <a:gd name="T47" fmla="*/ 0 h 921"/>
                                    <a:gd name="T48" fmla="*/ 284 w 543"/>
                                    <a:gd name="T49" fmla="*/ 0 h 921"/>
                                    <a:gd name="T50" fmla="*/ 279 w 543"/>
                                    <a:gd name="T51" fmla="*/ 0 h 921"/>
                                    <a:gd name="T52" fmla="*/ 0 w 543"/>
                                    <a:gd name="T53" fmla="*/ 182 h 921"/>
                                    <a:gd name="T54" fmla="*/ 0 w 543"/>
                                    <a:gd name="T55" fmla="*/ 187 h 921"/>
                                    <a:gd name="T56" fmla="*/ 0 w 543"/>
                                    <a:gd name="T57" fmla="*/ 192 h 921"/>
                                    <a:gd name="T58" fmla="*/ 5 w 543"/>
                                    <a:gd name="T59" fmla="*/ 192 h 921"/>
                                    <a:gd name="T60" fmla="*/ 193 w 543"/>
                                    <a:gd name="T61" fmla="*/ 192 h 921"/>
                                    <a:gd name="T62" fmla="*/ 188 w 543"/>
                                    <a:gd name="T63" fmla="*/ 187 h 921"/>
                                    <a:gd name="T64" fmla="*/ 188 w 543"/>
                                    <a:gd name="T65" fmla="*/ 917 h 921"/>
                                    <a:gd name="T66" fmla="*/ 188 w 543"/>
                                    <a:gd name="T67" fmla="*/ 921 h 921"/>
                                    <a:gd name="T68" fmla="*/ 193 w 543"/>
                                    <a:gd name="T69" fmla="*/ 921 h 921"/>
                                    <a:gd name="T70" fmla="*/ 193 w 543"/>
                                    <a:gd name="T71" fmla="*/ 912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43" h="921">
                                      <a:moveTo>
                                        <a:pt x="193" y="912"/>
                                      </a:moveTo>
                                      <a:lnTo>
                                        <a:pt x="197" y="917"/>
                                      </a:lnTo>
                                      <a:lnTo>
                                        <a:pt x="197" y="182"/>
                                      </a:lnTo>
                                      <a:lnTo>
                                        <a:pt x="5" y="182"/>
                                      </a:lnTo>
                                      <a:lnTo>
                                        <a:pt x="10" y="192"/>
                                      </a:lnTo>
                                      <a:lnTo>
                                        <a:pt x="289" y="10"/>
                                      </a:lnTo>
                                      <a:lnTo>
                                        <a:pt x="279" y="10"/>
                                      </a:lnTo>
                                      <a:lnTo>
                                        <a:pt x="534" y="192"/>
                                      </a:lnTo>
                                      <a:lnTo>
                                        <a:pt x="539" y="182"/>
                                      </a:lnTo>
                                      <a:lnTo>
                                        <a:pt x="370" y="182"/>
                                      </a:lnTo>
                                      <a:lnTo>
                                        <a:pt x="370" y="917"/>
                                      </a:lnTo>
                                      <a:lnTo>
                                        <a:pt x="375" y="912"/>
                                      </a:lnTo>
                                      <a:lnTo>
                                        <a:pt x="193" y="912"/>
                                      </a:lnTo>
                                      <a:lnTo>
                                        <a:pt x="193" y="921"/>
                                      </a:lnTo>
                                      <a:lnTo>
                                        <a:pt x="375" y="921"/>
                                      </a:lnTo>
                                      <a:lnTo>
                                        <a:pt x="380" y="921"/>
                                      </a:lnTo>
                                      <a:lnTo>
                                        <a:pt x="380" y="917"/>
                                      </a:lnTo>
                                      <a:lnTo>
                                        <a:pt x="380" y="187"/>
                                      </a:lnTo>
                                      <a:lnTo>
                                        <a:pt x="375" y="192"/>
                                      </a:lnTo>
                                      <a:lnTo>
                                        <a:pt x="539" y="192"/>
                                      </a:lnTo>
                                      <a:lnTo>
                                        <a:pt x="543" y="192"/>
                                      </a:lnTo>
                                      <a:lnTo>
                                        <a:pt x="543" y="187"/>
                                      </a:lnTo>
                                      <a:lnTo>
                                        <a:pt x="543" y="182"/>
                                      </a:lnTo>
                                      <a:lnTo>
                                        <a:pt x="289" y="0"/>
                                      </a:lnTo>
                                      <a:lnTo>
                                        <a:pt x="284" y="0"/>
                                      </a:lnTo>
                                      <a:lnTo>
                                        <a:pt x="279" y="0"/>
                                      </a:lnTo>
                                      <a:lnTo>
                                        <a:pt x="0" y="182"/>
                                      </a:lnTo>
                                      <a:lnTo>
                                        <a:pt x="0" y="187"/>
                                      </a:lnTo>
                                      <a:lnTo>
                                        <a:pt x="0" y="192"/>
                                      </a:lnTo>
                                      <a:lnTo>
                                        <a:pt x="5" y="192"/>
                                      </a:lnTo>
                                      <a:lnTo>
                                        <a:pt x="193" y="192"/>
                                      </a:lnTo>
                                      <a:lnTo>
                                        <a:pt x="188" y="187"/>
                                      </a:lnTo>
                                      <a:lnTo>
                                        <a:pt x="188" y="917"/>
                                      </a:lnTo>
                                      <a:lnTo>
                                        <a:pt x="188" y="921"/>
                                      </a:lnTo>
                                      <a:lnTo>
                                        <a:pt x="193" y="921"/>
                                      </a:lnTo>
                                      <a:lnTo>
                                        <a:pt x="193"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0" name="Freeform 1730"/>
                              <wps:cNvSpPr>
                                <a:spLocks/>
                              </wps:cNvSpPr>
                              <wps:spPr bwMode="auto">
                                <a:xfrm>
                                  <a:off x="455930" y="3739048"/>
                                  <a:ext cx="339090" cy="579120"/>
                                </a:xfrm>
                                <a:custGeom>
                                  <a:avLst/>
                                  <a:gdLst>
                                    <a:gd name="T0" fmla="*/ 346 w 534"/>
                                    <a:gd name="T1" fmla="*/ 0 h 912"/>
                                    <a:gd name="T2" fmla="*/ 346 w 534"/>
                                    <a:gd name="T3" fmla="*/ 729 h 912"/>
                                    <a:gd name="T4" fmla="*/ 534 w 534"/>
                                    <a:gd name="T5" fmla="*/ 729 h 912"/>
                                    <a:gd name="T6" fmla="*/ 255 w 534"/>
                                    <a:gd name="T7" fmla="*/ 912 h 912"/>
                                    <a:gd name="T8" fmla="*/ 0 w 534"/>
                                    <a:gd name="T9" fmla="*/ 729 h 912"/>
                                    <a:gd name="T10" fmla="*/ 164 w 534"/>
                                    <a:gd name="T11" fmla="*/ 729 h 912"/>
                                    <a:gd name="T12" fmla="*/ 164 w 534"/>
                                    <a:gd name="T13" fmla="*/ 0 h 912"/>
                                    <a:gd name="T14" fmla="*/ 346 w 534"/>
                                    <a:gd name="T15" fmla="*/ 0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34" h="912">
                                      <a:moveTo>
                                        <a:pt x="346" y="0"/>
                                      </a:moveTo>
                                      <a:lnTo>
                                        <a:pt x="346" y="729"/>
                                      </a:lnTo>
                                      <a:lnTo>
                                        <a:pt x="534" y="729"/>
                                      </a:lnTo>
                                      <a:lnTo>
                                        <a:pt x="255" y="912"/>
                                      </a:lnTo>
                                      <a:lnTo>
                                        <a:pt x="0" y="729"/>
                                      </a:lnTo>
                                      <a:lnTo>
                                        <a:pt x="164" y="729"/>
                                      </a:lnTo>
                                      <a:lnTo>
                                        <a:pt x="164"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1" name="Freeform 1731"/>
                              <wps:cNvSpPr>
                                <a:spLocks/>
                              </wps:cNvSpPr>
                              <wps:spPr bwMode="auto">
                                <a:xfrm>
                                  <a:off x="452755" y="3735873"/>
                                  <a:ext cx="344805" cy="584835"/>
                                </a:xfrm>
                                <a:custGeom>
                                  <a:avLst/>
                                  <a:gdLst>
                                    <a:gd name="T0" fmla="*/ 351 w 543"/>
                                    <a:gd name="T1" fmla="*/ 10 h 921"/>
                                    <a:gd name="T2" fmla="*/ 346 w 543"/>
                                    <a:gd name="T3" fmla="*/ 5 h 921"/>
                                    <a:gd name="T4" fmla="*/ 346 w 543"/>
                                    <a:gd name="T5" fmla="*/ 739 h 921"/>
                                    <a:gd name="T6" fmla="*/ 539 w 543"/>
                                    <a:gd name="T7" fmla="*/ 739 h 921"/>
                                    <a:gd name="T8" fmla="*/ 534 w 543"/>
                                    <a:gd name="T9" fmla="*/ 729 h 921"/>
                                    <a:gd name="T10" fmla="*/ 255 w 543"/>
                                    <a:gd name="T11" fmla="*/ 912 h 921"/>
                                    <a:gd name="T12" fmla="*/ 265 w 543"/>
                                    <a:gd name="T13" fmla="*/ 912 h 921"/>
                                    <a:gd name="T14" fmla="*/ 10 w 543"/>
                                    <a:gd name="T15" fmla="*/ 729 h 921"/>
                                    <a:gd name="T16" fmla="*/ 5 w 543"/>
                                    <a:gd name="T17" fmla="*/ 739 h 921"/>
                                    <a:gd name="T18" fmla="*/ 173 w 543"/>
                                    <a:gd name="T19" fmla="*/ 739 h 921"/>
                                    <a:gd name="T20" fmla="*/ 173 w 543"/>
                                    <a:gd name="T21" fmla="*/ 5 h 921"/>
                                    <a:gd name="T22" fmla="*/ 169 w 543"/>
                                    <a:gd name="T23" fmla="*/ 10 h 921"/>
                                    <a:gd name="T24" fmla="*/ 351 w 543"/>
                                    <a:gd name="T25" fmla="*/ 10 h 921"/>
                                    <a:gd name="T26" fmla="*/ 351 w 543"/>
                                    <a:gd name="T27" fmla="*/ 0 h 921"/>
                                    <a:gd name="T28" fmla="*/ 169 w 543"/>
                                    <a:gd name="T29" fmla="*/ 0 h 921"/>
                                    <a:gd name="T30" fmla="*/ 164 w 543"/>
                                    <a:gd name="T31" fmla="*/ 0 h 921"/>
                                    <a:gd name="T32" fmla="*/ 164 w 543"/>
                                    <a:gd name="T33" fmla="*/ 5 h 921"/>
                                    <a:gd name="T34" fmla="*/ 164 w 543"/>
                                    <a:gd name="T35" fmla="*/ 734 h 921"/>
                                    <a:gd name="T36" fmla="*/ 169 w 543"/>
                                    <a:gd name="T37" fmla="*/ 729 h 921"/>
                                    <a:gd name="T38" fmla="*/ 5 w 543"/>
                                    <a:gd name="T39" fmla="*/ 729 h 921"/>
                                    <a:gd name="T40" fmla="*/ 0 w 543"/>
                                    <a:gd name="T41" fmla="*/ 729 h 921"/>
                                    <a:gd name="T42" fmla="*/ 0 w 543"/>
                                    <a:gd name="T43" fmla="*/ 734 h 921"/>
                                    <a:gd name="T44" fmla="*/ 0 w 543"/>
                                    <a:gd name="T45" fmla="*/ 739 h 921"/>
                                    <a:gd name="T46" fmla="*/ 255 w 543"/>
                                    <a:gd name="T47" fmla="*/ 921 h 921"/>
                                    <a:gd name="T48" fmla="*/ 260 w 543"/>
                                    <a:gd name="T49" fmla="*/ 921 h 921"/>
                                    <a:gd name="T50" fmla="*/ 265 w 543"/>
                                    <a:gd name="T51" fmla="*/ 921 h 921"/>
                                    <a:gd name="T52" fmla="*/ 543 w 543"/>
                                    <a:gd name="T53" fmla="*/ 739 h 921"/>
                                    <a:gd name="T54" fmla="*/ 543 w 543"/>
                                    <a:gd name="T55" fmla="*/ 734 h 921"/>
                                    <a:gd name="T56" fmla="*/ 543 w 543"/>
                                    <a:gd name="T57" fmla="*/ 729 h 921"/>
                                    <a:gd name="T58" fmla="*/ 539 w 543"/>
                                    <a:gd name="T59" fmla="*/ 729 h 921"/>
                                    <a:gd name="T60" fmla="*/ 351 w 543"/>
                                    <a:gd name="T61" fmla="*/ 729 h 921"/>
                                    <a:gd name="T62" fmla="*/ 356 w 543"/>
                                    <a:gd name="T63" fmla="*/ 734 h 921"/>
                                    <a:gd name="T64" fmla="*/ 356 w 543"/>
                                    <a:gd name="T65" fmla="*/ 5 h 921"/>
                                    <a:gd name="T66" fmla="*/ 356 w 543"/>
                                    <a:gd name="T67" fmla="*/ 0 h 921"/>
                                    <a:gd name="T68" fmla="*/ 351 w 543"/>
                                    <a:gd name="T69" fmla="*/ 0 h 921"/>
                                    <a:gd name="T70" fmla="*/ 351 w 543"/>
                                    <a:gd name="T71" fmla="*/ 10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43" h="921">
                                      <a:moveTo>
                                        <a:pt x="351" y="10"/>
                                      </a:moveTo>
                                      <a:lnTo>
                                        <a:pt x="346" y="5"/>
                                      </a:lnTo>
                                      <a:lnTo>
                                        <a:pt x="346" y="739"/>
                                      </a:lnTo>
                                      <a:lnTo>
                                        <a:pt x="539" y="739"/>
                                      </a:lnTo>
                                      <a:lnTo>
                                        <a:pt x="534" y="729"/>
                                      </a:lnTo>
                                      <a:lnTo>
                                        <a:pt x="255" y="912"/>
                                      </a:lnTo>
                                      <a:lnTo>
                                        <a:pt x="265" y="912"/>
                                      </a:lnTo>
                                      <a:lnTo>
                                        <a:pt x="10" y="729"/>
                                      </a:lnTo>
                                      <a:lnTo>
                                        <a:pt x="5" y="739"/>
                                      </a:lnTo>
                                      <a:lnTo>
                                        <a:pt x="173" y="739"/>
                                      </a:lnTo>
                                      <a:lnTo>
                                        <a:pt x="173" y="5"/>
                                      </a:lnTo>
                                      <a:lnTo>
                                        <a:pt x="169" y="10"/>
                                      </a:lnTo>
                                      <a:lnTo>
                                        <a:pt x="351" y="10"/>
                                      </a:lnTo>
                                      <a:lnTo>
                                        <a:pt x="351" y="0"/>
                                      </a:lnTo>
                                      <a:lnTo>
                                        <a:pt x="169" y="0"/>
                                      </a:lnTo>
                                      <a:lnTo>
                                        <a:pt x="164" y="0"/>
                                      </a:lnTo>
                                      <a:lnTo>
                                        <a:pt x="164" y="5"/>
                                      </a:lnTo>
                                      <a:lnTo>
                                        <a:pt x="164" y="734"/>
                                      </a:lnTo>
                                      <a:lnTo>
                                        <a:pt x="169" y="729"/>
                                      </a:lnTo>
                                      <a:lnTo>
                                        <a:pt x="5" y="729"/>
                                      </a:lnTo>
                                      <a:lnTo>
                                        <a:pt x="0" y="729"/>
                                      </a:lnTo>
                                      <a:lnTo>
                                        <a:pt x="0" y="734"/>
                                      </a:lnTo>
                                      <a:lnTo>
                                        <a:pt x="0" y="739"/>
                                      </a:lnTo>
                                      <a:lnTo>
                                        <a:pt x="255" y="921"/>
                                      </a:lnTo>
                                      <a:lnTo>
                                        <a:pt x="260" y="921"/>
                                      </a:lnTo>
                                      <a:lnTo>
                                        <a:pt x="265" y="921"/>
                                      </a:lnTo>
                                      <a:lnTo>
                                        <a:pt x="543" y="739"/>
                                      </a:lnTo>
                                      <a:lnTo>
                                        <a:pt x="543" y="734"/>
                                      </a:lnTo>
                                      <a:lnTo>
                                        <a:pt x="543" y="729"/>
                                      </a:lnTo>
                                      <a:lnTo>
                                        <a:pt x="539"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2" name="Line 1732"/>
                              <wps:cNvCnPr/>
                              <wps:spPr bwMode="auto">
                                <a:xfrm flipH="1">
                                  <a:off x="90170" y="1416853"/>
                                  <a:ext cx="26225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3" name="Line 1733"/>
                              <wps:cNvCnPr/>
                              <wps:spPr bwMode="auto">
                                <a:xfrm flipH="1">
                                  <a:off x="90170" y="3114208"/>
                                  <a:ext cx="26225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4" name="Line 1734"/>
                              <wps:cNvCnPr/>
                              <wps:spPr bwMode="auto">
                                <a:xfrm>
                                  <a:off x="205740" y="1416853"/>
                                  <a:ext cx="635" cy="1697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5" name="Freeform 1735"/>
                              <wps:cNvSpPr>
                                <a:spLocks/>
                              </wps:cNvSpPr>
                              <wps:spPr bwMode="auto">
                                <a:xfrm>
                                  <a:off x="175260" y="1416853"/>
                                  <a:ext cx="58420" cy="57785"/>
                                </a:xfrm>
                                <a:custGeom>
                                  <a:avLst/>
                                  <a:gdLst>
                                    <a:gd name="T0" fmla="*/ 92 w 92"/>
                                    <a:gd name="T1" fmla="*/ 91 h 91"/>
                                    <a:gd name="T2" fmla="*/ 48 w 92"/>
                                    <a:gd name="T3" fmla="*/ 0 h 91"/>
                                    <a:gd name="T4" fmla="*/ 0 w 92"/>
                                    <a:gd name="T5" fmla="*/ 91 h 91"/>
                                    <a:gd name="T6" fmla="*/ 48 w 92"/>
                                    <a:gd name="T7" fmla="*/ 43 h 91"/>
                                    <a:gd name="T8" fmla="*/ 92 w 92"/>
                                    <a:gd name="T9" fmla="*/ 91 h 91"/>
                                  </a:gdLst>
                                  <a:ahLst/>
                                  <a:cxnLst>
                                    <a:cxn ang="0">
                                      <a:pos x="T0" y="T1"/>
                                    </a:cxn>
                                    <a:cxn ang="0">
                                      <a:pos x="T2" y="T3"/>
                                    </a:cxn>
                                    <a:cxn ang="0">
                                      <a:pos x="T4" y="T5"/>
                                    </a:cxn>
                                    <a:cxn ang="0">
                                      <a:pos x="T6" y="T7"/>
                                    </a:cxn>
                                    <a:cxn ang="0">
                                      <a:pos x="T8" y="T9"/>
                                    </a:cxn>
                                  </a:cxnLst>
                                  <a:rect l="0" t="0" r="r" b="b"/>
                                  <a:pathLst>
                                    <a:path w="92" h="91">
                                      <a:moveTo>
                                        <a:pt x="92" y="91"/>
                                      </a:moveTo>
                                      <a:lnTo>
                                        <a:pt x="48" y="0"/>
                                      </a:lnTo>
                                      <a:lnTo>
                                        <a:pt x="0" y="91"/>
                                      </a:lnTo>
                                      <a:lnTo>
                                        <a:pt x="48" y="43"/>
                                      </a:lnTo>
                                      <a:lnTo>
                                        <a:pt x="92"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06" name="Freeform 1736"/>
                              <wps:cNvSpPr>
                                <a:spLocks/>
                              </wps:cNvSpPr>
                              <wps:spPr bwMode="auto">
                                <a:xfrm>
                                  <a:off x="175260" y="3056423"/>
                                  <a:ext cx="58420" cy="57785"/>
                                </a:xfrm>
                                <a:custGeom>
                                  <a:avLst/>
                                  <a:gdLst>
                                    <a:gd name="T0" fmla="*/ 92 w 92"/>
                                    <a:gd name="T1" fmla="*/ 0 h 91"/>
                                    <a:gd name="T2" fmla="*/ 48 w 92"/>
                                    <a:gd name="T3" fmla="*/ 91 h 91"/>
                                    <a:gd name="T4" fmla="*/ 0 w 92"/>
                                    <a:gd name="T5" fmla="*/ 0 h 91"/>
                                    <a:gd name="T6" fmla="*/ 48 w 92"/>
                                    <a:gd name="T7" fmla="*/ 43 h 91"/>
                                    <a:gd name="T8" fmla="*/ 92 w 92"/>
                                    <a:gd name="T9" fmla="*/ 0 h 91"/>
                                  </a:gdLst>
                                  <a:ahLst/>
                                  <a:cxnLst>
                                    <a:cxn ang="0">
                                      <a:pos x="T0" y="T1"/>
                                    </a:cxn>
                                    <a:cxn ang="0">
                                      <a:pos x="T2" y="T3"/>
                                    </a:cxn>
                                    <a:cxn ang="0">
                                      <a:pos x="T4" y="T5"/>
                                    </a:cxn>
                                    <a:cxn ang="0">
                                      <a:pos x="T6" y="T7"/>
                                    </a:cxn>
                                    <a:cxn ang="0">
                                      <a:pos x="T8" y="T9"/>
                                    </a:cxn>
                                  </a:cxnLst>
                                  <a:rect l="0" t="0" r="r" b="b"/>
                                  <a:pathLst>
                                    <a:path w="92" h="91">
                                      <a:moveTo>
                                        <a:pt x="92" y="0"/>
                                      </a:moveTo>
                                      <a:lnTo>
                                        <a:pt x="48" y="91"/>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07" name="Freeform 1737"/>
                              <wps:cNvSpPr>
                                <a:spLocks/>
                              </wps:cNvSpPr>
                              <wps:spPr bwMode="auto">
                                <a:xfrm>
                                  <a:off x="1630680" y="1413678"/>
                                  <a:ext cx="347980" cy="6350"/>
                                </a:xfrm>
                                <a:custGeom>
                                  <a:avLst/>
                                  <a:gdLst>
                                    <a:gd name="T0" fmla="*/ 5 w 548"/>
                                    <a:gd name="T1" fmla="*/ 0 h 10"/>
                                    <a:gd name="T2" fmla="*/ 0 w 548"/>
                                    <a:gd name="T3" fmla="*/ 0 h 10"/>
                                    <a:gd name="T4" fmla="*/ 0 w 548"/>
                                    <a:gd name="T5" fmla="*/ 10 h 10"/>
                                    <a:gd name="T6" fmla="*/ 548 w 548"/>
                                    <a:gd name="T7" fmla="*/ 10 h 10"/>
                                    <a:gd name="T8" fmla="*/ 548 w 548"/>
                                    <a:gd name="T9" fmla="*/ 0 h 10"/>
                                    <a:gd name="T10" fmla="*/ 543 w 548"/>
                                    <a:gd name="T11" fmla="*/ 0 h 10"/>
                                    <a:gd name="T12" fmla="*/ 5 w 54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8" name="Freeform 1738"/>
                              <wps:cNvSpPr>
                                <a:spLocks/>
                              </wps:cNvSpPr>
                              <wps:spPr bwMode="auto">
                                <a:xfrm>
                                  <a:off x="1630680" y="3111033"/>
                                  <a:ext cx="347980" cy="6350"/>
                                </a:xfrm>
                                <a:custGeom>
                                  <a:avLst/>
                                  <a:gdLst>
                                    <a:gd name="T0" fmla="*/ 5 w 548"/>
                                    <a:gd name="T1" fmla="*/ 0 h 10"/>
                                    <a:gd name="T2" fmla="*/ 0 w 548"/>
                                    <a:gd name="T3" fmla="*/ 0 h 10"/>
                                    <a:gd name="T4" fmla="*/ 0 w 548"/>
                                    <a:gd name="T5" fmla="*/ 10 h 10"/>
                                    <a:gd name="T6" fmla="*/ 548 w 548"/>
                                    <a:gd name="T7" fmla="*/ 10 h 10"/>
                                    <a:gd name="T8" fmla="*/ 548 w 548"/>
                                    <a:gd name="T9" fmla="*/ 0 h 10"/>
                                    <a:gd name="T10" fmla="*/ 543 w 548"/>
                                    <a:gd name="T11" fmla="*/ 0 h 10"/>
                                    <a:gd name="T12" fmla="*/ 5 w 54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9" name="Freeform 1739"/>
                              <wps:cNvSpPr>
                                <a:spLocks/>
                              </wps:cNvSpPr>
                              <wps:spPr bwMode="auto">
                                <a:xfrm>
                                  <a:off x="1649095" y="3739048"/>
                                  <a:ext cx="335280" cy="579120"/>
                                </a:xfrm>
                                <a:custGeom>
                                  <a:avLst/>
                                  <a:gdLst>
                                    <a:gd name="T0" fmla="*/ 346 w 528"/>
                                    <a:gd name="T1" fmla="*/ 0 h 912"/>
                                    <a:gd name="T2" fmla="*/ 346 w 528"/>
                                    <a:gd name="T3" fmla="*/ 729 h 912"/>
                                    <a:gd name="T4" fmla="*/ 528 w 528"/>
                                    <a:gd name="T5" fmla="*/ 729 h 912"/>
                                    <a:gd name="T6" fmla="*/ 254 w 528"/>
                                    <a:gd name="T7" fmla="*/ 912 h 912"/>
                                    <a:gd name="T8" fmla="*/ 0 w 528"/>
                                    <a:gd name="T9" fmla="*/ 729 h 912"/>
                                    <a:gd name="T10" fmla="*/ 158 w 528"/>
                                    <a:gd name="T11" fmla="*/ 729 h 912"/>
                                    <a:gd name="T12" fmla="*/ 158 w 528"/>
                                    <a:gd name="T13" fmla="*/ 0 h 912"/>
                                    <a:gd name="T14" fmla="*/ 346 w 528"/>
                                    <a:gd name="T15" fmla="*/ 0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8" h="912">
                                      <a:moveTo>
                                        <a:pt x="346" y="0"/>
                                      </a:moveTo>
                                      <a:lnTo>
                                        <a:pt x="346" y="729"/>
                                      </a:lnTo>
                                      <a:lnTo>
                                        <a:pt x="528" y="729"/>
                                      </a:lnTo>
                                      <a:lnTo>
                                        <a:pt x="254" y="912"/>
                                      </a:lnTo>
                                      <a:lnTo>
                                        <a:pt x="0" y="729"/>
                                      </a:lnTo>
                                      <a:lnTo>
                                        <a:pt x="158" y="729"/>
                                      </a:lnTo>
                                      <a:lnTo>
                                        <a:pt x="158"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0" name="Freeform 1740"/>
                              <wps:cNvSpPr>
                                <a:spLocks/>
                              </wps:cNvSpPr>
                              <wps:spPr bwMode="auto">
                                <a:xfrm>
                                  <a:off x="1645920" y="3735873"/>
                                  <a:ext cx="341630" cy="584835"/>
                                </a:xfrm>
                                <a:custGeom>
                                  <a:avLst/>
                                  <a:gdLst>
                                    <a:gd name="T0" fmla="*/ 351 w 538"/>
                                    <a:gd name="T1" fmla="*/ 10 h 921"/>
                                    <a:gd name="T2" fmla="*/ 346 w 538"/>
                                    <a:gd name="T3" fmla="*/ 5 h 921"/>
                                    <a:gd name="T4" fmla="*/ 346 w 538"/>
                                    <a:gd name="T5" fmla="*/ 739 h 921"/>
                                    <a:gd name="T6" fmla="*/ 533 w 538"/>
                                    <a:gd name="T7" fmla="*/ 739 h 921"/>
                                    <a:gd name="T8" fmla="*/ 529 w 538"/>
                                    <a:gd name="T9" fmla="*/ 729 h 921"/>
                                    <a:gd name="T10" fmla="*/ 255 w 538"/>
                                    <a:gd name="T11" fmla="*/ 912 h 921"/>
                                    <a:gd name="T12" fmla="*/ 264 w 538"/>
                                    <a:gd name="T13" fmla="*/ 912 h 921"/>
                                    <a:gd name="T14" fmla="*/ 10 w 538"/>
                                    <a:gd name="T15" fmla="*/ 729 h 921"/>
                                    <a:gd name="T16" fmla="*/ 5 w 538"/>
                                    <a:gd name="T17" fmla="*/ 739 h 921"/>
                                    <a:gd name="T18" fmla="*/ 168 w 538"/>
                                    <a:gd name="T19" fmla="*/ 739 h 921"/>
                                    <a:gd name="T20" fmla="*/ 168 w 538"/>
                                    <a:gd name="T21" fmla="*/ 5 h 921"/>
                                    <a:gd name="T22" fmla="*/ 163 w 538"/>
                                    <a:gd name="T23" fmla="*/ 10 h 921"/>
                                    <a:gd name="T24" fmla="*/ 351 w 538"/>
                                    <a:gd name="T25" fmla="*/ 10 h 921"/>
                                    <a:gd name="T26" fmla="*/ 351 w 538"/>
                                    <a:gd name="T27" fmla="*/ 0 h 921"/>
                                    <a:gd name="T28" fmla="*/ 163 w 538"/>
                                    <a:gd name="T29" fmla="*/ 0 h 921"/>
                                    <a:gd name="T30" fmla="*/ 159 w 538"/>
                                    <a:gd name="T31" fmla="*/ 0 h 921"/>
                                    <a:gd name="T32" fmla="*/ 159 w 538"/>
                                    <a:gd name="T33" fmla="*/ 5 h 921"/>
                                    <a:gd name="T34" fmla="*/ 159 w 538"/>
                                    <a:gd name="T35" fmla="*/ 734 h 921"/>
                                    <a:gd name="T36" fmla="*/ 163 w 538"/>
                                    <a:gd name="T37" fmla="*/ 729 h 921"/>
                                    <a:gd name="T38" fmla="*/ 5 w 538"/>
                                    <a:gd name="T39" fmla="*/ 729 h 921"/>
                                    <a:gd name="T40" fmla="*/ 0 w 538"/>
                                    <a:gd name="T41" fmla="*/ 729 h 921"/>
                                    <a:gd name="T42" fmla="*/ 0 w 538"/>
                                    <a:gd name="T43" fmla="*/ 734 h 921"/>
                                    <a:gd name="T44" fmla="*/ 0 w 538"/>
                                    <a:gd name="T45" fmla="*/ 739 h 921"/>
                                    <a:gd name="T46" fmla="*/ 255 w 538"/>
                                    <a:gd name="T47" fmla="*/ 921 h 921"/>
                                    <a:gd name="T48" fmla="*/ 538 w 538"/>
                                    <a:gd name="T49" fmla="*/ 734 h 921"/>
                                    <a:gd name="T50" fmla="*/ 538 w 538"/>
                                    <a:gd name="T51" fmla="*/ 729 h 921"/>
                                    <a:gd name="T52" fmla="*/ 533 w 538"/>
                                    <a:gd name="T53" fmla="*/ 729 h 921"/>
                                    <a:gd name="T54" fmla="*/ 351 w 538"/>
                                    <a:gd name="T55" fmla="*/ 729 h 921"/>
                                    <a:gd name="T56" fmla="*/ 356 w 538"/>
                                    <a:gd name="T57" fmla="*/ 734 h 921"/>
                                    <a:gd name="T58" fmla="*/ 356 w 538"/>
                                    <a:gd name="T59" fmla="*/ 5 h 921"/>
                                    <a:gd name="T60" fmla="*/ 356 w 538"/>
                                    <a:gd name="T61" fmla="*/ 0 h 921"/>
                                    <a:gd name="T62" fmla="*/ 351 w 538"/>
                                    <a:gd name="T63" fmla="*/ 0 h 921"/>
                                    <a:gd name="T64" fmla="*/ 351 w 538"/>
                                    <a:gd name="T65" fmla="*/ 10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538" h="921">
                                      <a:moveTo>
                                        <a:pt x="351" y="10"/>
                                      </a:moveTo>
                                      <a:lnTo>
                                        <a:pt x="346" y="5"/>
                                      </a:lnTo>
                                      <a:lnTo>
                                        <a:pt x="346" y="739"/>
                                      </a:lnTo>
                                      <a:lnTo>
                                        <a:pt x="533" y="739"/>
                                      </a:lnTo>
                                      <a:lnTo>
                                        <a:pt x="529" y="729"/>
                                      </a:lnTo>
                                      <a:lnTo>
                                        <a:pt x="255" y="912"/>
                                      </a:lnTo>
                                      <a:lnTo>
                                        <a:pt x="264" y="912"/>
                                      </a:lnTo>
                                      <a:lnTo>
                                        <a:pt x="10" y="729"/>
                                      </a:lnTo>
                                      <a:lnTo>
                                        <a:pt x="5" y="739"/>
                                      </a:lnTo>
                                      <a:lnTo>
                                        <a:pt x="168" y="739"/>
                                      </a:lnTo>
                                      <a:lnTo>
                                        <a:pt x="168" y="5"/>
                                      </a:lnTo>
                                      <a:lnTo>
                                        <a:pt x="163" y="10"/>
                                      </a:lnTo>
                                      <a:lnTo>
                                        <a:pt x="351" y="10"/>
                                      </a:lnTo>
                                      <a:lnTo>
                                        <a:pt x="351" y="0"/>
                                      </a:lnTo>
                                      <a:lnTo>
                                        <a:pt x="163" y="0"/>
                                      </a:lnTo>
                                      <a:lnTo>
                                        <a:pt x="159" y="0"/>
                                      </a:lnTo>
                                      <a:lnTo>
                                        <a:pt x="159" y="5"/>
                                      </a:lnTo>
                                      <a:lnTo>
                                        <a:pt x="159" y="734"/>
                                      </a:lnTo>
                                      <a:lnTo>
                                        <a:pt x="163" y="729"/>
                                      </a:lnTo>
                                      <a:lnTo>
                                        <a:pt x="5" y="729"/>
                                      </a:lnTo>
                                      <a:lnTo>
                                        <a:pt x="0" y="729"/>
                                      </a:lnTo>
                                      <a:lnTo>
                                        <a:pt x="0" y="734"/>
                                      </a:lnTo>
                                      <a:lnTo>
                                        <a:pt x="0" y="739"/>
                                      </a:lnTo>
                                      <a:lnTo>
                                        <a:pt x="255" y="921"/>
                                      </a:lnTo>
                                      <a:lnTo>
                                        <a:pt x="538" y="734"/>
                                      </a:lnTo>
                                      <a:lnTo>
                                        <a:pt x="538" y="729"/>
                                      </a:lnTo>
                                      <a:lnTo>
                                        <a:pt x="533"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1" name="Rectangle 1741"/>
                              <wps:cNvSpPr>
                                <a:spLocks noChangeArrowheads="1"/>
                              </wps:cNvSpPr>
                              <wps:spPr bwMode="auto">
                                <a:xfrm>
                                  <a:off x="807085" y="70018"/>
                                  <a:ext cx="8388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ISOCPEUR" w:hAnsi="ISOCPEUR" w:cs="ISOCPEUR"/>
                                        <w:color w:val="000000"/>
                                        <w:sz w:val="18"/>
                                        <w:szCs w:val="18"/>
                                        <w:lang w:val="en-US"/>
                                      </w:rPr>
                                      <w:t>Effort de traction</w:t>
                                    </w:r>
                                  </w:p>
                                </w:txbxContent>
                              </wps:txbx>
                              <wps:bodyPr rot="0" vert="horz" wrap="square" lIns="0" tIns="0" rIns="0" bIns="0" anchor="t" anchorCtr="0" upright="1">
                                <a:noAutofit/>
                              </wps:bodyPr>
                            </wps:wsp>
                            <wps:wsp>
                              <wps:cNvPr id="26012" name="Rectangle 1742"/>
                              <wps:cNvSpPr>
                                <a:spLocks noChangeArrowheads="1"/>
                              </wps:cNvSpPr>
                              <wps:spPr bwMode="auto">
                                <a:xfrm>
                                  <a:off x="1011555" y="1596558"/>
                                  <a:ext cx="4451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gramStart"/>
                                    <w:r>
                                      <w:rPr>
                                        <w:rFonts w:ascii="ISOCPEUR" w:hAnsi="ISOCPEUR" w:cs="ISOCPEUR"/>
                                        <w:color w:val="000000"/>
                                        <w:sz w:val="18"/>
                                        <w:szCs w:val="18"/>
                                        <w:lang w:val="en-US"/>
                                      </w:rPr>
                                      <w:t>marques</w:t>
                                    </w:r>
                                    <w:proofErr w:type="gramEnd"/>
                                  </w:p>
                                </w:txbxContent>
                              </wps:txbx>
                              <wps:bodyPr rot="0" vert="horz" wrap="square" lIns="0" tIns="0" rIns="0" bIns="0" anchor="t" anchorCtr="0" upright="1">
                                <a:noAutofit/>
                              </wps:bodyPr>
                            </wps:wsp>
                            <wps:wsp>
                              <wps:cNvPr id="26013" name="Line 1743"/>
                              <wps:cNvCnPr/>
                              <wps:spPr bwMode="auto">
                                <a:xfrm flipH="1" flipV="1">
                                  <a:off x="773430" y="1423203"/>
                                  <a:ext cx="238125" cy="173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14" name="Freeform 1744"/>
                              <wps:cNvSpPr>
                                <a:spLocks/>
                              </wps:cNvSpPr>
                              <wps:spPr bwMode="auto">
                                <a:xfrm>
                                  <a:off x="773430" y="1423203"/>
                                  <a:ext cx="64135" cy="57785"/>
                                </a:xfrm>
                                <a:custGeom>
                                  <a:avLst/>
                                  <a:gdLst>
                                    <a:gd name="T0" fmla="*/ 48 w 101"/>
                                    <a:gd name="T1" fmla="*/ 91 h 91"/>
                                    <a:gd name="T2" fmla="*/ 0 w 101"/>
                                    <a:gd name="T3" fmla="*/ 0 h 91"/>
                                    <a:gd name="T4" fmla="*/ 101 w 101"/>
                                    <a:gd name="T5" fmla="*/ 19 h 91"/>
                                    <a:gd name="T6" fmla="*/ 38 w 101"/>
                                    <a:gd name="T7" fmla="*/ 28 h 91"/>
                                    <a:gd name="T8" fmla="*/ 48 w 101"/>
                                    <a:gd name="T9" fmla="*/ 91 h 91"/>
                                  </a:gdLst>
                                  <a:ahLst/>
                                  <a:cxnLst>
                                    <a:cxn ang="0">
                                      <a:pos x="T0" y="T1"/>
                                    </a:cxn>
                                    <a:cxn ang="0">
                                      <a:pos x="T2" y="T3"/>
                                    </a:cxn>
                                    <a:cxn ang="0">
                                      <a:pos x="T4" y="T5"/>
                                    </a:cxn>
                                    <a:cxn ang="0">
                                      <a:pos x="T6" y="T7"/>
                                    </a:cxn>
                                    <a:cxn ang="0">
                                      <a:pos x="T8" y="T9"/>
                                    </a:cxn>
                                  </a:cxnLst>
                                  <a:rect l="0" t="0" r="r" b="b"/>
                                  <a:pathLst>
                                    <a:path w="101" h="91">
                                      <a:moveTo>
                                        <a:pt x="48" y="91"/>
                                      </a:moveTo>
                                      <a:lnTo>
                                        <a:pt x="0" y="0"/>
                                      </a:lnTo>
                                      <a:lnTo>
                                        <a:pt x="101" y="19"/>
                                      </a:lnTo>
                                      <a:lnTo>
                                        <a:pt x="38" y="28"/>
                                      </a:lnTo>
                                      <a:lnTo>
                                        <a:pt x="48"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15" name="Line 1745"/>
                              <wps:cNvCnPr/>
                              <wps:spPr bwMode="auto">
                                <a:xfrm flipV="1">
                                  <a:off x="1487170" y="1423203"/>
                                  <a:ext cx="274955" cy="173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16" name="Freeform 1746"/>
                              <wps:cNvSpPr>
                                <a:spLocks/>
                              </wps:cNvSpPr>
                              <wps:spPr bwMode="auto">
                                <a:xfrm>
                                  <a:off x="1697990" y="1423203"/>
                                  <a:ext cx="64135" cy="54610"/>
                                </a:xfrm>
                                <a:custGeom>
                                  <a:avLst/>
                                  <a:gdLst>
                                    <a:gd name="T0" fmla="*/ 0 w 101"/>
                                    <a:gd name="T1" fmla="*/ 9 h 86"/>
                                    <a:gd name="T2" fmla="*/ 101 w 101"/>
                                    <a:gd name="T3" fmla="*/ 0 h 86"/>
                                    <a:gd name="T4" fmla="*/ 48 w 101"/>
                                    <a:gd name="T5" fmla="*/ 86 h 86"/>
                                    <a:gd name="T6" fmla="*/ 62 w 101"/>
                                    <a:gd name="T7" fmla="*/ 24 h 86"/>
                                    <a:gd name="T8" fmla="*/ 0 w 101"/>
                                    <a:gd name="T9" fmla="*/ 9 h 86"/>
                                  </a:gdLst>
                                  <a:ahLst/>
                                  <a:cxnLst>
                                    <a:cxn ang="0">
                                      <a:pos x="T0" y="T1"/>
                                    </a:cxn>
                                    <a:cxn ang="0">
                                      <a:pos x="T2" y="T3"/>
                                    </a:cxn>
                                    <a:cxn ang="0">
                                      <a:pos x="T4" y="T5"/>
                                    </a:cxn>
                                    <a:cxn ang="0">
                                      <a:pos x="T6" y="T7"/>
                                    </a:cxn>
                                    <a:cxn ang="0">
                                      <a:pos x="T8" y="T9"/>
                                    </a:cxn>
                                  </a:cxnLst>
                                  <a:rect l="0" t="0" r="r" b="b"/>
                                  <a:pathLst>
                                    <a:path w="101" h="86">
                                      <a:moveTo>
                                        <a:pt x="0" y="9"/>
                                      </a:moveTo>
                                      <a:lnTo>
                                        <a:pt x="101" y="0"/>
                                      </a:lnTo>
                                      <a:lnTo>
                                        <a:pt x="48" y="86"/>
                                      </a:lnTo>
                                      <a:lnTo>
                                        <a:pt x="62" y="24"/>
                                      </a:lnTo>
                                      <a:lnTo>
                                        <a:pt x="0" y="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17" name="Rectangle 1747"/>
                              <wps:cNvSpPr>
                                <a:spLocks noChangeArrowheads="1"/>
                              </wps:cNvSpPr>
                              <wps:spPr bwMode="auto">
                                <a:xfrm>
                                  <a:off x="614680" y="41225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8" name="Rectangle 1748"/>
                              <wps:cNvSpPr>
                                <a:spLocks noChangeArrowheads="1"/>
                              </wps:cNvSpPr>
                              <wps:spPr bwMode="auto">
                                <a:xfrm>
                                  <a:off x="614680" y="412004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9" name="Rectangle 1749"/>
                              <wps:cNvSpPr>
                                <a:spLocks noChangeArrowheads="1"/>
                              </wps:cNvSpPr>
                              <wps:spPr bwMode="auto">
                                <a:xfrm>
                                  <a:off x="614680" y="41168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0" name="Rectangle 1750"/>
                              <wps:cNvSpPr>
                                <a:spLocks noChangeArrowheads="1"/>
                              </wps:cNvSpPr>
                              <wps:spPr bwMode="auto">
                                <a:xfrm>
                                  <a:off x="614680" y="41136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1" name="Rectangle 1751"/>
                              <wps:cNvSpPr>
                                <a:spLocks noChangeArrowheads="1"/>
                              </wps:cNvSpPr>
                              <wps:spPr bwMode="auto">
                                <a:xfrm>
                                  <a:off x="614680" y="41105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2" name="Rectangle 1752"/>
                              <wps:cNvSpPr>
                                <a:spLocks noChangeArrowheads="1"/>
                              </wps:cNvSpPr>
                              <wps:spPr bwMode="auto">
                                <a:xfrm>
                                  <a:off x="614680" y="41073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3" name="Rectangle 1753"/>
                              <wps:cNvSpPr>
                                <a:spLocks noChangeArrowheads="1"/>
                              </wps:cNvSpPr>
                              <wps:spPr bwMode="auto">
                                <a:xfrm>
                                  <a:off x="614680" y="410480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4" name="Rectangle 1754"/>
                              <wps:cNvSpPr>
                                <a:spLocks noChangeArrowheads="1"/>
                              </wps:cNvSpPr>
                              <wps:spPr bwMode="auto">
                                <a:xfrm>
                                  <a:off x="614680" y="41016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5" name="Rectangle 1755"/>
                              <wps:cNvSpPr>
                                <a:spLocks noChangeArrowheads="1"/>
                              </wps:cNvSpPr>
                              <wps:spPr bwMode="auto">
                                <a:xfrm>
                                  <a:off x="614680" y="40984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6" name="Rectangle 1756"/>
                              <wps:cNvSpPr>
                                <a:spLocks noChangeArrowheads="1"/>
                              </wps:cNvSpPr>
                              <wps:spPr bwMode="auto">
                                <a:xfrm>
                                  <a:off x="614680" y="40952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7" name="Rectangle 1757"/>
                              <wps:cNvSpPr>
                                <a:spLocks noChangeArrowheads="1"/>
                              </wps:cNvSpPr>
                              <wps:spPr bwMode="auto">
                                <a:xfrm>
                                  <a:off x="614680" y="40921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8" name="Rectangle 1758"/>
                              <wps:cNvSpPr>
                                <a:spLocks noChangeArrowheads="1"/>
                              </wps:cNvSpPr>
                              <wps:spPr bwMode="auto">
                                <a:xfrm>
                                  <a:off x="614680" y="408956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9" name="Rectangle 1759"/>
                              <wps:cNvSpPr>
                                <a:spLocks noChangeArrowheads="1"/>
                              </wps:cNvSpPr>
                              <wps:spPr bwMode="auto">
                                <a:xfrm>
                                  <a:off x="614680" y="40863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0" name="Rectangle 1760"/>
                              <wps:cNvSpPr>
                                <a:spLocks noChangeArrowheads="1"/>
                              </wps:cNvSpPr>
                              <wps:spPr bwMode="auto">
                                <a:xfrm>
                                  <a:off x="614680" y="40832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1" name="Rectangle 1761"/>
                              <wps:cNvSpPr>
                                <a:spLocks noChangeArrowheads="1"/>
                              </wps:cNvSpPr>
                              <wps:spPr bwMode="auto">
                                <a:xfrm>
                                  <a:off x="614680" y="40800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2" name="Rectangle 1762"/>
                              <wps:cNvSpPr>
                                <a:spLocks noChangeArrowheads="1"/>
                              </wps:cNvSpPr>
                              <wps:spPr bwMode="auto">
                                <a:xfrm>
                                  <a:off x="614680" y="40768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3" name="Rectangle 1763"/>
                              <wps:cNvSpPr>
                                <a:spLocks noChangeArrowheads="1"/>
                              </wps:cNvSpPr>
                              <wps:spPr bwMode="auto">
                                <a:xfrm>
                                  <a:off x="614680" y="407432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4" name="Rectangle 1764"/>
                              <wps:cNvSpPr>
                                <a:spLocks noChangeArrowheads="1"/>
                              </wps:cNvSpPr>
                              <wps:spPr bwMode="auto">
                                <a:xfrm>
                                  <a:off x="614680" y="40711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5" name="Rectangle 1765"/>
                              <wps:cNvSpPr>
                                <a:spLocks noChangeArrowheads="1"/>
                              </wps:cNvSpPr>
                              <wps:spPr bwMode="auto">
                                <a:xfrm>
                                  <a:off x="614680" y="40679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6" name="Rectangle 1766"/>
                              <wps:cNvSpPr>
                                <a:spLocks noChangeArrowheads="1"/>
                              </wps:cNvSpPr>
                              <wps:spPr bwMode="auto">
                                <a:xfrm>
                                  <a:off x="614680" y="40648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7" name="Rectangle 1767"/>
                              <wps:cNvSpPr>
                                <a:spLocks noChangeArrowheads="1"/>
                              </wps:cNvSpPr>
                              <wps:spPr bwMode="auto">
                                <a:xfrm>
                                  <a:off x="614680" y="40616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8" name="Rectangle 1768"/>
                              <wps:cNvSpPr>
                                <a:spLocks noChangeArrowheads="1"/>
                              </wps:cNvSpPr>
                              <wps:spPr bwMode="auto">
                                <a:xfrm>
                                  <a:off x="614680" y="405908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9" name="Rectangle 1769"/>
                              <wps:cNvSpPr>
                                <a:spLocks noChangeArrowheads="1"/>
                              </wps:cNvSpPr>
                              <wps:spPr bwMode="auto">
                                <a:xfrm>
                                  <a:off x="614680" y="40559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0" name="Rectangle 1770"/>
                              <wps:cNvSpPr>
                                <a:spLocks noChangeArrowheads="1"/>
                              </wps:cNvSpPr>
                              <wps:spPr bwMode="auto">
                                <a:xfrm>
                                  <a:off x="614680" y="40527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1" name="Rectangle 1771"/>
                              <wps:cNvSpPr>
                                <a:spLocks noChangeArrowheads="1"/>
                              </wps:cNvSpPr>
                              <wps:spPr bwMode="auto">
                                <a:xfrm>
                                  <a:off x="614680" y="40495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2" name="Rectangle 1772"/>
                              <wps:cNvSpPr>
                                <a:spLocks noChangeArrowheads="1"/>
                              </wps:cNvSpPr>
                              <wps:spPr bwMode="auto">
                                <a:xfrm>
                                  <a:off x="614680" y="40470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3" name="Rectangle 1773"/>
                              <wps:cNvSpPr>
                                <a:spLocks noChangeArrowheads="1"/>
                              </wps:cNvSpPr>
                              <wps:spPr bwMode="auto">
                                <a:xfrm>
                                  <a:off x="614680" y="40438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4" name="Rectangle 1774"/>
                              <wps:cNvSpPr>
                                <a:spLocks noChangeArrowheads="1"/>
                              </wps:cNvSpPr>
                              <wps:spPr bwMode="auto">
                                <a:xfrm>
                                  <a:off x="614680" y="40406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5" name="Rectangle 1775"/>
                              <wps:cNvSpPr>
                                <a:spLocks noChangeArrowheads="1"/>
                              </wps:cNvSpPr>
                              <wps:spPr bwMode="auto">
                                <a:xfrm>
                                  <a:off x="614680" y="40374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6" name="Rectangle 1776"/>
                              <wps:cNvSpPr>
                                <a:spLocks noChangeArrowheads="1"/>
                              </wps:cNvSpPr>
                              <wps:spPr bwMode="auto">
                                <a:xfrm>
                                  <a:off x="614680" y="40343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7" name="Rectangle 1777"/>
                              <wps:cNvSpPr>
                                <a:spLocks noChangeArrowheads="1"/>
                              </wps:cNvSpPr>
                              <wps:spPr bwMode="auto">
                                <a:xfrm>
                                  <a:off x="614680" y="40317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8" name="Rectangle 1778"/>
                              <wps:cNvSpPr>
                                <a:spLocks noChangeArrowheads="1"/>
                              </wps:cNvSpPr>
                              <wps:spPr bwMode="auto">
                                <a:xfrm>
                                  <a:off x="614680" y="40286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9" name="Rectangle 1779"/>
                              <wps:cNvSpPr>
                                <a:spLocks noChangeArrowheads="1"/>
                              </wps:cNvSpPr>
                              <wps:spPr bwMode="auto">
                                <a:xfrm>
                                  <a:off x="614680" y="40254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0" name="Rectangle 1780"/>
                              <wps:cNvSpPr>
                                <a:spLocks noChangeArrowheads="1"/>
                              </wps:cNvSpPr>
                              <wps:spPr bwMode="auto">
                                <a:xfrm>
                                  <a:off x="614680" y="40222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1" name="Rectangle 1781"/>
                              <wps:cNvSpPr>
                                <a:spLocks noChangeArrowheads="1"/>
                              </wps:cNvSpPr>
                              <wps:spPr bwMode="auto">
                                <a:xfrm>
                                  <a:off x="614680" y="40190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2" name="Rectangle 1782"/>
                              <wps:cNvSpPr>
                                <a:spLocks noChangeArrowheads="1"/>
                              </wps:cNvSpPr>
                              <wps:spPr bwMode="auto">
                                <a:xfrm>
                                  <a:off x="614680" y="40165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3" name="Rectangle 1783"/>
                              <wps:cNvSpPr>
                                <a:spLocks noChangeArrowheads="1"/>
                              </wps:cNvSpPr>
                              <wps:spPr bwMode="auto">
                                <a:xfrm>
                                  <a:off x="614680" y="40133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4" name="Rectangle 1784"/>
                              <wps:cNvSpPr>
                                <a:spLocks noChangeArrowheads="1"/>
                              </wps:cNvSpPr>
                              <wps:spPr bwMode="auto">
                                <a:xfrm>
                                  <a:off x="614680" y="40101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5" name="Rectangle 1785"/>
                              <wps:cNvSpPr>
                                <a:spLocks noChangeArrowheads="1"/>
                              </wps:cNvSpPr>
                              <wps:spPr bwMode="auto">
                                <a:xfrm>
                                  <a:off x="614680" y="40070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6" name="Rectangle 1786"/>
                              <wps:cNvSpPr>
                                <a:spLocks noChangeArrowheads="1"/>
                              </wps:cNvSpPr>
                              <wps:spPr bwMode="auto">
                                <a:xfrm>
                                  <a:off x="614680" y="40038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7" name="Rectangle 1787"/>
                              <wps:cNvSpPr>
                                <a:spLocks noChangeArrowheads="1"/>
                              </wps:cNvSpPr>
                              <wps:spPr bwMode="auto">
                                <a:xfrm>
                                  <a:off x="614680" y="40013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8" name="Rectangle 1788"/>
                              <wps:cNvSpPr>
                                <a:spLocks noChangeArrowheads="1"/>
                              </wps:cNvSpPr>
                              <wps:spPr bwMode="auto">
                                <a:xfrm>
                                  <a:off x="614680" y="39981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9" name="Rectangle 1789"/>
                              <wps:cNvSpPr>
                                <a:spLocks noChangeArrowheads="1"/>
                              </wps:cNvSpPr>
                              <wps:spPr bwMode="auto">
                                <a:xfrm>
                                  <a:off x="614680" y="39949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0" name="Rectangle 1790"/>
                              <wps:cNvSpPr>
                                <a:spLocks noChangeArrowheads="1"/>
                              </wps:cNvSpPr>
                              <wps:spPr bwMode="auto">
                                <a:xfrm>
                                  <a:off x="614680" y="39917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1" name="Rectangle 1791"/>
                              <wps:cNvSpPr>
                                <a:spLocks noChangeArrowheads="1"/>
                              </wps:cNvSpPr>
                              <wps:spPr bwMode="auto">
                                <a:xfrm>
                                  <a:off x="614680" y="39886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2" name="Rectangle 1792"/>
                              <wps:cNvSpPr>
                                <a:spLocks noChangeArrowheads="1"/>
                              </wps:cNvSpPr>
                              <wps:spPr bwMode="auto">
                                <a:xfrm>
                                  <a:off x="614680" y="39860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3" name="Rectangle 1793"/>
                              <wps:cNvSpPr>
                                <a:spLocks noChangeArrowheads="1"/>
                              </wps:cNvSpPr>
                              <wps:spPr bwMode="auto">
                                <a:xfrm>
                                  <a:off x="614680" y="39828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4" name="Rectangle 1794"/>
                              <wps:cNvSpPr>
                                <a:spLocks noChangeArrowheads="1"/>
                              </wps:cNvSpPr>
                              <wps:spPr bwMode="auto">
                                <a:xfrm>
                                  <a:off x="614680" y="39797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5" name="Rectangle 1795"/>
                              <wps:cNvSpPr>
                                <a:spLocks noChangeArrowheads="1"/>
                              </wps:cNvSpPr>
                              <wps:spPr bwMode="auto">
                                <a:xfrm>
                                  <a:off x="614680" y="39765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6" name="Rectangle 1796"/>
                              <wps:cNvSpPr>
                                <a:spLocks noChangeArrowheads="1"/>
                              </wps:cNvSpPr>
                              <wps:spPr bwMode="auto">
                                <a:xfrm>
                                  <a:off x="614680" y="39733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7" name="Rectangle 1797"/>
                              <wps:cNvSpPr>
                                <a:spLocks noChangeArrowheads="1"/>
                              </wps:cNvSpPr>
                              <wps:spPr bwMode="auto">
                                <a:xfrm>
                                  <a:off x="614680" y="39708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8" name="Rectangle 1798"/>
                              <wps:cNvSpPr>
                                <a:spLocks noChangeArrowheads="1"/>
                              </wps:cNvSpPr>
                              <wps:spPr bwMode="auto">
                                <a:xfrm>
                                  <a:off x="614680" y="39676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9" name="Rectangle 1799"/>
                              <wps:cNvSpPr>
                                <a:spLocks noChangeArrowheads="1"/>
                              </wps:cNvSpPr>
                              <wps:spPr bwMode="auto">
                                <a:xfrm>
                                  <a:off x="614680" y="39644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0" name="Rectangle 1800"/>
                              <wps:cNvSpPr>
                                <a:spLocks noChangeArrowheads="1"/>
                              </wps:cNvSpPr>
                              <wps:spPr bwMode="auto">
                                <a:xfrm>
                                  <a:off x="614680" y="39612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1" name="Rectangle 1801"/>
                              <wps:cNvSpPr>
                                <a:spLocks noChangeArrowheads="1"/>
                              </wps:cNvSpPr>
                              <wps:spPr bwMode="auto">
                                <a:xfrm>
                                  <a:off x="614680" y="39581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2" name="Rectangle 1802"/>
                              <wps:cNvSpPr>
                                <a:spLocks noChangeArrowheads="1"/>
                              </wps:cNvSpPr>
                              <wps:spPr bwMode="auto">
                                <a:xfrm>
                                  <a:off x="614680" y="39555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3" name="Rectangle 1803"/>
                              <wps:cNvSpPr>
                                <a:spLocks noChangeArrowheads="1"/>
                              </wps:cNvSpPr>
                              <wps:spPr bwMode="auto">
                                <a:xfrm>
                                  <a:off x="614680" y="39524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4" name="Rectangle 1804"/>
                              <wps:cNvSpPr>
                                <a:spLocks noChangeArrowheads="1"/>
                              </wps:cNvSpPr>
                              <wps:spPr bwMode="auto">
                                <a:xfrm>
                                  <a:off x="614680" y="39492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5" name="Rectangle 1805"/>
                              <wps:cNvSpPr>
                                <a:spLocks noChangeArrowheads="1"/>
                              </wps:cNvSpPr>
                              <wps:spPr bwMode="auto">
                                <a:xfrm>
                                  <a:off x="614680" y="39460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6" name="Rectangle 1806"/>
                              <wps:cNvSpPr>
                                <a:spLocks noChangeArrowheads="1"/>
                              </wps:cNvSpPr>
                              <wps:spPr bwMode="auto">
                                <a:xfrm>
                                  <a:off x="614680" y="39428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7" name="Rectangle 1807"/>
                              <wps:cNvSpPr>
                                <a:spLocks noChangeArrowheads="1"/>
                              </wps:cNvSpPr>
                              <wps:spPr bwMode="auto">
                                <a:xfrm>
                                  <a:off x="614680" y="39403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8" name="Rectangle 1808"/>
                              <wps:cNvSpPr>
                                <a:spLocks noChangeArrowheads="1"/>
                              </wps:cNvSpPr>
                              <wps:spPr bwMode="auto">
                                <a:xfrm>
                                  <a:off x="614680" y="39371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9" name="Rectangle 1809"/>
                              <wps:cNvSpPr>
                                <a:spLocks noChangeArrowheads="1"/>
                              </wps:cNvSpPr>
                              <wps:spPr bwMode="auto">
                                <a:xfrm>
                                  <a:off x="614680" y="39339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0" name="Rectangle 1810"/>
                              <wps:cNvSpPr>
                                <a:spLocks noChangeArrowheads="1"/>
                              </wps:cNvSpPr>
                              <wps:spPr bwMode="auto">
                                <a:xfrm>
                                  <a:off x="614680" y="39308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1" name="Rectangle 1811"/>
                              <wps:cNvSpPr>
                                <a:spLocks noChangeArrowheads="1"/>
                              </wps:cNvSpPr>
                              <wps:spPr bwMode="auto">
                                <a:xfrm>
                                  <a:off x="614680" y="39276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2" name="Rectangle 1812"/>
                              <wps:cNvSpPr>
                                <a:spLocks noChangeArrowheads="1"/>
                              </wps:cNvSpPr>
                              <wps:spPr bwMode="auto">
                                <a:xfrm>
                                  <a:off x="614680" y="39251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3" name="Rectangle 1813"/>
                              <wps:cNvSpPr>
                                <a:spLocks noChangeArrowheads="1"/>
                              </wps:cNvSpPr>
                              <wps:spPr bwMode="auto">
                                <a:xfrm>
                                  <a:off x="614680" y="3921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4" name="Rectangle 1814"/>
                              <wps:cNvSpPr>
                                <a:spLocks noChangeArrowheads="1"/>
                              </wps:cNvSpPr>
                              <wps:spPr bwMode="auto">
                                <a:xfrm>
                                  <a:off x="614680" y="39187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5" name="Rectangle 1815"/>
                              <wps:cNvSpPr>
                                <a:spLocks noChangeArrowheads="1"/>
                              </wps:cNvSpPr>
                              <wps:spPr bwMode="auto">
                                <a:xfrm>
                                  <a:off x="614680" y="39155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6" name="Rectangle 1816"/>
                              <wps:cNvSpPr>
                                <a:spLocks noChangeArrowheads="1"/>
                              </wps:cNvSpPr>
                              <wps:spPr bwMode="auto">
                                <a:xfrm>
                                  <a:off x="614680" y="39124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7" name="Rectangle 1817"/>
                              <wps:cNvSpPr>
                                <a:spLocks noChangeArrowheads="1"/>
                              </wps:cNvSpPr>
                              <wps:spPr bwMode="auto">
                                <a:xfrm>
                                  <a:off x="614680" y="39098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8" name="Rectangle 1818"/>
                              <wps:cNvSpPr>
                                <a:spLocks noChangeArrowheads="1"/>
                              </wps:cNvSpPr>
                              <wps:spPr bwMode="auto">
                                <a:xfrm>
                                  <a:off x="614680" y="39066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9" name="Rectangle 1819"/>
                              <wps:cNvSpPr>
                                <a:spLocks noChangeArrowheads="1"/>
                              </wps:cNvSpPr>
                              <wps:spPr bwMode="auto">
                                <a:xfrm>
                                  <a:off x="614680" y="39035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0" name="Rectangle 1820"/>
                              <wps:cNvSpPr>
                                <a:spLocks noChangeArrowheads="1"/>
                              </wps:cNvSpPr>
                              <wps:spPr bwMode="auto">
                                <a:xfrm>
                                  <a:off x="614680" y="39003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1" name="Rectangle 1821"/>
                              <wps:cNvSpPr>
                                <a:spLocks noChangeArrowheads="1"/>
                              </wps:cNvSpPr>
                              <wps:spPr bwMode="auto">
                                <a:xfrm>
                                  <a:off x="614680" y="38971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2" name="Rectangle 1822"/>
                              <wps:cNvSpPr>
                                <a:spLocks noChangeArrowheads="1"/>
                              </wps:cNvSpPr>
                              <wps:spPr bwMode="auto">
                                <a:xfrm>
                                  <a:off x="614680" y="38946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3" name="Rectangle 1823"/>
                              <wps:cNvSpPr>
                                <a:spLocks noChangeArrowheads="1"/>
                              </wps:cNvSpPr>
                              <wps:spPr bwMode="auto">
                                <a:xfrm>
                                  <a:off x="614680" y="38914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4" name="Rectangle 1824"/>
                              <wps:cNvSpPr>
                                <a:spLocks noChangeArrowheads="1"/>
                              </wps:cNvSpPr>
                              <wps:spPr bwMode="auto">
                                <a:xfrm>
                                  <a:off x="614680" y="38882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5" name="Rectangle 1825"/>
                              <wps:cNvSpPr>
                                <a:spLocks noChangeArrowheads="1"/>
                              </wps:cNvSpPr>
                              <wps:spPr bwMode="auto">
                                <a:xfrm>
                                  <a:off x="614680" y="38850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6" name="Rectangle 1826"/>
                              <wps:cNvSpPr>
                                <a:spLocks noChangeArrowheads="1"/>
                              </wps:cNvSpPr>
                              <wps:spPr bwMode="auto">
                                <a:xfrm>
                                  <a:off x="614680" y="38819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7" name="Rectangle 1827"/>
                              <wps:cNvSpPr>
                                <a:spLocks noChangeArrowheads="1"/>
                              </wps:cNvSpPr>
                              <wps:spPr bwMode="auto">
                                <a:xfrm>
                                  <a:off x="614680" y="38793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8" name="Rectangle 1828"/>
                              <wps:cNvSpPr>
                                <a:spLocks noChangeArrowheads="1"/>
                              </wps:cNvSpPr>
                              <wps:spPr bwMode="auto">
                                <a:xfrm>
                                  <a:off x="614680" y="38762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9" name="Rectangle 1829"/>
                              <wps:cNvSpPr>
                                <a:spLocks noChangeArrowheads="1"/>
                              </wps:cNvSpPr>
                              <wps:spPr bwMode="auto">
                                <a:xfrm>
                                  <a:off x="614680" y="38730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0" name="Rectangle 1830"/>
                              <wps:cNvSpPr>
                                <a:spLocks noChangeArrowheads="1"/>
                              </wps:cNvSpPr>
                              <wps:spPr bwMode="auto">
                                <a:xfrm>
                                  <a:off x="614680" y="38698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1" name="Rectangle 1831"/>
                              <wps:cNvSpPr>
                                <a:spLocks noChangeArrowheads="1"/>
                              </wps:cNvSpPr>
                              <wps:spPr bwMode="auto">
                                <a:xfrm>
                                  <a:off x="614680" y="38666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2" name="Rectangle 1832"/>
                              <wps:cNvSpPr>
                                <a:spLocks noChangeArrowheads="1"/>
                              </wps:cNvSpPr>
                              <wps:spPr bwMode="auto">
                                <a:xfrm>
                                  <a:off x="614680" y="38641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3" name="Rectangle 1833"/>
                              <wps:cNvSpPr>
                                <a:spLocks noChangeArrowheads="1"/>
                              </wps:cNvSpPr>
                              <wps:spPr bwMode="auto">
                                <a:xfrm>
                                  <a:off x="614680" y="38609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4" name="Rectangle 1834"/>
                              <wps:cNvSpPr>
                                <a:spLocks noChangeArrowheads="1"/>
                              </wps:cNvSpPr>
                              <wps:spPr bwMode="auto">
                                <a:xfrm>
                                  <a:off x="614680" y="38577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5" name="Rectangle 1835"/>
                              <wps:cNvSpPr>
                                <a:spLocks noChangeArrowheads="1"/>
                              </wps:cNvSpPr>
                              <wps:spPr bwMode="auto">
                                <a:xfrm>
                                  <a:off x="614680" y="38546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6" name="Rectangle 1836"/>
                              <wps:cNvSpPr>
                                <a:spLocks noChangeArrowheads="1"/>
                              </wps:cNvSpPr>
                              <wps:spPr bwMode="auto">
                                <a:xfrm>
                                  <a:off x="614680" y="38514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7" name="Rectangle 1837"/>
                              <wps:cNvSpPr>
                                <a:spLocks noChangeArrowheads="1"/>
                              </wps:cNvSpPr>
                              <wps:spPr bwMode="auto">
                                <a:xfrm>
                                  <a:off x="614680" y="38489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8" name="Rectangle 1838"/>
                              <wps:cNvSpPr>
                                <a:spLocks noChangeArrowheads="1"/>
                              </wps:cNvSpPr>
                              <wps:spPr bwMode="auto">
                                <a:xfrm>
                                  <a:off x="614680" y="38457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9" name="Rectangle 1839"/>
                              <wps:cNvSpPr>
                                <a:spLocks noChangeArrowheads="1"/>
                              </wps:cNvSpPr>
                              <wps:spPr bwMode="auto">
                                <a:xfrm>
                                  <a:off x="614680" y="38425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0" name="Rectangle 1840"/>
                              <wps:cNvSpPr>
                                <a:spLocks noChangeArrowheads="1"/>
                              </wps:cNvSpPr>
                              <wps:spPr bwMode="auto">
                                <a:xfrm>
                                  <a:off x="614680" y="38393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1" name="Rectangle 1841"/>
                              <wps:cNvSpPr>
                                <a:spLocks noChangeArrowheads="1"/>
                              </wps:cNvSpPr>
                              <wps:spPr bwMode="auto">
                                <a:xfrm>
                                  <a:off x="614680" y="38362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2" name="Rectangle 1842"/>
                              <wps:cNvSpPr>
                                <a:spLocks noChangeArrowheads="1"/>
                              </wps:cNvSpPr>
                              <wps:spPr bwMode="auto">
                                <a:xfrm>
                                  <a:off x="614680" y="38336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3" name="Rectangle 1843"/>
                              <wps:cNvSpPr>
                                <a:spLocks noChangeArrowheads="1"/>
                              </wps:cNvSpPr>
                              <wps:spPr bwMode="auto">
                                <a:xfrm>
                                  <a:off x="614680" y="38304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4" name="Rectangle 1844"/>
                              <wps:cNvSpPr>
                                <a:spLocks noChangeArrowheads="1"/>
                              </wps:cNvSpPr>
                              <wps:spPr bwMode="auto">
                                <a:xfrm>
                                  <a:off x="614680" y="38273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5" name="Rectangle 1845"/>
                              <wps:cNvSpPr>
                                <a:spLocks noChangeArrowheads="1"/>
                              </wps:cNvSpPr>
                              <wps:spPr bwMode="auto">
                                <a:xfrm>
                                  <a:off x="614680" y="38241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6" name="Rectangle 1846"/>
                              <wps:cNvSpPr>
                                <a:spLocks noChangeArrowheads="1"/>
                              </wps:cNvSpPr>
                              <wps:spPr bwMode="auto">
                                <a:xfrm>
                                  <a:off x="614680" y="38209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7" name="Rectangle 1847"/>
                              <wps:cNvSpPr>
                                <a:spLocks noChangeArrowheads="1"/>
                              </wps:cNvSpPr>
                              <wps:spPr bwMode="auto">
                                <a:xfrm>
                                  <a:off x="614680" y="37422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8" name="Rectangle 1848"/>
                              <wps:cNvSpPr>
                                <a:spLocks noChangeArrowheads="1"/>
                              </wps:cNvSpPr>
                              <wps:spPr bwMode="auto">
                                <a:xfrm>
                                  <a:off x="614680" y="37390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9" name="Rectangle 1849"/>
                              <wps:cNvSpPr>
                                <a:spLocks noChangeArrowheads="1"/>
                              </wps:cNvSpPr>
                              <wps:spPr bwMode="auto">
                                <a:xfrm>
                                  <a:off x="614680" y="37358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0" name="Rectangle 1850"/>
                              <wps:cNvSpPr>
                                <a:spLocks noChangeArrowheads="1"/>
                              </wps:cNvSpPr>
                              <wps:spPr bwMode="auto">
                                <a:xfrm>
                                  <a:off x="614680" y="37326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1" name="Rectangle 1851"/>
                              <wps:cNvSpPr>
                                <a:spLocks noChangeArrowheads="1"/>
                              </wps:cNvSpPr>
                              <wps:spPr bwMode="auto">
                                <a:xfrm>
                                  <a:off x="614680" y="37295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2" name="Rectangle 1852"/>
                              <wps:cNvSpPr>
                                <a:spLocks noChangeArrowheads="1"/>
                              </wps:cNvSpPr>
                              <wps:spPr bwMode="auto">
                                <a:xfrm>
                                  <a:off x="614680" y="37269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3" name="Rectangle 1853"/>
                              <wps:cNvSpPr>
                                <a:spLocks noChangeArrowheads="1"/>
                              </wps:cNvSpPr>
                              <wps:spPr bwMode="auto">
                                <a:xfrm>
                                  <a:off x="614680" y="37238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4" name="Rectangle 1854"/>
                              <wps:cNvSpPr>
                                <a:spLocks noChangeArrowheads="1"/>
                              </wps:cNvSpPr>
                              <wps:spPr bwMode="auto">
                                <a:xfrm>
                                  <a:off x="614680" y="37206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5" name="Rectangle 1855"/>
                              <wps:cNvSpPr>
                                <a:spLocks noChangeArrowheads="1"/>
                              </wps:cNvSpPr>
                              <wps:spPr bwMode="auto">
                                <a:xfrm>
                                  <a:off x="614680" y="37174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6" name="Rectangle 1856"/>
                              <wps:cNvSpPr>
                                <a:spLocks noChangeArrowheads="1"/>
                              </wps:cNvSpPr>
                              <wps:spPr bwMode="auto">
                                <a:xfrm>
                                  <a:off x="614680" y="37142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7" name="Rectangle 1857"/>
                              <wps:cNvSpPr>
                                <a:spLocks noChangeArrowheads="1"/>
                              </wps:cNvSpPr>
                              <wps:spPr bwMode="auto">
                                <a:xfrm>
                                  <a:off x="614680" y="37117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8" name="Rectangle 1858"/>
                              <wps:cNvSpPr>
                                <a:spLocks noChangeArrowheads="1"/>
                              </wps:cNvSpPr>
                              <wps:spPr bwMode="auto">
                                <a:xfrm>
                                  <a:off x="614680" y="37085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9" name="Rectangle 1859"/>
                              <wps:cNvSpPr>
                                <a:spLocks noChangeArrowheads="1"/>
                              </wps:cNvSpPr>
                              <wps:spPr bwMode="auto">
                                <a:xfrm>
                                  <a:off x="614680" y="37053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0" name="Rectangle 1860"/>
                              <wps:cNvSpPr>
                                <a:spLocks noChangeArrowheads="1"/>
                              </wps:cNvSpPr>
                              <wps:spPr bwMode="auto">
                                <a:xfrm>
                                  <a:off x="614680" y="37022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1" name="Rectangle 1861"/>
                              <wps:cNvSpPr>
                                <a:spLocks noChangeArrowheads="1"/>
                              </wps:cNvSpPr>
                              <wps:spPr bwMode="auto">
                                <a:xfrm>
                                  <a:off x="614680" y="36990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2" name="Rectangle 1862"/>
                              <wps:cNvSpPr>
                                <a:spLocks noChangeArrowheads="1"/>
                              </wps:cNvSpPr>
                              <wps:spPr bwMode="auto">
                                <a:xfrm>
                                  <a:off x="614680" y="36965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3" name="Rectangle 1863"/>
                              <wps:cNvSpPr>
                                <a:spLocks noChangeArrowheads="1"/>
                              </wps:cNvSpPr>
                              <wps:spPr bwMode="auto">
                                <a:xfrm>
                                  <a:off x="614680" y="36933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4" name="Rectangle 1864"/>
                              <wps:cNvSpPr>
                                <a:spLocks noChangeArrowheads="1"/>
                              </wps:cNvSpPr>
                              <wps:spPr bwMode="auto">
                                <a:xfrm>
                                  <a:off x="614680" y="36901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5" name="Rectangle 1865"/>
                              <wps:cNvSpPr>
                                <a:spLocks noChangeArrowheads="1"/>
                              </wps:cNvSpPr>
                              <wps:spPr bwMode="auto">
                                <a:xfrm>
                                  <a:off x="614680" y="36869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6" name="Rectangle 1866"/>
                              <wps:cNvSpPr>
                                <a:spLocks noChangeArrowheads="1"/>
                              </wps:cNvSpPr>
                              <wps:spPr bwMode="auto">
                                <a:xfrm>
                                  <a:off x="614680" y="36838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7" name="Rectangle 1867"/>
                              <wps:cNvSpPr>
                                <a:spLocks noChangeArrowheads="1"/>
                              </wps:cNvSpPr>
                              <wps:spPr bwMode="auto">
                                <a:xfrm>
                                  <a:off x="614680" y="36812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8" name="Rectangle 1868"/>
                              <wps:cNvSpPr>
                                <a:spLocks noChangeArrowheads="1"/>
                              </wps:cNvSpPr>
                              <wps:spPr bwMode="auto">
                                <a:xfrm>
                                  <a:off x="614680" y="36780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9" name="Rectangle 1869"/>
                              <wps:cNvSpPr>
                                <a:spLocks noChangeArrowheads="1"/>
                              </wps:cNvSpPr>
                              <wps:spPr bwMode="auto">
                                <a:xfrm>
                                  <a:off x="614680" y="36749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0" name="Rectangle 1870"/>
                              <wps:cNvSpPr>
                                <a:spLocks noChangeArrowheads="1"/>
                              </wps:cNvSpPr>
                              <wps:spPr bwMode="auto">
                                <a:xfrm>
                                  <a:off x="614680" y="36717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1" name="Rectangle 1871"/>
                              <wps:cNvSpPr>
                                <a:spLocks noChangeArrowheads="1"/>
                              </wps:cNvSpPr>
                              <wps:spPr bwMode="auto">
                                <a:xfrm>
                                  <a:off x="614680" y="36685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2" name="Rectangle 1872"/>
                              <wps:cNvSpPr>
                                <a:spLocks noChangeArrowheads="1"/>
                              </wps:cNvSpPr>
                              <wps:spPr bwMode="auto">
                                <a:xfrm>
                                  <a:off x="614680" y="35898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3" name="Rectangle 1873"/>
                              <wps:cNvSpPr>
                                <a:spLocks noChangeArrowheads="1"/>
                              </wps:cNvSpPr>
                              <wps:spPr bwMode="auto">
                                <a:xfrm>
                                  <a:off x="614680" y="35866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4" name="Rectangle 1874"/>
                              <wps:cNvSpPr>
                                <a:spLocks noChangeArrowheads="1"/>
                              </wps:cNvSpPr>
                              <wps:spPr bwMode="auto">
                                <a:xfrm>
                                  <a:off x="614680" y="35834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5" name="Rectangle 1875"/>
                              <wps:cNvSpPr>
                                <a:spLocks noChangeArrowheads="1"/>
                              </wps:cNvSpPr>
                              <wps:spPr bwMode="auto">
                                <a:xfrm>
                                  <a:off x="614680" y="35802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6" name="Rectangle 1876"/>
                              <wps:cNvSpPr>
                                <a:spLocks noChangeArrowheads="1"/>
                              </wps:cNvSpPr>
                              <wps:spPr bwMode="auto">
                                <a:xfrm>
                                  <a:off x="614680" y="35771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7" name="Rectangle 1877"/>
                              <wps:cNvSpPr>
                                <a:spLocks noChangeArrowheads="1"/>
                              </wps:cNvSpPr>
                              <wps:spPr bwMode="auto">
                                <a:xfrm>
                                  <a:off x="614680" y="35745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8" name="Rectangle 1878"/>
                              <wps:cNvSpPr>
                                <a:spLocks noChangeArrowheads="1"/>
                              </wps:cNvSpPr>
                              <wps:spPr bwMode="auto">
                                <a:xfrm>
                                  <a:off x="614680" y="35714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9" name="Rectangle 1879"/>
                              <wps:cNvSpPr>
                                <a:spLocks noChangeArrowheads="1"/>
                              </wps:cNvSpPr>
                              <wps:spPr bwMode="auto">
                                <a:xfrm>
                                  <a:off x="614680" y="35682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0" name="Rectangle 1880"/>
                              <wps:cNvSpPr>
                                <a:spLocks noChangeArrowheads="1"/>
                              </wps:cNvSpPr>
                              <wps:spPr bwMode="auto">
                                <a:xfrm>
                                  <a:off x="614680" y="35650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1" name="Rectangle 1881"/>
                              <wps:cNvSpPr>
                                <a:spLocks noChangeArrowheads="1"/>
                              </wps:cNvSpPr>
                              <wps:spPr bwMode="auto">
                                <a:xfrm>
                                  <a:off x="614680" y="35618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2" name="Rectangle 1882"/>
                              <wps:cNvSpPr>
                                <a:spLocks noChangeArrowheads="1"/>
                              </wps:cNvSpPr>
                              <wps:spPr bwMode="auto">
                                <a:xfrm>
                                  <a:off x="614680" y="35593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3" name="Rectangle 1883"/>
                              <wps:cNvSpPr>
                                <a:spLocks noChangeArrowheads="1"/>
                              </wps:cNvSpPr>
                              <wps:spPr bwMode="auto">
                                <a:xfrm>
                                  <a:off x="614680" y="35561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4" name="Rectangle 1884"/>
                              <wps:cNvSpPr>
                                <a:spLocks noChangeArrowheads="1"/>
                              </wps:cNvSpPr>
                              <wps:spPr bwMode="auto">
                                <a:xfrm>
                                  <a:off x="614680" y="35529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5" name="Rectangle 1885"/>
                              <wps:cNvSpPr>
                                <a:spLocks noChangeArrowheads="1"/>
                              </wps:cNvSpPr>
                              <wps:spPr bwMode="auto">
                                <a:xfrm>
                                  <a:off x="614680" y="35498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6" name="Rectangle 1886"/>
                              <wps:cNvSpPr>
                                <a:spLocks noChangeArrowheads="1"/>
                              </wps:cNvSpPr>
                              <wps:spPr bwMode="auto">
                                <a:xfrm>
                                  <a:off x="614680" y="35466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7" name="Rectangle 1887"/>
                              <wps:cNvSpPr>
                                <a:spLocks noChangeArrowheads="1"/>
                              </wps:cNvSpPr>
                              <wps:spPr bwMode="auto">
                                <a:xfrm>
                                  <a:off x="614680" y="35441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8" name="Rectangle 1888"/>
                              <wps:cNvSpPr>
                                <a:spLocks noChangeArrowheads="1"/>
                              </wps:cNvSpPr>
                              <wps:spPr bwMode="auto">
                                <a:xfrm>
                                  <a:off x="614680" y="3540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9" name="Rectangle 1889"/>
                              <wps:cNvSpPr>
                                <a:spLocks noChangeArrowheads="1"/>
                              </wps:cNvSpPr>
                              <wps:spPr bwMode="auto">
                                <a:xfrm>
                                  <a:off x="614680" y="35377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0" name="Rectangle 1890"/>
                              <wps:cNvSpPr>
                                <a:spLocks noChangeArrowheads="1"/>
                              </wps:cNvSpPr>
                              <wps:spPr bwMode="auto">
                                <a:xfrm>
                                  <a:off x="614680" y="35345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1" name="Rectangle 1891"/>
                              <wps:cNvSpPr>
                                <a:spLocks noChangeArrowheads="1"/>
                              </wps:cNvSpPr>
                              <wps:spPr bwMode="auto">
                                <a:xfrm>
                                  <a:off x="614680" y="35314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2" name="Rectangle 1892"/>
                              <wps:cNvSpPr>
                                <a:spLocks noChangeArrowheads="1"/>
                              </wps:cNvSpPr>
                              <wps:spPr bwMode="auto">
                                <a:xfrm>
                                  <a:off x="614680" y="35288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3" name="Rectangle 1893"/>
                              <wps:cNvSpPr>
                                <a:spLocks noChangeArrowheads="1"/>
                              </wps:cNvSpPr>
                              <wps:spPr bwMode="auto">
                                <a:xfrm>
                                  <a:off x="614680" y="35256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4" name="Rectangle 1894"/>
                              <wps:cNvSpPr>
                                <a:spLocks noChangeArrowheads="1"/>
                              </wps:cNvSpPr>
                              <wps:spPr bwMode="auto">
                                <a:xfrm>
                                  <a:off x="614680" y="35225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5" name="Rectangle 1895"/>
                              <wps:cNvSpPr>
                                <a:spLocks noChangeArrowheads="1"/>
                              </wps:cNvSpPr>
                              <wps:spPr bwMode="auto">
                                <a:xfrm>
                                  <a:off x="614680" y="35193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6" name="Rectangle 1896"/>
                              <wps:cNvSpPr>
                                <a:spLocks noChangeArrowheads="1"/>
                              </wps:cNvSpPr>
                              <wps:spPr bwMode="auto">
                                <a:xfrm>
                                  <a:off x="614680" y="351679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7" name="Rectangle 1897"/>
                              <wps:cNvSpPr>
                                <a:spLocks noChangeArrowheads="1"/>
                              </wps:cNvSpPr>
                              <wps:spPr bwMode="auto">
                                <a:xfrm>
                                  <a:off x="614680" y="3513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8" name="Rectangle 1898"/>
                              <wps:cNvSpPr>
                                <a:spLocks noChangeArrowheads="1"/>
                              </wps:cNvSpPr>
                              <wps:spPr bwMode="auto">
                                <a:xfrm>
                                  <a:off x="614680" y="35104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9" name="Rectangle 1899"/>
                              <wps:cNvSpPr>
                                <a:spLocks noChangeArrowheads="1"/>
                              </wps:cNvSpPr>
                              <wps:spPr bwMode="auto">
                                <a:xfrm>
                                  <a:off x="614680" y="35072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0" name="Rectangle 1900"/>
                              <wps:cNvSpPr>
                                <a:spLocks noChangeArrowheads="1"/>
                              </wps:cNvSpPr>
                              <wps:spPr bwMode="auto">
                                <a:xfrm>
                                  <a:off x="614680" y="35040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1" name="Rectangle 1901"/>
                              <wps:cNvSpPr>
                                <a:spLocks noChangeArrowheads="1"/>
                              </wps:cNvSpPr>
                              <wps:spPr bwMode="auto">
                                <a:xfrm>
                                  <a:off x="614680" y="350155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2" name="Rectangle 1902"/>
                              <wps:cNvSpPr>
                                <a:spLocks noChangeArrowheads="1"/>
                              </wps:cNvSpPr>
                              <wps:spPr bwMode="auto">
                                <a:xfrm>
                                  <a:off x="614680" y="34983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3" name="Rectangle 1903"/>
                              <wps:cNvSpPr>
                                <a:spLocks noChangeArrowheads="1"/>
                              </wps:cNvSpPr>
                              <wps:spPr bwMode="auto">
                                <a:xfrm>
                                  <a:off x="614680" y="34952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4" name="Rectangle 1904"/>
                              <wps:cNvSpPr>
                                <a:spLocks noChangeArrowheads="1"/>
                              </wps:cNvSpPr>
                              <wps:spPr bwMode="auto">
                                <a:xfrm>
                                  <a:off x="614680" y="34920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5" name="Rectangle 1905"/>
                              <wps:cNvSpPr>
                                <a:spLocks noChangeArrowheads="1"/>
                              </wps:cNvSpPr>
                              <wps:spPr bwMode="auto">
                                <a:xfrm>
                                  <a:off x="614680" y="34888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6" name="Rectangle 1906"/>
                              <wps:cNvSpPr>
                                <a:spLocks noChangeArrowheads="1"/>
                              </wps:cNvSpPr>
                              <wps:spPr bwMode="auto">
                                <a:xfrm>
                                  <a:off x="614680" y="348631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7" name="Rectangle 1907"/>
                              <wps:cNvSpPr>
                                <a:spLocks noChangeArrowheads="1"/>
                              </wps:cNvSpPr>
                              <wps:spPr bwMode="auto">
                                <a:xfrm>
                                  <a:off x="614680" y="34831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26178" name="Group 1908"/>
                              <wpg:cNvGrpSpPr>
                                <a:grpSpLocks/>
                              </wpg:cNvGrpSpPr>
                              <wpg:grpSpPr bwMode="auto">
                                <a:xfrm>
                                  <a:off x="608330" y="2638593"/>
                                  <a:ext cx="3175" cy="838200"/>
                                  <a:chOff x="956" y="4055"/>
                                  <a:chExt cx="5" cy="1320"/>
                                </a:xfrm>
                              </wpg:grpSpPr>
                              <wps:wsp>
                                <wps:cNvPr id="26179" name="Rectangle 1909"/>
                                <wps:cNvSpPr>
                                  <a:spLocks noChangeArrowheads="1"/>
                                </wps:cNvSpPr>
                                <wps:spPr bwMode="auto">
                                  <a:xfrm>
                                    <a:off x="956" y="5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0" name="Rectangle 1910"/>
                                <wps:cNvSpPr>
                                  <a:spLocks noChangeArrowheads="1"/>
                                </wps:cNvSpPr>
                                <wps:spPr bwMode="auto">
                                  <a:xfrm>
                                    <a:off x="956" y="5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1" name="Rectangle 1911"/>
                                <wps:cNvSpPr>
                                  <a:spLocks noChangeArrowheads="1"/>
                                </wps:cNvSpPr>
                                <wps:spPr bwMode="auto">
                                  <a:xfrm>
                                    <a:off x="956" y="5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2" name="Rectangle 1912"/>
                                <wps:cNvSpPr>
                                  <a:spLocks noChangeArrowheads="1"/>
                                </wps:cNvSpPr>
                                <wps:spPr bwMode="auto">
                                  <a:xfrm>
                                    <a:off x="956" y="5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3" name="Rectangle 1913"/>
                                <wps:cNvSpPr>
                                  <a:spLocks noChangeArrowheads="1"/>
                                </wps:cNvSpPr>
                                <wps:spPr bwMode="auto">
                                  <a:xfrm>
                                    <a:off x="956" y="5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4" name="Rectangle 1914"/>
                                <wps:cNvSpPr>
                                  <a:spLocks noChangeArrowheads="1"/>
                                </wps:cNvSpPr>
                                <wps:spPr bwMode="auto">
                                  <a:xfrm>
                                    <a:off x="956" y="5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5" name="Rectangle 1915"/>
                                <wps:cNvSpPr>
                                  <a:spLocks noChangeArrowheads="1"/>
                                </wps:cNvSpPr>
                                <wps:spPr bwMode="auto">
                                  <a:xfrm>
                                    <a:off x="956" y="5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6" name="Rectangle 1916"/>
                                <wps:cNvSpPr>
                                  <a:spLocks noChangeArrowheads="1"/>
                                </wps:cNvSpPr>
                                <wps:spPr bwMode="auto">
                                  <a:xfrm>
                                    <a:off x="956" y="5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7" name="Rectangle 1917"/>
                                <wps:cNvSpPr>
                                  <a:spLocks noChangeArrowheads="1"/>
                                </wps:cNvSpPr>
                                <wps:spPr bwMode="auto">
                                  <a:xfrm>
                                    <a:off x="956" y="5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8" name="Rectangle 1918"/>
                                <wps:cNvSpPr>
                                  <a:spLocks noChangeArrowheads="1"/>
                                </wps:cNvSpPr>
                                <wps:spPr bwMode="auto">
                                  <a:xfrm>
                                    <a:off x="956" y="5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9" name="Rectangle 1919"/>
                                <wps:cNvSpPr>
                                  <a:spLocks noChangeArrowheads="1"/>
                                </wps:cNvSpPr>
                                <wps:spPr bwMode="auto">
                                  <a:xfrm>
                                    <a:off x="956" y="5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0" name="Rectangle 1920"/>
                                <wps:cNvSpPr>
                                  <a:spLocks noChangeArrowheads="1"/>
                                </wps:cNvSpPr>
                                <wps:spPr bwMode="auto">
                                  <a:xfrm>
                                    <a:off x="956" y="5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1" name="Rectangle 1921"/>
                                <wps:cNvSpPr>
                                  <a:spLocks noChangeArrowheads="1"/>
                                </wps:cNvSpPr>
                                <wps:spPr bwMode="auto">
                                  <a:xfrm>
                                    <a:off x="956" y="5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2" name="Rectangle 1922"/>
                                <wps:cNvSpPr>
                                  <a:spLocks noChangeArrowheads="1"/>
                                </wps:cNvSpPr>
                                <wps:spPr bwMode="auto">
                                  <a:xfrm>
                                    <a:off x="956" y="5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3" name="Rectangle 1923"/>
                                <wps:cNvSpPr>
                                  <a:spLocks noChangeArrowheads="1"/>
                                </wps:cNvSpPr>
                                <wps:spPr bwMode="auto">
                                  <a:xfrm>
                                    <a:off x="956" y="5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4" name="Rectangle 1924"/>
                                <wps:cNvSpPr>
                                  <a:spLocks noChangeArrowheads="1"/>
                                </wps:cNvSpPr>
                                <wps:spPr bwMode="auto">
                                  <a:xfrm>
                                    <a:off x="956" y="5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5" name="Rectangle 1925"/>
                                <wps:cNvSpPr>
                                  <a:spLocks noChangeArrowheads="1"/>
                                </wps:cNvSpPr>
                                <wps:spPr bwMode="auto">
                                  <a:xfrm>
                                    <a:off x="956" y="5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6" name="Rectangle 1926"/>
                                <wps:cNvSpPr>
                                  <a:spLocks noChangeArrowheads="1"/>
                                </wps:cNvSpPr>
                                <wps:spPr bwMode="auto">
                                  <a:xfrm>
                                    <a:off x="956" y="5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7" name="Rectangle 1927"/>
                                <wps:cNvSpPr>
                                  <a:spLocks noChangeArrowheads="1"/>
                                </wps:cNvSpPr>
                                <wps:spPr bwMode="auto">
                                  <a:xfrm>
                                    <a:off x="956" y="5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8" name="Rectangle 1928"/>
                                <wps:cNvSpPr>
                                  <a:spLocks noChangeArrowheads="1"/>
                                </wps:cNvSpPr>
                                <wps:spPr bwMode="auto">
                                  <a:xfrm>
                                    <a:off x="956" y="5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9" name="Rectangle 1929"/>
                                <wps:cNvSpPr>
                                  <a:spLocks noChangeArrowheads="1"/>
                                </wps:cNvSpPr>
                                <wps:spPr bwMode="auto">
                                  <a:xfrm>
                                    <a:off x="956" y="5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0" name="Rectangle 1930"/>
                                <wps:cNvSpPr>
                                  <a:spLocks noChangeArrowheads="1"/>
                                </wps:cNvSpPr>
                                <wps:spPr bwMode="auto">
                                  <a:xfrm>
                                    <a:off x="956" y="5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1" name="Rectangle 1931"/>
                                <wps:cNvSpPr>
                                  <a:spLocks noChangeArrowheads="1"/>
                                </wps:cNvSpPr>
                                <wps:spPr bwMode="auto">
                                  <a:xfrm>
                                    <a:off x="956" y="5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2" name="Rectangle 1932"/>
                                <wps:cNvSpPr>
                                  <a:spLocks noChangeArrowheads="1"/>
                                </wps:cNvSpPr>
                                <wps:spPr bwMode="auto">
                                  <a:xfrm>
                                    <a:off x="956" y="5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3" name="Rectangle 1933"/>
                                <wps:cNvSpPr>
                                  <a:spLocks noChangeArrowheads="1"/>
                                </wps:cNvSpPr>
                                <wps:spPr bwMode="auto">
                                  <a:xfrm>
                                    <a:off x="956" y="5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4" name="Rectangle 1934"/>
                                <wps:cNvSpPr>
                                  <a:spLocks noChangeArrowheads="1"/>
                                </wps:cNvSpPr>
                                <wps:spPr bwMode="auto">
                                  <a:xfrm>
                                    <a:off x="956" y="5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5" name="Rectangle 1935"/>
                                <wps:cNvSpPr>
                                  <a:spLocks noChangeArrowheads="1"/>
                                </wps:cNvSpPr>
                                <wps:spPr bwMode="auto">
                                  <a:xfrm>
                                    <a:off x="956" y="5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6" name="Rectangle 1936"/>
                                <wps:cNvSpPr>
                                  <a:spLocks noChangeArrowheads="1"/>
                                </wps:cNvSpPr>
                                <wps:spPr bwMode="auto">
                                  <a:xfrm>
                                    <a:off x="956" y="5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7" name="Rectangle 1937"/>
                                <wps:cNvSpPr>
                                  <a:spLocks noChangeArrowheads="1"/>
                                </wps:cNvSpPr>
                                <wps:spPr bwMode="auto">
                                  <a:xfrm>
                                    <a:off x="956" y="5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8" name="Rectangle 1938"/>
                                <wps:cNvSpPr>
                                  <a:spLocks noChangeArrowheads="1"/>
                                </wps:cNvSpPr>
                                <wps:spPr bwMode="auto">
                                  <a:xfrm>
                                    <a:off x="956" y="5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9" name="Rectangle 1939"/>
                                <wps:cNvSpPr>
                                  <a:spLocks noChangeArrowheads="1"/>
                                </wps:cNvSpPr>
                                <wps:spPr bwMode="auto">
                                  <a:xfrm>
                                    <a:off x="956" y="5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0" name="Rectangle 1940"/>
                                <wps:cNvSpPr>
                                  <a:spLocks noChangeArrowheads="1"/>
                                </wps:cNvSpPr>
                                <wps:spPr bwMode="auto">
                                  <a:xfrm>
                                    <a:off x="956" y="5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1" name="Rectangle 1941"/>
                                <wps:cNvSpPr>
                                  <a:spLocks noChangeArrowheads="1"/>
                                </wps:cNvSpPr>
                                <wps:spPr bwMode="auto">
                                  <a:xfrm>
                                    <a:off x="956" y="5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2" name="Rectangle 1942"/>
                                <wps:cNvSpPr>
                                  <a:spLocks noChangeArrowheads="1"/>
                                </wps:cNvSpPr>
                                <wps:spPr bwMode="auto">
                                  <a:xfrm>
                                    <a:off x="956" y="5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3" name="Rectangle 1943"/>
                                <wps:cNvSpPr>
                                  <a:spLocks noChangeArrowheads="1"/>
                                </wps:cNvSpPr>
                                <wps:spPr bwMode="auto">
                                  <a:xfrm>
                                    <a:off x="956" y="5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4" name="Rectangle 1944"/>
                                <wps:cNvSpPr>
                                  <a:spLocks noChangeArrowheads="1"/>
                                </wps:cNvSpPr>
                                <wps:spPr bwMode="auto">
                                  <a:xfrm>
                                    <a:off x="956" y="5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5" name="Rectangle 1945"/>
                                <wps:cNvSpPr>
                                  <a:spLocks noChangeArrowheads="1"/>
                                </wps:cNvSpPr>
                                <wps:spPr bwMode="auto">
                                  <a:xfrm>
                                    <a:off x="956" y="5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6" name="Rectangle 1946"/>
                                <wps:cNvSpPr>
                                  <a:spLocks noChangeArrowheads="1"/>
                                </wps:cNvSpPr>
                                <wps:spPr bwMode="auto">
                                  <a:xfrm>
                                    <a:off x="956" y="5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7" name="Rectangle 1947"/>
                                <wps:cNvSpPr>
                                  <a:spLocks noChangeArrowheads="1"/>
                                </wps:cNvSpPr>
                                <wps:spPr bwMode="auto">
                                  <a:xfrm>
                                    <a:off x="956" y="51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8" name="Rectangle 1948"/>
                                <wps:cNvSpPr>
                                  <a:spLocks noChangeArrowheads="1"/>
                                </wps:cNvSpPr>
                                <wps:spPr bwMode="auto">
                                  <a:xfrm>
                                    <a:off x="956" y="5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9" name="Rectangle 1949"/>
                                <wps:cNvSpPr>
                                  <a:spLocks noChangeArrowheads="1"/>
                                </wps:cNvSpPr>
                                <wps:spPr bwMode="auto">
                                  <a:xfrm>
                                    <a:off x="956" y="5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0" name="Rectangle 1950"/>
                                <wps:cNvSpPr>
                                  <a:spLocks noChangeArrowheads="1"/>
                                </wps:cNvSpPr>
                                <wps:spPr bwMode="auto">
                                  <a:xfrm>
                                    <a:off x="956" y="5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1" name="Rectangle 1951"/>
                                <wps:cNvSpPr>
                                  <a:spLocks noChangeArrowheads="1"/>
                                </wps:cNvSpPr>
                                <wps:spPr bwMode="auto">
                                  <a:xfrm>
                                    <a:off x="956" y="5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2" name="Rectangle 1952"/>
                                <wps:cNvSpPr>
                                  <a:spLocks noChangeArrowheads="1"/>
                                </wps:cNvSpPr>
                                <wps:spPr bwMode="auto">
                                  <a:xfrm>
                                    <a:off x="956" y="51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3" name="Rectangle 1953"/>
                                <wps:cNvSpPr>
                                  <a:spLocks noChangeArrowheads="1"/>
                                </wps:cNvSpPr>
                                <wps:spPr bwMode="auto">
                                  <a:xfrm>
                                    <a:off x="956" y="5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4" name="Rectangle 1954"/>
                                <wps:cNvSpPr>
                                  <a:spLocks noChangeArrowheads="1"/>
                                </wps:cNvSpPr>
                                <wps:spPr bwMode="auto">
                                  <a:xfrm>
                                    <a:off x="956" y="5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5" name="Rectangle 1955"/>
                                <wps:cNvSpPr>
                                  <a:spLocks noChangeArrowheads="1"/>
                                </wps:cNvSpPr>
                                <wps:spPr bwMode="auto">
                                  <a:xfrm>
                                    <a:off x="956" y="5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6" name="Rectangle 1956"/>
                                <wps:cNvSpPr>
                                  <a:spLocks noChangeArrowheads="1"/>
                                </wps:cNvSpPr>
                                <wps:spPr bwMode="auto">
                                  <a:xfrm>
                                    <a:off x="956" y="5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7" name="Rectangle 1957"/>
                                <wps:cNvSpPr>
                                  <a:spLocks noChangeArrowheads="1"/>
                                </wps:cNvSpPr>
                                <wps:spPr bwMode="auto">
                                  <a:xfrm>
                                    <a:off x="956" y="51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8" name="Rectangle 1958"/>
                                <wps:cNvSpPr>
                                  <a:spLocks noChangeArrowheads="1"/>
                                </wps:cNvSpPr>
                                <wps:spPr bwMode="auto">
                                  <a:xfrm>
                                    <a:off x="956" y="5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9" name="Rectangle 1959"/>
                                <wps:cNvSpPr>
                                  <a:spLocks noChangeArrowheads="1"/>
                                </wps:cNvSpPr>
                                <wps:spPr bwMode="auto">
                                  <a:xfrm>
                                    <a:off x="956" y="5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0" name="Rectangle 1960"/>
                                <wps:cNvSpPr>
                                  <a:spLocks noChangeArrowheads="1"/>
                                </wps:cNvSpPr>
                                <wps:spPr bwMode="auto">
                                  <a:xfrm>
                                    <a:off x="956" y="5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1" name="Rectangle 1961"/>
                                <wps:cNvSpPr>
                                  <a:spLocks noChangeArrowheads="1"/>
                                </wps:cNvSpPr>
                                <wps:spPr bwMode="auto">
                                  <a:xfrm>
                                    <a:off x="956" y="5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2" name="Rectangle 1962"/>
                                <wps:cNvSpPr>
                                  <a:spLocks noChangeArrowheads="1"/>
                                </wps:cNvSpPr>
                                <wps:spPr bwMode="auto">
                                  <a:xfrm>
                                    <a:off x="956" y="51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3" name="Rectangle 1963"/>
                                <wps:cNvSpPr>
                                  <a:spLocks noChangeArrowheads="1"/>
                                </wps:cNvSpPr>
                                <wps:spPr bwMode="auto">
                                  <a:xfrm>
                                    <a:off x="956" y="5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4" name="Rectangle 1964"/>
                                <wps:cNvSpPr>
                                  <a:spLocks noChangeArrowheads="1"/>
                                </wps:cNvSpPr>
                                <wps:spPr bwMode="auto">
                                  <a:xfrm>
                                    <a:off x="956" y="5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5" name="Rectangle 1965"/>
                                <wps:cNvSpPr>
                                  <a:spLocks noChangeArrowheads="1"/>
                                </wps:cNvSpPr>
                                <wps:spPr bwMode="auto">
                                  <a:xfrm>
                                    <a:off x="956" y="5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6" name="Rectangle 1966"/>
                                <wps:cNvSpPr>
                                  <a:spLocks noChangeArrowheads="1"/>
                                </wps:cNvSpPr>
                                <wps:spPr bwMode="auto">
                                  <a:xfrm>
                                    <a:off x="956" y="5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7" name="Rectangle 1967"/>
                                <wps:cNvSpPr>
                                  <a:spLocks noChangeArrowheads="1"/>
                                </wps:cNvSpPr>
                                <wps:spPr bwMode="auto">
                                  <a:xfrm>
                                    <a:off x="956" y="50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8" name="Rectangle 1968"/>
                                <wps:cNvSpPr>
                                  <a:spLocks noChangeArrowheads="1"/>
                                </wps:cNvSpPr>
                                <wps:spPr bwMode="auto">
                                  <a:xfrm>
                                    <a:off x="956" y="50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9" name="Rectangle 1969"/>
                                <wps:cNvSpPr>
                                  <a:spLocks noChangeArrowheads="1"/>
                                </wps:cNvSpPr>
                                <wps:spPr bwMode="auto">
                                  <a:xfrm>
                                    <a:off x="956" y="50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0" name="Rectangle 1970"/>
                                <wps:cNvSpPr>
                                  <a:spLocks noChangeArrowheads="1"/>
                                </wps:cNvSpPr>
                                <wps:spPr bwMode="auto">
                                  <a:xfrm>
                                    <a:off x="956" y="5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1" name="Rectangle 1971"/>
                                <wps:cNvSpPr>
                                  <a:spLocks noChangeArrowheads="1"/>
                                </wps:cNvSpPr>
                                <wps:spPr bwMode="auto">
                                  <a:xfrm>
                                    <a:off x="956" y="5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2" name="Rectangle 1972"/>
                                <wps:cNvSpPr>
                                  <a:spLocks noChangeArrowheads="1"/>
                                </wps:cNvSpPr>
                                <wps:spPr bwMode="auto">
                                  <a:xfrm>
                                    <a:off x="956" y="50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3" name="Rectangle 1973"/>
                                <wps:cNvSpPr>
                                  <a:spLocks noChangeArrowheads="1"/>
                                </wps:cNvSpPr>
                                <wps:spPr bwMode="auto">
                                  <a:xfrm>
                                    <a:off x="956" y="4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4" name="Rectangle 1974"/>
                                <wps:cNvSpPr>
                                  <a:spLocks noChangeArrowheads="1"/>
                                </wps:cNvSpPr>
                                <wps:spPr bwMode="auto">
                                  <a:xfrm>
                                    <a:off x="956" y="4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5" name="Rectangle 1975"/>
                                <wps:cNvSpPr>
                                  <a:spLocks noChangeArrowheads="1"/>
                                </wps:cNvSpPr>
                                <wps:spPr bwMode="auto">
                                  <a:xfrm>
                                    <a:off x="956" y="4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6" name="Rectangle 1976"/>
                                <wps:cNvSpPr>
                                  <a:spLocks noChangeArrowheads="1"/>
                                </wps:cNvSpPr>
                                <wps:spPr bwMode="auto">
                                  <a:xfrm>
                                    <a:off x="956" y="4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7" name="Rectangle 1977"/>
                                <wps:cNvSpPr>
                                  <a:spLocks noChangeArrowheads="1"/>
                                </wps:cNvSpPr>
                                <wps:spPr bwMode="auto">
                                  <a:xfrm>
                                    <a:off x="956" y="49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8" name="Rectangle 1978"/>
                                <wps:cNvSpPr>
                                  <a:spLocks noChangeArrowheads="1"/>
                                </wps:cNvSpPr>
                                <wps:spPr bwMode="auto">
                                  <a:xfrm>
                                    <a:off x="956" y="4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9" name="Rectangle 1979"/>
                                <wps:cNvSpPr>
                                  <a:spLocks noChangeArrowheads="1"/>
                                </wps:cNvSpPr>
                                <wps:spPr bwMode="auto">
                                  <a:xfrm>
                                    <a:off x="956" y="4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0" name="Rectangle 1980"/>
                                <wps:cNvSpPr>
                                  <a:spLocks noChangeArrowheads="1"/>
                                </wps:cNvSpPr>
                                <wps:spPr bwMode="auto">
                                  <a:xfrm>
                                    <a:off x="956" y="4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1" name="Rectangle 1981"/>
                                <wps:cNvSpPr>
                                  <a:spLocks noChangeArrowheads="1"/>
                                </wps:cNvSpPr>
                                <wps:spPr bwMode="auto">
                                  <a:xfrm>
                                    <a:off x="956" y="4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2" name="Rectangle 1982"/>
                                <wps:cNvSpPr>
                                  <a:spLocks noChangeArrowheads="1"/>
                                </wps:cNvSpPr>
                                <wps:spPr bwMode="auto">
                                  <a:xfrm>
                                    <a:off x="956" y="49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3" name="Rectangle 1983"/>
                                <wps:cNvSpPr>
                                  <a:spLocks noChangeArrowheads="1"/>
                                </wps:cNvSpPr>
                                <wps:spPr bwMode="auto">
                                  <a:xfrm>
                                    <a:off x="956" y="4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4" name="Rectangle 1984"/>
                                <wps:cNvSpPr>
                                  <a:spLocks noChangeArrowheads="1"/>
                                </wps:cNvSpPr>
                                <wps:spPr bwMode="auto">
                                  <a:xfrm>
                                    <a:off x="956" y="4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5" name="Rectangle 1985"/>
                                <wps:cNvSpPr>
                                  <a:spLocks noChangeArrowheads="1"/>
                                </wps:cNvSpPr>
                                <wps:spPr bwMode="auto">
                                  <a:xfrm>
                                    <a:off x="956" y="4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6" name="Rectangle 1986"/>
                                <wps:cNvSpPr>
                                  <a:spLocks noChangeArrowheads="1"/>
                                </wps:cNvSpPr>
                                <wps:spPr bwMode="auto">
                                  <a:xfrm>
                                    <a:off x="956" y="4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7" name="Rectangle 1987"/>
                                <wps:cNvSpPr>
                                  <a:spLocks noChangeArrowheads="1"/>
                                </wps:cNvSpPr>
                                <wps:spPr bwMode="auto">
                                  <a:xfrm>
                                    <a:off x="956" y="48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8" name="Rectangle 1988"/>
                                <wps:cNvSpPr>
                                  <a:spLocks noChangeArrowheads="1"/>
                                </wps:cNvSpPr>
                                <wps:spPr bwMode="auto">
                                  <a:xfrm>
                                    <a:off x="956" y="4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9" name="Rectangle 1989"/>
                                <wps:cNvSpPr>
                                  <a:spLocks noChangeArrowheads="1"/>
                                </wps:cNvSpPr>
                                <wps:spPr bwMode="auto">
                                  <a:xfrm>
                                    <a:off x="956" y="4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0" name="Rectangle 1990"/>
                                <wps:cNvSpPr>
                                  <a:spLocks noChangeArrowheads="1"/>
                                </wps:cNvSpPr>
                                <wps:spPr bwMode="auto">
                                  <a:xfrm>
                                    <a:off x="956" y="4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1" name="Rectangle 1991"/>
                                <wps:cNvSpPr>
                                  <a:spLocks noChangeArrowheads="1"/>
                                </wps:cNvSpPr>
                                <wps:spPr bwMode="auto">
                                  <a:xfrm>
                                    <a:off x="956" y="48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2" name="Rectangle 1992"/>
                                <wps:cNvSpPr>
                                  <a:spLocks noChangeArrowheads="1"/>
                                </wps:cNvSpPr>
                                <wps:spPr bwMode="auto">
                                  <a:xfrm>
                                    <a:off x="956" y="48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3" name="Rectangle 1993"/>
                                <wps:cNvSpPr>
                                  <a:spLocks noChangeArrowheads="1"/>
                                </wps:cNvSpPr>
                                <wps:spPr bwMode="auto">
                                  <a:xfrm>
                                    <a:off x="956" y="4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4" name="Rectangle 1994"/>
                                <wps:cNvSpPr>
                                  <a:spLocks noChangeArrowheads="1"/>
                                </wps:cNvSpPr>
                                <wps:spPr bwMode="auto">
                                  <a:xfrm>
                                    <a:off x="956" y="4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5" name="Rectangle 1995"/>
                                <wps:cNvSpPr>
                                  <a:spLocks noChangeArrowheads="1"/>
                                </wps:cNvSpPr>
                                <wps:spPr bwMode="auto">
                                  <a:xfrm>
                                    <a:off x="956" y="48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6" name="Rectangle 1996"/>
                                <wps:cNvSpPr>
                                  <a:spLocks noChangeArrowheads="1"/>
                                </wps:cNvSpPr>
                                <wps:spPr bwMode="auto">
                                  <a:xfrm>
                                    <a:off x="956" y="48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7" name="Rectangle 1997"/>
                                <wps:cNvSpPr>
                                  <a:spLocks noChangeArrowheads="1"/>
                                </wps:cNvSpPr>
                                <wps:spPr bwMode="auto">
                                  <a:xfrm>
                                    <a:off x="956" y="48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8" name="Rectangle 1998"/>
                                <wps:cNvSpPr>
                                  <a:spLocks noChangeArrowheads="1"/>
                                </wps:cNvSpPr>
                                <wps:spPr bwMode="auto">
                                  <a:xfrm>
                                    <a:off x="956" y="47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9" name="Rectangle 1999"/>
                                <wps:cNvSpPr>
                                  <a:spLocks noChangeArrowheads="1"/>
                                </wps:cNvSpPr>
                                <wps:spPr bwMode="auto">
                                  <a:xfrm>
                                    <a:off x="956" y="4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0" name="Rectangle 2000"/>
                                <wps:cNvSpPr>
                                  <a:spLocks noChangeArrowheads="1"/>
                                </wps:cNvSpPr>
                                <wps:spPr bwMode="auto">
                                  <a:xfrm>
                                    <a:off x="956" y="46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1" name="Rectangle 2001"/>
                                <wps:cNvSpPr>
                                  <a:spLocks noChangeArrowheads="1"/>
                                </wps:cNvSpPr>
                                <wps:spPr bwMode="auto">
                                  <a:xfrm>
                                    <a:off x="956" y="46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2" name="Rectangle 2002"/>
                                <wps:cNvSpPr>
                                  <a:spLocks noChangeArrowheads="1"/>
                                </wps:cNvSpPr>
                                <wps:spPr bwMode="auto">
                                  <a:xfrm>
                                    <a:off x="956" y="46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3" name="Rectangle 2003"/>
                                <wps:cNvSpPr>
                                  <a:spLocks noChangeArrowheads="1"/>
                                </wps:cNvSpPr>
                                <wps:spPr bwMode="auto">
                                  <a:xfrm>
                                    <a:off x="956" y="4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4" name="Rectangle 2004"/>
                                <wps:cNvSpPr>
                                  <a:spLocks noChangeArrowheads="1"/>
                                </wps:cNvSpPr>
                                <wps:spPr bwMode="auto">
                                  <a:xfrm>
                                    <a:off x="956" y="4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5" name="Rectangle 2005"/>
                                <wps:cNvSpPr>
                                  <a:spLocks noChangeArrowheads="1"/>
                                </wps:cNvSpPr>
                                <wps:spPr bwMode="auto">
                                  <a:xfrm>
                                    <a:off x="956" y="46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6" name="Rectangle 2006"/>
                                <wps:cNvSpPr>
                                  <a:spLocks noChangeArrowheads="1"/>
                                </wps:cNvSpPr>
                                <wps:spPr bwMode="auto">
                                  <a:xfrm>
                                    <a:off x="956" y="46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7" name="Rectangle 2007"/>
                                <wps:cNvSpPr>
                                  <a:spLocks noChangeArrowheads="1"/>
                                </wps:cNvSpPr>
                                <wps:spPr bwMode="auto">
                                  <a:xfrm>
                                    <a:off x="956" y="46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8" name="Rectangle 2008"/>
                                <wps:cNvSpPr>
                                  <a:spLocks noChangeArrowheads="1"/>
                                </wps:cNvSpPr>
                                <wps:spPr bwMode="auto">
                                  <a:xfrm>
                                    <a:off x="956" y="4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9" name="Rectangle 2009"/>
                                <wps:cNvSpPr>
                                  <a:spLocks noChangeArrowheads="1"/>
                                </wps:cNvSpPr>
                                <wps:spPr bwMode="auto">
                                  <a:xfrm>
                                    <a:off x="956" y="4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0" name="Rectangle 2010"/>
                                <wps:cNvSpPr>
                                  <a:spLocks noChangeArrowheads="1"/>
                                </wps:cNvSpPr>
                                <wps:spPr bwMode="auto">
                                  <a:xfrm>
                                    <a:off x="956" y="46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1" name="Rectangle 2011"/>
                                <wps:cNvSpPr>
                                  <a:spLocks noChangeArrowheads="1"/>
                                </wps:cNvSpPr>
                                <wps:spPr bwMode="auto">
                                  <a:xfrm>
                                    <a:off x="956" y="46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2" name="Rectangle 2012"/>
                                <wps:cNvSpPr>
                                  <a:spLocks noChangeArrowheads="1"/>
                                </wps:cNvSpPr>
                                <wps:spPr bwMode="auto">
                                  <a:xfrm>
                                    <a:off x="956" y="46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3" name="Rectangle 2013"/>
                                <wps:cNvSpPr>
                                  <a:spLocks noChangeArrowheads="1"/>
                                </wps:cNvSpPr>
                                <wps:spPr bwMode="auto">
                                  <a:xfrm>
                                    <a:off x="956" y="4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4" name="Rectangle 2014"/>
                                <wps:cNvSpPr>
                                  <a:spLocks noChangeArrowheads="1"/>
                                </wps:cNvSpPr>
                                <wps:spPr bwMode="auto">
                                  <a:xfrm>
                                    <a:off x="956" y="4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5" name="Rectangle 2015"/>
                                <wps:cNvSpPr>
                                  <a:spLocks noChangeArrowheads="1"/>
                                </wps:cNvSpPr>
                                <wps:spPr bwMode="auto">
                                  <a:xfrm>
                                    <a:off x="956" y="46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6" name="Rectangle 2016"/>
                                <wps:cNvSpPr>
                                  <a:spLocks noChangeArrowheads="1"/>
                                </wps:cNvSpPr>
                                <wps:spPr bwMode="auto">
                                  <a:xfrm>
                                    <a:off x="956" y="46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7" name="Rectangle 2017"/>
                                <wps:cNvSpPr>
                                  <a:spLocks noChangeArrowheads="1"/>
                                </wps:cNvSpPr>
                                <wps:spPr bwMode="auto">
                                  <a:xfrm>
                                    <a:off x="956" y="46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8" name="Rectangle 2018"/>
                                <wps:cNvSpPr>
                                  <a:spLocks noChangeArrowheads="1"/>
                                </wps:cNvSpPr>
                                <wps:spPr bwMode="auto">
                                  <a:xfrm>
                                    <a:off x="956" y="4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9" name="Rectangle 2019"/>
                                <wps:cNvSpPr>
                                  <a:spLocks noChangeArrowheads="1"/>
                                </wps:cNvSpPr>
                                <wps:spPr bwMode="auto">
                                  <a:xfrm>
                                    <a:off x="956" y="4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0" name="Rectangle 2020"/>
                                <wps:cNvSpPr>
                                  <a:spLocks noChangeArrowheads="1"/>
                                </wps:cNvSpPr>
                                <wps:spPr bwMode="auto">
                                  <a:xfrm>
                                    <a:off x="956" y="45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1" name="Rectangle 2021"/>
                                <wps:cNvSpPr>
                                  <a:spLocks noChangeArrowheads="1"/>
                                </wps:cNvSpPr>
                                <wps:spPr bwMode="auto">
                                  <a:xfrm>
                                    <a:off x="956" y="45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2" name="Rectangle 2022"/>
                                <wps:cNvSpPr>
                                  <a:spLocks noChangeArrowheads="1"/>
                                </wps:cNvSpPr>
                                <wps:spPr bwMode="auto">
                                  <a:xfrm>
                                    <a:off x="956" y="4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3" name="Rectangle 2023"/>
                                <wps:cNvSpPr>
                                  <a:spLocks noChangeArrowheads="1"/>
                                </wps:cNvSpPr>
                                <wps:spPr bwMode="auto">
                                  <a:xfrm>
                                    <a:off x="956" y="4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4" name="Rectangle 2024"/>
                                <wps:cNvSpPr>
                                  <a:spLocks noChangeArrowheads="1"/>
                                </wps:cNvSpPr>
                                <wps:spPr bwMode="auto">
                                  <a:xfrm>
                                    <a:off x="956" y="4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5" name="Rectangle 2025"/>
                                <wps:cNvSpPr>
                                  <a:spLocks noChangeArrowheads="1"/>
                                </wps:cNvSpPr>
                                <wps:spPr bwMode="auto">
                                  <a:xfrm>
                                    <a:off x="956" y="45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6" name="Rectangle 2026"/>
                                <wps:cNvSpPr>
                                  <a:spLocks noChangeArrowheads="1"/>
                                </wps:cNvSpPr>
                                <wps:spPr bwMode="auto">
                                  <a:xfrm>
                                    <a:off x="956" y="45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7" name="Rectangle 2027"/>
                                <wps:cNvSpPr>
                                  <a:spLocks noChangeArrowheads="1"/>
                                </wps:cNvSpPr>
                                <wps:spPr bwMode="auto">
                                  <a:xfrm>
                                    <a:off x="956" y="4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8" name="Rectangle 2028"/>
                                <wps:cNvSpPr>
                                  <a:spLocks noChangeArrowheads="1"/>
                                </wps:cNvSpPr>
                                <wps:spPr bwMode="auto">
                                  <a:xfrm>
                                    <a:off x="956" y="4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9" name="Rectangle 2029"/>
                                <wps:cNvSpPr>
                                  <a:spLocks noChangeArrowheads="1"/>
                                </wps:cNvSpPr>
                                <wps:spPr bwMode="auto">
                                  <a:xfrm>
                                    <a:off x="956" y="4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0" name="Rectangle 2030"/>
                                <wps:cNvSpPr>
                                  <a:spLocks noChangeArrowheads="1"/>
                                </wps:cNvSpPr>
                                <wps:spPr bwMode="auto">
                                  <a:xfrm>
                                    <a:off x="956" y="45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1" name="Rectangle 2031"/>
                                <wps:cNvSpPr>
                                  <a:spLocks noChangeArrowheads="1"/>
                                </wps:cNvSpPr>
                                <wps:spPr bwMode="auto">
                                  <a:xfrm>
                                    <a:off x="956" y="45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2" name="Rectangle 2032"/>
                                <wps:cNvSpPr>
                                  <a:spLocks noChangeArrowheads="1"/>
                                </wps:cNvSpPr>
                                <wps:spPr bwMode="auto">
                                  <a:xfrm>
                                    <a:off x="956" y="4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3" name="Rectangle 2033"/>
                                <wps:cNvSpPr>
                                  <a:spLocks noChangeArrowheads="1"/>
                                </wps:cNvSpPr>
                                <wps:spPr bwMode="auto">
                                  <a:xfrm>
                                    <a:off x="956" y="4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4" name="Rectangle 2034"/>
                                <wps:cNvSpPr>
                                  <a:spLocks noChangeArrowheads="1"/>
                                </wps:cNvSpPr>
                                <wps:spPr bwMode="auto">
                                  <a:xfrm>
                                    <a:off x="956" y="4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5" name="Rectangle 2035"/>
                                <wps:cNvSpPr>
                                  <a:spLocks noChangeArrowheads="1"/>
                                </wps:cNvSpPr>
                                <wps:spPr bwMode="auto">
                                  <a:xfrm>
                                    <a:off x="956" y="45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6" name="Rectangle 2036"/>
                                <wps:cNvSpPr>
                                  <a:spLocks noChangeArrowheads="1"/>
                                </wps:cNvSpPr>
                                <wps:spPr bwMode="auto">
                                  <a:xfrm>
                                    <a:off x="956" y="45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7" name="Rectangle 2037"/>
                                <wps:cNvSpPr>
                                  <a:spLocks noChangeArrowheads="1"/>
                                </wps:cNvSpPr>
                                <wps:spPr bwMode="auto">
                                  <a:xfrm>
                                    <a:off x="956" y="4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8" name="Rectangle 2038"/>
                                <wps:cNvSpPr>
                                  <a:spLocks noChangeArrowheads="1"/>
                                </wps:cNvSpPr>
                                <wps:spPr bwMode="auto">
                                  <a:xfrm>
                                    <a:off x="956" y="45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9" name="Rectangle 2039"/>
                                <wps:cNvSpPr>
                                  <a:spLocks noChangeArrowheads="1"/>
                                </wps:cNvSpPr>
                                <wps:spPr bwMode="auto">
                                  <a:xfrm>
                                    <a:off x="956" y="45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0" name="Rectangle 2040"/>
                                <wps:cNvSpPr>
                                  <a:spLocks noChangeArrowheads="1"/>
                                </wps:cNvSpPr>
                                <wps:spPr bwMode="auto">
                                  <a:xfrm>
                                    <a:off x="956" y="45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1" name="Rectangle 2041"/>
                                <wps:cNvSpPr>
                                  <a:spLocks noChangeArrowheads="1"/>
                                </wps:cNvSpPr>
                                <wps:spPr bwMode="auto">
                                  <a:xfrm>
                                    <a:off x="956" y="449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2" name="Rectangle 2042"/>
                                <wps:cNvSpPr>
                                  <a:spLocks noChangeArrowheads="1"/>
                                </wps:cNvSpPr>
                                <wps:spPr bwMode="auto">
                                  <a:xfrm>
                                    <a:off x="956" y="4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3" name="Rectangle 2043"/>
                                <wps:cNvSpPr>
                                  <a:spLocks noChangeArrowheads="1"/>
                                </wps:cNvSpPr>
                                <wps:spPr bwMode="auto">
                                  <a:xfrm>
                                    <a:off x="956" y="44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4" name="Rectangle 2044"/>
                                <wps:cNvSpPr>
                                  <a:spLocks noChangeArrowheads="1"/>
                                </wps:cNvSpPr>
                                <wps:spPr bwMode="auto">
                                  <a:xfrm>
                                    <a:off x="956" y="44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5" name="Rectangle 2045"/>
                                <wps:cNvSpPr>
                                  <a:spLocks noChangeArrowheads="1"/>
                                </wps:cNvSpPr>
                                <wps:spPr bwMode="auto">
                                  <a:xfrm>
                                    <a:off x="956" y="44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6" name="Rectangle 2046"/>
                                <wps:cNvSpPr>
                                  <a:spLocks noChangeArrowheads="1"/>
                                </wps:cNvSpPr>
                                <wps:spPr bwMode="auto">
                                  <a:xfrm>
                                    <a:off x="956" y="447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7" name="Rectangle 2047"/>
                                <wps:cNvSpPr>
                                  <a:spLocks noChangeArrowheads="1"/>
                                </wps:cNvSpPr>
                                <wps:spPr bwMode="auto">
                                  <a:xfrm>
                                    <a:off x="956" y="4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8" name="Rectangle 2048"/>
                                <wps:cNvSpPr>
                                  <a:spLocks noChangeArrowheads="1"/>
                                </wps:cNvSpPr>
                                <wps:spPr bwMode="auto">
                                  <a:xfrm>
                                    <a:off x="956" y="44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9" name="Rectangle 2049"/>
                                <wps:cNvSpPr>
                                  <a:spLocks noChangeArrowheads="1"/>
                                </wps:cNvSpPr>
                                <wps:spPr bwMode="auto">
                                  <a:xfrm>
                                    <a:off x="956" y="4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0" name="Rectangle 2050"/>
                                <wps:cNvSpPr>
                                  <a:spLocks noChangeArrowheads="1"/>
                                </wps:cNvSpPr>
                                <wps:spPr bwMode="auto">
                                  <a:xfrm>
                                    <a:off x="956" y="44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1" name="Rectangle 2051"/>
                                <wps:cNvSpPr>
                                  <a:spLocks noChangeArrowheads="1"/>
                                </wps:cNvSpPr>
                                <wps:spPr bwMode="auto">
                                  <a:xfrm>
                                    <a:off x="956" y="44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2" name="Rectangle 2052"/>
                                <wps:cNvSpPr>
                                  <a:spLocks noChangeArrowheads="1"/>
                                </wps:cNvSpPr>
                                <wps:spPr bwMode="auto">
                                  <a:xfrm>
                                    <a:off x="956" y="4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3" name="Rectangle 2053"/>
                                <wps:cNvSpPr>
                                  <a:spLocks noChangeArrowheads="1"/>
                                </wps:cNvSpPr>
                                <wps:spPr bwMode="auto">
                                  <a:xfrm>
                                    <a:off x="956" y="4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4" name="Rectangle 2054"/>
                                <wps:cNvSpPr>
                                  <a:spLocks noChangeArrowheads="1"/>
                                </wps:cNvSpPr>
                                <wps:spPr bwMode="auto">
                                  <a:xfrm>
                                    <a:off x="956" y="4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5" name="Rectangle 2055"/>
                                <wps:cNvSpPr>
                                  <a:spLocks noChangeArrowheads="1"/>
                                </wps:cNvSpPr>
                                <wps:spPr bwMode="auto">
                                  <a:xfrm>
                                    <a:off x="956" y="44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6" name="Rectangle 2056"/>
                                <wps:cNvSpPr>
                                  <a:spLocks noChangeArrowheads="1"/>
                                </wps:cNvSpPr>
                                <wps:spPr bwMode="auto">
                                  <a:xfrm>
                                    <a:off x="956" y="44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7" name="Rectangle 2057"/>
                                <wps:cNvSpPr>
                                  <a:spLocks noChangeArrowheads="1"/>
                                </wps:cNvSpPr>
                                <wps:spPr bwMode="auto">
                                  <a:xfrm>
                                    <a:off x="956" y="4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8" name="Rectangle 2058"/>
                                <wps:cNvSpPr>
                                  <a:spLocks noChangeArrowheads="1"/>
                                </wps:cNvSpPr>
                                <wps:spPr bwMode="auto">
                                  <a:xfrm>
                                    <a:off x="956" y="4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9" name="Rectangle 2059"/>
                                <wps:cNvSpPr>
                                  <a:spLocks noChangeArrowheads="1"/>
                                </wps:cNvSpPr>
                                <wps:spPr bwMode="auto">
                                  <a:xfrm>
                                    <a:off x="956" y="44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0" name="Rectangle 2060"/>
                                <wps:cNvSpPr>
                                  <a:spLocks noChangeArrowheads="1"/>
                                </wps:cNvSpPr>
                                <wps:spPr bwMode="auto">
                                  <a:xfrm>
                                    <a:off x="956" y="44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1" name="Rectangle 2061"/>
                                <wps:cNvSpPr>
                                  <a:spLocks noChangeArrowheads="1"/>
                                </wps:cNvSpPr>
                                <wps:spPr bwMode="auto">
                                  <a:xfrm>
                                    <a:off x="956" y="44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2" name="Rectangle 2062"/>
                                <wps:cNvSpPr>
                                  <a:spLocks noChangeArrowheads="1"/>
                                </wps:cNvSpPr>
                                <wps:spPr bwMode="auto">
                                  <a:xfrm>
                                    <a:off x="956" y="4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3" name="Rectangle 2063"/>
                                <wps:cNvSpPr>
                                  <a:spLocks noChangeArrowheads="1"/>
                                </wps:cNvSpPr>
                                <wps:spPr bwMode="auto">
                                  <a:xfrm>
                                    <a:off x="956" y="4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4" name="Rectangle 2064"/>
                                <wps:cNvSpPr>
                                  <a:spLocks noChangeArrowheads="1"/>
                                </wps:cNvSpPr>
                                <wps:spPr bwMode="auto">
                                  <a:xfrm>
                                    <a:off x="956" y="43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5" name="Rectangle 2065"/>
                                <wps:cNvSpPr>
                                  <a:spLocks noChangeArrowheads="1"/>
                                </wps:cNvSpPr>
                                <wps:spPr bwMode="auto">
                                  <a:xfrm>
                                    <a:off x="956" y="43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6" name="Rectangle 2066"/>
                                <wps:cNvSpPr>
                                  <a:spLocks noChangeArrowheads="1"/>
                                </wps:cNvSpPr>
                                <wps:spPr bwMode="auto">
                                  <a:xfrm>
                                    <a:off x="956" y="43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7" name="Rectangle 2067"/>
                                <wps:cNvSpPr>
                                  <a:spLocks noChangeArrowheads="1"/>
                                </wps:cNvSpPr>
                                <wps:spPr bwMode="auto">
                                  <a:xfrm>
                                    <a:off x="956" y="4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8" name="Rectangle 2068"/>
                                <wps:cNvSpPr>
                                  <a:spLocks noChangeArrowheads="1"/>
                                </wps:cNvSpPr>
                                <wps:spPr bwMode="auto">
                                  <a:xfrm>
                                    <a:off x="956" y="4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9" name="Rectangle 2069"/>
                                <wps:cNvSpPr>
                                  <a:spLocks noChangeArrowheads="1"/>
                                </wps:cNvSpPr>
                                <wps:spPr bwMode="auto">
                                  <a:xfrm>
                                    <a:off x="956" y="43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0" name="Rectangle 2070"/>
                                <wps:cNvSpPr>
                                  <a:spLocks noChangeArrowheads="1"/>
                                </wps:cNvSpPr>
                                <wps:spPr bwMode="auto">
                                  <a:xfrm>
                                    <a:off x="956" y="43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1" name="Rectangle 2071"/>
                                <wps:cNvSpPr>
                                  <a:spLocks noChangeArrowheads="1"/>
                                </wps:cNvSpPr>
                                <wps:spPr bwMode="auto">
                                  <a:xfrm>
                                    <a:off x="956" y="43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2" name="Rectangle 2072"/>
                                <wps:cNvSpPr>
                                  <a:spLocks noChangeArrowheads="1"/>
                                </wps:cNvSpPr>
                                <wps:spPr bwMode="auto">
                                  <a:xfrm>
                                    <a:off x="956" y="4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3" name="Rectangle 2073"/>
                                <wps:cNvSpPr>
                                  <a:spLocks noChangeArrowheads="1"/>
                                </wps:cNvSpPr>
                                <wps:spPr bwMode="auto">
                                  <a:xfrm>
                                    <a:off x="956" y="4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4" name="Rectangle 2074"/>
                                <wps:cNvSpPr>
                                  <a:spLocks noChangeArrowheads="1"/>
                                </wps:cNvSpPr>
                                <wps:spPr bwMode="auto">
                                  <a:xfrm>
                                    <a:off x="956" y="43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5" name="Rectangle 2075"/>
                                <wps:cNvSpPr>
                                  <a:spLocks noChangeArrowheads="1"/>
                                </wps:cNvSpPr>
                                <wps:spPr bwMode="auto">
                                  <a:xfrm>
                                    <a:off x="956" y="43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6" name="Rectangle 2076"/>
                                <wps:cNvSpPr>
                                  <a:spLocks noChangeArrowheads="1"/>
                                </wps:cNvSpPr>
                                <wps:spPr bwMode="auto">
                                  <a:xfrm>
                                    <a:off x="956" y="43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7" name="Rectangle 2077"/>
                                <wps:cNvSpPr>
                                  <a:spLocks noChangeArrowheads="1"/>
                                </wps:cNvSpPr>
                                <wps:spPr bwMode="auto">
                                  <a:xfrm>
                                    <a:off x="956" y="4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8" name="Rectangle 2078"/>
                                <wps:cNvSpPr>
                                  <a:spLocks noChangeArrowheads="1"/>
                                </wps:cNvSpPr>
                                <wps:spPr bwMode="auto">
                                  <a:xfrm>
                                    <a:off x="956" y="4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9" name="Rectangle 2079"/>
                                <wps:cNvSpPr>
                                  <a:spLocks noChangeArrowheads="1"/>
                                </wps:cNvSpPr>
                                <wps:spPr bwMode="auto">
                                  <a:xfrm>
                                    <a:off x="956" y="43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0" name="Rectangle 2080"/>
                                <wps:cNvSpPr>
                                  <a:spLocks noChangeArrowheads="1"/>
                                </wps:cNvSpPr>
                                <wps:spPr bwMode="auto">
                                  <a:xfrm>
                                    <a:off x="956" y="43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1" name="Rectangle 2081"/>
                                <wps:cNvSpPr>
                                  <a:spLocks noChangeArrowheads="1"/>
                                </wps:cNvSpPr>
                                <wps:spPr bwMode="auto">
                                  <a:xfrm>
                                    <a:off x="956" y="43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2" name="Rectangle 2082"/>
                                <wps:cNvSpPr>
                                  <a:spLocks noChangeArrowheads="1"/>
                                </wps:cNvSpPr>
                                <wps:spPr bwMode="auto">
                                  <a:xfrm>
                                    <a:off x="956" y="4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3" name="Rectangle 2083"/>
                                <wps:cNvSpPr>
                                  <a:spLocks noChangeArrowheads="1"/>
                                </wps:cNvSpPr>
                                <wps:spPr bwMode="auto">
                                  <a:xfrm>
                                    <a:off x="956" y="4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4" name="Rectangle 2084"/>
                                <wps:cNvSpPr>
                                  <a:spLocks noChangeArrowheads="1"/>
                                </wps:cNvSpPr>
                                <wps:spPr bwMode="auto">
                                  <a:xfrm>
                                    <a:off x="956" y="42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5" name="Rectangle 2085"/>
                                <wps:cNvSpPr>
                                  <a:spLocks noChangeArrowheads="1"/>
                                </wps:cNvSpPr>
                                <wps:spPr bwMode="auto">
                                  <a:xfrm>
                                    <a:off x="956" y="42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6" name="Rectangle 2086"/>
                                <wps:cNvSpPr>
                                  <a:spLocks noChangeArrowheads="1"/>
                                </wps:cNvSpPr>
                                <wps:spPr bwMode="auto">
                                  <a:xfrm>
                                    <a:off x="956" y="42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7" name="Rectangle 2087"/>
                                <wps:cNvSpPr>
                                  <a:spLocks noChangeArrowheads="1"/>
                                </wps:cNvSpPr>
                                <wps:spPr bwMode="auto">
                                  <a:xfrm>
                                    <a:off x="956" y="4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8" name="Rectangle 2088"/>
                                <wps:cNvSpPr>
                                  <a:spLocks noChangeArrowheads="1"/>
                                </wps:cNvSpPr>
                                <wps:spPr bwMode="auto">
                                  <a:xfrm>
                                    <a:off x="956" y="4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9" name="Rectangle 2089"/>
                                <wps:cNvSpPr>
                                  <a:spLocks noChangeArrowheads="1"/>
                                </wps:cNvSpPr>
                                <wps:spPr bwMode="auto">
                                  <a:xfrm>
                                    <a:off x="956" y="42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0" name="Rectangle 2090"/>
                                <wps:cNvSpPr>
                                  <a:spLocks noChangeArrowheads="1"/>
                                </wps:cNvSpPr>
                                <wps:spPr bwMode="auto">
                                  <a:xfrm>
                                    <a:off x="956" y="42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1" name="Rectangle 2091"/>
                                <wps:cNvSpPr>
                                  <a:spLocks noChangeArrowheads="1"/>
                                </wps:cNvSpPr>
                                <wps:spPr bwMode="auto">
                                  <a:xfrm>
                                    <a:off x="956" y="42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2" name="Rectangle 2092"/>
                                <wps:cNvSpPr>
                                  <a:spLocks noChangeArrowheads="1"/>
                                </wps:cNvSpPr>
                                <wps:spPr bwMode="auto">
                                  <a:xfrm>
                                    <a:off x="956" y="4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3" name="Rectangle 2093"/>
                                <wps:cNvSpPr>
                                  <a:spLocks noChangeArrowheads="1"/>
                                </wps:cNvSpPr>
                                <wps:spPr bwMode="auto">
                                  <a:xfrm>
                                    <a:off x="956" y="4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4" name="Rectangle 2094"/>
                                <wps:cNvSpPr>
                                  <a:spLocks noChangeArrowheads="1"/>
                                </wps:cNvSpPr>
                                <wps:spPr bwMode="auto">
                                  <a:xfrm>
                                    <a:off x="956" y="42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5" name="Rectangle 2095"/>
                                <wps:cNvSpPr>
                                  <a:spLocks noChangeArrowheads="1"/>
                                </wps:cNvSpPr>
                                <wps:spPr bwMode="auto">
                                  <a:xfrm>
                                    <a:off x="956" y="42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6" name="Rectangle 2096"/>
                                <wps:cNvSpPr>
                                  <a:spLocks noChangeArrowheads="1"/>
                                </wps:cNvSpPr>
                                <wps:spPr bwMode="auto">
                                  <a:xfrm>
                                    <a:off x="956" y="42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7" name="Rectangle 2097"/>
                                <wps:cNvSpPr>
                                  <a:spLocks noChangeArrowheads="1"/>
                                </wps:cNvSpPr>
                                <wps:spPr bwMode="auto">
                                  <a:xfrm>
                                    <a:off x="956" y="4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8" name="Rectangle 2098"/>
                                <wps:cNvSpPr>
                                  <a:spLocks noChangeArrowheads="1"/>
                                </wps:cNvSpPr>
                                <wps:spPr bwMode="auto">
                                  <a:xfrm>
                                    <a:off x="956" y="4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9" name="Rectangle 2099"/>
                                <wps:cNvSpPr>
                                  <a:spLocks noChangeArrowheads="1"/>
                                </wps:cNvSpPr>
                                <wps:spPr bwMode="auto">
                                  <a:xfrm>
                                    <a:off x="956" y="40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0" name="Rectangle 2100"/>
                                <wps:cNvSpPr>
                                  <a:spLocks noChangeArrowheads="1"/>
                                </wps:cNvSpPr>
                                <wps:spPr bwMode="auto">
                                  <a:xfrm>
                                    <a:off x="956" y="40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1" name="Rectangle 2101"/>
                                <wps:cNvSpPr>
                                  <a:spLocks noChangeArrowheads="1"/>
                                </wps:cNvSpPr>
                                <wps:spPr bwMode="auto">
                                  <a:xfrm>
                                    <a:off x="956" y="40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2" name="Rectangle 2102"/>
                                <wps:cNvSpPr>
                                  <a:spLocks noChangeArrowheads="1"/>
                                </wps:cNvSpPr>
                                <wps:spPr bwMode="auto">
                                  <a:xfrm>
                                    <a:off x="956" y="4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3" name="Rectangle 2103"/>
                                <wps:cNvSpPr>
                                  <a:spLocks noChangeArrowheads="1"/>
                                </wps:cNvSpPr>
                                <wps:spPr bwMode="auto">
                                  <a:xfrm>
                                    <a:off x="956" y="4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4" name="Rectangle 2104"/>
                                <wps:cNvSpPr>
                                  <a:spLocks noChangeArrowheads="1"/>
                                </wps:cNvSpPr>
                                <wps:spPr bwMode="auto">
                                  <a:xfrm>
                                    <a:off x="956" y="40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5" name="Rectangle 2105"/>
                                <wps:cNvSpPr>
                                  <a:spLocks noChangeArrowheads="1"/>
                                </wps:cNvSpPr>
                                <wps:spPr bwMode="auto">
                                  <a:xfrm>
                                    <a:off x="956" y="40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6" name="Rectangle 2106"/>
                                <wps:cNvSpPr>
                                  <a:spLocks noChangeArrowheads="1"/>
                                </wps:cNvSpPr>
                                <wps:spPr bwMode="auto">
                                  <a:xfrm>
                                    <a:off x="956" y="40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7" name="Rectangle 2107"/>
                                <wps:cNvSpPr>
                                  <a:spLocks noChangeArrowheads="1"/>
                                </wps:cNvSpPr>
                                <wps:spPr bwMode="auto">
                                  <a:xfrm>
                                    <a:off x="956" y="4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8" name="Rectangle 2108"/>
                                <wps:cNvSpPr>
                                  <a:spLocks noChangeArrowheads="1"/>
                                </wps:cNvSpPr>
                                <wps:spPr bwMode="auto">
                                  <a:xfrm>
                                    <a:off x="956" y="4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6379" name="Group 2109"/>
                              <wpg:cNvGrpSpPr>
                                <a:grpSpLocks/>
                              </wpg:cNvGrpSpPr>
                              <wpg:grpSpPr bwMode="auto">
                                <a:xfrm>
                                  <a:off x="608330" y="1800393"/>
                                  <a:ext cx="3175" cy="838200"/>
                                  <a:chOff x="956" y="2735"/>
                                  <a:chExt cx="5" cy="1320"/>
                                </a:xfrm>
                              </wpg:grpSpPr>
                              <wps:wsp>
                                <wps:cNvPr id="26380" name="Rectangle 2110"/>
                                <wps:cNvSpPr>
                                  <a:spLocks noChangeArrowheads="1"/>
                                </wps:cNvSpPr>
                                <wps:spPr bwMode="auto">
                                  <a:xfrm>
                                    <a:off x="956" y="40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1" name="Rectangle 2111"/>
                                <wps:cNvSpPr>
                                  <a:spLocks noChangeArrowheads="1"/>
                                </wps:cNvSpPr>
                                <wps:spPr bwMode="auto">
                                  <a:xfrm>
                                    <a:off x="956" y="40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2" name="Rectangle 2112"/>
                                <wps:cNvSpPr>
                                  <a:spLocks noChangeArrowheads="1"/>
                                </wps:cNvSpPr>
                                <wps:spPr bwMode="auto">
                                  <a:xfrm>
                                    <a:off x="956" y="40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3" name="Rectangle 2113"/>
                                <wps:cNvSpPr>
                                  <a:spLocks noChangeArrowheads="1"/>
                                </wps:cNvSpPr>
                                <wps:spPr bwMode="auto">
                                  <a:xfrm>
                                    <a:off x="956" y="4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4" name="Rectangle 2114"/>
                                <wps:cNvSpPr>
                                  <a:spLocks noChangeArrowheads="1"/>
                                </wps:cNvSpPr>
                                <wps:spPr bwMode="auto">
                                  <a:xfrm>
                                    <a:off x="956" y="4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5" name="Rectangle 2115"/>
                                <wps:cNvSpPr>
                                  <a:spLocks noChangeArrowheads="1"/>
                                </wps:cNvSpPr>
                                <wps:spPr bwMode="auto">
                                  <a:xfrm>
                                    <a:off x="956" y="40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6" name="Rectangle 2116"/>
                                <wps:cNvSpPr>
                                  <a:spLocks noChangeArrowheads="1"/>
                                </wps:cNvSpPr>
                                <wps:spPr bwMode="auto">
                                  <a:xfrm>
                                    <a:off x="956" y="40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7" name="Rectangle 2117"/>
                                <wps:cNvSpPr>
                                  <a:spLocks noChangeArrowheads="1"/>
                                </wps:cNvSpPr>
                                <wps:spPr bwMode="auto">
                                  <a:xfrm>
                                    <a:off x="956" y="40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8" name="Rectangle 2118"/>
                                <wps:cNvSpPr>
                                  <a:spLocks noChangeArrowheads="1"/>
                                </wps:cNvSpPr>
                                <wps:spPr bwMode="auto">
                                  <a:xfrm>
                                    <a:off x="956" y="4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9" name="Rectangle 2119"/>
                                <wps:cNvSpPr>
                                  <a:spLocks noChangeArrowheads="1"/>
                                </wps:cNvSpPr>
                                <wps:spPr bwMode="auto">
                                  <a:xfrm>
                                    <a:off x="956" y="40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0" name="Rectangle 2120"/>
                                <wps:cNvSpPr>
                                  <a:spLocks noChangeArrowheads="1"/>
                                </wps:cNvSpPr>
                                <wps:spPr bwMode="auto">
                                  <a:xfrm>
                                    <a:off x="956" y="40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1" name="Rectangle 2121"/>
                                <wps:cNvSpPr>
                                  <a:spLocks noChangeArrowheads="1"/>
                                </wps:cNvSpPr>
                                <wps:spPr bwMode="auto">
                                  <a:xfrm>
                                    <a:off x="956" y="39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2" name="Rectangle 2122"/>
                                <wps:cNvSpPr>
                                  <a:spLocks noChangeArrowheads="1"/>
                                </wps:cNvSpPr>
                                <wps:spPr bwMode="auto">
                                  <a:xfrm>
                                    <a:off x="956" y="39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3" name="Rectangle 2123"/>
                                <wps:cNvSpPr>
                                  <a:spLocks noChangeArrowheads="1"/>
                                </wps:cNvSpPr>
                                <wps:spPr bwMode="auto">
                                  <a:xfrm>
                                    <a:off x="956" y="3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4" name="Rectangle 2124"/>
                                <wps:cNvSpPr>
                                  <a:spLocks noChangeArrowheads="1"/>
                                </wps:cNvSpPr>
                                <wps:spPr bwMode="auto">
                                  <a:xfrm>
                                    <a:off x="956" y="38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5" name="Rectangle 2125"/>
                                <wps:cNvSpPr>
                                  <a:spLocks noChangeArrowheads="1"/>
                                </wps:cNvSpPr>
                                <wps:spPr bwMode="auto">
                                  <a:xfrm>
                                    <a:off x="956" y="38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6" name="Rectangle 2126"/>
                                <wps:cNvSpPr>
                                  <a:spLocks noChangeArrowheads="1"/>
                                </wps:cNvSpPr>
                                <wps:spPr bwMode="auto">
                                  <a:xfrm>
                                    <a:off x="956" y="38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7" name="Rectangle 2127"/>
                                <wps:cNvSpPr>
                                  <a:spLocks noChangeArrowheads="1"/>
                                </wps:cNvSpPr>
                                <wps:spPr bwMode="auto">
                                  <a:xfrm>
                                    <a:off x="956" y="38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8" name="Rectangle 2128"/>
                                <wps:cNvSpPr>
                                  <a:spLocks noChangeArrowheads="1"/>
                                </wps:cNvSpPr>
                                <wps:spPr bwMode="auto">
                                  <a:xfrm>
                                    <a:off x="956" y="3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9" name="Rectangle 2129"/>
                                <wps:cNvSpPr>
                                  <a:spLocks noChangeArrowheads="1"/>
                                </wps:cNvSpPr>
                                <wps:spPr bwMode="auto">
                                  <a:xfrm>
                                    <a:off x="956" y="38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0" name="Rectangle 2130"/>
                                <wps:cNvSpPr>
                                  <a:spLocks noChangeArrowheads="1"/>
                                </wps:cNvSpPr>
                                <wps:spPr bwMode="auto">
                                  <a:xfrm>
                                    <a:off x="956" y="38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1" name="Rectangle 2131"/>
                                <wps:cNvSpPr>
                                  <a:spLocks noChangeArrowheads="1"/>
                                </wps:cNvSpPr>
                                <wps:spPr bwMode="auto">
                                  <a:xfrm>
                                    <a:off x="956" y="38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2" name="Rectangle 2132"/>
                                <wps:cNvSpPr>
                                  <a:spLocks noChangeArrowheads="1"/>
                                </wps:cNvSpPr>
                                <wps:spPr bwMode="auto">
                                  <a:xfrm>
                                    <a:off x="956" y="38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3" name="Rectangle 2133"/>
                                <wps:cNvSpPr>
                                  <a:spLocks noChangeArrowheads="1"/>
                                </wps:cNvSpPr>
                                <wps:spPr bwMode="auto">
                                  <a:xfrm>
                                    <a:off x="956" y="3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4" name="Rectangle 2134"/>
                                <wps:cNvSpPr>
                                  <a:spLocks noChangeArrowheads="1"/>
                                </wps:cNvSpPr>
                                <wps:spPr bwMode="auto">
                                  <a:xfrm>
                                    <a:off x="956" y="38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5" name="Rectangle 2135"/>
                                <wps:cNvSpPr>
                                  <a:spLocks noChangeArrowheads="1"/>
                                </wps:cNvSpPr>
                                <wps:spPr bwMode="auto">
                                  <a:xfrm>
                                    <a:off x="956" y="38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6" name="Rectangle 2136"/>
                                <wps:cNvSpPr>
                                  <a:spLocks noChangeArrowheads="1"/>
                                </wps:cNvSpPr>
                                <wps:spPr bwMode="auto">
                                  <a:xfrm>
                                    <a:off x="956" y="38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7" name="Rectangle 2137"/>
                                <wps:cNvSpPr>
                                  <a:spLocks noChangeArrowheads="1"/>
                                </wps:cNvSpPr>
                                <wps:spPr bwMode="auto">
                                  <a:xfrm>
                                    <a:off x="956" y="38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8" name="Rectangle 2138"/>
                                <wps:cNvSpPr>
                                  <a:spLocks noChangeArrowheads="1"/>
                                </wps:cNvSpPr>
                                <wps:spPr bwMode="auto">
                                  <a:xfrm>
                                    <a:off x="956" y="3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9" name="Rectangle 2139"/>
                                <wps:cNvSpPr>
                                  <a:spLocks noChangeArrowheads="1"/>
                                </wps:cNvSpPr>
                                <wps:spPr bwMode="auto">
                                  <a:xfrm>
                                    <a:off x="956" y="37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0" name="Rectangle 2140"/>
                                <wps:cNvSpPr>
                                  <a:spLocks noChangeArrowheads="1"/>
                                </wps:cNvSpPr>
                                <wps:spPr bwMode="auto">
                                  <a:xfrm>
                                    <a:off x="956" y="37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1" name="Rectangle 2141"/>
                                <wps:cNvSpPr>
                                  <a:spLocks noChangeArrowheads="1"/>
                                </wps:cNvSpPr>
                                <wps:spPr bwMode="auto">
                                  <a:xfrm>
                                    <a:off x="956" y="37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2" name="Rectangle 2142"/>
                                <wps:cNvSpPr>
                                  <a:spLocks noChangeArrowheads="1"/>
                                </wps:cNvSpPr>
                                <wps:spPr bwMode="auto">
                                  <a:xfrm>
                                    <a:off x="956" y="37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3" name="Rectangle 2143"/>
                                <wps:cNvSpPr>
                                  <a:spLocks noChangeArrowheads="1"/>
                                </wps:cNvSpPr>
                                <wps:spPr bwMode="auto">
                                  <a:xfrm>
                                    <a:off x="956" y="3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4" name="Rectangle 2144"/>
                                <wps:cNvSpPr>
                                  <a:spLocks noChangeArrowheads="1"/>
                                </wps:cNvSpPr>
                                <wps:spPr bwMode="auto">
                                  <a:xfrm>
                                    <a:off x="956" y="37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5" name="Rectangle 2145"/>
                                <wps:cNvSpPr>
                                  <a:spLocks noChangeArrowheads="1"/>
                                </wps:cNvSpPr>
                                <wps:spPr bwMode="auto">
                                  <a:xfrm>
                                    <a:off x="956" y="37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6" name="Rectangle 2146"/>
                                <wps:cNvSpPr>
                                  <a:spLocks noChangeArrowheads="1"/>
                                </wps:cNvSpPr>
                                <wps:spPr bwMode="auto">
                                  <a:xfrm>
                                    <a:off x="956" y="37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7" name="Rectangle 2147"/>
                                <wps:cNvSpPr>
                                  <a:spLocks noChangeArrowheads="1"/>
                                </wps:cNvSpPr>
                                <wps:spPr bwMode="auto">
                                  <a:xfrm>
                                    <a:off x="956" y="3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8" name="Rectangle 2148"/>
                                <wps:cNvSpPr>
                                  <a:spLocks noChangeArrowheads="1"/>
                                </wps:cNvSpPr>
                                <wps:spPr bwMode="auto">
                                  <a:xfrm>
                                    <a:off x="956" y="3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9" name="Rectangle 2149"/>
                                <wps:cNvSpPr>
                                  <a:spLocks noChangeArrowheads="1"/>
                                </wps:cNvSpPr>
                                <wps:spPr bwMode="auto">
                                  <a:xfrm>
                                    <a:off x="956" y="37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0" name="Rectangle 2150"/>
                                <wps:cNvSpPr>
                                  <a:spLocks noChangeArrowheads="1"/>
                                </wps:cNvSpPr>
                                <wps:spPr bwMode="auto">
                                  <a:xfrm>
                                    <a:off x="956" y="37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1" name="Rectangle 2151"/>
                                <wps:cNvSpPr>
                                  <a:spLocks noChangeArrowheads="1"/>
                                </wps:cNvSpPr>
                                <wps:spPr bwMode="auto">
                                  <a:xfrm>
                                    <a:off x="956" y="37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2" name="Rectangle 2152"/>
                                <wps:cNvSpPr>
                                  <a:spLocks noChangeArrowheads="1"/>
                                </wps:cNvSpPr>
                                <wps:spPr bwMode="auto">
                                  <a:xfrm>
                                    <a:off x="956" y="3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3" name="Rectangle 2153"/>
                                <wps:cNvSpPr>
                                  <a:spLocks noChangeArrowheads="1"/>
                                </wps:cNvSpPr>
                                <wps:spPr bwMode="auto">
                                  <a:xfrm>
                                    <a:off x="956" y="3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4" name="Rectangle 2154"/>
                                <wps:cNvSpPr>
                                  <a:spLocks noChangeArrowheads="1"/>
                                </wps:cNvSpPr>
                                <wps:spPr bwMode="auto">
                                  <a:xfrm>
                                    <a:off x="956" y="37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5" name="Rectangle 2155"/>
                                <wps:cNvSpPr>
                                  <a:spLocks noChangeArrowheads="1"/>
                                </wps:cNvSpPr>
                                <wps:spPr bwMode="auto">
                                  <a:xfrm>
                                    <a:off x="956" y="37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6" name="Rectangle 2156"/>
                                <wps:cNvSpPr>
                                  <a:spLocks noChangeArrowheads="1"/>
                                </wps:cNvSpPr>
                                <wps:spPr bwMode="auto">
                                  <a:xfrm>
                                    <a:off x="956" y="37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7" name="Rectangle 2157"/>
                                <wps:cNvSpPr>
                                  <a:spLocks noChangeArrowheads="1"/>
                                </wps:cNvSpPr>
                                <wps:spPr bwMode="auto">
                                  <a:xfrm>
                                    <a:off x="956" y="3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8" name="Rectangle 2158"/>
                                <wps:cNvSpPr>
                                  <a:spLocks noChangeArrowheads="1"/>
                                </wps:cNvSpPr>
                                <wps:spPr bwMode="auto">
                                  <a:xfrm>
                                    <a:off x="956" y="3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9" name="Rectangle 2159"/>
                                <wps:cNvSpPr>
                                  <a:spLocks noChangeArrowheads="1"/>
                                </wps:cNvSpPr>
                                <wps:spPr bwMode="auto">
                                  <a:xfrm>
                                    <a:off x="956" y="36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0" name="Rectangle 2160"/>
                                <wps:cNvSpPr>
                                  <a:spLocks noChangeArrowheads="1"/>
                                </wps:cNvSpPr>
                                <wps:spPr bwMode="auto">
                                  <a:xfrm>
                                    <a:off x="956" y="36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1" name="Rectangle 2161"/>
                                <wps:cNvSpPr>
                                  <a:spLocks noChangeArrowheads="1"/>
                                </wps:cNvSpPr>
                                <wps:spPr bwMode="auto">
                                  <a:xfrm>
                                    <a:off x="956" y="36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2" name="Rectangle 2162"/>
                                <wps:cNvSpPr>
                                  <a:spLocks noChangeArrowheads="1"/>
                                </wps:cNvSpPr>
                                <wps:spPr bwMode="auto">
                                  <a:xfrm>
                                    <a:off x="956" y="3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3" name="Rectangle 2163"/>
                                <wps:cNvSpPr>
                                  <a:spLocks noChangeArrowheads="1"/>
                                </wps:cNvSpPr>
                                <wps:spPr bwMode="auto">
                                  <a:xfrm>
                                    <a:off x="956" y="3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4" name="Rectangle 2164"/>
                                <wps:cNvSpPr>
                                  <a:spLocks noChangeArrowheads="1"/>
                                </wps:cNvSpPr>
                                <wps:spPr bwMode="auto">
                                  <a:xfrm>
                                    <a:off x="956" y="36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5" name="Rectangle 2165"/>
                                <wps:cNvSpPr>
                                  <a:spLocks noChangeArrowheads="1"/>
                                </wps:cNvSpPr>
                                <wps:spPr bwMode="auto">
                                  <a:xfrm>
                                    <a:off x="956" y="36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6" name="Rectangle 2166"/>
                                <wps:cNvSpPr>
                                  <a:spLocks noChangeArrowheads="1"/>
                                </wps:cNvSpPr>
                                <wps:spPr bwMode="auto">
                                  <a:xfrm>
                                    <a:off x="956" y="366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7" name="Rectangle 2167"/>
                                <wps:cNvSpPr>
                                  <a:spLocks noChangeArrowheads="1"/>
                                </wps:cNvSpPr>
                                <wps:spPr bwMode="auto">
                                  <a:xfrm>
                                    <a:off x="956" y="3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8" name="Rectangle 2168"/>
                                <wps:cNvSpPr>
                                  <a:spLocks noChangeArrowheads="1"/>
                                </wps:cNvSpPr>
                                <wps:spPr bwMode="auto">
                                  <a:xfrm>
                                    <a:off x="956" y="3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9" name="Rectangle 2169"/>
                                <wps:cNvSpPr>
                                  <a:spLocks noChangeArrowheads="1"/>
                                </wps:cNvSpPr>
                                <wps:spPr bwMode="auto">
                                  <a:xfrm>
                                    <a:off x="956" y="36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0" name="Rectangle 2170"/>
                                <wps:cNvSpPr>
                                  <a:spLocks noChangeArrowheads="1"/>
                                </wps:cNvSpPr>
                                <wps:spPr bwMode="auto">
                                  <a:xfrm>
                                    <a:off x="956" y="36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1" name="Rectangle 2171"/>
                                <wps:cNvSpPr>
                                  <a:spLocks noChangeArrowheads="1"/>
                                </wps:cNvSpPr>
                                <wps:spPr bwMode="auto">
                                  <a:xfrm>
                                    <a:off x="956" y="36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2" name="Rectangle 2172"/>
                                <wps:cNvSpPr>
                                  <a:spLocks noChangeArrowheads="1"/>
                                </wps:cNvSpPr>
                                <wps:spPr bwMode="auto">
                                  <a:xfrm>
                                    <a:off x="956" y="3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3" name="Rectangle 2173"/>
                                <wps:cNvSpPr>
                                  <a:spLocks noChangeArrowheads="1"/>
                                </wps:cNvSpPr>
                                <wps:spPr bwMode="auto">
                                  <a:xfrm>
                                    <a:off x="956" y="3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4" name="Rectangle 2174"/>
                                <wps:cNvSpPr>
                                  <a:spLocks noChangeArrowheads="1"/>
                                </wps:cNvSpPr>
                                <wps:spPr bwMode="auto">
                                  <a:xfrm>
                                    <a:off x="956" y="36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5" name="Rectangle 2175"/>
                                <wps:cNvSpPr>
                                  <a:spLocks noChangeArrowheads="1"/>
                                </wps:cNvSpPr>
                                <wps:spPr bwMode="auto">
                                  <a:xfrm>
                                    <a:off x="956" y="36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6" name="Rectangle 2176"/>
                                <wps:cNvSpPr>
                                  <a:spLocks noChangeArrowheads="1"/>
                                </wps:cNvSpPr>
                                <wps:spPr bwMode="auto">
                                  <a:xfrm>
                                    <a:off x="956" y="36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7" name="Rectangle 2177"/>
                                <wps:cNvSpPr>
                                  <a:spLocks noChangeArrowheads="1"/>
                                </wps:cNvSpPr>
                                <wps:spPr bwMode="auto">
                                  <a:xfrm>
                                    <a:off x="956" y="3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8" name="Rectangle 2178"/>
                                <wps:cNvSpPr>
                                  <a:spLocks noChangeArrowheads="1"/>
                                </wps:cNvSpPr>
                                <wps:spPr bwMode="auto">
                                  <a:xfrm>
                                    <a:off x="956" y="36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9" name="Rectangle 2179"/>
                                <wps:cNvSpPr>
                                  <a:spLocks noChangeArrowheads="1"/>
                                </wps:cNvSpPr>
                                <wps:spPr bwMode="auto">
                                  <a:xfrm>
                                    <a:off x="956" y="35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0" name="Rectangle 2180"/>
                                <wps:cNvSpPr>
                                  <a:spLocks noChangeArrowheads="1"/>
                                </wps:cNvSpPr>
                                <wps:spPr bwMode="auto">
                                  <a:xfrm>
                                    <a:off x="956" y="35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1" name="Rectangle 2181"/>
                                <wps:cNvSpPr>
                                  <a:spLocks noChangeArrowheads="1"/>
                                </wps:cNvSpPr>
                                <wps:spPr bwMode="auto">
                                  <a:xfrm>
                                    <a:off x="956" y="35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2" name="Rectangle 2182"/>
                                <wps:cNvSpPr>
                                  <a:spLocks noChangeArrowheads="1"/>
                                </wps:cNvSpPr>
                                <wps:spPr bwMode="auto">
                                  <a:xfrm>
                                    <a:off x="956" y="3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3" name="Rectangle 2183"/>
                                <wps:cNvSpPr>
                                  <a:spLocks noChangeArrowheads="1"/>
                                </wps:cNvSpPr>
                                <wps:spPr bwMode="auto">
                                  <a:xfrm>
                                    <a:off x="956" y="35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4" name="Rectangle 2184"/>
                                <wps:cNvSpPr>
                                  <a:spLocks noChangeArrowheads="1"/>
                                </wps:cNvSpPr>
                                <wps:spPr bwMode="auto">
                                  <a:xfrm>
                                    <a:off x="956" y="35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5" name="Rectangle 2185"/>
                                <wps:cNvSpPr>
                                  <a:spLocks noChangeArrowheads="1"/>
                                </wps:cNvSpPr>
                                <wps:spPr bwMode="auto">
                                  <a:xfrm>
                                    <a:off x="956" y="35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6" name="Rectangle 2186"/>
                                <wps:cNvSpPr>
                                  <a:spLocks noChangeArrowheads="1"/>
                                </wps:cNvSpPr>
                                <wps:spPr bwMode="auto">
                                  <a:xfrm>
                                    <a:off x="956" y="35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7" name="Rectangle 2187"/>
                                <wps:cNvSpPr>
                                  <a:spLocks noChangeArrowheads="1"/>
                                </wps:cNvSpPr>
                                <wps:spPr bwMode="auto">
                                  <a:xfrm>
                                    <a:off x="956" y="3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8" name="Rectangle 2188"/>
                                <wps:cNvSpPr>
                                  <a:spLocks noChangeArrowheads="1"/>
                                </wps:cNvSpPr>
                                <wps:spPr bwMode="auto">
                                  <a:xfrm>
                                    <a:off x="956" y="35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9" name="Rectangle 2189"/>
                                <wps:cNvSpPr>
                                  <a:spLocks noChangeArrowheads="1"/>
                                </wps:cNvSpPr>
                                <wps:spPr bwMode="auto">
                                  <a:xfrm>
                                    <a:off x="956" y="35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0" name="Rectangle 2190"/>
                                <wps:cNvSpPr>
                                  <a:spLocks noChangeArrowheads="1"/>
                                </wps:cNvSpPr>
                                <wps:spPr bwMode="auto">
                                  <a:xfrm>
                                    <a:off x="956" y="35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1" name="Rectangle 2191"/>
                                <wps:cNvSpPr>
                                  <a:spLocks noChangeArrowheads="1"/>
                                </wps:cNvSpPr>
                                <wps:spPr bwMode="auto">
                                  <a:xfrm>
                                    <a:off x="956" y="35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2" name="Rectangle 2192"/>
                                <wps:cNvSpPr>
                                  <a:spLocks noChangeArrowheads="1"/>
                                </wps:cNvSpPr>
                                <wps:spPr bwMode="auto">
                                  <a:xfrm>
                                    <a:off x="956" y="3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3" name="Rectangle 2193"/>
                                <wps:cNvSpPr>
                                  <a:spLocks noChangeArrowheads="1"/>
                                </wps:cNvSpPr>
                                <wps:spPr bwMode="auto">
                                  <a:xfrm>
                                    <a:off x="956" y="35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4" name="Rectangle 2194"/>
                                <wps:cNvSpPr>
                                  <a:spLocks noChangeArrowheads="1"/>
                                </wps:cNvSpPr>
                                <wps:spPr bwMode="auto">
                                  <a:xfrm>
                                    <a:off x="956" y="35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5" name="Rectangle 2195"/>
                                <wps:cNvSpPr>
                                  <a:spLocks noChangeArrowheads="1"/>
                                </wps:cNvSpPr>
                                <wps:spPr bwMode="auto">
                                  <a:xfrm>
                                    <a:off x="956" y="35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6" name="Rectangle 2196"/>
                                <wps:cNvSpPr>
                                  <a:spLocks noChangeArrowheads="1"/>
                                </wps:cNvSpPr>
                                <wps:spPr bwMode="auto">
                                  <a:xfrm>
                                    <a:off x="956" y="351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7" name="Rectangle 2197"/>
                                <wps:cNvSpPr>
                                  <a:spLocks noChangeArrowheads="1"/>
                                </wps:cNvSpPr>
                                <wps:spPr bwMode="auto">
                                  <a:xfrm>
                                    <a:off x="956" y="3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8" name="Rectangle 2198"/>
                                <wps:cNvSpPr>
                                  <a:spLocks noChangeArrowheads="1"/>
                                </wps:cNvSpPr>
                                <wps:spPr bwMode="auto">
                                  <a:xfrm>
                                    <a:off x="956" y="35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9" name="Rectangle 2199"/>
                                <wps:cNvSpPr>
                                  <a:spLocks noChangeArrowheads="1"/>
                                </wps:cNvSpPr>
                                <wps:spPr bwMode="auto">
                                  <a:xfrm>
                                    <a:off x="956" y="35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0" name="Rectangle 2200"/>
                                <wps:cNvSpPr>
                                  <a:spLocks noChangeArrowheads="1"/>
                                </wps:cNvSpPr>
                                <wps:spPr bwMode="auto">
                                  <a:xfrm>
                                    <a:off x="956" y="34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1" name="Rectangle 2201"/>
                                <wps:cNvSpPr>
                                  <a:spLocks noChangeArrowheads="1"/>
                                </wps:cNvSpPr>
                                <wps:spPr bwMode="auto">
                                  <a:xfrm>
                                    <a:off x="956" y="34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2" name="Rectangle 2202"/>
                                <wps:cNvSpPr>
                                  <a:spLocks noChangeArrowheads="1"/>
                                </wps:cNvSpPr>
                                <wps:spPr bwMode="auto">
                                  <a:xfrm>
                                    <a:off x="956" y="3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3" name="Rectangle 2203"/>
                                <wps:cNvSpPr>
                                  <a:spLocks noChangeArrowheads="1"/>
                                </wps:cNvSpPr>
                                <wps:spPr bwMode="auto">
                                  <a:xfrm>
                                    <a:off x="956" y="34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4" name="Rectangle 2204"/>
                                <wps:cNvSpPr>
                                  <a:spLocks noChangeArrowheads="1"/>
                                </wps:cNvSpPr>
                                <wps:spPr bwMode="auto">
                                  <a:xfrm>
                                    <a:off x="956" y="34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5" name="Rectangle 2205"/>
                                <wps:cNvSpPr>
                                  <a:spLocks noChangeArrowheads="1"/>
                                </wps:cNvSpPr>
                                <wps:spPr bwMode="auto">
                                  <a:xfrm>
                                    <a:off x="956" y="34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6" name="Rectangle 2206"/>
                                <wps:cNvSpPr>
                                  <a:spLocks noChangeArrowheads="1"/>
                                </wps:cNvSpPr>
                                <wps:spPr bwMode="auto">
                                  <a:xfrm>
                                    <a:off x="956" y="34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7" name="Rectangle 2207"/>
                                <wps:cNvSpPr>
                                  <a:spLocks noChangeArrowheads="1"/>
                                </wps:cNvSpPr>
                                <wps:spPr bwMode="auto">
                                  <a:xfrm>
                                    <a:off x="956" y="3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8" name="Rectangle 2208"/>
                                <wps:cNvSpPr>
                                  <a:spLocks noChangeArrowheads="1"/>
                                </wps:cNvSpPr>
                                <wps:spPr bwMode="auto">
                                  <a:xfrm>
                                    <a:off x="956" y="34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9" name="Rectangle 2209"/>
                                <wps:cNvSpPr>
                                  <a:spLocks noChangeArrowheads="1"/>
                                </wps:cNvSpPr>
                                <wps:spPr bwMode="auto">
                                  <a:xfrm>
                                    <a:off x="956" y="34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0" name="Rectangle 2210"/>
                                <wps:cNvSpPr>
                                  <a:spLocks noChangeArrowheads="1"/>
                                </wps:cNvSpPr>
                                <wps:spPr bwMode="auto">
                                  <a:xfrm>
                                    <a:off x="956" y="34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1" name="Rectangle 2211"/>
                                <wps:cNvSpPr>
                                  <a:spLocks noChangeArrowheads="1"/>
                                </wps:cNvSpPr>
                                <wps:spPr bwMode="auto">
                                  <a:xfrm>
                                    <a:off x="956" y="34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2" name="Rectangle 2212"/>
                                <wps:cNvSpPr>
                                  <a:spLocks noChangeArrowheads="1"/>
                                </wps:cNvSpPr>
                                <wps:spPr bwMode="auto">
                                  <a:xfrm>
                                    <a:off x="956" y="3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3" name="Rectangle 2213"/>
                                <wps:cNvSpPr>
                                  <a:spLocks noChangeArrowheads="1"/>
                                </wps:cNvSpPr>
                                <wps:spPr bwMode="auto">
                                  <a:xfrm>
                                    <a:off x="956" y="34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4" name="Rectangle 2214"/>
                                <wps:cNvSpPr>
                                  <a:spLocks noChangeArrowheads="1"/>
                                </wps:cNvSpPr>
                                <wps:spPr bwMode="auto">
                                  <a:xfrm>
                                    <a:off x="956" y="34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5" name="Rectangle 2215"/>
                                <wps:cNvSpPr>
                                  <a:spLocks noChangeArrowheads="1"/>
                                </wps:cNvSpPr>
                                <wps:spPr bwMode="auto">
                                  <a:xfrm>
                                    <a:off x="956" y="34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6" name="Rectangle 2216"/>
                                <wps:cNvSpPr>
                                  <a:spLocks noChangeArrowheads="1"/>
                                </wps:cNvSpPr>
                                <wps:spPr bwMode="auto">
                                  <a:xfrm>
                                    <a:off x="956" y="34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7" name="Rectangle 2217"/>
                                <wps:cNvSpPr>
                                  <a:spLocks noChangeArrowheads="1"/>
                                </wps:cNvSpPr>
                                <wps:spPr bwMode="auto">
                                  <a:xfrm>
                                    <a:off x="956" y="3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8" name="Rectangle 2218"/>
                                <wps:cNvSpPr>
                                  <a:spLocks noChangeArrowheads="1"/>
                                </wps:cNvSpPr>
                                <wps:spPr bwMode="auto">
                                  <a:xfrm>
                                    <a:off x="956" y="34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9" name="Rectangle 2219"/>
                                <wps:cNvSpPr>
                                  <a:spLocks noChangeArrowheads="1"/>
                                </wps:cNvSpPr>
                                <wps:spPr bwMode="auto">
                                  <a:xfrm>
                                    <a:off x="956" y="34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0" name="Rectangle 2220"/>
                                <wps:cNvSpPr>
                                  <a:spLocks noChangeArrowheads="1"/>
                                </wps:cNvSpPr>
                                <wps:spPr bwMode="auto">
                                  <a:xfrm>
                                    <a:off x="956" y="34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1" name="Rectangle 2221"/>
                                <wps:cNvSpPr>
                                  <a:spLocks noChangeArrowheads="1"/>
                                </wps:cNvSpPr>
                                <wps:spPr bwMode="auto">
                                  <a:xfrm>
                                    <a:off x="956" y="33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2" name="Rectangle 2222"/>
                                <wps:cNvSpPr>
                                  <a:spLocks noChangeArrowheads="1"/>
                                </wps:cNvSpPr>
                                <wps:spPr bwMode="auto">
                                  <a:xfrm>
                                    <a:off x="956" y="3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3" name="Rectangle 2223"/>
                                <wps:cNvSpPr>
                                  <a:spLocks noChangeArrowheads="1"/>
                                </wps:cNvSpPr>
                                <wps:spPr bwMode="auto">
                                  <a:xfrm>
                                    <a:off x="956" y="33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4" name="Rectangle 2224"/>
                                <wps:cNvSpPr>
                                  <a:spLocks noChangeArrowheads="1"/>
                                </wps:cNvSpPr>
                                <wps:spPr bwMode="auto">
                                  <a:xfrm>
                                    <a:off x="956" y="32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5" name="Rectangle 2225"/>
                                <wps:cNvSpPr>
                                  <a:spLocks noChangeArrowheads="1"/>
                                </wps:cNvSpPr>
                                <wps:spPr bwMode="auto">
                                  <a:xfrm>
                                    <a:off x="956" y="32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6" name="Rectangle 2226"/>
                                <wps:cNvSpPr>
                                  <a:spLocks noChangeArrowheads="1"/>
                                </wps:cNvSpPr>
                                <wps:spPr bwMode="auto">
                                  <a:xfrm>
                                    <a:off x="956" y="32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7" name="Rectangle 2227"/>
                                <wps:cNvSpPr>
                                  <a:spLocks noChangeArrowheads="1"/>
                                </wps:cNvSpPr>
                                <wps:spPr bwMode="auto">
                                  <a:xfrm>
                                    <a:off x="956" y="3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8" name="Rectangle 2228"/>
                                <wps:cNvSpPr>
                                  <a:spLocks noChangeArrowheads="1"/>
                                </wps:cNvSpPr>
                                <wps:spPr bwMode="auto">
                                  <a:xfrm>
                                    <a:off x="956" y="32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9" name="Rectangle 2229"/>
                                <wps:cNvSpPr>
                                  <a:spLocks noChangeArrowheads="1"/>
                                </wps:cNvSpPr>
                                <wps:spPr bwMode="auto">
                                  <a:xfrm>
                                    <a:off x="956" y="32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0" name="Rectangle 2230"/>
                                <wps:cNvSpPr>
                                  <a:spLocks noChangeArrowheads="1"/>
                                </wps:cNvSpPr>
                                <wps:spPr bwMode="auto">
                                  <a:xfrm>
                                    <a:off x="956" y="32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1" name="Rectangle 2231"/>
                                <wps:cNvSpPr>
                                  <a:spLocks noChangeArrowheads="1"/>
                                </wps:cNvSpPr>
                                <wps:spPr bwMode="auto">
                                  <a:xfrm>
                                    <a:off x="956" y="32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2" name="Rectangle 2232"/>
                                <wps:cNvSpPr>
                                  <a:spLocks noChangeArrowheads="1"/>
                                </wps:cNvSpPr>
                                <wps:spPr bwMode="auto">
                                  <a:xfrm>
                                    <a:off x="956" y="3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3" name="Rectangle 2233"/>
                                <wps:cNvSpPr>
                                  <a:spLocks noChangeArrowheads="1"/>
                                </wps:cNvSpPr>
                                <wps:spPr bwMode="auto">
                                  <a:xfrm>
                                    <a:off x="956" y="32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4" name="Rectangle 2234"/>
                                <wps:cNvSpPr>
                                  <a:spLocks noChangeArrowheads="1"/>
                                </wps:cNvSpPr>
                                <wps:spPr bwMode="auto">
                                  <a:xfrm>
                                    <a:off x="956" y="32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5" name="Rectangle 2235"/>
                                <wps:cNvSpPr>
                                  <a:spLocks noChangeArrowheads="1"/>
                                </wps:cNvSpPr>
                                <wps:spPr bwMode="auto">
                                  <a:xfrm>
                                    <a:off x="956" y="32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6" name="Rectangle 2236"/>
                                <wps:cNvSpPr>
                                  <a:spLocks noChangeArrowheads="1"/>
                                </wps:cNvSpPr>
                                <wps:spPr bwMode="auto">
                                  <a:xfrm>
                                    <a:off x="956" y="32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7" name="Rectangle 2237"/>
                                <wps:cNvSpPr>
                                  <a:spLocks noChangeArrowheads="1"/>
                                </wps:cNvSpPr>
                                <wps:spPr bwMode="auto">
                                  <a:xfrm>
                                    <a:off x="956" y="32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8" name="Rectangle 2238"/>
                                <wps:cNvSpPr>
                                  <a:spLocks noChangeArrowheads="1"/>
                                </wps:cNvSpPr>
                                <wps:spPr bwMode="auto">
                                  <a:xfrm>
                                    <a:off x="956" y="31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9" name="Rectangle 2239"/>
                                <wps:cNvSpPr>
                                  <a:spLocks noChangeArrowheads="1"/>
                                </wps:cNvSpPr>
                                <wps:spPr bwMode="auto">
                                  <a:xfrm>
                                    <a:off x="956" y="31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0" name="Rectangle 2240"/>
                                <wps:cNvSpPr>
                                  <a:spLocks noChangeArrowheads="1"/>
                                </wps:cNvSpPr>
                                <wps:spPr bwMode="auto">
                                  <a:xfrm>
                                    <a:off x="956" y="31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1" name="Rectangle 2241"/>
                                <wps:cNvSpPr>
                                  <a:spLocks noChangeArrowheads="1"/>
                                </wps:cNvSpPr>
                                <wps:spPr bwMode="auto">
                                  <a:xfrm>
                                    <a:off x="956" y="31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2" name="Rectangle 2242"/>
                                <wps:cNvSpPr>
                                  <a:spLocks noChangeArrowheads="1"/>
                                </wps:cNvSpPr>
                                <wps:spPr bwMode="auto">
                                  <a:xfrm>
                                    <a:off x="956" y="31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3" name="Rectangle 2243"/>
                                <wps:cNvSpPr>
                                  <a:spLocks noChangeArrowheads="1"/>
                                </wps:cNvSpPr>
                                <wps:spPr bwMode="auto">
                                  <a:xfrm>
                                    <a:off x="956" y="31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4" name="Rectangle 2244"/>
                                <wps:cNvSpPr>
                                  <a:spLocks noChangeArrowheads="1"/>
                                </wps:cNvSpPr>
                                <wps:spPr bwMode="auto">
                                  <a:xfrm>
                                    <a:off x="956" y="31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5" name="Rectangle 2245"/>
                                <wps:cNvSpPr>
                                  <a:spLocks noChangeArrowheads="1"/>
                                </wps:cNvSpPr>
                                <wps:spPr bwMode="auto">
                                  <a:xfrm>
                                    <a:off x="956" y="31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6" name="Rectangle 2246"/>
                                <wps:cNvSpPr>
                                  <a:spLocks noChangeArrowheads="1"/>
                                </wps:cNvSpPr>
                                <wps:spPr bwMode="auto">
                                  <a:xfrm>
                                    <a:off x="956" y="31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7" name="Rectangle 2247"/>
                                <wps:cNvSpPr>
                                  <a:spLocks noChangeArrowheads="1"/>
                                </wps:cNvSpPr>
                                <wps:spPr bwMode="auto">
                                  <a:xfrm>
                                    <a:off x="956" y="31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8" name="Rectangle 2248"/>
                                <wps:cNvSpPr>
                                  <a:spLocks noChangeArrowheads="1"/>
                                </wps:cNvSpPr>
                                <wps:spPr bwMode="auto">
                                  <a:xfrm>
                                    <a:off x="956" y="31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9" name="Rectangle 2249"/>
                                <wps:cNvSpPr>
                                  <a:spLocks noChangeArrowheads="1"/>
                                </wps:cNvSpPr>
                                <wps:spPr bwMode="auto">
                                  <a:xfrm>
                                    <a:off x="956" y="30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0" name="Rectangle 2250"/>
                                <wps:cNvSpPr>
                                  <a:spLocks noChangeArrowheads="1"/>
                                </wps:cNvSpPr>
                                <wps:spPr bwMode="auto">
                                  <a:xfrm>
                                    <a:off x="956" y="30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1" name="Rectangle 2251"/>
                                <wps:cNvSpPr>
                                  <a:spLocks noChangeArrowheads="1"/>
                                </wps:cNvSpPr>
                                <wps:spPr bwMode="auto">
                                  <a:xfrm>
                                    <a:off x="956" y="30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2" name="Rectangle 2252"/>
                                <wps:cNvSpPr>
                                  <a:spLocks noChangeArrowheads="1"/>
                                </wps:cNvSpPr>
                                <wps:spPr bwMode="auto">
                                  <a:xfrm>
                                    <a:off x="956" y="30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3" name="Rectangle 2253"/>
                                <wps:cNvSpPr>
                                  <a:spLocks noChangeArrowheads="1"/>
                                </wps:cNvSpPr>
                                <wps:spPr bwMode="auto">
                                  <a:xfrm>
                                    <a:off x="956" y="30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4" name="Rectangle 2254"/>
                                <wps:cNvSpPr>
                                  <a:spLocks noChangeArrowheads="1"/>
                                </wps:cNvSpPr>
                                <wps:spPr bwMode="auto">
                                  <a:xfrm>
                                    <a:off x="956" y="29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5" name="Rectangle 2255"/>
                                <wps:cNvSpPr>
                                  <a:spLocks noChangeArrowheads="1"/>
                                </wps:cNvSpPr>
                                <wps:spPr bwMode="auto">
                                  <a:xfrm>
                                    <a:off x="956" y="29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6" name="Rectangle 2256"/>
                                <wps:cNvSpPr>
                                  <a:spLocks noChangeArrowheads="1"/>
                                </wps:cNvSpPr>
                                <wps:spPr bwMode="auto">
                                  <a:xfrm>
                                    <a:off x="956" y="29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7" name="Rectangle 2257"/>
                                <wps:cNvSpPr>
                                  <a:spLocks noChangeArrowheads="1"/>
                                </wps:cNvSpPr>
                                <wps:spPr bwMode="auto">
                                  <a:xfrm>
                                    <a:off x="956" y="2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8" name="Rectangle 2258"/>
                                <wps:cNvSpPr>
                                  <a:spLocks noChangeArrowheads="1"/>
                                </wps:cNvSpPr>
                                <wps:spPr bwMode="auto">
                                  <a:xfrm>
                                    <a:off x="956" y="29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9" name="Rectangle 2259"/>
                                <wps:cNvSpPr>
                                  <a:spLocks noChangeArrowheads="1"/>
                                </wps:cNvSpPr>
                                <wps:spPr bwMode="auto">
                                  <a:xfrm>
                                    <a:off x="956" y="29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0" name="Rectangle 2260"/>
                                <wps:cNvSpPr>
                                  <a:spLocks noChangeArrowheads="1"/>
                                </wps:cNvSpPr>
                                <wps:spPr bwMode="auto">
                                  <a:xfrm>
                                    <a:off x="956" y="29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1" name="Rectangle 2261"/>
                                <wps:cNvSpPr>
                                  <a:spLocks noChangeArrowheads="1"/>
                                </wps:cNvSpPr>
                                <wps:spPr bwMode="auto">
                                  <a:xfrm>
                                    <a:off x="956" y="29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2" name="Rectangle 2262"/>
                                <wps:cNvSpPr>
                                  <a:spLocks noChangeArrowheads="1"/>
                                </wps:cNvSpPr>
                                <wps:spPr bwMode="auto">
                                  <a:xfrm>
                                    <a:off x="956" y="2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3" name="Rectangle 2263"/>
                                <wps:cNvSpPr>
                                  <a:spLocks noChangeArrowheads="1"/>
                                </wps:cNvSpPr>
                                <wps:spPr bwMode="auto">
                                  <a:xfrm>
                                    <a:off x="956" y="29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4" name="Rectangle 2264"/>
                                <wps:cNvSpPr>
                                  <a:spLocks noChangeArrowheads="1"/>
                                </wps:cNvSpPr>
                                <wps:spPr bwMode="auto">
                                  <a:xfrm>
                                    <a:off x="956" y="29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5" name="Rectangle 2265"/>
                                <wps:cNvSpPr>
                                  <a:spLocks noChangeArrowheads="1"/>
                                </wps:cNvSpPr>
                                <wps:spPr bwMode="auto">
                                  <a:xfrm>
                                    <a:off x="956" y="29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6" name="Rectangle 2266"/>
                                <wps:cNvSpPr>
                                  <a:spLocks noChangeArrowheads="1"/>
                                </wps:cNvSpPr>
                                <wps:spPr bwMode="auto">
                                  <a:xfrm>
                                    <a:off x="956" y="29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7" name="Rectangle 2267"/>
                                <wps:cNvSpPr>
                                  <a:spLocks noChangeArrowheads="1"/>
                                </wps:cNvSpPr>
                                <wps:spPr bwMode="auto">
                                  <a:xfrm>
                                    <a:off x="956" y="2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8" name="Rectangle 2268"/>
                                <wps:cNvSpPr>
                                  <a:spLocks noChangeArrowheads="1"/>
                                </wps:cNvSpPr>
                                <wps:spPr bwMode="auto">
                                  <a:xfrm>
                                    <a:off x="956" y="29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9" name="Rectangle 2269"/>
                                <wps:cNvSpPr>
                                  <a:spLocks noChangeArrowheads="1"/>
                                </wps:cNvSpPr>
                                <wps:spPr bwMode="auto">
                                  <a:xfrm>
                                    <a:off x="956" y="29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0" name="Rectangle 2270"/>
                                <wps:cNvSpPr>
                                  <a:spLocks noChangeArrowheads="1"/>
                                </wps:cNvSpPr>
                                <wps:spPr bwMode="auto">
                                  <a:xfrm>
                                    <a:off x="956" y="29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1" name="Rectangle 2271"/>
                                <wps:cNvSpPr>
                                  <a:spLocks noChangeArrowheads="1"/>
                                </wps:cNvSpPr>
                                <wps:spPr bwMode="auto">
                                  <a:xfrm>
                                    <a:off x="956" y="2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2" name="Rectangle 2272"/>
                                <wps:cNvSpPr>
                                  <a:spLocks noChangeArrowheads="1"/>
                                </wps:cNvSpPr>
                                <wps:spPr bwMode="auto">
                                  <a:xfrm>
                                    <a:off x="956" y="2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3" name="Rectangle 2273"/>
                                <wps:cNvSpPr>
                                  <a:spLocks noChangeArrowheads="1"/>
                                </wps:cNvSpPr>
                                <wps:spPr bwMode="auto">
                                  <a:xfrm>
                                    <a:off x="956" y="29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4" name="Rectangle 2274"/>
                                <wps:cNvSpPr>
                                  <a:spLocks noChangeArrowheads="1"/>
                                </wps:cNvSpPr>
                                <wps:spPr bwMode="auto">
                                  <a:xfrm>
                                    <a:off x="956" y="29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5" name="Rectangle 2275"/>
                                <wps:cNvSpPr>
                                  <a:spLocks noChangeArrowheads="1"/>
                                </wps:cNvSpPr>
                                <wps:spPr bwMode="auto">
                                  <a:xfrm>
                                    <a:off x="956" y="28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6" name="Rectangle 2276"/>
                                <wps:cNvSpPr>
                                  <a:spLocks noChangeArrowheads="1"/>
                                </wps:cNvSpPr>
                                <wps:spPr bwMode="auto">
                                  <a:xfrm>
                                    <a:off x="956" y="2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7" name="Rectangle 2277"/>
                                <wps:cNvSpPr>
                                  <a:spLocks noChangeArrowheads="1"/>
                                </wps:cNvSpPr>
                                <wps:spPr bwMode="auto">
                                  <a:xfrm>
                                    <a:off x="956" y="2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8" name="Rectangle 2278"/>
                                <wps:cNvSpPr>
                                  <a:spLocks noChangeArrowheads="1"/>
                                </wps:cNvSpPr>
                                <wps:spPr bwMode="auto">
                                  <a:xfrm>
                                    <a:off x="956" y="28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9" name="Rectangle 2279"/>
                                <wps:cNvSpPr>
                                  <a:spLocks noChangeArrowheads="1"/>
                                </wps:cNvSpPr>
                                <wps:spPr bwMode="auto">
                                  <a:xfrm>
                                    <a:off x="956" y="28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0" name="Rectangle 2280"/>
                                <wps:cNvSpPr>
                                  <a:spLocks noChangeArrowheads="1"/>
                                </wps:cNvSpPr>
                                <wps:spPr bwMode="auto">
                                  <a:xfrm>
                                    <a:off x="956" y="28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1" name="Rectangle 2281"/>
                                <wps:cNvSpPr>
                                  <a:spLocks noChangeArrowheads="1"/>
                                </wps:cNvSpPr>
                                <wps:spPr bwMode="auto">
                                  <a:xfrm>
                                    <a:off x="956" y="2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2" name="Rectangle 2282"/>
                                <wps:cNvSpPr>
                                  <a:spLocks noChangeArrowheads="1"/>
                                </wps:cNvSpPr>
                                <wps:spPr bwMode="auto">
                                  <a:xfrm>
                                    <a:off x="956" y="2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3" name="Rectangle 2283"/>
                                <wps:cNvSpPr>
                                  <a:spLocks noChangeArrowheads="1"/>
                                </wps:cNvSpPr>
                                <wps:spPr bwMode="auto">
                                  <a:xfrm>
                                    <a:off x="956" y="2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4" name="Rectangle 2284"/>
                                <wps:cNvSpPr>
                                  <a:spLocks noChangeArrowheads="1"/>
                                </wps:cNvSpPr>
                                <wps:spPr bwMode="auto">
                                  <a:xfrm>
                                    <a:off x="956" y="28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5" name="Rectangle 2285"/>
                                <wps:cNvSpPr>
                                  <a:spLocks noChangeArrowheads="1"/>
                                </wps:cNvSpPr>
                                <wps:spPr bwMode="auto">
                                  <a:xfrm>
                                    <a:off x="956" y="28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6" name="Rectangle 2286"/>
                                <wps:cNvSpPr>
                                  <a:spLocks noChangeArrowheads="1"/>
                                </wps:cNvSpPr>
                                <wps:spPr bwMode="auto">
                                  <a:xfrm>
                                    <a:off x="956" y="2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7" name="Rectangle 2287"/>
                                <wps:cNvSpPr>
                                  <a:spLocks noChangeArrowheads="1"/>
                                </wps:cNvSpPr>
                                <wps:spPr bwMode="auto">
                                  <a:xfrm>
                                    <a:off x="956" y="2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8" name="Rectangle 2288"/>
                                <wps:cNvSpPr>
                                  <a:spLocks noChangeArrowheads="1"/>
                                </wps:cNvSpPr>
                                <wps:spPr bwMode="auto">
                                  <a:xfrm>
                                    <a:off x="956" y="2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9" name="Rectangle 2289"/>
                                <wps:cNvSpPr>
                                  <a:spLocks noChangeArrowheads="1"/>
                                </wps:cNvSpPr>
                                <wps:spPr bwMode="auto">
                                  <a:xfrm>
                                    <a:off x="956" y="28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0" name="Rectangle 2290"/>
                                <wps:cNvSpPr>
                                  <a:spLocks noChangeArrowheads="1"/>
                                </wps:cNvSpPr>
                                <wps:spPr bwMode="auto">
                                  <a:xfrm>
                                    <a:off x="956" y="28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1" name="Rectangle 2291"/>
                                <wps:cNvSpPr>
                                  <a:spLocks noChangeArrowheads="1"/>
                                </wps:cNvSpPr>
                                <wps:spPr bwMode="auto">
                                  <a:xfrm>
                                    <a:off x="956" y="2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2" name="Rectangle 2292"/>
                                <wps:cNvSpPr>
                                  <a:spLocks noChangeArrowheads="1"/>
                                </wps:cNvSpPr>
                                <wps:spPr bwMode="auto">
                                  <a:xfrm>
                                    <a:off x="956" y="2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3" name="Rectangle 2293"/>
                                <wps:cNvSpPr>
                                  <a:spLocks noChangeArrowheads="1"/>
                                </wps:cNvSpPr>
                                <wps:spPr bwMode="auto">
                                  <a:xfrm>
                                    <a:off x="956" y="2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4" name="Rectangle 2294"/>
                                <wps:cNvSpPr>
                                  <a:spLocks noChangeArrowheads="1"/>
                                </wps:cNvSpPr>
                                <wps:spPr bwMode="auto">
                                  <a:xfrm>
                                    <a:off x="956" y="28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5" name="Rectangle 2295"/>
                                <wps:cNvSpPr>
                                  <a:spLocks noChangeArrowheads="1"/>
                                </wps:cNvSpPr>
                                <wps:spPr bwMode="auto">
                                  <a:xfrm>
                                    <a:off x="956" y="280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6" name="Rectangle 2296"/>
                                <wps:cNvSpPr>
                                  <a:spLocks noChangeArrowheads="1"/>
                                </wps:cNvSpPr>
                                <wps:spPr bwMode="auto">
                                  <a:xfrm>
                                    <a:off x="956" y="2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7" name="Rectangle 2297"/>
                                <wps:cNvSpPr>
                                  <a:spLocks noChangeArrowheads="1"/>
                                </wps:cNvSpPr>
                                <wps:spPr bwMode="auto">
                                  <a:xfrm>
                                    <a:off x="956" y="2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8" name="Rectangle 2298"/>
                                <wps:cNvSpPr>
                                  <a:spLocks noChangeArrowheads="1"/>
                                </wps:cNvSpPr>
                                <wps:spPr bwMode="auto">
                                  <a:xfrm>
                                    <a:off x="956" y="2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9" name="Rectangle 2299"/>
                                <wps:cNvSpPr>
                                  <a:spLocks noChangeArrowheads="1"/>
                                </wps:cNvSpPr>
                                <wps:spPr bwMode="auto">
                                  <a:xfrm>
                                    <a:off x="956" y="27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0" name="Rectangle 2300"/>
                                <wps:cNvSpPr>
                                  <a:spLocks noChangeArrowheads="1"/>
                                </wps:cNvSpPr>
                                <wps:spPr bwMode="auto">
                                  <a:xfrm>
                                    <a:off x="956" y="27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1" name="Rectangle 2301"/>
                                <wps:cNvSpPr>
                                  <a:spLocks noChangeArrowheads="1"/>
                                </wps:cNvSpPr>
                                <wps:spPr bwMode="auto">
                                  <a:xfrm>
                                    <a:off x="956" y="2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2" name="Rectangle 2302"/>
                                <wps:cNvSpPr>
                                  <a:spLocks noChangeArrowheads="1"/>
                                </wps:cNvSpPr>
                                <wps:spPr bwMode="auto">
                                  <a:xfrm>
                                    <a:off x="956" y="2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3" name="Rectangle 2303"/>
                                <wps:cNvSpPr>
                                  <a:spLocks noChangeArrowheads="1"/>
                                </wps:cNvSpPr>
                                <wps:spPr bwMode="auto">
                                  <a:xfrm>
                                    <a:off x="956" y="2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4" name="Rectangle 2304"/>
                                <wps:cNvSpPr>
                                  <a:spLocks noChangeArrowheads="1"/>
                                </wps:cNvSpPr>
                                <wps:spPr bwMode="auto">
                                  <a:xfrm>
                                    <a:off x="956" y="27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5" name="Rectangle 2305"/>
                                <wps:cNvSpPr>
                                  <a:spLocks noChangeArrowheads="1"/>
                                </wps:cNvSpPr>
                                <wps:spPr bwMode="auto">
                                  <a:xfrm>
                                    <a:off x="956" y="27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6" name="Rectangle 2306"/>
                                <wps:cNvSpPr>
                                  <a:spLocks noChangeArrowheads="1"/>
                                </wps:cNvSpPr>
                                <wps:spPr bwMode="auto">
                                  <a:xfrm>
                                    <a:off x="956" y="2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7" name="Rectangle 2307"/>
                                <wps:cNvSpPr>
                                  <a:spLocks noChangeArrowheads="1"/>
                                </wps:cNvSpPr>
                                <wps:spPr bwMode="auto">
                                  <a:xfrm>
                                    <a:off x="956" y="2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8" name="Rectangle 2308"/>
                                <wps:cNvSpPr>
                                  <a:spLocks noChangeArrowheads="1"/>
                                </wps:cNvSpPr>
                                <wps:spPr bwMode="auto">
                                  <a:xfrm>
                                    <a:off x="956" y="2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9" name="Rectangle 2309"/>
                                <wps:cNvSpPr>
                                  <a:spLocks noChangeArrowheads="1"/>
                                </wps:cNvSpPr>
                                <wps:spPr bwMode="auto">
                                  <a:xfrm>
                                    <a:off x="956" y="27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6580" name="Group 2310"/>
                              <wpg:cNvGrpSpPr>
                                <a:grpSpLocks/>
                              </wpg:cNvGrpSpPr>
                              <wpg:grpSpPr bwMode="auto">
                                <a:xfrm>
                                  <a:off x="608330" y="886628"/>
                                  <a:ext cx="3175" cy="913765"/>
                                  <a:chOff x="956" y="1296"/>
                                  <a:chExt cx="5" cy="1439"/>
                                </a:xfrm>
                              </wpg:grpSpPr>
                              <wps:wsp>
                                <wps:cNvPr id="26581" name="Rectangle 2311"/>
                                <wps:cNvSpPr>
                                  <a:spLocks noChangeArrowheads="1"/>
                                </wps:cNvSpPr>
                                <wps:spPr bwMode="auto">
                                  <a:xfrm>
                                    <a:off x="956" y="27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2" name="Rectangle 2312"/>
                                <wps:cNvSpPr>
                                  <a:spLocks noChangeArrowheads="1"/>
                                </wps:cNvSpPr>
                                <wps:spPr bwMode="auto">
                                  <a:xfrm>
                                    <a:off x="956" y="2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3" name="Rectangle 2313"/>
                                <wps:cNvSpPr>
                                  <a:spLocks noChangeArrowheads="1"/>
                                </wps:cNvSpPr>
                                <wps:spPr bwMode="auto">
                                  <a:xfrm>
                                    <a:off x="956" y="2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4" name="Rectangle 2314"/>
                                <wps:cNvSpPr>
                                  <a:spLocks noChangeArrowheads="1"/>
                                </wps:cNvSpPr>
                                <wps:spPr bwMode="auto">
                                  <a:xfrm>
                                    <a:off x="956" y="2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5" name="Rectangle 2315"/>
                                <wps:cNvSpPr>
                                  <a:spLocks noChangeArrowheads="1"/>
                                </wps:cNvSpPr>
                                <wps:spPr bwMode="auto">
                                  <a:xfrm>
                                    <a:off x="956" y="2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6" name="Rectangle 2316"/>
                                <wps:cNvSpPr>
                                  <a:spLocks noChangeArrowheads="1"/>
                                </wps:cNvSpPr>
                                <wps:spPr bwMode="auto">
                                  <a:xfrm>
                                    <a:off x="956" y="2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7" name="Rectangle 2317"/>
                                <wps:cNvSpPr>
                                  <a:spLocks noChangeArrowheads="1"/>
                                </wps:cNvSpPr>
                                <wps:spPr bwMode="auto">
                                  <a:xfrm>
                                    <a:off x="956" y="2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8" name="Rectangle 2318"/>
                                <wps:cNvSpPr>
                                  <a:spLocks noChangeArrowheads="1"/>
                                </wps:cNvSpPr>
                                <wps:spPr bwMode="auto">
                                  <a:xfrm>
                                    <a:off x="956" y="2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9" name="Rectangle 2319"/>
                                <wps:cNvSpPr>
                                  <a:spLocks noChangeArrowheads="1"/>
                                </wps:cNvSpPr>
                                <wps:spPr bwMode="auto">
                                  <a:xfrm>
                                    <a:off x="956" y="2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0" name="Rectangle 2320"/>
                                <wps:cNvSpPr>
                                  <a:spLocks noChangeArrowheads="1"/>
                                </wps:cNvSpPr>
                                <wps:spPr bwMode="auto">
                                  <a:xfrm>
                                    <a:off x="956" y="2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1" name="Rectangle 2321"/>
                                <wps:cNvSpPr>
                                  <a:spLocks noChangeArrowheads="1"/>
                                </wps:cNvSpPr>
                                <wps:spPr bwMode="auto">
                                  <a:xfrm>
                                    <a:off x="956" y="2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2" name="Rectangle 2322"/>
                                <wps:cNvSpPr>
                                  <a:spLocks noChangeArrowheads="1"/>
                                </wps:cNvSpPr>
                                <wps:spPr bwMode="auto">
                                  <a:xfrm>
                                    <a:off x="956" y="2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3" name="Rectangle 2323"/>
                                <wps:cNvSpPr>
                                  <a:spLocks noChangeArrowheads="1"/>
                                </wps:cNvSpPr>
                                <wps:spPr bwMode="auto">
                                  <a:xfrm>
                                    <a:off x="956" y="2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4" name="Rectangle 2324"/>
                                <wps:cNvSpPr>
                                  <a:spLocks noChangeArrowheads="1"/>
                                </wps:cNvSpPr>
                                <wps:spPr bwMode="auto">
                                  <a:xfrm>
                                    <a:off x="956" y="2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5" name="Rectangle 2325"/>
                                <wps:cNvSpPr>
                                  <a:spLocks noChangeArrowheads="1"/>
                                </wps:cNvSpPr>
                                <wps:spPr bwMode="auto">
                                  <a:xfrm>
                                    <a:off x="956" y="2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6" name="Rectangle 2326"/>
                                <wps:cNvSpPr>
                                  <a:spLocks noChangeArrowheads="1"/>
                                </wps:cNvSpPr>
                                <wps:spPr bwMode="auto">
                                  <a:xfrm>
                                    <a:off x="956" y="2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7" name="Rectangle 2327"/>
                                <wps:cNvSpPr>
                                  <a:spLocks noChangeArrowheads="1"/>
                                </wps:cNvSpPr>
                                <wps:spPr bwMode="auto">
                                  <a:xfrm>
                                    <a:off x="956" y="2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8" name="Rectangle 2328"/>
                                <wps:cNvSpPr>
                                  <a:spLocks noChangeArrowheads="1"/>
                                </wps:cNvSpPr>
                                <wps:spPr bwMode="auto">
                                  <a:xfrm>
                                    <a:off x="956" y="2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9" name="Rectangle 2329"/>
                                <wps:cNvSpPr>
                                  <a:spLocks noChangeArrowheads="1"/>
                                </wps:cNvSpPr>
                                <wps:spPr bwMode="auto">
                                  <a:xfrm>
                                    <a:off x="956" y="2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0" name="Rectangle 2330"/>
                                <wps:cNvSpPr>
                                  <a:spLocks noChangeArrowheads="1"/>
                                </wps:cNvSpPr>
                                <wps:spPr bwMode="auto">
                                  <a:xfrm>
                                    <a:off x="956" y="2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1" name="Rectangle 2331"/>
                                <wps:cNvSpPr>
                                  <a:spLocks noChangeArrowheads="1"/>
                                </wps:cNvSpPr>
                                <wps:spPr bwMode="auto">
                                  <a:xfrm>
                                    <a:off x="956" y="2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2" name="Rectangle 2332"/>
                                <wps:cNvSpPr>
                                  <a:spLocks noChangeArrowheads="1"/>
                                </wps:cNvSpPr>
                                <wps:spPr bwMode="auto">
                                  <a:xfrm>
                                    <a:off x="956" y="2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3" name="Rectangle 2333"/>
                                <wps:cNvSpPr>
                                  <a:spLocks noChangeArrowheads="1"/>
                                </wps:cNvSpPr>
                                <wps:spPr bwMode="auto">
                                  <a:xfrm>
                                    <a:off x="956" y="2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4" name="Rectangle 2334"/>
                                <wps:cNvSpPr>
                                  <a:spLocks noChangeArrowheads="1"/>
                                </wps:cNvSpPr>
                                <wps:spPr bwMode="auto">
                                  <a:xfrm>
                                    <a:off x="956" y="2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5" name="Rectangle 2335"/>
                                <wps:cNvSpPr>
                                  <a:spLocks noChangeArrowheads="1"/>
                                </wps:cNvSpPr>
                                <wps:spPr bwMode="auto">
                                  <a:xfrm>
                                    <a:off x="956" y="2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6" name="Rectangle 2336"/>
                                <wps:cNvSpPr>
                                  <a:spLocks noChangeArrowheads="1"/>
                                </wps:cNvSpPr>
                                <wps:spPr bwMode="auto">
                                  <a:xfrm>
                                    <a:off x="956" y="2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7" name="Rectangle 2337"/>
                                <wps:cNvSpPr>
                                  <a:spLocks noChangeArrowheads="1"/>
                                </wps:cNvSpPr>
                                <wps:spPr bwMode="auto">
                                  <a:xfrm>
                                    <a:off x="956" y="2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8" name="Rectangle 2338"/>
                                <wps:cNvSpPr>
                                  <a:spLocks noChangeArrowheads="1"/>
                                </wps:cNvSpPr>
                                <wps:spPr bwMode="auto">
                                  <a:xfrm>
                                    <a:off x="956" y="2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9" name="Rectangle 2339"/>
                                <wps:cNvSpPr>
                                  <a:spLocks noChangeArrowheads="1"/>
                                </wps:cNvSpPr>
                                <wps:spPr bwMode="auto">
                                  <a:xfrm>
                                    <a:off x="956" y="2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0" name="Rectangle 2340"/>
                                <wps:cNvSpPr>
                                  <a:spLocks noChangeArrowheads="1"/>
                                </wps:cNvSpPr>
                                <wps:spPr bwMode="auto">
                                  <a:xfrm>
                                    <a:off x="956" y="2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1" name="Rectangle 2341"/>
                                <wps:cNvSpPr>
                                  <a:spLocks noChangeArrowheads="1"/>
                                </wps:cNvSpPr>
                                <wps:spPr bwMode="auto">
                                  <a:xfrm>
                                    <a:off x="956" y="25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2" name="Rectangle 2342"/>
                                <wps:cNvSpPr>
                                  <a:spLocks noChangeArrowheads="1"/>
                                </wps:cNvSpPr>
                                <wps:spPr bwMode="auto">
                                  <a:xfrm>
                                    <a:off x="956" y="25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3" name="Rectangle 2343"/>
                                <wps:cNvSpPr>
                                  <a:spLocks noChangeArrowheads="1"/>
                                </wps:cNvSpPr>
                                <wps:spPr bwMode="auto">
                                  <a:xfrm>
                                    <a:off x="956" y="2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4" name="Rectangle 2344"/>
                                <wps:cNvSpPr>
                                  <a:spLocks noChangeArrowheads="1"/>
                                </wps:cNvSpPr>
                                <wps:spPr bwMode="auto">
                                  <a:xfrm>
                                    <a:off x="956" y="2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5" name="Rectangle 2345"/>
                                <wps:cNvSpPr>
                                  <a:spLocks noChangeArrowheads="1"/>
                                </wps:cNvSpPr>
                                <wps:spPr bwMode="auto">
                                  <a:xfrm>
                                    <a:off x="956" y="2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6" name="Rectangle 2346"/>
                                <wps:cNvSpPr>
                                  <a:spLocks noChangeArrowheads="1"/>
                                </wps:cNvSpPr>
                                <wps:spPr bwMode="auto">
                                  <a:xfrm>
                                    <a:off x="956" y="25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7" name="Rectangle 2347"/>
                                <wps:cNvSpPr>
                                  <a:spLocks noChangeArrowheads="1"/>
                                </wps:cNvSpPr>
                                <wps:spPr bwMode="auto">
                                  <a:xfrm>
                                    <a:off x="956" y="25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8" name="Rectangle 2348"/>
                                <wps:cNvSpPr>
                                  <a:spLocks noChangeArrowheads="1"/>
                                </wps:cNvSpPr>
                                <wps:spPr bwMode="auto">
                                  <a:xfrm>
                                    <a:off x="956" y="2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9" name="Rectangle 2349"/>
                                <wps:cNvSpPr>
                                  <a:spLocks noChangeArrowheads="1"/>
                                </wps:cNvSpPr>
                                <wps:spPr bwMode="auto">
                                  <a:xfrm>
                                    <a:off x="956" y="2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0" name="Rectangle 2350"/>
                                <wps:cNvSpPr>
                                  <a:spLocks noChangeArrowheads="1"/>
                                </wps:cNvSpPr>
                                <wps:spPr bwMode="auto">
                                  <a:xfrm>
                                    <a:off x="956" y="2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1" name="Rectangle 2351"/>
                                <wps:cNvSpPr>
                                  <a:spLocks noChangeArrowheads="1"/>
                                </wps:cNvSpPr>
                                <wps:spPr bwMode="auto">
                                  <a:xfrm>
                                    <a:off x="956" y="24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2" name="Rectangle 2352"/>
                                <wps:cNvSpPr>
                                  <a:spLocks noChangeArrowheads="1"/>
                                </wps:cNvSpPr>
                                <wps:spPr bwMode="auto">
                                  <a:xfrm>
                                    <a:off x="956" y="24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3" name="Rectangle 2353"/>
                                <wps:cNvSpPr>
                                  <a:spLocks noChangeArrowheads="1"/>
                                </wps:cNvSpPr>
                                <wps:spPr bwMode="auto">
                                  <a:xfrm>
                                    <a:off x="956" y="24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4" name="Rectangle 2354"/>
                                <wps:cNvSpPr>
                                  <a:spLocks noChangeArrowheads="1"/>
                                </wps:cNvSpPr>
                                <wps:spPr bwMode="auto">
                                  <a:xfrm>
                                    <a:off x="956" y="2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5" name="Rectangle 2355"/>
                                <wps:cNvSpPr>
                                  <a:spLocks noChangeArrowheads="1"/>
                                </wps:cNvSpPr>
                                <wps:spPr bwMode="auto">
                                  <a:xfrm>
                                    <a:off x="956" y="2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6" name="Rectangle 2356"/>
                                <wps:cNvSpPr>
                                  <a:spLocks noChangeArrowheads="1"/>
                                </wps:cNvSpPr>
                                <wps:spPr bwMode="auto">
                                  <a:xfrm>
                                    <a:off x="956" y="23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7" name="Rectangle 2357"/>
                                <wps:cNvSpPr>
                                  <a:spLocks noChangeArrowheads="1"/>
                                </wps:cNvSpPr>
                                <wps:spPr bwMode="auto">
                                  <a:xfrm>
                                    <a:off x="956" y="23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8" name="Rectangle 2358"/>
                                <wps:cNvSpPr>
                                  <a:spLocks noChangeArrowheads="1"/>
                                </wps:cNvSpPr>
                                <wps:spPr bwMode="auto">
                                  <a:xfrm>
                                    <a:off x="956" y="23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9" name="Rectangle 2359"/>
                                <wps:cNvSpPr>
                                  <a:spLocks noChangeArrowheads="1"/>
                                </wps:cNvSpPr>
                                <wps:spPr bwMode="auto">
                                  <a:xfrm>
                                    <a:off x="956" y="2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0" name="Rectangle 2360"/>
                                <wps:cNvSpPr>
                                  <a:spLocks noChangeArrowheads="1"/>
                                </wps:cNvSpPr>
                                <wps:spPr bwMode="auto">
                                  <a:xfrm>
                                    <a:off x="956" y="2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1" name="Rectangle 2361"/>
                                <wps:cNvSpPr>
                                  <a:spLocks noChangeArrowheads="1"/>
                                </wps:cNvSpPr>
                                <wps:spPr bwMode="auto">
                                  <a:xfrm>
                                    <a:off x="956" y="23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2" name="Rectangle 2362"/>
                                <wps:cNvSpPr>
                                  <a:spLocks noChangeArrowheads="1"/>
                                </wps:cNvSpPr>
                                <wps:spPr bwMode="auto">
                                  <a:xfrm>
                                    <a:off x="956" y="23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3" name="Rectangle 2363"/>
                                <wps:cNvSpPr>
                                  <a:spLocks noChangeArrowheads="1"/>
                                </wps:cNvSpPr>
                                <wps:spPr bwMode="auto">
                                  <a:xfrm>
                                    <a:off x="956" y="23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4" name="Rectangle 2364"/>
                                <wps:cNvSpPr>
                                  <a:spLocks noChangeArrowheads="1"/>
                                </wps:cNvSpPr>
                                <wps:spPr bwMode="auto">
                                  <a:xfrm>
                                    <a:off x="956" y="2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5" name="Rectangle 2365"/>
                                <wps:cNvSpPr>
                                  <a:spLocks noChangeArrowheads="1"/>
                                </wps:cNvSpPr>
                                <wps:spPr bwMode="auto">
                                  <a:xfrm>
                                    <a:off x="956" y="2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6" name="Rectangle 2366"/>
                                <wps:cNvSpPr>
                                  <a:spLocks noChangeArrowheads="1"/>
                                </wps:cNvSpPr>
                                <wps:spPr bwMode="auto">
                                  <a:xfrm>
                                    <a:off x="956" y="23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7" name="Rectangle 2367"/>
                                <wps:cNvSpPr>
                                  <a:spLocks noChangeArrowheads="1"/>
                                </wps:cNvSpPr>
                                <wps:spPr bwMode="auto">
                                  <a:xfrm>
                                    <a:off x="956" y="23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8" name="Rectangle 2368"/>
                                <wps:cNvSpPr>
                                  <a:spLocks noChangeArrowheads="1"/>
                                </wps:cNvSpPr>
                                <wps:spPr bwMode="auto">
                                  <a:xfrm>
                                    <a:off x="956" y="23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9" name="Rectangle 2369"/>
                                <wps:cNvSpPr>
                                  <a:spLocks noChangeArrowheads="1"/>
                                </wps:cNvSpPr>
                                <wps:spPr bwMode="auto">
                                  <a:xfrm>
                                    <a:off x="956" y="2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0" name="Rectangle 2370"/>
                                <wps:cNvSpPr>
                                  <a:spLocks noChangeArrowheads="1"/>
                                </wps:cNvSpPr>
                                <wps:spPr bwMode="auto">
                                  <a:xfrm>
                                    <a:off x="956" y="2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1" name="Rectangle 2371"/>
                                <wps:cNvSpPr>
                                  <a:spLocks noChangeArrowheads="1"/>
                                </wps:cNvSpPr>
                                <wps:spPr bwMode="auto">
                                  <a:xfrm>
                                    <a:off x="956" y="23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2" name="Rectangle 2372"/>
                                <wps:cNvSpPr>
                                  <a:spLocks noChangeArrowheads="1"/>
                                </wps:cNvSpPr>
                                <wps:spPr bwMode="auto">
                                  <a:xfrm>
                                    <a:off x="956" y="23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3" name="Rectangle 2373"/>
                                <wps:cNvSpPr>
                                  <a:spLocks noChangeArrowheads="1"/>
                                </wps:cNvSpPr>
                                <wps:spPr bwMode="auto">
                                  <a:xfrm>
                                    <a:off x="956" y="23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4" name="Rectangle 2374"/>
                                <wps:cNvSpPr>
                                  <a:spLocks noChangeArrowheads="1"/>
                                </wps:cNvSpPr>
                                <wps:spPr bwMode="auto">
                                  <a:xfrm>
                                    <a:off x="956" y="23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5" name="Rectangle 2375"/>
                                <wps:cNvSpPr>
                                  <a:spLocks noChangeArrowheads="1"/>
                                </wps:cNvSpPr>
                                <wps:spPr bwMode="auto">
                                  <a:xfrm>
                                    <a:off x="956" y="2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6" name="Rectangle 2376"/>
                                <wps:cNvSpPr>
                                  <a:spLocks noChangeArrowheads="1"/>
                                </wps:cNvSpPr>
                                <wps:spPr bwMode="auto">
                                  <a:xfrm>
                                    <a:off x="956" y="21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7" name="Rectangle 2377"/>
                                <wps:cNvSpPr>
                                  <a:spLocks noChangeArrowheads="1"/>
                                </wps:cNvSpPr>
                                <wps:spPr bwMode="auto">
                                  <a:xfrm>
                                    <a:off x="956" y="21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8" name="Rectangle 2378"/>
                                <wps:cNvSpPr>
                                  <a:spLocks noChangeArrowheads="1"/>
                                </wps:cNvSpPr>
                                <wps:spPr bwMode="auto">
                                  <a:xfrm>
                                    <a:off x="956" y="21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9" name="Rectangle 2379"/>
                                <wps:cNvSpPr>
                                  <a:spLocks noChangeArrowheads="1"/>
                                </wps:cNvSpPr>
                                <wps:spPr bwMode="auto">
                                  <a:xfrm>
                                    <a:off x="956" y="21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0" name="Rectangle 2380"/>
                                <wps:cNvSpPr>
                                  <a:spLocks noChangeArrowheads="1"/>
                                </wps:cNvSpPr>
                                <wps:spPr bwMode="auto">
                                  <a:xfrm>
                                    <a:off x="956" y="2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1" name="Rectangle 2381"/>
                                <wps:cNvSpPr>
                                  <a:spLocks noChangeArrowheads="1"/>
                                </wps:cNvSpPr>
                                <wps:spPr bwMode="auto">
                                  <a:xfrm>
                                    <a:off x="956" y="21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2" name="Rectangle 2382"/>
                                <wps:cNvSpPr>
                                  <a:spLocks noChangeArrowheads="1"/>
                                </wps:cNvSpPr>
                                <wps:spPr bwMode="auto">
                                  <a:xfrm>
                                    <a:off x="956" y="21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3" name="Rectangle 2383"/>
                                <wps:cNvSpPr>
                                  <a:spLocks noChangeArrowheads="1"/>
                                </wps:cNvSpPr>
                                <wps:spPr bwMode="auto">
                                  <a:xfrm>
                                    <a:off x="956" y="21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4" name="Rectangle 2384"/>
                                <wps:cNvSpPr>
                                  <a:spLocks noChangeArrowheads="1"/>
                                </wps:cNvSpPr>
                                <wps:spPr bwMode="auto">
                                  <a:xfrm>
                                    <a:off x="956" y="21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5" name="Rectangle 2385"/>
                                <wps:cNvSpPr>
                                  <a:spLocks noChangeArrowheads="1"/>
                                </wps:cNvSpPr>
                                <wps:spPr bwMode="auto">
                                  <a:xfrm>
                                    <a:off x="956" y="2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6" name="Rectangle 2386"/>
                                <wps:cNvSpPr>
                                  <a:spLocks noChangeArrowheads="1"/>
                                </wps:cNvSpPr>
                                <wps:spPr bwMode="auto">
                                  <a:xfrm>
                                    <a:off x="956" y="21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7" name="Rectangle 2387"/>
                                <wps:cNvSpPr>
                                  <a:spLocks noChangeArrowheads="1"/>
                                </wps:cNvSpPr>
                                <wps:spPr bwMode="auto">
                                  <a:xfrm>
                                    <a:off x="956" y="21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8" name="Rectangle 2388"/>
                                <wps:cNvSpPr>
                                  <a:spLocks noChangeArrowheads="1"/>
                                </wps:cNvSpPr>
                                <wps:spPr bwMode="auto">
                                  <a:xfrm>
                                    <a:off x="956" y="21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9" name="Rectangle 2389"/>
                                <wps:cNvSpPr>
                                  <a:spLocks noChangeArrowheads="1"/>
                                </wps:cNvSpPr>
                                <wps:spPr bwMode="auto">
                                  <a:xfrm>
                                    <a:off x="956" y="21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0" name="Rectangle 2390"/>
                                <wps:cNvSpPr>
                                  <a:spLocks noChangeArrowheads="1"/>
                                </wps:cNvSpPr>
                                <wps:spPr bwMode="auto">
                                  <a:xfrm>
                                    <a:off x="956" y="2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1" name="Rectangle 2391"/>
                                <wps:cNvSpPr>
                                  <a:spLocks noChangeArrowheads="1"/>
                                </wps:cNvSpPr>
                                <wps:spPr bwMode="auto">
                                  <a:xfrm>
                                    <a:off x="956" y="21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2" name="Rectangle 2392"/>
                                <wps:cNvSpPr>
                                  <a:spLocks noChangeArrowheads="1"/>
                                </wps:cNvSpPr>
                                <wps:spPr bwMode="auto">
                                  <a:xfrm>
                                    <a:off x="956" y="21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3" name="Rectangle 2393"/>
                                <wps:cNvSpPr>
                                  <a:spLocks noChangeArrowheads="1"/>
                                </wps:cNvSpPr>
                                <wps:spPr bwMode="auto">
                                  <a:xfrm>
                                    <a:off x="956" y="20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4" name="Rectangle 2394"/>
                                <wps:cNvSpPr>
                                  <a:spLocks noChangeArrowheads="1"/>
                                </wps:cNvSpPr>
                                <wps:spPr bwMode="auto">
                                  <a:xfrm>
                                    <a:off x="956" y="20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5" name="Rectangle 2395"/>
                                <wps:cNvSpPr>
                                  <a:spLocks noChangeArrowheads="1"/>
                                </wps:cNvSpPr>
                                <wps:spPr bwMode="auto">
                                  <a:xfrm>
                                    <a:off x="956" y="20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6" name="Rectangle 2396"/>
                                <wps:cNvSpPr>
                                  <a:spLocks noChangeArrowheads="1"/>
                                </wps:cNvSpPr>
                                <wps:spPr bwMode="auto">
                                  <a:xfrm>
                                    <a:off x="956" y="20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7" name="Rectangle 2397"/>
                                <wps:cNvSpPr>
                                  <a:spLocks noChangeArrowheads="1"/>
                                </wps:cNvSpPr>
                                <wps:spPr bwMode="auto">
                                  <a:xfrm>
                                    <a:off x="956" y="20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8" name="Rectangle 2398"/>
                                <wps:cNvSpPr>
                                  <a:spLocks noChangeArrowheads="1"/>
                                </wps:cNvSpPr>
                                <wps:spPr bwMode="auto">
                                  <a:xfrm>
                                    <a:off x="956" y="20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9" name="Rectangle 2399"/>
                                <wps:cNvSpPr>
                                  <a:spLocks noChangeArrowheads="1"/>
                                </wps:cNvSpPr>
                                <wps:spPr bwMode="auto">
                                  <a:xfrm>
                                    <a:off x="956" y="20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0" name="Rectangle 2400"/>
                                <wps:cNvSpPr>
                                  <a:spLocks noChangeArrowheads="1"/>
                                </wps:cNvSpPr>
                                <wps:spPr bwMode="auto">
                                  <a:xfrm>
                                    <a:off x="956" y="20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1" name="Rectangle 2401"/>
                                <wps:cNvSpPr>
                                  <a:spLocks noChangeArrowheads="1"/>
                                </wps:cNvSpPr>
                                <wps:spPr bwMode="auto">
                                  <a:xfrm>
                                    <a:off x="956" y="20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2" name="Rectangle 2402"/>
                                <wps:cNvSpPr>
                                  <a:spLocks noChangeArrowheads="1"/>
                                </wps:cNvSpPr>
                                <wps:spPr bwMode="auto">
                                  <a:xfrm>
                                    <a:off x="956" y="20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3" name="Rectangle 2403"/>
                                <wps:cNvSpPr>
                                  <a:spLocks noChangeArrowheads="1"/>
                                </wps:cNvSpPr>
                                <wps:spPr bwMode="auto">
                                  <a:xfrm>
                                    <a:off x="956" y="20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4" name="Rectangle 2404"/>
                                <wps:cNvSpPr>
                                  <a:spLocks noChangeArrowheads="1"/>
                                </wps:cNvSpPr>
                                <wps:spPr bwMode="auto">
                                  <a:xfrm>
                                    <a:off x="956" y="20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5" name="Rectangle 2405"/>
                                <wps:cNvSpPr>
                                  <a:spLocks noChangeArrowheads="1"/>
                                </wps:cNvSpPr>
                                <wps:spPr bwMode="auto">
                                  <a:xfrm>
                                    <a:off x="956" y="20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6" name="Rectangle 2406"/>
                                <wps:cNvSpPr>
                                  <a:spLocks noChangeArrowheads="1"/>
                                </wps:cNvSpPr>
                                <wps:spPr bwMode="auto">
                                  <a:xfrm>
                                    <a:off x="956" y="20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7" name="Rectangle 2407"/>
                                <wps:cNvSpPr>
                                  <a:spLocks noChangeArrowheads="1"/>
                                </wps:cNvSpPr>
                                <wps:spPr bwMode="auto">
                                  <a:xfrm>
                                    <a:off x="956" y="20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8" name="Rectangle 2408"/>
                                <wps:cNvSpPr>
                                  <a:spLocks noChangeArrowheads="1"/>
                                </wps:cNvSpPr>
                                <wps:spPr bwMode="auto">
                                  <a:xfrm>
                                    <a:off x="956" y="20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9" name="Rectangle 2409"/>
                                <wps:cNvSpPr>
                                  <a:spLocks noChangeArrowheads="1"/>
                                </wps:cNvSpPr>
                                <wps:spPr bwMode="auto">
                                  <a:xfrm>
                                    <a:off x="956" y="20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0" name="Rectangle 2410"/>
                                <wps:cNvSpPr>
                                  <a:spLocks noChangeArrowheads="1"/>
                                </wps:cNvSpPr>
                                <wps:spPr bwMode="auto">
                                  <a:xfrm>
                                    <a:off x="956" y="20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1" name="Rectangle 2411"/>
                                <wps:cNvSpPr>
                                  <a:spLocks noChangeArrowheads="1"/>
                                </wps:cNvSpPr>
                                <wps:spPr bwMode="auto">
                                  <a:xfrm>
                                    <a:off x="956" y="20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2" name="Rectangle 2412"/>
                                <wps:cNvSpPr>
                                  <a:spLocks noChangeArrowheads="1"/>
                                </wps:cNvSpPr>
                                <wps:spPr bwMode="auto">
                                  <a:xfrm>
                                    <a:off x="956" y="20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3" name="Rectangle 2413"/>
                                <wps:cNvSpPr>
                                  <a:spLocks noChangeArrowheads="1"/>
                                </wps:cNvSpPr>
                                <wps:spPr bwMode="auto">
                                  <a:xfrm>
                                    <a:off x="956" y="20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4" name="Rectangle 2414"/>
                                <wps:cNvSpPr>
                                  <a:spLocks noChangeArrowheads="1"/>
                                </wps:cNvSpPr>
                                <wps:spPr bwMode="auto">
                                  <a:xfrm>
                                    <a:off x="956"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5" name="Rectangle 2415"/>
                                <wps:cNvSpPr>
                                  <a:spLocks noChangeArrowheads="1"/>
                                </wps:cNvSpPr>
                                <wps:spPr bwMode="auto">
                                  <a:xfrm>
                                    <a:off x="956" y="19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6" name="Rectangle 2416"/>
                                <wps:cNvSpPr>
                                  <a:spLocks noChangeArrowheads="1"/>
                                </wps:cNvSpPr>
                                <wps:spPr bwMode="auto">
                                  <a:xfrm>
                                    <a:off x="956" y="19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7" name="Rectangle 2417"/>
                                <wps:cNvSpPr>
                                  <a:spLocks noChangeArrowheads="1"/>
                                </wps:cNvSpPr>
                                <wps:spPr bwMode="auto">
                                  <a:xfrm>
                                    <a:off x="956" y="19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8" name="Rectangle 2418"/>
                                <wps:cNvSpPr>
                                  <a:spLocks noChangeArrowheads="1"/>
                                </wps:cNvSpPr>
                                <wps:spPr bwMode="auto">
                                  <a:xfrm>
                                    <a:off x="956" y="19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9" name="Rectangle 2419"/>
                                <wps:cNvSpPr>
                                  <a:spLocks noChangeArrowheads="1"/>
                                </wps:cNvSpPr>
                                <wps:spPr bwMode="auto">
                                  <a:xfrm>
                                    <a:off x="956"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0" name="Rectangle 2420"/>
                                <wps:cNvSpPr>
                                  <a:spLocks noChangeArrowheads="1"/>
                                </wps:cNvSpPr>
                                <wps:spPr bwMode="auto">
                                  <a:xfrm>
                                    <a:off x="956" y="19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1" name="Rectangle 2421"/>
                                <wps:cNvSpPr>
                                  <a:spLocks noChangeArrowheads="1"/>
                                </wps:cNvSpPr>
                                <wps:spPr bwMode="auto">
                                  <a:xfrm>
                                    <a:off x="956" y="19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2" name="Rectangle 2422"/>
                                <wps:cNvSpPr>
                                  <a:spLocks noChangeArrowheads="1"/>
                                </wps:cNvSpPr>
                                <wps:spPr bwMode="auto">
                                  <a:xfrm>
                                    <a:off x="956" y="19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3" name="Rectangle 2423"/>
                                <wps:cNvSpPr>
                                  <a:spLocks noChangeArrowheads="1"/>
                                </wps:cNvSpPr>
                                <wps:spPr bwMode="auto">
                                  <a:xfrm>
                                    <a:off x="956" y="19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4" name="Rectangle 2424"/>
                                <wps:cNvSpPr>
                                  <a:spLocks noChangeArrowheads="1"/>
                                </wps:cNvSpPr>
                                <wps:spPr bwMode="auto">
                                  <a:xfrm>
                                    <a:off x="956"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5" name="Rectangle 2425"/>
                                <wps:cNvSpPr>
                                  <a:spLocks noChangeArrowheads="1"/>
                                </wps:cNvSpPr>
                                <wps:spPr bwMode="auto">
                                  <a:xfrm>
                                    <a:off x="956" y="19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6" name="Rectangle 2426"/>
                                <wps:cNvSpPr>
                                  <a:spLocks noChangeArrowheads="1"/>
                                </wps:cNvSpPr>
                                <wps:spPr bwMode="auto">
                                  <a:xfrm>
                                    <a:off x="956" y="19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7" name="Rectangle 2427"/>
                                <wps:cNvSpPr>
                                  <a:spLocks noChangeArrowheads="1"/>
                                </wps:cNvSpPr>
                                <wps:spPr bwMode="auto">
                                  <a:xfrm>
                                    <a:off x="956" y="19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8" name="Rectangle 2428"/>
                                <wps:cNvSpPr>
                                  <a:spLocks noChangeArrowheads="1"/>
                                </wps:cNvSpPr>
                                <wps:spPr bwMode="auto">
                                  <a:xfrm>
                                    <a:off x="956" y="19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9" name="Rectangle 2429"/>
                                <wps:cNvSpPr>
                                  <a:spLocks noChangeArrowheads="1"/>
                                </wps:cNvSpPr>
                                <wps:spPr bwMode="auto">
                                  <a:xfrm>
                                    <a:off x="956"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0" name="Rectangle 2430"/>
                                <wps:cNvSpPr>
                                  <a:spLocks noChangeArrowheads="1"/>
                                </wps:cNvSpPr>
                                <wps:spPr bwMode="auto">
                                  <a:xfrm>
                                    <a:off x="956" y="19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1" name="Rectangle 2431"/>
                                <wps:cNvSpPr>
                                  <a:spLocks noChangeArrowheads="1"/>
                                </wps:cNvSpPr>
                                <wps:spPr bwMode="auto">
                                  <a:xfrm>
                                    <a:off x="956" y="19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2" name="Rectangle 2432"/>
                                <wps:cNvSpPr>
                                  <a:spLocks noChangeArrowheads="1"/>
                                </wps:cNvSpPr>
                                <wps:spPr bwMode="auto">
                                  <a:xfrm>
                                    <a:off x="956" y="19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3" name="Rectangle 2433"/>
                                <wps:cNvSpPr>
                                  <a:spLocks noChangeArrowheads="1"/>
                                </wps:cNvSpPr>
                                <wps:spPr bwMode="auto">
                                  <a:xfrm>
                                    <a:off x="956" y="19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4" name="Rectangle 2434"/>
                                <wps:cNvSpPr>
                                  <a:spLocks noChangeArrowheads="1"/>
                                </wps:cNvSpPr>
                                <wps:spPr bwMode="auto">
                                  <a:xfrm>
                                    <a:off x="956"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5" name="Rectangle 2435"/>
                                <wps:cNvSpPr>
                                  <a:spLocks noChangeArrowheads="1"/>
                                </wps:cNvSpPr>
                                <wps:spPr bwMode="auto">
                                  <a:xfrm>
                                    <a:off x="956" y="18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6" name="Rectangle 2436"/>
                                <wps:cNvSpPr>
                                  <a:spLocks noChangeArrowheads="1"/>
                                </wps:cNvSpPr>
                                <wps:spPr bwMode="auto">
                                  <a:xfrm>
                                    <a:off x="956" y="18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7" name="Rectangle 2437"/>
                                <wps:cNvSpPr>
                                  <a:spLocks noChangeArrowheads="1"/>
                                </wps:cNvSpPr>
                                <wps:spPr bwMode="auto">
                                  <a:xfrm>
                                    <a:off x="956" y="18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8" name="Rectangle 2438"/>
                                <wps:cNvSpPr>
                                  <a:spLocks noChangeArrowheads="1"/>
                                </wps:cNvSpPr>
                                <wps:spPr bwMode="auto">
                                  <a:xfrm>
                                    <a:off x="956" y="18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9" name="Rectangle 2439"/>
                                <wps:cNvSpPr>
                                  <a:spLocks noChangeArrowheads="1"/>
                                </wps:cNvSpPr>
                                <wps:spPr bwMode="auto">
                                  <a:xfrm>
                                    <a:off x="956"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0" name="Rectangle 2440"/>
                                <wps:cNvSpPr>
                                  <a:spLocks noChangeArrowheads="1"/>
                                </wps:cNvSpPr>
                                <wps:spPr bwMode="auto">
                                  <a:xfrm>
                                    <a:off x="956" y="18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1" name="Rectangle 2441"/>
                                <wps:cNvSpPr>
                                  <a:spLocks noChangeArrowheads="1"/>
                                </wps:cNvSpPr>
                                <wps:spPr bwMode="auto">
                                  <a:xfrm>
                                    <a:off x="956" y="18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2" name="Rectangle 2442"/>
                                <wps:cNvSpPr>
                                  <a:spLocks noChangeArrowheads="1"/>
                                </wps:cNvSpPr>
                                <wps:spPr bwMode="auto">
                                  <a:xfrm>
                                    <a:off x="956" y="18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3" name="Rectangle 2443"/>
                                <wps:cNvSpPr>
                                  <a:spLocks noChangeArrowheads="1"/>
                                </wps:cNvSpPr>
                                <wps:spPr bwMode="auto">
                                  <a:xfrm>
                                    <a:off x="956" y="18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4" name="Rectangle 2444"/>
                                <wps:cNvSpPr>
                                  <a:spLocks noChangeArrowheads="1"/>
                                </wps:cNvSpPr>
                                <wps:spPr bwMode="auto">
                                  <a:xfrm>
                                    <a:off x="956"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5" name="Rectangle 2445"/>
                                <wps:cNvSpPr>
                                  <a:spLocks noChangeArrowheads="1"/>
                                </wps:cNvSpPr>
                                <wps:spPr bwMode="auto">
                                  <a:xfrm>
                                    <a:off x="956" y="18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6" name="Rectangle 2446"/>
                                <wps:cNvSpPr>
                                  <a:spLocks noChangeArrowheads="1"/>
                                </wps:cNvSpPr>
                                <wps:spPr bwMode="auto">
                                  <a:xfrm>
                                    <a:off x="956" y="18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7" name="Rectangle 2447"/>
                                <wps:cNvSpPr>
                                  <a:spLocks noChangeArrowheads="1"/>
                                </wps:cNvSpPr>
                                <wps:spPr bwMode="auto">
                                  <a:xfrm>
                                    <a:off x="956" y="18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8" name="Rectangle 2448"/>
                                <wps:cNvSpPr>
                                  <a:spLocks noChangeArrowheads="1"/>
                                </wps:cNvSpPr>
                                <wps:spPr bwMode="auto">
                                  <a:xfrm>
                                    <a:off x="956"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9" name="Rectangle 2449"/>
                                <wps:cNvSpPr>
                                  <a:spLocks noChangeArrowheads="1"/>
                                </wps:cNvSpPr>
                                <wps:spPr bwMode="auto">
                                  <a:xfrm>
                                    <a:off x="956"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0" name="Rectangle 2450"/>
                                <wps:cNvSpPr>
                                  <a:spLocks noChangeArrowheads="1"/>
                                </wps:cNvSpPr>
                                <wps:spPr bwMode="auto">
                                  <a:xfrm>
                                    <a:off x="956" y="18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1" name="Rectangle 2451"/>
                                <wps:cNvSpPr>
                                  <a:spLocks noChangeArrowheads="1"/>
                                </wps:cNvSpPr>
                                <wps:spPr bwMode="auto">
                                  <a:xfrm>
                                    <a:off x="956" y="18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2" name="Rectangle 2452"/>
                                <wps:cNvSpPr>
                                  <a:spLocks noChangeArrowheads="1"/>
                                </wps:cNvSpPr>
                                <wps:spPr bwMode="auto">
                                  <a:xfrm>
                                    <a:off x="956" y="18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3" name="Rectangle 2453"/>
                                <wps:cNvSpPr>
                                  <a:spLocks noChangeArrowheads="1"/>
                                </wps:cNvSpPr>
                                <wps:spPr bwMode="auto">
                                  <a:xfrm>
                                    <a:off x="956"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4" name="Rectangle 2454"/>
                                <wps:cNvSpPr>
                                  <a:spLocks noChangeArrowheads="1"/>
                                </wps:cNvSpPr>
                                <wps:spPr bwMode="auto">
                                  <a:xfrm>
                                    <a:off x="956"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5" name="Rectangle 2455"/>
                                <wps:cNvSpPr>
                                  <a:spLocks noChangeArrowheads="1"/>
                                </wps:cNvSpPr>
                                <wps:spPr bwMode="auto">
                                  <a:xfrm>
                                    <a:off x="956" y="18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6" name="Rectangle 2456"/>
                                <wps:cNvSpPr>
                                  <a:spLocks noChangeArrowheads="1"/>
                                </wps:cNvSpPr>
                                <wps:spPr bwMode="auto">
                                  <a:xfrm>
                                    <a:off x="956" y="17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7" name="Rectangle 2457"/>
                                <wps:cNvSpPr>
                                  <a:spLocks noChangeArrowheads="1"/>
                                </wps:cNvSpPr>
                                <wps:spPr bwMode="auto">
                                  <a:xfrm>
                                    <a:off x="956" y="17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8" name="Rectangle 2458"/>
                                <wps:cNvSpPr>
                                  <a:spLocks noChangeArrowheads="1"/>
                                </wps:cNvSpPr>
                                <wps:spPr bwMode="auto">
                                  <a:xfrm>
                                    <a:off x="956"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9" name="Rectangle 2459"/>
                                <wps:cNvSpPr>
                                  <a:spLocks noChangeArrowheads="1"/>
                                </wps:cNvSpPr>
                                <wps:spPr bwMode="auto">
                                  <a:xfrm>
                                    <a:off x="956"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0" name="Rectangle 2460"/>
                                <wps:cNvSpPr>
                                  <a:spLocks noChangeArrowheads="1"/>
                                </wps:cNvSpPr>
                                <wps:spPr bwMode="auto">
                                  <a:xfrm>
                                    <a:off x="956" y="17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1" name="Rectangle 2461"/>
                                <wps:cNvSpPr>
                                  <a:spLocks noChangeArrowheads="1"/>
                                </wps:cNvSpPr>
                                <wps:spPr bwMode="auto">
                                  <a:xfrm>
                                    <a:off x="956" y="17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2" name="Rectangle 2462"/>
                                <wps:cNvSpPr>
                                  <a:spLocks noChangeArrowheads="1"/>
                                </wps:cNvSpPr>
                                <wps:spPr bwMode="auto">
                                  <a:xfrm>
                                    <a:off x="956" y="17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3" name="Rectangle 2463"/>
                                <wps:cNvSpPr>
                                  <a:spLocks noChangeArrowheads="1"/>
                                </wps:cNvSpPr>
                                <wps:spPr bwMode="auto">
                                  <a:xfrm>
                                    <a:off x="956" y="17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4" name="Rectangle 2464"/>
                                <wps:cNvSpPr>
                                  <a:spLocks noChangeArrowheads="1"/>
                                </wps:cNvSpPr>
                                <wps:spPr bwMode="auto">
                                  <a:xfrm>
                                    <a:off x="956" y="17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5" name="Rectangle 2465"/>
                                <wps:cNvSpPr>
                                  <a:spLocks noChangeArrowheads="1"/>
                                </wps:cNvSpPr>
                                <wps:spPr bwMode="auto">
                                  <a:xfrm>
                                    <a:off x="956" y="17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6" name="Rectangle 2466"/>
                                <wps:cNvSpPr>
                                  <a:spLocks noChangeArrowheads="1"/>
                                </wps:cNvSpPr>
                                <wps:spPr bwMode="auto">
                                  <a:xfrm>
                                    <a:off x="956" y="17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7" name="Rectangle 2467"/>
                                <wps:cNvSpPr>
                                  <a:spLocks noChangeArrowheads="1"/>
                                </wps:cNvSpPr>
                                <wps:spPr bwMode="auto">
                                  <a:xfrm>
                                    <a:off x="956" y="17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8" name="Rectangle 2468"/>
                                <wps:cNvSpPr>
                                  <a:spLocks noChangeArrowheads="1"/>
                                </wps:cNvSpPr>
                                <wps:spPr bwMode="auto">
                                  <a:xfrm>
                                    <a:off x="956" y="17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9" name="Rectangle 2469"/>
                                <wps:cNvSpPr>
                                  <a:spLocks noChangeArrowheads="1"/>
                                </wps:cNvSpPr>
                                <wps:spPr bwMode="auto">
                                  <a:xfrm>
                                    <a:off x="956" y="17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0" name="Rectangle 2470"/>
                                <wps:cNvSpPr>
                                  <a:spLocks noChangeArrowheads="1"/>
                                </wps:cNvSpPr>
                                <wps:spPr bwMode="auto">
                                  <a:xfrm>
                                    <a:off x="956" y="17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1" name="Rectangle 2471"/>
                                <wps:cNvSpPr>
                                  <a:spLocks noChangeArrowheads="1"/>
                                </wps:cNvSpPr>
                                <wps:spPr bwMode="auto">
                                  <a:xfrm>
                                    <a:off x="956" y="17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2" name="Rectangle 2472"/>
                                <wps:cNvSpPr>
                                  <a:spLocks noChangeArrowheads="1"/>
                                </wps:cNvSpPr>
                                <wps:spPr bwMode="auto">
                                  <a:xfrm>
                                    <a:off x="956" y="17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3" name="Rectangle 2473"/>
                                <wps:cNvSpPr>
                                  <a:spLocks noChangeArrowheads="1"/>
                                </wps:cNvSpPr>
                                <wps:spPr bwMode="auto">
                                  <a:xfrm>
                                    <a:off x="956" y="17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4" name="Rectangle 2474"/>
                                <wps:cNvSpPr>
                                  <a:spLocks noChangeArrowheads="1"/>
                                </wps:cNvSpPr>
                                <wps:spPr bwMode="auto">
                                  <a:xfrm>
                                    <a:off x="956" y="17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5" name="Rectangle 2475"/>
                                <wps:cNvSpPr>
                                  <a:spLocks noChangeArrowheads="1"/>
                                </wps:cNvSpPr>
                                <wps:spPr bwMode="auto">
                                  <a:xfrm>
                                    <a:off x="956" y="15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6" name="Rectangle 2476"/>
                                <wps:cNvSpPr>
                                  <a:spLocks noChangeArrowheads="1"/>
                                </wps:cNvSpPr>
                                <wps:spPr bwMode="auto">
                                  <a:xfrm>
                                    <a:off x="956" y="15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7" name="Rectangle 2477"/>
                                <wps:cNvSpPr>
                                  <a:spLocks noChangeArrowheads="1"/>
                                </wps:cNvSpPr>
                                <wps:spPr bwMode="auto">
                                  <a:xfrm>
                                    <a:off x="956" y="15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8" name="Rectangle 2478"/>
                                <wps:cNvSpPr>
                                  <a:spLocks noChangeArrowheads="1"/>
                                </wps:cNvSpPr>
                                <wps:spPr bwMode="auto">
                                  <a:xfrm>
                                    <a:off x="956"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9" name="Rectangle 2479"/>
                                <wps:cNvSpPr>
                                  <a:spLocks noChangeArrowheads="1"/>
                                </wps:cNvSpPr>
                                <wps:spPr bwMode="auto">
                                  <a:xfrm>
                                    <a:off x="956"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0" name="Rectangle 2480"/>
                                <wps:cNvSpPr>
                                  <a:spLocks noChangeArrowheads="1"/>
                                </wps:cNvSpPr>
                                <wps:spPr bwMode="auto">
                                  <a:xfrm>
                                    <a:off x="956" y="15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1" name="Rectangle 2481"/>
                                <wps:cNvSpPr>
                                  <a:spLocks noChangeArrowheads="1"/>
                                </wps:cNvSpPr>
                                <wps:spPr bwMode="auto">
                                  <a:xfrm>
                                    <a:off x="956" y="15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2" name="Rectangle 2482"/>
                                <wps:cNvSpPr>
                                  <a:spLocks noChangeArrowheads="1"/>
                                </wps:cNvSpPr>
                                <wps:spPr bwMode="auto">
                                  <a:xfrm>
                                    <a:off x="956" y="15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3" name="Rectangle 2483"/>
                                <wps:cNvSpPr>
                                  <a:spLocks noChangeArrowheads="1"/>
                                </wps:cNvSpPr>
                                <wps:spPr bwMode="auto">
                                  <a:xfrm>
                                    <a:off x="956"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4" name="Rectangle 2484"/>
                                <wps:cNvSpPr>
                                  <a:spLocks noChangeArrowheads="1"/>
                                </wps:cNvSpPr>
                                <wps:spPr bwMode="auto">
                                  <a:xfrm>
                                    <a:off x="956"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5" name="Rectangle 2485"/>
                                <wps:cNvSpPr>
                                  <a:spLocks noChangeArrowheads="1"/>
                                </wps:cNvSpPr>
                                <wps:spPr bwMode="auto">
                                  <a:xfrm>
                                    <a:off x="956" y="15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6" name="Rectangle 2486"/>
                                <wps:cNvSpPr>
                                  <a:spLocks noChangeArrowheads="1"/>
                                </wps:cNvSpPr>
                                <wps:spPr bwMode="auto">
                                  <a:xfrm>
                                    <a:off x="956" y="15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7" name="Rectangle 2487"/>
                                <wps:cNvSpPr>
                                  <a:spLocks noChangeArrowheads="1"/>
                                </wps:cNvSpPr>
                                <wps:spPr bwMode="auto">
                                  <a:xfrm>
                                    <a:off x="956" y="15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8" name="Rectangle 2488"/>
                                <wps:cNvSpPr>
                                  <a:spLocks noChangeArrowheads="1"/>
                                </wps:cNvSpPr>
                                <wps:spPr bwMode="auto">
                                  <a:xfrm>
                                    <a:off x="956" y="15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9" name="Rectangle 2489"/>
                                <wps:cNvSpPr>
                                  <a:spLocks noChangeArrowheads="1"/>
                                </wps:cNvSpPr>
                                <wps:spPr bwMode="auto">
                                  <a:xfrm>
                                    <a:off x="956" y="1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0" name="Rectangle 2490"/>
                                <wps:cNvSpPr>
                                  <a:spLocks noChangeArrowheads="1"/>
                                </wps:cNvSpPr>
                                <wps:spPr bwMode="auto">
                                  <a:xfrm>
                                    <a:off x="956" y="15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1" name="Rectangle 2491"/>
                                <wps:cNvSpPr>
                                  <a:spLocks noChangeArrowheads="1"/>
                                </wps:cNvSpPr>
                                <wps:spPr bwMode="auto">
                                  <a:xfrm>
                                    <a:off x="956" y="15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2" name="Rectangle 2492"/>
                                <wps:cNvSpPr>
                                  <a:spLocks noChangeArrowheads="1"/>
                                </wps:cNvSpPr>
                                <wps:spPr bwMode="auto">
                                  <a:xfrm>
                                    <a:off x="956" y="15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3" name="Rectangle 2493"/>
                                <wps:cNvSpPr>
                                  <a:spLocks noChangeArrowheads="1"/>
                                </wps:cNvSpPr>
                                <wps:spPr bwMode="auto">
                                  <a:xfrm>
                                    <a:off x="956" y="14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4" name="Rectangle 2494"/>
                                <wps:cNvSpPr>
                                  <a:spLocks noChangeArrowheads="1"/>
                                </wps:cNvSpPr>
                                <wps:spPr bwMode="auto">
                                  <a:xfrm>
                                    <a:off x="956" y="1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5" name="Rectangle 2495"/>
                                <wps:cNvSpPr>
                                  <a:spLocks noChangeArrowheads="1"/>
                                </wps:cNvSpPr>
                                <wps:spPr bwMode="auto">
                                  <a:xfrm>
                                    <a:off x="956" y="14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6" name="Rectangle 2496"/>
                                <wps:cNvSpPr>
                                  <a:spLocks noChangeArrowheads="1"/>
                                </wps:cNvSpPr>
                                <wps:spPr bwMode="auto">
                                  <a:xfrm>
                                    <a:off x="956" y="14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7" name="Rectangle 2497"/>
                                <wps:cNvSpPr>
                                  <a:spLocks noChangeArrowheads="1"/>
                                </wps:cNvSpPr>
                                <wps:spPr bwMode="auto">
                                  <a:xfrm>
                                    <a:off x="956" y="14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8" name="Rectangle 2498"/>
                                <wps:cNvSpPr>
                                  <a:spLocks noChangeArrowheads="1"/>
                                </wps:cNvSpPr>
                                <wps:spPr bwMode="auto">
                                  <a:xfrm>
                                    <a:off x="956" y="14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9" name="Rectangle 2499"/>
                                <wps:cNvSpPr>
                                  <a:spLocks noChangeArrowheads="1"/>
                                </wps:cNvSpPr>
                                <wps:spPr bwMode="auto">
                                  <a:xfrm>
                                    <a:off x="956" y="1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0" name="Rectangle 2500"/>
                                <wps:cNvSpPr>
                                  <a:spLocks noChangeArrowheads="1"/>
                                </wps:cNvSpPr>
                                <wps:spPr bwMode="auto">
                                  <a:xfrm>
                                    <a:off x="956" y="13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1" name="Rectangle 2501"/>
                                <wps:cNvSpPr>
                                  <a:spLocks noChangeArrowheads="1"/>
                                </wps:cNvSpPr>
                                <wps:spPr bwMode="auto">
                                  <a:xfrm>
                                    <a:off x="956" y="13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2" name="Rectangle 2502"/>
                                <wps:cNvSpPr>
                                  <a:spLocks noChangeArrowheads="1"/>
                                </wps:cNvSpPr>
                                <wps:spPr bwMode="auto">
                                  <a:xfrm>
                                    <a:off x="956"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3" name="Rectangle 2503"/>
                                <wps:cNvSpPr>
                                  <a:spLocks noChangeArrowheads="1"/>
                                </wps:cNvSpPr>
                                <wps:spPr bwMode="auto">
                                  <a:xfrm>
                                    <a:off x="956"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4" name="Rectangle 2504"/>
                                <wps:cNvSpPr>
                                  <a:spLocks noChangeArrowheads="1"/>
                                </wps:cNvSpPr>
                                <wps:spPr bwMode="auto">
                                  <a:xfrm>
                                    <a:off x="956"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5" name="Rectangle 2505"/>
                                <wps:cNvSpPr>
                                  <a:spLocks noChangeArrowheads="1"/>
                                </wps:cNvSpPr>
                                <wps:spPr bwMode="auto">
                                  <a:xfrm>
                                    <a:off x="956" y="13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6" name="Rectangle 2506"/>
                                <wps:cNvSpPr>
                                  <a:spLocks noChangeArrowheads="1"/>
                                </wps:cNvSpPr>
                                <wps:spPr bwMode="auto">
                                  <a:xfrm>
                                    <a:off x="956" y="13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7" name="Rectangle 2507"/>
                                <wps:cNvSpPr>
                                  <a:spLocks noChangeArrowheads="1"/>
                                </wps:cNvSpPr>
                                <wps:spPr bwMode="auto">
                                  <a:xfrm>
                                    <a:off x="956"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8" name="Rectangle 2508"/>
                                <wps:cNvSpPr>
                                  <a:spLocks noChangeArrowheads="1"/>
                                </wps:cNvSpPr>
                                <wps:spPr bwMode="auto">
                                  <a:xfrm>
                                    <a:off x="956"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9" name="Rectangle 2509"/>
                                <wps:cNvSpPr>
                                  <a:spLocks noChangeArrowheads="1"/>
                                </wps:cNvSpPr>
                                <wps:spPr bwMode="auto">
                                  <a:xfrm>
                                    <a:off x="956"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0" name="Rectangle 2510"/>
                                <wps:cNvSpPr>
                                  <a:spLocks noChangeArrowheads="1"/>
                                </wps:cNvSpPr>
                                <wps:spPr bwMode="auto">
                                  <a:xfrm>
                                    <a:off x="956" y="12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6781" name="Rectangle 2511"/>
                              <wps:cNvSpPr>
                                <a:spLocks noChangeArrowheads="1"/>
                              </wps:cNvSpPr>
                              <wps:spPr bwMode="auto">
                                <a:xfrm>
                                  <a:off x="608330" y="8834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2" name="Rectangle 2512"/>
                              <wps:cNvSpPr>
                                <a:spLocks noChangeArrowheads="1"/>
                              </wps:cNvSpPr>
                              <wps:spPr bwMode="auto">
                                <a:xfrm>
                                  <a:off x="608330" y="8802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3" name="Rectangle 2513"/>
                              <wps:cNvSpPr>
                                <a:spLocks noChangeArrowheads="1"/>
                              </wps:cNvSpPr>
                              <wps:spPr bwMode="auto">
                                <a:xfrm>
                                  <a:off x="608330" y="8771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4" name="Rectangle 2514"/>
                              <wps:cNvSpPr>
                                <a:spLocks noChangeArrowheads="1"/>
                              </wps:cNvSpPr>
                              <wps:spPr bwMode="auto">
                                <a:xfrm>
                                  <a:off x="608330" y="873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5" name="Rectangle 2515"/>
                              <wps:cNvSpPr>
                                <a:spLocks noChangeArrowheads="1"/>
                              </wps:cNvSpPr>
                              <wps:spPr bwMode="auto">
                                <a:xfrm>
                                  <a:off x="608330" y="87138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6" name="Rectangle 2516"/>
                              <wps:cNvSpPr>
                                <a:spLocks noChangeArrowheads="1"/>
                              </wps:cNvSpPr>
                              <wps:spPr bwMode="auto">
                                <a:xfrm>
                                  <a:off x="608330" y="8682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7" name="Rectangle 2517"/>
                              <wps:cNvSpPr>
                                <a:spLocks noChangeArrowheads="1"/>
                              </wps:cNvSpPr>
                              <wps:spPr bwMode="auto">
                                <a:xfrm>
                                  <a:off x="608330" y="8650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8" name="Rectangle 2518"/>
                              <wps:cNvSpPr>
                                <a:spLocks noChangeArrowheads="1"/>
                              </wps:cNvSpPr>
                              <wps:spPr bwMode="auto">
                                <a:xfrm>
                                  <a:off x="608330" y="8618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9" name="Rectangle 2519"/>
                              <wps:cNvSpPr>
                                <a:spLocks noChangeArrowheads="1"/>
                              </wps:cNvSpPr>
                              <wps:spPr bwMode="auto">
                                <a:xfrm>
                                  <a:off x="608330" y="8593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0" name="Rectangle 2520"/>
                              <wps:cNvSpPr>
                                <a:spLocks noChangeArrowheads="1"/>
                              </wps:cNvSpPr>
                              <wps:spPr bwMode="auto">
                                <a:xfrm>
                                  <a:off x="608330" y="8561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1" name="Rectangle 2521"/>
                              <wps:cNvSpPr>
                                <a:spLocks noChangeArrowheads="1"/>
                              </wps:cNvSpPr>
                              <wps:spPr bwMode="auto">
                                <a:xfrm>
                                  <a:off x="608330" y="8529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2" name="Rectangle 2522"/>
                              <wps:cNvSpPr>
                                <a:spLocks noChangeArrowheads="1"/>
                              </wps:cNvSpPr>
                              <wps:spPr bwMode="auto">
                                <a:xfrm>
                                  <a:off x="608330" y="8497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3" name="Rectangle 2523"/>
                              <wps:cNvSpPr>
                                <a:spLocks noChangeArrowheads="1"/>
                              </wps:cNvSpPr>
                              <wps:spPr bwMode="auto">
                                <a:xfrm>
                                  <a:off x="608330" y="846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4" name="Rectangle 2524"/>
                              <wps:cNvSpPr>
                                <a:spLocks noChangeArrowheads="1"/>
                              </wps:cNvSpPr>
                              <wps:spPr bwMode="auto">
                                <a:xfrm>
                                  <a:off x="608330" y="8440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5" name="Rectangle 2525"/>
                              <wps:cNvSpPr>
                                <a:spLocks noChangeArrowheads="1"/>
                              </wps:cNvSpPr>
                              <wps:spPr bwMode="auto">
                                <a:xfrm>
                                  <a:off x="608330" y="8409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6" name="Rectangle 2526"/>
                              <wps:cNvSpPr>
                                <a:spLocks noChangeArrowheads="1"/>
                              </wps:cNvSpPr>
                              <wps:spPr bwMode="auto">
                                <a:xfrm>
                                  <a:off x="608330" y="8377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7" name="Rectangle 2527"/>
                              <wps:cNvSpPr>
                                <a:spLocks noChangeArrowheads="1"/>
                              </wps:cNvSpPr>
                              <wps:spPr bwMode="auto">
                                <a:xfrm>
                                  <a:off x="608330" y="8345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8" name="Rectangle 2528"/>
                              <wps:cNvSpPr>
                                <a:spLocks noChangeArrowheads="1"/>
                              </wps:cNvSpPr>
                              <wps:spPr bwMode="auto">
                                <a:xfrm>
                                  <a:off x="608330" y="8313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9" name="Rectangle 2529"/>
                              <wps:cNvSpPr>
                                <a:spLocks noChangeArrowheads="1"/>
                              </wps:cNvSpPr>
                              <wps:spPr bwMode="auto">
                                <a:xfrm>
                                  <a:off x="608330" y="8288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0" name="Rectangle 2530"/>
                              <wps:cNvSpPr>
                                <a:spLocks noChangeArrowheads="1"/>
                              </wps:cNvSpPr>
                              <wps:spPr bwMode="auto">
                                <a:xfrm>
                                  <a:off x="608330" y="8256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1" name="Rectangle 2531"/>
                              <wps:cNvSpPr>
                                <a:spLocks noChangeArrowheads="1"/>
                              </wps:cNvSpPr>
                              <wps:spPr bwMode="auto">
                                <a:xfrm>
                                  <a:off x="608330" y="8224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2" name="Rectangle 2532"/>
                              <wps:cNvSpPr>
                                <a:spLocks noChangeArrowheads="1"/>
                              </wps:cNvSpPr>
                              <wps:spPr bwMode="auto">
                                <a:xfrm>
                                  <a:off x="608330" y="8193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3" name="Rectangle 2533"/>
                              <wps:cNvSpPr>
                                <a:spLocks noChangeArrowheads="1"/>
                              </wps:cNvSpPr>
                              <wps:spPr bwMode="auto">
                                <a:xfrm>
                                  <a:off x="608330" y="8161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4" name="Rectangle 2534"/>
                              <wps:cNvSpPr>
                                <a:spLocks noChangeArrowheads="1"/>
                              </wps:cNvSpPr>
                              <wps:spPr bwMode="auto">
                                <a:xfrm>
                                  <a:off x="608330" y="8136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5" name="Rectangle 2535"/>
                              <wps:cNvSpPr>
                                <a:spLocks noChangeArrowheads="1"/>
                              </wps:cNvSpPr>
                              <wps:spPr bwMode="auto">
                                <a:xfrm>
                                  <a:off x="608330" y="8104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6" name="Rectangle 2536"/>
                              <wps:cNvSpPr>
                                <a:spLocks noChangeArrowheads="1"/>
                              </wps:cNvSpPr>
                              <wps:spPr bwMode="auto">
                                <a:xfrm>
                                  <a:off x="608330" y="8072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7" name="Rectangle 2537"/>
                              <wps:cNvSpPr>
                                <a:spLocks noChangeArrowheads="1"/>
                              </wps:cNvSpPr>
                              <wps:spPr bwMode="auto">
                                <a:xfrm>
                                  <a:off x="608330" y="8040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8" name="Rectangle 2538"/>
                              <wps:cNvSpPr>
                                <a:spLocks noChangeArrowheads="1"/>
                              </wps:cNvSpPr>
                              <wps:spPr bwMode="auto">
                                <a:xfrm>
                                  <a:off x="608330" y="8009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9" name="Rectangle 2539"/>
                              <wps:cNvSpPr>
                                <a:spLocks noChangeArrowheads="1"/>
                              </wps:cNvSpPr>
                              <wps:spPr bwMode="auto">
                                <a:xfrm>
                                  <a:off x="608330" y="7983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0" name="Rectangle 2540"/>
                              <wps:cNvSpPr>
                                <a:spLocks noChangeArrowheads="1"/>
                              </wps:cNvSpPr>
                              <wps:spPr bwMode="auto">
                                <a:xfrm>
                                  <a:off x="608330" y="7951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1" name="Rectangle 2541"/>
                              <wps:cNvSpPr>
                                <a:spLocks noChangeArrowheads="1"/>
                              </wps:cNvSpPr>
                              <wps:spPr bwMode="auto">
                                <a:xfrm>
                                  <a:off x="608330" y="7920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2" name="Rectangle 2542"/>
                              <wps:cNvSpPr>
                                <a:spLocks noChangeArrowheads="1"/>
                              </wps:cNvSpPr>
                              <wps:spPr bwMode="auto">
                                <a:xfrm>
                                  <a:off x="608330" y="7888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3" name="Rectangle 2543"/>
                              <wps:cNvSpPr>
                                <a:spLocks noChangeArrowheads="1"/>
                              </wps:cNvSpPr>
                              <wps:spPr bwMode="auto">
                                <a:xfrm>
                                  <a:off x="608330" y="7856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4" name="Rectangle 2544"/>
                              <wps:cNvSpPr>
                                <a:spLocks noChangeArrowheads="1"/>
                              </wps:cNvSpPr>
                              <wps:spPr bwMode="auto">
                                <a:xfrm>
                                  <a:off x="608330" y="7831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5" name="Rectangle 2545"/>
                              <wps:cNvSpPr>
                                <a:spLocks noChangeArrowheads="1"/>
                              </wps:cNvSpPr>
                              <wps:spPr bwMode="auto">
                                <a:xfrm>
                                  <a:off x="608330" y="7799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6" name="Rectangle 2546"/>
                              <wps:cNvSpPr>
                                <a:spLocks noChangeArrowheads="1"/>
                              </wps:cNvSpPr>
                              <wps:spPr bwMode="auto">
                                <a:xfrm>
                                  <a:off x="608330" y="7767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7" name="Rectangle 2547"/>
                              <wps:cNvSpPr>
                                <a:spLocks noChangeArrowheads="1"/>
                              </wps:cNvSpPr>
                              <wps:spPr bwMode="auto">
                                <a:xfrm>
                                  <a:off x="608330" y="7735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8" name="Rectangle 2548"/>
                              <wps:cNvSpPr>
                                <a:spLocks noChangeArrowheads="1"/>
                              </wps:cNvSpPr>
                              <wps:spPr bwMode="auto">
                                <a:xfrm>
                                  <a:off x="608330" y="7704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9" name="Rectangle 2549"/>
                              <wps:cNvSpPr>
                                <a:spLocks noChangeArrowheads="1"/>
                              </wps:cNvSpPr>
                              <wps:spPr bwMode="auto">
                                <a:xfrm>
                                  <a:off x="608330" y="7678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0" name="Rectangle 2550"/>
                              <wps:cNvSpPr>
                                <a:spLocks noChangeArrowheads="1"/>
                              </wps:cNvSpPr>
                              <wps:spPr bwMode="auto">
                                <a:xfrm>
                                  <a:off x="608330" y="7647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1" name="Rectangle 2551"/>
                              <wps:cNvSpPr>
                                <a:spLocks noChangeArrowheads="1"/>
                              </wps:cNvSpPr>
                              <wps:spPr bwMode="auto">
                                <a:xfrm>
                                  <a:off x="608330" y="7615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2" name="Rectangle 2552"/>
                              <wps:cNvSpPr>
                                <a:spLocks noChangeArrowheads="1"/>
                              </wps:cNvSpPr>
                              <wps:spPr bwMode="auto">
                                <a:xfrm>
                                  <a:off x="608330" y="7583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3" name="Rectangle 2553"/>
                              <wps:cNvSpPr>
                                <a:spLocks noChangeArrowheads="1"/>
                              </wps:cNvSpPr>
                              <wps:spPr bwMode="auto">
                                <a:xfrm>
                                  <a:off x="608330" y="7551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4" name="Rectangle 2554"/>
                              <wps:cNvSpPr>
                                <a:spLocks noChangeArrowheads="1"/>
                              </wps:cNvSpPr>
                              <wps:spPr bwMode="auto">
                                <a:xfrm>
                                  <a:off x="608330" y="7526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5" name="Rectangle 2555"/>
                              <wps:cNvSpPr>
                                <a:spLocks noChangeArrowheads="1"/>
                              </wps:cNvSpPr>
                              <wps:spPr bwMode="auto">
                                <a:xfrm>
                                  <a:off x="608330" y="7494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6" name="Rectangle 2556"/>
                              <wps:cNvSpPr>
                                <a:spLocks noChangeArrowheads="1"/>
                              </wps:cNvSpPr>
                              <wps:spPr bwMode="auto">
                                <a:xfrm>
                                  <a:off x="608330" y="7462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7" name="Rectangle 2557"/>
                              <wps:cNvSpPr>
                                <a:spLocks noChangeArrowheads="1"/>
                              </wps:cNvSpPr>
                              <wps:spPr bwMode="auto">
                                <a:xfrm>
                                  <a:off x="608330" y="7431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8" name="Rectangle 2558"/>
                              <wps:cNvSpPr>
                                <a:spLocks noChangeArrowheads="1"/>
                              </wps:cNvSpPr>
                              <wps:spPr bwMode="auto">
                                <a:xfrm>
                                  <a:off x="608330" y="7399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9" name="Rectangle 2559"/>
                              <wps:cNvSpPr>
                                <a:spLocks noChangeArrowheads="1"/>
                              </wps:cNvSpPr>
                              <wps:spPr bwMode="auto">
                                <a:xfrm>
                                  <a:off x="608330" y="7374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0" name="Rectangle 2560"/>
                              <wps:cNvSpPr>
                                <a:spLocks noChangeArrowheads="1"/>
                              </wps:cNvSpPr>
                              <wps:spPr bwMode="auto">
                                <a:xfrm>
                                  <a:off x="608330" y="7342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1" name="Rectangle 2561"/>
                              <wps:cNvSpPr>
                                <a:spLocks noChangeArrowheads="1"/>
                              </wps:cNvSpPr>
                              <wps:spPr bwMode="auto">
                                <a:xfrm>
                                  <a:off x="608330" y="7310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2" name="Rectangle 2562"/>
                              <wps:cNvSpPr>
                                <a:spLocks noChangeArrowheads="1"/>
                              </wps:cNvSpPr>
                              <wps:spPr bwMode="auto">
                                <a:xfrm>
                                  <a:off x="608330" y="7278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3" name="Rectangle 2563"/>
                              <wps:cNvSpPr>
                                <a:spLocks noChangeArrowheads="1"/>
                              </wps:cNvSpPr>
                              <wps:spPr bwMode="auto">
                                <a:xfrm>
                                  <a:off x="608330" y="7247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4" name="Rectangle 2564"/>
                              <wps:cNvSpPr>
                                <a:spLocks noChangeArrowheads="1"/>
                              </wps:cNvSpPr>
                              <wps:spPr bwMode="auto">
                                <a:xfrm>
                                  <a:off x="608330" y="7221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5" name="Rectangle 2565"/>
                              <wps:cNvSpPr>
                                <a:spLocks noChangeArrowheads="1"/>
                              </wps:cNvSpPr>
                              <wps:spPr bwMode="auto">
                                <a:xfrm>
                                  <a:off x="608330" y="7189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6" name="Rectangle 2566"/>
                              <wps:cNvSpPr>
                                <a:spLocks noChangeArrowheads="1"/>
                              </wps:cNvSpPr>
                              <wps:spPr bwMode="auto">
                                <a:xfrm>
                                  <a:off x="608330" y="7158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7" name="Rectangle 2567"/>
                              <wps:cNvSpPr>
                                <a:spLocks noChangeArrowheads="1"/>
                              </wps:cNvSpPr>
                              <wps:spPr bwMode="auto">
                                <a:xfrm>
                                  <a:off x="608330" y="7126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8" name="Rectangle 2568"/>
                              <wps:cNvSpPr>
                                <a:spLocks noChangeArrowheads="1"/>
                              </wps:cNvSpPr>
                              <wps:spPr bwMode="auto">
                                <a:xfrm>
                                  <a:off x="608330" y="7094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9" name="Rectangle 2569"/>
                              <wps:cNvSpPr>
                                <a:spLocks noChangeArrowheads="1"/>
                              </wps:cNvSpPr>
                              <wps:spPr bwMode="auto">
                                <a:xfrm>
                                  <a:off x="608330" y="7069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0" name="Rectangle 2570"/>
                              <wps:cNvSpPr>
                                <a:spLocks noChangeArrowheads="1"/>
                              </wps:cNvSpPr>
                              <wps:spPr bwMode="auto">
                                <a:xfrm>
                                  <a:off x="608330" y="7037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1" name="Rectangle 2571"/>
                              <wps:cNvSpPr>
                                <a:spLocks noChangeArrowheads="1"/>
                              </wps:cNvSpPr>
                              <wps:spPr bwMode="auto">
                                <a:xfrm>
                                  <a:off x="608330" y="7005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2" name="Rectangle 2572"/>
                              <wps:cNvSpPr>
                                <a:spLocks noChangeArrowheads="1"/>
                              </wps:cNvSpPr>
                              <wps:spPr bwMode="auto">
                                <a:xfrm>
                                  <a:off x="608330" y="6973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3" name="Rectangle 2573"/>
                              <wps:cNvSpPr>
                                <a:spLocks noChangeArrowheads="1"/>
                              </wps:cNvSpPr>
                              <wps:spPr bwMode="auto">
                                <a:xfrm>
                                  <a:off x="608330" y="6942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4" name="Rectangle 2574"/>
                              <wps:cNvSpPr>
                                <a:spLocks noChangeArrowheads="1"/>
                              </wps:cNvSpPr>
                              <wps:spPr bwMode="auto">
                                <a:xfrm>
                                  <a:off x="608330" y="6916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5" name="Rectangle 2575"/>
                              <wps:cNvSpPr>
                                <a:spLocks noChangeArrowheads="1"/>
                              </wps:cNvSpPr>
                              <wps:spPr bwMode="auto">
                                <a:xfrm>
                                  <a:off x="608330" y="6885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6" name="Rectangle 2576"/>
                              <wps:cNvSpPr>
                                <a:spLocks noChangeArrowheads="1"/>
                              </wps:cNvSpPr>
                              <wps:spPr bwMode="auto">
                                <a:xfrm>
                                  <a:off x="608330" y="6853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7" name="Rectangle 2577"/>
                              <wps:cNvSpPr>
                                <a:spLocks noChangeArrowheads="1"/>
                              </wps:cNvSpPr>
                              <wps:spPr bwMode="auto">
                                <a:xfrm>
                                  <a:off x="608330" y="6821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8" name="Rectangle 2578"/>
                              <wps:cNvSpPr>
                                <a:spLocks noChangeArrowheads="1"/>
                              </wps:cNvSpPr>
                              <wps:spPr bwMode="auto">
                                <a:xfrm>
                                  <a:off x="608330" y="6789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9" name="Rectangle 2579"/>
                              <wps:cNvSpPr>
                                <a:spLocks noChangeArrowheads="1"/>
                              </wps:cNvSpPr>
                              <wps:spPr bwMode="auto">
                                <a:xfrm>
                                  <a:off x="608330" y="6764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0" name="Rectangle 2580"/>
                              <wps:cNvSpPr>
                                <a:spLocks noChangeArrowheads="1"/>
                              </wps:cNvSpPr>
                              <wps:spPr bwMode="auto">
                                <a:xfrm>
                                  <a:off x="608330" y="6732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1" name="Rectangle 2581"/>
                              <wps:cNvSpPr>
                                <a:spLocks noChangeArrowheads="1"/>
                              </wps:cNvSpPr>
                              <wps:spPr bwMode="auto">
                                <a:xfrm>
                                  <a:off x="608330" y="6700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2" name="Rectangle 2582"/>
                              <wps:cNvSpPr>
                                <a:spLocks noChangeArrowheads="1"/>
                              </wps:cNvSpPr>
                              <wps:spPr bwMode="auto">
                                <a:xfrm>
                                  <a:off x="608330" y="6669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3" name="Rectangle 2583"/>
                              <wps:cNvSpPr>
                                <a:spLocks noChangeArrowheads="1"/>
                              </wps:cNvSpPr>
                              <wps:spPr bwMode="auto">
                                <a:xfrm>
                                  <a:off x="608330" y="6637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4" name="Rectangle 2584"/>
                              <wps:cNvSpPr>
                                <a:spLocks noChangeArrowheads="1"/>
                              </wps:cNvSpPr>
                              <wps:spPr bwMode="auto">
                                <a:xfrm>
                                  <a:off x="608330" y="6612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5" name="Rectangle 2585"/>
                              <wps:cNvSpPr>
                                <a:spLocks noChangeArrowheads="1"/>
                              </wps:cNvSpPr>
                              <wps:spPr bwMode="auto">
                                <a:xfrm>
                                  <a:off x="608330" y="6580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6" name="Rectangle 2586"/>
                              <wps:cNvSpPr>
                                <a:spLocks noChangeArrowheads="1"/>
                              </wps:cNvSpPr>
                              <wps:spPr bwMode="auto">
                                <a:xfrm>
                                  <a:off x="608330" y="6548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7" name="Rectangle 2587"/>
                              <wps:cNvSpPr>
                                <a:spLocks noChangeArrowheads="1"/>
                              </wps:cNvSpPr>
                              <wps:spPr bwMode="auto">
                                <a:xfrm>
                                  <a:off x="608330" y="6516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8" name="Rectangle 2588"/>
                              <wps:cNvSpPr>
                                <a:spLocks noChangeArrowheads="1"/>
                              </wps:cNvSpPr>
                              <wps:spPr bwMode="auto">
                                <a:xfrm>
                                  <a:off x="608330" y="6485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9" name="Rectangle 2589"/>
                              <wps:cNvSpPr>
                                <a:spLocks noChangeArrowheads="1"/>
                              </wps:cNvSpPr>
                              <wps:spPr bwMode="auto">
                                <a:xfrm>
                                  <a:off x="608330" y="6459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0" name="Rectangle 2590"/>
                              <wps:cNvSpPr>
                                <a:spLocks noChangeArrowheads="1"/>
                              </wps:cNvSpPr>
                              <wps:spPr bwMode="auto">
                                <a:xfrm>
                                  <a:off x="608330" y="6427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1" name="Rectangle 2591"/>
                              <wps:cNvSpPr>
                                <a:spLocks noChangeArrowheads="1"/>
                              </wps:cNvSpPr>
                              <wps:spPr bwMode="auto">
                                <a:xfrm>
                                  <a:off x="608330" y="6396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2" name="Rectangle 2592"/>
                              <wps:cNvSpPr>
                                <a:spLocks noChangeArrowheads="1"/>
                              </wps:cNvSpPr>
                              <wps:spPr bwMode="auto">
                                <a:xfrm>
                                  <a:off x="608330" y="6364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3" name="Rectangle 2593"/>
                              <wps:cNvSpPr>
                                <a:spLocks noChangeArrowheads="1"/>
                              </wps:cNvSpPr>
                              <wps:spPr bwMode="auto">
                                <a:xfrm>
                                  <a:off x="608330" y="6332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4" name="Rectangle 2594"/>
                              <wps:cNvSpPr>
                                <a:spLocks noChangeArrowheads="1"/>
                              </wps:cNvSpPr>
                              <wps:spPr bwMode="auto">
                                <a:xfrm>
                                  <a:off x="608330" y="6307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5" name="Rectangle 2595"/>
                              <wps:cNvSpPr>
                                <a:spLocks noChangeArrowheads="1"/>
                              </wps:cNvSpPr>
                              <wps:spPr bwMode="auto">
                                <a:xfrm>
                                  <a:off x="608330" y="6275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6" name="Rectangle 2596"/>
                              <wps:cNvSpPr>
                                <a:spLocks noChangeArrowheads="1"/>
                              </wps:cNvSpPr>
                              <wps:spPr bwMode="auto">
                                <a:xfrm>
                                  <a:off x="608330" y="6243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7" name="Rectangle 2597"/>
                              <wps:cNvSpPr>
                                <a:spLocks noChangeArrowheads="1"/>
                              </wps:cNvSpPr>
                              <wps:spPr bwMode="auto">
                                <a:xfrm>
                                  <a:off x="608330" y="6211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8" name="Rectangle 2598"/>
                              <wps:cNvSpPr>
                                <a:spLocks noChangeArrowheads="1"/>
                              </wps:cNvSpPr>
                              <wps:spPr bwMode="auto">
                                <a:xfrm>
                                  <a:off x="608330" y="6180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9" name="Rectangle 2599"/>
                              <wps:cNvSpPr>
                                <a:spLocks noChangeArrowheads="1"/>
                              </wps:cNvSpPr>
                              <wps:spPr bwMode="auto">
                                <a:xfrm>
                                  <a:off x="608330" y="6154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0" name="Rectangle 2600"/>
                              <wps:cNvSpPr>
                                <a:spLocks noChangeArrowheads="1"/>
                              </wps:cNvSpPr>
                              <wps:spPr bwMode="auto">
                                <a:xfrm>
                                  <a:off x="608330" y="5361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1" name="Rectangle 2601"/>
                              <wps:cNvSpPr>
                                <a:spLocks noChangeArrowheads="1"/>
                              </wps:cNvSpPr>
                              <wps:spPr bwMode="auto">
                                <a:xfrm>
                                  <a:off x="608330" y="5329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2" name="Rectangle 2602"/>
                              <wps:cNvSpPr>
                                <a:spLocks noChangeArrowheads="1"/>
                              </wps:cNvSpPr>
                              <wps:spPr bwMode="auto">
                                <a:xfrm>
                                  <a:off x="608330" y="5297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3" name="Rectangle 2603"/>
                              <wps:cNvSpPr>
                                <a:spLocks noChangeArrowheads="1"/>
                              </wps:cNvSpPr>
                              <wps:spPr bwMode="auto">
                                <a:xfrm>
                                  <a:off x="608330" y="5265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4" name="Rectangle 2604"/>
                              <wps:cNvSpPr>
                                <a:spLocks noChangeArrowheads="1"/>
                              </wps:cNvSpPr>
                              <wps:spPr bwMode="auto">
                                <a:xfrm>
                                  <a:off x="608330" y="5240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5" name="Rectangle 2605"/>
                              <wps:cNvSpPr>
                                <a:spLocks noChangeArrowheads="1"/>
                              </wps:cNvSpPr>
                              <wps:spPr bwMode="auto">
                                <a:xfrm>
                                  <a:off x="608330" y="5208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6" name="Rectangle 2606"/>
                              <wps:cNvSpPr>
                                <a:spLocks noChangeArrowheads="1"/>
                              </wps:cNvSpPr>
                              <wps:spPr bwMode="auto">
                                <a:xfrm>
                                  <a:off x="608330" y="5176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7" name="Rectangle 2607"/>
                              <wps:cNvSpPr>
                                <a:spLocks noChangeArrowheads="1"/>
                              </wps:cNvSpPr>
                              <wps:spPr bwMode="auto">
                                <a:xfrm>
                                  <a:off x="608330" y="5145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8" name="Rectangle 2608"/>
                              <wps:cNvSpPr>
                                <a:spLocks noChangeArrowheads="1"/>
                              </wps:cNvSpPr>
                              <wps:spPr bwMode="auto">
                                <a:xfrm>
                                  <a:off x="608330" y="5113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9" name="Rectangle 2609"/>
                              <wps:cNvSpPr>
                                <a:spLocks noChangeArrowheads="1"/>
                              </wps:cNvSpPr>
                              <wps:spPr bwMode="auto">
                                <a:xfrm>
                                  <a:off x="608330" y="5088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0" name="Rectangle 2610"/>
                              <wps:cNvSpPr>
                                <a:spLocks noChangeArrowheads="1"/>
                              </wps:cNvSpPr>
                              <wps:spPr bwMode="auto">
                                <a:xfrm>
                                  <a:off x="608330" y="5056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1" name="Rectangle 2611"/>
                              <wps:cNvSpPr>
                                <a:spLocks noChangeArrowheads="1"/>
                              </wps:cNvSpPr>
                              <wps:spPr bwMode="auto">
                                <a:xfrm>
                                  <a:off x="608330" y="5024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2" name="Rectangle 2612"/>
                              <wps:cNvSpPr>
                                <a:spLocks noChangeArrowheads="1"/>
                              </wps:cNvSpPr>
                              <wps:spPr bwMode="auto">
                                <a:xfrm>
                                  <a:off x="608330" y="4992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3" name="Rectangle 2613"/>
                              <wps:cNvSpPr>
                                <a:spLocks noChangeArrowheads="1"/>
                              </wps:cNvSpPr>
                              <wps:spPr bwMode="auto">
                                <a:xfrm>
                                  <a:off x="608330" y="4961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4" name="Rectangle 2614"/>
                              <wps:cNvSpPr>
                                <a:spLocks noChangeArrowheads="1"/>
                              </wps:cNvSpPr>
                              <wps:spPr bwMode="auto">
                                <a:xfrm>
                                  <a:off x="608330" y="4935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5" name="Rectangle 2615"/>
                              <wps:cNvSpPr>
                                <a:spLocks noChangeArrowheads="1"/>
                              </wps:cNvSpPr>
                              <wps:spPr bwMode="auto">
                                <a:xfrm>
                                  <a:off x="608330" y="4903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6" name="Rectangle 2616"/>
                              <wps:cNvSpPr>
                                <a:spLocks noChangeArrowheads="1"/>
                              </wps:cNvSpPr>
                              <wps:spPr bwMode="auto">
                                <a:xfrm>
                                  <a:off x="608330" y="4872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7" name="Rectangle 2617"/>
                              <wps:cNvSpPr>
                                <a:spLocks noChangeArrowheads="1"/>
                              </wps:cNvSpPr>
                              <wps:spPr bwMode="auto">
                                <a:xfrm>
                                  <a:off x="608330" y="4840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8" name="Rectangle 2618"/>
                              <wps:cNvSpPr>
                                <a:spLocks noChangeArrowheads="1"/>
                              </wps:cNvSpPr>
                              <wps:spPr bwMode="auto">
                                <a:xfrm>
                                  <a:off x="608330" y="4808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9" name="Rectangle 2619"/>
                              <wps:cNvSpPr>
                                <a:spLocks noChangeArrowheads="1"/>
                              </wps:cNvSpPr>
                              <wps:spPr bwMode="auto">
                                <a:xfrm>
                                  <a:off x="608330" y="4783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0" name="Rectangle 2620"/>
                              <wps:cNvSpPr>
                                <a:spLocks noChangeArrowheads="1"/>
                              </wps:cNvSpPr>
                              <wps:spPr bwMode="auto">
                                <a:xfrm>
                                  <a:off x="608330" y="4751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1" name="Rectangle 2621"/>
                              <wps:cNvSpPr>
                                <a:spLocks noChangeArrowheads="1"/>
                              </wps:cNvSpPr>
                              <wps:spPr bwMode="auto">
                                <a:xfrm>
                                  <a:off x="608330" y="4719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2" name="Rectangle 2622"/>
                              <wps:cNvSpPr>
                                <a:spLocks noChangeArrowheads="1"/>
                              </wps:cNvSpPr>
                              <wps:spPr bwMode="auto">
                                <a:xfrm>
                                  <a:off x="608330" y="4687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3" name="Rectangle 2623"/>
                              <wps:cNvSpPr>
                                <a:spLocks noChangeArrowheads="1"/>
                              </wps:cNvSpPr>
                              <wps:spPr bwMode="auto">
                                <a:xfrm>
                                  <a:off x="608330" y="465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4" name="Rectangle 2624"/>
                              <wps:cNvSpPr>
                                <a:spLocks noChangeArrowheads="1"/>
                              </wps:cNvSpPr>
                              <wps:spPr bwMode="auto">
                                <a:xfrm>
                                  <a:off x="608330" y="4630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5" name="Rectangle 2625"/>
                              <wps:cNvSpPr>
                                <a:spLocks noChangeArrowheads="1"/>
                              </wps:cNvSpPr>
                              <wps:spPr bwMode="auto">
                                <a:xfrm>
                                  <a:off x="1551305" y="1310173"/>
                                  <a:ext cx="18415" cy="1864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6" name="Rectangle 2626"/>
                              <wps:cNvSpPr>
                                <a:spLocks noChangeArrowheads="1"/>
                              </wps:cNvSpPr>
                              <wps:spPr bwMode="auto">
                                <a:xfrm>
                                  <a:off x="2026920" y="1310173"/>
                                  <a:ext cx="18415" cy="1864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7" name="Freeform 2627"/>
                              <wps:cNvSpPr>
                                <a:spLocks/>
                              </wps:cNvSpPr>
                              <wps:spPr bwMode="auto">
                                <a:xfrm>
                                  <a:off x="1450340" y="798363"/>
                                  <a:ext cx="119380" cy="514985"/>
                                </a:xfrm>
                                <a:custGeom>
                                  <a:avLst/>
                                  <a:gdLst>
                                    <a:gd name="T0" fmla="*/ 188 w 188"/>
                                    <a:gd name="T1" fmla="*/ 801 h 811"/>
                                    <a:gd name="T2" fmla="*/ 29 w 188"/>
                                    <a:gd name="T3" fmla="*/ 0 h 811"/>
                                    <a:gd name="T4" fmla="*/ 0 w 188"/>
                                    <a:gd name="T5" fmla="*/ 9 h 811"/>
                                    <a:gd name="T6" fmla="*/ 159 w 188"/>
                                    <a:gd name="T7" fmla="*/ 811 h 811"/>
                                    <a:gd name="T8" fmla="*/ 188 w 188"/>
                                    <a:gd name="T9" fmla="*/ 801 h 811"/>
                                  </a:gdLst>
                                  <a:ahLst/>
                                  <a:cxnLst>
                                    <a:cxn ang="0">
                                      <a:pos x="T0" y="T1"/>
                                    </a:cxn>
                                    <a:cxn ang="0">
                                      <a:pos x="T2" y="T3"/>
                                    </a:cxn>
                                    <a:cxn ang="0">
                                      <a:pos x="T4" y="T5"/>
                                    </a:cxn>
                                    <a:cxn ang="0">
                                      <a:pos x="T6" y="T7"/>
                                    </a:cxn>
                                    <a:cxn ang="0">
                                      <a:pos x="T8" y="T9"/>
                                    </a:cxn>
                                  </a:cxnLst>
                                  <a:rect l="0" t="0" r="r" b="b"/>
                                  <a:pathLst>
                                    <a:path w="188" h="811">
                                      <a:moveTo>
                                        <a:pt x="188" y="801"/>
                                      </a:moveTo>
                                      <a:lnTo>
                                        <a:pt x="29" y="0"/>
                                      </a:lnTo>
                                      <a:lnTo>
                                        <a:pt x="0" y="9"/>
                                      </a:lnTo>
                                      <a:lnTo>
                                        <a:pt x="159" y="811"/>
                                      </a:lnTo>
                                      <a:lnTo>
                                        <a:pt x="188" y="8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8" name="Freeform 2628"/>
                              <wps:cNvSpPr>
                                <a:spLocks/>
                              </wps:cNvSpPr>
                              <wps:spPr bwMode="auto">
                                <a:xfrm>
                                  <a:off x="2026920" y="798363"/>
                                  <a:ext cx="121920" cy="514985"/>
                                </a:xfrm>
                                <a:custGeom>
                                  <a:avLst/>
                                  <a:gdLst>
                                    <a:gd name="T0" fmla="*/ 29 w 192"/>
                                    <a:gd name="T1" fmla="*/ 811 h 811"/>
                                    <a:gd name="T2" fmla="*/ 192 w 192"/>
                                    <a:gd name="T3" fmla="*/ 9 h 811"/>
                                    <a:gd name="T4" fmla="*/ 164 w 192"/>
                                    <a:gd name="T5" fmla="*/ 0 h 811"/>
                                    <a:gd name="T6" fmla="*/ 0 w 192"/>
                                    <a:gd name="T7" fmla="*/ 801 h 811"/>
                                    <a:gd name="T8" fmla="*/ 29 w 192"/>
                                    <a:gd name="T9" fmla="*/ 811 h 811"/>
                                  </a:gdLst>
                                  <a:ahLst/>
                                  <a:cxnLst>
                                    <a:cxn ang="0">
                                      <a:pos x="T0" y="T1"/>
                                    </a:cxn>
                                    <a:cxn ang="0">
                                      <a:pos x="T2" y="T3"/>
                                    </a:cxn>
                                    <a:cxn ang="0">
                                      <a:pos x="T4" y="T5"/>
                                    </a:cxn>
                                    <a:cxn ang="0">
                                      <a:pos x="T6" y="T7"/>
                                    </a:cxn>
                                    <a:cxn ang="0">
                                      <a:pos x="T8" y="T9"/>
                                    </a:cxn>
                                  </a:cxnLst>
                                  <a:rect l="0" t="0" r="r" b="b"/>
                                  <a:pathLst>
                                    <a:path w="192" h="811">
                                      <a:moveTo>
                                        <a:pt x="29" y="811"/>
                                      </a:moveTo>
                                      <a:lnTo>
                                        <a:pt x="192" y="9"/>
                                      </a:lnTo>
                                      <a:lnTo>
                                        <a:pt x="164" y="0"/>
                                      </a:lnTo>
                                      <a:lnTo>
                                        <a:pt x="0" y="801"/>
                                      </a:lnTo>
                                      <a:lnTo>
                                        <a:pt x="29" y="8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9" name="Freeform 2629"/>
                              <wps:cNvSpPr>
                                <a:spLocks/>
                              </wps:cNvSpPr>
                              <wps:spPr bwMode="auto">
                                <a:xfrm>
                                  <a:off x="1450340" y="3171993"/>
                                  <a:ext cx="119380" cy="514985"/>
                                </a:xfrm>
                                <a:custGeom>
                                  <a:avLst/>
                                  <a:gdLst>
                                    <a:gd name="T0" fmla="*/ 159 w 188"/>
                                    <a:gd name="T1" fmla="*/ 0 h 811"/>
                                    <a:gd name="T2" fmla="*/ 0 w 188"/>
                                    <a:gd name="T3" fmla="*/ 801 h 811"/>
                                    <a:gd name="T4" fmla="*/ 29 w 188"/>
                                    <a:gd name="T5" fmla="*/ 811 h 811"/>
                                    <a:gd name="T6" fmla="*/ 188 w 188"/>
                                    <a:gd name="T7" fmla="*/ 9 h 811"/>
                                    <a:gd name="T8" fmla="*/ 159 w 188"/>
                                    <a:gd name="T9" fmla="*/ 0 h 811"/>
                                  </a:gdLst>
                                  <a:ahLst/>
                                  <a:cxnLst>
                                    <a:cxn ang="0">
                                      <a:pos x="T0" y="T1"/>
                                    </a:cxn>
                                    <a:cxn ang="0">
                                      <a:pos x="T2" y="T3"/>
                                    </a:cxn>
                                    <a:cxn ang="0">
                                      <a:pos x="T4" y="T5"/>
                                    </a:cxn>
                                    <a:cxn ang="0">
                                      <a:pos x="T6" y="T7"/>
                                    </a:cxn>
                                    <a:cxn ang="0">
                                      <a:pos x="T8" y="T9"/>
                                    </a:cxn>
                                  </a:cxnLst>
                                  <a:rect l="0" t="0" r="r" b="b"/>
                                  <a:pathLst>
                                    <a:path w="188" h="811">
                                      <a:moveTo>
                                        <a:pt x="159" y="0"/>
                                      </a:moveTo>
                                      <a:lnTo>
                                        <a:pt x="0" y="801"/>
                                      </a:lnTo>
                                      <a:lnTo>
                                        <a:pt x="29" y="811"/>
                                      </a:lnTo>
                                      <a:lnTo>
                                        <a:pt x="188" y="9"/>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0" name="Freeform 2630"/>
                              <wps:cNvSpPr>
                                <a:spLocks/>
                              </wps:cNvSpPr>
                              <wps:spPr bwMode="auto">
                                <a:xfrm>
                                  <a:off x="2026920" y="3171993"/>
                                  <a:ext cx="121920" cy="514985"/>
                                </a:xfrm>
                                <a:custGeom>
                                  <a:avLst/>
                                  <a:gdLst>
                                    <a:gd name="T0" fmla="*/ 0 w 192"/>
                                    <a:gd name="T1" fmla="*/ 9 h 811"/>
                                    <a:gd name="T2" fmla="*/ 164 w 192"/>
                                    <a:gd name="T3" fmla="*/ 811 h 811"/>
                                    <a:gd name="T4" fmla="*/ 192 w 192"/>
                                    <a:gd name="T5" fmla="*/ 801 h 811"/>
                                    <a:gd name="T6" fmla="*/ 29 w 192"/>
                                    <a:gd name="T7" fmla="*/ 0 h 811"/>
                                    <a:gd name="T8" fmla="*/ 0 w 192"/>
                                    <a:gd name="T9" fmla="*/ 9 h 811"/>
                                  </a:gdLst>
                                  <a:ahLst/>
                                  <a:cxnLst>
                                    <a:cxn ang="0">
                                      <a:pos x="T0" y="T1"/>
                                    </a:cxn>
                                    <a:cxn ang="0">
                                      <a:pos x="T2" y="T3"/>
                                    </a:cxn>
                                    <a:cxn ang="0">
                                      <a:pos x="T4" y="T5"/>
                                    </a:cxn>
                                    <a:cxn ang="0">
                                      <a:pos x="T6" y="T7"/>
                                    </a:cxn>
                                    <a:cxn ang="0">
                                      <a:pos x="T8" y="T9"/>
                                    </a:cxn>
                                  </a:cxnLst>
                                  <a:rect l="0" t="0" r="r" b="b"/>
                                  <a:pathLst>
                                    <a:path w="192" h="811">
                                      <a:moveTo>
                                        <a:pt x="0" y="9"/>
                                      </a:moveTo>
                                      <a:lnTo>
                                        <a:pt x="164" y="811"/>
                                      </a:lnTo>
                                      <a:lnTo>
                                        <a:pt x="192" y="801"/>
                                      </a:lnTo>
                                      <a:lnTo>
                                        <a:pt x="29"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1" name="Freeform 2631"/>
                              <wps:cNvSpPr>
                                <a:spLocks/>
                              </wps:cNvSpPr>
                              <wps:spPr bwMode="auto">
                                <a:xfrm>
                                  <a:off x="1624330" y="173523"/>
                                  <a:ext cx="335915" cy="579120"/>
                                </a:xfrm>
                                <a:custGeom>
                                  <a:avLst/>
                                  <a:gdLst>
                                    <a:gd name="T0" fmla="*/ 183 w 529"/>
                                    <a:gd name="T1" fmla="*/ 912 h 912"/>
                                    <a:gd name="T2" fmla="*/ 183 w 529"/>
                                    <a:gd name="T3" fmla="*/ 182 h 912"/>
                                    <a:gd name="T4" fmla="*/ 0 w 529"/>
                                    <a:gd name="T5" fmla="*/ 182 h 912"/>
                                    <a:gd name="T6" fmla="*/ 274 w 529"/>
                                    <a:gd name="T7" fmla="*/ 0 h 912"/>
                                    <a:gd name="T8" fmla="*/ 529 w 529"/>
                                    <a:gd name="T9" fmla="*/ 182 h 912"/>
                                    <a:gd name="T10" fmla="*/ 370 w 529"/>
                                    <a:gd name="T11" fmla="*/ 182 h 912"/>
                                    <a:gd name="T12" fmla="*/ 370 w 529"/>
                                    <a:gd name="T13" fmla="*/ 912 h 912"/>
                                    <a:gd name="T14" fmla="*/ 183 w 529"/>
                                    <a:gd name="T15" fmla="*/ 912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9" h="912">
                                      <a:moveTo>
                                        <a:pt x="183" y="912"/>
                                      </a:moveTo>
                                      <a:lnTo>
                                        <a:pt x="183" y="182"/>
                                      </a:lnTo>
                                      <a:lnTo>
                                        <a:pt x="0" y="182"/>
                                      </a:lnTo>
                                      <a:lnTo>
                                        <a:pt x="274" y="0"/>
                                      </a:lnTo>
                                      <a:lnTo>
                                        <a:pt x="529" y="182"/>
                                      </a:lnTo>
                                      <a:lnTo>
                                        <a:pt x="370" y="182"/>
                                      </a:lnTo>
                                      <a:lnTo>
                                        <a:pt x="370" y="912"/>
                                      </a:lnTo>
                                      <a:lnTo>
                                        <a:pt x="183"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2" name="Freeform 2632"/>
                              <wps:cNvSpPr>
                                <a:spLocks/>
                              </wps:cNvSpPr>
                              <wps:spPr bwMode="auto">
                                <a:xfrm>
                                  <a:off x="1621155" y="170348"/>
                                  <a:ext cx="341630" cy="584835"/>
                                </a:xfrm>
                                <a:custGeom>
                                  <a:avLst/>
                                  <a:gdLst>
                                    <a:gd name="T0" fmla="*/ 188 w 538"/>
                                    <a:gd name="T1" fmla="*/ 912 h 921"/>
                                    <a:gd name="T2" fmla="*/ 192 w 538"/>
                                    <a:gd name="T3" fmla="*/ 917 h 921"/>
                                    <a:gd name="T4" fmla="*/ 192 w 538"/>
                                    <a:gd name="T5" fmla="*/ 182 h 921"/>
                                    <a:gd name="T6" fmla="*/ 5 w 538"/>
                                    <a:gd name="T7" fmla="*/ 182 h 921"/>
                                    <a:gd name="T8" fmla="*/ 10 w 538"/>
                                    <a:gd name="T9" fmla="*/ 192 h 921"/>
                                    <a:gd name="T10" fmla="*/ 284 w 538"/>
                                    <a:gd name="T11" fmla="*/ 10 h 921"/>
                                    <a:gd name="T12" fmla="*/ 274 w 538"/>
                                    <a:gd name="T13" fmla="*/ 10 h 921"/>
                                    <a:gd name="T14" fmla="*/ 529 w 538"/>
                                    <a:gd name="T15" fmla="*/ 192 h 921"/>
                                    <a:gd name="T16" fmla="*/ 534 w 538"/>
                                    <a:gd name="T17" fmla="*/ 182 h 921"/>
                                    <a:gd name="T18" fmla="*/ 370 w 538"/>
                                    <a:gd name="T19" fmla="*/ 182 h 921"/>
                                    <a:gd name="T20" fmla="*/ 370 w 538"/>
                                    <a:gd name="T21" fmla="*/ 917 h 921"/>
                                    <a:gd name="T22" fmla="*/ 375 w 538"/>
                                    <a:gd name="T23" fmla="*/ 912 h 921"/>
                                    <a:gd name="T24" fmla="*/ 188 w 538"/>
                                    <a:gd name="T25" fmla="*/ 912 h 921"/>
                                    <a:gd name="T26" fmla="*/ 188 w 538"/>
                                    <a:gd name="T27" fmla="*/ 921 h 921"/>
                                    <a:gd name="T28" fmla="*/ 375 w 538"/>
                                    <a:gd name="T29" fmla="*/ 921 h 921"/>
                                    <a:gd name="T30" fmla="*/ 380 w 538"/>
                                    <a:gd name="T31" fmla="*/ 921 h 921"/>
                                    <a:gd name="T32" fmla="*/ 380 w 538"/>
                                    <a:gd name="T33" fmla="*/ 917 h 921"/>
                                    <a:gd name="T34" fmla="*/ 380 w 538"/>
                                    <a:gd name="T35" fmla="*/ 187 h 921"/>
                                    <a:gd name="T36" fmla="*/ 375 w 538"/>
                                    <a:gd name="T37" fmla="*/ 192 h 921"/>
                                    <a:gd name="T38" fmla="*/ 534 w 538"/>
                                    <a:gd name="T39" fmla="*/ 192 h 921"/>
                                    <a:gd name="T40" fmla="*/ 538 w 538"/>
                                    <a:gd name="T41" fmla="*/ 192 h 921"/>
                                    <a:gd name="T42" fmla="*/ 538 w 538"/>
                                    <a:gd name="T43" fmla="*/ 187 h 921"/>
                                    <a:gd name="T44" fmla="*/ 538 w 538"/>
                                    <a:gd name="T45" fmla="*/ 182 h 921"/>
                                    <a:gd name="T46" fmla="*/ 284 w 538"/>
                                    <a:gd name="T47" fmla="*/ 0 h 921"/>
                                    <a:gd name="T48" fmla="*/ 279 w 538"/>
                                    <a:gd name="T49" fmla="*/ 0 h 921"/>
                                    <a:gd name="T50" fmla="*/ 274 w 538"/>
                                    <a:gd name="T51" fmla="*/ 0 h 921"/>
                                    <a:gd name="T52" fmla="*/ 0 w 538"/>
                                    <a:gd name="T53" fmla="*/ 182 h 921"/>
                                    <a:gd name="T54" fmla="*/ 0 w 538"/>
                                    <a:gd name="T55" fmla="*/ 187 h 921"/>
                                    <a:gd name="T56" fmla="*/ 0 w 538"/>
                                    <a:gd name="T57" fmla="*/ 192 h 921"/>
                                    <a:gd name="T58" fmla="*/ 5 w 538"/>
                                    <a:gd name="T59" fmla="*/ 192 h 921"/>
                                    <a:gd name="T60" fmla="*/ 188 w 538"/>
                                    <a:gd name="T61" fmla="*/ 192 h 921"/>
                                    <a:gd name="T62" fmla="*/ 183 w 538"/>
                                    <a:gd name="T63" fmla="*/ 187 h 921"/>
                                    <a:gd name="T64" fmla="*/ 183 w 538"/>
                                    <a:gd name="T65" fmla="*/ 917 h 921"/>
                                    <a:gd name="T66" fmla="*/ 183 w 538"/>
                                    <a:gd name="T67" fmla="*/ 921 h 921"/>
                                    <a:gd name="T68" fmla="*/ 188 w 538"/>
                                    <a:gd name="T69" fmla="*/ 921 h 921"/>
                                    <a:gd name="T70" fmla="*/ 188 w 538"/>
                                    <a:gd name="T71" fmla="*/ 912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38" h="921">
                                      <a:moveTo>
                                        <a:pt x="188" y="912"/>
                                      </a:moveTo>
                                      <a:lnTo>
                                        <a:pt x="192" y="917"/>
                                      </a:lnTo>
                                      <a:lnTo>
                                        <a:pt x="192" y="182"/>
                                      </a:lnTo>
                                      <a:lnTo>
                                        <a:pt x="5" y="182"/>
                                      </a:lnTo>
                                      <a:lnTo>
                                        <a:pt x="10" y="192"/>
                                      </a:lnTo>
                                      <a:lnTo>
                                        <a:pt x="284" y="10"/>
                                      </a:lnTo>
                                      <a:lnTo>
                                        <a:pt x="274" y="10"/>
                                      </a:lnTo>
                                      <a:lnTo>
                                        <a:pt x="529" y="192"/>
                                      </a:lnTo>
                                      <a:lnTo>
                                        <a:pt x="534" y="182"/>
                                      </a:lnTo>
                                      <a:lnTo>
                                        <a:pt x="370" y="182"/>
                                      </a:lnTo>
                                      <a:lnTo>
                                        <a:pt x="370" y="917"/>
                                      </a:lnTo>
                                      <a:lnTo>
                                        <a:pt x="375" y="912"/>
                                      </a:lnTo>
                                      <a:lnTo>
                                        <a:pt x="188" y="912"/>
                                      </a:lnTo>
                                      <a:lnTo>
                                        <a:pt x="188" y="921"/>
                                      </a:lnTo>
                                      <a:lnTo>
                                        <a:pt x="375" y="921"/>
                                      </a:lnTo>
                                      <a:lnTo>
                                        <a:pt x="380" y="921"/>
                                      </a:lnTo>
                                      <a:lnTo>
                                        <a:pt x="380" y="917"/>
                                      </a:lnTo>
                                      <a:lnTo>
                                        <a:pt x="380" y="187"/>
                                      </a:lnTo>
                                      <a:lnTo>
                                        <a:pt x="375" y="192"/>
                                      </a:lnTo>
                                      <a:lnTo>
                                        <a:pt x="534" y="192"/>
                                      </a:lnTo>
                                      <a:lnTo>
                                        <a:pt x="538" y="192"/>
                                      </a:lnTo>
                                      <a:lnTo>
                                        <a:pt x="538" y="187"/>
                                      </a:lnTo>
                                      <a:lnTo>
                                        <a:pt x="538" y="182"/>
                                      </a:lnTo>
                                      <a:lnTo>
                                        <a:pt x="284" y="0"/>
                                      </a:lnTo>
                                      <a:lnTo>
                                        <a:pt x="279" y="0"/>
                                      </a:lnTo>
                                      <a:lnTo>
                                        <a:pt x="274" y="0"/>
                                      </a:lnTo>
                                      <a:lnTo>
                                        <a:pt x="0" y="182"/>
                                      </a:lnTo>
                                      <a:lnTo>
                                        <a:pt x="0" y="187"/>
                                      </a:lnTo>
                                      <a:lnTo>
                                        <a:pt x="0" y="192"/>
                                      </a:lnTo>
                                      <a:lnTo>
                                        <a:pt x="5" y="192"/>
                                      </a:lnTo>
                                      <a:lnTo>
                                        <a:pt x="188" y="192"/>
                                      </a:lnTo>
                                      <a:lnTo>
                                        <a:pt x="183" y="187"/>
                                      </a:lnTo>
                                      <a:lnTo>
                                        <a:pt x="183" y="917"/>
                                      </a:lnTo>
                                      <a:lnTo>
                                        <a:pt x="183" y="921"/>
                                      </a:lnTo>
                                      <a:lnTo>
                                        <a:pt x="188" y="921"/>
                                      </a:lnTo>
                                      <a:lnTo>
                                        <a:pt x="188"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Zone de dessin 26903" o:spid="_x0000_s1027" editas="canvas" style="width:172.05pt;height:340.25pt;mso-position-horizontal-relative:char;mso-position-vertical-relative:line" coordsize="21844,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">
                      <v:shape id="_x0000_s1028" type="#_x0000_t75" style="position:absolute;width:21844;height:43211;visibility:visible;mso-wrap-style:square">
                        <v:fill o:detectmouseclick="t"/>
                        <v:path o:connecttype="none"/>
                      </v:shape>
                      <v:shape id="Freeform 1708" o:spid="_x0000_s1029" style="position:absolute;left:14566;top:36901;width:6985;height:3473;visibility:visible;mso-wrap-style:square;v-text-anchor:top" coordsize="110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IbfcYA&#10;AADeAAAADwAAAGRycy9kb3ducmV2LnhtbERPPW/CMBDdkfgP1iF1AwdKKAQMqlpVVAygQpdup/hI&#10;UuJzErtJ+u/roRLj0/ve7HpTipYaV1hWMJ1EIIhTqwvOFHxe3sZLEM4jaywtk4JfcrDbDgcbTLTt&#10;+IPas89ECGGXoILc+yqR0qU5GXQTWxEH7mobgz7AJpO6wS6Em1LOomghDRYcGnKs6CWn9Hb+MQrK&#10;6hTPa3ebm8fv/XH/daxf4/qg1MOof16D8NT7u/jf/a4VzOLVU9gb7o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IbfcYAAADeAAAADwAAAAAAAAAAAAAAAACYAgAAZHJz&#10;L2Rvd25yZXYueG1sUEsFBgAAAAAEAAQA9QAAAIsDAAAAAA==&#10;" path="m,l,547r1100,l1100,r-28,l1072,533r14,-15l15,518r14,15l29,,,xe" fillcolor="black" stroked="f">
                        <v:path arrowok="t" o:connecttype="custom" o:connectlocs="0,0;0,347345;698500,347345;698500,0;680720,0;680720,338455;689610,328930;9525,328930;18415,338455;18415,0;0,0" o:connectangles="0,0,0,0,0,0,0,0,0,0,0"/>
                      </v:shape>
                      <v:shape id="Freeform 1709" o:spid="_x0000_s1030" style="position:absolute;left:14566;top:4567;width:6985;height:3505;visibility:visible;mso-wrap-style:square;v-text-anchor:top" coordsize="110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8qR8UA&#10;AADeAAAADwAAAGRycy9kb3ducmV2LnhtbESPT4vCMBTE7wt+h/AEL4umll3/VKOIuLDszVrw+mie&#10;bbF5KUnU+u3NwsIeh5n5DbPe9qYVd3K+saxgOklAEJdWN1wpKE5f4wUIH5A1tpZJwZM8bDeDtzVm&#10;2j74SPc8VCJC2GeooA6hy6T0ZU0G/cR2xNG7WGcwROkqqR0+Ity0Mk2SmTTYcFyosaN9TeU1vxkF&#10;bv6jP4p38vkhHK/77vxMC2yUGg373QpEoD78h//a31pB+rmcL+H3TrwCc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ypHxQAAAN4AAAAPAAAAAAAAAAAAAAAAAJgCAABkcnMv&#10;ZG93bnJldi54bWxQSwUGAAAAAAQABAD1AAAAigMAAAAA&#10;" path="m29,552l29,15,15,29r1071,l1072,15r,537l1100,552,1100,,,,,552r29,xe" fillcolor="black" stroked="f">
                        <v:path arrowok="t" o:connecttype="custom" o:connectlocs="18415,350520;18415,9525;9525,18415;689610,18415;680720,9525;680720,350520;698500,350520;698500,0;0,0;0,350520;18415,350520" o:connectangles="0,0,0,0,0,0,0,0,0,0,0"/>
                      </v:shape>
                      <v:rect id="Rectangle 1710" o:spid="_x0000_s1031" style="position:absolute;left:15665;top:21636;width:478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YIcQA&#10;AADeAAAADwAAAGRycy9kb3ducmV2LnhtbESPy2rDMBBF94X8g5hAdo3chBrXiRKSQom7rFvodrAm&#10;tqk1MpLiR76+WhS6vNwXZ3+cTCcGcr61rOBpnYAgrqxuuVbw9fn2mIHwAVljZ5kUzOTheFg87DHX&#10;duQPGspQizjCPkcFTQh9LqWvGjLo17Ynjt7VOoMhSldL7XCM46aTmyRJpcGW40ODPb02VP2UN6Pg&#10;ktbvCRfzdipnV4bv7Ix3fVZqtZxOOxCBpvAf/msXWsHm+SWLABEnoo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OmCHEAAAA3gAAAA8AAAAAAAAAAAAAAAAAmAIAAGRycy9k&#10;b3ducmV2LnhtbFBLBQYAAAAABAAEAPUAAACJAwAAAAA=&#10;" fillcolor="black" stroked="f">
                        <v:fill r:id="rId28" o:title="" type="pattern"/>
                      </v:rect>
                      <v:shape id="Freeform 1711" o:spid="_x0000_s1032" style="position:absolute;left:15576;top:21540;width:4940;height:1524;visibility:visible;mso-wrap-style:square;v-text-anchor:top" coordsize="77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pP18QA&#10;AADeAAAADwAAAGRycy9kb3ducmV2LnhtbESPzWrDMBCE74G+g9hAb8naoT+JYzmEmkKvTfIAi7W1&#10;TayVK6mJ+/ZVIZDjMDPfMOVusoO6sA+9Ew35MgPF0jjTS6vhdHxfrEGFSGJocMIafjnArnqYlVQY&#10;d5VPvhxiqxJEQkEauhjHAjE0HVsKSzeyJO/LeUsxSd+i8XRNcDvgKste0FIvaaGjkd86bs6HH6th&#10;84QYj+7VNcj1/rs+1f6c11o/zqf9FlTkKd7Dt/aH0bB63qxz+L+TrgB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KT9fEAAAA3gAAAA8AAAAAAAAAAAAAAAAAmAIAAGRycy9k&#10;b3ducmV2LnhtbFBLBQYAAAAABAAEAPUAAACJAwAAAAA=&#10;" path="m14,l9,,,10,,236r5,l9,240r764,l773,236r5,l778,10,773,5r,-5l764,,14,r,29l764,29,749,15r,211l764,212r-750,l29,226,29,15,14,29,14,xe" fillcolor="black" stroked="f">
                        <v:path arrowok="t" o:connecttype="custom" o:connectlocs="8890,0;5715,0;0,6350;0,149860;3175,149860;5715,152400;490855,152400;490855,149860;494030,149860;494030,6350;490855,3175;490855,0;485140,0;8890,0;8890,18415;485140,18415;475615,9525;475615,143510;485140,134620;8890,134620;18415,143510;18415,9525;8890,18415;8890,0" o:connectangles="0,0,0,0,0,0,0,0,0,0,0,0,0,0,0,0,0,0,0,0,0,0,0,0"/>
                      </v:shape>
                      <v:rect id="Rectangle 1712" o:spid="_x0000_s1033" style="position:absolute;left:15786;top:19712;width:93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ZL8cA&#10;AADeAAAADwAAAGRycy9kb3ducmV2LnhtbESPQWvCQBSE7wX/w/IEb3XTQCWJboJoix5bLdjeHtln&#10;Epp9G7JbE/313YLQ4zAz3zCrYjStuFDvGssKnuYRCOLS6oYrBR/H18cEhPPIGlvLpOBKDop88rDC&#10;TNuB3+ly8JUIEHYZKqi97zIpXVmTQTe3HXHwzrY36IPsK6l7HALctDKOooU02HBYqLGjTU3l9+HH&#10;KNgl3fpzb29D1b587U5vp3R7TL1Ss+m4XoLwNPr/8L291wri5zS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S/HAAAA3gAAAA8AAAAAAAAAAAAAAAAAmAIAAGRy&#10;cy9kb3ducmV2LnhtbFBLBQYAAAAABAAEAPUAAACMAwAAAAA=&#10;" filled="f" stroked="f">
                        <v:textbox inset="0,0,0,0">
                          <w:txbxContent>
                            <w:p w:rsidR="00084B79" w:rsidRDefault="00084B79" w:rsidP="00D35342">
                              <w:r>
                                <w:rPr>
                                  <w:rFonts w:ascii="Arial" w:hAnsi="Arial" w:cs="Arial"/>
                                  <w:color w:val="000000"/>
                                  <w:lang w:val="en-US"/>
                                </w:rPr>
                                <w:t>S</w:t>
                              </w:r>
                            </w:p>
                          </w:txbxContent>
                        </v:textbox>
                      </v:rect>
                      <v:rect id="Rectangle 1713" o:spid="_x0000_s1034" style="position:absolute;left:16732;top:2065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08tMcA&#10;AADeAAAADwAAAGRycy9kb3ducmV2LnhtbESPQWvCQBSE74L/YXmCN92oVJ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dPLTHAAAA3gAAAA8AAAAAAAAAAAAAAAAAmAIAAGRy&#10;cy9kb3ducmV2LnhtbFBLBQYAAAAABAAEAPUAAACMAwAAAAA=&#10;" filled="f" stroked="f">
                        <v:textbox inset="0,0,0,0">
                          <w:txbxContent>
                            <w:p w:rsidR="00084B79" w:rsidRDefault="00084B79" w:rsidP="00D35342">
                              <w:r>
                                <w:rPr>
                                  <w:rFonts w:ascii="Arial" w:hAnsi="Arial" w:cs="Arial"/>
                                  <w:color w:val="000000"/>
                                  <w:sz w:val="10"/>
                                  <w:szCs w:val="10"/>
                                  <w:lang w:val="en-US"/>
                                </w:rPr>
                                <w:t>0</w:t>
                              </w:r>
                            </w:p>
                          </w:txbxContent>
                        </v:textbox>
                      </v:rect>
                      <v:rect id="Rectangle 1714" o:spid="_x0000_s1035" style="position:absolute;left:17100;top:19712;width:307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wMcA&#10;AADeAAAADwAAAGRycy9kb3ducmV2LnhtbESPQWvCQBSE74L/YXmCN90oVp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0pMDHAAAA3gAAAA8AAAAAAAAAAAAAAAAAmAIAAGRy&#10;cy9kb3ducmV2LnhtbFBLBQYAAAAABAAEAPUAAACMAwAAAAA=&#10;" filled="f" stroked="f">
                        <v:textbox inset="0,0,0,0">
                          <w:txbxContent>
                            <w:p w:rsidR="00084B79" w:rsidRDefault="00084B79" w:rsidP="00D35342">
                              <w:r>
                                <w:rPr>
                                  <w:rFonts w:ascii="Arial" w:hAnsi="Arial" w:cs="Arial"/>
                                  <w:color w:val="000000"/>
                                  <w:lang w:val="en-US"/>
                                </w:rPr>
                                <w:t>=</w:t>
                              </w:r>
                              <w:proofErr w:type="spellStart"/>
                              <w:r>
                                <w:rPr>
                                  <w:rFonts w:ascii="Arial" w:hAnsi="Arial" w:cs="Arial"/>
                                  <w:color w:val="000000"/>
                                  <w:lang w:val="en-US"/>
                                </w:rPr>
                                <w:t>axb</w:t>
                              </w:r>
                              <w:proofErr w:type="spellEnd"/>
                            </w:p>
                          </w:txbxContent>
                        </v:textbox>
                      </v:rect>
                      <v:oval id="Oval 1715" o:spid="_x0000_s1036" style="position:absolute;left:3740;top:20264;width:4819;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COccA&#10;AADeAAAADwAAAGRycy9kb3ducmV2LnhtbESP0WrCQBRE3wX/YbmFvummFouNriKKpYgITfMBt9lr&#10;kjZ7N8luTPr3XaHg4zAzZ5jVZjCVuFLrSssKnqYRCOLM6pJzBennYbIA4TyyxsoyKfglB5v1eLTC&#10;WNueP+ia+FwECLsYFRTe17GULivIoJvamjh4F9sa9EG2udQt9gFuKjmLohdpsOSwUGBNu4Kyn6Qz&#10;Cr46ak5pY/vjW3p8PqfdvrGHb6UeH4btEoSnwd/D/+13rWA2f13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JwjnHAAAA3gAAAA8AAAAAAAAAAAAAAAAAmAIAAGRy&#10;cy9kb3ducmV2LnhtbFBLBQYAAAAABAAEAPUAAACMAwAAAAA=&#10;" fillcolor="black" stroked="f">
                        <v:fill r:id="rId28" o:title="" type="pattern"/>
                      </v:oval>
                      <v:shape id="Freeform 1716" o:spid="_x0000_s1037" style="position:absolute;left:3644;top:20169;width:4972;height:4940;visibility:visible;mso-wrap-style:square;v-text-anchor:top" coordsize="7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4lcQA&#10;AADeAAAADwAAAGRycy9kb3ducmV2LnhtbESPT4vCMBTE74LfITzBm6YKulqN4i66ePDin94fzbOt&#10;Ni+libZ++42w4HGYmd8wy3VrSvGk2hWWFYyGEQji1OqCMwWX824wA+E8ssbSMil4kYP1qttZYqxt&#10;w0d6nnwmAoRdjApy76tYSpfmZNANbUUcvKutDfog60zqGpsAN6UcR9FUGiw4LORY0U9O6f30MAqS&#10;0W92qLbEd9984e04Tw7fl0Spfq/dLEB4av0n/N/eawXjyXw2hfe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DeJXEAAAA3gAAAA8AAAAAAAAAAAAAAAAAmAIAAGRycy9k&#10;b3ducmV2LnhtbFBLBQYAAAAABAAEAPUAAACJAwAAAAA=&#10;" path="m,389r,53l15,504r4,15l29,538r5,14l43,576r44,58l101,648r10,15l125,672r14,15l197,730r24,9l236,744r19,10l269,759r63,14l365,773r19,5l394,778r15,-5l447,773r24,-5l485,763r39,-9l538,744r19,-5l596,720r43,-33l654,672r14,-9l678,648r14,-14l735,576r10,-24l750,538r9,-19l764,504r14,-62l778,408r5,-14l783,384r-5,-19l778,332,764,269r-5,-14l750,236r-5,-15l735,197,692,140,678,125,668,111,654,101,639,87,596,53,557,34,538,29,524,20,485,10,471,5,447,,332,,269,15r-14,5l236,29r-15,5l197,44,139,87r-14,14l111,111r-10,14l87,140,43,197r-9,24l29,236,19,255r-4,14l,332r,57l29,389r,-57l43,279r5,-15l58,245r5,-14l72,216r34,-57l120,144r10,-14l144,120r15,-14l216,72r15,-9l245,58,264,48r15,-4l332,29r57,l447,29r14,5l476,39r38,9l529,58r19,5l557,72r20,10l620,106r14,14l649,130r9,14l673,159r33,57l716,231r5,14l730,264r5,15l750,332r,33l754,394r,-10l750,408r,34l735,495r-5,14l721,528r-5,15l706,557r-33,58l658,629r-9,15l634,653r-14,15l577,692r-20,9l548,711r-19,4l514,725r-38,10l461,739r-14,5l409,744r-25,5l394,749r-29,-5l332,744,279,730r-15,-5l245,715r-14,-4l216,701,159,668,144,653r-14,-9l120,629,106,615,72,557,63,543,58,528,48,509,43,495,29,442r,-53l,389xe" fillcolor="black" stroked="f">
                        <v:path arrowok="t" o:connecttype="custom" o:connectlocs="9525,320040;21590,350520;64135,411480;88265,436245;149860,472440;210820,490855;250190,494030;299085,487680;341630,472440;405765,436245;430530,411480;473075,350520;485140,320040;497205,250190;494030,210820;476250,149860;439420,88900;415290,64135;353695,21590;307975,6350;210820,0;149860,18415;88265,55245;64135,79375;21590,140335;9525,170815;18415,247015;30480,167640;45720,137160;82550,82550;137160,45720;167640,30480;247015,18415;302260,24765;347980,40005;393700,67310;417830,91440;454660,146685;466725,177165;478790,250190;476250,280670;457835,335280;427355,390525;402590,414655;353695,445135;326390,460375;283845,472440;250190,475615;177165,463550;146685,451485;91440,414655;67310,390525;36830,335280;18415,280670" o:connectangles="0,0,0,0,0,0,0,0,0,0,0,0,0,0,0,0,0,0,0,0,0,0,0,0,0,0,0,0,0,0,0,0,0,0,0,0,0,0,0,0,0,0,0,0,0,0,0,0,0,0,0,0,0,0"/>
                      </v:shape>
                      <v:shape id="Freeform 1717" o:spid="_x0000_s1038" style="position:absolute;left:2641;top:4567;width:6985;height:3600;visibility:visible;mso-wrap-style:square;v-text-anchor:top" coordsize="1100,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wUcgA&#10;AADeAAAADwAAAGRycy9kb3ducmV2LnhtbESPzWrDMBCE74W+g9hCb7FcOz+uEyWUQiHgS+P2ktti&#10;bW0n1spYSuLm6aNCoMdhZr5hVpvRdOJMg2stK3iJYhDEldUt1wq+vz4mGQjnkTV2lknBLznYrB8f&#10;Vphre+EdnUtfiwBhl6OCxvs+l9JVDRl0ke2Jg/djB4M+yKGWesBLgJtOJnE8lwZbDgsN9vTeUHUs&#10;T0bBZ1Ek6XEm6zHdxyc3Ta9lkR2Uen4a35YgPI3+P3xvb7WCZPaaLeDvTrg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BRyAAAAN4AAAAPAAAAAAAAAAAAAAAAAJgCAABk&#10;cnMvZG93bnJldi54bWxQSwUGAAAAAAQABAD1AAAAjQMAAAAA&#10;" path="m14,l9,,,10,,562r4,l9,567r1086,l1095,562r5,l1100,10r-5,-5l1095,r-10,l14,r,29l1085,29,1071,15r,537l1085,538,14,538r14,14l28,15,14,29,14,xe" fillcolor="black" stroked="f">
                        <v:path arrowok="t" o:connecttype="custom" o:connectlocs="8890,0;5715,0;0,6350;0,356870;2540,356870;5715,360045;695325,360045;695325,356870;698500,356870;698500,6350;695325,3175;695325,0;688975,0;8890,0;8890,18415;688975,18415;680085,9525;680085,350520;688975,341630;8890,341630;17780,350520;17780,9525;8890,18415;8890,0" o:connectangles="0,0,0,0,0,0,0,0,0,0,0,0,0,0,0,0,0,0,0,0,0,0,0,0"/>
                      </v:shape>
                      <v:shape id="Freeform 1718" o:spid="_x0000_s1039" style="position:absolute;left:2641;top:7983;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9tMMA&#10;AADeAAAADwAAAGRycy9kb3ducmV2LnhtbERPz2vCMBS+D/Y/hDfYZWiqoLTVKEMZiIfiOvH8aJ5t&#10;XfNSkqj1v18OA48f3+/lejCduJHzrWUFk3ECgriyuuVawfHna5SC8AFZY2eZFDzIw3r1+rLEXNs7&#10;f9OtDLWIIexzVNCE0OdS+qohg35se+LIna0zGCJ0tdQO7zHcdHKaJHNpsOXY0GBPm4aq3/JqFMgP&#10;uS8uaZEdfTGnbelO5pCelHp/Gz4XIAIN4Sn+d++0guksS+PeeC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79tMMAAADeAAAADwAAAAAAAAAAAAAAAACYAgAAZHJzL2Rv&#10;d25yZXYueG1sUEsFBgAAAAAEAAQA9QAAAIgDAAAAAA==&#10;" path="m14,l9,,,10r,9l158,821r10,9l936,830r,-5l941,825r,-4l1100,19r,-9l1090,r-5,l14,r,29l1085,29,1071,10,912,811r15,-10l173,801r14,10l28,10,14,29,14,xe" fillcolor="black" stroked="f">
                        <v:path arrowok="t" o:connecttype="custom" o:connectlocs="8890,0;5715,0;0,6350;0,12065;100330,521335;106680,527050;594360,527050;594360,523875;597535,523875;597535,521335;698500,12065;698500,6350;692150,0;688975,0;8890,0;8890,18415;688975,18415;680085,6350;579120,514985;588645,508635;109855,508635;118745,514985;17780,6350;8890,18415;8890,0" o:connectangles="0,0,0,0,0,0,0,0,0,0,0,0,0,0,0,0,0,0,0,0,0,0,0,0,0"/>
                      </v:shape>
                      <v:shape id="Freeform 1719" o:spid="_x0000_s1040" style="position:absolute;left:3644;top:13069;width:4972;height:18835;visibility:visible;mso-wrap-style:square;v-text-anchor:top" coordsize="783,2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WNF8YA&#10;AADeAAAADwAAAGRycy9kb3ducmV2LnhtbESPUWvCMBSF3wf7D+EO9jbTdSjaGUXEwWCgTMueL801&#10;LTY3XRJr9++NIOzxcM75Dme+HGwrevKhcazgdZSBIK6cbtgoKA8fL1MQISJrbB2Tgj8KsFw8Psyx&#10;0O7C39TvoxEJwqFABXWMXSFlqGqyGEauI07e0XmLMUlvpPZ4SXDbyjzLJtJiw2mhxo7WNVWn/dkq&#10;2P6afnWwedbtdm+m+vHl17rcKPX8NKzeQUQa4n/43v7UCvLxbDqD2510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WNF8YAAADeAAAADwAAAAAAAAAAAAAAAACYAgAAZHJz&#10;L2Rvd25yZXYueG1sUEsFBgAAAAAEAAQA9QAAAIsDAAAAAA==&#10;" path="m15,l10,,,10,,2961r5,l10,2966r768,l778,2961r5,l783,10,778,5r,-5l769,,15,r,29l769,29,754,15r,2937l769,2937r-754,l29,2952,29,15,15,29,15,xe" fillcolor="black" stroked="f">
                        <v:path arrowok="t" o:connecttype="custom" o:connectlocs="9525,0;6350,0;0,6350;0,1880235;3175,1880235;6350,1883410;494030,1883410;494030,1880235;497205,1880235;497205,6350;494030,3175;494030,0;488315,0;9525,0;9525,18415;488315,18415;478790,9525;478790,1874520;488315,1864995;9525,1864995;18415,1874520;18415,9525;9525,18415;9525,0" o:connectangles="0,0,0,0,0,0,0,0,0,0,0,0,0,0,0,0,0,0,0,0,0,0,0,0"/>
                      </v:shape>
                      <v:shape id="Freeform 1720" o:spid="_x0000_s1041" style="position:absolute;left:2641;top:36812;width:6985;height:3562;visibility:visible;mso-wrap-style:square;v-text-anchor:top" coordsize="110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rYsUA&#10;AADeAAAADwAAAGRycy9kb3ducmV2LnhtbESPTWvCQBCG7wX/wzKCt7qpYKupq0ih6EVKEy/ehuyY&#10;hGRnQ3bV5N87h0KPL+8Xz2Y3uFbdqQ+1ZwNv8wQUceFtzaWBc/79ugIVIrLF1jMZGCnAbjt52WBq&#10;/YN/6Z7FUskIhxQNVDF2qdahqMhhmPuOWLyr7x1GkX2pbY8PGXetXiTJu3ZYszxU2NFXRUWT3Zyc&#10;7JsG8/F8yGO4rT4uy+vxNP4YM5sO+09QkYb4H/5rH62BxXK9FgDBERT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StixQAAAN4AAAAPAAAAAAAAAAAAAAAAAJgCAABkcnMv&#10;ZG93bnJldi54bWxQSwUGAAAAAAQABAD1AAAAigMAAAAA&#10;" path="m1085,561r10,l1095,556r5,l1100,9r-5,-5l1095,,9,,,9,,556r4,l9,561r5,l1085,561r,-29l14,532r14,15l28,14,14,28r1071,l1071,14r,533l1085,532r,29xe" fillcolor="black" stroked="f">
                        <v:path arrowok="t" o:connecttype="custom" o:connectlocs="688975,356235;695325,356235;695325,353060;698500,353060;698500,5715;695325,2540;695325,0;5715,0;0,5715;0,353060;2540,353060;5715,356235;8890,356235;688975,356235;688975,337820;8890,337820;17780,347345;17780,8890;8890,17780;688975,17780;680085,8890;680085,347345;688975,337820;688975,356235" o:connectangles="0,0,0,0,0,0,0,0,0,0,0,0,0,0,0,0,0,0,0,0,0,0,0,0"/>
                      </v:shape>
                      <v:shape id="Freeform 1721" o:spid="_x0000_s1042" style="position:absolute;left:2641;top:31719;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C9MYA&#10;AADeAAAADwAAAGRycy9kb3ducmV2LnhtbESPQWvCQBSE7wX/w/IEL0U3CpUkdRWxCKWHYKN4fmRf&#10;k7TZt2F3q+m/dwWhx2FmvmFWm8F04kLOt5YVzGcJCOLK6pZrBafjfpqC8AFZY2eZFPyRh8169LTC&#10;XNsrf9KlDLWIEPY5KmhC6HMpfdWQQT+zPXH0vqwzGKJ0tdQOrxFuOrlIkqU02HJcaLCnXUPVT/lr&#10;FMhn+VF8p0V28sWS3kp3Nof0rNRkPGxfQQQawn/40X7XChYvWTaH+51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3C9MYAAADeAAAADwAAAAAAAAAAAAAAAACYAgAAZHJz&#10;L2Rvd25yZXYueG1sUEsFBgAAAAAEAAQA9QAAAIsDAAAAAA==&#10;" path="m1085,830r10,l1095,826r5,l1100,811,941,10,932,,168,,158,10,,811r,10l9,830r5,l1085,830r,-28l14,802r14,19l187,19,173,29r754,l912,19r159,802l1085,802r,28xe" fillcolor="black" stroked="f">
                        <v:path arrowok="t" o:connecttype="custom" o:connectlocs="688975,527050;695325,527050;695325,524510;698500,524510;698500,514985;597535,6350;591820,0;106680,0;100330,6350;0,514985;0,521335;5715,527050;8890,527050;688975,527050;688975,509270;8890,509270;17780,521335;118745,12065;109855,18415;588645,18415;579120,12065;680085,521335;688975,509270;688975,527050" o:connectangles="0,0,0,0,0,0,0,0,0,0,0,0,0,0,0,0,0,0,0,0,0,0,0,0"/>
                      </v:shape>
                      <v:rect id="Rectangle 1722" o:spid="_x0000_s1043" style="position:absolute;left:4438;top:18372;width:93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P8scA&#10;AADeAAAADwAAAGRycy9kb3ducmV2LnhtbESPQWvCQBSE74X+h+UVvNVNA4pJsxFpFT1WU7C9PbKv&#10;SWj2bciuJvrru4LQ4zAz3zDZcjStOFPvGssKXqYRCOLS6oYrBZ/F5nkBwnlkja1lUnAhB8v88SHD&#10;VNuB93Q++EoECLsUFdTed6mUrqzJoJvajjh4P7Y36IPsK6l7HALctDKOork02HBYqLGjt5rK38PJ&#10;KNguutXXzl6Hql1/b48fx+S9SLxSk6dx9QrC0+j/w/f2TiuIZ0kS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ID/LHAAAA3gAAAA8AAAAAAAAAAAAAAAAAmAIAAGRy&#10;cy9kb3ducmV2LnhtbFBLBQYAAAAABAAEAPUAAACMAwAAAAA=&#10;" filled="f" stroked="f">
                        <v:textbox inset="0,0,0,0">
                          <w:txbxContent>
                            <w:p w:rsidR="00084B79" w:rsidRDefault="00084B79" w:rsidP="00D35342">
                              <w:r>
                                <w:rPr>
                                  <w:rFonts w:ascii="Arial" w:hAnsi="Arial" w:cs="Arial"/>
                                  <w:color w:val="000000"/>
                                  <w:lang w:val="en-US"/>
                                </w:rPr>
                                <w:t>S</w:t>
                              </w:r>
                            </w:p>
                          </w:txbxContent>
                        </v:textbox>
                      </v:rect>
                      <v:rect id="Rectangle 1723" o:spid="_x0000_s1044" style="position:absolute;left:5353;top:1931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qaccA&#10;AADeAAAADwAAAGRycy9kb3ducmV2LnhtbESPQWvCQBSE7wX/w/IEb3Wj0mJiVhHbosdWhejtkX0m&#10;wezbkN2a1F/vFgo9DjPzDZOuelOLG7WusqxgMo5AEOdWV1woOB4+nucgnEfWWFsmBT/kYLUcPKWY&#10;aNvxF932vhABwi5BBaX3TSKly0sy6Ma2IQ7exbYGfZBtIXWLXYCbWk6j6FUarDgslNjQpqT8uv82&#10;CrbzZn3a2XtX1O/nbfaZxW+H2Cs1GvbrBQhPvf8P/7V3WsH0JY5n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EqmnHAAAA3gAAAA8AAAAAAAAAAAAAAAAAmAIAAGRy&#10;cy9kb3ducmV2LnhtbFBLBQYAAAAABAAEAPUAAACMAwAAAAA=&#10;" filled="f" stroked="f">
                        <v:textbox inset="0,0,0,0">
                          <w:txbxContent>
                            <w:p w:rsidR="00084B79" w:rsidRDefault="00084B79" w:rsidP="00D35342">
                              <w:r>
                                <w:rPr>
                                  <w:rFonts w:ascii="Arial" w:hAnsi="Arial" w:cs="Arial"/>
                                  <w:color w:val="000000"/>
                                  <w:sz w:val="10"/>
                                  <w:szCs w:val="10"/>
                                  <w:lang w:val="en-US"/>
                                </w:rPr>
                                <w:t>0</w:t>
                              </w:r>
                            </w:p>
                          </w:txbxContent>
                        </v:textbox>
                      </v:rect>
                      <v:shape id="Freeform 1724" o:spid="_x0000_s1045" style="position:absolute;left:4406;top:14136;width:3448;height:64;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eKsYA&#10;AADeAAAADwAAAGRycy9kb3ducmV2LnhtbESP3WoCMRSE7wXfIRzBO826+Ls1SikUhbYXVR/gdHO6&#10;Cd2cLJt0Xd/eFApeDjPzDbPd964WHbXBelYwm2YgiEuvLVcKLufXyRpEiMgaa8+k4EYB9rvhYIuF&#10;9lf+pO4UK5EgHApUYGJsCilDachhmPqGOHnfvnUYk2wrqVu8JrirZZ5lS+nQclow2NCLofLn9OsU&#10;vB2O2ceXXeV2sX7n86w2/tAZpcaj/vkJRKQ+PsL/7aNWkC82mzn83U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eKsYAAADeAAAADwAAAAAAAAAAAAAAAACYAgAAZHJz&#10;L2Rvd25yZXYueG1sUEsFBgAAAAAEAAQA9QAAAIsDAAAAAA==&#10;" path="m5,l,,,10r543,l543,r-5,l5,xe" fillcolor="black" stroked="f">
                        <v:path arrowok="t" o:connecttype="custom" o:connectlocs="3175,0;0,0;0,6350;344805,6350;344805,0;341630,0;3175,0" o:connectangles="0,0,0,0,0,0,0"/>
                      </v:shape>
                      <v:shape id="Freeform 1725" o:spid="_x0000_s1046" style="position:absolute;left:4406;top:31110;width:3448;height:63;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7scYA&#10;AADeAAAADwAAAGRycy9kb3ducmV2LnhtbESPUWvCMBSF34X9h3AHe9PUQl2tRhmDoaB7UPcD7ppr&#10;E9bclCar3b9fhMEeD+ec73DW29G1YqA+WM8K5rMMBHHtteVGwcflbVqCCBFZY+uZFPxQgO3mYbLG&#10;Svsbn2g4x0YkCIcKFZgYu0rKUBtyGGa+I07e1fcOY5J9I3WPtwR3rcyzbCEdWk4LBjt6NVR/nb+d&#10;gsNun71/2ufcFuWRL/PW+N1glHp6HF9WICKN8T/8195rBXmxXBZwv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I7scYAAADeAAAADwAAAAAAAAAAAAAAAACYAgAAZHJz&#10;L2Rvd25yZXYueG1sUEsFBgAAAAAEAAQA9QAAAIsDAAAAAA==&#10;" path="m5,l,,,10r543,l543,r-5,l5,xe" fillcolor="black" stroked="f">
                        <v:path arrowok="t" o:connecttype="custom" o:connectlocs="3175,0;0,0;0,6350;344805,6350;344805,0;341630,0;3175,0" o:connectangles="0,0,0,0,0,0,0"/>
                      </v:shape>
                      <v:rect id="Rectangle 1726" o:spid="_x0000_s1047" style="position:absolute;left:-349;top:23356;width:1606;height:7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Y8UA&#10;AADeAAAADwAAAGRycy9kb3ducmV2LnhtbESPwWrDMBBE74X+g9hAbo0UQ0zsRAmh0FJ6aZoUel2s&#10;jWxirYylxvbfV4VAj8PsvNnZ7kfXihv1ofGsYblQIIgrbxq2Gr7OL09rECEiG2w9k4aJAux3jw9b&#10;LI0f+JNup2hFgnAoUUMdY1dKGaqaHIaF74iTd/G9w5hkb6XpcUhw18pMqVw6bDg11NjRc03V9fTj&#10;0hvTK71PLG2Rr7+tGrLjqD4Greez8bABEWmM/8f39JvRkK2KIoe/OYkB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HZjxQAAAN4AAAAPAAAAAAAAAAAAAAAAAJgCAABkcnMv&#10;ZG93bnJldi54bWxQSwUGAAAAAAQABAD1AAAAigMAAAAA&#10;" filled="f" stroked="f">
                        <v:textbox inset="0,0,0,0">
                          <w:txbxContent>
                            <w:p w:rsidR="00084B79" w:rsidRDefault="00084B79" w:rsidP="00D35342">
                              <w:r>
                                <w:rPr>
                                  <w:rFonts w:ascii="Arial" w:hAnsi="Arial" w:cs="Arial"/>
                                  <w:color w:val="000000"/>
                                  <w:lang w:val="en-US"/>
                                </w:rPr>
                                <w:t>L</w:t>
                              </w:r>
                            </w:p>
                          </w:txbxContent>
                        </v:textbox>
                      </v:rect>
                      <v:rect id="Rectangle 1727" o:spid="_x0000_s1048" style="position:absolute;left:-51;top:22753;width:1314;height:6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T+MYA&#10;AADeAAAADwAAAGRycy9kb3ducmV2LnhtbESPQWvCQBCF7wX/wzJCb3XXgNZEVxGhUnppawWvQ3bc&#10;BLOzIbs1yb/vFgo9Pt68783b7AbXiDt1ofasYT5TIIhLb2q2Gs5fL08rECEiG2w8k4aRAuy2k4cN&#10;Fsb3/En3U7QiQTgUqKGKsS2kDGVFDsPMt8TJu/rOYUyys9J02Ce4a2Sm1FI6rDk1VNjSoaLydvp2&#10;6Y3xSG8jS5svVxer+uxjUO+91o/TYb8GEWmI/8d/6VejIVvk+TP8zk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jT+MYAAADeAAAADwAAAAAAAAAAAAAAAACYAgAAZHJz&#10;L2Rvd25yZXYueG1sUEsFBgAAAAAEAAQA9QAAAIsDAAAAAA==&#10;" filled="f" stroked="f">
                        <v:textbox inset="0,0,0,0">
                          <w:txbxContent>
                            <w:p w:rsidR="00084B79" w:rsidRDefault="00084B79" w:rsidP="00D35342">
                              <w:r>
                                <w:rPr>
                                  <w:rFonts w:ascii="Arial" w:hAnsi="Arial" w:cs="Arial"/>
                                  <w:color w:val="000000"/>
                                  <w:sz w:val="18"/>
                                  <w:szCs w:val="18"/>
                                  <w:lang w:val="en-US"/>
                                </w:rPr>
                                <w:t>0</w:t>
                              </w:r>
                            </w:p>
                          </w:txbxContent>
                        </v:textbox>
                      </v:rect>
                      <v:shape id="Freeform 1728" o:spid="_x0000_s1049" style="position:absolute;left:4406;top:1798;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KCsUA&#10;AADeAAAADwAAAGRycy9kb3ducmV2LnhtbERPz2vCMBS+D/wfwhO8jJmusGE7o4iw4txBtAOvb82z&#10;LTYvJYna7a83h8GOH9/v+XIwnbiS861lBc/TBARxZXXLtYKv8v1pBsIHZI2dZVLwQx6Wi9HDHHNt&#10;b7yn6yHUIoawz1FBE0KfS+mrhgz6qe2JI3eyzmCI0NVSO7zFcNPJNElepcGWY0ODPa0bqs6Hi1Hw&#10;2G6LX3MpjhkeP76Lz13p+rRUajIeVm8gAg3hX/zn3mgF6UuWxb3x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goKxQAAAN4AAAAPAAAAAAAAAAAAAAAAAJgCAABkcnMv&#10;ZG93bnJldi54bWxQSwUGAAAAAAQABAD1AAAAigMAAAAA&#10;" path="m188,912r,-730l,182,279,,534,182r-164,l370,912r-182,xe" fillcolor="#0080ff" stroked="f">
                        <v:path arrowok="t" o:connecttype="custom" o:connectlocs="119380,579120;119380,115570;0,115570;177165,0;339090,115570;234950,115570;234950,579120;119380,579120" o:connectangles="0,0,0,0,0,0,0,0"/>
                      </v:shape>
                      <v:shape id="Freeform 1729" o:spid="_x0000_s1050" style="position:absolute;left:4375;top:1766;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NhMYA&#10;AADeAAAADwAAAGRycy9kb3ducmV2LnhtbESPzWrDMBCE74W+g9hAb42cQEPtRDHGxdBDc2ja5LxY&#10;G9vEWhlL/snbR4FCj8PMfMPs0tm0YqTeNZYVrJYRCOLS6oYrBb8/xes7COeRNbaWScGNHKT756cd&#10;JtpO/E3j0VciQNglqKD2vkukdGVNBt3SdsTBu9jeoA+yr6TucQpw08p1FG2kwYbDQo0d5TWV1+Ng&#10;FGQf+eF8LkZc5bfrgKfCjXr+UuplMWdbEJ5m/x/+a39qBeu3OI7hcSdc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jNhMYAAADeAAAADwAAAAAAAAAAAAAAAACYAgAAZHJz&#10;L2Rvd25yZXYueG1sUEsFBgAAAAAEAAQA9QAAAIsDAAAAAA==&#10;" path="m193,912r4,5l197,182,5,182r5,10l289,10r-10,l534,192r5,-10l370,182r,735l375,912r-182,l193,921r182,l380,921r,-4l380,187r-5,5l539,192r4,l543,187r,-5l289,r-5,l279,,,182r,5l,192r5,l193,192r-5,-5l188,917r,4l193,921r,-9xe" fillcolor="black" stroked="f">
                        <v:path arrowok="t" o:connecttype="custom" o:connectlocs="122555,579120;125095,582295;125095,115570;3175,115570;6350,121920;183515,6350;177165,6350;339090,121920;342265,115570;234950,115570;234950,582295;238125,579120;122555,579120;122555,584835;238125,584835;241300,584835;241300,582295;241300,118745;238125,121920;342265,121920;344805,121920;344805,118745;344805,115570;183515,0;180340,0;177165,0;0,115570;0,118745;0,121920;3175,121920;122555,121920;119380,118745;119380,582295;119380,584835;122555,584835;122555,579120" o:connectangles="0,0,0,0,0,0,0,0,0,0,0,0,0,0,0,0,0,0,0,0,0,0,0,0,0,0,0,0,0,0,0,0,0,0,0,0"/>
                      </v:shape>
                      <v:shape id="Freeform 1730" o:spid="_x0000_s1051" style="position:absolute;left:4559;top:37390;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4NMYA&#10;AADeAAAADwAAAGRycy9kb3ducmV2LnhtbESPT2vCMBjG74N9h/AKu8hM7EG0M4oMLJsehnbg9V3z&#10;ri1r3pQkauenN4fBjg/PP37L9WA7cSEfWscaphMFgrhypuVaw2e5fZ6DCBHZYOeYNPxSgPXq8WGJ&#10;uXFXPtDlGGuRRjjkqKGJsc+lDFVDFsPE9cTJ+3beYkzS19J4vKZx28lMqZm02HJ6aLCn14aqn+PZ&#10;ahi3u+Jmz8Vpgaf3r2L/Ufo+K7V+Gg2bFxCRhvgf/mu/GQ3ZTKkEkHAS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e4NMYAAADeAAAADwAAAAAAAAAAAAAAAACYAgAAZHJz&#10;L2Rvd25yZXYueG1sUEsFBgAAAAAEAAQA9QAAAIsDAAAAAA==&#10;" path="m346,r,729l534,729,255,912,,729r164,l164,,346,xe" fillcolor="#0080ff" stroked="f">
                        <v:path arrowok="t" o:connecttype="custom" o:connectlocs="219710,0;219710,462915;339090,462915;161925,579120;0,462915;104140,462915;104140,0;219710,0" o:connectangles="0,0,0,0,0,0,0,0"/>
                      </v:shape>
                      <v:shape id="Freeform 1731" o:spid="_x0000_s1052" style="position:absolute;left:4527;top:37358;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usMA&#10;AADeAAAADwAAAGRycy9kb3ducmV2LnhtbESPT4vCMBTE7wt+h/AEb2tSD7JUo0il4EEP/j0/mmdb&#10;bF5KE2v99mZhYY/DzPyGWa4H24ieOl871pBMFQjiwpmaSw2Xc/79A8IHZIONY9LwJg/r1ehrialx&#10;Lz5SfwqliBD2KWqoQmhTKX1RkUU/dS1x9O6usxii7EppOnxFuG3kTKm5tFhzXKiwpayi4nF6Wg2b&#10;bXa43fIek+z9eOI1970Z9lpPxsNmASLQEP7Df+2d0TCbK5XA7514BeTq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F/usMAAADeAAAADwAAAAAAAAAAAAAAAACYAgAAZHJzL2Rv&#10;d25yZXYueG1sUEsFBgAAAAAEAAQA9QAAAIgDAAAAAA==&#10;" path="m351,10l346,5r,734l539,739r-5,-10l255,912r10,l10,729,5,739r168,l173,5r-4,5l351,10,351,,169,r-5,l164,5r,729l169,729,5,729r-5,l,734r,5l255,921r5,l265,921,543,739r,-5l543,729r-4,l351,729r5,5l356,5r,-5l351,r,10xe" fillcolor="black" stroked="f">
                        <v:path arrowok="t" o:connecttype="custom" o:connectlocs="222885,6350;219710,3175;219710,469265;342265,469265;339090,462915;161925,579120;168275,579120;6350,462915;3175,469265;109855,469265;109855,3175;107315,6350;222885,6350;222885,0;107315,0;104140,0;104140,3175;104140,466090;107315,462915;3175,462915;0,462915;0,466090;0,469265;161925,584835;165100,584835;168275,584835;344805,469265;344805,466090;344805,462915;342265,462915;222885,462915;226060,466090;226060,3175;226060,0;222885,0;222885,6350" o:connectangles="0,0,0,0,0,0,0,0,0,0,0,0,0,0,0,0,0,0,0,0,0,0,0,0,0,0,0,0,0,0,0,0,0,0,0,0"/>
                      </v:shape>
                      <v:line id="Line 1732" o:spid="_x0000_s1053" style="position:absolute;flip:x;visibility:visible;mso-wrap-style:square" from="901,14168" to="3524,1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FcgAAADeAAAADwAAAGRycy9kb3ducmV2LnhtbESPQUsDMRSE70L/Q3gFbzZxD1XWpqVY&#10;KiKotNpDb6+b192lm5clSbvx3xuh4HGYmW+Y2SLZTlzIh9axhvuJAkFcOdNyreH7a333CCJEZIOd&#10;Y9LwQwEW89HNDEvjBt7QZRtrkSEcStTQxNiXUoaqIYth4nri7B2dtxiz9LU0HocMt50slJpKiy3n&#10;hQZ7em6oOm3PVsPm44EP/uWcTukwvH/ud/XbbrXU+naclk8gIqX4H762X42GYqpUAX938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D9cFcgAAADeAAAADwAAAAAA&#10;AAAAAAAAAAChAgAAZHJzL2Rvd25yZXYueG1sUEsFBgAAAAAEAAQA+QAAAJYDAAAAAA==&#10;" strokeweight="0"/>
                      <v:line id="Line 1733" o:spid="_x0000_s1054" style="position:absolute;flip:x;visibility:visible;mso-wrap-style:square" from="901,31142" to="3524,3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P5jsgAAADeAAAADwAAAGRycy9kb3ducmV2LnhtbESPQWsCMRSE74X+h/AK3mpSC7ZsjSIV&#10;iwitaOuht+fmdXdx87Ik0Y3/vikUPA4z8w0zmSXbijP50DjW8DBUIIhLZxquNHx9Lu+fQYSIbLB1&#10;TBouFGA2vb2ZYGFcz1s672IlMoRDgRrqGLtCylDWZDEMXUecvR/nLcYsfSWNxz7DbStHSo2lxYbz&#10;Qo0dvdZUHncnq2H78cQH/3ZKx3To3zff+2q9X8y1Htyl+QuISClew//tldEwGiv1CH938hW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3P5jsgAAADeAAAADwAAAAAA&#10;AAAAAAAAAAChAgAAZHJzL2Rvd25yZXYueG1sUEsFBgAAAAAEAAQA+QAAAJYDAAAAAA==&#10;" strokeweight="0"/>
                      <v:line id="Line 1734" o:spid="_x0000_s1055" style="position:absolute;visibility:visible;mso-wrap-style:square" from="2057,14168" to="2063,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f7ncYAAADeAAAADwAAAGRycy9kb3ducmV2LnhtbESPQWsCMRSE74X+h/AK3mqi6LpdjVLE&#10;YntTq+DxsXndDW5elk2q679vCoUeh5n5hlmseteIK3XBetYwGioQxKU3lisNx8+35xxEiMgGG8+k&#10;4U4BVsvHhwUWxt94T9dDrESCcChQQx1jW0gZypochqFviZP35TuHMcmukqbDW4K7Ro6VyqRDy2mh&#10;xpbWNZWXw7fTYHfZdvoxO72c5GYbR+f8klt31Hrw1L/OQUTq43/4r/1uNIwzpSbweydd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n+53GAAAA3gAAAA8AAAAAAAAA&#10;AAAAAAAAoQIAAGRycy9kb3ducmV2LnhtbFBLBQYAAAAABAAEAPkAAACUAwAAAAA=&#10;" strokeweight="0"/>
                      <v:shape id="Freeform 1735" o:spid="_x0000_s1056" style="position:absolute;left:1752;top:14168;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7ek8YA&#10;AADeAAAADwAAAGRycy9kb3ducmV2LnhtbESPzWoCQRCE74G8w9CBXERnIiqyOkp+UHIKRj14bHba&#10;3cWdnmWn1fXtM4KQY1FVX1HzZedrdaE2VoEtvA0MKOI8uIoLC/vdqj8FFQXZYR2YLNwownLx/DTH&#10;zIUr/9JlK4VKEI4ZWihFmkzrmJfkMQ5CQ5y8Y2g9SpJtoV2L1wT3tR4aM9EeK04LJTb0WVJ+2p69&#10;hdHPfrORc298uKGTtf8IX73pyNrXl+59Bkqok//wo/3tLAwnxozhfidd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7ek8YAAADeAAAADwAAAAAAAAAAAAAAAACYAgAAZHJz&#10;L2Rvd25yZXYueG1sUEsFBgAAAAAEAAQA9QAAAIsDAAAAAA==&#10;" path="m92,91l48,,,91,48,43,92,91xe" fillcolor="black" strokeweight="0">
                        <v:path arrowok="t" o:connecttype="custom" o:connectlocs="58420,57785;30480,0;0,57785;30480,27305;58420,57785" o:connectangles="0,0,0,0,0"/>
                      </v:shape>
                      <v:shape id="Freeform 1736" o:spid="_x0000_s1057" style="position:absolute;left:1752;top:30564;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A5MUA&#10;AADeAAAADwAAAGRycy9kb3ducmV2LnhtbESPzYrCQBCE78K+w9CCF9HJiopER9kfXDyJ63rw2GTa&#10;JJjpCZlW49vvCILHoqq+ohar1lXqSk0oPRt4HyagiDNvS84NHP7WgxmoIMgWK89k4E4BVsu3zgJT&#10;62/8S9e95CpCOKRooBCpU61DVpDDMPQ1cfROvnEoUTa5tg3eItxVepQkU+2w5LhQYE1fBWXn/cUZ&#10;GG8Pu51c+pPjHa38uE//3Z+Njel12485KKFWXuFne2MNjKYRCY878Qr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EDkxQAAAN4AAAAPAAAAAAAAAAAAAAAAAJgCAABkcnMv&#10;ZG93bnJldi54bWxQSwUGAAAAAAQABAD1AAAAigMAAAAA&#10;" path="m92,l48,91,,,48,43,92,xe" fillcolor="black" strokeweight="0">
                        <v:path arrowok="t" o:connecttype="custom" o:connectlocs="58420,0;30480,57785;0,0;30480,27305;58420,0" o:connectangles="0,0,0,0,0"/>
                      </v:shape>
                      <v:shape id="Freeform 1737" o:spid="_x0000_s1058" style="position:absolute;left:16306;top:14136;width:3480;height:64;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QA&#10;AADeAAAADwAAAGRycy9kb3ducmV2LnhtbESPQUsDMRSE74L/ITzBm00sslvWpqUognjr1oPH5+a5&#10;Wdy8LMmz3f77RhA8DjPzDbPezmFUR0p5iGzhfmFAEXfRDdxbeD+83K1AZUF2OEYmC2fKsN1cX62x&#10;cfHEezq20qsC4dygBS8yNVrnzlPAvIgTcfG+YgooRaZeu4SnAg+jXhpT6YADlwWPEz156r7bn2CB&#10;23El++HjoX779CiHuk/P1c7a25t59whKaJb/8F/71VlYVsbU8HunXAG9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55PEAAAA3gAAAA8AAAAAAAAAAAAAAAAAmAIAAGRycy9k&#10;b3ducmV2LnhtbFBLBQYAAAAABAAEAPUAAACJAwAAAAA=&#10;" path="m5,l,,,10r548,l548,r-5,l5,xe" fillcolor="black" stroked="f">
                        <v:path arrowok="t" o:connecttype="custom" o:connectlocs="3175,0;0,0;0,6350;347980,6350;347980,0;344805,0;3175,0" o:connectangles="0,0,0,0,0,0,0"/>
                      </v:shape>
                      <v:shape id="Freeform 1738" o:spid="_x0000_s1059" style="position:absolute;left:16306;top:31110;width:3480;height:63;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z4cIA&#10;AADeAAAADwAAAGRycy9kb3ducmV2LnhtbERPTUsDMRC9C/0PYQq92cQi27I2LUURxFu3PXgcN+Nm&#10;cTNZkrHd/ntzEDw+3vd2P4VBXSjlPrKFh6UBRdxG13Nn4Xx6vd+AyoLscIhMFm6UYb+b3W2xdvHK&#10;R7o00qkSwrlGC15krLXOraeAeRlH4sJ9xRRQCkyddgmvJTwMemVMpQP2XBo8jvTsqf1ufoIFboaN&#10;HPuPx/X7p0c5rbv0Uh2sXcynwxMooUn+xX/uN2dhVRlT9pY75Qr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nPhwgAAAN4AAAAPAAAAAAAAAAAAAAAAAJgCAABkcnMvZG93&#10;bnJldi54bWxQSwUGAAAAAAQABAD1AAAAhwMAAAAA&#10;" path="m5,l,,,10r548,l548,r-5,l5,xe" fillcolor="black" stroked="f">
                        <v:path arrowok="t" o:connecttype="custom" o:connectlocs="3175,0;0,0;0,6350;347980,6350;347980,0;344805,0;3175,0" o:connectangles="0,0,0,0,0,0,0"/>
                      </v:shape>
                      <v:shape id="Freeform 1739" o:spid="_x0000_s1060" style="position:absolute;left:16490;top:37390;width:3353;height:5791;visibility:visible;mso-wrap-style:square;v-text-anchor:top" coordsize="5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v68YA&#10;AADeAAAADwAAAGRycy9kb3ducmV2LnhtbESPQUvEMBSE74L/ITzBm5tYsHbrZhcRBL0oVlk8Pppn&#10;G2xeavPc7frrjSDscZiZb5jVZg6D2tGUfGQLlwsDiriNznNn4e31/qIClQTZ4RCZLBwowWZ9erLC&#10;2sU9v9CukU5lCKcaLfQiY611ansKmBZxJM7eR5wCSpZTp92E+wwPgy6MKXVAz3mhx5Huemo/m+9g&#10;oXr8ke31snzeFlVz9fXeHp68eGvPz+bbG1BCsxzD/+0HZ6EojVnC3518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zv68YAAADeAAAADwAAAAAAAAAAAAAAAACYAgAAZHJz&#10;L2Rvd25yZXYueG1sUEsFBgAAAAAEAAQA9QAAAIsDAAAAAA==&#10;" path="m346,r,729l528,729,254,912,,729r158,l158,,346,xe" fillcolor="#0080ff" stroked="f">
                        <v:path arrowok="t" o:connecttype="custom" o:connectlocs="219710,0;219710,462915;335280,462915;161290,579120;0,462915;100330,462915;100330,0;219710,0" o:connectangles="0,0,0,0,0,0,0,0"/>
                      </v:shape>
                      <v:shape id="Freeform 1740" o:spid="_x0000_s1061" style="position:absolute;left:16459;top:37358;width:3416;height:5849;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DaMQA&#10;AADeAAAADwAAAGRycy9kb3ducmV2LnhtbESPMU/DMBCFd6T+B+sqsVE7HSoU6lYIqQgmRMLCdoqP&#10;JMU+p7HThH/PDUiMp3fve/r2xyV4daUx9ZEtFBsDiriJrufWwkd9ursHlTKyQx+ZLPxQguNhdbPH&#10;0sWZ3+la5VYJhFOJFrqch1Lr1HQUMG3iQCzZVxwDZjnHVrsRZ4EHr7fG7HTAnmWhw4GeOmq+qykI&#10;pX72lWmn+vUznP1lPr9NXGhrb9fL4wOoTEv+f/5rvzgL250pREB0RAX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Fg2jEAAAA3gAAAA8AAAAAAAAAAAAAAAAAmAIAAGRycy9k&#10;b3ducmV2LnhtbFBLBQYAAAAABAAEAPUAAACJAwAAAAA=&#10;" path="m351,10l346,5r,734l533,739r-4,-10l255,912r9,l10,729,5,739r163,l168,5r-5,5l351,10,351,,163,r-4,l159,5r,729l163,729,5,729r-5,l,734r,5l255,921,538,734r,-5l533,729r-182,l356,734,356,5r,-5l351,r,10xe" fillcolor="black" stroked="f">
                        <v:path arrowok="t" o:connecttype="custom" o:connectlocs="222885,6350;219710,3175;219710,469265;338455,469265;335915,462915;161925,579120;167640,579120;6350,462915;3175,469265;106680,469265;106680,3175;103505,6350;222885,6350;222885,0;103505,0;100965,0;100965,3175;100965,466090;103505,462915;3175,462915;0,462915;0,466090;0,469265;161925,584835;341630,466090;341630,462915;338455,462915;222885,462915;226060,466090;226060,3175;226060,0;222885,0;222885,6350" o:connectangles="0,0,0,0,0,0,0,0,0,0,0,0,0,0,0,0,0,0,0,0,0,0,0,0,0,0,0,0,0,0,0,0,0"/>
                      </v:shape>
                      <v:rect id="Rectangle 1741" o:spid="_x0000_s1062" style="position:absolute;left:8070;top:700;width:83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5YMYA&#10;AADeAAAADwAAAGRycy9kb3ducmV2LnhtbESPT4vCMBTE78J+h/AWvGlaD6LVKOKu6NE/C+rt0Tzb&#10;YvNSmmirn94Iwh6HmfkNM523phR3ql1hWUHcj0AQp1YXnCn4O6x6IxDOI2ssLZOCBzmYz746U0y0&#10;bXhH973PRICwS1BB7n2VSOnSnAy6vq2Ig3extUEfZJ1JXWMT4KaUgygaSoMFh4UcK1rmlF73N6Ng&#10;PaoWp419Nln5e14ft8fxz2Hslep+t4sJCE+t/w9/2hutYDCM4hj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y5YMYAAADeAAAADwAAAAAAAAAAAAAAAACYAgAAZHJz&#10;L2Rvd25yZXYueG1sUEsFBgAAAAAEAAQA9QAAAIsDAAAAAA==&#10;" filled="f" stroked="f">
                        <v:textbox inset="0,0,0,0">
                          <w:txbxContent>
                            <w:p w:rsidR="00084B79" w:rsidRDefault="00084B79" w:rsidP="00D35342">
                              <w:r>
                                <w:rPr>
                                  <w:rFonts w:ascii="ISOCPEUR" w:hAnsi="ISOCPEUR" w:cs="ISOCPEUR"/>
                                  <w:color w:val="000000"/>
                                  <w:sz w:val="18"/>
                                  <w:szCs w:val="18"/>
                                  <w:lang w:val="en-US"/>
                                </w:rPr>
                                <w:t>Effort de traction</w:t>
                              </w:r>
                            </w:p>
                          </w:txbxContent>
                        </v:textbox>
                      </v:rect>
                      <v:rect id="Rectangle 1742" o:spid="_x0000_s1063" style="position:absolute;left:10115;top:15965;width:445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nF8cA&#10;AADeAAAADwAAAGRycy9kb3ducmV2LnhtbESPQWvCQBSE70L/w/IK3nRjDiGmriJtxRytKVhvj+wz&#10;Cc2+DdnVRH99t1DocZiZb5jVZjStuFHvGssKFvMIBHFpdcOVgs9iN0tBOI+ssbVMCu7kYLN+mqww&#10;03bgD7odfSUChF2GCmrvu0xKV9Zk0M1tRxy8i+0N+iD7SuoehwA3rYyjKJEGGw4LNXb0WlP5fbwa&#10;Bfu0237l9jFU7ft5fzqclm/F0is1fR63LyA8jf4//NfOtYI4iRY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OJxfHAAAA3gAAAA8AAAAAAAAAAAAAAAAAmAIAAGRy&#10;cy9kb3ducmV2LnhtbFBLBQYAAAAABAAEAPUAAACMAwAAAAA=&#10;" filled="f" stroked="f">
                        <v:textbox inset="0,0,0,0">
                          <w:txbxContent>
                            <w:p w:rsidR="00084B79" w:rsidRDefault="00084B79" w:rsidP="00D35342">
                              <w:proofErr w:type="gramStart"/>
                              <w:r>
                                <w:rPr>
                                  <w:rFonts w:ascii="ISOCPEUR" w:hAnsi="ISOCPEUR" w:cs="ISOCPEUR"/>
                                  <w:color w:val="000000"/>
                                  <w:sz w:val="18"/>
                                  <w:szCs w:val="18"/>
                                  <w:lang w:val="en-US"/>
                                </w:rPr>
                                <w:t>marques</w:t>
                              </w:r>
                              <w:proofErr w:type="gramEnd"/>
                            </w:p>
                          </w:txbxContent>
                        </v:textbox>
                      </v:rect>
                      <v:line id="Line 1743" o:spid="_x0000_s1064" style="position:absolute;flip:x y;visibility:visible;mso-wrap-style:square" from="7734,14232" to="10115,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FHMQAAADeAAAADwAAAGRycy9kb3ducmV2LnhtbESPQWsCMRSE74L/ITyhF6lZFdayNUop&#10;WsRb1/b+2LxuFpOXJYm6/vumIPQ4zMw3zHo7OCuuFGLnWcF8VoAgbrzuuFXwddo/v4CICVmj9UwK&#10;7hRhuxmP1lhpf+NPutapFRnCsUIFJqW+kjI2hhzGme+Js/fjg8OUZWilDnjLcGfloihK6bDjvGCw&#10;p3dDzbm+OAXL1ffpcLZTc9xHZ3Yftm7KcFfqaTK8vYJINKT/8KN90AoWZTFfwt+dfAX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54UcxAAAAN4AAAAPAAAAAAAAAAAA&#10;AAAAAKECAABkcnMvZG93bnJldi54bWxQSwUGAAAAAAQABAD5AAAAkgMAAAAA&#10;" strokeweight="0"/>
                      <v:shape id="Freeform 1744" o:spid="_x0000_s1065" style="position:absolute;left:7734;top:14232;width:641;height:577;visibility:visible;mso-wrap-style:square;v-text-anchor:top" coordsize="1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w8gA&#10;AADeAAAADwAAAGRycy9kb3ducmV2LnhtbESPT2vCQBTE70K/w/IK3szG2IqkriJVoVAP1n/0+Jp9&#10;TYLZt2l2Nem3dwsFj8PM/IaZzjtTiSs1rrSsYBjFIIgzq0vOFRz268EEhPPIGivLpOCXHMxnD70p&#10;ptq2/EHXnc9FgLBLUUHhfZ1K6bKCDLrI1sTB+7aNQR9kk0vdYBvgppJJHI+lwZLDQoE1vRaUnXcX&#10;o2C13NSf5eb9eUk/xxOPvto8oa1S/cdu8QLCU+fv4f/2m1aQjOPhE/zdC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q7PDyAAAAN4AAAAPAAAAAAAAAAAAAAAAAJgCAABk&#10;cnMvZG93bnJldi54bWxQSwUGAAAAAAQABAD1AAAAjQMAAAAA&#10;" path="m48,91l,,101,19,38,28,48,91xe" fillcolor="black" strokeweight="0">
                        <v:path arrowok="t" o:connecttype="custom" o:connectlocs="30480,57785;0,0;64135,12065;24130,17780;30480,57785" o:connectangles="0,0,0,0,0"/>
                      </v:shape>
                      <v:line id="Line 1745" o:spid="_x0000_s1066" style="position:absolute;flip:y;visibility:visible;mso-wrap-style:square" from="14871,14232" to="17621,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9SvMgAAADeAAAADwAAAGRycy9kb3ducmV2LnhtbESPQWsCMRSE74X+h/AK3mpWQVtWo0hF&#10;kYIVbT14e25edxc3L0sS3fTfm0Khx2FmvmGm82gacSPna8sKBv0MBHFhdc2lgq/P1fMrCB+QNTaW&#10;ScEPeZjPHh+mmGvb8Z5uh1CKBGGfo4IqhDaX0hcVGfR92xIn79s6gyFJV0rtsEtw08hhlo2lwZrT&#10;QoUtvVVUXA5Xo2D/8cJnt77GSzx3293pWL4flwulek9xMQERKIb/8F97oxUMx9lgBL930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9SvMgAAADeAAAADwAAAAAA&#10;AAAAAAAAAAChAgAAZHJzL2Rvd25yZXYueG1sUEsFBgAAAAAEAAQA+QAAAJYDAAAAAA==&#10;" strokeweight="0"/>
                      <v:shape id="Freeform 1746" o:spid="_x0000_s1067" style="position:absolute;left:16979;top:14232;width:642;height:546;visibility:visible;mso-wrap-style:square;v-text-anchor:top" coordsize="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ZZcUA&#10;AADeAAAADwAAAGRycy9kb3ducmV2LnhtbESP3WrCQBSE7wXfYTkF73TjD1Giq0iLWOiFJPoAh+xp&#10;kjZ7NuyuGt++KxS8HGbmG2az600rbuR8Y1nBdJKAIC6tbrhScDkfxisQPiBrbC2Tggd52G2Hgw1m&#10;2t45p1sRKhEh7DNUUIfQZVL6siaDfmI74uh9W2cwROkqqR3eI9y0cpYkqTTYcFyosaP3msrf4moU&#10;+MuqOv40i8IsT18fcy7ztnC5UqO3fr8GEagPr/B/+1MrmKXJNIXn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FllxQAAAN4AAAAPAAAAAAAAAAAAAAAAAJgCAABkcnMv&#10;ZG93bnJldi54bWxQSwUGAAAAAAQABAD1AAAAigMAAAAA&#10;" path="m,9l101,,48,86,62,24,,9xe" fillcolor="black" strokeweight="0">
                        <v:path arrowok="t" o:connecttype="custom" o:connectlocs="0,5715;64135,0;30480,54610;39370,15240;0,5715" o:connectangles="0,0,0,0,0"/>
                      </v:shape>
                      <v:rect id="Rectangle 1747" o:spid="_x0000_s1068" style="position:absolute;left:6146;top:412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xY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G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jFgyAAAAN4AAAAPAAAAAAAAAAAAAAAAAJgCAABk&#10;cnMvZG93bnJldi54bWxQSwUGAAAAAAQABAD1AAAAjQMAAAAA&#10;" fillcolor="black" stroked="f"/>
                      <v:rect id="Rectangle 1748" o:spid="_x0000_s1069" style="position:absolute;left:6146;top:4120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lEsUA&#10;AADeAAAADwAAAGRycy9kb3ducmV2LnhtbERPTWsCMRC9C/6HMIXeNHFpRVejaKHgRVDbQ72Nm+nu&#10;4mayTVLd+uvNQejx8b7ny8424kI+1I41jIYKBHHhTM2lhs+P98EERIjIBhvHpOGPAiwX/d4cc+Ou&#10;vKfLIZYihXDIUUMVY5tLGYqKLIaha4kT9+28xZigL6XxeE3htpGZUmNpsebUUGFLbxUV58Ov1bCe&#10;TtY/uxfe3vanIx2/TufXzCutn5+61QxEpC7+ix/ujdGQjdUo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aUSxQAAAN4AAAAPAAAAAAAAAAAAAAAAAJgCAABkcnMv&#10;ZG93bnJldi54bWxQSwUGAAAAAAQABAD1AAAAigMAAAAA&#10;" fillcolor="black" stroked="f"/>
                      <v:rect id="Rectangle 1749" o:spid="_x0000_s1070" style="position:absolute;left:6146;top:411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0Ai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w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QCJyAAAAN4AAAAPAAAAAAAAAAAAAAAAAJgCAABk&#10;cnMvZG93bnJldi54bWxQSwUGAAAAAAQABAD1AAAAjQMAAAAA&#10;" fillcolor="black" stroked="f"/>
                      <v:rect id="Rectangle 1750" o:spid="_x0000_s1071" style="position:absolute;left:6146;top:4113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qcYA&#10;AADeAAAADwAAAGRycy9kb3ducmV2LnhtbESPy2oCMRSG9wXfIZxCdzXpYEWnRtGC0E3B20J3x8np&#10;zODkZJqkOvXpzUJw+fPf+CazzjbiTD7UjjW89RUI4sKZmksNu+3ydQQiRGSDjWPS8E8BZtPe0wRz&#10;4y68pvMmliKNcMhRQxVjm0sZiooshr5riZP347zFmKQvpfF4SeO2kZlSQ2mx5vRQYUufFRWnzZ/V&#10;sBiPFr+rAX9f18cDHfbH03vmldYvz938A0SkLj7C9/aX0ZANVZY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jqcYAAADeAAAADwAAAAAAAAAAAAAAAACYAgAAZHJz&#10;L2Rvd25yZXYueG1sUEsFBgAAAAAEAAQA9QAAAIsDAAAAAA==&#10;" fillcolor="black" stroked="f"/>
                      <v:rect id="Rectangle 1751" o:spid="_x0000_s1072" style="position:absolute;left:6146;top:4110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GMscA&#10;AADeAAAADwAAAGRycy9kb3ducmV2LnhtbESPQWsCMRSE74X+h/AEbzVxsaKrUWpB6KVQbQ/19tw8&#10;dxc3L9sk6tZf3whCj8PMfMPMl51txJl8qB1rGA4UCOLCmZpLDV+f66cJiBCRDTaOScMvBVguHh/m&#10;mBt34Q2dt7EUCcIhRw1VjG0uZSgqshgGriVO3sF5izFJX0rj8ZLgtpGZUmNpsea0UGFLrxUVx+3J&#10;alhNJ6ufjxG/Xzf7He2+98fn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3xjLHAAAA3gAAAA8AAAAAAAAAAAAAAAAAmAIAAGRy&#10;cy9kb3ducmV2LnhtbFBLBQYAAAAABAAEAPUAAACMAwAAAAA=&#10;" fillcolor="black" stroked="f"/>
                      <v:rect id="Rectangle 1752" o:spid="_x0000_s1073" style="position:absolute;left:6146;top:410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YRc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xp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VhFyAAAAN4AAAAPAAAAAAAAAAAAAAAAAJgCAABk&#10;cnMvZG93bnJldi54bWxQSwUGAAAAAAQABAD1AAAAjQMAAAAA&#10;" fillcolor="black" stroked="f"/>
                      <v:rect id="Rectangle 1753" o:spid="_x0000_s1074" style="position:absolute;left:6146;top:4104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n93sgA&#10;AADeAAAADwAAAGRycy9kb3ducmV2LnhtbESPQWsCMRSE7wX/Q3hCbzVx24pujaKFQi+FanvQ23Pz&#10;uru4edkmqW799UYQPA4z8w0znXe2EQfyoXasYThQIIgLZ2ouNXx/vT2MQYSIbLBxTBr+KcB81rub&#10;Ym7ckVd0WMdSJAiHHDVUMba5lKGoyGIYuJY4eT/OW4xJ+lIaj8cEt43MlBpJizWnhQpbeq2o2K//&#10;rIblZLz8/Xzij9Nqt6XtZrd/zrzS+r7fLV5AROriLXxtvxsN2Uhl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6f3eyAAAAN4AAAAPAAAAAAAAAAAAAAAAAJgCAABk&#10;cnMvZG93bnJldi54bWxQSwUGAAAAAAQABAD1AAAAjQMAAAAA&#10;" fillcolor="black" stroked="f"/>
                      <v:rect id="Rectangle 1754" o:spid="_x0000_s1075" style="position:absolute;left:6146;top:410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lq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AZarHAAAA3gAAAA8AAAAAAAAAAAAAAAAAmAIAAGRy&#10;cy9kb3ducmV2LnhtbFBLBQYAAAAABAAEAPUAAACMAwAAAAA=&#10;" fillcolor="black" stroked="f"/>
                      <v:rect id="Rectangle 1755" o:spid="_x0000_s1076" style="position:absolute;left:6146;top:4098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AMccA&#10;AADeAAAADwAAAGRycy9kb3ducmV2LnhtbESPQWsCMRSE74L/ITyhN026VNHVKLVQ6KWgtod6e25e&#10;dxc3L9sk1a2/3ghCj8PMfMMsVp1txIl8qB1reBwpEMSFMzWXGj4/XodTECEiG2wck4Y/CrBa9nsL&#10;zI0785ZOu1iKBOGQo4YqxjaXMhQVWQwj1xIn79t5izFJX0rj8ZzgtpGZUhNpsea0UGFLLxUVx92v&#10;1bCeTdc/myd+v2wPe9p/HY7jzCutHwbd8xxEpC7+h+/tN6Mhm6hs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wDHHAAAA3gAAAA8AAAAAAAAAAAAAAAAAmAIAAGRy&#10;cy9kb3ducmV2LnhtbFBLBQYAAAAABAAEAPUAAACMAwAAAAA=&#10;" fillcolor="black" stroked="f"/>
                      <v:rect id="Rectangle 1756" o:spid="_x0000_s1077" style="position:absolute;left:6146;top:4095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5eR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6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l5GyAAAAN4AAAAPAAAAAAAAAAAAAAAAAJgCAABk&#10;cnMvZG93bnJldi54bWxQSwUGAAAAAAQABAD1AAAAjQMAAAAA&#10;" fillcolor="black" stroked="f"/>
                      <v:rect id="Rectangle 1757" o:spid="_x0000_s1078" style="position:absolute;left:6146;top:4092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73cgA&#10;AADeAAAADwAAAGRycy9kb3ducmV2LnhtbESPQWsCMRSE74X+h/AKvXWTLtXq1ihVKHgpqO1Bb8/N&#10;6+7i5mVNUt321zeC0OMwM98wk1lvW3EiHxrHGh4zBYK4dKbhSsPnx9vDCESIyAZbx6ThhwLMprc3&#10;EyyMO/OaTptYiQThUKCGOsaukDKUNVkMmeuIk/flvMWYpK+k8XhOcNvKXKmhtNhwWqixo0VN5WHz&#10;bTXMx6P5cfXE77/r/Y522/1hkHul9f1d//oCIlIf/8PX9tJoyIcqf4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0vvdyAAAAN4AAAAPAAAAAAAAAAAAAAAAAJgCAABk&#10;cnMvZG93bnJldi54bWxQSwUGAAAAAAQABAD1AAAAjQMAAAAA&#10;" fillcolor="black" stroked="f"/>
                      <v:rect id="Rectangle 1758" o:spid="_x0000_s1079" style="position:absolute;left:6146;top:4089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r8QA&#10;AADeAAAADwAAAGRycy9kb3ducmV2LnhtbERPy2oCMRTdF/yHcAvd1aSDFZ0aRQtCNwVfC91dJ7cz&#10;g5ObaZLq1K83C8Hl4bwns8424kw+1I41vPUVCOLCmZpLDbvt8nUEIkRkg41j0vBPAWbT3tMEc+Mu&#10;vKbzJpYihXDIUUMVY5tLGYqKLIa+a4kT9+O8xZigL6XxeEnhtpGZUkNpsebUUGFLnxUVp82f1bAY&#10;jxa/qwF/X9fHAx32x9N75pXWL8/d/ANEpC4+xHf3l9GQDVWW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Nb6/EAAAA3gAAAA8AAAAAAAAAAAAAAAAAmAIAAGRycy9k&#10;b3ducmV2LnhtbFBLBQYAAAAABAAEAPUAAACJAwAAAAA=&#10;" fillcolor="black" stroked="f"/>
                      <v:rect id="Rectangle 1759" o:spid="_x0000_s1080" style="position:absolute;left:6146;top:4086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KNMcA&#10;AADeAAAADwAAAGRycy9kb3ducmV2LnhtbESPQWsCMRSE74X+h/AK3mrSxYquRqkFoZdCtR709tw8&#10;dxc3L9sk6tZf3whCj8PMfMNM551txJl8qB1reOkrEMSFMzWXGjbfy+cRiBCRDTaOScMvBZjPHh+m&#10;mBt34RWd17EUCcIhRw1VjG0uZSgqshj6riVO3sF5izFJX0rj8ZLgtpGZUkNpsea0UGFL7xUVx/XJ&#10;aliMR4ufrwF/Xlf7He22++Nr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yjTHAAAA3gAAAA8AAAAAAAAAAAAAAAAAmAIAAGRy&#10;cy9kb3ducmV2LnhtbFBLBQYAAAAABAAEAPUAAACMAwAAAAA=&#10;" fillcolor="black" stroked="f"/>
                      <v:rect id="Rectangle 1760" o:spid="_x0000_s1081" style="position:absolute;left:6146;top:4083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1dMcA&#10;AADeAAAADwAAAGRycy9kb3ducmV2LnhtbESPy2oCMRSG9wXfIRzBXU0cW7FTo2ih0I1QL4u6O05O&#10;ZwYnJ9Mk1dGnN4tClz//jW+26GwjzuRD7VjDaKhAEBfO1Fxq2O/eH6cgQkQ22DgmDVcKsJj3HmaY&#10;G3fhDZ23sRRphEOOGqoY21zKUFRkMQxdS5y8b+ctxiR9KY3HSxq3jcyUmkiLNaeHClt6q6g4bX+t&#10;htXLdPXz+cTr2+Z4oMPX8fSceaX1oN8tX0FE6uJ/+K/9YTRkEzVO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9XTHAAAA3gAAAA8AAAAAAAAAAAAAAAAAmAIAAGRy&#10;cy9kb3ducmV2LnhtbFBLBQYAAAAABAAEAPUAAACMAwAAAAA=&#10;" fillcolor="black" stroked="f"/>
                      <v:rect id="Rectangle 1761" o:spid="_x0000_s1082" style="position:absolute;left:6146;top:408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5Q78kA&#10;AADeAAAADwAAAGRycy9kb3ducmV2LnhtbESPT2sCMRTE74V+h/AKvdXEbSu6GqUWhF6E+uegt+fm&#10;dXdx87JNoq799E2h4HGYmd8wk1lnG3EmH2rHGvo9BYK4cKbmUsN2s3gagggR2WDjmDRcKcBsen83&#10;wdy4C6/ovI6lSBAOOWqoYmxzKUNRkcXQcy1x8r6ctxiT9KU0Hi8JbhuZKTWQFmtOCxW29F5RcVyf&#10;rIb5aDj//nzh5c/qsKf97nB8zbzS+vGhexuDiNTFW/i//WE0ZAP13I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q5Q78kAAADeAAAADwAAAAAAAAAAAAAAAACYAgAA&#10;ZHJzL2Rvd25yZXYueG1sUEsFBgAAAAAEAAQA9QAAAI4DAAAAAA==&#10;" fillcolor="black" stroked="f"/>
                      <v:rect id="Rectangle 1762" o:spid="_x0000_s1083" style="position:absolute;left:6146;top:407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OmMgA&#10;AADeAAAADwAAAGRycy9kb3ducmV2LnhtbESPQWsCMRSE7wX/Q3hCbzVx24pujaKFQi+FanvQ23Pz&#10;uru4edkmqW799UYQPA4z8w0znXe2EQfyoXasYThQIIgLZ2ouNXx/vT2MQYSIbLBxTBr+KcB81rub&#10;Ym7ckVd0WMdSJAiHHDVUMba5lKGoyGIYuJY4eT/OW4xJ+lIaj8cEt43MlBpJizWnhQpbeq2o2K//&#10;rIblZLz8/Xzij9Nqt6XtZrd/zrzS+r7fLV5AROriLXxtvxsN2Ug9Z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M6YyAAAAN4AAAAPAAAAAAAAAAAAAAAAAJgCAABk&#10;cnMvZG93bnJldi54bWxQSwUGAAAAAAQABAD1AAAAjQMAAAAA&#10;" fillcolor="black" stroked="f"/>
                      <v:rect id="Rectangle 1763" o:spid="_x0000_s1084" style="position:absolute;left:6146;top:4074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rA8kA&#10;AADeAAAADwAAAGRycy9kb3ducmV2LnhtbESPQUsDMRSE70L/Q3gFbzZxq6XdblpaQfAi2OrB3t5u&#10;nrtLNy/bJLarv94IgsdhZr5hivVgO3EmH1rHGm4nCgRx5UzLtYa318ebOYgQkQ12jknDFwVYr0ZX&#10;BebGXXhH532sRYJwyFFDE2OfSxmqhiyGieuJk/fhvMWYpK+l8XhJcNvJTKmZtNhyWmiwp4eGquP+&#10;02rYLubb08sdP3/vygMd3svjfeaV1tfjYbMEEWmI/+G/9pPRkM3UdA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BrA8kAAADeAAAADwAAAAAAAAAAAAAAAACYAgAA&#10;ZHJzL2Rvd25yZXYueG1sUEsFBgAAAAAEAAQA9QAAAI4DAAAAAA==&#10;" fillcolor="black" stroked="f"/>
                      <v:rect id="Rectangle 1764" o:spid="_x0000_s1085" style="position:absolute;left:6146;top:407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d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ww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nzd8kAAADeAAAADwAAAAAAAAAAAAAAAACYAgAA&#10;ZHJzL2Rvd25yZXYueG1sUEsFBgAAAAAEAAQA9QAAAI4DAAAAAA==&#10;" fillcolor="black" stroked="f"/>
                      <v:rect id="Rectangle 1765" o:spid="_x0000_s1086" style="position:absolute;left:6146;top:4067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W7M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0w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VW7MkAAADeAAAADwAAAAAAAAAAAAAAAACYAgAA&#10;ZHJzL2Rvd25yZXYueG1sUEsFBgAAAAAEAAQA9QAAAI4DAAAAAA==&#10;" fillcolor="black" stroked="f"/>
                      <v:rect id="Rectangle 1766" o:spid="_x0000_s1087" style="position:absolute;left:6146;top:4064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Im8gA&#10;AADeAAAADwAAAGRycy9kb3ducmV2LnhtbESPQUvDQBSE74L/YXmCN7trrKHGbostCL0INnqwt9fs&#10;MwnNvk131yb6692C4HGYmW+Y+XK0nTiRD61jDbcTBYK4cqblWsP72/PNDESIyAY7x6ThmwIsF5cX&#10;cyyMG3hLpzLWIkE4FKihibEvpAxVQxbDxPXEyft03mJM0tfSeBwS3HYyUyqXFltOCw32tG6oOpRf&#10;VsPqYbY6vk755We739HuY3+4z7zS+vpqfHoEEWmM/+G/9sZoyHJ1l8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8ibyAAAAN4AAAAPAAAAAAAAAAAAAAAAAJgCAABk&#10;cnMvZG93bnJldi54bWxQSwUGAAAAAAQABAD1AAAAjQMAAAAA&#10;" fillcolor="black" stroked="f"/>
                      <v:rect id="Rectangle 1767" o:spid="_x0000_s1088" style="position:absolute;left:6146;top:406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tAM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oz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gttAMkAAADeAAAADwAAAAAAAAAAAAAAAACYAgAA&#10;ZHJzL2Rvd25yZXYueG1sUEsFBgAAAAAEAAQA9QAAAI4DAAAAAA==&#10;" fillcolor="black" stroked="f"/>
                      <v:rect id="Rectangle 1768" o:spid="_x0000_s1089" style="position:absolute;left:6146;top:4059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5csUA&#10;AADeAAAADwAAAGRycy9kb3ducmV2LnhtbERPy2oCMRTdF/yHcAV3NXFsxU6NooVCN0J9LOruOrmd&#10;GZzcTJNUR7/eLApdHs57tuhsI87kQ+1Yw2ioQBAXztRcatjv3h+nIEJENtg4Jg1XCrCY9x5mmBt3&#10;4Q2dt7EUKYRDjhqqGNtcylBUZDEMXUucuG/nLcYEfSmNx0sKt43MlJpIizWnhgpbequoOG1/rYbV&#10;y3T18/nE69vmeKDD1/H0nHml9aDfLV9BROriv/jP/WE0ZBM1T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lyxQAAAN4AAAAPAAAAAAAAAAAAAAAAAJgCAABkcnMv&#10;ZG93bnJldi54bWxQSwUGAAAAAAQABAD1AAAAigMAAAAA&#10;" fillcolor="black" stroked="f"/>
                      <v:rect id="Rectangle 1769" o:spid="_x0000_s1090" style="position:absolute;left:6146;top:4055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c6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bqYQ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hc6ckAAADeAAAADwAAAAAAAAAAAAAAAACYAgAA&#10;ZHJzL2Rvd25yZXYueG1sUEsFBgAAAAAEAAQA9QAAAI4DAAAAAA==&#10;" fillcolor="black" stroked="f"/>
                      <v:rect id="Rectangle 1770" o:spid="_x0000_s1091" style="position:absolute;left:6146;top:405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GCcYA&#10;AADeAAAADwAAAGRycy9kb3ducmV2LnhtbESPzWoCMRSF94W+Q7iF7mrSQUVHo2ih4EZQ20XdXSe3&#10;M4OTmzFJdfTpzULo8nD++KbzzjbiTD7UjjW89xQI4sKZmksN31+fbyMQISIbbByThisFmM+en6aY&#10;G3fhLZ13sRRphEOOGqoY21zKUFRkMfRcS5y8X+ctxiR9KY3HSxq3jcyUGkqLNaeHClv6qKg47v6s&#10;huV4tDxt+ry+bQ972v8cjoPMK61fX7rFBESkLv6HH+2V0ZANVT8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SGCcYAAADeAAAADwAAAAAAAAAAAAAAAACYAgAAZHJz&#10;L2Rvd25yZXYueG1sUEsFBgAAAAAEAAQA9QAAAIsDAAAAAA==&#10;" fillcolor="black" stroked="f"/>
                      <v:rect id="Rectangle 1771" o:spid="_x0000_s1092" style="position:absolute;left:6146;top:4049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jk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COSyAAAAN4AAAAPAAAAAAAAAAAAAAAAAJgCAABk&#10;cnMvZG93bnJldi54bWxQSwUGAAAAAAQABAD1AAAAjQMAAAAA&#10;" fillcolor="black" stroked="f"/>
                      <v:rect id="Rectangle 1772" o:spid="_x0000_s1093" style="position:absolute;left:6146;top:4047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95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Uk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6veXHAAAA3gAAAA8AAAAAAAAAAAAAAAAAmAIAAGRy&#10;cy9kb3ducmV2LnhtbFBLBQYAAAAABAAEAPUAAACMAwAAAAA=&#10;" fillcolor="black" stroked="f"/>
                      <v:rect id="Rectangle 1773" o:spid="_x0000_s1094" style="position:absolute;left:6146;top:404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Yf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6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TYYfskAAADeAAAADwAAAAAAAAAAAAAAAACYAgAA&#10;ZHJzL2Rvd25yZXYueG1sUEsFBgAAAAAEAAQA9QAAAI4DAAAAAA==&#10;" fillcolor="black" stroked="f"/>
                      <v:rect id="Rectangle 1774" o:spid="_x0000_s1095" style="position:absolute;left:6146;top:404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C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34AKyAAAAN4AAAAPAAAAAAAAAAAAAAAAAJgCAABk&#10;cnMvZG93bnJldi54bWxQSwUGAAAAAAQABAD1AAAAjQMAAAAA&#10;" fillcolor="black" stroked="f"/>
                      <v:rect id="Rectangle 1775" o:spid="_x0000_s1096" style="position:absolute;left:6146;top:403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lk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w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kyWRyAAAAN4AAAAPAAAAAAAAAAAAAAAAAJgCAABk&#10;cnMvZG93bnJldi54bWxQSwUGAAAAAAQABAD1AAAAjQMAAAAA&#10;" fillcolor="black" stroked="f"/>
                      <v:rect id="Rectangle 1776" o:spid="_x0000_s1097" style="position:absolute;left:6146;top:4034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75sgA&#10;AADeAAAADwAAAGRycy9kb3ducmV2LnhtbESPQWsCMRSE74L/ITyhN0262MVujaKFgheh2h7q7bl5&#10;3V3cvKxJqtv++qYg9DjMzDfMfNnbVlzIh8axhvuJAkFcOtNwpeH97WU8AxEissHWMWn4pgDLxXAw&#10;x8K4K+/oso+VSBAOBWqoY+wKKUNZk8UwcR1x8j6dtxiT9JU0Hq8JbluZKZVLiw2nhRo7eq6pPO2/&#10;rIb142x9fp3y9md3PNDh43h6yLzS+m7Ur55AROrjf/jW3hg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bvmyAAAAN4AAAAPAAAAAAAAAAAAAAAAAJgCAABk&#10;cnMvZG93bnJldi54bWxQSwUGAAAAAAQABAD1AAAAjQMAAAAA&#10;" fillcolor="black" stroked="f"/>
                      <v:rect id="Rectangle 1777" o:spid="_x0000_s1098" style="position:absolute;left:6146;top:4031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efcgA&#10;AADeAAAADwAAAGRycy9kb3ducmV2LnhtbESPQWsCMRSE74X+h/AKvdWki7W6GqUWhF4EtT3U23Pz&#10;uru4edkmUdf++kYQPA4z8w0zmXW2EUfyoXas4bmnQBAXztRcavj6XDwNQYSIbLBxTBrOFGA2vb+b&#10;YG7cidd03MRSJAiHHDVUMba5lKGoyGLouZY4eT/OW4xJ+lIaj6cEt43MlBpIizWnhQpbeq+o2G8O&#10;VsN8NJz/rvq8/FvvtrT93u1fMq+0fnzo3sYgInXxFr62P4yGbKD6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R59yAAAAN4AAAAPAAAAAAAAAAAAAAAAAJgCAABk&#10;cnMvZG93bnJldi54bWxQSwUGAAAAAAQABAD1AAAAjQMAAAAA&#10;" fillcolor="black" stroked="f"/>
                      <v:rect id="Rectangle 1778" o:spid="_x0000_s1099" style="position:absolute;left:6146;top:402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KD8UA&#10;AADeAAAADwAAAGRycy9kb3ducmV2LnhtbERPTWsCMRC9F/ofwhR6q0kXFV2NooWCF0FtD/U2bqa7&#10;i5vJmqS6+uvNQejx8b6n88424kw+1I41vPcUCOLCmZpLDd9fn28jECEiG2wck4YrBZjPnp+mmBt3&#10;4S2dd7EUKYRDjhqqGNtcylBUZDH0XEucuF/nLcYEfSmNx0sKt43MlBpKizWnhgpb+qioOO7+rIbl&#10;eLQ8bfq8vm0Pe9r/HI6DzCutX1+6xQREpC7+ix/uldGQDVU/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ooPxQAAAN4AAAAPAAAAAAAAAAAAAAAAAJgCAABkcnMv&#10;ZG93bnJldi54bWxQSwUGAAAAAAQABAD1AAAAigMAAAAA&#10;" fillcolor="black" stroked="f"/>
                      <v:rect id="Rectangle 1779" o:spid="_x0000_s1100" style="position:absolute;left:6146;top:4025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vl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3i+UyAAAAN4AAAAPAAAAAAAAAAAAAAAAAJgCAABk&#10;cnMvZG93bnJldi54bWxQSwUGAAAAAAQABAD1AAAAjQMAAAAA&#10;" fillcolor="black" stroked="f"/>
                      <v:rect id="Rectangle 1780" o:spid="_x0000_s1101" style="position:absolute;left:6146;top:4022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Q1MYA&#10;AADeAAAADwAAAGRycy9kb3ducmV2LnhtbESPzWoCMRSF9wXfIVzBXU0cVHQ0ihYKbgrVdlF318l1&#10;ZnByMyZRp336ZlHo8nD++JbrzjbiTj7UjjWMhgoEceFMzaWGz4/X5xmIEJENNo5JwzcFWK96T0vM&#10;jXvwnu6HWIo0wiFHDVWMbS5lKCqyGIauJU7e2XmLMUlfSuPxkcZtIzOlptJizemhwpZeKiouh5vV&#10;sJ3Pttf3Mb/97E9HOn6dLpPMK60H/W6zABGpi//hv/bOaMimapI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0Q1MYAAADeAAAADwAAAAAAAAAAAAAAAACYAgAAZHJz&#10;L2Rvd25yZXYueG1sUEsFBgAAAAAEAAQA9QAAAIsDAAAAAA==&#10;" fillcolor="black" stroked="f"/>
                      <v:rect id="Rectangle 1781" o:spid="_x0000_s1102" style="position:absolute;left:6146;top:401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1T8gA&#10;AADeAAAADwAAAGRycy9kb3ducmV2LnhtbESPQWsCMRSE74X+h/AK3mriomK3RqmFghdBbQ/19ty8&#10;7i5uXrZJ1LW/3hQEj8PMfMNM551txIl8qB1rGPQVCOLCmZpLDV+fH88TECEiG2wck4YLBZjPHh+m&#10;mBt35g2dtrEUCcIhRw1VjG0uZSgqshj6riVO3o/zFmOSvpTG4znBbSMzpcbSYs1pocKW3isqDtuj&#10;1bB4mSx+10Ne/W32O9p97w+jzCute0/d2yuISF28h2/tpdGQjdVo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bVPyAAAAN4AAAAPAAAAAAAAAAAAAAAAAJgCAABk&#10;cnMvZG93bnJldi54bWxQSwUGAAAAAAQABAD1AAAAjQMAAAAA&#10;" fillcolor="black" stroked="f"/>
                      <v:rect id="Rectangle 1782" o:spid="_x0000_s1103" style="position:absolute;left:6146;top:401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rOMcA&#10;AADeAAAADwAAAGRycy9kb3ducmV2LnhtbESPQWsCMRSE74L/ITyhN026VNHVKLVQ6KWgtod6e25e&#10;dxc3L9sk1a2/3ghCj8PMfMMsVp1txIl8qB1reBwpEMSFMzWXGj4/XodTECEiG2wck4Y/CrBa9nsL&#10;zI0785ZOu1iKBOGQo4YqxjaXMhQVWQwj1xIn79t5izFJX0rj8ZzgtpGZUhNpsea0UGFLLxUVx92v&#10;1bCeTdc/myd+v2wPe9p/HY7jzCutHwbd8xxEpC7+h+/tN6Mhm6hx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jKzjHAAAA3gAAAA8AAAAAAAAAAAAAAAAAmAIAAGRy&#10;cy9kb3ducmV2LnhtbFBLBQYAAAAABAAEAPUAAACMAwAAAAA=&#10;" fillcolor="black" stroked="f"/>
                      <v:rect id="Rectangle 1783" o:spid="_x0000_s1104" style="position:absolute;left:6146;top:401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o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4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Oo8kAAADeAAAADwAAAAAAAAAAAAAAAACYAgAA&#10;ZHJzL2Rvd25yZXYueG1sUEsFBgAAAAAEAAQA9QAAAI4DAAAAAA==&#10;" fillcolor="black" stroked="f"/>
                      <v:rect id="Rectangle 1784" o:spid="_x0000_s1105" style="position:absolute;left:6146;top:401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W1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o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BhbXyAAAAN4AAAAPAAAAAAAAAAAAAAAAAJgCAABk&#10;cnMvZG93bnJldi54bWxQSwUGAAAAAAQABAD1AAAAjQMAAAAA&#10;" fillcolor="black" stroked="f"/>
                      <v:rect id="Rectangle 1785" o:spid="_x0000_s1106" style="position:absolute;left:6146;top:4007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zT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rNMyAAAAN4AAAAPAAAAAAAAAAAAAAAAAJgCAABk&#10;cnMvZG93bnJldi54bWxQSwUGAAAAAAQABAD1AAAAjQMAAAAA&#10;" fillcolor="black" stroked="f"/>
                      <v:rect id="Rectangle 1786" o:spid="_x0000_s1107" style="position:absolute;left:6146;top:400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tO8gA&#10;AADeAAAADwAAAGRycy9kb3ducmV2LnhtbESPQUsDMRSE74L/ITyhNzdxaZe6Ni1WEHop2OrB3l43&#10;z92lm5c1Sdutv94IBY/DzHzDzBaD7cSJfGgda3jIFAjiypmWaw0f76/3UxAhIhvsHJOGCwVYzG9v&#10;Zlgad+YNnbaxFgnCoUQNTYx9KWWoGrIYMtcTJ+/LeYsxSV9L4/Gc4LaTuVKFtNhyWmiwp5eGqsP2&#10;aDUsH6fL77cxr382+x3tPveHS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C07yAAAAN4AAAAPAAAAAAAAAAAAAAAAAJgCAABk&#10;cnMvZG93bnJldi54bWxQSwUGAAAAAAQABAD1AAAAjQMAAAAA&#10;" fillcolor="black" stroked="f"/>
                      <v:rect id="Rectangle 1787" o:spid="_x0000_s1108" style="position:absolute;left:6146;top:4001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SIo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4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9SIoMkAAADeAAAADwAAAAAAAAAAAAAAAACYAgAA&#10;ZHJzL2Rvd25yZXYueG1sUEsFBgAAAAAEAAQA9QAAAI4DAAAAAA==&#10;" fillcolor="black" stroked="f"/>
                      <v:rect id="Rectangle 1788" o:spid="_x0000_s1109" style="position:absolute;left:6146;top:3998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c0sUA&#10;AADeAAAADwAAAGRycy9kb3ducmV2LnhtbERPTWsCMRC9F/wPYQRvNXFR0dUoWih4KVTbQ72Nm3F3&#10;cTNZk6jb/vrmUOjx8b6X68424k4+1I41jIYKBHHhTM2lhs+P1+cZiBCRDTaOScM3BVivek9LzI17&#10;8J7uh1iKFMIhRw1VjG0uZSgqshiGriVO3Nl5izFBX0rj8ZHCbSMzpabSYs2pocKWXioqLoeb1bCd&#10;z7bX9zG//exPRzp+nS6TzCutB/1uswARqYv/4j/3zmjIpmqS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xzSxQAAAN4AAAAPAAAAAAAAAAAAAAAAAJgCAABkcnMv&#10;ZG93bnJldi54bWxQSwUGAAAAAAQABAD1AAAAigMAAAAA&#10;" fillcolor="black" stroked="f"/>
                      <v:rect id="Rectangle 1789" o:spid="_x0000_s1110" style="position:absolute;left:6146;top:3994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5S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g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7lJyAAAAN4AAAAPAAAAAAAAAAAAAAAAAJgCAABk&#10;cnMvZG93bnJldi54bWxQSwUGAAAAAAQABAD1AAAAjQMAAAAA&#10;" fillcolor="black" stroked="f"/>
                      <v:rect id="Rectangle 1790" o:spid="_x0000_s1111" style="position:absolute;left:6146;top:399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Haa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ucoT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2mnHAAAA3gAAAA8AAAAAAAAAAAAAAAAAmAIAAGRy&#10;cy9kb3ducmV2LnhtbFBLBQYAAAAABAAEAPUAAACMAwAAAAA=&#10;" fillcolor="black" stroked="f"/>
                      <v:rect id="Rectangle 1791" o:spid="_x0000_s1112" style="position:absolute;left:6146;top:398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8sgA&#10;AADeAAAADwAAAGRycy9kb3ducmV2LnhtbESPQWsCMRSE74X+h/AKvdXExS66GqUWhF4KVXuot+fm&#10;dXdx87JNUt366xtB8DjMzDfMbNHbVhzJh8axhuFAgSAunWm40vC5XT2NQYSIbLB1TBr+KMBifn83&#10;w8K4E6/puImVSBAOBWqoY+wKKUNZk8UwcB1x8r6dtxiT9JU0Hk8JbluZKZVLiw2nhRo7eq2pPGx+&#10;rYblZLz8+Rjx+3m939Hua394zrzS+vGhf5mCiNTHW/jafjMaslz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HX/yyAAAAN4AAAAPAAAAAAAAAAAAAAAAAJgCAABk&#10;cnMvZG93bnJldi54bWxQSwUGAAAAAAQABAD1AAAAjQMAAAAA&#10;" fillcolor="black" stroked="f"/>
                      <v:rect id="Rectangle 1792" o:spid="_x0000_s1113" style="position:absolute;left:6146;top:3986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h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GFyAAAAN4AAAAPAAAAAAAAAAAAAAAAAJgCAABk&#10;cnMvZG93bnJldi54bWxQSwUGAAAAAAQABAD1AAAAjQMAAAAA&#10;" fillcolor="black" stroked="f"/>
                      <v:rect id="Rectangle 1793" o:spid="_x0000_s1114" style="position:absolute;left:6146;top:398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EHsgA&#10;AADeAAAADwAAAGRycy9kb3ducmV2LnhtbESPQUvDQBSE74L/YXmCN7trrKHGbostCL0INnqwt9fs&#10;MwnNvk131yb6692C4HGYmW+Y+XK0nTiRD61jDbcTBYK4cqblWsP72/PNDESIyAY7x6ThmwIsF5cX&#10;cyyMG3hLpzLWIkE4FKihibEvpAxVQxbDxPXEyft03mJM0tfSeBwS3HYyUyqXFltOCw32tG6oOpRf&#10;VsPqYbY6vk755We739HuY3+4z7zS+vpqfHoEEWmM/+G/9sZoyHKV38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0QeyAAAAN4AAAAPAAAAAAAAAAAAAAAAAJgCAABk&#10;cnMvZG93bnJldi54bWxQSwUGAAAAAAQABAD1AAAAjQMAAAAA&#10;" fillcolor="black" stroked="f"/>
                      <v:rect id="Rectangle 1794" o:spid="_x0000_s1115" style="position:absolute;left:6146;top:3979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casgA&#10;AADeAAAADwAAAGRycy9kb3ducmV2LnhtbESPQWsCMRSE74L/ITyhN0262MVujaKFgheh2h7q7bl5&#10;3V3cvKxJqtv++qYg9DjMzDfMfNnbVlzIh8axhvuJAkFcOtNwpeH97WU8AxEissHWMWn4pgDLxXAw&#10;x8K4K+/oso+VSBAOBWqoY+wKKUNZk8UwcR1x8j6dtxiT9JU0Hq8JbluZKZVLiw2nhRo7eq6pPO2/&#10;rIb142x9fp3y9md3PNDh43h6yLzS+m7Ur55AROrjf/jW3hg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txqyAAAAN4AAAAPAAAAAAAAAAAAAAAAAJgCAABk&#10;cnMvZG93bnJldi54bWxQSwUGAAAAAAQABAD1AAAAjQMAAAAA&#10;" fillcolor="black" stroked="f"/>
                      <v:rect id="Rectangle 1795" o:spid="_x0000_s1116" style="position:absolute;left:6146;top:397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58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qmM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nnxyAAAAN4AAAAPAAAAAAAAAAAAAAAAAJgCAABk&#10;cnMvZG93bnJldi54bWxQSwUGAAAAAAQABAD1AAAAjQMAAAAA&#10;" fillcolor="black" stroked="f"/>
                      <v:rect id="Rectangle 1796" o:spid="_x0000_s1117" style="position:absolute;left:6146;top:397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nh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9OeGyAAAAN4AAAAPAAAAAAAAAAAAAAAAAJgCAABk&#10;cnMvZG93bnJldi54bWxQSwUGAAAAAAQABAD1AAAAjQMAAAAA&#10;" fillcolor="black" stroked="f"/>
                      <v:rect id="Rectangle 1797" o:spid="_x0000_s1118" style="position:absolute;left:6146;top:3970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CHckA&#10;AADeAAAADwAAAGRycy9kb3ducmV2LnhtbESPT0sDMRTE7wW/Q3iCtzZx0bVdmxYrFLwI9s+hvb1u&#10;nrtLNy9rkrarn94UBI/DzPyGmc5724oz+dA41nA/UiCIS2carjRsN8vhGESIyAZbx6ThmwLMZzeD&#10;KRbGXXhF53WsRIJwKFBDHWNXSBnKmiyGkeuIk/fpvMWYpK+k8XhJcNvKTKlcWmw4LdTY0WtN5XF9&#10;shoWk/Hi6+OB339Whz3td4fjY+aV1ne3/csziEh9/A//td+MhixX+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hCHckAAADeAAAADwAAAAAAAAAAAAAAAACYAgAA&#10;ZHJzL2Rvd25yZXYueG1sUEsFBgAAAAAEAAQA9QAAAI4DAAAAAA==&#10;" fillcolor="black" stroked="f"/>
                      <v:rect id="Rectangle 1798" o:spid="_x0000_s1119" style="position:absolute;left:6146;top:396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Wb8UA&#10;AADeAAAADwAAAGRycy9kb3ducmV2LnhtbERPy2oCMRTdF/yHcIXuauLQDjoaRQuFbgr1sdDddXKd&#10;GZzcTJNUp/36ZlFweTjv+bK3rbiSD41jDeORAkFcOtNwpWG/e3uagAgR2WDrmDT8UIDlYvAwx8K4&#10;G2/ouo2VSCEcCtRQx9gVUoayJoth5DrixJ2dtxgT9JU0Hm8p3LYyUyqXFhtODTV29FpTedl+Ww3r&#10;6WT99fnMH7+b05GOh9PlJfNK68dhv5qBiNTHu/jf/W40ZLnK09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9ZvxQAAAN4AAAAPAAAAAAAAAAAAAAAAAJgCAABkcnMv&#10;ZG93bnJldi54bWxQSwUGAAAAAAQABAD1AAAAigMAAAAA&#10;" fillcolor="black" stroked="f"/>
                      <v:rect id="Rectangle 1799" o:spid="_x0000_s1120" style="position:absolute;left:6146;top:3964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tz9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qmM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3P0yAAAAN4AAAAPAAAAAAAAAAAAAAAAAJgCAABk&#10;cnMvZG93bnJldi54bWxQSwUGAAAAAAQABAD1AAAAjQMAAAAA&#10;" fillcolor="black" stroked="f"/>
                      <v:rect id="Rectangle 1800" o:spid="_x0000_s1121" style="position:absolute;left:6146;top:3961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Mt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Uq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ITLTHAAAA3gAAAA8AAAAAAAAAAAAAAAAAmAIAAGRy&#10;cy9kb3ducmV2LnhtbFBLBQYAAAAABAAEAPUAAACMAwAAAAA=&#10;" fillcolor="black" stroked="f"/>
                      <v:rect id="Rectangle 1801" o:spid="_x0000_s1122" style="position:absolute;left:6146;top:3958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pL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xOkvyAAAAN4AAAAPAAAAAAAAAAAAAAAAAJgCAABk&#10;cnMvZG93bnJldi54bWxQSwUGAAAAAAQABAD1AAAAjQMAAAAA&#10;" fillcolor="black" stroked="f"/>
                      <v:rect id="Rectangle 1802" o:spid="_x0000_s1123" style="position:absolute;left:6146;top:3955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3WMgA&#10;AADeAAAADwAAAGRycy9kb3ducmV2LnhtbESPQWsCMRSE74X+h/AKvXWTLtXq1ihVKHgpqO1Bb8/N&#10;6+7i5mVNUt321zeC0OMwM98wk1lvW3EiHxrHGh4zBYK4dKbhSsPnx9vDCESIyAZbx6ThhwLMprc3&#10;EyyMO/OaTptYiQThUKCGOsaukDKUNVkMmeuIk/flvMWYpK+k8XhOcNvKXKmhtNhwWqixo0VN5WHz&#10;bTXMx6P5cfXE77/r/Y522/1hkHul9f1d//oCIlIf/8PX9tJoyIfqO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FndYyAAAAN4AAAAPAAAAAAAAAAAAAAAAAJgCAABk&#10;cnMvZG93bnJldi54bWxQSwUGAAAAAAQABAD1AAAAjQMAAAAA&#10;" fillcolor="black" stroked="f"/>
                      <v:rect id="Rectangle 1803" o:spid="_x0000_s1124" style="position:absolute;left:6146;top:395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Sw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g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1rSw8kAAADeAAAADwAAAAAAAAAAAAAAAACYAgAA&#10;ZHJzL2Rvd25yZXYueG1sUEsFBgAAAAAEAAQA9QAAAI4DAAAAAA==&#10;" fillcolor="black" stroked="f"/>
                      <v:rect id="Rectangle 1804" o:spid="_x0000_s1125" style="position:absolute;left:6146;top:394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Kt8gA&#10;AADeAAAADwAAAGRycy9kb3ducmV2LnhtbESPQWsCMRSE74X+h/AKvdWki7W6GqUWhF4EtT3U23Pz&#10;uru4edkmUdf++kYQPA4z8w0zmXW2EUfyoXas4bmnQBAXztRcavj6XDwNQYSIbLBxTBrOFGA2vb+b&#10;YG7cidd03MRSJAiHHDVUMba5lKGoyGLouZY4eT/OW4xJ+lIaj6cEt43MlBpIizWnhQpbeq+o2G8O&#10;VsN8NJz/rvq8/FvvtrT93u1fMq+0fnzo3sYgInXxFr62P4yGbKBe+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s0q3yAAAAN4AAAAPAAAAAAAAAAAAAAAAAJgCAABk&#10;cnMvZG93bnJldi54bWxQSwUGAAAAAAQABAD1AAAAjQMAAAAA&#10;" fillcolor="black" stroked="f"/>
                      <v:rect id="Rectangle 1805" o:spid="_x0000_s1126" style="position:absolute;left:6146;top:3946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8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LMkAAADeAAAADwAAAAAAAAAAAAAAAACYAgAA&#10;ZHJzL2Rvd25yZXYueG1sUEsFBgAAAAAEAAQA9QAAAI4DAAAAAA==&#10;" fillcolor="black" stroked="f"/>
                      <v:rect id="Rectangle 1806" o:spid="_x0000_s1127" style="position:absolute;left:6146;top:394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xW8kA&#10;AADeAAAADwAAAGRycy9kb3ducmV2LnhtbESPT0sDMRTE7wW/Q3iCtzZx0bVdmxYrFLwI9s+hvb1u&#10;nrtLNy9rkrarn94UBI/DzPyGmc5724oz+dA41nA/UiCIS2carjRsN8vhGESIyAZbx6ThmwLMZzeD&#10;KRbGXXhF53WsRIJwKFBDHWNXSBnKmiyGkeuIk/fpvMWYpK+k8XhJcNvKTKlcWmw4LdTY0WtN5XF9&#10;shoWk/Hi6+OB339Whz3td4fjY+aV1ne3/csziEh9/A//td+MhixXT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1xW8kAAADeAAAADwAAAAAAAAAAAAAAAACYAgAA&#10;ZHJzL2Rvd25yZXYueG1sUEsFBgAAAAAEAAQA9QAAAI4DAAAAAA==&#10;" fillcolor="black" stroked="f"/>
                      <v:rect id="Rectangle 1807" o:spid="_x0000_s1128" style="position:absolute;left:6146;top:3940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Uw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ADYd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HUwMkAAADeAAAADwAAAAAAAAAAAAAAAACYAgAA&#10;ZHJzL2Rvd25yZXYueG1sUEsFBgAAAAAEAAQA9QAAAI4DAAAAAA==&#10;" fillcolor="black" stroked="f"/>
                      <v:rect id="Rectangle 1808" o:spid="_x0000_s1129" style="position:absolute;left:6146;top:393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AssUA&#10;AADeAAAADwAAAGRycy9kb3ducmV2LnhtbERPTWsCMRC9F/wPYYTeatKlWl2NooVCL0K1HvQ2bqa7&#10;i5vJmqS6+uubQ6HHx/ueLTrbiAv5UDvW8DxQIIgLZ2ouNey+3p/GIEJENtg4Jg03CrCY9x5mmBt3&#10;5Q1dtrEUKYRDjhqqGNtcylBUZDEMXEucuG/nLcYEfSmNx2sKt43MlBpJizWnhgpbequoOG1/rIbV&#10;ZLw6f77w+r45HuiwP56GmVdaP/a75RREpC7+i//cH0ZDNlK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CyxQAAAN4AAAAPAAAAAAAAAAAAAAAAAJgCAABkcnMv&#10;ZG93bnJldi54bWxQSwUGAAAAAAQABAD1AAAAigMAAAAA&#10;" fillcolor="black" stroked="f"/>
                      <v:rect id="Rectangle 1809" o:spid="_x0000_s1130" style="position:absolute;left:6146;top:393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lK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Z/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suUpyAAAAN4AAAAPAAAAAAAAAAAAAAAAAJgCAABk&#10;cnMvZG93bnJldi54bWxQSwUGAAAAAAQABAD1AAAAjQMAAAAA&#10;" fillcolor="black" stroked="f"/>
                      <v:rect id="Rectangle 1810" o:spid="_x0000_s1131" style="position:absolute;left:6146;top:3930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8k8cA&#10;AADeAAAADwAAAGRycy9kb3ducmV2LnhtbESPzWoCMRSF94W+Q7iCu5o4WBlHo9SC0E2h2i50d51c&#10;ZwYnN9Mk6rRP3ywKLg/nj2+x6m0rruRD41jDeKRAEJfONFxp+PrcPOUgQkQ22DomDT8UYLV8fFhg&#10;YdyNt3TdxUqkEQ4Faqhj7AopQ1mTxTByHXHyTs5bjEn6ShqPtzRuW5kpNZUWG04PNXb0WlN53l2s&#10;hvUsX39/TPj9d3s80GF/PD9nXmk9HPQvcxCR+ngP/7ff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PJPHAAAA3gAAAA8AAAAAAAAAAAAAAAAAmAIAAGRy&#10;cy9kb3ducmV2LnhtbFBLBQYAAAAABAAEAPUAAACMAwAAAAA=&#10;" fillcolor="black" stroked="f"/>
                      <v:rect id="Rectangle 1811" o:spid="_x0000_s1132" style="position:absolute;left:6146;top:392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ZCMgA&#10;AADeAAAADwAAAGRycy9kb3ducmV2LnhtbESPQWsCMRSE74X+h/AKvdXExcq6GqUWhF4KVXuot+fm&#10;dXdx87JNUt366xtB8DjMzDfMbNHbVhzJh8axhuFAgSAunWm40vC5XT3lIEJENtg6Jg1/FGAxv7+b&#10;YWHcidd03MRKJAiHAjXUMXaFlKGsyWIYuI44ed/OW4xJ+koaj6cEt63MlBpLiw2nhRo7eq2pPGx+&#10;rYblJF/+fIz4/bze72j3tT88Z15p/fjQv0xBROrjLXxtvxkN2Vj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ZkIyAAAAN4AAAAPAAAAAAAAAAAAAAAAAJgCAABk&#10;cnMvZG93bnJldi54bWxQSwUGAAAAAAQABAD1AAAAjQMAAAAA&#10;" fillcolor="black" stroked="f"/>
                      <v:rect id="Rectangle 1812" o:spid="_x0000_s1133" style="position:absolute;left:6146;top:3925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Hf8gA&#10;AADeAAAADwAAAGRycy9kb3ducmV2LnhtbESPQWsCMRSE74X+h/AEbzVxsbKuRqkFoZdCtT3o7bl5&#10;7i5uXrZJ1G1/fVMo9DjMzDfMYtXbVlzJh8axhvFIgSAunWm40vDxvnnIQYSIbLB1TBq+KMBqeX+3&#10;wMK4G2/puouVSBAOBWqoY+wKKUNZk8Uwch1x8k7OW4xJ+koaj7cEt63MlJpKiw2nhRo7eq6pPO8u&#10;VsN6lq8/3yb8+r09HuiwP54f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wwd/yAAAAN4AAAAPAAAAAAAAAAAAAAAAAJgCAABk&#10;cnMvZG93bnJldi54bWxQSwUGAAAAAAQABAD1AAAAjQMAAAAA&#10;" fillcolor="black" stroked="f"/>
                      <v:rect id="Rectangle 1813" o:spid="_x0000_s1134" style="position:absolute;left:6146;top:392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5M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Yqf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6LkyAAAAN4AAAAPAAAAAAAAAAAAAAAAAJgCAABk&#10;cnMvZG93bnJldi54bWxQSwUGAAAAAAQABAD1AAAAjQMAAAAA&#10;" fillcolor="black" stroked="f"/>
                      <v:rect id="Rectangle 1814" o:spid="_x0000_s1135" style="position:absolute;left:6146;top:391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6kM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ZjqQyAAAAN4AAAAPAAAAAAAAAAAAAAAAAJgCAABk&#10;cnMvZG93bnJldi54bWxQSwUGAAAAAAQABAD1AAAAjQMAAAAA&#10;" fillcolor="black" stroked="f"/>
                      <v:rect id="Rectangle 1815" o:spid="_x0000_s1136" style="position:absolute;left:6146;top:3915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fC8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qmM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p8LyAAAAN4AAAAPAAAAAAAAAAAAAAAAAJgCAABk&#10;cnMvZG93bnJldi54bWxQSwUGAAAAAAQABAD1AAAAjQMAAAAA&#10;" fillcolor="black" stroked="f"/>
                      <v:rect id="Rectangle 1816" o:spid="_x0000_s1137" style="position:absolute;left:6146;top:391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BfMgA&#10;AADeAAAADwAAAGRycy9kb3ducmV2LnhtbESPQUsDMRSE74L/IbyCN5t0scu6Ni1WELwItnqwt9fN&#10;c3fp5mVNYrvtrzeFQo/DzHzDzBaD7cSefGgda5iMFQjiypmWaw1fn6/3BYgQkQ12jknDkQIs5rc3&#10;MyyNO/CK9utYiwThUKKGJsa+lDJUDVkMY9cTJ+/HeYsxSV9L4/GQ4LaTmVK5tNhyWmiwp5eGqt36&#10;z2pYPhbL348Hfj+tthvafG9308wrre9Gw/MTiEhDvIYv7TejIctVk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AF8yAAAAN4AAAAPAAAAAAAAAAAAAAAAAJgCAABk&#10;cnMvZG93bnJldi54bWxQSwUGAAAAAAQABAD1AAAAjQMAAAAA&#10;" fillcolor="black" stroked="f"/>
                      <v:rect id="Rectangle 1817" o:spid="_x0000_s1138" style="position:absolute;left:6146;top:3909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k58gA&#10;AADeAAAADwAAAGRycy9kb3ducmV2LnhtbESPQUvDQBSE74L/YXmCN7trsDHGbostCL0INnqwt9fs&#10;MwnNvk131zb6692C4HGYmW+Y2WK0vTiSD51jDbcTBYK4dqbjRsP72/NNASJEZIO9Y9LwTQEW88uL&#10;GZbGnXhDxyo2IkE4lKihjXEopQx1SxbDxA3Eyft03mJM0jfSeDwluO1lplQuLXacFlocaNVSva++&#10;rIblQ7E8vN7xy89mt6Xtx24/zbzS+vpqfHoEEWmM/+G/9tpoyHJV3M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KTnyAAAAN4AAAAPAAAAAAAAAAAAAAAAAJgCAABk&#10;cnMvZG93bnJldi54bWxQSwUGAAAAAAQABAD1AAAAjQMAAAAA&#10;" fillcolor="black" stroked="f"/>
                      <v:rect id="Rectangle 1818" o:spid="_x0000_s1139" style="position:absolute;left:6146;top:390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wlcUA&#10;AADeAAAADwAAAGRycy9kb3ducmV2LnhtbERPz2vCMBS+D/Y/hCd4m4nFSa1GmQNhl8F0O+jt2Tzb&#10;YvPSJVG7/fXLYeDx4/u9WPW2FVfyoXGsYTxSIIhLZxquNHx9bp5yECEiG2wdk4YfCrBaPj4ssDDu&#10;xlu67mIlUgiHAjXUMXaFlKGsyWIYuY44cSfnLcYEfSWNx1sKt63MlJpKiw2nhho7eq2pPO8uVsN6&#10;lq+/Pyb8/rs9HuiwP56fM6+0Hg76lzmISH28i//db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zCVxQAAAN4AAAAPAAAAAAAAAAAAAAAAAJgCAABkcnMv&#10;ZG93bnJldi54bWxQSwUGAAAAAAQABAD1AAAAigMAAAAA&#10;" fillcolor="black" stroked="f"/>
                      <v:rect id="Rectangle 1819" o:spid="_x0000_s1140" style="position:absolute;left:6146;top:3903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eVDsgA&#10;AADeAAAADwAAAGRycy9kb3ducmV2LnhtbESPQWsCMRSE70L/Q3gFb5p0qbJujVILBS9CtT3U23Pz&#10;uru4edkmUdf++qYg9DjMzDfMfNnbVpzJh8axhoexAkFcOtNwpeHj/XWUgwgR2WDrmDRcKcBycTeY&#10;Y2Hchbd03sVKJAiHAjXUMXaFlKGsyWIYu444eV/OW4xJ+koaj5cEt63MlJpKiw2nhRo7eqmpPO5O&#10;VsNqlq++3x5587M97Gn/eThOMq+0Ht73z08gIvXxP3xrr42GbKry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5UOyAAAAN4AAAAPAAAAAAAAAAAAAAAAAJgCAABk&#10;cnMvZG93bnJldi54bWxQSwUGAAAAAAQABAD1AAAAjQMAAAAA&#10;" fillcolor="black" stroked="f"/>
                      <v:rect id="Rectangle 1820" o:spid="_x0000_s1141" style="position:absolute;left:6146;top:390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qTsYA&#10;AADeAAAADwAAAGRycy9kb3ducmV2LnhtbESPzWoCMRSF90LfIVyhO00cWtHRKLVQcCOo7aLurpPr&#10;zODkZpqkOvXpzULo8nD++ObLzjbiQj7UjjWMhgoEceFMzaWGr8+PwQREiMgGG8ek4Y8CLBdPvTnm&#10;xl15R5d9LEUa4ZCjhirGNpcyFBVZDEPXEifv5LzFmKQvpfF4TeO2kZlSY2mx5vRQYUvvFRXn/a/V&#10;sJpOVj/bF97cdscDHb6P59fMK62f+93bDESkLv6HH+210ZCN1TQ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SqTsYAAADeAAAADwAAAAAAAAAAAAAAAACYAgAAZHJz&#10;L2Rvd25yZXYueG1sUEsFBgAAAAAEAAQA9QAAAIsDAAAAAA==&#10;" fillcolor="black" stroked="f"/>
                      <v:rect id="Rectangle 1821" o:spid="_x0000_s1142" style="position:absolute;left:6146;top:389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P1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0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yA/VyAAAAN4AAAAPAAAAAAAAAAAAAAAAAJgCAABk&#10;cnMvZG93bnJldi54bWxQSwUGAAAAAAQABAD1AAAAjQMAAAAA&#10;" fillcolor="black" stroked="f"/>
                      <v:rect id="Rectangle 1822" o:spid="_x0000_s1143" style="position:absolute;left:6146;top:3894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RoscA&#10;AADeAAAADwAAAGRycy9kb3ducmV2LnhtbESPQWsCMRSE74X+h/AK3mrSxYquRqkFoZdCtR709tw8&#10;dxc3L9sk6tZf3whCj8PMfMNM551txJl8qB1reOkrEMSFMzWXGjbfy+cRiBCRDTaOScMvBZjPHh+m&#10;mBt34RWd17EUCcIhRw1VjG0uZSgqshj6riVO3sF5izFJX0rj8ZLgtpGZUkNpsea0UGFL7xUVx/XJ&#10;aliMR4ufrwF/Xlf7He22++Nr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akaLHAAAA3gAAAA8AAAAAAAAAAAAAAAAAmAIAAGRy&#10;cy9kb3ducmV2LnhtbFBLBQYAAAAABAAEAPUAAACMAwAAAAA=&#10;" fillcolor="black" stroked="f"/>
                      <v:rect id="Rectangle 1823" o:spid="_x0000_s1144" style="position:absolute;left:6146;top:389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0O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Zq9g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Y0OckAAADeAAAADwAAAAAAAAAAAAAAAACYAgAA&#10;ZHJzL2Rvd25yZXYueG1sUEsFBgAAAAAEAAQA9QAAAI4DAAAAAA==&#10;" fillcolor="black" stroked="f"/>
                      <v:rect id="Rectangle 1824" o:spid="_x0000_s1145" style="position:absolute;left:6146;top:388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v6xNyAAAAN4AAAAPAAAAAAAAAAAAAAAAAJgCAABk&#10;cnMvZG93bnJldi54bWxQSwUGAAAAAAQABAD1AAAAjQMAAAAA&#10;" fillcolor="black" stroked="f"/>
                      <v:rect id="Rectangle 1825" o:spid="_x0000_s1146" style="position:absolute;left:6146;top:388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1s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4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8wnWyAAAAN4AAAAPAAAAAAAAAAAAAAAAAJgCAABk&#10;cnMvZG93bnJldi54bWxQSwUGAAAAAAQABAD1AAAAjQMAAAAA&#10;" fillcolor="black" stroked="f"/>
                      <v:rect id="Rectangle 1826" o:spid="_x0000_s1147" style="position:absolute;left:6146;top:3881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Xoc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dqVs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IZehyAAAAN4AAAAPAAAAAAAAAAAAAAAAAJgCAABk&#10;cnMvZG93bnJldi54bWxQSwUGAAAAAAQABAD1AAAAjQMAAAAA&#10;" fillcolor="black" stroked="f"/>
                      <v:rect id="Rectangle 1827" o:spid="_x0000_s1148" style="position:absolute;left:6146;top:3879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yO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m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TI6yAAAAN4AAAAPAAAAAAAAAAAAAAAAAJgCAABk&#10;cnMvZG93bnJldi54bWxQSwUGAAAAAAQABAD1AAAAjQMAAAAA&#10;" fillcolor="black" stroked="f"/>
                      <v:rect id="Rectangle 1828" o:spid="_x0000_s1149" style="position:absolute;left:6146;top:387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mSMUA&#10;AADeAAAADwAAAGRycy9kb3ducmV2LnhtbERPTWsCMRC9C/0PYYTeNHFpRVej1ELBi6C2h3obN+Pu&#10;4mayTVLd+uvNQejx8b7ny8424kI+1I41jIYKBHHhTM2lhq/Pj8EERIjIBhvHpOGPAiwXT7055sZd&#10;eUeXfSxFCuGQo4YqxjaXMhQVWQxD1xIn7uS8xZigL6XxeE3htpGZUmNpsebUUGFL7xUV5/2v1bCa&#10;TlY/2xfe3HbHAx2+j+fXzCutn/vd2wxEpC7+ix/utdGQjdU0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qZIxQAAAN4AAAAPAAAAAAAAAAAAAAAAAJgCAABkcnMv&#10;ZG93bnJldi54bWxQSwUGAAAAAAQABAD1AAAAigMAAAAA&#10;" fillcolor="black" stroked="f"/>
                      <v:rect id="Rectangle 1829" o:spid="_x0000_s1150" style="position:absolute;left:6146;top:3873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D08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E9VU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vgPTyAAAAN4AAAAPAAAAAAAAAAAAAAAAAJgCAABk&#10;cnMvZG93bnJldi54bWxQSwUGAAAAAAQABAD1AAAAjQMAAAAA&#10;" fillcolor="black" stroked="f"/>
                      <v:rect id="Rectangle 1830" o:spid="_x0000_s1151" style="position:absolute;left:6146;top:3869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wVMYA&#10;AADeAAAADwAAAGRycy9kb3ducmV2LnhtbESPzWoCMRSF94LvEG6hO00cWtHRKFoouBHUdlF318nt&#10;zODkZpqkOvXpzULo8nD++ObLzjbiQj7UjjWMhgoEceFMzaWGz4/3wQREiMgGG8ek4Y8CLBf93hxz&#10;4668p8shliKNcMhRQxVjm0sZiooshqFriZP37bzFmKQvpfF4TeO2kZlSY2mx5vRQYUtvFRXnw6/V&#10;sJ5O1j+7F97e9qcjHb9O59fMK62fn7rVDESkLv6HH+2N0ZCNRyo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8wVMYAAADeAAAADwAAAAAAAAAAAAAAAACYAgAAZHJz&#10;L2Rvd25yZXYueG1sUEsFBgAAAAAEAAQA9QAAAIsDAAAAAA==&#10;" fillcolor="black" stroked="f"/>
                      <v:rect id="Rectangle 1831" o:spid="_x0000_s1152" style="position:absolute;left:6146;top:386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Vz8gA&#10;AADeAAAADwAAAGRycy9kb3ducmV2LnhtbESPQUsDMRSE7wX/Q3iCt26yiy11bVpsQfAi2OrB3l43&#10;z92lm5dtEtutv94IBY/DzHzDzJeD7cSJfGgda8gzBYK4cqblWsPH+/N4BiJEZIOdY9JwoQDLxc1o&#10;jqVxZ97QaRtrkSAcStTQxNiXUoaqIYshcz1x8r6ctxiT9LU0Hs8JbjtZKDWVFltOCw32tG6oOmy/&#10;rYbVw2x1fLvn15/Nfke7z/1hUnil9d3t8PQIItIQ/8PX9ovRUExzlcP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5XPyAAAAN4AAAAPAAAAAAAAAAAAAAAAAJgCAABk&#10;cnMvZG93bnJldi54bWxQSwUGAAAAAAQABAD1AAAAjQMAAAAA&#10;" fillcolor="black" stroked="f"/>
                      <v:rect id="Rectangle 1832" o:spid="_x0000_s1153" style="position:absolute;left:6146;top:386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LuMcA&#10;AADeAAAADwAAAGRycy9kb3ducmV2LnhtbESPQWsCMRSE74X+h/AEbzVxsaKrUWpB6KVQbQ/19tw8&#10;dxc3L9sk6tZf3whCj8PMfMPMl51txJl8qB1rGA4UCOLCmZpLDV+f66cJiBCRDTaOScMvBVguHh/m&#10;mBt34Q2dt7EUCcIhRw1VjG0uZSgqshgGriVO3sF5izFJX0rj8ZLgtpGZUmNpsea0UGFLrxUVx+3J&#10;alhNJ6ufjxG/Xzf7He2+98fn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C7jHAAAA3gAAAA8AAAAAAAAAAAAAAAAAmAIAAGRy&#10;cy9kb3ducmV2LnhtbFBLBQYAAAAABAAEAPUAAACMAwAAAAA=&#10;" fillcolor="black" stroked="f"/>
                      <v:rect id="Rectangle 1833" o:spid="_x0000_s1154" style="position:absolute;left:6146;top:386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uI8kA&#10;AADeAAAADwAAAGRycy9kb3ducmV2LnhtbESPT2sCMRTE74V+h/AKvdXEbSu6GqUWhF6E+uegt+fm&#10;dXdx87JNoq799E2h4HGYmd8wk1lnG3EmH2rHGvo9BYK4cKbmUsN2s3gagggR2WDjmDRcKcBsen83&#10;wdy4C6/ovI6lSBAOOWqoYmxzKUNRkcXQcy1x8r6ctxiT9KU0Hi8JbhuZKTWQFmtOCxW29F5RcVyf&#10;rIb5aDj//nzh5c/qsKf97nB8zbzS+vGhexuDiNTFW/i//WE0ZIO+eoa/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2uI8kAAADeAAAADwAAAAAAAAAAAAAAAACYAgAA&#10;ZHJzL2Rvd25yZXYueG1sUEsFBgAAAAAEAAQA9QAAAI4DAAAAAA==&#10;" fillcolor="black" stroked="f"/>
                      <v:rect id="Rectangle 1834" o:spid="_x0000_s1155" style="position:absolute;left:6146;top:385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2V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DZXyAAAAN4AAAAPAAAAAAAAAAAAAAAAAJgCAABk&#10;cnMvZG93bnJldi54bWxQSwUGAAAAAAQABAD1AAAAjQMAAAAA&#10;" fillcolor="black" stroked="f"/>
                      <v:rect id="Rectangle 1835" o:spid="_x0000_s1156" style="position:absolute;left:6146;top:3854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TzMgA&#10;AADeAAAADwAAAGRycy9kb3ducmV2LnhtbESPQWsCMRSE74X+h/AK3mriomK3RqmFghdBbQ/19ty8&#10;7i5uXrZJ1LW/3hQEj8PMfMNM551txIl8qB1rGPQVCOLCmZpLDV+fH88TECEiG2wck4YLBZjPHh+m&#10;mBt35g2dtrEUCcIhRw1VjG0uZSgqshj6riVO3o/zFmOSvpTG4znBbSMzpcbSYs1pocKW3isqDtuj&#10;1bB4mSx+10Ne/W32O9p97w+jzCute0/d2yuISF28h2/tpdGQjQ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JPMyAAAAN4AAAAPAAAAAAAAAAAAAAAAAJgCAABk&#10;cnMvZG93bnJldi54bWxQSwUGAAAAAAQABAD1AAAAjQMAAAAA&#10;" fillcolor="black" stroked="f"/>
                      <v:rect id="Rectangle 1836" o:spid="_x0000_s1157" style="position:absolute;left:6146;top:385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Nu8gA&#10;AADeAAAADwAAAGRycy9kb3ducmV2LnhtbESPQWsCMRSE74X+h/AKvdXExS66GqUWhF4KVXuot+fm&#10;dXdx87JNUt366xtB8DjMzDfMbNHbVhzJh8axhuFAgSAunWm40vC5XT2NQYSIbLB1TBr+KMBifn83&#10;w8K4E6/puImVSBAOBWqoY+wKKUNZk8UwcB1x8r6dtxiT9JU0Hk8JbluZKZVLiw2nhRo7eq2pPGx+&#10;rYblZLz8+Rjx+3m939Hua394zrzS+vGhf5mCiNTHW/jafjMasnyocr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yg27yAAAAN4AAAAPAAAAAAAAAAAAAAAAAJgCAABk&#10;cnMvZG93bnJldi54bWxQSwUGAAAAAAQABAD1AAAAjQMAAAAA&#10;" fillcolor="black" stroked="f"/>
                      <v:rect id="Rectangle 1837" o:spid="_x0000_s1158" style="position:absolute;left:6146;top:3848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oI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DJS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hqggyAAAAN4AAAAPAAAAAAAAAAAAAAAAAJgCAABk&#10;cnMvZG93bnJldi54bWxQSwUGAAAAAAQABAD1AAAAjQMAAAAA&#10;" fillcolor="black" stroked="f"/>
                      <v:rect id="Rectangle 1838" o:spid="_x0000_s1159" style="position:absolute;left:6146;top:3845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8UsUA&#10;AADeAAAADwAAAGRycy9kb3ducmV2LnhtbERPTWsCMRC9C/6HMIXeNHFpRVejaKHgRVDbQ72Nm+nu&#10;4mayTVLd+uvNQejx8b7ny8424kI+1I41jIYKBHHhTM2lhs+P98EERIjIBhvHpOGPAiwX/d4cc+Ou&#10;vKfLIZYihXDIUUMVY5tLGYqKLIaha4kT9+28xZigL6XxeE3htpGZUmNpsebUUGFLbxUV58Ov1bCe&#10;TtY/uxfe3vanIx2/TufXzCutn5+61QxEpC7+ix/ujdGQjU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TxSxQAAAN4AAAAPAAAAAAAAAAAAAAAAAJgCAABkcnMv&#10;ZG93bnJldi54bWxQSwUGAAAAAAQABAD1AAAAigMAAAAA&#10;" fillcolor="black" stroked="f"/>
                      <v:rect id="Rectangle 1839" o:spid="_x0000_s1160" style="position:absolute;left:6146;top:384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Zy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Ydq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ZnJyAAAAN4AAAAPAAAAAAAAAAAAAAAAAJgCAABk&#10;cnMvZG93bnJldi54bWxQSwUGAAAAAAQABAD1AAAAjQMAAAAA&#10;" fillcolor="black" stroked="f"/>
                      <v:rect id="Rectangle 1840" o:spid="_x0000_s1161" style="position:absolute;left:6146;top:383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micYA&#10;AADeAAAADwAAAGRycy9kb3ducmV2LnhtbESPzWrCQBSF94LvMNyCO50kqGh0FC0IboRqu6i7a+Y2&#10;CWbupDOjxj59Z1Ho8nD++JbrzjTiTs7XlhWkowQEcWF1zaWCj/fdcAbCB2SNjWVS8CQP61W/t8Rc&#10;2wcf6X4KpYgj7HNUUIXQ5lL6oiKDfmRb4uh9WWcwROlKqR0+4rhpZJYkU2mw5vhQYUuvFRXX080o&#10;2M5n2++3MR9+jpcznT8v10nmEqUGL91mASJQF/7Df+29VpBN0zQCRJyI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micYAAADeAAAADwAAAAAAAAAAAAAAAACYAgAAZHJz&#10;L2Rvd25yZXYueG1sUEsFBgAAAAAEAAQA9QAAAIsDAAAAAA==&#10;" fillcolor="black" stroked="f"/>
                      <v:rect id="Rectangle 1841" o:spid="_x0000_s1162" style="position:absolute;left:6146;top:383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DEsgA&#10;AADeAAAADwAAAGRycy9kb3ducmV2LnhtbESPT2vCQBTE70K/w/IKvekmoYpGV6mFQi8F//RQb8/s&#10;axLMvk13txr99K4geBxm5jfMbNGZRhzJ+dqygnSQgCAurK65VPC9/eiPQfiArLGxTArO5GExf+rN&#10;MNf2xGs6bkIpIoR9jgqqENpcSl9UZNAPbEscvV/rDIYoXSm1w1OEm0ZmSTKSBmuOCxW29F5Rcdj8&#10;GwXLyXj5t3rlr8t6v6Pdz/4wzFyi1Mtz9zYFEagLj/C9/akVZKM0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MSyAAAAN4AAAAPAAAAAAAAAAAAAAAAAJgCAABk&#10;cnMvZG93bnJldi54bWxQSwUGAAAAAAQABAD1AAAAjQMAAAAA&#10;" fillcolor="black" stroked="f"/>
                      <v:rect id="Rectangle 1842" o:spid="_x0000_s1163" style="position:absolute;left:6146;top:3833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dZcgA&#10;AADeAAAADwAAAGRycy9kb3ducmV2LnhtbESPT2vCQBTE70K/w/IKvekmoYpGV6mFQi8F//RQb8/s&#10;axLMvk13txr99K4geBxm5jfMbNGZRhzJ+dqygnSQgCAurK65VPC9/eiPQfiArLGxTArO5GExf+rN&#10;MNf2xGs6bkIpIoR9jgqqENpcSl9UZNAPbEscvV/rDIYoXSm1w1OEm0ZmSTKSBmuOCxW29F5Rcdj8&#10;GwXLyXj5t3rlr8t6v6Pdz/4wzFyi1Mtz9zYFEagLj/C9/akVZKM0z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J1lyAAAAN4AAAAPAAAAAAAAAAAAAAAAAJgCAABk&#10;cnMvZG93bnJldi54bWxQSwUGAAAAAAQABAD1AAAAjQMAAAAA&#10;" fillcolor="black" stroked="f"/>
                      <v:rect id="Rectangle 1843" o:spid="_x0000_s1164" style="position:absolute;left:6146;top:383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4/sgA&#10;AADeAAAADwAAAGRycy9kb3ducmV2LnhtbESPT2vCQBTE74V+h+UJ3uomsYpGV6mFQi8F/x309sw+&#10;k2D2bbq71bSfvlsoeBxm5jfMfNmZRlzJ+dqygnSQgCAurK65VLDfvT1NQPiArLGxTAq+ycNy8fgw&#10;x1zbG2/oug2liBD2OSqoQmhzKX1RkUE/sC1x9M7WGQxRulJqh7cIN43MkmQsDdYcFyps6bWi4rL9&#10;MgpW08nqc/3MHz+b05GOh9NllLlEqX6ve5mBCNSFe/i//a4VZOM0Hc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Dj+yAAAAN4AAAAPAAAAAAAAAAAAAAAAAJgCAABk&#10;cnMvZG93bnJldi54bWxQSwUGAAAAAAQABAD1AAAAjQMAAAAA&#10;" fillcolor="black" stroked="f"/>
                      <v:rect id="Rectangle 1844" o:spid="_x0000_s1165" style="position:absolute;left:6146;top:3827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giskA&#10;AADeAAAADwAAAGRycy9kb3ducmV2LnhtbESPT2vCQBTE74V+h+UVems2CSo2dRUVhF4K9c+h3p7Z&#10;1ySYfRt3txr76bsFweMwM79hJrPetOJMzjeWFWRJCoK4tLrhSsFuu3oZg/ABWWNrmRRcycNs+vgw&#10;wULbC6/pvAmViBD2BSqoQ+gKKX1Zk0Gf2I44et/WGQxRukpqh5cIN63M03QkDTYcF2rsaFlTedz8&#10;GAWL1/Hi9Dngj9/1YU/7r8NxmLtUqeenfv4GIlAf7uFb+10ryEdZNoD/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2giskAAADeAAAADwAAAAAAAAAAAAAAAACYAgAA&#10;ZHJzL2Rvd25yZXYueG1sUEsFBgAAAAAEAAQA9QAAAI4DAAAAAA==&#10;" fillcolor="black" stroked="f"/>
                      <v:rect id="Rectangle 1845" o:spid="_x0000_s1166" style="position:absolute;left:6146;top:3824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FEckA&#10;AADeAAAADwAAAGRycy9kb3ducmV2LnhtbESPT2vCQBTE70K/w/IKvZlNQhWbuooWCr0U6p9DvT2z&#10;r0kw+zbubjX103cFweMwM79hpvPetOJEzjeWFWRJCoK4tLrhSsF28z6cgPABWWNrmRT8kYf57GEw&#10;xULbM6/otA6ViBD2BSqoQ+gKKX1Zk0Gf2I44ej/WGQxRukpqh+cIN63M03QsDTYcF2rs6K2m8rD+&#10;NQqWL5Pl8euZPy+r/Y523/vDKHepUk+P/eIVRKA+3MO39odWkI+zb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EFEckAAADeAAAADwAAAAAAAAAAAAAAAACYAgAA&#10;ZHJzL2Rvd25yZXYueG1sUEsFBgAAAAAEAAQA9QAAAI4DAAAAAA==&#10;" fillcolor="black" stroked="f"/>
                      <v:rect id="Rectangle 1846" o:spid="_x0000_s1167" style="position:absolute;left:6146;top:382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bZsgA&#10;AADeAAAADwAAAGRycy9kb3ducmV2LnhtbESPQWvCQBSE74X+h+UJ3uomwQaNrlILQi+Fanuot2f2&#10;mQSzb9PdVVN/fVcQehxm5htmvuxNK87kfGNZQTpKQBCXVjdcKfj6XD9NQPiArLG1TAp+ycNy8fgw&#10;x0LbC2/ovA2ViBD2BSqoQ+gKKX1Zk0E/sh1x9A7WGQxRukpqh5cIN63MkiSXBhuOCzV29FpTedye&#10;jILVdLL6+Rjz+3Wz39Hue398zlyi1HDQv8xABOrDf/jeftM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E5tmyAAAAN4AAAAPAAAAAAAAAAAAAAAAAJgCAABk&#10;cnMvZG93bnJldi54bWxQSwUGAAAAAAQABAD1AAAAjQMAAAAA&#10;" fillcolor="black" stroked="f"/>
                      <v:rect id="Rectangle 1847" o:spid="_x0000_s1168" style="position:absolute;left:6146;top:3742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8+/c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z79yAAAAN4AAAAPAAAAAAAAAAAAAAAAAJgCAABk&#10;cnMvZG93bnJldi54bWxQSwUGAAAAAAQABAD1AAAAjQMAAAAA&#10;" fillcolor="black" stroked="f"/>
                      <v:rect id="Rectangle 1848" o:spid="_x0000_s1169" style="position:absolute;left:6146;top:373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qj8UA&#10;AADeAAAADwAAAGRycy9kb3ducmV2LnhtbERPz2vCMBS+C/4P4Q28adqiotUoOhC8CNPtMG/P5q0t&#10;Ni9dErXur18Ogx0/vt/LdWcacSfna8sK0lECgriwuuZSwcf7bjgD4QOyxsYyKXiSh/Wq31tiru2D&#10;j3Q/hVLEEPY5KqhCaHMpfVGRQT+yLXHkvqwzGCJ0pdQOHzHcNDJLkqk0WHNsqLCl14qK6+lmFGzn&#10;s+3325gPP8fLmc6fl+skc4lSg5duswARqAv/4j/3XivIpmka98Y78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KqPxQAAAN4AAAAPAAAAAAAAAAAAAAAAAJgCAABkcnMv&#10;ZG93bnJldi54bWxQSwUGAAAAAAQABAD1AAAAigMAAAAA&#10;" fillcolor="black" stroked="f"/>
                      <v:rect id="Rectangle 1849" o:spid="_x0000_s1170" style="position:absolute;left:6146;top:3735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PFMgA&#10;AADeAAAADwAAAGRycy9kb3ducmV2LnhtbESPQWvCQBSE7wX/w/KE3uomoYqmrqKFQi8FtT3U2zP7&#10;TILZt+nuVqO/3hUEj8PMfMNM551pxJGcry0rSAcJCOLC6ppLBT/fHy9jED4ga2wsk4IzeZjPek9T&#10;zLU98ZqOm1CKCGGfo4IqhDaX0hcVGfQD2xJHb2+dwRClK6V2eIpw08gsSUbSYM1xocKW3isqDpt/&#10;o2A5GS//Vq/8dVnvtrT93R2GmUuUeu53izcQgbrwCN/bn1pBNkrTC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jA8UyAAAAN4AAAAPAAAAAAAAAAAAAAAAAJgCAABk&#10;cnMvZG93bnJldi54bWxQSwUGAAAAAAQABAD1AAAAjQMAAAAA&#10;" fillcolor="black" stroked="f"/>
                      <v:rect id="Rectangle 1850" o:spid="_x0000_s1171" style="position:absolute;left:6146;top:373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sNMcA&#10;AADeAAAADwAAAGRycy9kb3ducmV2LnhtbESPy2rCQBSG94W+w3AK7urEYCXGjFILQjcFL13U3Unm&#10;NAlmzqQzo6Y+fWdRcPnz3/iK1WA6cSHnW8sKJuMEBHFldcu1gs/D5jkD4QOyxs4yKfglD6vl40OB&#10;ubZX3tFlH2oRR9jnqKAJoc+l9FVDBv3Y9sTR+7bOYIjS1VI7vMZx08k0SWbSYMvxocGe3hqqTvuz&#10;UbCeZ+uf7ZQ/brvySMev8vSSukSp0dPwugARaAj38H/7XStIZ5M0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bDTHAAAA3gAAAA8AAAAAAAAAAAAAAAAAmAIAAGRy&#10;cy9kb3ducmV2LnhtbFBLBQYAAAAABAAEAPUAAACMAwAAAAA=&#10;" fillcolor="black" stroked="f"/>
                      <v:rect id="Rectangle 1851" o:spid="_x0000_s1172" style="position:absolute;left:6146;top:3729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Jr8gA&#10;AADeAAAADwAAAGRycy9kb3ducmV2LnhtbESPT2vCQBTE70K/w/IKvekmoYpGV6mFQi8F//RQb8/s&#10;axLMvk13txr99K4geBxm5jfMbNGZRhzJ+dqygnSQgCAurK65VPC9/eiPQfiArLGxTArO5GExf+rN&#10;MNf2xGs6bkIpIoR9jgqqENpcSl9UZNAPbEscvV/rDIYoXSm1w1OEm0ZmSTKSBmuOCxW29F5Rcdj8&#10;GwXLyXj5t3rlr8t6v6Pdz/4wzFyi1Mtz9zYFEagLj/C9/akVZKM0S+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lsmvyAAAAN4AAAAPAAAAAAAAAAAAAAAAAJgCAABk&#10;cnMvZG93bnJldi54bWxQSwUGAAAAAAQABAD1AAAAjQMAAAAA&#10;" fillcolor="black" stroked="f"/>
                      <v:rect id="Rectangle 1852" o:spid="_x0000_s1173" style="position:absolute;left:6146;top:3726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X2McA&#10;AADeAAAADwAAAGRycy9kb3ducmV2LnhtbESPQWsCMRSE74X+h/AEbzVrsKKrUWpB6KVQbQ/19tw8&#10;dxc3L9sk6tZf3whCj8PMfMPMl51txJl8qB1rGA4yEMSFMzWXGr4+108TECEiG2wck4ZfCrBcPD7M&#10;MTfuwhs6b2MpEoRDjhqqGNtcylBUZDEMXEucvIPzFmOSvpTG4yXBbSNVlo2lxZrTQoUtvVZUHLcn&#10;q2E1nax+Pkb8ft3sd7T73h+f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EV9jHAAAA3gAAAA8AAAAAAAAAAAAAAAAAmAIAAGRy&#10;cy9kb3ducmV2LnhtbFBLBQYAAAAABAAEAPUAAACMAwAAAAA=&#10;" fillcolor="black" stroked="f"/>
                      <v:rect id="Rectangle 1853" o:spid="_x0000_s1174" style="position:absolute;left:6146;top:372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yQ8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PJDyAAAAN4AAAAPAAAAAAAAAAAAAAAAAJgCAABk&#10;cnMvZG93bnJldi54bWxQSwUGAAAAAAQABAD1AAAAjQMAAAAA&#10;" fillcolor="black" stroked="f"/>
                      <v:rect id="Rectangle 1854" o:spid="_x0000_s1175" style="position:absolute;left:6146;top:372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qN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fp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4Wo3yAAAAN4AAAAPAAAAAAAAAAAAAAAAAJgCAABk&#10;cnMvZG93bnJldi54bWxQSwUGAAAAAAQABAD1AAAAjQMAAAAA&#10;" fillcolor="black" stroked="f"/>
                      <v:rect id="Rectangle 1855" o:spid="_x0000_s1176" style="position:absolute;left:6146;top:371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3Pr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0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c+syAAAAN4AAAAPAAAAAAAAAAAAAAAAAJgCAABk&#10;cnMvZG93bnJldi54bWxQSwUGAAAAAAQABAD1AAAAjQMAAAAA&#10;" fillcolor="black" stroked="f"/>
                      <v:rect id="Rectangle 1856" o:spid="_x0000_s1177" style="position:absolute;left:6146;top:371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R28gA&#10;AADeAAAADwAAAGRycy9kb3ducmV2LnhtbESPQWvCQBSE74L/YXmF3nRjqEGjq2ih0EtBbQ/19sy+&#10;JsHs23R3q9Ff7wpCj8PMfMPMl51pxImcry0rGA0TEMSF1TWXCr4+3wYTED4ga2wsk4ILeVgu+r05&#10;5tqeeUunXShFhLDPUUEVQptL6YuKDPqhbYmj92OdwRClK6V2eI5w08g0STJpsOa4UGFLrxUVx92f&#10;UbCeTta/mxf+uG4Pe9p/H47j1CVKPT91qxmIQF34Dz/a71pBmo3S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f1HbyAAAAN4AAAAPAAAAAAAAAAAAAAAAAJgCAABk&#10;cnMvZG93bnJldi54bWxQSwUGAAAAAAQABAD1AAAAjQMAAAAA&#10;" fillcolor="black" stroked="f"/>
                      <v:rect id="Rectangle 1857" o:spid="_x0000_s1178" style="position:absolute;left:6146;top:3711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0QM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Cfvc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RAyAAAAN4AAAAPAAAAAAAAAAAAAAAAAJgCAABk&#10;cnMvZG93bnJldi54bWxQSwUGAAAAAAQABAD1AAAAjQMAAAAA&#10;" fillcolor="black" stroked="f"/>
                      <v:rect id="Rectangle 1858" o:spid="_x0000_s1179" style="position:absolute;left:6146;top:370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gMsYA&#10;AADeAAAADwAAAGRycy9kb3ducmV2LnhtbERPy2rCQBTdF/oPwy24qxODlRgzSi0I3RR8dFF3N5nb&#10;JJi5k86Mmvr1nUXB5eG8i9VgOnEh51vLCibjBARxZXXLtYLPw+Y5A+EDssbOMin4JQ+r5eNDgbm2&#10;V97RZR9qEUPY56igCaHPpfRVQwb92PbEkfu2zmCI0NVSO7zGcNPJNElm0mDLsaHBnt4aqk77s1Gw&#10;nmfrn+2UP2678kjHr/L0krpEqdHT8LoAEWgId/G/+10rSGeTN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xgMsYAAADeAAAADwAAAAAAAAAAAAAAAACYAgAAZHJz&#10;L2Rvd25yZXYueG1sUEsFBgAAAAAEAAQA9QAAAIsDAAAAAA==&#10;" fillcolor="black" stroked="f"/>
                      <v:rect id="Rectangle 1859" o:spid="_x0000_s1180" style="position:absolute;left:6146;top:370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Fqc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TCd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xanHAAAA3gAAAA8AAAAAAAAAAAAAAAAAmAIAAGRy&#10;cy9kb3ducmV2LnhtbFBLBQYAAAAABAAEAPUAAACMAwAAAAA=&#10;" fillcolor="black" stroked="f"/>
                      <v:rect id="Rectangle 1860" o:spid="_x0000_s1181" style="position:absolute;left:6146;top:3702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66c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w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D+unHAAAA3gAAAA8AAAAAAAAAAAAAAAAAmAIAAGRy&#10;cy9kb3ducmV2LnhtbFBLBQYAAAAABAAEAPUAAACMAwAAAAA=&#10;" fillcolor="black" stroked="f"/>
                      <v:rect id="Rectangle 1861" o:spid="_x0000_s1182" style="position:absolute;left:6146;top:369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fcsgA&#10;AADeAAAADwAAAGRycy9kb3ducmV2LnhtbESPT2vCQBTE74V+h+UJ3uomsYpGV6mFQi8F/x309sw+&#10;k2D2bbq71bSfvlsoeBxm5jfMfNmZRlzJ+dqygnSQgCAurK65VLDfvT1NQPiArLGxTAq+ycNy8fgw&#10;x1zbG2/oug2liBD2OSqoQmhzKX1RkUE/sC1x9M7WGQxRulJqh7cIN43MkmQsDdYcFyps6bWi4rL9&#10;MgpW08nqc/3MHz+b05GOh9NllLlEqX6ve5mBCNSFe/i//a4VZON0m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19yyAAAAN4AAAAPAAAAAAAAAAAAAAAAAJgCAABk&#10;cnMvZG93bnJldi54bWxQSwUGAAAAAAQABAD1AAAAjQMAAAAA&#10;" fillcolor="black" stroked="f"/>
                      <v:rect id="Rectangle 1862" o:spid="_x0000_s1183" style="position:absolute;left:6146;top:369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BBc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cEFyAAAAN4AAAAPAAAAAAAAAAAAAAAAAJgCAABk&#10;cnMvZG93bnJldi54bWxQSwUGAAAAAAQABAD1AAAAjQMAAAAA&#10;" fillcolor="black" stroked="f"/>
                      <v:rect id="Rectangle 1863" o:spid="_x0000_s1184" style="position:absolute;left:6146;top:369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kns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ha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0WSeyAAAAN4AAAAPAAAAAAAAAAAAAAAAAJgCAABk&#10;cnMvZG93bnJldi54bWxQSwUGAAAAAAQABAD1AAAAjQMAAAAA&#10;" fillcolor="black" stroked="f"/>
                      <v:rect id="Rectangle 1864" o:spid="_x0000_s1185" style="position:absolute;left:6146;top:369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86sgA&#10;AADeAAAADwAAAGRycy9kb3ducmV2LnhtbESPT2sCMRTE7wW/Q3hCbzXrakW3RqlCoReh/jno7bl5&#10;3V3cvGyTVFc/vREKPQ4z8xtmOm9NLc7kfGVZQb+XgCDOra64ULDbfryMQfiArLG2TAqu5GE+6zxN&#10;MdP2wms6b0IhIoR9hgrKEJpMSp+XZND3bEMcvW/rDIYoXSG1w0uEm1qmSTKSBiuOCyU2tCwpP21+&#10;jYLFZLz4+Rry6rY+HuiwP55eU5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PzqyAAAAN4AAAAPAAAAAAAAAAAAAAAAAJgCAABk&#10;cnMvZG93bnJldi54bWxQSwUGAAAAAAQABAD1AAAAjQMAAAAA&#10;" fillcolor="black" stroked="f"/>
                      <v:rect id="Rectangle 1865" o:spid="_x0000_s1186" style="position:absolute;left:6146;top:3686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ZcckA&#10;AADeAAAADwAAAGRycy9kb3ducmV2LnhtbESPzWsCMRTE7wX/h/CE3mrW9QPdGqUKhV6E+nHQ23Pz&#10;uru4edkmqa7+9Y1Q6HGYmd8ws0VranEh5yvLCvq9BARxbnXFhYL97v1lAsIHZI21ZVJwIw+Leedp&#10;hpm2V97QZRsKESHsM1RQhtBkUvq8JIO+Zxvi6H1ZZzBE6QqpHV4j3NQyTZKxNFhxXCixoVVJ+Xn7&#10;YxQsp5Pl9+eQ1/fN6UjHw+k8Sl2i1HO3fXsFEagN/+G/9odWkI77gx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3RZcckAAADeAAAADwAAAAAAAAAAAAAAAACYAgAA&#10;ZHJzL2Rvd25yZXYueG1sUEsFBgAAAAAEAAQA9QAAAI4DAAAAAA==&#10;" fillcolor="black" stroked="f"/>
                      <v:rect id="Rectangle 1866" o:spid="_x0000_s1187" style="position:absolute;left:6146;top:368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HB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pscGyAAAAN4AAAAPAAAAAAAAAAAAAAAAAJgCAABk&#10;cnMvZG93bnJldi54bWxQSwUGAAAAAAQABAD1AAAAjQMAAAAA&#10;" fillcolor="black" stroked="f"/>
                      <v:rect id="Rectangle 1867" o:spid="_x0000_s1188" style="position:absolute;left:6146;top:36812;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inc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wf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6mKdyAAAAN4AAAAPAAAAAAAAAAAAAAAAAJgCAABk&#10;cnMvZG93bnJldi54bWxQSwUGAAAAAAQABAD1AAAAjQMAAAAA&#10;" fillcolor="black" stroked="f"/>
                      <v:rect id="Rectangle 1868" o:spid="_x0000_s1189" style="position:absolute;left:6146;top:367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278UA&#10;AADeAAAADwAAAGRycy9kb3ducmV2LnhtbERPu27CMBTdK/EP1kViKw6hRRAwCCohdalUHgNsl/iS&#10;RMTXqW0g7dfXAxLj0XnPFq2pxY2crywrGPQTEMS51RUXCva79esYhA/IGmvLpOCXPCzmnZcZZtre&#10;eUO3bShEDGGfoYIyhCaT0uclGfR92xBH7mydwRChK6R2eI/hppZpkoykwYpjQ4kNfZSUX7ZXo2A1&#10;Ga9+vt/4629zOtLxcLq8py5Rqtdtl1MQgdrwFD/cn1pBOhoM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bvxQAAAN4AAAAPAAAAAAAAAAAAAAAAAJgCAABkcnMv&#10;ZG93bnJldi54bWxQSwUGAAAAAAQABAD1AAAAigMAAAAA&#10;" fillcolor="black" stroked="f"/>
                      <v:rect id="Rectangle 1869" o:spid="_x0000_s1190" style="position:absolute;left:6146;top:3674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Td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DwMo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VN0yAAAAN4AAAAPAAAAAAAAAAAAAAAAAJgCAABk&#10;cnMvZG93bnJldi54bWxQSwUGAAAAAAQABAD1AAAAjQMAAAAA&#10;" fillcolor="black" stroked="f"/>
                      <v:rect id="Rectangle 1870" o:spid="_x0000_s1191" style="position:absolute;left:6146;top:367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JlMYA&#10;AADeAAAADwAAAGRycy9kb3ducmV2LnhtbESPzYrCMBSF94LvEK7gTlOLI1qNogMDsxlQZxa6uzbX&#10;ttjc1CRqx6efLAZcHs4f32LVmlrcyfnKsoLRMAFBnFtdcaHg5/tjMAXhA7LG2jIp+CUPq2W3s8BM&#10;2wfv6L4PhYgj7DNUUIbQZFL6vCSDfmgb4uidrTMYonSF1A4fcdzUMk2SiTRYcXwosaH3kvLL/mYU&#10;bGbTzXU75q/n7nSk4+F0eUtdolS/167nIAK14RX+b39qBelkNI4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WJlMYAAADeAAAADwAAAAAAAAAAAAAAAACYAgAAZHJz&#10;L2Rvd25yZXYueG1sUEsFBgAAAAAEAAQA9QAAAIsDAAAAAA==&#10;" fillcolor="black" stroked="f"/>
                      <v:rect id="Rectangle 1871" o:spid="_x0000_s1192" style="position:absolute;left:6146;top:366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sD8kA&#10;AADeAAAADwAAAGRycy9kb3ducmV2LnhtbESPT2vCQBTE74V+h+UVems2CSo2dRUVhF4K9c+h3p7Z&#10;1ySYfRt3txr76bsFweMwM79hJrPetOJMzjeWFWRJCoK4tLrhSsFuu3oZg/ABWWNrmRRcycNs+vgw&#10;wULbC6/pvAmViBD2BSqoQ+gKKX1Zk0Gf2I44et/WGQxRukpqh5cIN63M03QkDTYcF2rsaFlTedz8&#10;GAWL1/Hi9Dngj9/1YU/7r8NxmLtUqeenfv4GIlAf7uFb+10ryEfZI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ksD8kAAADeAAAADwAAAAAAAAAAAAAAAACYAgAA&#10;ZHJzL2Rvd25yZXYueG1sUEsFBgAAAAAEAAQA9QAAAI4DAAAAAA==&#10;" fillcolor="black" stroked="f"/>
                      <v:rect id="Rectangle 1872" o:spid="_x0000_s1193" style="position:absolute;left:6146;top:3589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ye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e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m7J4yAAAAN4AAAAPAAAAAAAAAAAAAAAAAJgCAABk&#10;cnMvZG93bnJldi54bWxQSwUGAAAAAAQABAD1AAAAjQMAAAAA&#10;" fillcolor="black" stroked="f"/>
                      <v:rect id="Rectangle 1873" o:spid="_x0000_s1194" style="position:absolute;left:6146;top:358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X48gA&#10;AADeAAAADwAAAGRycy9kb3ducmV2LnhtbESPT2sCMRTE7wW/Q3hCbzXrakW3RqlCoReh/jno7bl5&#10;3V3cvGyTVFc/vREKPQ4z8xtmOm9NLc7kfGVZQb+XgCDOra64ULDbfryMQfiArLG2TAqu5GE+6zxN&#10;MdP2wms6b0IhIoR9hgrKEJpMSp+XZND3bEMcvW/rDIYoXSG1w0uEm1qmSTKSBiuOCyU2tCwpP21+&#10;jYLFZLz4+Rry6rY+HuiwP55eU5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1xfjyAAAAN4AAAAPAAAAAAAAAAAAAAAAAJgCAABk&#10;cnMvZG93bnJldi54bWxQSwUGAAAAAAQABAD1AAAAjQMAAAAA&#10;" fillcolor="black" stroked="f"/>
                      <v:rect id="Rectangle 1874" o:spid="_x0000_s1195" style="position:absolute;left:6146;top:35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Pl8gA&#10;AADeAAAADwAAAGRycy9kb3ducmV2LnhtbESPT2vCQBTE7wW/w/IEb3VjiKKpq2ih0Euh/jno7Zl9&#10;TYLZt3F31dhP3y0Uehxm5jfMfNmZRtzI+dqygtEwAUFcWF1zqWC/e3uegvABWWNjmRQ8yMNy0Xua&#10;Y67tnTd024ZSRAj7HBVUIbS5lL6oyKAf2pY4el/WGQxRulJqh/cIN41Mk2QiDdYcFyps6bWi4ry9&#10;GgXr2XR9+cz443tzOtLxcDqPU5coNeh3qxcQgbrwH/5rv2sF6WSU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Po+XyAAAAN4AAAAPAAAAAAAAAAAAAAAAAJgCAABk&#10;cnMvZG93bnJldi54bWxQSwUGAAAAAAQABAD1AAAAjQMAAAAA&#10;" fillcolor="black" stroked="f"/>
                      <v:rect id="Rectangle 1875" o:spid="_x0000_s1196" style="position:absolute;left:6146;top:35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qD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0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yKgzHAAAA3gAAAA8AAAAAAAAAAAAAAAAAmAIAAGRy&#10;cy9kb3ducmV2LnhtbFBLBQYAAAAABAAEAPUAAACMAwAAAAA=&#10;" fillcolor="black" stroked="f"/>
                      <v:rect id="Rectangle 1876" o:spid="_x0000_s1197" style="position:absolute;left:6146;top:35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0e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Y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6C0e8kAAADeAAAADwAAAAAAAAAAAAAAAACYAgAA&#10;ZHJzL2Rvd25yZXYueG1sUEsFBgAAAAAEAAQA9QAAAI4DAAAAAA==&#10;" fillcolor="black" stroked="f"/>
                      <v:rect id="Rectangle 1877" o:spid="_x0000_s1198" style="position:absolute;left:6146;top:3574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R4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gfvM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7BHgyAAAAN4AAAAPAAAAAAAAAAAAAAAAAJgCAABk&#10;cnMvZG93bnJldi54bWxQSwUGAAAAAAQABAD1AAAAjQMAAAAA&#10;" fillcolor="black" stroked="f"/>
                      <v:rect id="Rectangle 1878" o:spid="_x0000_s1199" style="position:absolute;left:6146;top:357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FksQA&#10;AADeAAAADwAAAGRycy9kb3ducmV2LnhtbERPz2vCMBS+C/4P4QneNLU40WoUHQx2GajbQW/P5tkW&#10;m5eaRO3865fDwOPH93uxak0t7uR8ZVnBaJiAIM6trrhQ8PP9MZiC8AFZY22ZFPySh9Wy21lgpu2D&#10;d3Tfh0LEEPYZKihDaDIpfV6SQT+0DXHkztYZDBG6QmqHjxhuapkmyUQarDg2lNjQe0n5ZX8zCjaz&#10;6ea6HfPXc3c60vFwurylLlGq32vXcxCB2vAS/7s/tYJ0MhrH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zhZLEAAAA3gAAAA8AAAAAAAAAAAAAAAAAmAIAAGRycy9k&#10;b3ducmV2LnhtbFBLBQYAAAAABAAEAPUAAACJAwAAAAA=&#10;" fillcolor="black" stroked="f"/>
                      <v:rect id="Rectangle 1879" o:spid="_x0000_s1200" style="position:absolute;left:6146;top:356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gC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2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IAnHAAAA3gAAAA8AAAAAAAAAAAAAAAAAmAIAAGRy&#10;cy9kb3ducmV2LnhtbFBLBQYAAAAABAAEAPUAAACMAwAAAAA=&#10;" fillcolor="black" stroked="f"/>
                      <v:rect id="Rectangle 1880" o:spid="_x0000_s1201" style="position:absolute;left:6146;top:35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fScYA&#10;AADeAAAADwAAAGRycy9kb3ducmV2LnhtbESPy2rCQBSG9wXfYThCd3ViqKLRUVQQuil4W+jumDkm&#10;wcyZODPV1KfvLAouf/4b33TemlrcyfnKsoJ+LwFBnFtdcaHgsF9/jED4gKyxtkwKfsnDfNZ5m2Km&#10;7YO3dN+FQsQR9hkqKENoMil9XpJB37MNcfQu1hkMUbpCaoePOG5qmSbJUBqsOD6U2NCqpPy6+zEK&#10;luPR8rb55O/n9nyi0/F8HaQuUeq92y4mIAK14RX+b39pBemwP4g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wfScYAAADeAAAADwAAAAAAAAAAAAAAAACYAgAAZHJz&#10;L2Rvd25yZXYueG1sUEsFBgAAAAAEAAQA9QAAAIsDAAAAAA==&#10;" fillcolor="black" stroked="f"/>
                      <v:rect id="Rectangle 1881" o:spid="_x0000_s1202" style="position:absolute;left:6146;top:35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C60skA&#10;AADeAAAADwAAAGRycy9kb3ducmV2LnhtbESPT2vCQBTE70K/w/IKvZlNQhWbuooWCr0U6p9DvT2z&#10;r0kw+zbubjX103cFweMwM79hpvPetOJEzjeWFWRJCoK4tLrhSsF28z6cgPABWWNrmRT8kYf57GEw&#10;xULbM6/otA6ViBD2BSqoQ+gKKX1Zk0Gf2I44ej/WGQxRukpqh+cIN63M03QsDTYcF2rs6K2m8rD+&#10;NQqWL5Pl8euZPy+r/Y523/vDKHepUk+P/eIVRKA+3MO39odWkI+zU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ZC60skAAADeAAAADwAAAAAAAAAAAAAAAACYAgAA&#10;ZHJzL2Rvd25yZXYueG1sUEsFBgAAAAAEAAQA9QAAAI4DAAAAAA==&#10;" fillcolor="black" stroked="f"/>
                      <v:rect id="Rectangle 1882" o:spid="_x0000_s1203" style="position:absolute;left:6146;top:35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kp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B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QiSlyAAAAN4AAAAPAAAAAAAAAAAAAAAAAJgCAABk&#10;cnMvZG93bnJldi54bWxQSwUGAAAAAAQABAD1AAAAjQMAAAAA&#10;" fillcolor="black" stroked="f"/>
                      <v:rect id="Rectangle 1883" o:spid="_x0000_s1204" style="position:absolute;left:6146;top:35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BPskA&#10;AADeAAAADwAAAGRycy9kb3ducmV2LnhtbESPzWsCMRTE7wX/h/CE3mrW9QPdGqUKhV6E+nHQ23Pz&#10;uru4edkmqa7+9Y1Q6HGYmd8ws0VranEh5yvLCvq9BARxbnXFhYL97v1lAsIHZI21ZVJwIw+Leedp&#10;hpm2V97QZRsKESHsM1RQhtBkUvq8JIO+Zxvi6H1ZZzBE6QqpHV4j3NQyTZKxNFhxXCixoVVJ+Xn7&#10;YxQsp5Pl9+eQ1/fN6UjHw+k8Sl2i1HO3fXsFEagN/+G/9odWkI77o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g6BPskAAADeAAAADwAAAAAAAAAAAAAAAACYAgAA&#10;ZHJzL2Rvd25yZXYueG1sUEsFBgAAAAAEAAQA9QAAAI4DAAAAAA==&#10;" fillcolor="black" stroked="f"/>
                      <v:rect id="Rectangle 1884" o:spid="_x0000_s1205" style="position:absolute;left:6146;top:35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ZS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8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GUrHAAAA3gAAAA8AAAAAAAAAAAAAAAAAmAIAAGRy&#10;cy9kb3ducmV2LnhtbFBLBQYAAAAABAAEAPUAAACMAwAAAAA=&#10;" fillcolor="black" stroked="f"/>
                      <v:rect id="Rectangle 1885" o:spid="_x0000_s1206" style="position:absolute;left:6146;top:3549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80cgA&#10;AADeAAAADwAAAGRycy9kb3ducmV2LnhtbESPT2vCQBTE74V+h+UVems2hkZsdJVaKPRS8N+h3p7Z&#10;ZxLMvk13t5r66V1B8DjMzG+Yyaw3rTiS841lBYMkBUFcWt1wpWCz/nwZgfABWWNrmRT8k4fZ9PFh&#10;goW2J17ScRUqESHsC1RQh9AVUvqyJoM+sR1x9PbWGQxRukpqh6cIN63M0nQoDTYcF2rs6KOm8rD6&#10;Mwrmb6P57+KVv8/L3Za2P7tDnr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7zRyAAAAN4AAAAPAAAAAAAAAAAAAAAAAJgCAABk&#10;cnMvZG93bnJldi54bWxQSwUGAAAAAAQABAD1AAAAjQMAAAAA&#10;" fillcolor="black" stroked="f"/>
                      <v:rect id="Rectangle 1886" o:spid="_x0000_s1207" style="position:absolute;left:6146;top:354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ipsgA&#10;AADeAAAADwAAAGRycy9kb3ducmV2LnhtbESPT2vCQBTE74V+h+UVems2hhpsdJVaKPRS8N+h3p7Z&#10;ZxLMvk13t5r66V1B8DjMzG+Yyaw3rTiS841lBYMkBUFcWt1wpWCz/nwZgfABWWNrmRT8k4fZ9PFh&#10;goW2J17ScRUqESHsC1RQh9AVUvqyJoM+sR1x9PbWGQxRukpqh6cIN63M0jSXBhuOCzV29FFTeVj9&#10;GQXzt9H8d/HK3+flbkvbn91hmL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SKmyAAAAN4AAAAPAAAAAAAAAAAAAAAAAJgCAABk&#10;cnMvZG93bnJldi54bWxQSwUGAAAAAAQABAD1AAAAjQMAAAAA&#10;" fillcolor="black" stroked="f"/>
                      <v:rect id="Rectangle 1887" o:spid="_x0000_s1208" style="position:absolute;left:6146;top:354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PcgA&#10;AADeAAAADwAAAGRycy9kb3ducmV2LnhtbESPT2sCMRTE7wW/Q3hCbzXrola3RqlCoReh/jno7bl5&#10;3V3cvGyTVFc/vREKPQ4z8xtmOm9NLc7kfGVZQb+XgCDOra64ULDbfryMQfiArLG2TAqu5GE+6zxN&#10;MdP2wms6b0IhIoR9hgrKEJpMSp+XZND3bEMcvW/rDIYoXSG1w0uEm1qmSTKSBiuOCyU2tCwpP21+&#10;jYLFZLz4+Rrw6rY+HuiwP56GqUuUeu62728gArXhP/zX/tQK0lF/+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Yc9yAAAAN4AAAAPAAAAAAAAAAAAAAAAAJgCAABk&#10;cnMvZG93bnJldi54bWxQSwUGAAAAAAQABAD1AAAAjQMAAAAA&#10;" fillcolor="black" stroked="f"/>
                      <v:rect id="Rectangle 1888" o:spid="_x0000_s1209" style="position:absolute;left:6146;top:354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TT8QA&#10;AADeAAAADwAAAGRycy9kb3ducmV2LnhtbERPy4rCMBTdD/gP4QqzG1PLKFqNooIwmwFfC91dm2tb&#10;bG5qktGOXz9ZDLg8nPd03ppa3Mn5yrKCfi8BQZxbXXGh4LBff4xA+ICssbZMCn7Jw3zWeZtipu2D&#10;t3TfhULEEPYZKihDaDIpfV6SQd+zDXHkLtYZDBG6QmqHjxhuapkmyVAarDg2lNjQqqT8uvsxCpbj&#10;0fK2+eTv5/Z8otPxfB2kLlHqvdsuJiACteEl/nd/aQXpsD+I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E0/EAAAA3gAAAA8AAAAAAAAAAAAAAAAAmAIAAGRycy9k&#10;b3ducmV2LnhtbFBLBQYAAAAABAAEAPUAAACJAwAAAAA=&#10;" fillcolor="black" stroked="f"/>
                      <v:rect id="Rectangle 1889" o:spid="_x0000_s1210" style="position:absolute;left:6146;top:35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1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0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ttTHAAAA3gAAAA8AAAAAAAAAAAAAAAAAmAIAAGRy&#10;cy9kb3ducmV2LnhtbFBLBQYAAAAABAAEAPUAAACMAwAAAAA=&#10;" fillcolor="black" stroked="f"/>
                      <v:rect id="Rectangle 1890" o:spid="_x0000_s1211" style="position:absolute;left:6146;top:35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V9MYA&#10;AADeAAAADwAAAGRycy9kb3ducmV2LnhtbESPzWrCQBSF9wXfYbiCuzox2KDRUbQgdFNQ60J318w1&#10;CWbupDOjpj59Z1Ho8nD++ObLzjTiTs7XlhWMhgkI4sLqmksFh6/N6wSED8gaG8uk4Ic8LBe9lznm&#10;2j54R/d9KEUcYZ+jgiqENpfSFxUZ9EPbEkfvYp3BEKUrpXb4iOOmkWmSZNJgzfGhwpbeKyqu+5tR&#10;sJ5O1t/bMX8+d+cTnY7n61vqEqUG/W41AxGoC//hv/aHVpBmoyw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V9MYAAADeAAAADwAAAAAAAAAAAAAAAACYAgAAZHJz&#10;L2Rvd25yZXYueG1sUEsFBgAAAAAEAAQA9QAAAIsDAAAAAA==&#10;" fillcolor="black" stroked="f"/>
                      <v:rect id="Rectangle 1891" o:spid="_x0000_s1212" style="position:absolute;left:6146;top:353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b8gA&#10;AADeAAAADwAAAGRycy9kb3ducmV2LnhtbESPQWvCQBSE74X+h+UJ3uomwQaNrlILQi+Fanuot2f2&#10;mQSzb9PdVVN/fVcQehxm5htmvuxNK87kfGNZQTpKQBCXVjdcKfj6XD9NQPiArLG1TAp+ycNy8fgw&#10;x0LbC2/ovA2ViBD2BSqoQ+gKKX1Zk0E/sh1x9A7WGQxRukpqh5cIN63MkiSXBhuOCzV29FpTedye&#10;jILVdLL6+Rjz+3Wz39Hue398zlyi1HDQv8xABOrDf/jeftM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BvyAAAAN4AAAAPAAAAAAAAAAAAAAAAAJgCAABk&#10;cnMvZG93bnJldi54bWxQSwUGAAAAAAQABAD1AAAAjQMAAAAA&#10;" fillcolor="black" stroked="f"/>
                      <v:rect id="Rectangle 1892" o:spid="_x0000_s1213" style="position:absolute;left:6146;top:3528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uGMgA&#10;AADeAAAADwAAAGRycy9kb3ducmV2LnhtbESPQWvCQBSE74L/YXmF3nRjqEGjq2ih0EtBbQ/19sy+&#10;JsHs23R3q9Ff7wpCj8PMfMPMl51pxImcry0rGA0TEMSF1TWXCr4+3wYTED4ga2wsk4ILeVgu+r05&#10;5tqeeUunXShFhLDPUUEVQptL6YuKDPqhbYmj92OdwRClK6V2eI5w08g0STJpsOa4UGFLrxUVx92f&#10;UbCeTta/mxf+uG4Pe9p/H47j1CVKPT91qxmIQF34Dz/a71pBmo2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u4YyAAAAN4AAAAPAAAAAAAAAAAAAAAAAJgCAABk&#10;cnMvZG93bnJldi54bWxQSwUGAAAAAAQABAD1AAAAjQMAAAAA&#10;" fillcolor="black" stroked="f"/>
                      <v:rect id="Rectangle 1893" o:spid="_x0000_s1214" style="position:absolute;left:6146;top:35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Lg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kuDyAAAAN4AAAAPAAAAAAAAAAAAAAAAAJgCAABk&#10;cnMvZG93bnJldi54bWxQSwUGAAAAAAQABAD1AAAAjQMAAAAA&#10;" fillcolor="black" stroked="f"/>
                      <v:rect id="Rectangle 1894" o:spid="_x0000_s1215" style="position:absolute;left:6146;top:3522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T9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f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4vT98kAAADeAAAADwAAAAAAAAAAAAAAAACYAgAA&#10;ZHJzL2Rvd25yZXYueG1sUEsFBgAAAAAEAAQA9QAAAI4DAAAAAA==&#10;" fillcolor="black" stroked="f"/>
                      <v:rect id="Rectangle 1895" o:spid="_x0000_s1216" style="position:absolute;left:6146;top:351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2b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x3ZsyAAAAN4AAAAPAAAAAAAAAAAAAAAAAJgCAABk&#10;cnMvZG93bnJldi54bWxQSwUGAAAAAAQABAD1AAAAjQMAAAAA&#10;" fillcolor="black" stroked="f"/>
                      <v:rect id="Rectangle 1896" o:spid="_x0000_s1217" style="position:absolute;left:6146;top:3516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oG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cZZ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egbyAAAAN4AAAAPAAAAAAAAAAAAAAAAAJgCAABk&#10;cnMvZG93bnJldi54bWxQSwUGAAAAAAQABAD1AAAAjQMAAAAA&#10;" fillcolor="black" stroked="f"/>
                      <v:rect id="Rectangle 1897" o:spid="_x0000_s1218" style="position:absolute;left:6146;top:3513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Ng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b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U2AyAAAAN4AAAAPAAAAAAAAAAAAAAAAAJgCAABk&#10;cnMvZG93bnJldi54bWxQSwUGAAAAAAQABAD1AAAAjQMAAAAA&#10;" fillcolor="black" stroked="f"/>
                      <v:rect id="Rectangle 1898" o:spid="_x0000_s1219" style="position:absolute;left:6146;top:35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Z8sUA&#10;AADeAAAADwAAAGRycy9kb3ducmV2LnhtbERPz2vCMBS+D/wfwhO8zdTiilaj6EDYZaDOg96ezbMt&#10;Ni9dErXzr18Ogx0/vt/zZWcacSfna8sKRsMEBHFhdc2lgsPX5nUCwgdkjY1lUvBDHpaL3sscc20f&#10;vKP7PpQihrDPUUEVQptL6YuKDPqhbYkjd7HOYIjQlVI7fMRw08g0STJpsObYUGFL7xUV1/3NKFhP&#10;J+vv7Zg/n7vziU7H8/UtdYlSg363moEI1IV/8Z/7QytIs1EW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tnyxQAAAN4AAAAPAAAAAAAAAAAAAAAAAJgCAABkcnMv&#10;ZG93bnJldi54bWxQSwUGAAAAAAQABAD1AAAAigMAAAAA&#10;" fillcolor="black" stroked="f"/>
                      <v:rect id="Rectangle 1899" o:spid="_x0000_s1220" style="position:absolute;left:6146;top:35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8ac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Z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nxpyAAAAN4AAAAPAAAAAAAAAAAAAAAAAJgCAABk&#10;cnMvZG93bnJldi54bWxQSwUGAAAAAAQABAD1AAAAjQMAAAAA&#10;" fillcolor="black" stroked="f"/>
                      <v:rect id="Rectangle 1900" o:spid="_x0000_s1221" style="position:absolute;left:6146;top:35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DK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kbT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UMpyAAAAN4AAAAPAAAAAAAAAAAAAAAAAJgCAABk&#10;cnMvZG93bnJldi54bWxQSwUGAAAAAAQABAD1AAAAjQMAAAAA&#10;" fillcolor="black" stroked="f"/>
                      <v:rect id="Rectangle 1901" o:spid="_x0000_s1222" style="position:absolute;left:6146;top:3501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ms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9S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eayyAAAAN4AAAAPAAAAAAAAAAAAAAAAAJgCAABk&#10;cnMvZG93bnJldi54bWxQSwUGAAAAAAQABAD1AAAAjQMAAAAA&#10;" fillcolor="black" stroked="f"/>
                      <v:rect id="Rectangle 1902" o:spid="_x0000_s1223" style="position:absolute;left:6146;top:349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4x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D/l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3jFyAAAAN4AAAAPAAAAAAAAAAAAAAAAAJgCAABk&#10;cnMvZG93bnJldi54bWxQSwUGAAAAAAQABAD1AAAAjQMAAAAA&#10;" fillcolor="black" stroked="f"/>
                      <v:rect id="Rectangle 1903" o:spid="_x0000_s1224" style="position:absolute;left:6146;top:3495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dX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wP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91eyAAAAN4AAAAPAAAAAAAAAAAAAAAAAJgCAABk&#10;cnMvZG93bnJldi54bWxQSwUGAAAAAAQABAD1AAAAjQMAAAAA&#10;" fillcolor="black" stroked="f"/>
                      <v:rect id="Rectangle 1904" o:spid="_x0000_s1225" style="position:absolute;left:6146;top:3492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FK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h/G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kUqyAAAAN4AAAAPAAAAAAAAAAAAAAAAAJgCAABk&#10;cnMvZG93bnJldi54bWxQSwUGAAAAAAQABAD1AAAAjQMAAAAA&#10;" fillcolor="black" stroked="f"/>
                      <v:rect id="Rectangle 1905" o:spid="_x0000_s1226" style="position:absolute;left:6146;top:34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gscgA&#10;AADeAAAADwAAAGRycy9kb3ducmV2LnhtbESPT2sCMRTE7wW/Q3hCbzXrola3RqlCoReh/jno7bl5&#10;3V3cvGyTVFc/vREKPQ4z8xtmOm9NLc7kfGVZQb+XgCDOra64ULDbfryMQfiArLG2TAqu5GE+6zxN&#10;MdP2wms6b0IhIoR9hgrKEJpMSp+XZND3bEMcvW/rDIYoXSG1w0uEm1qmSTKSBiuOCyU2tCwpP21+&#10;jYLFZLz4+Rrw6rY+HuiwP56GqUuUeu62728gArXhP/zX/tQK0lH/dQ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uCxyAAAAN4AAAAPAAAAAAAAAAAAAAAAAJgCAABk&#10;cnMvZG93bnJldi54bWxQSwUGAAAAAAQABAD1AAAAjQMAAAAA&#10;" fillcolor="black" stroked="f"/>
                      <v:rect id="Rectangle 1906" o:spid="_x0000_s1227" style="position:absolute;left:6146;top:3486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x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Z6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H7GyAAAAN4AAAAPAAAAAAAAAAAAAAAAAJgCAABk&#10;cnMvZG93bnJldi54bWxQSwUGAAAAAAQABAD1AAAAjQMAAAAA&#10;" fillcolor="black" stroked="f"/>
                      <v:rect id="Rectangle 1907" o:spid="_x0000_s1228" style="position:absolute;left:6146;top:3483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bXcgA&#10;AADeAAAADwAAAGRycy9kb3ducmV2LnhtbESPzWsCMRTE7wX/h/CE3mrWxc+tUapQ6EWoHwe9PTev&#10;u4ubl22S6upf3wiFHoeZ+Q0zW7SmFhdyvrKsoN9LQBDnVldcKNjv3l8mIHxA1lhbJgU38rCYd55m&#10;mGl75Q1dtqEQEcI+QwVlCE0mpc9LMuh7tiGO3pd1BkOUrpDa4TXCTS3TJBlJgxXHhRIbWpWUn7c/&#10;RsFyOll+fw54fd+cjnQ8nM7D1CVKPXfbt1cQgdrwH/5rf2gF6ag/H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NtdyAAAAN4AAAAPAAAAAAAAAAAAAAAAAJgCAABk&#10;cnMvZG93bnJldi54bWxQSwUGAAAAAAQABAD1AAAAjQMAAAAA&#10;" fillcolor="black" stroked="f"/>
                      <v:group id="Group 1908" o:spid="_x0000_s1229" style="position:absolute;left:6083;top:26385;width:32;height:8382" coordorigin="956,405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wXssUAAADeAAAADwAAAGRycy9kb3ducmV2LnhtbERPy2qDQBTdF/IPww10&#10;14wamhSbMQRJShehkAeU7i7OjYrOHXEmav6+syh0eTjvzXYyrRiod7VlBfEiAkFcWF1zqeB6Oby8&#10;gXAeWWNrmRQ8yME2mz1tMNV25BMNZ1+KEMIuRQWV910qpSsqMugWtiMO3M32Bn2AfSl1j2MIN61M&#10;omglDdYcGirsKK+oaM53o+BjxHG3jPfDsbnlj5/L69f3MSalnufT7h2Ep8n/i//cn1pBsorX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8F7LFAAAA3gAA&#10;AA8AAAAAAAAAAAAAAAAAqgIAAGRycy9kb3ducmV2LnhtbFBLBQYAAAAABAAEAPoAAACcAwAAAAA=&#10;">
                        <v:rect id="Rectangle 1909" o:spid="_x0000_s1230" style="position:absolute;left:956;top:5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PqtMgA&#10;AADeAAAADwAAAGRycy9kb3ducmV2LnhtbESPzWsCMRTE7wX/h/AKvdWsS/1ajaKFgpeCXwe9PTev&#10;u4ubl22S6rZ/fSMIHoeZ+Q0znbemFhdyvrKsoNdNQBDnVldcKNjvPl5HIHxA1lhbJgW/5GE+6zxN&#10;MdP2yhu6bEMhIoR9hgrKEJpMSp+XZNB3bUMcvS/rDIYoXSG1w2uEm1qmSTKQBiuOCyU29F5Sft7+&#10;GAXL8Wj5vX7jz7/N6UjHw+ncT12i1Mtzu5iACNSGR/jeXmkF6aA3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q0yAAAAN4AAAAPAAAAAAAAAAAAAAAAAJgCAABk&#10;cnMvZG93bnJldi54bWxQSwUGAAAAAAQABAD1AAAAjQMAAAAA&#10;" fillcolor="black" stroked="f"/>
                        <v:rect id="Rectangle 1910" o:spid="_x0000_s1231" style="position:absolute;left:956;top:5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zDsYA&#10;AADeAAAADwAAAGRycy9kb3ducmV2LnhtbESPzWrCQBSF90LfYbgFdzoxVInRUWqh4Eao1oXurpnb&#10;JJi5k86MGvv0zkLo8nD++ObLzjTiSs7XlhWMhgkI4sLqmksF++/PQQbCB2SNjWVScCcPy8VLb465&#10;tjfe0nUXShFH2OeooAqhzaX0RUUG/dC2xNH7sc5giNKVUju8xXHTyDRJJtJgzfGhwpY+KirOu4tR&#10;sJpmq9+vN978bU9HOh5O53HqEqX6r937DESgLvyHn+21VpBOR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wzDsYAAADeAAAADwAAAAAAAAAAAAAAAACYAgAAZHJz&#10;L2Rvd25yZXYueG1sUEsFBgAAAAAEAAQA9QAAAIsDAAAAAA==&#10;" fillcolor="black" stroked="f"/>
                        <v:rect id="Rectangle 1911" o:spid="_x0000_s1232" style="position:absolute;left:956;top:5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lcgA&#10;AADeAAAADwAAAGRycy9kb3ducmV2LnhtbESPQWvCQBSE74X+h+UJ3uomwUqMrlILQi+Fanuot2f2&#10;mQSzb9PdVVN/fVcQehxm5htmvuxNK87kfGNZQTpKQBCXVjdcKfj6XD/lIHxA1thaJgW/5GG5eHyY&#10;Y6HthTd03oZKRAj7AhXUIXSFlL6syaAf2Y44egfrDIYoXSW1w0uEm1ZmSTKRBhuOCzV29FpTedye&#10;jILVNF/9fIz5/brZ72j3vT8+Zy5RajjoX2YgAvXhP3xvv2kF2ST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JaVyAAAAN4AAAAPAAAAAAAAAAAAAAAAAJgCAABk&#10;cnMvZG93bnJldi54bWxQSwUGAAAAAAQABAD1AAAAjQMAAAAA&#10;" fillcolor="black" stroked="f"/>
                        <v:rect id="Rectangle 1912" o:spid="_x0000_s1233" style="position:absolute;left:956;top:5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I4sgA&#10;AADeAAAADwAAAGRycy9kb3ducmV2LnhtbESPQWvCQBSE74L/YXmF3nRjqBKjq2ih0EtBbQ/19sy+&#10;JsHs23R3q9Ff7wpCj8PMfMPMl51pxImcry0rGA0TEMSF1TWXCr4+3wYZCB+QNTaWScGFPCwX/d4c&#10;c23PvKXTLpQiQtjnqKAKoc2l9EVFBv3QtsTR+7HOYIjSlVI7PEe4aWSaJBNpsOa4UGFLrxUVx92f&#10;UbCeZuvfzQt/XLeHPe2/D8dx6hKlnp+61QxEoC78hx/td60gnY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gjiyAAAAN4AAAAPAAAAAAAAAAAAAAAAAJgCAABk&#10;cnMvZG93bnJldi54bWxQSwUGAAAAAAQABAD1AAAAjQMAAAAA&#10;" fillcolor="black" stroked="f"/>
                        <v:rect id="Rectangle 1913" o:spid="_x0000_s1234" style="position:absolute;left:956;top:5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tecgA&#10;AADeAAAADwAAAGRycy9kb3ducmV2LnhtbESPQWvCQBSE7wX/w/IKvdWNaSsxuooKQi+Faj3o7Zl9&#10;TYLZt3F31dRf7xYKPQ4z8w0zmXWmERdyvrasYNBPQBAXVtdcKth+rZ4zED4ga2wsk4If8jCb9h4m&#10;mGt75TVdNqEUEcI+RwVVCG0upS8qMuj7tiWO3rd1BkOUrpTa4TXCTSPTJBlKgzXHhQpbWlZUHDdn&#10;o2Axyhanz1f+uK0Pe9rvDse31CVKPT128zGIQF34D/+137WCdDjI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q15yAAAAN4AAAAPAAAAAAAAAAAAAAAAAJgCAABk&#10;cnMvZG93bnJldi54bWxQSwUGAAAAAAQABAD1AAAAjQMAAAAA&#10;" fillcolor="black" stroked="f"/>
                        <v:rect id="Rectangle 1914" o:spid="_x0000_s1235" style="position:absolute;left:956;top:5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1D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Yj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zUNyAAAAN4AAAAPAAAAAAAAAAAAAAAAAJgCAABk&#10;cnMvZG93bnJldi54bWxQSwUGAAAAAAQABAD1AAAAjQMAAAAA&#10;" fillcolor="black" stroked="f"/>
                        <v:rect id="Rectangle 1915" o:spid="_x0000_s1236" style="position:absolute;left:956;top:5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QlskA&#10;AADeAAAADwAAAGRycy9kb3ducmV2LnhtbESPT2vCQBTE70K/w/IK3szGoJKmrlILhV4K9c+h3p7Z&#10;1ySYfZvubjX103cFweMwM79h5svetOJEzjeWFYyTFARxaXXDlYLd9m2Ug/ABWWNrmRT8kYfl4mEw&#10;x0LbM6/ptAmViBD2BSqoQ+gKKX1Zk0Gf2I44et/WGQxRukpqh+cIN63M0nQmDTYcF2rs6LWm8rj5&#10;NQpWT/nq53PCH5f1YU/7r8NxmrlUqeFj//IMIlAf7uFb+10ryGbjf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uQlskAAADeAAAADwAAAAAAAAAAAAAAAACYAgAA&#10;ZHJzL2Rvd25yZXYueG1sUEsFBgAAAAAEAAQA9QAAAI4DAAAAAA==&#10;" fillcolor="black" stroked="f"/>
                        <v:rect id="Rectangle 1916" o:spid="_x0000_s1237" style="position:absolute;left:956;top:5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O4cgA&#10;AADeAAAADwAAAGRycy9kb3ducmV2LnhtbESPQWvCQBSE74X+h+UJ3urGYEOMrlILQi+Fanuot2f2&#10;mQSzb9PdVVN/fVcQehxm5htmvuxNK87kfGNZwXiUgCAurW64UvD1uX7KQfiArLG1TAp+ycNy8fgw&#10;x0LbC2/ovA2ViBD2BSqoQ+gKKX1Zk0E/sh1x9A7WGQxRukpqh5cIN61MkySTBhuOCzV29FpTedye&#10;jILVNF/9fEz4/brZ72j3vT8+py5RajjoX2YgAvXhP3xvv2kFaTbO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Q7hyAAAAN4AAAAPAAAAAAAAAAAAAAAAAJgCAABk&#10;cnMvZG93bnJldi54bWxQSwUGAAAAAAQABAD1AAAAjQMAAAAA&#10;" fillcolor="black" stroked="f"/>
                        <v:rect id="Rectangle 1917" o:spid="_x0000_s1238" style="position:absolute;left:956;top:5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Wr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Dz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at6yAAAAN4AAAAPAAAAAAAAAAAAAAAAAJgCAABk&#10;cnMvZG93bnJldi54bWxQSwUGAAAAAAQABAD1AAAAjQMAAAAA&#10;" fillcolor="black" stroked="f"/>
                        <v:rect id="Rectangle 1918" o:spid="_x0000_s1239" style="position:absolute;left:956;top:5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CMUA&#10;AADeAAAADwAAAGRycy9kb3ducmV2LnhtbERPz2vCMBS+C/sfwht409QypVajzMHAizCdB709m7e2&#10;2Lx0SdS6v94chB0/vt/zZWcacSXna8sKRsMEBHFhdc2lgv335yAD4QOyxsYyKbiTh+XipTfHXNsb&#10;b+m6C6WIIexzVFCF0OZS+qIig35oW+LI/VhnMEToSqkd3mK4aWSaJBNpsObYUGFLHxUV593FKFhN&#10;s9Xv1xtv/ranIx0Pp/M4dYlS/dfufQYiUBf+xU/3WitIJ6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j8IxQAAAN4AAAAPAAAAAAAAAAAAAAAAAJgCAABkcnMv&#10;ZG93bnJldi54bWxQSwUGAAAAAAQABAD1AAAAigMAAAAA&#10;" fillcolor="black" stroked="f"/>
                        <v:rect id="Rectangle 1919" o:spid="_x0000_s1240" style="position:absolute;left:956;top:5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ak8gA&#10;AADeAAAADwAAAGRycy9kb3ducmV2LnhtbESPQWvCQBSE7wX/w/KE3urGUCWmrqKFghdBbQ/19sw+&#10;k2D2bbq71eivd4VCj8PMfMNM551pxJmcry0rGA4SEMSF1TWXCr4+P14yED4ga2wsk4IreZjPek9T&#10;zLW98JbOu1CKCGGfo4IqhDaX0hcVGfQD2xJH72idwRClK6V2eIlw08g0ScbSYM1xocKW3isqTrtf&#10;o2A5yZY/m1de37aHPe2/D6dR6hKlnvvd4g1EoC78h//aK60gHQ+z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pqTyAAAAN4AAAAPAAAAAAAAAAAAAAAAAJgCAABk&#10;cnMvZG93bnJldi54bWxQSwUGAAAAAAQABAD1AAAAjQMAAAAA&#10;" fillcolor="black" stroked="f"/>
                        <v:rect id="Rectangle 1920" o:spid="_x0000_s1241" style="position:absolute;left:956;top:5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l08YA&#10;AADeAAAADwAAAGRycy9kb3ducmV2LnhtbESPy2rCQBSG94W+w3AEd3VisKLRUWpBcCN4W+jumDkm&#10;wcyZdGbU1KfvLAouf/4b33TemlrcyfnKsoJ+LwFBnFtdcaHgsF9+jED4gKyxtkwKfsnDfPb+NsVM&#10;2wdv6b4LhYgj7DNUUIbQZFL6vCSDvmcb4uhdrDMYonSF1A4fcdzUMk2SoTRYcXwosaHvkvLr7mYU&#10;LMajxc9mwOvn9nyi0/F8/UxdolS3035NQARqwyv8315pBemwP4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Wl08YAAADeAAAADwAAAAAAAAAAAAAAAACYAgAAZHJz&#10;L2Rvd25yZXYueG1sUEsFBgAAAAAEAAQA9QAAAIsDAAAAAA==&#10;" fillcolor="black" stroked="f"/>
                        <v:rect id="Rectangle 1921" o:spid="_x0000_s1242" style="position:absolute;left:956;top:5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ASMgA&#10;AADeAAAADwAAAGRycy9kb3ducmV2LnhtbESPQWvCQBSE7wX/w/KE3uomoYqmrqKFQi8FtT3U2zP7&#10;TILZt+nuVqO/3hUEj8PMfMNM551pxJGcry0rSAcJCOLC6ppLBT/fHy9jED4ga2wsk4IzeZjPek9T&#10;zLU98ZqOm1CKCGGfo4IqhDaX0hcVGfQD2xJHb2+dwRClK6V2eIpw08gsSUbSYM1xocKW3isqDpt/&#10;o2A5GS//Vq/8dVnvtrT93R2GmUuUeu53izcQgbrwCN/bn1pBNkon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BIyAAAAN4AAAAPAAAAAAAAAAAAAAAAAJgCAABk&#10;cnMvZG93bnJldi54bWxQSwUGAAAAAAQABAD1AAAAjQMAAAAA&#10;" fillcolor="black" stroked="f"/>
                        <v:rect id="Rectangle 1922" o:spid="_x0000_s1243" style="position:absolute;left:956;top:5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eP8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XCW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7nj/HAAAA3gAAAA8AAAAAAAAAAAAAAAAAmAIAAGRy&#10;cy9kb3ducmV2LnhtbFBLBQYAAAAABAAEAPUAAACMAwAAAAA=&#10;" fillcolor="black" stroked="f"/>
                        <v:rect id="Rectangle 1923" o:spid="_x0000_s1244" style="position:absolute;left:956;top:5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7p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Awfo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zukyAAAAN4AAAAPAAAAAAAAAAAAAAAAAJgCAABk&#10;cnMvZG93bnJldi54bWxQSwUGAAAAAAQABAD1AAAAjQMAAAAA&#10;" fillcolor="black" stroked="f"/>
                        <v:rect id="Rectangle 1924" o:spid="_x0000_s1245" style="position:absolute;left:956;top:5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j0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o9DHAAAA3gAAAA8AAAAAAAAAAAAAAAAAmAIAAGRy&#10;cy9kb3ducmV2LnhtbFBLBQYAAAAABAAEAPUAAACMAwAAAAA=&#10;" fillcolor="black" stroked="f"/>
                        <v:rect id="Rectangle 1925" o:spid="_x0000_s1246" style="position:absolute;left:956;top:5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GS8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6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BkvHAAAA3gAAAA8AAAAAAAAAAAAAAAAAmAIAAGRy&#10;cy9kb3ducmV2LnhtbFBLBQYAAAAABAAEAPUAAACMAwAAAAA=&#10;" fillcolor="black" stroked="f"/>
                        <v:rect id="Rectangle 1926" o:spid="_x0000_s1247" style="position:absolute;left:956;top:5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YPM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T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Jg8yAAAAN4AAAAPAAAAAAAAAAAAAAAAAJgCAABk&#10;cnMvZG93bnJldi54bWxQSwUGAAAAAAQABAD1AAAAjQMAAAAA&#10;" fillcolor="black" stroked="f"/>
                        <v:rect id="Rectangle 1927" o:spid="_x0000_s1248" style="position:absolute;left:956;top:5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9p8gA&#10;AADeAAAADwAAAGRycy9kb3ducmV2LnhtbESPzWsCMRTE7wX/h/AKvdWsS/1ajaKFgpeCXwe9PTev&#10;u4ubl22S6rZ/fSMIHoeZ+Q0znbemFhdyvrKsoNdNQBDnVldcKNjvPl5HIHxA1lhbJgW/5GE+6zxN&#10;MdP2yhu6bEMhIoR9hgrKEJpMSp+XZNB3bUMcvS/rDIYoXSG1w2uEm1qmSTKQBiuOCyU29F5Sft7+&#10;GAXL8Wj5vX7jz7/N6UjHw+ncT12i1Mtzu5iACNSGR/jeXmkF6aA3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D2nyAAAAN4AAAAPAAAAAAAAAAAAAAAAAJgCAABk&#10;cnMvZG93bnJldi54bWxQSwUGAAAAAAQABAD1AAAAjQMAAAAA&#10;" fillcolor="black" stroked="f"/>
                        <v:rect id="Rectangle 1928" o:spid="_x0000_s1249" style="position:absolute;left:956;top:5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p1cQA&#10;AADeAAAADwAAAGRycy9kb3ducmV2LnhtbERPy4rCMBTdD8w/hCu4G1OLI1qNMg4IbgRfC91dm2tb&#10;bG46SdSOXz9ZDLg8nPd03ppa3Mn5yrKCfi8BQZxbXXGh4LBffoxA+ICssbZMCn7Jw3z2/jbFTNsH&#10;b+m+C4WIIewzVFCG0GRS+rwkg75nG+LIXawzGCJ0hdQOHzHc1DJNkqE0WHFsKLGh75Ly6+5mFCzG&#10;o8XPZsDr5/Z8otPxfP1MXaJUt9N+TUAEasNL/O9eaQXpsD+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qdXEAAAA3gAAAA8AAAAAAAAAAAAAAAAAmAIAAGRycy9k&#10;b3ducmV2LnhtbFBLBQYAAAAABAAEAPUAAACJAwAAAAA=&#10;" fillcolor="black" stroked="f"/>
                        <v:rect id="Rectangle 1929" o:spid="_x0000_s1250" style="position:absolute;left:956;top:5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MTsgA&#10;AADeAAAADwAAAGRycy9kb3ducmV2LnhtbESPQWvCQBSE7wX/w/KE3urGUMWkrqKFQi8FtT3U2zP7&#10;TILZt+nuVqO/3hUEj8PMfMNM551pxJGcry0rGA4SEMSF1TWXCn6+P14mIHxA1thYJgVn8jCf9Z6m&#10;mGt74jUdN6EUEcI+RwVVCG0upS8qMugHtiWO3t46gyFKV0rt8BThppFpkoylwZrjQoUtvVdUHDb/&#10;RsEymyz/Vq/8dVnvtrT93R1GqUuUeu53izcQgbrwCN/bn1pBOh5m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XwxOyAAAAN4AAAAPAAAAAAAAAAAAAAAAAJgCAABk&#10;cnMvZG93bnJldi54bWxQSwUGAAAAAAQABAD1AAAAjQMAAAAA&#10;" fillcolor="black" stroked="f"/>
                        <v:rect id="Rectangle 1930" o:spid="_x0000_s1251" style="position:absolute;left:956;top:5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RKMcA&#10;AADeAAAADwAAAGRycy9kb3ducmV2LnhtbESPT2vCQBTE7wW/w/IK3uqmwYpN3YgWBC+C/w719sy+&#10;JiHZt+nuqmk/vVso9DjMzG+Y2bw3rbiS87VlBc+jBARxYXXNpYLjYfU0BeEDssbWMin4Jg/zfPAw&#10;w0zbG+/oug+liBD2GSqoQugyKX1RkUE/sh1x9D6tMxiidKXUDm8RblqZJslEGqw5LlTY0XtFRbO/&#10;GAXL1+nyazvmzc/ufKLTx7l5SV2i1PCxX7yBCNSH//Bfe60VpJPIhN878Qr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USjHAAAA3gAAAA8AAAAAAAAAAAAAAAAAmAIAAGRy&#10;cy9kb3ducmV2LnhtbFBLBQYAAAAABAAEAPUAAACMAwAAAAA=&#10;" fillcolor="black" stroked="f"/>
                        <v:rect id="Rectangle 1931" o:spid="_x0000_s1252" style="position:absolute;left:956;top:5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0s8cA&#10;AADeAAAADwAAAGRycy9kb3ducmV2LnhtbESPQWsCMRSE74X+h/AEbzVxsaKrUWpB6KVQbQ/19tw8&#10;dxc3L9sk6tZf3whCj8PMfMPMl51txJl8qB1rGA4UCOLCmZpLDV+f66cJiBCRDTaOScMvBVguHh/m&#10;mBt34Q2dt7EUCcIhRw1VjG0uZSgqshgGriVO3sF5izFJX0rj8ZLgtpGZUmNpsea0UGFLrxUVx+3J&#10;alhNJ6ufjxG/Xzf7He2+98fn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G9LPHAAAA3gAAAA8AAAAAAAAAAAAAAAAAmAIAAGRy&#10;cy9kb3ducmV2LnhtbFBLBQYAAAAABAAEAPUAAACMAwAAAAA=&#10;" fillcolor="black" stroked="f"/>
                        <v:rect id="Rectangle 1932" o:spid="_x0000_s1253" style="position:absolute;left:956;top:5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qxM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wr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1GrEyAAAAN4AAAAPAAAAAAAAAAAAAAAAAJgCAABk&#10;cnMvZG93bnJldi54bWxQSwUGAAAAAAQABAD1AAAAjQMAAAAA&#10;" fillcolor="black" stroked="f"/>
                        <v:rect id="Rectangle 1933" o:spid="_x0000_s1254" style="position:absolute;left:956;top:5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PX8gA&#10;AADeAAAADwAAAGRycy9kb3ducmV2LnhtbESPQWsCMRSE7wX/Q3hCbzVx24pujaKFQi+FanvQ23Pz&#10;uru4edkmqW799UYQPA4z8w0znXe2EQfyoXasYThQIIgLZ2ouNXx/vT2MQYSIbLBxTBr+KcB81rub&#10;Ym7ckVd0WMdSJAiHHDVUMba5lKGoyGIYuJY4eT/OW4xJ+lIaj8cEt43MlBpJizWnhQpbeq2o2K//&#10;rIblZLz8/Xzij9Nqt6XtZrd/zrzS+r7fLV5AROriLXxtvxsN2ShT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M9fyAAAAN4AAAAPAAAAAAAAAAAAAAAAAJgCAABk&#10;cnMvZG93bnJldi54bWxQSwUGAAAAAAQABAD1AAAAjQMAAAAA&#10;" fillcolor="black" stroked="f"/>
                        <v:rect id="Rectangle 1934" o:spid="_x0000_s1255" style="position:absolute;left:956;top:5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XK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xVyvHAAAA3gAAAA8AAAAAAAAAAAAAAAAAmAIAAGRy&#10;cy9kb3ducmV2LnhtbFBLBQYAAAAABAAEAPUAAACMAwAAAAA=&#10;" fillcolor="black" stroked="f"/>
                        <v:rect id="Rectangle 1935" o:spid="_x0000_s1256" style="position:absolute;left:956;top:5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3ysMcA&#10;AADeAAAADwAAAGRycy9kb3ducmV2LnhtbESPQWsCMRSE74L/ITyhN026VNHVKLVQ6KWgtod6e25e&#10;dxc3L9sk1a2/3ghCj8PMfMMsVp1txIl8qB1reBwpEMSFMzWXGj4/XodTECEiG2wck4Y/CrBa9nsL&#10;zI0785ZOu1iKBOGQo4YqxjaXMhQVWQwj1xIn79t5izFJX0rj8ZzgtpGZUhNpsea0UGFLLxUVx92v&#10;1bCeTdc/myd+v2wPe9p/HY7jzCutHwbd8xxEpC7+h+/tN6Mhm2R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98rDHAAAA3gAAAA8AAAAAAAAAAAAAAAAAmAIAAGRy&#10;cy9kb3ducmV2LnhtbFBLBQYAAAAABAAEAPUAAACMAwAAAAA=&#10;" fillcolor="black" stroked="f"/>
                        <v:rect id="Rectangle 1936" o:spid="_x0000_s1257" style="position:absolute;left:956;top:5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sx8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2zHyAAAAN4AAAAPAAAAAAAAAAAAAAAAAJgCAABk&#10;cnMvZG93bnJldi54bWxQSwUGAAAAAAQABAD1AAAAjQMAAAAA&#10;" fillcolor="black" stroked="f"/>
                        <v:rect id="Rectangle 1937" o:spid="_x0000_s1258" style="position:absolute;left:956;top:5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JXMgA&#10;AADeAAAADwAAAGRycy9kb3ducmV2LnhtbESPQWsCMRSE74X+h/AKvXWTLtXq1ihVKHgpqO1Bb8/N&#10;6+7i5mVNUt321zeC0OMwM98wk1lvW3EiHxrHGh4zBYK4dKbhSsPnx9vDCESIyAZbx6ThhwLMprc3&#10;EyyMO/OaTptYiQThUKCGOsaukDKUNVkMmeuIk/flvMWYpK+k8XhOcNvKXKmhtNhwWqixo0VN5WHz&#10;bTXMx6P5cfXE77/r/Y522/1hkHul9f1d//oCIlIf/8PX9tJoyIe5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8lcyAAAAN4AAAAPAAAAAAAAAAAAAAAAAJgCAABk&#10;cnMvZG93bnJldi54bWxQSwUGAAAAAAQABAD1AAAAjQMAAAAA&#10;" fillcolor="black" stroked="f"/>
                        <v:rect id="Rectangle 1938" o:spid="_x0000_s1259" style="position:absolute;left:956;top:5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dLsQA&#10;AADeAAAADwAAAGRycy9kb3ducmV2LnhtbERPy2oCMRTdF/yHcAvd1aSDFZ0aRQtCNwVfC91dJ7cz&#10;g5ObaZLq1K83C8Hl4bwns8424kw+1I41vPUVCOLCmZpLDbvt8nUEIkRkg41j0vBPAWbT3tMEc+Mu&#10;vKbzJpYihXDIUUMVY5tLGYqKLIa+a4kT9+O8xZigL6XxeEnhtpGZUkNpsebUUGFLnxUVp82f1bAY&#10;jxa/qwF/X9fHAx32x9N75pXWL8/d/ANEpC4+xHf3l9GQDTO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8XS7EAAAA3gAAAA8AAAAAAAAAAAAAAAAAmAIAAGRycy9k&#10;b3ducmV2LnhtbFBLBQYAAAAABAAEAPUAAACJAwAAAAA=&#10;" fillcolor="black" stroked="f"/>
                        <v:rect id="Rectangle 1939" o:spid="_x0000_s1260" style="position:absolute;left:956;top:5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4tccA&#10;AADeAAAADwAAAGRycy9kb3ducmV2LnhtbESPQWsCMRSE74X+h/AK3mrSxYquRqkFoZdCtR709tw8&#10;dxc3L9sk6tZf3whCj8PMfMNM551txJl8qB1reOkrEMSFMzWXGjbfy+cRiBCRDTaOScMvBZjPHh+m&#10;mBt34RWd17EUCcIhRw1VjG0uZSgqshj6riVO3sF5izFJX0rj8ZLgtpGZUkNpsea0UGFL7xUVx/XJ&#10;aliMR4ufrwF/Xlf7He22++Nr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w+LXHAAAA3gAAAA8AAAAAAAAAAAAAAAAAmAIAAGRy&#10;cy9kb3ducmV2LnhtbFBLBQYAAAAABAAEAPUAAACMAwAAAAA=&#10;" fillcolor="black" stroked="f"/>
                        <v:rect id="Rectangle 1940" o:spid="_x0000_s1261" style="position:absolute;left:956;top:5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H9ccA&#10;AADeAAAADwAAAGRycy9kb3ducmV2LnhtbESPy2rCQBSG94W+w3AK7urEYCXGjFILQjcFL13U3Unm&#10;NAlmzqQzo6Y+fWdRcPnz3/iK1WA6cSHnW8sKJuMEBHFldcu1gs/D5jkD4QOyxs4yKfglD6vl40OB&#10;ubZX3tFlH2oRR9jnqKAJoc+l9FVDBv3Y9sTR+7bOYIjS1VI7vMZx08k0SWbSYMvxocGe3hqqTvuz&#10;UbCeZ+uf7ZQ/brvySMev8vSSukSp0dPwugARaAj38H/7XStIZ+kk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Tx/XHAAAA3gAAAA8AAAAAAAAAAAAAAAAAmAIAAGRy&#10;cy9kb3ducmV2LnhtbFBLBQYAAAAABAAEAPUAAACMAwAAAAA=&#10;" fillcolor="black" stroked="f"/>
                        <v:rect id="Rectangle 1941" o:spid="_x0000_s1262" style="position:absolute;left:956;top:5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ibsgA&#10;AADeAAAADwAAAGRycy9kb3ducmV2LnhtbESPT2vCQBTE70K/w/IKvekmoYpGV6mFQi8F//RQb8/s&#10;axLMvk13txr99K4geBxm5jfMbNGZRhzJ+dqygnSQgCAurK65VPC9/eiPQfiArLGxTArO5GExf+rN&#10;MNf2xGs6bkIpIoR9jgqqENpcSl9UZNAPbEscvV/rDIYoXSm1w1OEm0ZmSTKSBmuOCxW29F5Rcdj8&#10;GwXLyXj5t3rlr8t6v6Pdz/4wzFyi1Mtz9zYFEagLj/C9/akVZKMs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2JuyAAAAN4AAAAPAAAAAAAAAAAAAAAAAJgCAABk&#10;cnMvZG93bnJldi54bWxQSwUGAAAAAAQABAD1AAAAjQMAAAAA&#10;" fillcolor="black" stroked="f"/>
                        <v:rect id="Rectangle 1942" o:spid="_x0000_s1263" style="position:absolute;left:956;top:5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8GccA&#10;AADeAAAADwAAAGRycy9kb3ducmV2LnhtbESPQWsCMRSE74X+h/AEbzVrsKKrUWpB6KVQbQ/19tw8&#10;dxc3L9sk6tZf3whCj8PMfMPMl51txJl8qB1rGA4yEMSFMzWXGr4+108TECEiG2wck4ZfCrBcPD7M&#10;MTfuwhs6b2MpEoRDjhqqGNtcylBUZDEMXEucvIPzFmOSvpTG4yXBbSNVlo2lxZrTQoUtvVZUHLcn&#10;q2E1nax+Pkb8ft3sd7T73h+f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N/BnHAAAA3gAAAA8AAAAAAAAAAAAAAAAAmAIAAGRy&#10;cy9kb3ducmV2LnhtbFBLBQYAAAAABAAEAPUAAACMAwAAAAA=&#10;" fillcolor="black" stroked="f"/>
                        <v:rect id="Rectangle 1943" o:spid="_x0000_s1264" style="position:absolute;left:956;top:5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Zg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QVmCyAAAAN4AAAAPAAAAAAAAAAAAAAAAAJgCAABk&#10;cnMvZG93bnJldi54bWxQSwUGAAAAAAQABAD1AAAAjQMAAAAA&#10;" fillcolor="black" stroked="f"/>
                        <v:rect id="Rectangle 1944" o:spid="_x0000_s1265" style="position:absolute;left:956;top:5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B9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h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MH2yAAAAN4AAAAPAAAAAAAAAAAAAAAAAJgCAABk&#10;cnMvZG93bnJldi54bWxQSwUGAAAAAAQABAD1AAAAjQMAAAAA&#10;" fillcolor="black" stroked="f"/>
                        <v:rect id="Rectangle 1945" o:spid="_x0000_s1266" style="position:absolute;left:956;top:5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b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2lv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5GRtyAAAAN4AAAAPAAAAAAAAAAAAAAAAAJgCAABk&#10;cnMvZG93bnJldi54bWxQSwUGAAAAAAQABAD1AAAAjQMAAAAA&#10;" fillcolor="black" stroked="f"/>
                        <v:rect id="Rectangle 1946" o:spid="_x0000_s1267" style="position:absolute;left:956;top:5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6GsgA&#10;AADeAAAADwAAAGRycy9kb3ducmV2LnhtbESPQWvCQBSE74L/YXmF3nRjqEGjq2ih0EtBbQ/19sy+&#10;JsHs23R3q9Ff7wpCj8PMfMPMl51pxImcry0rGA0TEMSF1TWXCr4+3wYTED4ga2wsk4ILeVgu+r05&#10;5tqeeUunXShFhLDPUUEVQptL6YuKDPqhbYmj92OdwRClK6V2eI5w08g0STJpsOa4UGFLrxUVx92f&#10;UbCeTta/mxf+uG4Pe9p/H47j1CVKPT91qxmIQF34Dz/a71pBmqWj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voayAAAAN4AAAAPAAAAAAAAAAAAAAAAAJgCAABk&#10;cnMvZG93bnJldi54bWxQSwUGAAAAAAQABAD1AAAAjQMAAAAA&#10;" fillcolor="black" stroked="f"/>
                        <v:rect id="Rectangle 1947" o:spid="_x0000_s1268" style="position:absolute;left:956;top:51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pfg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Drv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el+ByAAAAN4AAAAPAAAAAAAAAAAAAAAAAJgCAABk&#10;cnMvZG93bnJldi54bWxQSwUGAAAAAAQABAD1AAAAjQMAAAAA&#10;" fillcolor="black" stroked="f"/>
                        <v:rect id="Rectangle 1948" o:spid="_x0000_s1269" style="position:absolute;left:956;top:5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L88YA&#10;AADeAAAADwAAAGRycy9kb3ducmV2LnhtbERPy2rCQBTdF/oPwy24qxODlRgzSi0I3RR8dFF3N5nb&#10;JJi5k86Mmvr1nUXB5eG8i9VgOnEh51vLCibjBARxZXXLtYLPw+Y5A+EDssbOMin4JQ+r5eNDgbm2&#10;V97RZR9qEUPY56igCaHPpfRVQwb92PbEkfu2zmCI0NVSO7zGcNPJNElm0mDLsaHBnt4aqk77s1Gw&#10;nmfrn+2UP2678kjHr/L0krpEqdHT8LoAEWgId/G/+10rSGfpJ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XL88YAAADeAAAADwAAAAAAAAAAAAAAAACYAgAAZHJz&#10;L2Rvd25yZXYueG1sUEsFBgAAAAAEAAQA9QAAAIsDAAAAAA==&#10;" fillcolor="black" stroked="f"/>
                        <v:rect id="Rectangle 1949" o:spid="_x0000_s1270" style="position:absolute;left:956;top:5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ua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qc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bmjHAAAA3gAAAA8AAAAAAAAAAAAAAAAAmAIAAGRy&#10;cy9kb3ducmV2LnhtbFBLBQYAAAAABAAEAPUAAACMAwAAAAA=&#10;" fillcolor="black" stroked="f"/>
                        <v:rect id="Rectangle 1950" o:spid="_x0000_s1271" style="position:absolute;left:956;top:5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NSMYA&#10;AADeAAAADwAAAGRycy9kb3ducmV2LnhtbESPy2oCMRSG9wXfIZxCdzXTYEWnRtGC0E3B20J3x8np&#10;zODkZJqkOvXpzUJw+fPf+CazzjbiTD7UjjW89TMQxIUzNZcadtvl6whEiMgGG8ek4Z8CzKa9pwnm&#10;xl14TedNLEUa4ZCjhirGNpcyFBVZDH3XEifvx3mLMUlfSuPxksZtI1WWDaXFmtNDhS19VlScNn9W&#10;w2I8WvyuBvx9XR8PdNgfT+/KZ1q/PHfzDxCRuvgI39tfRoMaKpU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8NSMYAAADeAAAADwAAAAAAAAAAAAAAAACYAgAAZHJz&#10;L2Rvd25yZXYueG1sUEsFBgAAAAAEAAQA9QAAAIsDAAAAAA==&#10;" fillcolor="black" stroked="f"/>
                        <v:rect id="Rectangle 1951" o:spid="_x0000_s1272" style="position:absolute;left:956;top:5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o08cA&#10;AADeAAAADwAAAGRycy9kb3ducmV2LnhtbESPQWsCMRSE74X+h/AEbzVrsKKrUWpB6KVQbQ/19tw8&#10;dxc3L9sk6tZf3whCj8PMfMPMl51txJl8qB1rGA4yEMSFMzWXGr4+108TECEiG2wck4ZfCrBcPD7M&#10;MTfuwhs6b2MpEoRDjhqqGNtcylBUZDEMXEucvIPzFmOSvpTG4yXBbSNVlo2lxZrTQoUtvVZUHLcn&#10;q2E1nax+Pkb8ft3sd7T73h+f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qNPHAAAA3gAAAA8AAAAAAAAAAAAAAAAAmAIAAGRy&#10;cy9kb3ducmV2LnhtbFBLBQYAAAAABAAEAPUAAACMAwAAAAA=&#10;" fillcolor="black" stroked="f"/>
                        <v:rect id="Rectangle 1952" o:spid="_x0000_s1273" style="position:absolute;left:956;top:51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2pMgA&#10;AADeAAAADwAAAGRycy9kb3ducmV2LnhtbESPT2sCMRTE74LfIbxCb5ptqGK3RlGh0Euh/jnU23Pz&#10;uru4eVmTVNd++qYgeBxm5jfMdN7ZRpzJh9qxhqdhBoK4cKbmUsNu+zaYgAgR2WDjmDRcKcB81u9N&#10;MTfuwms6b2IpEoRDjhqqGNtcylBUZDEMXUucvG/nLcYkfSmNx0uC20aqLBtLizWnhQpbWlVUHDc/&#10;VsPyZbI8fT7zx+/6sKf91+E4Uj7T+vGhW7yCiNTFe/jWfjca1FgpBf930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YTakyAAAAN4AAAAPAAAAAAAAAAAAAAAAAJgCAABk&#10;cnMvZG93bnJldi54bWxQSwUGAAAAAAQABAD1AAAAjQMAAAAA&#10;" fillcolor="black" stroked="f"/>
                        <v:rect id="Rectangle 1953" o:spid="_x0000_s1274" style="position:absolute;left:956;top:5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2TP8gA&#10;AADeAAAADwAAAGRycy9kb3ducmV2LnhtbESPQWsCMRSE7wX/Q3hCbzVr2opujaKFQi+FanvQ23Pz&#10;uru4edkmqW799UYQPA4z8w0znXe2EQfyoXasYTjIQBAXztRcavj+ensYgwgR2WDjmDT8U4D5rHc3&#10;xdy4I6/osI6lSBAOOWqoYmxzKUNRkcUwcC1x8n6ctxiT9KU0Ho8JbhupsmwkLdacFips6bWiYr/+&#10;sxqWk/Hy9/OJP06r3Za2m93+WflM6/t+t3gBEamLt/C1/W40qJFS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ZM/yAAAAN4AAAAPAAAAAAAAAAAAAAAAAJgCAABk&#10;cnMvZG93bnJldi54bWxQSwUGAAAAAAQABAD1AAAAjQMAAAAA&#10;" fillcolor="black" stroked="f"/>
                        <v:rect id="Rectangle 1954" o:spid="_x0000_s1275" style="position:absolute;left:956;top:5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LS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C0vHAAAA3gAAAA8AAAAAAAAAAAAAAAAAmAIAAGRy&#10;cy9kb3ducmV2LnhtbFBLBQYAAAAABAAEAPUAAACMAwAAAAA=&#10;" fillcolor="black" stroked="f"/>
                        <v:rect id="Rectangle 1955" o:spid="_x0000_s1276" style="position:absolute;left:956;top:5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u0M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IrtDHAAAA3gAAAA8AAAAAAAAAAAAAAAAAmAIAAGRy&#10;cy9kb3ducmV2LnhtbFBLBQYAAAAABAAEAPUAAACMAwAAAAA=&#10;" fillcolor="black" stroked="f"/>
                        <v:rect id="Rectangle 1956" o:spid="_x0000_s1277" style="position:absolute;left:956;top:5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wp8gA&#10;AADeAAAADwAAAGRycy9kb3ducmV2LnhtbESPQWsCMRSE74X+h/AEbzVrsIuuRqkFoZdCtT3o7bl5&#10;7i5uXrZJ1G1/fVMo9DjMzDfMYtXbVlzJh8axhvEoA0FcOtNwpeHjffMwBREissHWMWn4ogCr5f3d&#10;Agvjbryl6y5WIkE4FKihjrErpAxlTRbDyHXEyTs5bzEm6StpPN4S3LZSZVkuLTacFmrs6Lmm8ry7&#10;WA3r2XT9+Tbh1+/t8UCH/fH8qHym9XDQP81BROrjf/iv/WI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jCnyAAAAN4AAAAPAAAAAAAAAAAAAAAAAJgCAABk&#10;cnMvZG93bnJldi54bWxQSwUGAAAAAAQABAD1AAAAjQMAAAAA&#10;" fillcolor="black" stroked="f"/>
                        <v:rect id="Rectangle 1957" o:spid="_x0000_s1278" style="position:absolute;left:956;top:51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VPMgA&#10;AADeAAAADwAAAGRycy9kb3ducmV2LnhtbESPQWsCMRSE74X+h/AKvXWzDdXq1ihVKHgpqO1Bb8/N&#10;6+7i5mVNUt321zeC0OMwM98wk1lvW3EiHxrHGh6zHARx6UzDlYbPj7eHEYgQkQ22jknDDwWYTW9v&#10;JlgYd+Y1nTaxEgnCoUANdYxdIWUoa7IYMtcRJ+/LeYsxSV9J4/Gc4LaVKs+H0mLDaaHGjhY1lYfN&#10;t9UwH4/mx9UTv/+u9zvabfeHgfK51vd3/esLiEh9/A9f20ujQQ2V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pU8yAAAAN4AAAAPAAAAAAAAAAAAAAAAAJgCAABk&#10;cnMvZG93bnJldi54bWxQSwUGAAAAAAQABAD1AAAAjQMAAAAA&#10;" fillcolor="black" stroked="f"/>
                        <v:rect id="Rectangle 1958" o:spid="_x0000_s1279" style="position:absolute;left:956;top:5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BTsQA&#10;AADeAAAADwAAAGRycy9kb3ducmV2LnhtbERPy2oCMRTdF/yHcAvd1UyDFZ0aRQtCNwVfC91dJ7cz&#10;g5ObaZLq1K83C8Hl4bwns8424kw+1I41vPUzEMSFMzWXGnbb5esIRIjIBhvHpOGfAsymvacJ5sZd&#10;eE3nTSxFCuGQo4YqxjaXMhQVWQx91xIn7sd5izFBX0rj8ZLCbSNVlg2lxZpTQ4UtfVZUnDZ/VsNi&#10;PFr8rgb8fV0fD3TYH0/vymdavzx38w8Qkbr4EN/dX0aDGiq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AU7EAAAA3gAAAA8AAAAAAAAAAAAAAAAAmAIAAGRycy9k&#10;b3ducmV2LnhtbFBLBQYAAAAABAAEAPUAAACJAwAAAAA=&#10;" fillcolor="black" stroked="f"/>
                        <v:rect id="Rectangle 1959" o:spid="_x0000_s1280" style="position:absolute;left:956;top:5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k1c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FpNXHAAAA3gAAAA8AAAAAAAAAAAAAAAAAmAIAAGRy&#10;cy9kb3ducmV2LnhtbFBLBQYAAAAABAAEAPUAAACMAwAAAAA=&#10;" fillcolor="black" stroked="f"/>
                        <v:rect id="Rectangle 1960" o:spid="_x0000_s1281" style="position:absolute;left:956;top:5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bl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lA4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mm5XHAAAA3gAAAA8AAAAAAAAAAAAAAAAAmAIAAGRy&#10;cy9kb3ducmV2LnhtbFBLBQYAAAAABAAEAPUAAACMAwAAAAA=&#10;" fillcolor="black" stroked="f"/>
                        <v:rect id="Rectangle 1961" o:spid="_x0000_s1282" style="position:absolute;left:956;top:5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D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j4OyAAAAN4AAAAPAAAAAAAAAAAAAAAAAJgCAABk&#10;cnMvZG93bnJldi54bWxQSwUGAAAAAAQABAD1AAAAjQMAAAAA&#10;" fillcolor="black" stroked="f"/>
                        <v:rect id="Rectangle 1962" o:spid="_x0000_s1283" style="position:absolute;left:956;top:51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igecgA&#10;AADeAAAADwAAAGRycy9kb3ducmV2LnhtbESPQWsCMRSE7wX/Q3hCbzVr2opujaKFQi+FanvQ23Pz&#10;uru4edkmqW799UYQPA4z8w0znXe2EQfyoXasYTjIQBAXztRcavj+ensYgwgR2WDjmDT8U4D5rHc3&#10;xdy4I6/osI6lSBAOOWqoYmxzKUNRkcUwcC1x8n6ctxiT9KU0Ho8JbhupsmwkLdacFips6bWiYr/+&#10;sxqWk/Hy9/OJP06r3Za2m93+WflM6/t+t3gBEamLt/C1/W40qJF6VH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KB5yAAAAN4AAAAPAAAAAAAAAAAAAAAAAJgCAABk&#10;cnMvZG93bnJldi54bWxQSwUGAAAAAAQABAD1AAAAjQMAAAAA&#10;" fillcolor="black" stroked="f"/>
                        <v:rect id="Rectangle 1963" o:spid="_x0000_s1284" style="position:absolute;left:956;top:5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F4sgA&#10;AADeAAAADwAAAGRycy9kb3ducmV2LnhtbESPQWsCMRSE70L/Q3iF3jTrakVXo9SC4EWotod6e26e&#10;u4ubl20SdfXXm0Khx2FmvmFmi9bU4kLOV5YV9HsJCOLc6ooLBV+fq+4YhA/IGmvLpOBGHhbzp84M&#10;M22vvKXLLhQiQthnqKAMocmk9HlJBn3PNsTRO1pnMETpCqkdXiPc1DJNkpE0WHFcKLGh95Ly0+5s&#10;FCwn4+XPx5A39+1hT/vvw+k1dYlSL8/t2xREoDb8h//aa60gHaW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AXiyAAAAN4AAAAPAAAAAAAAAAAAAAAAAJgCAABk&#10;cnMvZG93bnJldi54bWxQSwUGAAAAAAQABAD1AAAAjQMAAAAA&#10;" fillcolor="black" stroked="f"/>
                        <v:rect id="Rectangle 1964" o:spid="_x0000_s1285" style="position:absolute;left:956;top:5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2dl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WD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HZ2WyAAAAN4AAAAPAAAAAAAAAAAAAAAAAJgCAABk&#10;cnMvZG93bnJldi54bWxQSwUGAAAAAAQABAD1AAAAjQMAAAAA&#10;" fillcolor="black" stroked="f"/>
                        <v:rect id="Rectangle 1965" o:spid="_x0000_s1286" style="position:absolute;left:956;top:5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4D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HaG8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UTgNyAAAAN4AAAAPAAAAAAAAAAAAAAAAAJgCAABk&#10;cnMvZG93bnJldi54bWxQSwUGAAAAAAQABAD1AAAAjQMAAAAA&#10;" fillcolor="black" stroked="f"/>
                        <v:rect id="Rectangle 1966" o:spid="_x0000_s1287" style="position:absolute;left:956;top:5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me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9y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6Z6yAAAAN4AAAAPAAAAAAAAAAAAAAAAAJgCAABk&#10;cnMvZG93bnJldi54bWxQSwUGAAAAAAQABAD1AAAAjQMAAAAA&#10;" fillcolor="black" stroked="f"/>
                        <v:rect id="Rectangle 1967" o:spid="_x0000_s1288" style="position:absolute;left:956;top:50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8D4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4f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wPhyAAAAN4AAAAPAAAAAAAAAAAAAAAAAJgCAABk&#10;cnMvZG93bnJldi54bWxQSwUGAAAAAAQABAD1AAAAjQMAAAAA&#10;" fillcolor="black" stroked="f"/>
                        <v:rect id="Rectangle 1968" o:spid="_x0000_s1289" style="position:absolute;left:956;top:50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CXk8UA&#10;AADeAAAADwAAAGRycy9kb3ducmV2LnhtbERPu27CMBTdK/EP1kViKw6hRRAwCCpV6oJUHgNsl/iS&#10;RMTXqe1C4OvxUKnj0XnPFq2pxZWcrywrGPQTEMS51RUXCva7z9cxCB+QNdaWScGdPCzmnZcZZtre&#10;eEPXbShEDGGfoYIyhCaT0uclGfR92xBH7mydwRChK6R2eIvhppZpkoykwYpjQ4kNfZSUX7a/RsFq&#10;Ml79fL/x+rE5Hel4OF3eU5co1eu2yymIQG34F/+5v7SCdJQO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JeTxQAAAN4AAAAPAAAAAAAAAAAAAAAAAJgCAABkcnMv&#10;ZG93bnJldi54bWxQSwUGAAAAAAQABAD1AAAAigMAAAAA&#10;" fillcolor="black" stroked="f"/>
                        <v:rect id="Rectangle 1969" o:spid="_x0000_s1290" style="position:absolute;left:956;top:50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yC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nM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HDIIyAAAAN4AAAAPAAAAAAAAAAAAAAAAAJgCAABk&#10;cnMvZG93bnJldi54bWxQSwUGAAAAAAQABAD1AAAAjQMAAAAA&#10;" fillcolor="black" stroked="f"/>
                        <v:rect id="Rectangle 1970" o:spid="_x0000_s1291" style="position:absolute;left:956;top:5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o6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ZTqP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6OjHAAAA3gAAAA8AAAAAAAAAAAAAAAAAmAIAAGRy&#10;cy9kb3ducmV2LnhtbFBLBQYAAAAABAAEAPUAAACMAwAAAAA=&#10;" fillcolor="black" stroked="f"/>
                        <v:rect id="Rectangle 1971" o:spid="_x0000_s1292" style="position:absolute;left:956;top:5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N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R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E1zyAAAAN4AAAAPAAAAAAAAAAAAAAAAAJgCAABk&#10;cnMvZG93bnJldi54bWxQSwUGAAAAAAQABAD1AAAAjQMAAAAA&#10;" fillcolor="black" stroked="f"/>
                        <v:rect id="Rectangle 1972" o:spid="_x0000_s1293" style="position:absolute;left:956;top:50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7TB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0wTHAAAA3gAAAA8AAAAAAAAAAAAAAAAAmAIAAGRy&#10;cy9kb3ducmV2LnhtbFBLBQYAAAAABAAEAPUAAACMAwAAAAA=&#10;" fillcolor="black" stroked="f"/>
                        <v:rect id="Rectangle 1973" o:spid="_x0000_s1294" style="position:absolute;left:956;top:4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2n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X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8nafyAAAAN4AAAAPAAAAAAAAAAAAAAAAAJgCAABk&#10;cnMvZG93bnJldi54bWxQSwUGAAAAAAQABAD1AAAAjQMAAAAA&#10;" fillcolor="black" stroked="f"/>
                        <v:rect id="Rectangle 1974" o:spid="_x0000_s1295" style="position:absolute;left:956;top:4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6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2zP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G+7ryAAAAN4AAAAPAAAAAAAAAAAAAAAAAJgCAABk&#10;cnMvZG93bnJldi54bWxQSwUGAAAAAAQABAD1AAAAjQMAAAAA&#10;" fillcolor="black" stroked="f"/>
                        <v:rect id="Rectangle 1975" o:spid="_x0000_s1296" style="position:absolute;left:956;top:4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Lc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g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0twyAAAAN4AAAAPAAAAAAAAAAAAAAAAAJgCAABk&#10;cnMvZG93bnJldi54bWxQSwUGAAAAAAQABAD1AAAAjQMAAAAA&#10;" fillcolor="black" stroked="f"/>
                        <v:rect id="Rectangle 1976" o:spid="_x0000_s1297" style="position:absolute;left:956;top:4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VB8gA&#10;AADeAAAADwAAAGRycy9kb3ducmV2LnhtbESPT2vCQBTE70K/w/IK3nTTYINNXaUKghfBPz3U2zP7&#10;mgSzb9PdVdN+ercgeBxm5jfMZNaZRlzI+dqygpdhAoK4sLrmUsHnfjkYg/ABWWNjmRT8kofZ9Kk3&#10;wVzbK2/psguliBD2OSqoQmhzKX1RkUE/tC1x9L6tMxiidKXUDq8RbhqZJkkmDdYcFypsaVFRcdqd&#10;jYL523j+sxnx+m97PNDh63h6TV2iVP+5+3gHEagLj/C9vdIK0iwd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hdUHyAAAAN4AAAAPAAAAAAAAAAAAAAAAAJgCAABk&#10;cnMvZG93bnJldi54bWxQSwUGAAAAAAQABAD1AAAAjQMAAAAA&#10;" fillcolor="black" stroked="f"/>
                        <v:rect id="Rectangle 1977" o:spid="_x0000_s1298" style="position:absolute;left:956;top:49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wnMgA&#10;AADeAAAADwAAAGRycy9kb3ducmV2LnhtbESPQWsCMRSE7wX/Q3hCbzXrYq2uRtFCoZeC2h7q7bl5&#10;7i5uXtYk1a2/3giCx2FmvmGm89bU4kTOV5YV9HsJCOLc6ooLBT/fHy8jED4ga6wtk4J/8jCfdZ6m&#10;mGl75jWdNqEQEcI+QwVlCE0mpc9LMuh7tiGO3t46gyFKV0jt8BzhppZpkgylwYrjQokNvZeUHzZ/&#10;RsFyPFoeVwP+uqx3W9r+7g6vqUuUeu62iwmIQG14hO/tT60gHaaD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XCcyAAAAN4AAAAPAAAAAAAAAAAAAAAAAJgCAABk&#10;cnMvZG93bnJldi54bWxQSwUGAAAAAAQABAD1AAAAjQMAAAAA&#10;" fillcolor="black" stroked="f"/>
                        <v:rect id="Rectangle 1978" o:spid="_x0000_s1299" style="position:absolute;left:956;top:4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k7sUA&#10;AADeAAAADwAAAGRycy9kb3ducmV2LnhtbERPz2vCMBS+C/4P4Qm7abqi0nWNMgcDL8LUHebttXlr&#10;i81Ll2Ra99cvh4HHj+93sR5MJy7kfGtZweMsAUFcWd1yreDj+DbNQPiArLGzTApu5GG9Go8KzLW9&#10;8p4uh1CLGMI+RwVNCH0upa8aMuhntieO3Jd1BkOErpba4TWGm06mSbKUBluODQ329NpQdT78GAWb&#10;p2zz/T7n3e++PNHpszwvUpco9TAZXp5BBBrCXfzv3moF6TKdx7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uTuxQAAAN4AAAAPAAAAAAAAAAAAAAAAAJgCAABkcnMv&#10;ZG93bnJldi54bWxQSwUGAAAAAAQABAD1AAAAigMAAAAA&#10;" fillcolor="black" stroked="f"/>
                        <v:rect id="Rectangle 1979" o:spid="_x0000_s1300" style="position:absolute;left:956;top:4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Bd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qc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aQXXHAAAA3gAAAA8AAAAAAAAAAAAAAAAAmAIAAGRy&#10;cy9kb3ducmV2LnhtbFBLBQYAAAAABAAEAPUAAACMAwAAAAA=&#10;" fillcolor="black" stroked="f"/>
                        <v:rect id="Rectangle 1980" o:spid="_x0000_s1301" style="position:absolute;left:956;top:4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N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xOoo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l+NcYAAADeAAAADwAAAAAAAAAAAAAAAACYAgAAZHJz&#10;L2Rvd25yZXYueG1sUEsFBgAAAAAEAAQA9QAAAIsDAAAAAA==&#10;" fillcolor="black" stroked="f"/>
                        <v:rect id="Rectangle 1981" o:spid="_x0000_s1302" style="position:absolute;left:956;top:4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br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mg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duuyAAAAN4AAAAPAAAAAAAAAAAAAAAAAJgCAABk&#10;cnMvZG93bnJldi54bWxQSwUGAAAAAAQABAD1AAAAjQMAAAAA&#10;" fillcolor="black" stroked="f"/>
                        <v:rect id="Rectangle 1982" o:spid="_x0000_s1303" style="position:absolute;left:956;top:49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F2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j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nRdnHAAAA3gAAAA8AAAAAAAAAAAAAAAAAmAIAAGRy&#10;cy9kb3ducmV2LnhtbFBLBQYAAAAABAAEAPUAAACMAwAAAAA=&#10;" fillcolor="black" stroked="f"/>
                        <v:rect id="Rectangle 1983" o:spid="_x0000_s1304" style="position:absolute;left:956;top:4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Q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66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BCyAAAAN4AAAAPAAAAAAAAAAAAAAAAAJgCAABk&#10;cnMvZG93bnJldi54bWxQSwUGAAAAAAQABAD1AAAAjQMAAAAA&#10;" fillcolor="black" stroked="f"/>
                        <v:rect id="Rectangle 1984" o:spid="_x0000_s1305" style="position:absolute;left:956;top:4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4N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w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wng2yAAAAN4AAAAPAAAAAAAAAAAAAAAAAJgCAABk&#10;cnMvZG93bnJldi54bWxQSwUGAAAAAAQABAD1AAAAjQMAAAAA&#10;" fillcolor="black" stroked="f"/>
                        <v:rect id="Rectangle 1985" o:spid="_x0000_s1306" style="position:absolute;left:956;top:4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7drcgA&#10;AADeAAAADwAAAGRycy9kb3ducmV2LnhtbESPT2vCQBTE70K/w/IKvemmoRGbukoVBC9C/XPQ2zP7&#10;mgSzb9PdVWM/fbcgeBxm5jfMeNqZRlzI+dqygtdBAoK4sLrmUsFuu+iPQPiArLGxTApu5GE6eeqN&#10;Mdf2ymu6bEIpIoR9jgqqENpcSl9UZNAPbEscvW/rDIYoXSm1w2uEm0amSTKUBmuOCxW2NK+oOG3O&#10;RsHsfTT7+Xrj1e/6eKDD/njKUpco9fLcfX6ACNSFR/jeXmoF6TDN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t2tyAAAAN4AAAAPAAAAAAAAAAAAAAAAAJgCAABk&#10;cnMvZG93bnJldi54bWxQSwUGAAAAAAQABAD1AAAAjQMAAAAA&#10;" fillcolor="black" stroked="f"/>
                        <v:rect id="Rectangle 1986" o:spid="_x0000_s1307" style="position:absolute;left:956;top:4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D2s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H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EPayAAAAN4AAAAPAAAAAAAAAAAAAAAAAJgCAABk&#10;cnMvZG93bnJldi54bWxQSwUGAAAAAAQABAD1AAAAjQMAAAAA&#10;" fillcolor="black" stroked="f"/>
                        <v:rect id="Rectangle 1987" o:spid="_x0000_s1308" style="position:absolute;left:956;top:48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mQ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ZByAAAAN4AAAAPAAAAAAAAAAAAAAAAAJgCAABk&#10;cnMvZG93bnJldi54bWxQSwUGAAAAAAQABAD1AAAAjQMAAAAA&#10;" fillcolor="black" stroked="f"/>
                        <v:rect id="Rectangle 1988" o:spid="_x0000_s1309" style="position:absolute;left:956;top:4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yM8QA&#10;AADeAAAADwAAAGRycy9kb3ducmV2LnhtbERPz2vCMBS+C/sfwht409SiotUoUxC8CNPtMG/P5tkW&#10;m5cuiVr315uDsOPH93u+bE0tbuR8ZVnBoJ+AIM6trrhQ8P216U1A+ICssbZMCh7kYbl468wx0/bO&#10;e7odQiFiCPsMFZQhNJmUPi/JoO/bhjhyZ+sMhghdIbXDeww3tUyTZCwNVhwbSmxoXVJ+OVyNgtV0&#10;svr9HPLub3860vHndBmlLlGq+95+zEAEasO/+OXeagXpOB3F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cjPEAAAA3gAAAA8AAAAAAAAAAAAAAAAAmAIAAGRycy9k&#10;b3ducmV2LnhtbFBLBQYAAAAABAAEAPUAAACJAwAAAAA=&#10;" fillcolor="black" stroked="f"/>
                        <v:rect id="Rectangle 1989" o:spid="_x0000_s1310" style="position:absolute;left:956;top:4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Xq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qc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16jHAAAA3gAAAA8AAAAAAAAAAAAAAAAAmAIAAGRy&#10;cy9kb3ducmV2LnhtbFBLBQYAAAAABAAEAPUAAACMAwAAAAA=&#10;" fillcolor="black" stroked="f"/>
                        <v:rect id="Rectangle 1990" o:spid="_x0000_s1311" style="position:absolute;left:956;top:4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W0iMYA&#10;AADeAAAADwAAAGRycy9kb3ducmV2LnhtbESPy2rCQBSG94LvMJyCO5001GCjo2ih4Eaol0XdHTPH&#10;JJg5k86MGvv0nUXB5c9/45stOtOIGzlfW1bwOkpAEBdW11wqOOw/hxMQPiBrbCyTggd5WMz7vRnm&#10;2t55S7ddKEUcYZ+jgiqENpfSFxUZ9CPbEkfvbJ3BEKUrpXZ4j+OmkWmSZNJgzfGhwpY+Kiouu6tR&#10;sHqfrH6+3njzuz0d6fh9uoxTlyg1eOmWUxCBuvAM/7fXWkGapV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W0iMYAAADeAAAADwAAAAAAAAAAAAAAAACYAgAAZHJz&#10;L2Rvd25yZXYueG1sUEsFBgAAAAAEAAQA9QAAAIsDAAAAAA==&#10;" fillcolor="black" stroked="f"/>
                        <v:rect id="Rectangle 1991" o:spid="_x0000_s1312" style="position:absolute;left:956;top:48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RE8gA&#10;AADeAAAADwAAAGRycy9kb3ducmV2LnhtbESPQWvCQBSE74L/YXmF3nRjqEGjq2ih0EtBbQ/19sy+&#10;JsHs23R3q9Ff7wpCj8PMfMPMl51pxImcry0rGA0TEMSF1TWXCr4+3wYTED4ga2wsk4ILeVgu+r05&#10;5tqeeUunXShFhLDPUUEVQptL6YuKDPqhbYmj92OdwRClK6V2eI5w08g0STJpsOa4UGFLrxUVx92f&#10;UbCeTta/mxf+uG4Pe9p/H47j1CVKPT91qxmIQF34Dz/a71pBmqX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RETyAAAAN4AAAAPAAAAAAAAAAAAAAAAAJgCAABk&#10;cnMvZG93bnJldi54bWxQSwUGAAAAAAQABAD1AAAAjQMAAAAA&#10;" fillcolor="black" stroked="f"/>
                        <v:rect id="Rectangle 1992" o:spid="_x0000_s1313" style="position:absolute;left:956;top:48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PZMYA&#10;AADeAAAADwAAAGRycy9kb3ducmV2LnhtbERPy2rCQBTdF/yH4Rbc1UmDFZs6ES0IbgRfi7q7Zm6T&#10;kMyddGbUtF/vFArlrA7nxZnNe9OKKzlfW1bwPEpAEBdW11wqOB5WT1MQPiBrbC2Tgm/yMM8HDzPM&#10;tL3xjq77UIpYwj5DBVUIXSalLyoy6Ee2I47ap3UGQ6SulNrhLZabVqZJMpEGa44LFXb0XlHR7C9G&#10;wfJ1uvzajnnzszuf6PRxbl5Slyg1fOwXbyAC9eHf/JdeawXpJAJ+78Qr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uPZMYAAADeAAAADwAAAAAAAAAAAAAAAACYAgAAZHJz&#10;L2Rvd25yZXYueG1sUEsFBgAAAAAEAAQA9QAAAIsDAAAAAA==&#10;" fillcolor="black" stroked="f"/>
                        <v:rect id="Rectangle 1993" o:spid="_x0000_s1314" style="position:absolute;left:956;top:4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q/8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zNn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yr/yAAAAN4AAAAPAAAAAAAAAAAAAAAAAJgCAABk&#10;cnMvZG93bnJldi54bWxQSwUGAAAAAAQABAD1AAAAjQMAAAAA&#10;" fillcolor="black" stroked="f"/>
                        <v:rect id="Rectangle 1994" o:spid="_x0000_s1315" style="position:absolute;left:956;top:4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yi8gA&#10;AADeAAAADwAAAGRycy9kb3ducmV2LnhtbESPT2vCQBTE70K/w/IK3nTTYINNXaUKghfBPz3U2zP7&#10;mgSzb9PdVdN+ercgeBxm5jfMZNaZRlzI+dqygpdhAoK4sLrmUsHnfjkYg/ABWWNjmRT8kofZ9Kk3&#10;wVzbK2/psguliBD2OSqoQmhzKX1RkUE/tC1x9L6tMxiidKXUDq8RbhqZJkkmDdYcFypsaVFRcdqd&#10;jYL523j+sxnx+m97PNDh63h6TV2iVP+5+3gHEagLj/C9vdIK0izN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rKLyAAAAN4AAAAPAAAAAAAAAAAAAAAAAJgCAABk&#10;cnMvZG93bnJldi54bWxQSwUGAAAAAAQABAD1AAAAjQMAAAAA&#10;" fillcolor="black" stroked="f"/>
                        <v:rect id="Rectangle 1995" o:spid="_x0000_s1316" style="position:absolute;left:956;top:48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EM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z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4hcQyAAAAN4AAAAPAAAAAAAAAAAAAAAAAJgCAABk&#10;cnMvZG93bnJldi54bWxQSwUGAAAAAAQABAD1AAAAjQMAAAAA&#10;" fillcolor="black" stroked="f"/>
                        <v:rect id="Rectangle 1996" o:spid="_x0000_s1317" style="position:absolute;left:956;top:48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JZ8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dIs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wiWfHAAAA3gAAAA8AAAAAAAAAAAAAAAAAmAIAAGRy&#10;cy9kb3ducmV2LnhtbFBLBQYAAAAABAAEAPUAAACMAwAAAAA=&#10;" fillcolor="black" stroked="f"/>
                        <v:rect id="Rectangle 1997" o:spid="_x0000_s1318" style="position:absolute;left:956;top:48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s/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Cz8yAAAAN4AAAAPAAAAAAAAAAAAAAAAAJgCAABk&#10;cnMvZG93bnJldi54bWxQSwUGAAAAAAQABAD1AAAAjQMAAAAA&#10;" fillcolor="black" stroked="f"/>
                        <v:rect id="Rectangle 1998" o:spid="_x0000_s1319" style="position:absolute;left:956;top:47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O4jsUA&#10;AADeAAAADwAAAGRycy9kb3ducmV2LnhtbERPy2rCQBTdC/7DcAvudNJQg42OooWCG6E+FnV3zVyT&#10;YOZOOjNq7Nd3FgWXh/OeLTrTiBs5X1tW8DpKQBAXVtdcKjjsP4cTED4ga2wsk4IHeVjM+70Z5tre&#10;eUu3XShFDGGfo4IqhDaX0hcVGfQj2xJH7mydwRChK6V2eI/hppFpkmTSYM2xocKWPioqLrurUbB6&#10;n6x+vt5487s9Hen4fbqMU5coNXjpllMQgbrwFP+711pBmqV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7iOxQAAAN4AAAAPAAAAAAAAAAAAAAAAAJgCAABkcnMv&#10;ZG93bnJldi54bWxQSwUGAAAAAAQABAD1AAAAigMAAAAA&#10;" fillcolor="black" stroked="f"/>
                        <v:rect id="Rectangle 1999" o:spid="_x0000_s1320" style="position:absolute;left:956;top:4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dFc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x0VyAAAAN4AAAAPAAAAAAAAAAAAAAAAAJgCAABk&#10;cnMvZG93bnJldi54bWxQSwUGAAAAAAQABAD1AAAAjQMAAAAA&#10;" fillcolor="black" stroked="f"/>
                        <v:rect id="Rectangle 2000" o:spid="_x0000_s1321" style="position:absolute;left:956;top:46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iVccA&#10;AADeAAAADwAAAGRycy9kb3ducmV2LnhtbESPzWrCQBSF9wXfYbhCd3XSUK1GJ0ELhW6Eal3o7pq5&#10;TYKZO3FmqtGn7ywKXR7OH9+i6E0rLuR8Y1nB8ygBQVxa3XClYPf1/jQF4QOyxtYyKbiRhyIfPCww&#10;0/bKG7psQyXiCPsMFdQhdJmUvqzJoB/Zjjh639YZDFG6SmqH1zhuWpkmyUQabDg+1NjRW03laftj&#10;FKxm09X584XX983xQIf98TROXaLU47BfzkEE6sN/+K/9oRWkk/Q1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IlXHAAAA3gAAAA8AAAAAAAAAAAAAAAAAmAIAAGRy&#10;cy9kb3ducmV2LnhtbFBLBQYAAAAABAAEAPUAAACMAwAAAAA=&#10;" fillcolor="black" stroked="f"/>
                        <v:rect id="Rectangle 2001" o:spid="_x0000_s1322" style="position:absolute;left:956;top:46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Hz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B7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AIfOyAAAAN4AAAAPAAAAAAAAAAAAAAAAAJgCAABk&#10;cnMvZG93bnJldi54bWxQSwUGAAAAAAQABAD1AAAAjQMAAAAA&#10;" fillcolor="black" stroked="f"/>
                        <v:rect id="Rectangle 2002" o:spid="_x0000_s1323" style="position:absolute;left:956;top:46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ucgA&#10;AADeAAAADwAAAGRycy9kb3ducmV2LnhtbESPQWsCMRSE74X+h/AKvXWzDdXq1ihVKHgpqO1Bb8/N&#10;6+7i5mVNUt321zeC0OMwM98wk1lvW3EiHxrHGh6zHARx6UzDlYbPj7eHEYgQkQ22jknDDwWYTW9v&#10;JlgYd+Y1nTaxEgnCoUANdYxdIWUoa7IYMtcRJ+/LeYsxSV9J4/Gc4LaVKs+H0mLDaaHGjhY1lYfN&#10;t9UwH4/mx9UTv/+u9zvabfeHgfK51vd3/esLiEh9/A9f20ujQQ3Vs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0hm5yAAAAN4AAAAPAAAAAAAAAAAAAAAAAJgCAABk&#10;cnMvZG93bnJldi54bWxQSwUGAAAAAAQABAD1AAAAjQMAAAAA&#10;" fillcolor="black" stroked="f"/>
                        <v:rect id="Rectangle 2003" o:spid="_x0000_s1324" style="position:absolute;left:956;top:4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68Is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6f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rwiyAAAAN4AAAAPAAAAAAAAAAAAAAAAAJgCAABk&#10;cnMvZG93bnJldi54bWxQSwUGAAAAAAQABAD1AAAAjQMAAAAA&#10;" fillcolor="black" stroked="f"/>
                        <v:rect id="Rectangle 2004" o:spid="_x0000_s1325" style="position:absolute;left:956;top:4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kVsgA&#10;AADeAAAADwAAAGRycy9kb3ducmV2LnhtbESPQWsCMRSE7wX/Q3hCbzXrYq2uRtFCoZeC2h7q7bl5&#10;7i5uXtYk1a2/3giCx2FmvmGm89bU4kTOV5YV9HsJCOLc6ooLBT/fHy8jED4ga6wtk4J/8jCfdZ6m&#10;mGl75jWdNqEQEcI+QwVlCE0mpc9LMuh7tiGO3t46gyFKV0jt8BzhppZpkgylwYrjQokNvZeUHzZ/&#10;RsFyPFoeVwP+uqx3W9r+7g6vqUuUeu62iwmIQG14hO/tT60gHaZv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yRWyAAAAN4AAAAPAAAAAAAAAAAAAAAAAJgCAABk&#10;cnMvZG93bnJldi54bWxQSwUGAAAAAAQABAD1AAAAjQMAAAAA&#10;" fillcolor="black" stroked="f"/>
                        <v:rect id="Rectangle 2005" o:spid="_x0000_s1326" style="position:absolute;left:956;top:46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Bz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3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O4HNyAAAAN4AAAAPAAAAAAAAAAAAAAAAAJgCAABk&#10;cnMvZG93bnJldi54bWxQSwUGAAAAAAQABAD1AAAAjQMAAAAA&#10;" fillcolor="black" stroked="f"/>
                        <v:rect id="Rectangle 2006" o:spid="_x0000_s1327" style="position:absolute;left:956;top:46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fus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9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6R+6yAAAAN4AAAAPAAAAAAAAAAAAAAAAAJgCAABk&#10;cnMvZG93bnJldi54bWxQSwUGAAAAAAQABAD1AAAAjQMAAAAA&#10;" fillcolor="black" stroked="f"/>
                        <v:rect id="Rectangle 2007" o:spid="_x0000_s1328" style="position:absolute;left:956;top:46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6IcgA&#10;AADeAAAADwAAAGRycy9kb3ducmV2LnhtbESPT2sCMRTE74V+h/AKvdWsi39Xo1RB8CKo7aHenpvn&#10;7uLmZZukuvrpTaHQ4zAzv2Gm89bU4kLOV5YVdDsJCOLc6ooLBZ8fq7cRCB+QNdaWScGNPMxnz09T&#10;zLS98o4u+1CICGGfoYIyhCaT0uclGfQd2xBH72SdwRClK6R2eI1wU8s0SQbSYMVxocSGliXl5/2P&#10;UbAYjxbf2x5v7rvjgQ5fx3M/dYlSry/t+wREoDb8h//aa60gHaTD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pbohyAAAAN4AAAAPAAAAAAAAAAAAAAAAAJgCAABk&#10;cnMvZG93bnJldi54bWxQSwUGAAAAAAQABAD1AAAAjQMAAAAA&#10;" fillcolor="black" stroked="f"/>
                        <v:rect id="Rectangle 2008" o:spid="_x0000_s1329" style="position:absolute;left:956;top:4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uU8UA&#10;AADeAAAADwAAAGRycy9kb3ducmV2LnhtbERPz2vCMBS+D/wfwhN2m+nKdFpNiw4GuwjTedDbs3lr&#10;i81LTTKt/vXLYbDjx/d7UfSmFRdyvrGs4HmUgCAurW64UrD7en+agvABWWNrmRTcyEORDx4WmGl7&#10;5Q1dtqESMYR9hgrqELpMSl/WZNCPbEccuW/rDIYIXSW1w2sMN61Mk2QiDTYcG2rs6K2m8rT9MQpW&#10;s+nq/PnC6/vmeKDD/ngapy5R6nHYL+cgAvXhX/zn/tAK0kn6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i5TxQAAAN4AAAAPAAAAAAAAAAAAAAAAAJgCAABkcnMv&#10;ZG93bnJldi54bWxQSwUGAAAAAAQABAD1AAAAigMAAAAA&#10;" fillcolor="black" stroked="f"/>
                        <v:rect id="Rectangle 2009" o:spid="_x0000_s1330" style="position:absolute;left:956;top:4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LyM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8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3aLyMkAAADeAAAADwAAAAAAAAAAAAAAAACYAgAA&#10;ZHJzL2Rvd25yZXYueG1sUEsFBgAAAAAEAAQA9QAAAI4DAAAAAA==&#10;" fillcolor="black" stroked="f"/>
                        <v:rect id="Rectangle 2010" o:spid="_x0000_s1331" style="position:absolute;left:956;top:46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ScsYA&#10;AADeAAAADwAAAGRycy9kb3ducmV2LnhtbESPy2rCQBSG9wXfYTgFd3XSYCWNjqIFoZuCt0XdHTPH&#10;JJg5k86Mmvr0zkJw+fPf+CazzjTiQs7XlhW8DxIQxIXVNZcKdtvlWwbCB2SNjWVS8E8eZtPeywRz&#10;ba+8pssmlCKOsM9RQRVCm0vpi4oM+oFtiaN3tM5giNKVUju8xnHTyDRJRtJgzfGhwpa+KipOm7NR&#10;sPjMFn+rIf/c1oc97X8Pp4/UJUr1X7v5GESgLjzDj/a3VpCO0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lScsYAAADeAAAADwAAAAAAAAAAAAAAAACYAgAAZHJz&#10;L2Rvd25yZXYueG1sUEsFBgAAAAAEAAQA9QAAAIsDAAAAAA==&#10;" fillcolor="black" stroked="f"/>
                        <v:rect id="Rectangle 2011" o:spid="_x0000_s1332" style="position:absolute;left:956;top:46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36cgA&#10;AADeAAAADwAAAGRycy9kb3ducmV2LnhtbESPQWvCQBSE74L/YXmF3nRjqBKjq2ih0EtBbQ/19sy+&#10;JsHs23R3q9Ff7wpCj8PMfMPMl51pxImcry0rGA0TEMSF1TWXCr4+3wYZCB+QNTaWScGFPCwX/d4c&#10;c23PvKXTLpQiQtjnqKAKoc2l9EVFBv3QtsTR+7HOYIjSlVI7PEe4aWSaJBNpsOa4UGFLrxUVx92f&#10;UbCeZuvfzQt/XLeHPe2/D8dx6hKlnp+61QxEoC78hx/td60gnaT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1ffpyAAAAN4AAAAPAAAAAAAAAAAAAAAAAJgCAABk&#10;cnMvZG93bnJldi54bWxQSwUGAAAAAAQABAD1AAAAjQMAAAAA&#10;" fillcolor="black" stroked="f"/>
                        <v:rect id="Rectangle 2012" o:spid="_x0000_s1333" style="position:absolute;left:956;top:46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pnsgA&#10;AADeAAAADwAAAGRycy9kb3ducmV2LnhtbESPQWsCMRSE74X+h/AEbzVrsLKuRqkFoZdCtT3o7bl5&#10;7i5uXrZJ1G1/fVMo9DjMzDfMYtXbVlzJh8axhvEoA0FcOtNwpeHjffOQgwgR2WDrmDR8UYDV8v5u&#10;gYVxN97SdRcrkSAcCtRQx9gVUoayJoth5Dri5J2ctxiT9JU0Hm8JblupsmwqLTacFmrs6Lmm8ry7&#10;WA3rWb7+fJvw6/f2eKDD/nh+VD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2meyAAAAN4AAAAPAAAAAAAAAAAAAAAAAJgCAABk&#10;cnMvZG93bnJldi54bWxQSwUGAAAAAAQABAD1AAAAjQMAAAAA&#10;" fillcolor="black" stroked="f"/>
                        <v:rect id="Rectangle 2013" o:spid="_x0000_s1334" style="position:absolute;left:956;top:4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MB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TNnu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8wFyAAAAN4AAAAPAAAAAAAAAAAAAAAAAJgCAABk&#10;cnMvZG93bnJldi54bWxQSwUGAAAAAAQABAD1AAAAjQMAAAAA&#10;" fillcolor="black" stroked="f"/>
                        <v:rect id="Rectangle 2014" o:spid="_x0000_s1335" style="position:absolute;left:956;top:4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UccgA&#10;AADeAAAADwAAAGRycy9kb3ducmV2LnhtbESPT2vCQBTE74V+h+UVvNVNg5UYXaUWCl4E//RQb8/s&#10;axLMvk13V0399K4geBxm5jfMZNaZRpzI+dqygrd+AoK4sLrmUsH39us1A+EDssbGMin4Jw+z6fPT&#10;BHNtz7ym0yaUIkLY56igCqHNpfRFRQZ937bE0fu1zmCI0pVSOzxHuGlkmiRDabDmuFBhS58VFYfN&#10;0SiYj7L532rAy8t6v6Pdz/7wnrpEqd5L9zEGEagLj/C9vdAK0mGaD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olRxyAAAAN4AAAAPAAAAAAAAAAAAAAAAAJgCAABk&#10;cnMvZG93bnJldi54bWxQSwUGAAAAAAQABAD1AAAAjQMAAAAA&#10;" fillcolor="black" stroked="f"/>
                        <v:rect id="Rectangle 2015" o:spid="_x0000_s1336" style="position:absolute;left:956;top:46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6sgA&#10;AADeAAAADwAAAGRycy9kb3ducmV2LnhtbESPT2vCQBTE70K/w/IKvZlNQ5UYXaUWCr0U/HfQ2zP7&#10;mgSzb9Pdrab99G5B8DjMzG+Y2aI3rTiT841lBc9JCoK4tLrhSsFu+z7MQfiArLG1TAp+ycNi/jCY&#10;YaHthdd03oRKRAj7AhXUIXSFlL6syaBPbEccvS/rDIYoXSW1w0uEm1ZmaTqWBhuOCzV29FZTedr8&#10;GAXLSb78Xr3w59/6eKDD/ngaZS5V6umxf52CCNSHe/jW/tAKsnGW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7vHqyAAAAN4AAAAPAAAAAAAAAAAAAAAAAJgCAABk&#10;cnMvZG93bnJldi54bWxQSwUGAAAAAAQABAD1AAAAjQMAAAAA&#10;" fillcolor="black" stroked="f"/>
                        <v:rect id="Rectangle 2016" o:spid="_x0000_s1337" style="position:absolute;left:956;top:46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vn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0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PG+dyAAAAN4AAAAPAAAAAAAAAAAAAAAAAJgCAABk&#10;cnMvZG93bnJldi54bWxQSwUGAAAAAAQABAD1AAAAjQMAAAAA&#10;" fillcolor="black" stroked="f"/>
                        <v:rect id="Rectangle 2017" o:spid="_x0000_s1338" style="position:absolute;left:956;top:46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DKB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MoGyAAAAN4AAAAPAAAAAAAAAAAAAAAAAJgCAABk&#10;cnMvZG93bnJldi54bWxQSwUGAAAAAAQABAD1AAAAjQMAAAAA&#10;" fillcolor="black" stroked="f"/>
                        <v:rect id="Rectangle 2018" o:spid="_x0000_s1339" style="position:absolute;left:956;top:4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edMUA&#10;AADeAAAADwAAAGRycy9kb3ducmV2LnhtbERPy2rCQBTdF/yH4Rbc1UmDlTQ6ihaEbgq+FnV3zVyT&#10;YOZOOjNq6tc7C8Hl4bwns8404kLO15YVvA8SEMSF1TWXCnbb5VsGwgdkjY1lUvBPHmbT3ssEc22v&#10;vKbLJpQihrDPUUEVQptL6YuKDPqBbYkjd7TOYIjQlVI7vMZw08g0SUbSYM2xocKWvioqTpuzUbD4&#10;zBZ/qyH/3NaHPe1/D6eP1CVK9V+7+RhEoC48xQ/3t1aQjt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150xQAAAN4AAAAPAAAAAAAAAAAAAAAAAJgCAABkcnMv&#10;ZG93bnJldi54bWxQSwUGAAAAAAQABAD1AAAAigMAAAAA&#10;" fillcolor="black" stroked="f"/>
                        <v:rect id="Rectangle 2019" o:spid="_x0000_s1340" style="position:absolute;left:956;top:4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77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tN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vvyAAAAN4AAAAPAAAAAAAAAAAAAAAAAJgCAABk&#10;cnMvZG93bnJldi54bWxQSwUGAAAAAAQABAD1AAAAjQMAAAAA&#10;" fillcolor="black" stroked="f"/>
                        <v:rect id="Rectangle 2020" o:spid="_x0000_s1341" style="position:absolute;left:956;top:45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Er8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ms4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xK/HAAAA3gAAAA8AAAAAAAAAAAAAAAAAmAIAAGRy&#10;cy9kb3ducmV2LnhtbFBLBQYAAAAABAAEAPUAAACMAwAAAAA=&#10;" fillcolor="black" stroked="f"/>
                        <v:rect id="Rectangle 2021" o:spid="_x0000_s1342" style="position:absolute;left:956;top:45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hN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ob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MYTTHAAAA3gAAAA8AAAAAAAAAAAAAAAAAmAIAAGRy&#10;cy9kb3ducmV2LnhtbFBLBQYAAAAABAAEAPUAAACMAwAAAAA=&#10;" fillcolor="black" stroked="f"/>
                        <v:rect id="Rectangle 2022" o:spid="_x0000_s1343" style="position:absolute;left:956;top:4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Q8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e/0PHAAAA3gAAAA8AAAAAAAAAAAAAAAAAmAIAAGRy&#10;cy9kb3ducmV2LnhtbFBLBQYAAAAABAAEAPUAAACMAwAAAAA=&#10;" fillcolor="black" stroked="f"/>
                        <v:rect id="Rectangle 2023" o:spid="_x0000_s1344" style="position:absolute;left:956;top:4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2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Gc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klrYyAAAAN4AAAAPAAAAAAAAAAAAAAAAAJgCAABk&#10;cnMvZG93bnJldi54bWxQSwUGAAAAAAQABAD1AAAAjQMAAAAA&#10;" fillcolor="black" stroked="f"/>
                        <v:rect id="Rectangle 2024" o:spid="_x0000_s1345" style="position:absolute;left:956;top:4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Cr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7wqzHAAAA3gAAAA8AAAAAAAAAAAAAAAAAmAIAAGRy&#10;cy9kb3ducmV2LnhtbFBLBQYAAAAABAAEAPUAAACMAwAAAAA=&#10;" fillcolor="black" stroked="f"/>
                        <v:rect id="Rectangle 2025" o:spid="_x0000_s1346" style="position:absolute;left:956;top:45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nN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oZ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3ZzfHAAAA3gAAAA8AAAAAAAAAAAAAAAAAmAIAAGRy&#10;cy9kb3ducmV2LnhtbFBLBQYAAAAABAAEAPUAAACMAwAAAAA=&#10;" fillcolor="black" stroked="f"/>
                        <v:rect id="Rectangle 2026" o:spid="_x0000_s1347" style="position:absolute;left:956;top:45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5Q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J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5flAyAAAAN4AAAAPAAAAAAAAAAAAAAAAAJgCAABk&#10;cnMvZG93bnJldi54bWxQSwUGAAAAAAQABAD1AAAAjQMAAAAA&#10;" fillcolor="black" stroked="f"/>
                        <v:rect id="Rectangle 2027" o:spid="_x0000_s1348" style="position:absolute;left:956;top:4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2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6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lc28kAAADeAAAADwAAAAAAAAAAAAAAAACYAgAA&#10;ZHJzL2Rvd25yZXYueG1sUEsFBgAAAAAEAAQA9QAAAI4DAAAAAA==&#10;" fillcolor="black" stroked="f"/>
                        <v:rect id="Rectangle 2028" o:spid="_x0000_s1349" style="position:absolute;left:956;top:4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IqcUA&#10;AADeAAAADwAAAGRycy9kb3ducmV2LnhtbERPz2vCMBS+C/sfwhN209SyiVZjmYOBF0HdDvP2bJ5t&#10;afPSJZl2/vXmIOz48f1e5r1pxYWcry0rmIwTEMSF1TWXCr4+P0YzED4ga2wtk4I/8pCvngZLzLS9&#10;8p4uh1CKGMI+QwVVCF0mpS8qMujHtiOO3Nk6gyFCV0rt8BrDTSvTJJlKgzXHhgo7eq+oaA6/RsF6&#10;Plv/7F54e9ufjnT8PjWvqUuUeh72bwsQgfrwL364N1pBOk3n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sipxQAAAN4AAAAPAAAAAAAAAAAAAAAAAJgCAABkcnMv&#10;ZG93bnJldi54bWxQSwUGAAAAAAQABAD1AAAAigMAAAAA&#10;" fillcolor="black" stroked="f"/>
                        <v:rect id="Rectangle 2029" o:spid="_x0000_s1350" style="position:absolute;left:956;top:4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tM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ad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m0yyAAAAN4AAAAPAAAAAAAAAAAAAAAAAJgCAABk&#10;cnMvZG93bnJldi54bWxQSwUGAAAAAAQABAD1AAAAjQMAAAAA&#10;" fillcolor="black" stroked="f"/>
                        <v:rect id="Rectangle 2030" o:spid="_x0000_s1351" style="position:absolute;left:956;top:45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etccA&#10;AADeAAAADwAAAGRycy9kb3ducmV2LnhtbESPy2oCMRSG9wXfIRzBXU0cW7FTo2ih0I1QL4u6O05O&#10;ZwYnJ9Mk1dGnN4tClz//jW+26GwjzuRD7VjDaKhAEBfO1Fxq2O/eH6cgQkQ22DgmDVcKsJj3HmaY&#10;G3fhDZ23sRRphEOOGqoY21zKUFRkMQxdS5y8b+ctxiR9KY3HSxq3jcyUmkiLNaeHClt6q6g4bX+t&#10;htXLdPXz+cTr2+Z4oMPX8fSceaX1oN8tX0FE6uJ/+K/9YTRkk7FK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XrXHAAAA3gAAAA8AAAAAAAAAAAAAAAAAmAIAAGRy&#10;cy9kb3ducmV2LnhtbFBLBQYAAAAABAAEAPUAAACMAwAAAAA=&#10;" fillcolor="black" stroked="f"/>
                        <v:rect id="Rectangle 2031" o:spid="_x0000_s1352" style="position:absolute;left:956;top:45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LskA&#10;AADeAAAADwAAAGRycy9kb3ducmV2LnhtbESPT2sCMRTE74V+h/AKvdXEbSu6GqUWhF6E+uegt+fm&#10;dXdx87JNoq799E2h4HGYmd8wk1lnG3EmH2rHGvo9BYK4cKbmUsN2s3gagggR2WDjmDRcKcBsen83&#10;wdy4C6/ovI6lSBAOOWqoYmxzKUNRkcXQcy1x8r6ctxiT9KU0Hi8JbhuZKTWQFmtOCxW29F5RcVyf&#10;rIb5aDj//nzh5c/qsKf97nB8zbzS+vGhexuDiNTFW/i//WE0ZINn1Y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7LskAAADeAAAADwAAAAAAAAAAAAAAAACYAgAA&#10;ZHJzL2Rvd25yZXYueG1sUEsFBgAAAAAEAAQA9QAAAI4DAAAAAA==&#10;" fillcolor="black" stroked="f"/>
                        <v:rect id="Rectangle 2032" o:spid="_x0000_s1353" style="position:absolute;left:956;top:4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lWcgA&#10;AADeAAAADwAAAGRycy9kb3ducmV2LnhtbESPQWsCMRSE7wX/Q3hCbzVx24pujaKFQi+FanvQ23Pz&#10;uru4edkmqW799UYQPA4z8w0znXe2EQfyoXasYThQIIgLZ2ouNXx/vT2MQYSIbLBxTBr+KcB81rub&#10;Ym7ckVd0WMdSJAiHHDVUMba5lKGoyGIYuJY4eT/OW4xJ+lIaj8cEt43MlBpJizWnhQpbeq2o2K//&#10;rIblZLz8/Xzij9Nqt6XtZrd/zrzS+r7fLV5AROriLXxtvxsN2ehR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WVZyAAAAN4AAAAPAAAAAAAAAAAAAAAAAJgCAABk&#10;cnMvZG93bnJldi54bWxQSwUGAAAAAAQABAD1AAAAjQMAAAAA&#10;" fillcolor="black" stroked="f"/>
                        <v:rect id="Rectangle 2033" o:spid="_x0000_s1354" style="position:absolute;left:956;top:4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AwskA&#10;AADeAAAADwAAAGRycy9kb3ducmV2LnhtbESPQUsDMRSE70L/Q3gFbzZxq6XdblpaQfAi2OrB3t5u&#10;nrtLNy/bJLarv94IgsdhZr5hivVgO3EmH1rHGm4nCgRx5UzLtYa318ebOYgQkQ12jknDFwVYr0ZX&#10;BebGXXhH532sRYJwyFFDE2OfSxmqhiyGieuJk/fhvMWYpK+l8XhJcNvJTKmZtNhyWmiwp4eGquP+&#10;02rYLubb08sdP3/vygMd3svjfeaV1tfjYbMEEWmI/+G/9pPRkM2mag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nAwskAAADeAAAADwAAAAAAAAAAAAAAAACYAgAA&#10;ZHJzL2Rvd25yZXYueG1sUEsFBgAAAAAEAAQA9QAAAI4DAAAAAA==&#10;" fillcolor="black" stroked="f"/>
                        <v:rect id="Rectangle 2034" o:spid="_x0000_s1355" style="position:absolute;left:956;top:4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Y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8f1A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5BYtskAAADeAAAADwAAAAAAAAAAAAAAAACYAgAA&#10;ZHJzL2Rvd25yZXYueG1sUEsFBgAAAAAEAAQA9QAAAI4DAAAAAA==&#10;" fillcolor="black" stroked="f"/>
                        <v:rect id="Rectangle 2035" o:spid="_x0000_s1356" style="position:absolute;left:956;top:45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9LckA&#10;AADeAAAADwAAAGRycy9kb3ducmV2LnhtbESPQWsCMRSE74X+h/AKvXWTbqvoapRaKPQiqO2h3p6b&#10;193Fzcs2SXXrrzeC0OMwM98w03lvW3EgHxrHGh4zBYK4dKbhSsPnx9vDCESIyAZbx6ThjwLMZ7c3&#10;UyyMO/KaDptYiQThUKCGOsaukDKUNVkMmeuIk/ftvMWYpK+k8XhMcNvKXKmhtNhwWqixo9eayv3m&#10;12pYjEeLn9UzL0/r3Za2X7v9IPdK6/u7/mUCIlIf/8PX9rvRkA+f1A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z9LckAAADeAAAADwAAAAAAAAAAAAAAAACYAgAA&#10;ZHJzL2Rvd25yZXYueG1sUEsFBgAAAAAEAAQA9QAAAI4DAAAAAA==&#10;" fillcolor="black" stroked="f"/>
                        <v:rect id="Rectangle 2036" o:spid="_x0000_s1357" style="position:absolute;left:956;top:45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jW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I7lc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DmNayAAAAN4AAAAPAAAAAAAAAAAAAAAAAJgCAABk&#10;cnMvZG93bnJldi54bWxQSwUGAAAAAAQABAD1AAAAjQMAAAAA&#10;" fillcolor="black" stroked="f"/>
                        <v:rect id="Rectangle 2037" o:spid="_x0000_s1358" style="position:absolute;left:956;top:4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LGwc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QI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LGwckAAADeAAAADwAAAAAAAAAAAAAAAACYAgAA&#10;ZHJzL2Rvd25yZXYueG1sUEsFBgAAAAAEAAQA9QAAAI4DAAAAAA==&#10;" fillcolor="black" stroked="f"/>
                        <v:rect id="Rectangle 2038" o:spid="_x0000_s1359" style="position:absolute;left:956;top:45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1Ss8UA&#10;AADeAAAADwAAAGRycy9kb3ducmV2LnhtbERPy2oCMRTdF/yHcAV3NXFsxU6NooVCN0J9LOruOrmd&#10;GZzcTJNUR7/eLApdHs57tuhsI87kQ+1Yw2ioQBAXztRcatjv3h+nIEJENtg4Jg1XCrCY9x5mmBt3&#10;4Q2dt7EUKYRDjhqqGNtcylBUZDEMXUucuG/nLcYEfSmNx0sKt43MlJpIizWnhgpbequoOG1/rYbV&#10;y3T18/nE69vmeKDD1/H0nHml9aDfLV9BROriv/jP/WE0ZJOxS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VKzxQAAAN4AAAAPAAAAAAAAAAAAAAAAAJgCAABkcnMv&#10;ZG93bnJldi54bWxQSwUGAAAAAAQABAD1AAAAigMAAAAA&#10;" fillcolor="black" stroked="f"/>
                        <v:rect id="Rectangle 2039" o:spid="_x0000_s1360" style="position:absolute;left:956;top:45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3KM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YPag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H3KMkAAADeAAAADwAAAAAAAAAAAAAAAACYAgAA&#10;ZHJzL2Rvd25yZXYueG1sUEsFBgAAAAAEAAQA9QAAAI4DAAAAAA==&#10;" fillcolor="black" stroked="f"/>
                        <v:rect id="Rectangle 2040" o:spid="_x0000_s1361" style="position:absolute;left:956;top:45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Ia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yyGjHAAAA3gAAAA8AAAAAAAAAAAAAAAAAmAIAAGRy&#10;cy9kb3ducmV2LnhtbFBLBQYAAAAABAAEAPUAAACMAwAAAAA=&#10;" fillcolor="black" stroked="f"/>
                        <v:rect id="Rectangle 2041" o:spid="_x0000_s1362" style="position:absolute;left:956;top:449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5t88gA&#10;AADeAAAADwAAAGRycy9kb3ducmV2LnhtbESPT2vCQBTE74V+h+UJ3uomsYpGV6mFQi8F/x309sw+&#10;k2D2bbq71bSfvlsoeBxm5jfMfNmZRlzJ+dqygnSQgCAurK65VLDfvT1NQPiArLGxTAq+ycNy8fgw&#10;x1zbG2/oug2liBD2OSqoQmhzKX1RkUE/sC1x9M7WGQxRulJqh7cIN43MkmQsDdYcFyps6bWi4rL9&#10;MgpW08nqc/3MHz+b05GOh9NllLlEqX6ve5mBCNSFe/i//a4VZONhm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m3zyAAAAN4AAAAPAAAAAAAAAAAAAAAAAJgCAABk&#10;cnMvZG93bnJldi54bWxQSwUGAAAAAAQABAD1AAAAjQMAAAAA&#10;" fillcolor="black" stroked="f"/>
                        <v:rect id="Rectangle 2042" o:spid="_x0000_s1363" style="position:absolute;left:956;top:4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zhM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7POEyAAAAN4AAAAPAAAAAAAAAAAAAAAAAJgCAABk&#10;cnMvZG93bnJldi54bWxQSwUGAAAAAAQABAD1AAAAjQMAAAAA&#10;" fillcolor="black" stroked="f"/>
                        <v:rect id="Rectangle 2043" o:spid="_x0000_s1364" style="position:absolute;left:956;top:44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WH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c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FYfyAAAAN4AAAAPAAAAAAAAAAAAAAAAAJgCAABk&#10;cnMvZG93bnJldi54bWxQSwUGAAAAAAQABAD1AAAAjQMAAAAA&#10;" fillcolor="black" stroked="f"/>
                        <v:rect id="Rectangle 2044" o:spid="_x0000_s1365" style="position:absolute;left:956;top:44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Oa8gA&#10;AADeAAAADwAAAGRycy9kb3ducmV2LnhtbESPT2sCMRTE7wW/Q3hCbzXrakW3RqlCoReh/jno7bl5&#10;3V3cvGyTVFc/vREKPQ4z8xtmOm9NLc7kfGVZQb+XgCDOra64ULDbfryMQfiArLG2TAqu5GE+6zxN&#10;MdP2wms6b0IhIoR9hgrKEJpMSp+XZND3bEMcvW/rDIYoXSG1w0uEm1qmSTKSBiuOCyU2tCwpP21+&#10;jYLFZLz4+Rry6rY+HuiwP55eU5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Sc5ryAAAAN4AAAAPAAAAAAAAAAAAAAAAAJgCAABk&#10;cnMvZG93bnJldi54bWxQSwUGAAAAAAQABAD1AAAAjQMAAAAA&#10;" fillcolor="black" stroked="f"/>
                        <v:rect id="Rectangle 2045" o:spid="_x0000_s1366" style="position:absolute;left:956;top:44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r8MkA&#10;AADeAAAADwAAAGRycy9kb3ducmV2LnhtbESPzWsCMRTE7wX/h/CE3mrW9QPdGqUKhV6E+nHQ23Pz&#10;uru4edkmqa7+9Y1Q6HGYmd8ws0VranEh5yvLCvq9BARxbnXFhYL97v1lAsIHZI21ZVJwIw+Leedp&#10;hpm2V97QZRsKESHsM1RQhtBkUvq8JIO+Zxvi6H1ZZzBE6QqpHV4j3NQyTZKxNFhxXCixoVVJ+Xn7&#10;YxQsp5Pl9+eQ1/fN6UjHw+k8Sl2i1HO3fXsFEagN/+G/9odWkI4H/R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QVr8MkAAADeAAAADwAAAAAAAAAAAAAAAACYAgAA&#10;ZHJzL2Rvd25yZXYueG1sUEsFBgAAAAAEAAQA9QAAAI4DAAAAAA==&#10;" fillcolor="black" stroked="f"/>
                        <v:rect id="Rectangle 2046" o:spid="_x0000_s1367" style="position:absolute;left:956;top:447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1h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WHyAAAAN4AAAAPAAAAAAAAAAAAAAAAAJgCAABk&#10;cnMvZG93bnJldi54bWxQSwUGAAAAAAQABAD1AAAAjQMAAAAA&#10;" fillcolor="black" stroked="f"/>
                        <v:rect id="Rectangle 2047" o:spid="_x0000_s1368" style="position:absolute;left:956;top:4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QH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4e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m1AcyAAAAN4AAAAPAAAAAAAAAAAAAAAAAJgCAABk&#10;cnMvZG93bnJldi54bWxQSwUGAAAAAAQABAD1AAAAjQMAAAAA&#10;" fillcolor="black" stroked="f"/>
                        <v:rect id="Rectangle 2048" o:spid="_x0000_s1369" style="position:absolute;left:956;top:44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EbsUA&#10;AADeAAAADwAAAGRycy9kb3ducmV2LnhtbERPu27CMBTdK/EP1kViKw6hRRAwCCohdalUHgNsl/iS&#10;RMTXqW0g7dfXAxLj0XnPFq2pxY2crywrGPQTEMS51RUXCva79esYhA/IGmvLpOCXPCzmnZcZZtre&#10;eUO3bShEDGGfoYIyhCaT0uclGfR92xBH7mydwRChK6R2eI/hppZpkoykwYpjQ4kNfZSUX7ZXo2A1&#10;Ga9+vt/4629zOtLxcLq8py5Rqtdtl1MQgdrwFD/cn1pBOho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MRuxQAAAN4AAAAPAAAAAAAAAAAAAAAAAJgCAABkcnMv&#10;ZG93bnJldi54bWxQSwUGAAAAAAQABAD1AAAAigMAAAAA&#10;" fillcolor="black" stroked="f"/>
                        <v:rect id="Rectangle 2049" o:spid="_x0000_s1370" style="position:absolute;left:956;top:4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h9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M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GH1yAAAAN4AAAAPAAAAAAAAAAAAAAAAAJgCAABk&#10;cnMvZG93bnJldi54bWxQSwUGAAAAAAQABAD1AAAAjQMAAAAA&#10;" fillcolor="black" stroked="f"/>
                        <v:rect id="Rectangle 2050" o:spid="_x0000_s1371" style="position:absolute;left:956;top:44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C1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NEw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eAtXHAAAA3gAAAA8AAAAAAAAAAAAAAAAAmAIAAGRy&#10;cy9kb3ducmV2LnhtbFBLBQYAAAAABAAEAPUAAACMAwAAAAA=&#10;" fillcolor="black" stroked="f"/>
                        <v:rect id="Rectangle 2051" o:spid="_x0000_s1372" style="position:absolute;left:956;top:44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nT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qdOyAAAAN4AAAAPAAAAAAAAAAAAAAAAAJgCAABk&#10;cnMvZG93bnJldi54bWxQSwUGAAAAAAQABAD1AAAAjQMAAAAA&#10;" fillcolor="black" stroked="f"/>
                        <v:rect id="Rectangle 2052" o:spid="_x0000_s1373" style="position:absolute;left:956;top:4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5OcgA&#10;AADeAAAADwAAAGRycy9kb3ducmV2LnhtbESPQWsCMRSE7wX/Q3hCbzVr2opujaKFQi+FanvQ23Pz&#10;uru4edkmqW799UYQPA4z8w0znXe2EQfyoXasYTjIQBAXztRcavj+ensYgwgR2WDjmDT8U4D5rHc3&#10;xdy4I6/osI6lSBAOOWqoYmxzKUNRkcUwcC1x8n6ctxiT9KU0Ho8JbhupsmwkLdacFips6bWiYr/+&#10;sxqWk/Hy9/OJP06r3Za2m93+WflM6/t+t3gBEamLt/C1/W40qNGjU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Dk5yAAAAN4AAAAPAAAAAAAAAAAAAAAAAJgCAABk&#10;cnMvZG93bnJldi54bWxQSwUGAAAAAAQABAD1AAAAjQMAAAAA&#10;" fillcolor="black" stroked="f"/>
                        <v:rect id="Rectangle 2053" o:spid="_x0000_s1374" style="position:absolute;left:956;top:4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cosgA&#10;AADeAAAADwAAAGRycy9kb3ducmV2LnhtbESPQWsCMRSE70L/Q3iF3jTrakVXo9SC4EWotod6e26e&#10;u4ubl20SdfXXm0Khx2FmvmFmi9bU4kLOV5YV9HsJCOLc6ooLBV+fq+4YhA/IGmvLpOBGHhbzp84M&#10;M22vvKXLLhQiQthnqKAMocmk9HlJBn3PNsTRO1pnMETpCqkdXiPc1DJNkpE0WHFcKLGh95Ly0+5s&#10;FCwn4+XPx5A39+1hT/vvw+k1dYlSL8/t2xREoDb8h//aa60gHQ3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JyiyAAAAN4AAAAPAAAAAAAAAAAAAAAAAJgCAABk&#10;cnMvZG93bnJldi54bWxQSwUGAAAAAAQABAD1AAAAjQMAAAAA&#10;" fillcolor="black" stroked="f"/>
                        <v:rect id="Rectangle 2054" o:spid="_x0000_s1375" style="position:absolute;left:956;top:4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E1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JQTWyAAAAN4AAAAPAAAAAAAAAAAAAAAAAJgCAABk&#10;cnMvZG93bnJldi54bWxQSwUGAAAAAAQABAD1AAAAjQMAAAAA&#10;" fillcolor="black" stroked="f"/>
                        <v:rect id="Rectangle 2055" o:spid="_x0000_s1376" style="position:absolute;left:956;top:44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hT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vHc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aaFNyAAAAN4AAAAPAAAAAAAAAAAAAAAAAJgCAABk&#10;cnMvZG93bnJldi54bWxQSwUGAAAAAAQABAD1AAAAjQMAAAAA&#10;" fillcolor="black" stroked="f"/>
                        <v:rect id="Rectangle 2056" o:spid="_x0000_s1377" style="position:absolute;left:956;top:44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O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ze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z86yAAAAN4AAAAPAAAAAAAAAAAAAAAAAJgCAABk&#10;cnMvZG93bnJldi54bWxQSwUGAAAAAAQABAD1AAAAjQMAAAAA&#10;" fillcolor="black" stroked="f"/>
                        <v:rect id="Rectangle 2057" o:spid="_x0000_s1378" style="position:absolute;left:956;top:4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ao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M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95qhyAAAAN4AAAAPAAAAAAAAAAAAAAAAAJgCAABk&#10;cnMvZG93bnJldi54bWxQSwUGAAAAAAQABAD1AAAAjQMAAAAA&#10;" fillcolor="black" stroked="f"/>
                        <v:rect id="Rectangle 2058" o:spid="_x0000_s1379" style="position:absolute;left:956;top:4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O08UA&#10;AADeAAAADwAAAGRycy9kb3ducmV2LnhtbERPu27CMBTdK/EP1kViKw6hRRAwCCpV6oJUHgNsl/iS&#10;RMTXqe1C4OvxUKnj0XnPFq2pxZWcrywrGPQTEMS51RUXCva7z9cxCB+QNdaWScGdPCzmnZcZZtre&#10;eEPXbShEDGGfoYIyhCaT0uclGfR92xBH7mydwRChK6R2eIvhppZpkoykwYpjQ4kNfZSUX7a/RsFq&#10;Ml79fL/x+rE5Hel4OF3eU5co1eu2yymIQG34F/+5v7SCdDRM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A7TxQAAAN4AAAAPAAAAAAAAAAAAAAAAAJgCAABkcnMv&#10;ZG93bnJldi54bWxQSwUGAAAAAAQABAD1AAAAigMAAAAA&#10;" fillcolor="black" stroked="f"/>
                        <v:rect id="Rectangle 2059" o:spid="_x0000_s1380" style="position:absolute;left:956;top:44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rSMgA&#10;AADeAAAADwAAAGRycy9kb3ducmV2LnhtbESPT2sCMRTE7wW/Q3iCt5p1bUVXo2ih0Euh/jno7bl5&#10;7i5uXrZJqls/vSkUPA4z8xtmtmhNLS7kfGVZwaCfgCDOra64ULDbvj+PQfiArLG2TAp+ycNi3nma&#10;Yabtldd02YRCRAj7DBWUITSZlD4vyaDv24Y4eifrDIYoXSG1w2uEm1qmSTKSBiuOCyU29FZSft78&#10;GAWryXj1/fXCn7f18UCH/fH8mrpEqV63XU5BBGrDI/zf/tAK0tEwnc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KtIyAAAAN4AAAAPAAAAAAAAAAAAAAAAAJgCAABk&#10;cnMvZG93bnJldi54bWxQSwUGAAAAAAQABAD1AAAAjQMAAAAA&#10;" fillcolor="black" stroked="f"/>
                        <v:rect id="Rectangle 2060" o:spid="_x0000_s1381" style="position:absolute;left:956;top:44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UCMcA&#10;AADeAAAADwAAAGRycy9kb3ducmV2LnhtbESPzWrCQBSF94LvMFyhO500tqIxo2ih0E2h2i7q7iZz&#10;mwQzd+LMVFOf3lkIXR7OH1++7k0rzuR8Y1nB4yQBQVxa3XCl4OvzdTwH4QOyxtYyKfgjD+vVcJBj&#10;pu2Fd3Teh0rEEfYZKqhD6DIpfVmTQT+xHXH0fqwzGKJ0ldQOL3HctDJNkpk02HB8qLGjl5rK4/7X&#10;KNgu5tvTxxO/X3fFgQ7fxfE5dYlSD6N+swQRqA//4Xv7TStIZ9Np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lAjHAAAA3gAAAA8AAAAAAAAAAAAAAAAAmAIAAGRy&#10;cy9kb3ducmV2LnhtbFBLBQYAAAAABAAEAPUAAACMAwAAAAA=&#10;" fillcolor="black" stroked="f"/>
                        <v:rect id="Rectangle 2061" o:spid="_x0000_s1382" style="position:absolute;left:956;top:44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xk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a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izGTyAAAAN4AAAAPAAAAAAAAAAAAAAAAAJgCAABk&#10;cnMvZG93bnJldi54bWxQSwUGAAAAAAQABAD1AAAAjQMAAAAA&#10;" fillcolor="black" stroked="f"/>
                        <v:rect id="Rectangle 2062" o:spid="_x0000_s1383" style="position:absolute;left:956;top:4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v5MgA&#10;AADeAAAADwAAAGRycy9kb3ducmV2LnhtbESPQWsCMRSE70L/Q3iF3jTrakVXo9SC4EWotod6e26e&#10;u4ubl20SdfXXm0Khx2FmvmFmi9bU4kLOV5YV9HsJCOLc6ooLBV+fq+4YhA/IGmvLpOBGHhbzp84M&#10;M22vvKXLLhQiQthnqKAMocmk9HlJBn3PNsTRO1pnMETpCqkdXiPc1DJNkpE0WHFcKLGh95Ly0+5s&#10;FCwn4+XPx5A39+1hT/vvw+k1dYlSL8/t2xREoDb8h//aa60gHQ0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a/kyAAAAN4AAAAPAAAAAAAAAAAAAAAAAJgCAABk&#10;cnMvZG93bnJldi54bWxQSwUGAAAAAAQABAD1AAAAjQMAAAAA&#10;" fillcolor="black" stroked="f"/>
                        <v:rect id="Rectangle 2063" o:spid="_x0000_s1384" style="position:absolute;left:956;top:4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Kf8kA&#10;AADeAAAADwAAAGRycy9kb3ducmV2LnhtbESPT2vCQBTE70K/w/IKvenGpIpNXUULhV4E//RQb8/s&#10;Mwlm38bdrcZ++m6h4HGYmd8w03lnGnEh52vLCoaDBARxYXXNpYLP3Xt/AsIHZI2NZVJwIw/z2UNv&#10;irm2V97QZRtKESHsc1RQhdDmUvqiIoN+YFvi6B2tMxiidKXUDq8RbhqZJslYGqw5LlTY0ltFxWn7&#10;bRQsXybL8/qZVz+bw572X4fTKHWJUk+P3eIVRKAu3MP/7Q+tIB1nW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UKf8kAAADeAAAADwAAAAAAAAAAAAAAAACYAgAA&#10;ZHJzL2Rvd25yZXYueG1sUEsFBgAAAAAEAAQA9QAAAI4DAAAAAA==&#10;" fillcolor="black" stroked="f"/>
                        <v:rect id="Rectangle 2064" o:spid="_x0000_s1385" style="position:absolute;left:956;top:43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SC8gA&#10;AADeAAAADwAAAGRycy9kb3ducmV2LnhtbESPT2sCMRTE74V+h/CE3mrW9Q92a5QqCF4EtT3U23Pz&#10;uru4eVmTVFc/vREKPQ4z8xtmMmtNLc7kfGVZQa+bgCDOra64UPD1uXwdg/ABWWNtmRRcycNs+vw0&#10;wUzbC2/pvAuFiBD2GSooQ2gyKX1ekkHftQ1x9H6sMxiidIXUDi8RbmqZJslIGqw4LpTY0KKk/Lj7&#10;NQrmb+P5aTPg9W172NP++3Acpi5R6qXTfryDCNSG//Bfe6UVpKN+fwC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ILyAAAAN4AAAAPAAAAAAAAAAAAAAAAAJgCAABk&#10;cnMvZG93bnJldi54bWxQSwUGAAAAAAQABAD1AAAAjQMAAAAA&#10;" fillcolor="black" stroked="f"/>
                        <v:rect id="Rectangle 2065" o:spid="_x0000_s1386" style="position:absolute;left:956;top:43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3kM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OIb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sDeQyAAAAN4AAAAPAAAAAAAAAAAAAAAAAJgCAABk&#10;cnMvZG93bnJldi54bWxQSwUGAAAAAAQABAD1AAAAjQMAAAAA&#10;" fillcolor="black" stroked="f"/>
                        <v:rect id="Rectangle 2066" o:spid="_x0000_s1387" style="position:absolute;left:956;top:43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p58gA&#10;AADeAAAADwAAAGRycy9kb3ducmV2LnhtbESPQWvCQBSE74L/YXlCb7ppbINGV6mFQi+Faj3o7Zl9&#10;TYLZt+nuVlN/vSsIPQ4z8w0zX3amESdyvras4HGUgCAurK65VLD9ehtOQPiArLGxTAr+yMNy0e/N&#10;Mdf2zGs6bUIpIoR9jgqqENpcSl9UZNCPbEscvW/rDIYoXSm1w3OEm0amSZJJgzXHhQpbeq2oOG5+&#10;jYLVdLL6+Xzij8v6sKf97nB8Tl2i1MOge5mBCNSF//C9/a4VpNl4nM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YqnnyAAAAN4AAAAPAAAAAAAAAAAAAAAAAJgCAABk&#10;cnMvZG93bnJldi54bWxQSwUGAAAAAAQABAD1AAAAjQMAAAAA&#10;" fillcolor="black" stroked="f"/>
                        <v:rect id="Rectangle 2067" o:spid="_x0000_s1388" style="position:absolute;left:956;top:4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4Mf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63+w6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gx8yAAAAN4AAAAPAAAAAAAAAAAAAAAAAJgCAABk&#10;cnMvZG93bnJldi54bWxQSwUGAAAAAAQABAD1AAAAjQMAAAAA&#10;" fillcolor="black" stroked="f"/>
                        <v:rect id="Rectangle 2068" o:spid="_x0000_s1389" style="position:absolute;left:956;top:4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YDsYA&#10;AADeAAAADwAAAGRycy9kb3ducmV2LnhtbERPz2vCMBS+C/4P4Qm7abq6idZG0cFgl8F0O8zba/PW&#10;FpuXmmTa+debg7Djx/c7X/emFWdyvrGs4HGSgCAurW64UvD1+Tqeg/ABWWNrmRT8kYf1ajjIMdP2&#10;wjs670MlYgj7DBXUIXSZlL6syaCf2I44cj/WGQwRukpqh5cYblqZJslMGmw4NtTY0UtN5XH/axRs&#10;F/Pt6eOJ36+74kCH7+L4nLpEqYdRv1mCCNSHf/Hd/aYVpLPpN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GYDsYAAADeAAAADwAAAAAAAAAAAAAAAACYAgAAZHJz&#10;L2Rvd25yZXYueG1sUEsFBgAAAAAEAAQA9QAAAIsDAAAAAA==&#10;" fillcolor="black" stroked="f"/>
                        <v:rect id="Rectangle 2069" o:spid="_x0000_s1390" style="position:absolute;left:956;top:43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l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VyAAAAN4AAAAPAAAAAAAAAAAAAAAAAJgCAABk&#10;cnMvZG93bnJldi54bWxQSwUGAAAAAAQABAD1AAAAjQMAAAAA&#10;" fillcolor="black" stroked="f"/>
                        <v:rect id="Rectangle 2070" o:spid="_x0000_s1391" style="position:absolute;left:956;top:43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ndccA&#10;AADeAAAADwAAAGRycy9kb3ducmV2LnhtbESPy2rCQBSG9wXfYThCd3XSeEGjo6gguCmo7aLujpnT&#10;JJg5E2emmvr0zkLo8ue/8c0WranFlZyvLCt47yUgiHOrKy4UfH1u3sYgfEDWWFsmBX/kYTHvvMww&#10;0/bGe7oeQiHiCPsMFZQhNJmUPi/JoO/Zhjh6P9YZDFG6QmqHtzhuapkmyUgarDg+lNjQuqT8fPg1&#10;ClaT8eqyG/DHfX860vH7dB6mLlHqtdsupyACteE//GxvtYJ01B9E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B53XHAAAA3gAAAA8AAAAAAAAAAAAAAAAAmAIAAGRy&#10;cy9kb3ducmV2LnhtbFBLBQYAAAAABAAEAPUAAACMAwAAAAA=&#10;" fillcolor="black" stroked="f"/>
                        <v:rect id="Rectangle 2071" o:spid="_x0000_s1392" style="position:absolute;left:956;top:43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C7sgA&#10;AADeAAAADwAAAGRycy9kb3ducmV2LnhtbESPT2sCMRTE7wW/Q3hCbzXrakW3RqlCoReh/jno7bl5&#10;3V3cvGyTVFc/vREKPQ4z8xtmOm9NLc7kfGVZQb+XgCDOra64ULDbfryMQfiArLG2TAqu5GE+6zxN&#10;MdP2wms6b0IhIoR9hgrKEJpMSp+XZND3bEMcvW/rDIYoXSG1w0uEm1qmSTKSBiuOCyU2tCwpP21+&#10;jYLFZLz4+Rry6rY+HuiwP55eU5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LuyAAAAN4AAAAPAAAAAAAAAAAAAAAAAJgCAABk&#10;cnMvZG93bnJldi54bWxQSwUGAAAAAAQABAD1AAAAjQMAAAAA&#10;" fillcolor="black" stroked="f"/>
                        <v:rect id="Rectangle 2072" o:spid="_x0000_s1393" style="position:absolute;left:956;top:4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m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2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9yZyAAAAN4AAAAPAAAAAAAAAAAAAAAAAJgCAABk&#10;cnMvZG93bnJldi54bWxQSwUGAAAAAAQABAD1AAAAjQMAAAAA&#10;" fillcolor="black" stroked="f"/>
                        <v:rect id="Rectangle 2073" o:spid="_x0000_s1394" style="position:absolute;left:956;top:4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N5AsgA&#10;AADeAAAADwAAAGRycy9kb3ducmV2LnhtbESPT2sCMRTE74V+h/CE3mrW9Q92a5QqCF4EtT3U23Pz&#10;uru4eVmTVFc/vREKPQ4z8xtmMmtNLc7kfGVZQa+bgCDOra64UPD1uXwdg/ABWWNtmRRcycNs+vw0&#10;wUzbC2/pvAuFiBD2GSooQ2gyKX1ekkHftQ1x9H6sMxiidIXUDi8RbmqZJslIGqw4LpTY0KKk/Lj7&#10;NQrmb+P5aTPg9W172NP++3Acpi5R6qXTfryDCNSG//Bfe6UVpKP+o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3kCyAAAAN4AAAAPAAAAAAAAAAAAAAAAAJgCAABk&#10;cnMvZG93bnJldi54bWxQSwUGAAAAAAQABAD1AAAAjQMAAAAA&#10;" fillcolor="black" stroked="f"/>
                        <v:rect id="Rectangle 2074" o:spid="_x0000_s1395" style="position:absolute;left:956;top:43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hdsgA&#10;AADeAAAADwAAAGRycy9kb3ducmV2LnhtbESPQWvCQBSE70L/w/IK3nRjmopNXaUWBC+Fqj3U2zP7&#10;TILZt+nuqml/fVcQPA4z8w0znXemEWdyvrasYDRMQBAXVtdcKvjaLgcTED4ga2wsk4Jf8jCfPfSm&#10;mGt74TWdN6EUEcI+RwVVCG0upS8qMuiHtiWO3sE6gyFKV0rt8BLhppFpkoylwZrjQoUtvVdUHDcn&#10;o2DxMln8fGb88bfe72j3vT8+py5Rqv/Yvb2CCNSFe/jWXmkF6fgpy+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F2yAAAAN4AAAAPAAAAAAAAAAAAAAAAAJgCAABk&#10;cnMvZG93bnJldi54bWxQSwUGAAAAAAQABAD1AAAAjQMAAAAA&#10;" fillcolor="black" stroked="f"/>
                        <v:rect id="Rectangle 2075" o:spid="_x0000_s1396" style="position:absolute;left:956;top:43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ZE7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5H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tkTtyAAAAN4AAAAPAAAAAAAAAAAAAAAAAJgCAABk&#10;cnMvZG93bnJldi54bWxQSwUGAAAAAAQABAD1AAAAjQMAAAAA&#10;" fillcolor="black" stroked="f"/>
                        <v:rect id="Rectangle 2076" o:spid="_x0000_s1397" style="position:absolute;left:956;top:43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amsgA&#10;AADeAAAADwAAAGRycy9kb3ducmV2LnhtbESPQWvCQBSE7wX/w/KE3uqmqQ0aXaUWCr0I1XrQ2zP7&#10;mgSzb9PdrUZ/vSsIPQ4z8w0znXemEUdyvras4HmQgCAurK65VLD5/ngagfABWWNjmRScycN81nuY&#10;Yq7tiVd0XIdSRAj7HBVUIbS5lL6oyKAf2JY4ej/WGQxRulJqh6cIN41MkySTBmuOCxW29F5RcVj/&#10;GQWL8Wjx+zXk5WW139Fuuz+8pi5R6rHfvU1ABOrCf/je/tQK0uxl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NqayAAAAN4AAAAPAAAAAAAAAAAAAAAAAJgCAABk&#10;cnMvZG93bnJldi54bWxQSwUGAAAAAAQABAD1AAAAjQMAAAAA&#10;" fillcolor="black" stroked="f"/>
                        <v:rect id="Rectangle 2077" o:spid="_x0000_s1398" style="position:absolute;left:956;top:4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AckA&#10;AADeAAAADwAAAGRycy9kb3ducmV2LnhtbESPT2sCMRTE7wW/Q3hCbzXr1qrdGkULgpeC/w719ty8&#10;7i5uXrZJqtt++kYQPA4z8xtmMmtNLc7kfGVZQb+XgCDOra64ULDfLZ/GIHxA1lhbJgW/5GE27TxM&#10;MNP2whs6b0MhIoR9hgrKEJpMSp+XZND3bEMcvS/rDIYoXSG1w0uEm1qmSTKUBiuOCyU29F5Sftr+&#10;GAWL1/Hiez3gj7/N8UCHz+PpJXWJUo/ddv4GIlAb7uFbe6UVpMPnw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h/AckAAADeAAAADwAAAAAAAAAAAAAAAACYAgAA&#10;ZHJzL2Rvd25yZXYueG1sUEsFBgAAAAAEAAQA9QAAAI4DAAAAAA==&#10;" fillcolor="black" stroked="f"/>
                        <v:rect id="Rectangle 2078" o:spid="_x0000_s1399" style="position:absolute;left:956;top:4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c8UA&#10;AADeAAAADwAAAGRycy9kb3ducmV2LnhtbERPu27CMBTdK/EP1kXqVpyGhyBgECAhsVQC2qFsl/g2&#10;iYivg+1CytfjAanj0XnPFq2pxZWcrywreO8lIIhzqysuFHx9bt7GIHxA1lhbJgV/5GEx77zMMNP2&#10;xnu6HkIhYgj7DBWUITSZlD4vyaDv2YY4cj/WGQwRukJqh7cYbmqZJslIGqw4NpTY0Lqk/Hz4NQpW&#10;k/Hqshvwx31/OtLx+3Qepi5R6rXbLqcgArXhX/x0b7WCdNQfxL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tzxQAAAN4AAAAPAAAAAAAAAAAAAAAAAJgCAABkcnMv&#10;ZG93bnJldi54bWxQSwUGAAAAAAQABAD1AAAAigMAAAAA&#10;" fillcolor="black" stroked="f"/>
                        <v:rect id="Rectangle 2079" o:spid="_x0000_s1400" style="position:absolute;left:956;top:43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6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7oyAAAAN4AAAAPAAAAAAAAAAAAAAAAAJgCAABk&#10;cnMvZG93bnJldi54bWxQSwUGAAAAAAQABAD1AAAAjQMAAAAA&#10;" fillcolor="black" stroked="f"/>
                        <v:rect id="Rectangle 2080" o:spid="_x0000_s1401" style="position:absolute;left:956;top:43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xq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78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YcajHAAAA3gAAAA8AAAAAAAAAAAAAAAAAmAIAAGRy&#10;cy9kb3ducmV2LnhtbFBLBQYAAAAABAAEAPUAAACMAwAAAAA=&#10;" fillcolor="black" stroked="f"/>
                        <v:rect id="Rectangle 2081" o:spid="_x0000_s1402" style="position:absolute;left:956;top:43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UM8kA&#10;AADeAAAADwAAAGRycy9kb3ducmV2LnhtbESPzWsCMRTE7wX/h/CE3mrW9QPdGqUKhV6E+nHQ23Pz&#10;uru4edkmqa7+9Y1Q6HGYmd8ws0VranEh5yvLCvq9BARxbnXFhYL97v1lAsIHZI21ZVJwIw+Leedp&#10;hpm2V97QZRsKESHsM1RQhtBkUvq8JIO+Zxvi6H1ZZzBE6QqpHV4j3NQyTZKxNFhxXCixoVVJ+Xn7&#10;YxQsp5Pl9+eQ1/fN6UjHw+k8Sl2i1HO3fXsFEagN/+G/9odWkI4Ho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FTUM8kAAADeAAAADwAAAAAAAAAAAAAAAACYAgAA&#10;ZHJzL2Rvd25yZXYueG1sUEsFBgAAAAAEAAQA9QAAAI4DAAAAAA==&#10;" fillcolor="black" stroked="f"/>
                        <v:rect id="Rectangle 2082" o:spid="_x0000_s1403" style="position:absolute;left:956;top:4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KR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Fvk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kpEyAAAAN4AAAAPAAAAAAAAAAAAAAAAAJgCAABk&#10;cnMvZG93bnJldi54bWxQSwUGAAAAAAQABAD1AAAAjQMAAAAA&#10;" fillcolor="black" stroked="f"/>
                        <v:rect id="Rectangle 2083" o:spid="_x0000_s1404" style="position:absolute;left:956;top:4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v3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P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yu/fyAAAAN4AAAAPAAAAAAAAAAAAAAAAAJgCAABk&#10;cnMvZG93bnJldi54bWxQSwUGAAAAAAQABAD1AAAAjQMAAAAA&#10;" fillcolor="black" stroked="f"/>
                        <v:rect id="Rectangle 2084" o:spid="_x0000_s1405" style="position:absolute;left:956;top:42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q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7H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I3eryAAAAN4AAAAPAAAAAAAAAAAAAAAAAJgCAABk&#10;cnMvZG93bnJldi54bWxQSwUGAAAAAAQABAD1AAAAjQMAAAAA&#10;" fillcolor="black" stroked="f"/>
                        <v:rect id="Rectangle 2085" o:spid="_x0000_s1406" style="position:absolute;left:956;top:42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SMMgA&#10;AADeAAAADwAAAGRycy9kb3ducmV2LnhtbESPQWvCQBSE7wX/w/KE3uqmqRGNrlILhV6Eaj3o7Zl9&#10;TYLZt+nuVqO/visIPQ4z8w0zW3SmESdyvras4HmQgCAurK65VLD9en8ag/ABWWNjmRRcyMNi3nuY&#10;Ya7tmdd02oRSRAj7HBVUIbS5lL6oyKAf2JY4et/WGQxRulJqh+cIN41Mk2QkDdYcFyps6a2i4rj5&#10;NQqWk/Hy53PIq+v6sKf97nDM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b9IwyAAAAN4AAAAPAAAAAAAAAAAAAAAAAJgCAABk&#10;cnMvZG93bnJldi54bWxQSwUGAAAAAAQABAD1AAAAjQMAAAAA&#10;" fillcolor="black" stroked="f"/>
                        <v:rect id="Rectangle 2086" o:spid="_x0000_s1407" style="position:absolute;left:956;top:42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1MR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UxHyAAAAN4AAAAPAAAAAAAAAAAAAAAAAJgCAABk&#10;cnMvZG93bnJldi54bWxQSwUGAAAAAAQABAD1AAAAjQMAAAAA&#10;" fillcolor="black" stroked="f"/>
                        <v:rect id="Rectangle 2087" o:spid="_x0000_s1408" style="position:absolute;left:956;top:4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p3MkA&#10;AADeAAAADwAAAGRycy9kb3ducmV2LnhtbESPT2sCMRTE70K/Q3iF3jTbtf7papRaKHgR1Hqot+fm&#10;ubu4eVmTVFc/fVMo9DjMzG+Y6bw1tbiQ85VlBc+9BARxbnXFhYLd50d3DMIHZI21ZVJwIw/z2UNn&#10;ipm2V97QZRsKESHsM1RQhtBkUvq8JIO+Zxvi6B2tMxiidIXUDq8RbmqZJslQGqw4LpTY0HtJ+Wn7&#10;bRQsXseL8/qFV/fNYU/7r8NpkLpEqafH9m0CIlAb/sN/7aVWkA77g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PHp3MkAAADeAAAADwAAAAAAAAAAAAAAAACYAgAA&#10;ZHJzL2Rvd25yZXYueG1sUEsFBgAAAAAEAAQA9QAAAI4DAAAAAA==&#10;" fillcolor="black" stroked="f"/>
                        <v:rect id="Rectangle 2088" o:spid="_x0000_s1409" style="position:absolute;left:956;top:4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9rsUA&#10;AADeAAAADwAAAGRycy9kb3ducmV2LnhtbERPz2vCMBS+D/wfwhO8zXSdilaj6GCwizB1h3l7Nm9t&#10;sXmpSdTqX78cBI8f3+/ZojW1uJDzlWUFb/0EBHFudcWFgp/d5+sYhA/IGmvLpOBGHhbzzssMM22v&#10;vKHLNhQihrDPUEEZQpNJ6fOSDPq+bYgj92edwRChK6R2eI3hppZpkoykwYpjQ4kNfZSUH7dno2A1&#10;Ga9O3wNe3zeHPe1/D8dh6hKlet12OQURqA1P8cP9pRWko/d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n2uxQAAAN4AAAAPAAAAAAAAAAAAAAAAAJgCAABkcnMv&#10;ZG93bnJldi54bWxQSwUGAAAAAAQABAD1AAAAigMAAAAA&#10;" fillcolor="black" stroked="f"/>
                        <v:rect id="Rectangle 2089" o:spid="_x0000_s1410" style="position:absolute;left:956;top:42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YN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M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tg1yAAAAN4AAAAPAAAAAAAAAAAAAAAAAJgCAABk&#10;cnMvZG93bnJldi54bWxQSwUGAAAAAAQABAD1AAAAjQMAAAAA&#10;" fillcolor="black" stroked="f"/>
                        <v:rect id="Rectangle 2090" o:spid="_x0000_s1411" style="position:absolute;left:956;top:42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7FccA&#10;AADeAAAADwAAAGRycy9kb3ducmV2LnhtbESPy2rCQBSG9wXfYTiCuzoxtkGjo2hB6KZQLwvdHTPH&#10;JJg5k86MmvbpO4tClz//jW++7Ewj7uR8bVnBaJiAIC6srrlUcNhvnicgfEDW2FgmBd/kYbnoPc0x&#10;1/bBW7rvQiniCPscFVQhtLmUvqjIoB/aljh6F+sMhihdKbXDRxw3jUyTJJMGa44PFbb0VlFx3d2M&#10;gvV0sv76fOGPn+35RKfj+fqaukSpQb9bzUAE6sJ/+K/9rhWk2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uxXHAAAA3gAAAA8AAAAAAAAAAAAAAAAAmAIAAGRy&#10;cy9kb3ducmV2LnhtbFBLBQYAAAAABAAEAPUAAACMAwAAAAA=&#10;" fillcolor="black" stroked="f"/>
                        <v:rect id="Rectangle 2091" o:spid="_x0000_s1412" style="position:absolute;left:956;top:42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ej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B6OyAAAAN4AAAAPAAAAAAAAAAAAAAAAAJgCAABk&#10;cnMvZG93bnJldi54bWxQSwUGAAAAAAQABAD1AAAAjQMAAAAA&#10;" fillcolor="black" stroked="f"/>
                        <v:rect id="Rectangle 2092" o:spid="_x0000_s1413" style="position:absolute;left:956;top:4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A+c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S+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6oD5yAAAAN4AAAAPAAAAAAAAAAAAAAAAAJgCAABk&#10;cnMvZG93bnJldi54bWxQSwUGAAAAAAQABAD1AAAAjQMAAAAA&#10;" fillcolor="black" stroked="f"/>
                        <v:rect id="Rectangle 2093" o:spid="_x0000_s1414" style="position:absolute;left:956;top:4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lYsgA&#10;AADeAAAADwAAAGRycy9kb3ducmV2LnhtbESPQWvCQBSE74L/YXlCb7ppbINGV6mFQi+Faj3o7Zl9&#10;TYLZt+nuVlN/vSsIPQ4z8w0zX3amESdyvras4HGUgCAurK65VLD9ehtOQPiArLGxTAr+yMNy0e/N&#10;Mdf2zGs6bUIpIoR9jgqqENpcSl9UZNCPbEscvW/rDIYoXSm1w3OEm0amSZJJgzXHhQpbeq2oOG5+&#10;jYLVdLL6+Xzij8v6sKf97nB8Tl2i1MOge5mBCNSF//C9/a4VpNk4G8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piViyAAAAN4AAAAPAAAAAAAAAAAAAAAAAJgCAABk&#10;cnMvZG93bnJldi54bWxQSwUGAAAAAAQABAD1AAAAjQMAAAAA&#10;" fillcolor="black" stroked="f"/>
                        <v:rect id="Rectangle 2094" o:spid="_x0000_s1415" style="position:absolute;left:956;top:42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FsgA&#10;AADeAAAADwAAAGRycy9kb3ducmV2LnhtbESPQWvCQBSE7wX/w/KE3uqmqQ0aXaUWCr0I1XrQ2zP7&#10;mgSzb9PdrUZ/vSsIPQ4z8w0znXemEUdyvras4HmQgCAurK65VLD5/ngagfABWWNjmRScycN81nuY&#10;Yq7tiVd0XIdSRAj7HBVUIbS5lL6oyKAf2JY4ej/WGQxRulJqh6cIN41MkySTBmuOCxW29F5RcVj/&#10;GQWL8Wjx+zXk5WW139Fuuz+8pi5R6rHfvU1ABOrCf/je/tQK0uwl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70WyAAAAN4AAAAPAAAAAAAAAAAAAAAAAJgCAABk&#10;cnMvZG93bnJldi54bWxQSwUGAAAAAAQABAD1AAAAjQMAAAAA&#10;" fillcolor="black" stroked="f"/>
                        <v:rect id="Rectangle 2095" o:spid="_x0000_s1416" style="position:absolute;left:956;top:42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Yjc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aS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xiNyAAAAN4AAAAPAAAAAAAAAAAAAAAAAJgCAABk&#10;cnMvZG93bnJldi54bWxQSwUGAAAAAAQABAD1AAAAjQMAAAAA&#10;" fillcolor="black" stroked="f"/>
                        <v:rect id="Rectangle 2096" o:spid="_x0000_s1417" style="position:absolute;left:956;top:42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G+sgA&#10;AADeAAAADwAAAGRycy9kb3ducmV2LnhtbESPT2vCQBTE74V+h+UJvdWNaQ2aukotFHoR/HfQ2zP7&#10;mgSzb9PdrUY/vSsUehxm5jfMZNaZRpzI+dqygkE/AUFcWF1zqWC7+XwegfABWWNjmRRcyMNs+vgw&#10;wVzbM6/otA6liBD2OSqoQmhzKX1RkUHfty1x9L6tMxiidKXUDs8RbhqZJkkmDdYcFyps6aOi4rj+&#10;NQrm49H8Z/nKi+vqsKf97nAcpi5R6qnXvb+BCNSF//Bf+0srSLOXLI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0Yb6yAAAAN4AAAAPAAAAAAAAAAAAAAAAAJgCAABk&#10;cnMvZG93bnJldi54bWxQSwUGAAAAAAQABAD1AAAAjQMAAAAA&#10;" fillcolor="black" stroked="f"/>
                        <v:rect id="Rectangle 2097" o:spid="_x0000_s1418" style="position:absolute;left:956;top:4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0jYc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E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0jYckAAADeAAAADwAAAAAAAAAAAAAAAACYAgAA&#10;ZHJzL2Rvd25yZXYueG1sUEsFBgAAAAAEAAQA9QAAAI4DAAAAAA==&#10;" fillcolor="black" stroked="f"/>
                        <v:rect id="Rectangle 2098" o:spid="_x0000_s1419" style="position:absolute;left:956;top:4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3E8UA&#10;AADeAAAADwAAAGRycy9kb3ducmV2LnhtbERPu27CMBTdK/EP1kViKw6hjSBgEFRC6lKpPAbYLvEl&#10;iYivU9tA2q+vh0odj857vuxMI+7kfG1ZwWiYgCAurK65VHDYb54nIHxA1thYJgXf5GG56D3NMdf2&#10;wVu670IpYgj7HBVUIbS5lL6oyKAf2pY4chfrDIYIXSm1w0cMN41MkySTBmuODRW29FZRcd3djIL1&#10;dLL++nzhj5/t+USn4/n6mrpEqUG/W81ABOrCv/jP/a4VpN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rcTxQAAAN4AAAAPAAAAAAAAAAAAAAAAAJgCAABkcnMv&#10;ZG93bnJldi54bWxQSwUGAAAAAAQABAD1AAAAigMAAAAA&#10;" fillcolor="black" stroked="f"/>
                        <v:rect id="Rectangle 2099" o:spid="_x0000_s1420" style="position:absolute;left:956;top:40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4SiMgA&#10;AADeAAAADwAAAGRycy9kb3ducmV2LnhtbESPQWvCQBSE70L/w/KE3nRj2gaNrlILhV6Eaj3o7Zl9&#10;JsHs23R3q9Ff7xYKPQ4z8w0zW3SmEWdyvrasYDRMQBAXVtdcKth+vQ/GIHxA1thYJgVX8rCYP/Rm&#10;mGt74TWdN6EUEcI+RwVVCG0upS8qMuiHtiWO3tE6gyFKV0rt8BLhppFpkmTSYM1xocKW3ioqTpsf&#10;o2A5GS+/P595dVsf9rTfHU4vqUuUeux3r1MQgbrwH/5rf2gFafa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ThKIyAAAAN4AAAAPAAAAAAAAAAAAAAAAAJgCAABk&#10;cnMvZG93bnJldi54bWxQSwUGAAAAAAQABAD1AAAAjQMAAAAA&#10;" fillcolor="black" stroked="f"/>
                        <v:rect id="Rectangle 2100" o:spid="_x0000_s1421" style="position:absolute;left:956;top:40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tyMcA&#10;AADeAAAADwAAAGRycy9kb3ducmV2LnhtbESPvW7CMBSF90q8g3WR2IpDoJSmGFQqIbFUAsoA2yW+&#10;JBHxdWq7EHh6PFTqeHT+9E3nranFhZyvLCsY9BMQxLnVFRcKdt/L5wkIH5A11pZJwY08zGedpylm&#10;2l55Q5dtKEQcYZ+hgjKEJpPS5yUZ9H3bEEfvZJ3BEKUrpHZ4jeOmlmmSjKXBiuNDiQ19lpSft79G&#10;weJtsvhZj/jrvjke6LA/nl9SlyjV67Yf7yACteE//NdeaQXpePga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tLcjHAAAA3gAAAA8AAAAAAAAAAAAAAAAAmAIAAGRy&#10;cy9kb3ducmV2LnhtbFBLBQYAAAAABAAEAPUAAACMAwAAAAA=&#10;" fillcolor="black" stroked="f"/>
                        <v:rect id="Rectangle 2101" o:spid="_x0000_s1422" style="position:absolute;left:956;top:40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U8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4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4YhTyAAAAN4AAAAPAAAAAAAAAAAAAAAAAJgCAABk&#10;cnMvZG93bnJldi54bWxQSwUGAAAAAAQABAD1AAAAjQMAAAAA&#10;" fillcolor="black" stroked="f"/>
                        <v:rect id="Rectangle 2102" o:spid="_x0000_s1423" style="position:absolute;left:956;top:4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WJ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xYkyAAAAN4AAAAPAAAAAAAAAAAAAAAAAJgCAABk&#10;cnMvZG93bnJldi54bWxQSwUGAAAAAAQABAD1AAAAjQMAAAAA&#10;" fillcolor="black" stroked="f"/>
                        <v:rect id="Rectangle 2103" o:spid="_x0000_s1424" style="position:absolute;left:956;top:4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v8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73vQ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f7O/yAAAAN4AAAAPAAAAAAAAAAAAAAAAAJgCAABk&#10;cnMvZG93bnJldi54bWxQSwUGAAAAAAQABAD1AAAAjQMAAAAA&#10;" fillcolor="black" stroked="f"/>
                        <v:rect id="Rectangle 2104" o:spid="_x0000_s1425" style="position:absolute;left:956;top:40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Yry8kA&#10;AADeAAAADwAAAGRycy9kb3ducmV2LnhtbESPT2sCMRTE7wW/Q3hCbzXr1qrdGkULgpeC/w719ty8&#10;7i5uXrZJqtt++kYQPA4z8xtmMmtNLc7kfGVZQb+XgCDOra64ULDfLZ/GIHxA1lhbJgW/5GE27TxM&#10;MNP2whs6b0MhIoR9hgrKEJpMSp+XZND3bEMcvS/rDIYoXSG1w0uEm1qmSTKUBiuOCyU29F5Sftr+&#10;GAWL1/Hiez3gj7/N8UCHz+PpJXWJUo/ddv4GIlAb7uFbe6UVpMPn0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5Yry8kAAADeAAAADwAAAAAAAAAAAAAAAACYAgAA&#10;ZHJzL2Rvd25yZXYueG1sUEsFBgAAAAAEAAQA9QAAAI4DAAAAAA==&#10;" fillcolor="black" stroked="f"/>
                        <v:rect id="Rectangle 2105" o:spid="_x0000_s1426" style="position:absolute;left:956;top:40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OUMkA&#10;AADeAAAADwAAAGRycy9kb3ducmV2LnhtbESPT2sCMRTE70K/Q3iF3jTbtf7papRaKHgR1Hqot+fm&#10;ubu4eVmTVFc/fVMo9DjMzG+Y6bw1tbiQ85VlBc+9BARxbnXFhYLd50d3DMIHZI21ZVJwIw/z2UNn&#10;ipm2V97QZRsKESHsM1RQhtBkUvq8JIO+Zxvi6B2tMxiidIXUDq8RbmqZJslQGqw4LpTY0HtJ+Wn7&#10;bRQsXseL8/qFV/fNYU/7r8NpkLpEqafH9m0CIlAb/sN/7aVWkA77o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NqOUMkAAADeAAAADwAAAAAAAAAAAAAAAACYAgAA&#10;ZHJzL2Rvd25yZXYueG1sUEsFBgAAAAAEAAQA9QAAAI4DAAAAAA==&#10;" fillcolor="black" stroked="f"/>
                        <v:rect id="Rectangle 2106" o:spid="_x0000_s1427" style="position:absolute;left:956;top:40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QJ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OV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gQJ8kAAADeAAAADwAAAAAAAAAAAAAAAACYAgAA&#10;ZHJzL2Rvd25yZXYueG1sUEsFBgAAAAAEAAQA9QAAAI4DAAAAAA==&#10;" fillcolor="black" stroked="f"/>
                        <v:rect id="Rectangle 2107" o:spid="_x0000_s1428" style="position:absolute;left:956;top:4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1vM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oN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LW8yAAAAN4AAAAPAAAAAAAAAAAAAAAAAJgCAABk&#10;cnMvZG93bnJldi54bWxQSwUGAAAAAAQABAD1AAAAjQMAAAAA&#10;" fillcolor="black" stroked="f"/>
                        <v:rect id="Rectangle 2108" o:spid="_x0000_s1429" style="position:absolute;left:956;top:4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hzsUA&#10;AADeAAAADwAAAGRycy9kb3ducmV2LnhtbERPPW/CMBDdK/EfrENiKw6BUppiUKmExFIJKANsR3wk&#10;EfE5tV0I/Ho8VOr49L6n89bU4kLOV5YVDPoJCOLc6ooLBbvv5fMEhA/IGmvLpOBGHuazztMUM22v&#10;vKHLNhQihrDPUEEZQpNJ6fOSDPq+bYgjd7LOYIjQFVI7vMZwU8s0ScbSYMWxocSGPkvKz9tfo2Dx&#10;Nln8rEf8dd8cD3TYH88vqUuU6nXbj3cQgdrwL/5zr7SCdDx8jX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yHOxQAAAN4AAAAPAAAAAAAAAAAAAAAAAJgCAABkcnMv&#10;ZG93bnJldi54bWxQSwUGAAAAAAQABAD1AAAAigMAAAAA&#10;" fillcolor="black" stroked="f"/>
                      </v:group>
                      <v:group id="Group 2109" o:spid="_x0000_s1430" style="position:absolute;left:6083;top:18003;width:32;height:8382" coordorigin="956,273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vTcyMcAAADe&#10;AAAADwAAAAAAAAAAAAAAAACqAgAAZHJzL2Rvd25yZXYueG1sUEsFBgAAAAAEAAQA+gAAAJ4DAAAA&#10;AA==&#10;">
                        <v:rect id="Rectangle 2110" o:spid="_x0000_s1431" style="position:absolute;left:956;top:40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78cA&#10;AADeAAAADwAAAGRycy9kb3ducmV2LnhtbESPy2rCQBSG9wXfYTiCuzoxthKjo2hB6KZQLwvdHTPH&#10;JJg5k86MmvbpO4tClz//jW++7Ewj7uR8bVnBaJiAIC6srrlUcNhvnjMQPiBrbCyTgm/ysFz0nuaY&#10;a/vgLd13oRRxhH2OCqoQ2lxKX1Rk0A9tSxy9i3UGQ5SulNrhI46bRqZJMpEGa44PFbb0VlFx3d2M&#10;gvU0W399vvDHz/Z8otPxfH1NXaLUoN+tZiACdeE//Nd+1wrSy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Xe/HAAAA3gAAAA8AAAAAAAAAAAAAAAAAmAIAAGRy&#10;cy9kb3ducmV2LnhtbFBLBQYAAAAABAAEAPUAAACMAwAAAAA=&#10;" fillcolor="black" stroked="f"/>
                        <v:rect id="Rectangle 2111" o:spid="_x0000_s1432" style="position:absolute;left:956;top:40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4d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PiSD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NPh0yAAAAN4AAAAPAAAAAAAAAAAAAAAAAJgCAABk&#10;cnMvZG93bnJldi54bWxQSwUGAAAAAAQABAD1AAAAjQMAAAAA&#10;" fillcolor="black" stroked="f"/>
                        <v:rect id="Rectangle 2112" o:spid="_x0000_s1433" style="position:absolute;left:956;top:40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mA8gA&#10;AADeAAAADwAAAGRycy9kb3ducmV2LnhtbESPQWvCQBSE70L/w/KE3nRjqpKmrlILgpeC2h7q7Zl9&#10;TYLZt+nuqqm/3hUKPQ4z8w0zW3SmEWdyvrasYDRMQBAXVtdcKvj8WA0yED4ga2wsk4Jf8rCYP/Rm&#10;mGt74S2dd6EUEcI+RwVVCG0upS8qMuiHtiWO3rd1BkOUrpTa4SXCTSPTJJlKgzXHhQpbequoOO5O&#10;RsHyOVv+bMb8ft0e9rT/OhwnqUuUeux3ry8gAnXhP/zXXmsF6fQpS+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5mYDyAAAAN4AAAAPAAAAAAAAAAAAAAAAAJgCAABk&#10;cnMvZG93bnJldi54bWxQSwUGAAAAAAQABAD1AAAAjQMAAAAA&#10;" fillcolor="black" stroked="f"/>
                        <v:rect id="Rectangle 2113" o:spid="_x0000_s1434" style="position:absolute;left:956;top:4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D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WScje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sOYyAAAAN4AAAAPAAAAAAAAAAAAAAAAAJgCAABk&#10;cnMvZG93bnJldi54bWxQSwUGAAAAAAQABAD1AAAAjQMAAAAA&#10;" fillcolor="black" stroked="f"/>
                        <v:rect id="Rectangle 2114" o:spid="_x0000_s1435" style="position:absolute;left:956;top:4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b7M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4m8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Q1vsyAAAAN4AAAAPAAAAAAAAAAAAAAAAAJgCAABk&#10;cnMvZG93bnJldi54bWxQSwUGAAAAAAQABAD1AAAAjQMAAAAA&#10;" fillcolor="black" stroked="f"/>
                        <v:rect id="Rectangle 2115" o:spid="_x0000_s1436" style="position:absolute;left:956;top:40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8kA&#10;AADeAAAADwAAAGRycy9kb3ducmV2LnhtbESPT2vCQBTE7wW/w/KE3uqm8Q9p6ipVKPQiqO2h3p7Z&#10;1ySYfZvubjX66V1B6HGYmd8w03lnGnEk52vLCp4HCQjiwuqaSwVfn+9PGQgfkDU2lknBmTzMZ72H&#10;KebannhDx20oRYSwz1FBFUKbS+mLigz6gW2Jo/djncEQpSuldniKcNPINEkm0mDNcaHClpYVFYft&#10;n1GweMkWv+sRry6b/Y523/vDOHWJUo/97u0VRKAu/Ifv7Q+tIJ0Ms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Q/+d8kAAADeAAAADwAAAAAAAAAAAAAAAACYAgAA&#10;ZHJzL2Rvd25yZXYueG1sUEsFBgAAAAAEAAQA9QAAAI4DAAAAAA==&#10;" fillcolor="black" stroked="f"/>
                        <v:rect id="Rectangle 2116" o:spid="_x0000_s1437" style="position:absolute;left:956;top:40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gA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1gAMkAAADeAAAADwAAAAAAAAAAAAAAAACYAgAA&#10;ZHJzL2Rvd25yZXYueG1sUEsFBgAAAAAEAAQA9QAAAI4DAAAAAA==&#10;" fillcolor="black" stroked="f"/>
                        <v:rect id="Rectangle 2117" o:spid="_x0000_s1438" style="position:absolute;left:956;top:40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Fm8kA&#10;AADeAAAADwAAAGRycy9kb3ducmV2LnhtbESPQWvCQBSE7wX/w/KE3urG1NoYXUULBS+Fanuot2f2&#10;mQSzb+PuVtP++m5B8DjMzDfMbNGZRpzJ+dqyguEgAUFcWF1zqeDz4/UhA+EDssbGMin4IQ+Lee9u&#10;hrm2F97QeRtKESHsc1RQhdDmUvqiIoN+YFvi6B2sMxiidKXUDi8RbhqZJslYGqw5LlTY0ktFxXH7&#10;bRSsJtnq9D7it9/Nfke7r/3xKXWJUvf9bjkFEagLt/C1vdYK0vFj9g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HFm8kAAADeAAAADwAAAAAAAAAAAAAAAACYAgAA&#10;ZHJzL2Rvd25yZXYueG1sUEsFBgAAAAAEAAQA9QAAAI4DAAAAAA==&#10;" fillcolor="black" stroked="f"/>
                        <v:rect id="Rectangle 2118" o:spid="_x0000_s1439" style="position:absolute;left:956;top:4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5R6cUA&#10;AADeAAAADwAAAGRycy9kb3ducmV2LnhtbERPu27CMBTdK/EP1kViKw6hRSFgEFRC6lKpPAbYLvEl&#10;iYivU9tA2q+vh0odj857vuxMI+7kfG1ZwWiYgCAurK65VHDYb54zED4ga2wsk4Jv8rBc9J7mmGv7&#10;4C3dd6EUMYR9jgqqENpcSl9UZNAPbUscuYt1BkOErpTa4SOGm0amSTKRBmuODRW29FZRcd3djIL1&#10;NFt/fb7wx8/2fKLT8Xx9TV2i1KDfrWYgAnXhX/znftcK0s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lHpxQAAAN4AAAAPAAAAAAAAAAAAAAAAAJgCAABkcnMv&#10;ZG93bnJldi54bWxQSwUGAAAAAAQABAD1AAAAigMAAAAA&#10;" fillcolor="black" stroked="f"/>
                        <v:rect id="Rectangle 2119" o:spid="_x0000_s1440" style="position:absolute;left:956;top:40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0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PiS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vRyyAAAAN4AAAAPAAAAAAAAAAAAAAAAAJgCAABk&#10;cnMvZG93bnJldi54bWxQSwUGAAAAAAQABAD1AAAAjQMAAAAA&#10;" fillcolor="black" stroked="f"/>
                        <v:rect id="Rectangle 2120" o:spid="_x0000_s1441" style="position:absolute;left:956;top:40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LMs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k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hyzLHAAAA3gAAAA8AAAAAAAAAAAAAAAAAmAIAAGRy&#10;cy9kb3ducmV2LnhtbFBLBQYAAAAABAAEAPUAAACMAwAAAAA=&#10;" fillcolor="black" stroked="f"/>
                        <v:rect id="Rectangle 2121" o:spid="_x0000_s1442" style="position:absolute;left:956;top:39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q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P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W6pyAAAAN4AAAAPAAAAAAAAAAAAAAAAAJgCAABk&#10;cnMvZG93bnJldi54bWxQSwUGAAAAAAQABAD1AAAAjQMAAAAA&#10;" fillcolor="black" stroked="f"/>
                        <v:rect id="Rectangle 2122" o:spid="_x0000_s1443" style="position:absolute;left:956;top:39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3sgA&#10;AADeAAAADwAAAGRycy9kb3ducmV2LnhtbESPT2sCMRTE7wW/Q3iCt5p1bUVXo2ih0Euh/jno7bl5&#10;7i5uXrZJqls/vSkUPA4z8xtmtmhNLS7kfGVZwaCfgCDOra64ULDbvj+PQfiArLG2TAp+ycNi3nma&#10;Yabtldd02YRCRAj7DBWUITSZlD4vyaDv24Y4eifrDIYoXSG1w2uEm1qmSTKSBiuOCyU29FZSft78&#10;GAWryXj1/fXCn7f18UCH/fH8mrpEqV63XU5BBGrDI/zf/tAK0tFwk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DeyAAAAN4AAAAPAAAAAAAAAAAAAAAAAJgCAABk&#10;cnMvZG93bnJldi54bWxQSwUGAAAAAAQABAD1AAAAjQMAAAAA&#10;" fillcolor="black" stroked="f"/>
                        <v:rect id="Rectangle 2123" o:spid="_x0000_s1444" style="position:absolute;left:956;top:3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VR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1VFyAAAAN4AAAAPAAAAAAAAAAAAAAAAAJgCAABk&#10;cnMvZG93bnJldi54bWxQSwUGAAAAAAQABAD1AAAAjQMAAAAA&#10;" fillcolor="black" stroked="f"/>
                        <v:rect id="Rectangle 2124" o:spid="_x0000_s1445" style="position:absolute;left:956;top:38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NMc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s0xyAAAAN4AAAAPAAAAAAAAAAAAAAAAAJgCAABk&#10;cnMvZG93bnJldi54bWxQSwUGAAAAAAQABAD1AAAAjQMAAAAA&#10;" fillcolor="black" stroked="f"/>
                        <v:rect id="Rectangle 2125" o:spid="_x0000_s1446" style="position:absolute;left:956;top:38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oq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P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miqyAAAAN4AAAAPAAAAAAAAAAAAAAAAAJgCAABk&#10;cnMvZG93bnJldi54bWxQSwUGAAAAAAQABAD1AAAAjQMAAAAA&#10;" fillcolor="black" stroked="f"/>
                        <v:rect id="Rectangle 2126" o:spid="_x0000_s1447" style="position:absolute;left:956;top:38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23cgA&#10;AADeAAAADwAAAGRycy9kb3ducmV2LnhtbESPQWvCQBSE70L/w/KE3nRj2gaNrlILhV6Eaj3o7Zl9&#10;JsHs23R3q9Ff7xYKPQ4z8w0zW3SmEWdyvrasYDRMQBAXVtdcKth+vQ/GIHxA1thYJgVX8rCYP/Rm&#10;mGt74TWdN6EUEcI+RwVVCG0upS8qMuiHtiWO3tE6gyFKV0rt8BLhppFpkmTSYM1xocKW3ioqTpsf&#10;o2A5GS+/P595dVsf9rTfHU4v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PbdyAAAAN4AAAAPAAAAAAAAAAAAAAAAAJgCAABk&#10;cnMvZG93bnJldi54bWxQSwUGAAAAAAQABAD1AAAAjQMAAAAA&#10;" fillcolor="black" stroked="f"/>
                        <v:rect id="Rectangle 2127" o:spid="_x0000_s1448" style="position:absolute;left:956;top:38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hTR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6fJ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0hTRskAAADeAAAADwAAAAAAAAAAAAAAAACYAgAA&#10;ZHJzL2Rvd25yZXYueG1sUEsFBgAAAAAEAAQA9QAAAI4DAAAAAA==&#10;" fillcolor="black" stroked="f"/>
                        <v:rect id="Rectangle 2128" o:spid="_x0000_s1449" style="position:absolute;left:956;top:3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HNMUA&#10;AADeAAAADwAAAGRycy9kb3ducmV2LnhtbERPu27CMBTdK/EP1kViKw6hRRAwCCohdalUHgNsl/iS&#10;RMTXqW0g7dfXAxLj0XnPFq2pxY2crywrGPQTEMS51RUXCva79esYhA/IGmvLpOCXPCzmnZcZZtre&#10;eUO3bShEDGGfoYIyhCaT0uclGfR92xBH7mydwRChK6R2eI/hppZpkoykwYpjQ4kNfZSUX7ZXo2A1&#10;Ga9+vt/4629zOtLxcLq8py5Rqtdtl1MQgdrwFD/cn1pBOhp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8c0xQAAAN4AAAAPAAAAAAAAAAAAAAAAAJgCAABkcnMv&#10;ZG93bnJldi54bWxQSwUGAAAAAAQABAD1AAAAigMAAAAA&#10;" fillcolor="black" stroked="f"/>
                        <v:rect id="Rectangle 2129" o:spid="_x0000_s1450" style="position:absolute;left:956;top:38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ir8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dPSc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2KvyAAAAN4AAAAPAAAAAAAAAAAAAAAAAJgCAABk&#10;cnMvZG93bnJldi54bWxQSwUGAAAAAAQABAD1AAAAjQMAAAAA&#10;" fillcolor="black" stroked="f"/>
                        <v:rect id="Rectangle 2130" o:spid="_x0000_s1451" style="position:absolute;left:956;top:38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T0MYA&#10;AADeAAAADwAAAGRycy9kb3ducmV2LnhtbESPzWoCMRSF94W+Q7iF7mrSQUVHo2ih4EZQ20XdXSe3&#10;M4OTmzFJdfTpzULo8nD++KbzzjbiTD7UjjW89xQI4sKZmksN31+fbyMQISIbbByThisFmM+en6aY&#10;G3fhLZ13sRRphEOOGqoY21zKUFRkMfRcS5y8X+ctxiR9KY3HSxq3jcyUGkqLNaeHClv6qKg47v6s&#10;huV4tDxt+ry+bQ972v8cjoPMK61fX7rFBESkLv6HH+2V0ZAN+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T0MYAAADeAAAADwAAAAAAAAAAAAAAAACYAgAAZHJz&#10;L2Rvd25yZXYueG1sUEsFBgAAAAAEAAQA9QAAAIsDAAAAAA==&#10;" fillcolor="black" stroked="f"/>
                        <v:rect id="Rectangle 2131" o:spid="_x0000_s1452" style="position:absolute;left:956;top:38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02S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TTZLyAAAAN4AAAAPAAAAAAAAAAAAAAAAAJgCAABk&#10;cnMvZG93bnJldi54bWxQSwUGAAAAAAQABAD1AAAAjQMAAAAA&#10;" fillcolor="black" stroked="f"/>
                        <v:rect id="Rectangle 2132" o:spid="_x0000_s1453" style="position:absolute;left:956;top:38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oPM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fqDzHAAAA3gAAAA8AAAAAAAAAAAAAAAAAmAIAAGRy&#10;cy9kb3ducmV2LnhtbFBLBQYAAAAABAAEAPUAAACMAwAAAAA=&#10;" fillcolor="black" stroked="f"/>
                        <v:rect id="Rectangle 2133" o:spid="_x0000_s1454" style="position:absolute;left:956;top:3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Np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9H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Np8kAAADeAAAADwAAAAAAAAAAAAAAAACYAgAA&#10;ZHJzL2Rvd25yZXYueG1sUEsFBgAAAAAEAAQA9QAAAI4DAAAAAA==&#10;" fillcolor="black" stroked="f"/>
                        <v:rect id="Rectangle 2134" o:spid="_x0000_s1455" style="position:absolute;left:956;top:38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0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OpXTyAAAAN4AAAAPAAAAAAAAAAAAAAAAAJgCAABk&#10;cnMvZG93bnJldi54bWxQSwUGAAAAAAQABAD1AAAAjQMAAAAA&#10;" fillcolor="black" stroked="f"/>
                        <v:rect id="Rectangle 2135" o:spid="_x0000_s1456" style="position:absolute;left:956;top:38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wSM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jBIyAAAAN4AAAAPAAAAAAAAAAAAAAAAAJgCAABk&#10;cnMvZG93bnJldi54bWxQSwUGAAAAAAQABAD1AAAAjQMAAAAA&#10;" fillcolor="black" stroked="f"/>
                        <v:rect id="Rectangle 2136" o:spid="_x0000_s1457" style="position:absolute;left:956;top:38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uP8gA&#10;AADeAAAADwAAAGRycy9kb3ducmV2LnhtbESPQWsCMRSE74L/ITyhN0262MVujaKFgheh2h7q7bl5&#10;3V3cvKxJqtv++qYg9DjMzDfMfNnbVlzIh8axhvuJAkFcOtNwpeH97WU8AxEissHWMWn4pgDLxXAw&#10;x8K4K+/oso+VSBAOBWqoY+wKKUNZk8UwcR1x8j6dtxiT9JU0Hq8JbluZKZVLiw2nhRo7eq6pPO2/&#10;rIb142x9fp3y9md3PNDh43h6yLzS+m7Ur55AROrjf/jW3hg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K4/yAAAAN4AAAAPAAAAAAAAAAAAAAAAAJgCAABk&#10;cnMvZG93bnJldi54bWxQSwUGAAAAAAQABAD1AAAAjQMAAAAA&#10;" fillcolor="black" stroked="f"/>
                        <v:rect id="Rectangle 2137" o:spid="_x0000_s1458" style="position:absolute;left:956;top:38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pMgA&#10;AADeAAAADwAAAGRycy9kb3ducmV2LnhtbESPQWsCMRSE74X+h/AKvdWki7W6GqUWhF4EtT3U23Pz&#10;uru4edkmUdf++kYQPA4z8w0zmXW2EUfyoXas4bmnQBAXztRcavj6XDwNQYSIbLBxTBrOFGA2vb+b&#10;YG7cidd03MRSJAiHHDVUMba5lKGoyGLouZY4eT/OW4xJ+lIaj6cEt43MlBpIizWnhQpbeq+o2G8O&#10;VsN8NJz/rvq8/FvvtrT93u1fMq+0fnzo3sYgInXxFr62P4yGbNBX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6AukyAAAAN4AAAAPAAAAAAAAAAAAAAAAAJgCAABk&#10;cnMvZG93bnJldi54bWxQSwUGAAAAAAQABAD1AAAAjQMAAAAA&#10;" fillcolor="black" stroked="f"/>
                        <v:rect id="Rectangle 2138" o:spid="_x0000_s1459" style="position:absolute;left:956;top:3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f1sUA&#10;AADeAAAADwAAAGRycy9kb3ducmV2LnhtbERPTWsCMRC9F/ofwhR6q0kXFV2NooWCF0FtD/U2bqa7&#10;i5vJmqS6+uvNQejx8b6n88424kw+1I41vPcUCOLCmZpLDd9fn28jECEiG2wck4YrBZjPnp+mmBt3&#10;4S2dd7EUKYRDjhqqGNtcylBUZDH0XEucuF/nLcYEfSmNx0sKt43MlBpKizWnhgpb+qioOO7+rIbl&#10;eLQ8bfq8vm0Pe9r/HI6DzCutX1+6xQREpC7+ix/uldGQDfs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5/WxQAAAN4AAAAPAAAAAAAAAAAAAAAAAJgCAABkcnMv&#10;ZG93bnJldi54bWxQSwUGAAAAAAQABAD1AAAAigMAAAAA&#10;" fillcolor="black" stroked="f"/>
                        <v:rect id="Rectangle 2139" o:spid="_x0000_s1460" style="position:absolute;left:956;top:37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6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OzpNyAAAAN4AAAAPAAAAAAAAAAAAAAAAAJgCAABk&#10;cnMvZG93bnJldi54bWxQSwUGAAAAAAQABAD1AAAAjQMAAAAA&#10;" fillcolor="black" stroked="f"/>
                        <v:rect id="Rectangle 2140" o:spid="_x0000_s1461" style="position:absolute;left:956;top:37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FDcYA&#10;AADeAAAADwAAAGRycy9kb3ducmV2LnhtbESPzYrCMBSF94LvEK7gTlOLI1qNogMDsxlQZxa6uzbX&#10;ttjc1CRqx6efLAZcHs4f32LVmlrcyfnKsoLRMAFBnFtdcaHg5/tjMAXhA7LG2jIp+CUPq2W3s8BM&#10;2wfv6L4PhYgj7DNUUIbQZFL6vCSDfmgb4uidrTMYonSF1A4fcdzUMk2SiTRYcXwosaH3kvLL/mYU&#10;bGbTzXU75q/n7nSk4+F0eUtdolS/167nIAK14RX+b39qBelkPI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gFDcYAAADeAAAADwAAAAAAAAAAAAAAAACYAgAAZHJz&#10;L2Rvd25yZXYueG1sUEsFBgAAAAAEAAQA9QAAAIsDAAAAAA==&#10;" fillcolor="black" stroked="f"/>
                        <v:rect id="Rectangle 2141" o:spid="_x0000_s1462" style="position:absolute;left:956;top:37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glskA&#10;AADeAAAADwAAAGRycy9kb3ducmV2LnhtbESPT2vCQBTE74V+h+UVems2CSo2dRUVhF4K9c+h3p7Z&#10;1ySYfRt3txr76bsFweMwM79hJrPetOJMzjeWFWRJCoK4tLrhSsFuu3oZg/ABWWNrmRRcycNs+vgw&#10;wULbC6/pvAmViBD2BSqoQ+gKKX1Zk0Gf2I44et/WGQxRukpqh5cIN63M03QkDTYcF2rsaFlTedz8&#10;GAWL1/Hi9Dngj9/1YU/7r8NxmLtUqeenfv4GIlAf7uFb+10ryEeD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SglskAAADeAAAADwAAAAAAAAAAAAAAAACYAgAA&#10;ZHJzL2Rvd25yZXYueG1sUEsFBgAAAAAEAAQA9QAAAI4DAAAAAA==&#10;" fillcolor="black" stroked="f"/>
                        <v:rect id="Rectangle 2142" o:spid="_x0000_s1463" style="position:absolute;left:956;top:37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4c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j7hyAAAAN4AAAAPAAAAAAAAAAAAAAAAAJgCAABk&#10;cnMvZG93bnJldi54bWxQSwUGAAAAAAQABAD1AAAAjQMAAAAA&#10;" fillcolor="black" stroked="f"/>
                        <v:rect id="Rectangle 2143" o:spid="_x0000_s1464" style="position:absolute;left:956;top: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besgA&#10;AADeAAAADwAAAGRycy9kb3ducmV2LnhtbESPT2sCMRTE7wW/Q3hCbzXrakW3RqlCoReh/jno7bl5&#10;3V3cvGyTVFc/vREKPQ4z8xtmOm9NLc7kfGVZQb+XgCDOra64ULDbfryMQfiArLG2TAqu5GE+6zxN&#10;MdP2wms6b0IhIoR9hgrKEJpMSp+XZND3bEMcvW/rDIYoXSG1w0uEm1qmSTKSBiuOCyU2tCwpP21+&#10;jYLFZLz4+Rry6rY+HuiwP55eU5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pt6yAAAAN4AAAAPAAAAAAAAAAAAAAAAAJgCAABk&#10;cnMvZG93bnJldi54bWxQSwUGAAAAAAQABAD1AAAAjQMAAAAA&#10;" fillcolor="black" stroked="f"/>
                        <v:rect id="Rectangle 2144" o:spid="_x0000_s1465" style="position:absolute;left:956;top:37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DDsgA&#10;AADeAAAADwAAAGRycy9kb3ducmV2LnhtbESPT2vCQBTE7wW/w/IEb3VjiKKpq2ih0Euh/jno7Zl9&#10;TYLZt3F31dhP3y0Uehxm5jfMfNmZRtzI+dqygtEwAUFcWF1zqWC/e3uegvABWWNjmRQ8yMNy0Xua&#10;Y67tnTd024ZSRAj7HBVUIbS5lL6oyKAf2pY4el/WGQxRulJqh/cIN41Mk2QiDdYcFyps6bWi4ry9&#10;GgXr2XR9+cz443tzOtLxcDqPU5coNeh3qxcQgbrwH/5rv2sF6SQb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4wMOyAAAAN4AAAAPAAAAAAAAAAAAAAAAAJgCAABk&#10;cnMvZG93bnJldi54bWxQSwUGAAAAAAQABAD1AAAAjQMAAAAA&#10;" fillcolor="black" stroked="f"/>
                        <v:rect id="Rectangle 2145" o:spid="_x0000_s1466" style="position:absolute;left:956;top:37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lc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ppXHAAAA3gAAAA8AAAAAAAAAAAAAAAAAmAIAAGRy&#10;cy9kb3ducmV2LnhtbFBLBQYAAAAABAAEAPUAAACMAwAAAAA=&#10;" fillcolor="black" stroked="f"/>
                        <v:rect id="Rectangle 2146" o:spid="_x0000_s1467" style="position:absolute;left:956;top:37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44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044skAAADeAAAADwAAAAAAAAAAAAAAAACYAgAA&#10;ZHJzL2Rvd25yZXYueG1sUEsFBgAAAAAEAAQA9QAAAI4DAAAAAA==&#10;" fillcolor="black" stroked="f"/>
                        <v:rect id="Rectangle 2147" o:spid="_x0000_s1468" style="position:absolute;left:956;top:3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dec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jo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Z15yAAAAN4AAAAPAAAAAAAAAAAAAAAAAJgCAABk&#10;cnMvZG93bnJldi54bWxQSwUGAAAAAAQABAD1AAAAjQMAAAAA&#10;" fillcolor="black" stroked="f"/>
                        <v:rect id="Rectangle 2148" o:spid="_x0000_s1469" style="position:absolute;left:956;top:3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JC8QA&#10;AADeAAAADwAAAGRycy9kb3ducmV2LnhtbERPz2vCMBS+C/4P4QneNLU40WoUHQx2GajbQW/P5tkW&#10;m5eaRO3865fDwOPH93uxak0t7uR8ZVnBaJiAIM6trrhQ8PP9MZiC8AFZY22ZFPySh9Wy21lgpu2D&#10;d3Tfh0LEEPYZKihDaDIpfV6SQT+0DXHkztYZDBG6QmqHjxhuapkmyUQarDg2lNjQe0n5ZX8zCjaz&#10;6ea6HfPXc3c60vFwurylLlGq32vXcxCB2vAS/7s/tYJ0Mh7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QvEAAAA3gAAAA8AAAAAAAAAAAAAAAAAmAIAAGRycy9k&#10;b3ducmV2LnhtbFBLBQYAAAAABAAEAPUAAACJAwAAAAA=&#10;" fillcolor="black" stroked="f"/>
                        <v:rect id="Rectangle 2149" o:spid="_x0000_s1470" style="position:absolute;left:956;top:37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k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1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irJDHAAAA3gAAAA8AAAAAAAAAAAAAAAAAmAIAAGRy&#10;cy9kb3ducmV2LnhtbFBLBQYAAAAABAAEAPUAAACMAwAAAAA=&#10;" fillcolor="black" stroked="f"/>
                        <v:rect id="Rectangle 2150" o:spid="_x0000_s1471" style="position:absolute;left:956;top:37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TPs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5Ty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z7DHAAAA3gAAAA8AAAAAAAAAAAAAAAAAmAIAAGRy&#10;cy9kb3ducmV2LnhtbFBLBQYAAAAABAAEAPUAAACMAwAAAAA=&#10;" fillcolor="black" stroked="f"/>
                        <v:rect id="Rectangle 2151" o:spid="_x0000_s1472" style="position:absolute;left:956;top:37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qK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GoryAAAAN4AAAAPAAAAAAAAAAAAAAAAAJgCAABk&#10;cnMvZG93bnJldi54bWxQSwUGAAAAAAQABAD1AAAAjQMAAAAA&#10;" fillcolor="black" stroked="f"/>
                        <v:rect id="Rectangle 2152" o:spid="_x0000_s1473" style="position:absolute;left:956;top:3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0X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q9FzHAAAA3gAAAA8AAAAAAAAAAAAAAAAAmAIAAGRy&#10;cy9kb3ducmV2LnhtbFBLBQYAAAAABAAEAPUAAACMAwAAAAA=&#10;" fillcolor="black" stroked="f"/>
                        <v:rect id="Rectangle 2153" o:spid="_x0000_s1474" style="position:absolute;left:956;top:3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ZRx8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T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lHHyAAAAN4AAAAPAAAAAAAAAAAAAAAAAJgCAABk&#10;cnMvZG93bnJldi54bWxQSwUGAAAAAAQABAD1AAAAjQMAAAAA&#10;" fillcolor="black" stroked="f"/>
                        <v:rect id="Rectangle 2154" o:spid="_x0000_s1475" style="position:absolute;left:956;top:37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j8mzyAAAAN4AAAAPAAAAAAAAAAAAAAAAAJgCAABk&#10;cnMvZG93bnJldi54bWxQSwUGAAAAAAQABAD1AAAAjQMAAAAA&#10;" fillcolor="black" stroked="f"/>
                        <v:rect id="Rectangle 2155" o:spid="_x0000_s1476" style="position:absolute;left:956;top:37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K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w2woyAAAAN4AAAAPAAAAAAAAAAAAAAAAAJgCAABk&#10;cnMvZG93bnJldi54bWxQSwUGAAAAAAQABAD1AAAAjQMAAAAA&#10;" fillcolor="black" stroked="f"/>
                        <v:rect id="Rectangle 2156" o:spid="_x0000_s1477" style="position:absolute;left:956;top:37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X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JfyAAAAN4AAAAPAAAAAAAAAAAAAAAAAJgCAABk&#10;cnMvZG93bnJldi54bWxQSwUGAAAAAAQABAD1AAAAjQMAAAAA&#10;" fillcolor="black" stroked="f"/>
                        <v:rect id="Rectangle 2157" o:spid="_x0000_s1478" style="position:absolute;left:956;top:3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Xx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S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XVfEyAAAAN4AAAAPAAAAAAAAAAAAAAAAAJgCAABk&#10;cnMvZG93bnJldi54bWxQSwUGAAAAAAQABAD1AAAAjQMAAAAA&#10;" fillcolor="black" stroked="f"/>
                        <v:rect id="Rectangle 2158" o:spid="_x0000_s1479" style="position:absolute;left:956;top:3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LDtsUA&#10;AADeAAAADwAAAGRycy9kb3ducmV2LnhtbERPz2vCMBS+C/4P4Qm7abqi0nWNMgcDL8LUHebttXlr&#10;i81Ll2Ra99cvh4HHj+93sR5MJy7kfGtZweMsAUFcWd1yreDj+DbNQPiArLGzTApu5GG9Go8KzLW9&#10;8p4uh1CLGMI+RwVNCH0upa8aMuhntieO3Jd1BkOErpba4TWGm06mSbKUBluODQ329NpQdT78GAWb&#10;p2zz/T7n3e++PNHpszwvUpco9TAZXp5BBBrCXfzv3moF6XKe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sO2xQAAAN4AAAAPAAAAAAAAAAAAAAAAAJgCAABkcnMv&#10;ZG93bnJldi54bWxQSwUGAAAAAAQABAD1AAAAigMAAAAA&#10;" fillcolor="black" stroked="f"/>
                        <v:rect id="Rectangle 2159" o:spid="_x0000_s1480" style="position:absolute;left:956;top:36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mL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OZi3HAAAA3gAAAA8AAAAAAAAAAAAAAAAAmAIAAGRy&#10;cy9kb3ducmV2LnhtbFBLBQYAAAAABAAEAPUAAACMAwAAAAA=&#10;" fillcolor="black" stroked="f"/>
                        <v:rect id="Rectangle 2160" o:spid="_x0000_s1481" style="position:absolute;left:956;top:36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ZbccA&#10;AADeAAAADwAAAGRycy9kb3ducmV2LnhtbESPy2rCQBSG9wXfYThCd3XSeEGjo6gguCmo7aLujpnT&#10;JJg5E2emmvr0zkLo8ue/8c0WranFlZyvLCt47yUgiHOrKy4UfH1u3sYgfEDWWFsmBX/kYTHvvMww&#10;0/bGe7oeQiHiCPsMFZQhNJmUPi/JoO/Zhjh6P9YZDFG6QmqHtzhuapkmyUgarDg+lNjQuqT8fPg1&#10;ClaT8eqyG/DHfX860vH7dB6mLlHqtdsupyACteE//GxvtYJ0NOh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WW3HAAAA3gAAAA8AAAAAAAAAAAAAAAAAmAIAAGRy&#10;cy9kb3ducmV2LnhtbFBLBQYAAAAABAAEAPUAAACMAwAAAAA=&#10;" fillcolor="black" stroked="f"/>
                        <v:rect id="Rectangle 2161" o:spid="_x0000_s1482" style="position:absolute;left:956;top:36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89sgA&#10;AADeAAAADwAAAGRycy9kb3ducmV2LnhtbESPT2sCMRTE7wW/Q3hCbzXrakW3RqlCoReh/jno7bl5&#10;3V3cvGyTVFc/vREKPQ4z8xtmOm9NLc7kfGVZQb+XgCDOra64ULDbfryMQfiArLG2TAqu5GE+6zxN&#10;MdP2wms6b0IhIoR9hgrKEJpMSp+XZND3bEMcvW/rDIYoXSG1w0uEm1qmSTKSBiuOCyU2tCwpP21+&#10;jYLFZLz4+Rry6rY+HuiwP55eU5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Ifz2yAAAAN4AAAAPAAAAAAAAAAAAAAAAAJgCAABk&#10;cnMvZG93bnJldi54bWxQSwUGAAAAAAQABAD1AAAAjQMAAAAA&#10;" fillcolor="black" stroked="f"/>
                        <v:rect id="Rectangle 2162" o:spid="_x0000_s1483" style="position:absolute;left:956;top:3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ig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0H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2KByAAAAN4AAAAPAAAAAAAAAAAAAAAAAJgCAABk&#10;cnMvZG93bnJldi54bWxQSwUGAAAAAAQABAD1AAAAjQMAAAAA&#10;" fillcolor="black" stroked="f"/>
                        <v:rect id="Rectangle 2163" o:spid="_x0000_s1484" style="position:absolute;left:956;top:3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GsgA&#10;AADeAAAADwAAAGRycy9kb3ducmV2LnhtbESPT2sCMRTE74V+h/CE3mrW9Q92a5QqCF4EtT3U23Pz&#10;uru4eVmTVFc/vREKPQ4z8xtmMmtNLc7kfGVZQa+bgCDOra64UPD1uXwdg/ABWWNtmRRcycNs+vw0&#10;wUzbC2/pvAuFiBD2GSooQ2gyKX1ekkHftQ1x9H6sMxiidIXUDi8RbmqZJslIGqw4LpTY0KKk/Lj7&#10;NQrmb+P5aTPg9W172NP++3Acpi5R6qXTfryDCNSG//Bfe6UVpKNB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8cayAAAAN4AAAAPAAAAAAAAAAAAAAAAAJgCAABk&#10;cnMvZG93bnJldi54bWxQSwUGAAAAAAQABAD1AAAAjQMAAAAA&#10;" fillcolor="black" stroked="f"/>
                        <v:rect id="Rectangle 2164" o:spid="_x0000_s1485" style="position:absolute;left:956;top:36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ZfbsgA&#10;AADeAAAADwAAAGRycy9kb3ducmV2LnhtbESPQWvCQBSE70L/w/IK3nRjmopNXaUWBC+Fqj3U2zP7&#10;TILZt+nuqml/fVcQPA4z8w0znXemEWdyvrasYDRMQBAXVtdcKvjaLgcTED4ga2wsk4Jf8jCfPfSm&#10;mGt74TWdN6EUEcI+RwVVCG0upS8qMuiHtiWO3sE6gyFKV0rt8BLhppFpkoylwZrjQoUtvVdUHDcn&#10;o2DxMln8fGb88bfe72j3vT8+py5Rqv/Yvb2CCNSFe/jWXmkF6Th7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Vl9uyAAAAN4AAAAPAAAAAAAAAAAAAAAAAJgCAABk&#10;cnMvZG93bnJldi54bWxQSwUGAAAAAAQABAD1AAAAjQMAAAAA&#10;" fillcolor="black" stroked="f"/>
                        <v:rect id="Rectangle 2165" o:spid="_x0000_s1486" style="position:absolute;left:956;top:36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69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vr1yAAAAN4AAAAPAAAAAAAAAAAAAAAAAJgCAABk&#10;cnMvZG93bnJldi54bWxQSwUGAAAAAAQABAD1AAAAjQMAAAAA&#10;" fillcolor="black" stroked="f"/>
                        <v:rect id="Rectangle 2166" o:spid="_x0000_s1487" style="position:absolute;left:956;top:366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kgsgA&#10;AADeAAAADwAAAGRycy9kb3ducmV2LnhtbESPQWvCQBSE7wX/w/KE3uqmqQ0aXaUWCr0I1XrQ2zP7&#10;mgSzb9PdrUZ/vSsIPQ4z8w0znXemEUdyvras4HmQgCAurK65VLD5/ngagfABWWNjmRScycN81nuY&#10;Yq7tiVd0XIdSRAj7HBVUIbS5lL6oyKAf2JY4ej/WGQxRulJqh6cIN41MkySTBmuOCxW29F5RcVj/&#10;GQWL8Wjx+zXk5WW139Fuuz+8pi5R6rHfvU1ABOrCf/je/tQK0mz4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yGSCyAAAAN4AAAAPAAAAAAAAAAAAAAAAAJgCAABk&#10;cnMvZG93bnJldi54bWxQSwUGAAAAAAQABAD1AAAAjQMAAAAA&#10;" fillcolor="black" stroked="f"/>
                        <v:rect id="Rectangle 2167" o:spid="_x0000_s1488" style="position:absolute;left:956;top:3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BGckA&#10;AADeAAAADwAAAGRycy9kb3ducmV2LnhtbESPT2sCMRTE7wW/Q3hCbzXr1qrdGkULgpeC/w719ty8&#10;7i5uXrZJqtt++kYQPA4z8xtmMmtNLc7kfGVZQb+XgCDOra64ULDfLZ/GIHxA1lhbJgW/5GE27TxM&#10;MNP2whs6b0MhIoR9hgrKEJpMSp+XZND3bEMcvS/rDIYoXSG1w0uEm1qmSTKUBiuOCyU29F5Sftr+&#10;GAWL1/Hiez3gj7/N8UCHz+PpJXWJUo/ddv4GIlAb7uFbe6UVpMPB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TBGckAAADeAAAADwAAAAAAAAAAAAAAAACYAgAA&#10;ZHJzL2Rvd25yZXYueG1sUEsFBgAAAAAEAAQA9QAAAI4DAAAAAA==&#10;" fillcolor="black" stroked="f"/>
                        <v:rect id="Rectangle 2168" o:spid="_x0000_s1489" style="position:absolute;left:956;top:3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Va8UA&#10;AADeAAAADwAAAGRycy9kb3ducmV2LnhtbERPu27CMBTdK/EP1kXqVpyGhyBgECAhsVQC2qFsl/g2&#10;iYivg+1CytfjAanj0XnPFq2pxZWcrywreO8lIIhzqysuFHx9bt7GIHxA1lhbJgV/5GEx77zMMNP2&#10;xnu6HkIhYgj7DBWUITSZlD4vyaDv2YY4cj/WGQwRukJqh7cYbmqZJslIGqw4NpTY0Lqk/Hz4NQpW&#10;k/Hqshvwx31/OtLx+3Qepi5R6rXbLqcgArXhX/x0b7WCdDTo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1VrxQAAAN4AAAAPAAAAAAAAAAAAAAAAAJgCAABkcnMv&#10;ZG93bnJldi54bWxQSwUGAAAAAAQABAD1AAAAigMAAAAA&#10;" fillcolor="black" stroked="f"/>
                        <v:rect id="Rectangle 2169" o:spid="_x0000_s1490" style="position:absolute;left:956;top:36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w8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DwyAAAAN4AAAAPAAAAAAAAAAAAAAAAAJgCAABk&#10;cnMvZG93bnJldi54bWxQSwUGAAAAAAQABAD1AAAAjQMAAAAA&#10;" fillcolor="black" stroked="f"/>
                        <v:rect id="Rectangle 2170" o:spid="_x0000_s1491" style="position:absolute;left:956;top:36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qEMcA&#10;AADeAAAADwAAAGRycy9kb3ducmV2LnhtbESPy2rCQBSG94W+w3AK7uqkIYpGR6mFghuhXha6O2ZO&#10;k2DmTDozauzTOwvB5c9/45vOO9OICzlfW1bw0U9AEBdW11wq2G2/30cgfEDW2FgmBTfyMJ+9vkwx&#10;1/bKa7psQiniCPscFVQhtLmUvqjIoO/bljh6v9YZDFG6UmqH1zhuGpkmyVAarDk+VNjSV0XFaXM2&#10;Chbj0eLvJ+PV//p4oMP+eBqkLlGq99Z9TkAE6sIz/GgvtYJ0mGU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rKhDHAAAA3gAAAA8AAAAAAAAAAAAAAAAAmAIAAGRy&#10;cy9kb3ducmV2LnhtbFBLBQYAAAAABAAEAPUAAACMAwAAAAA=&#10;" fillcolor="black" stroked="f"/>
                        <v:rect id="Rectangle 2171" o:spid="_x0000_s1492" style="position:absolute;left:956;top:36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Pi8gA&#10;AADeAAAADwAAAGRycy9kb3ducmV2LnhtbESPT2vCQBTE7wW/w/IEb3VjiKKpq2ih0Euh/jno7Zl9&#10;TYLZt3F31dhP3y0Uehxm5jfMfNmZRtzI+dqygtEwAUFcWF1zqWC/e3uegvABWWNjmRQ8yMNy0Xua&#10;Y67tnTd024ZSRAj7HBVUIbS5lL6oyKAf2pY4el/WGQxRulJqh/cIN41Mk2QiDdYcFyps6bWi4ry9&#10;GgXr2XR9+cz443tzOtLxcDqPU5coNeh3qxcQgbrwH/5rv2sF6STL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4+LyAAAAN4AAAAPAAAAAAAAAAAAAAAAAJgCAABk&#10;cnMvZG93bnJldi54bWxQSwUGAAAAAAQABAD1AAAAjQMAAAAA&#10;" fillcolor="black" stroked="f"/>
                        <v:rect id="Rectangle 2172" o:spid="_x0000_s1493" style="position:absolute;left:956;top:3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R/M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9RH8yAAAAN4AAAAPAAAAAAAAAAAAAAAAAJgCAABk&#10;cnMvZG93bnJldi54bWxQSwUGAAAAAAQABAD1AAAAjQMAAAAA&#10;" fillcolor="black" stroked="f"/>
                        <v:rect id="Rectangle 2173" o:spid="_x0000_s1494" style="position:absolute;left:956;top:3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0Z8gA&#10;AADeAAAADwAAAGRycy9kb3ducmV2LnhtbESPQWvCQBSE70L/w/IK3nRjmopNXaUWBC+Fqj3U2zP7&#10;TILZt+nuqml/fVcQPA4z8w0znXemEWdyvrasYDRMQBAXVtdcKvjaLgcTED4ga2wsk4Jf8jCfPfSm&#10;mGt74TWdN6EUEcI+RwVVCG0upS8qMuiHtiWO3sE6gyFKV0rt8BLhppFpkoylwZrjQoUtvVdUHDcn&#10;o2DxMln8fGb88bfe72j3vT8+py5Rqv/Yvb2CCNSFe/jWXmkF6TjL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bRnyAAAAN4AAAAPAAAAAAAAAAAAAAAAAJgCAABk&#10;cnMvZG93bnJldi54bWxQSwUGAAAAAAQABAD1AAAAjQMAAAAA&#10;" fillcolor="black" stroked="f"/>
                        <v:rect id="Rectangle 2174" o:spid="_x0000_s1495" style="position:absolute;left:956;top:36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sE8gA&#10;AADeAAAADwAAAGRycy9kb3ducmV2LnhtbESPT2vCQBTE70K/w/IK3nTTkIpNXaUKghfBPz3U2zP7&#10;mgSzb9PdVdN+ercgeBxm5jfMZNaZRlzI+dqygpdhAoK4sLrmUsHnfjkYg/ABWWNjmRT8kofZ9Kk3&#10;wVzbK2/psguliBD2OSqoQmhzKX1RkUE/tC1x9L6tMxiidKXUDq8RbhqZJslIGqw5LlTY0qKi4rQ7&#10;GwXzt/H8Z5P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UCwTyAAAAN4AAAAPAAAAAAAAAAAAAAAAAJgCAABk&#10;cnMvZG93bnJldi54bWxQSwUGAAAAAAQABAD1AAAAjQMAAAAA&#10;" fillcolor="black" stroked="f"/>
                        <v:rect id="Rectangle 2175" o:spid="_x0000_s1496" style="position:absolute;left:956;top:36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Ji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ImIyAAAAN4AAAAPAAAAAAAAAAAAAAAAAJgCAABk&#10;cnMvZG93bnJldi54bWxQSwUGAAAAAAQABAD1AAAAjQMAAAAA&#10;" fillcolor="black" stroked="f"/>
                        <v:rect id="Rectangle 2176" o:spid="_x0000_s1497" style="position:absolute;left:956;top:36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4X/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hf/yAAAAN4AAAAPAAAAAAAAAAAAAAAAAJgCAABk&#10;cnMvZG93bnJldi54bWxQSwUGAAAAAAQABAD1AAAAjQMAAAAA&#10;" fillcolor="black" stroked="f"/>
                        <v:rect id="Rectangle 2177" o:spid="_x0000_s1498" style="position:absolute;left:956;top:3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yZ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JkyAAAAN4AAAAPAAAAAAAAAAAAAAAAAJgCAABk&#10;cnMvZG93bnJldi54bWxQSwUGAAAAAAQABAD1AAAAjQMAAAAA&#10;" fillcolor="black" stroked="f"/>
                        <v:rect id="Rectangle 2178" o:spid="_x0000_s1499" style="position:absolute;left:956;top:36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0mFsUA&#10;AADeAAAADwAAAGRycy9kb3ducmV2LnhtbERPy2rCQBTdF/oPwy24q5OGKBodpRYKboT6WOjumrlN&#10;gpk76cyosV/vLASXh/OezjvTiAs5X1tW8NFPQBAXVtdcKthtv99HIHxA1thYJgU38jCfvb5MMdf2&#10;ymu6bEIpYgj7HBVUIbS5lL6oyKDv25Y4cr/WGQwRulJqh9cYbhqZJslQGqw5NlTY0ldFxWlzNgoW&#10;49Hi7yfj1f/6eKDD/ngapC5RqvfWfU5ABOrCU/xwL7WCdJhl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SYWxQAAAN4AAAAPAAAAAAAAAAAAAAAAAJgCAABkcnMv&#10;ZG93bnJldi54bWxQSwUGAAAAAAQABAD1AAAAigMAAAAA&#10;" fillcolor="black" stroked="f"/>
                        <v:rect id="Rectangle 2179" o:spid="_x0000_s1500" style="position:absolute;left:956;top:35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j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q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UYONyAAAAN4AAAAPAAAAAAAAAAAAAAAAAJgCAABk&#10;cnMvZG93bnJldi54bWxQSwUGAAAAAAQABAD1AAAAjQMAAAAA&#10;" fillcolor="black" stroked="f"/>
                        <v:rect id="Rectangle 2180" o:spid="_x0000_s1501" style="position:absolute;left:956;top:35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8zcYA&#10;AADeAAAADwAAAGRycy9kb3ducmV2LnhtbESPy2rCQBSG9wXfYTgFd3XSoGKjo2hBcFPwtqi7Y+aY&#10;BDNn0plRU5/eWQguf/4b32TWmlpcyfnKsoLPXgKCOLe64kLBfrf8GIHwAVljbZkU/JOH2bTzNsFM&#10;2xtv6LoNhYgj7DNUUIbQZFL6vCSDvmcb4uidrDMYonSF1A5vcdzUMk2SoTRYcXwosaHvkvLz9mIU&#10;LL5Gi791n3/um+OBDr/H8yB1iVLd93Y+BhGoDa/ws73SCtJhfx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K8zcYAAADeAAAADwAAAAAAAAAAAAAAAACYAgAAZHJz&#10;L2Rvd25yZXYueG1sUEsFBgAAAAAEAAQA9QAAAIsDAAAAAA==&#10;" fillcolor="black" stroked="f"/>
                        <v:rect id="Rectangle 2181" o:spid="_x0000_s1502" style="position:absolute;left:956;top:35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ZV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GVbHAAAA3gAAAA8AAAAAAAAAAAAAAAAAmAIAAGRy&#10;cy9kb3ducmV2LnhtbFBLBQYAAAAABAAEAPUAAACMAwAAAAA=&#10;" fillcolor="black" stroked="f"/>
                        <v:rect id="Rectangle 2182" o:spid="_x0000_s1503" style="position:absolute;left:956;top:3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HI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IchyAAAAN4AAAAPAAAAAAAAAAAAAAAAAJgCAABk&#10;cnMvZG93bnJldi54bWxQSwUGAAAAAAQABAD1AAAAjQMAAAAA&#10;" fillcolor="black" stroked="f"/>
                        <v:rect id="Rectangle 2183" o:spid="_x0000_s1504" style="position:absolute;left:956;top:35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iu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CK6yAAAAN4AAAAPAAAAAAAAAAAAAAAAAJgCAABk&#10;cnMvZG93bnJldi54bWxQSwUGAAAAAAQABAD1AAAAjQMAAAAA&#10;" fillcolor="black" stroked="f"/>
                        <v:rect id="Rectangle 2184" o:spid="_x0000_s1505" style="position:absolute;left:956;top:35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6z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brOyAAAAN4AAAAPAAAAAAAAAAAAAAAAAJgCAABk&#10;cnMvZG93bnJldi54bWxQSwUGAAAAAAQABAD1AAAAjQMAAAAA&#10;" fillcolor="black" stroked="f"/>
                        <v:rect id="Rectangle 2185" o:spid="_x0000_s1506" style="position:absolute;left:956;top:35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fVcgA&#10;AADeAAAADwAAAGRycy9kb3ducmV2LnhtbESPT2vCQBTE74LfYXkFb7ppMGJTV9GC4KVQ/xzq7Zl9&#10;TYLZt+nuqqmfvisUehxm5jfMbNGZRlzJ+dqygudRAoK4sLrmUsFhvx5OQfiArLGxTAp+yMNi3u/N&#10;MNf2xlu67kIpIoR9jgqqENpcSl9UZNCPbEscvS/rDIYoXSm1w1uEm0amSTKRBmuOCxW29FZRcd5d&#10;jILVy3T1/THm9/v2dKTj5+mcpS5RavDULV9BBOrCf/ivvdE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R9VyAAAAN4AAAAPAAAAAAAAAAAAAAAAAJgCAABk&#10;cnMvZG93bnJldi54bWxQSwUGAAAAAAQABAD1AAAAjQMAAAAA&#10;" fillcolor="black" stroked="f"/>
                        <v:rect id="Rectangle 2186" o:spid="_x0000_s1507" style="position:absolute;left:956;top:35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BI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eBIskAAADeAAAADwAAAAAAAAAAAAAAAACYAgAA&#10;ZHJzL2Rvd25yZXYueG1sUEsFBgAAAAAEAAQA9QAAAI4DAAAAAA==&#10;" fillcolor="black" stroked="f"/>
                        <v:rect id="Rectangle 2187" o:spid="_x0000_s1508" style="position:absolute;left:956;top:3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ku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yS5yAAAAN4AAAAPAAAAAAAAAAAAAAAAAJgCAABk&#10;cnMvZG93bnJldi54bWxQSwUGAAAAAAQABAD1AAAAjQMAAAAA&#10;" fillcolor="black" stroked="f"/>
                        <v:rect id="Rectangle 2188" o:spid="_x0000_s1509" style="position:absolute;left:956;top:35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wy8QA&#10;AADeAAAADwAAAGRycy9kb3ducmV2LnhtbERPy4rCMBTdD/gP4Q64G9MpKk41ig4IbgZ8Lcbdtbm2&#10;xeamk0Tt+PVmIbg8nPdk1ppaXMn5yrKCz14Cgji3uuJCwX63/BiB8AFZY22ZFPyTh9m08zbBTNsb&#10;b+i6DYWIIewzVFCG0GRS+rwkg75nG+LInawzGCJ0hdQObzHc1DJNkqE0WHFsKLGh75Ly8/ZiFCy+&#10;Rou/dZ9/7pvjgQ6/x/MgdYlS3fd2PgYRqA0v8dO90grSYX8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EsMvEAAAA3gAAAA8AAAAAAAAAAAAAAAAAmAIAAGRycy9k&#10;b3ducmV2LnhtbFBLBQYAAAAABAAEAPUAAACJAwAAAAA=&#10;" fillcolor="black" stroked="f"/>
                        <v:rect id="Rectangle 2189" o:spid="_x0000_s1510" style="position:absolute;left:956;top:35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VU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IFVDHAAAA3gAAAA8AAAAAAAAAAAAAAAAAmAIAAGRy&#10;cy9kb3ducmV2LnhtbFBLBQYAAAAABAAEAPUAAACMAwAAAAA=&#10;" fillcolor="black" stroked="f"/>
                        <v:rect id="Rectangle 2190" o:spid="_x0000_s1511" style="position:absolute;left:956;top:35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2cMYA&#10;AADeAAAADwAAAGRycy9kb3ducmV2LnhtbESPzWrCQBSF9wXfYbhCd3VisEGjo2ih4EZQ60J318w1&#10;CWbuxJmppj59Z1Ho8nD++GaLzjTiTs7XlhUMBwkI4sLqmksFh6/PtzEIH5A1NpZJwQ95WMx7LzPM&#10;tX3wju77UIo4wj5HBVUIbS6lLyoy6Ae2JY7exTqDIUpXSu3wEcdNI9MkyaTBmuNDhS19VFRc999G&#10;wWoyXt22I948d+cTnY7n63vqEqVe+91yCiJQF/7Df+21VpBmo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52cMYAAADeAAAADwAAAAAAAAAAAAAAAACYAgAAZHJz&#10;L2Rvd25yZXYueG1sUEsFBgAAAAAEAAQA9QAAAIsDAAAAAA==&#10;" fillcolor="black" stroked="f"/>
                        <v:rect id="Rectangle 2191" o:spid="_x0000_s1512" style="position:absolute;left:956;top:35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LT6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pLT68kAAADeAAAADwAAAAAAAAAAAAAAAACYAgAA&#10;ZHJzL2Rvd25yZXYueG1sUEsFBgAAAAAEAAQA9QAAAI4DAAAAAA==&#10;" fillcolor="black" stroked="f"/>
                        <v:rect id="Rectangle 2192" o:spid="_x0000_s1513" style="position:absolute;left:956;top:3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NnMgA&#10;AADeAAAADwAAAGRycy9kb3ducmV2LnhtbESPT2vCQBTE70K/w/IK3nTTYINNXaUKghfBPz3U2zP7&#10;mgSzb9PdVdN+ercgeBxm5jfMZNaZRlzI+dqygpdhAoK4sLrmUsHnfjkYg/ABWWNjmRT8kofZ9Kk3&#10;wVzbK2/psguliBD2OSqoQmhzKX1RkUE/tC1x9L6tMxiidKXUDq8RbhqZJkkmDdYcFypsaVFRcdqd&#10;jYL523j+sxnx+m97PNDh63h6TV2iVP+5+3gHEagLj/C9vdIK0myU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E2cyAAAAN4AAAAPAAAAAAAAAAAAAAAAAJgCAABk&#10;cnMvZG93bnJldi54bWxQSwUGAAAAAAQABAD1AAAAjQMAAAAA&#10;" fillcolor="black" stroked="f"/>
                        <v:rect id="Rectangle 2193" o:spid="_x0000_s1514" style="position:absolute;left:956;top:35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oB8gA&#10;AADeAAAADwAAAGRycy9kb3ducmV2LnhtbESPQWvCQBSE7wX/w/KE3uqmqQ0aXaUWCr0I1XrQ2zP7&#10;mgSzb9PdrUZ/vSsIPQ4z8w0znXemEUdyvras4HmQgCAurK65VLD5/ngagfABWWNjmRScycN81nuY&#10;Yq7tiVd0XIdSRAj7HBVUIbS5lL6oyKAf2JY4ej/WGQxRulJqh6cIN41MkySTBmuOCxW29F5RcVj/&#10;GQWL8Wjx+zXk5WW139Fuuz+8pi5R6rHfvU1ABOrCf/je/tQK0myY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OgHyAAAAN4AAAAPAAAAAAAAAAAAAAAAAJgCAABk&#10;cnMvZG93bnJldi54bWxQSwUGAAAAAAQABAD1AAAAjQMAAAAA&#10;" fillcolor="black" stroked="f"/>
                        <v:rect id="Rectangle 2194" o:spid="_x0000_s1515" style="position:absolute;left:956;top:35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wc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7l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5XBzyAAAAN4AAAAPAAAAAAAAAAAAAAAAAJgCAABk&#10;cnMvZG93bnJldi54bWxQSwUGAAAAAAQABAD1AAAAjQMAAAAA&#10;" fillcolor="black" stroked="f"/>
                        <v:rect id="Rectangle 2195" o:spid="_x0000_s1516" style="position:absolute;left:956;top:35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V6M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nV6MkAAADeAAAADwAAAAAAAAAAAAAAAACYAgAA&#10;ZHJzL2Rvd25yZXYueG1sUEsFBgAAAAAEAAQA9QAAAI4DAAAAAA==&#10;" fillcolor="black" stroked="f"/>
                        <v:rect id="Rectangle 2196" o:spid="_x0000_s1517" style="position:absolute;left:956;top:351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Ln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0ufyAAAAN4AAAAPAAAAAAAAAAAAAAAAAJgCAABk&#10;cnMvZG93bnJldi54bWxQSwUGAAAAAAQABAD1AAAAjQMAAAAA&#10;" fillcolor="black" stroked="f"/>
                        <v:rect id="Rectangle 2197" o:spid="_x0000_s1518" style="position:absolute;left:956;top:3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fuBMgA&#10;AADeAAAADwAAAGRycy9kb3ducmV2LnhtbESPQWvCQBSE7wX/w/KE3uqmwaYaXaUWCr0I1XrQ2zP7&#10;mgSzb9PdrUZ/vSsUPA4z8w0znXemEUdyvras4HmQgCAurK65VLD5/ngagfABWWNjmRScycN81nuY&#10;Yq7tiVd0XIdSRAj7HBVUIbS5lL6oyKAf2JY4ej/WGQxRulJqh6cIN41MkySTBmuOCxW29F5RcVj/&#10;GQWL8Wjx+zXk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N+4EyAAAAN4AAAAPAAAAAAAAAAAAAAAAAJgCAABk&#10;cnMvZG93bnJldi54bWxQSwUGAAAAAAQABAD1AAAAjQMAAAAA&#10;" fillcolor="black" stroked="f"/>
                        <v:rect id="Rectangle 2198" o:spid="_x0000_s1519" style="position:absolute;left:956;top:35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6dsUA&#10;AADeAAAADwAAAGRycy9kb3ducmV2LnhtbERPz2vCMBS+D/wfwhN2m6nFFa1G0cHAi6DOg96ezbMt&#10;Ni81ybTzr18Ogx0/vt+zRWcacSfna8sKhoMEBHFhdc2lgsPX59sYhA/IGhvLpOCHPCzmvZcZ5to+&#10;eEf3fShFDGGfo4IqhDaX0hcVGfQD2xJH7mKdwRChK6V2+IjhppFpkmTSYM2xocKWPioqrvtvo2A1&#10;Ga9u2xFvnrvziU7H8/U9dYlSr/1uOQURqAv/4j/3WitIs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Hp2xQAAAN4AAAAPAAAAAAAAAAAAAAAAAJgCAABkcnMv&#10;ZG93bnJldi54bWxQSwUGAAAAAAQABAD1AAAAigMAAAAA&#10;" fillcolor="black" stroked="f"/>
                        <v:rect id="Rectangle 2199" o:spid="_x0000_s1520" style="position:absolute;left:956;top:35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f7cgA&#10;AADeAAAADwAAAGRycy9kb3ducmV2LnhtbESPQWvCQBSE74X+h+UVems2DRo0dRUVhF4Kanuot2f2&#10;NQlm38bdrcb+ercgeBxm5htmMutNK07kfGNZwWuSgiAurW64UvD1uXoZgfABWWNrmRRcyMNs+vgw&#10;wULbM2/otA2ViBD2BSqoQ+gKKX1Zk0Gf2I44ej/WGQxRukpqh+cIN63M0jSXBhuOCzV2tKypPGx/&#10;jYLFeLQ4rgf88bfZ72j3vT8MM5cq9fzUz99ABOrDPXxrv2sFWT7I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N/tyAAAAN4AAAAPAAAAAAAAAAAAAAAAAJgCAABk&#10;cnMvZG93bnJldi54bWxQSwUGAAAAAAQABAD1AAAAjQMAAAAA&#10;" fillcolor="black" stroked="f"/>
                        <v:rect id="Rectangle 2200" o:spid="_x0000_s1521" style="position:absolute;left:956;top:34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grccA&#10;AADeAAAADwAAAGRycy9kb3ducmV2LnhtbESPy2rCQBSG9wXfYTgFd3XSYL1ER9FCoRuhXha6O2aO&#10;STBzJp0ZNfXpOwvB5c9/45vOW1OLKzlfWVbw3ktAEOdWV1wo2G2/3kYgfEDWWFsmBX/kYT7rvEwx&#10;0/bGa7puQiHiCPsMFZQhNJmUPi/JoO/Zhjh6J+sMhihdIbXDWxw3tUyTZCANVhwfSmzos6T8vLkY&#10;BcvxaPn70+fVfX080GF/PH+kLlGq+9ouJiACteEZfrS/tYJ00B9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4K3HAAAA3gAAAA8AAAAAAAAAAAAAAAAAmAIAAGRy&#10;cy9kb3ducmV2LnhtbFBLBQYAAAAABAAEAPUAAACMAwAAAAA=&#10;" fillcolor="black" stroked="f"/>
                        <v:rect id="Rectangle 2201" o:spid="_x0000_s1522" style="position:absolute;left:956;top:34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h4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0U2yAAAAN4AAAAPAAAAAAAAAAAAAAAAAJgCAABk&#10;cnMvZG93bnJldi54bWxQSwUGAAAAAAQABAD1AAAAjQMAAAAA&#10;" fillcolor="black" stroked="f"/>
                        <v:rect id="Rectangle 2202" o:spid="_x0000_s1523" style="position:absolute;left:956;top:3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bQ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e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dtByAAAAN4AAAAPAAAAAAAAAAAAAAAAAJgCAABk&#10;cnMvZG93bnJldi54bWxQSwUGAAAAAAQABAD1AAAAjQMAAAAA&#10;" fillcolor="black" stroked="f"/>
                        <v:rect id="Rectangle 2203" o:spid="_x0000_s1524" style="position:absolute;left:956;top:34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2skA&#10;AADeAAAADwAAAGRycy9kb3ducmV2LnhtbESPT2sCMRTE7wW/Q3hCbzXr1qrdGkULgpeC/w719ty8&#10;7i5uXrZJqtt++kYQPA4z8xtmMmtNLc7kfGVZQb+XgCDOra64ULDfLZ/GIHxA1lhbJgW/5GE27TxM&#10;MNP2whs6b0MhIoR9hgrKEJpMSp+XZND3bEMcvS/rDIYoXSG1w0uEm1qmSTKUBiuOCyU29F5Sftr+&#10;GAWL1/Hiez3gj7/N8UCHz+PpJXWJUo/ddv4GIlAb7uFbe6UVpMPB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2skAAADeAAAADwAAAAAAAAAAAAAAAACYAgAA&#10;ZHJzL2Rvd25yZXYueG1sUEsFBgAAAAAEAAQA9QAAAI4DAAAAAA==&#10;" fillcolor="black" stroked="f"/>
                        <v:rect id="Rectangle 2204" o:spid="_x0000_s1525" style="position:absolute;left:956;top:34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mr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auyAAAAN4AAAAPAAAAAAAAAAAAAAAAAJgCAABk&#10;cnMvZG93bnJldi54bWxQSwUGAAAAAAQABAD1AAAAjQMAAAAA&#10;" fillcolor="black" stroked="f"/>
                        <v:rect id="Rectangle 2205" o:spid="_x0000_s1526" style="position:absolute;left:956;top:34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DN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EM1yAAAAN4AAAAPAAAAAAAAAAAAAAAAAJgCAABk&#10;cnMvZG93bnJldi54bWxQSwUGAAAAAAQABAD1AAAAjQMAAAAA&#10;" fillcolor="black" stroked="f"/>
                        <v:rect id="Rectangle 2206" o:spid="_x0000_s1527" style="position:absolute;left:956;top:34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LdQsgA&#10;AADeAAAADwAAAGRycy9kb3ducmV2LnhtbESPQWvCQBSE7wX/w/KE3uqmwaYaXaUWCr0I1XrQ2zP7&#10;mgSzb9PdrUZ/vSsUPA4z8w0znXemEUdyvras4HmQgCAurK65VLD5/ngagfABWWNjmRScycN81nuY&#10;Yq7tiVd0XIdSRAj7HBVUIbS5lL6oyKAf2JY4ej/WGQxRulJqh6cIN41MkySTBmuOCxW29F5RcVj/&#10;GQWL8Wjx+zXk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t1CyAAAAN4AAAAPAAAAAAAAAAAAAAAAAJgCAABk&#10;cnMvZG93bnJldi54bWxQSwUGAAAAAAQABAD1AAAAjQMAAAAA&#10;" fillcolor="black" stroked="f"/>
                        <v:rect id="Rectangle 2207" o:spid="_x0000_s1528" style="position:absolute;left:956;top:3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2c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c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7njZyAAAAN4AAAAPAAAAAAAAAAAAAAAAAJgCAABk&#10;cnMvZG93bnJldi54bWxQSwUGAAAAAAQABAD1AAAAjQMAAAAA&#10;" fillcolor="black" stroked="f"/>
                        <v:rect id="Rectangle 2208" o:spid="_x0000_s1529" style="position:absolute;left:956;top:34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Hsq8UA&#10;AADeAAAADwAAAGRycy9kb3ducmV2LnhtbERPyW7CMBC9V+IfrKnErTiNKEvAIKhUqRekshzgNsRD&#10;EhGPU9tAytfXBySOT2+fzltTiys5X1lW8N5LQBDnVldcKNhtv95GIHxA1lhbJgV/5GE+67xMMdP2&#10;xmu6bkIhYgj7DBWUITSZlD4vyaDv2YY4cifrDIYIXSG1w1sMN7VMk2QgDVYcG0ps6LOk/Ly5GAXL&#10;8Wj5+9Pn1X19PNBhfzx/pC5RqvvaLiYgArXhKX64v7WCdNAf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eyrxQAAAN4AAAAPAAAAAAAAAAAAAAAAAJgCAABkcnMv&#10;ZG93bnJldi54bWxQSwUGAAAAAAQABAD1AAAAigMAAAAA&#10;" fillcolor="black" stroked="f"/>
                        <v:rect id="Rectangle 2209" o:spid="_x0000_s1530" style="position:absolute;left:956;top:34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JMMgA&#10;AADeAAAADwAAAGRycy9kb3ducmV2LnhtbESPT2sCMRTE7wW/Q3hCbzXbxVpdjaKFQi+C/w56e25e&#10;dxc3L2uS6tpP3whCj8PM/IaZzFpTiws5X1lW8NpLQBDnVldcKNhtP1+GIHxA1lhbJgU38jCbdp4m&#10;mGl75TVdNqEQEcI+QwVlCE0mpc9LMuh7tiGO3rd1BkOUrpDa4TXCTS3TJBlIgxXHhRIb+igpP21+&#10;jILFaLg4r/q8/F0fD3TYH09vqUuUeu628zGIQG34Dz/aX1pBOui/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UkwyAAAAN4AAAAPAAAAAAAAAAAAAAAAAJgCAABk&#10;cnMvZG93bnJldi54bWxQSwUGAAAAAAQABAD1AAAAjQMAAAAA&#10;" fillcolor="black" stroked="f"/>
                        <v:rect id="Rectangle 2210" o:spid="_x0000_s1531" style="position:absolute;left:956;top:34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isYA&#10;AADeAAAADwAAAGRycy9kb3ducmV2LnhtbESPzWrCQBSF94W+w3AL3dWJwUqMjlIFwY2g1oXurplr&#10;EszcSWemmvr0zkLo8nD++CazzjTiSs7XlhX0ewkI4sLqmksF++/lRwbCB2SNjWVS8EceZtPXlwnm&#10;2t54S9ddKEUcYZ+jgiqENpfSFxUZ9D3bEkfvbJ3BEKUrpXZ4i+OmkWmSDKXBmuNDhS0tKiouu1+j&#10;YD7K5j+bAa/v29ORjofT5TN1iVLvb93XGESgLvyHn+2VVpAOB1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KQisYAAADeAAAADwAAAAAAAAAAAAAAAACYAgAAZHJz&#10;L2Rvd25yZXYueG1sUEsFBgAAAAAEAAQA9QAAAIsDAAAAAA==&#10;" fillcolor="black" stroked="f"/>
                        <v:rect id="Rectangle 2211" o:spid="_x0000_s1532" style="position:absolute;left:956;top:34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1E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U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jURyAAAAN4AAAAPAAAAAAAAAAAAAAAAAJgCAABk&#10;cnMvZG93bnJldi54bWxQSwUGAAAAAAQABAD1AAAAjQMAAAAA&#10;" fillcolor="black" stroked="f"/>
                        <v:rect id="Rectangle 2212" o:spid="_x0000_s1533" style="position:absolute;left:956;top:3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rZsgA&#10;AADeAAAADwAAAGRycy9kb3ducmV2LnhtbESPT2vCQBTE74V+h+UVvNVNg5UYXaUWCl4E//RQb8/s&#10;axLMvk13V0399K4geBxm5jfMZNaZRpzI+dqygrd+AoK4sLrmUsH39us1A+EDssbGMin4Jw+z6fPT&#10;BHNtz7ym0yaUIkLY56igCqHNpfRFRQZ937bE0fu1zmCI0pVSOzxHuGlkmiRDabDmuFBhS58VFYfN&#10;0SiYj7L532rAy8t6v6Pdz/7wnrpEqd5L9zEGEagLj/C9vdAK0uEg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KtmyAAAAN4AAAAPAAAAAAAAAAAAAAAAAJgCAABk&#10;cnMvZG93bnJldi54bWxQSwUGAAAAAAQABAD1AAAAjQMAAAAA&#10;" fillcolor="black" stroked="f"/>
                        <v:rect id="Rectangle 2213" o:spid="_x0000_s1534" style="position:absolute;left:956;top:34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O/c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k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A79yAAAAN4AAAAPAAAAAAAAAAAAAAAAAJgCAABk&#10;cnMvZG93bnJldi54bWxQSwUGAAAAAAQABAD1AAAAjQMAAAAA&#10;" fillcolor="black" stroked="f"/>
                        <v:rect id="Rectangle 2214" o:spid="_x0000_s1535" style="position:absolute;left:956;top:34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WicgA&#10;AADeAAAADwAAAGRycy9kb3ducmV2LnhtbESPQWvCQBSE70L/w/IK3nTTECVGV6mFgheh2h7q7Zl9&#10;TYLZt+nuqrG/vlsQehxm5htmsepNKy7kfGNZwdM4AUFcWt1wpeDj/XWUg/ABWWNrmRTcyMNq+TBY&#10;YKHtlXd02YdKRAj7AhXUIXSFlL6syaAf2444el/WGQxRukpqh9cIN61Mk2QqDTYcF2rs6KWm8rQ/&#10;GwXrWb7+fst4+7M7HujweTxNUp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ZaJyAAAAN4AAAAPAAAAAAAAAAAAAAAAAJgCAABk&#10;cnMvZG93bnJldi54bWxQSwUGAAAAAAQABAD1AAAAjQMAAAAA&#10;" fillcolor="black" stroked="f"/>
                        <v:rect id="Rectangle 2215" o:spid="_x0000_s1536" style="position:absolute;left:956;top:34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zE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aD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aUzEskAAADeAAAADwAAAAAAAAAAAAAAAACYAgAA&#10;ZHJzL2Rvd25yZXYueG1sUEsFBgAAAAAEAAQA9QAAAI4DAAAAAA==&#10;" fillcolor="black" stroked="f"/>
                        <v:rect id="Rectangle 2216" o:spid="_x0000_s1537" style="position:absolute;left:956;top:34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tZ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Jvk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61lyAAAAN4AAAAPAAAAAAAAAAAAAAAAAJgCAABk&#10;cnMvZG93bnJldi54bWxQSwUGAAAAAAQABAD1AAAAjQMAAAAA&#10;" fillcolor="black" stroked="f"/>
                        <v:rect id="Rectangle 2217" o:spid="_x0000_s1538" style="position:absolute;left:956;top:3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I/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i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Owj+yAAAAN4AAAAPAAAAAAAAAAAAAAAAAJgCAABk&#10;cnMvZG93bnJldi54bWxQSwUGAAAAAAQABAD1AAAAjQMAAAAA&#10;" fillcolor="black" stroked="f"/>
                        <v:rect id="Rectangle 2218" o:spid="_x0000_s1539" style="position:absolute;left:956;top:34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cjMUA&#10;AADeAAAADwAAAGRycy9kb3ducmV2LnhtbERPz2vCMBS+D/Y/hDfYbaYWJ7UaZQqCF0GdB709m2db&#10;bF66JNPOv94chB0/vt+TWWcacSXna8sK+r0EBHFhdc2lgv338iMD4QOyxsYyKfgjD7Pp68sEc21v&#10;vKXrLpQihrDPUUEVQptL6YuKDPqebYkjd7bOYIjQlVI7vMVw08g0SYbSYM2xocKWFhUVl92vUTAf&#10;ZfOfzYDX9+3pSMfD6fKZukSp97fuawwiUBf+xU/3SitIh4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JyMxQAAAN4AAAAPAAAAAAAAAAAAAAAAAJgCAABkcnMv&#10;ZG93bnJldi54bWxQSwUGAAAAAAQABAD1AAAAigMAAAAA&#10;" fillcolor="black" stroked="f"/>
                        <v:rect id="Rectangle 2219" o:spid="_x0000_s1540" style="position:absolute;left:956;top:34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5F8gA&#10;AADeAAAADwAAAGRycy9kb3ducmV2LnhtbESPQWvCQBSE70L/w/IKvenGoBJTV9FCoZeC2h7q7Zl9&#10;JsHs27i71eivd4VCj8PMfMPMFp1pxJmcry0rGA4SEMSF1TWXCr6/3vsZCB+QNTaWScGVPCzmT70Z&#10;5tpeeEPnbShFhLDPUUEVQptL6YuKDPqBbYmjd7DOYIjSlVI7vES4aWSaJBNpsOa4UGFLbxUVx+2v&#10;UbCaZqvTesSft81+R7uf/XGcukSpl+du+QoiUBf+w3/tD60gnYy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DkXyAAAAN4AAAAPAAAAAAAAAAAAAAAAAJgCAABk&#10;cnMvZG93bnJldi54bWxQSwUGAAAAAAQABAD1AAAAjQMAAAAA&#10;" fillcolor="black" stroked="f"/>
                        <v:rect id="Rectangle 2220" o:spid="_x0000_s1541" style="position:absolute;left:956;top:34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V8YA&#10;AADeAAAADwAAAGRycy9kb3ducmV2LnhtbESPy2rCQBSG94W+w3AK3dWJQUWjo1RB6KbgbaG7Y+aY&#10;BDNn0pmpRp/eWQguf/4b32TWmlpcyPnKsoJuJwFBnFtdcaFgt11+DUH4gKyxtkwKbuRhNn1/m2Cm&#10;7ZXXdNmEQsQR9hkqKENoMil9XpJB37ENcfRO1hkMUbpCaofXOG5qmSbJQBqsOD6U2NCipPy8+TcK&#10;5qPh/G/V49/7+nigw/547qcuUerzo/0egwjUhlf42f7RCtJBbx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sGV8YAAADeAAAADwAAAAAAAAAAAAAAAACYAgAAZHJz&#10;L2Rvd25yZXYueG1sUEsFBgAAAAAEAAQA9QAAAIsDAAAAAA==&#10;" fillcolor="black" stroked="f"/>
                        <v:rect id="Rectangle 2221" o:spid="_x0000_s1542" style="position:absolute;left:956;top:33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jz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9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Ho8zHAAAA3gAAAA8AAAAAAAAAAAAAAAAAmAIAAGRy&#10;cy9kb3ducmV2LnhtbFBLBQYAAAAABAAEAPUAAACMAwAAAAA=&#10;" fillcolor="black" stroked="f"/>
                        <v:rect id="Rectangle 2222" o:spid="_x0000_s1543" style="position:absolute;left:956;top:3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U9u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VPbvHAAAA3gAAAA8AAAAAAAAAAAAAAAAAmAIAAGRy&#10;cy9kb3ducmV2LnhtbFBLBQYAAAAABAAEAPUAAACMAwAAAAA=&#10;" fillcolor="black" stroked="f"/>
                        <v:rect id="Rectangle 2223" o:spid="_x0000_s1544" style="position:absolute;left:956;top:33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Y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ZggyAAAAN4AAAAPAAAAAAAAAAAAAAAAAJgCAABk&#10;cnMvZG93bnJldi54bWxQSwUGAAAAAAQABAD1AAAAjQMAAAAA&#10;" fillcolor="black" stroked="f"/>
                        <v:rect id="Rectangle 2224" o:spid="_x0000_s1545" style="position:absolute;left:956;top:32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AV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o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ABUyAAAAN4AAAAPAAAAAAAAAAAAAAAAAJgCAABk&#10;cnMvZG93bnJldi54bWxQSwUGAAAAAAQABAD1AAAAjQMAAAAA&#10;" fillcolor="black" stroked="f"/>
                        <v:rect id="Rectangle 2225" o:spid="_x0000_s1546" style="position:absolute;left:956;top:32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lz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pc/HAAAA3gAAAA8AAAAAAAAAAAAAAAAAmAIAAGRy&#10;cy9kb3ducmV2LnhtbFBLBQYAAAAABAAEAPUAAACMAwAAAAA=&#10;" fillcolor="black" stroked="f"/>
                        <v:rect id="Rectangle 2226" o:spid="_x0000_s1547" style="position:absolute;left:956;top:32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7uMgA&#10;AADeAAAADwAAAGRycy9kb3ducmV2LnhtbESPQWvCQBSE74X+h+UVems2DRo0dRUVhF4Kanuot2f2&#10;NQlm38bdrcb+ercgeBxm5htmMutNK07kfGNZwWuSgiAurW64UvD1uXoZgfABWWNrmRRcyMNs+vgw&#10;wULbM2/otA2ViBD2BSqoQ+gKKX1Zk0Gf2I44ej/WGQxRukpqh+cIN63M0jSXBhuOCzV2tKypPGx/&#10;jYLFeLQ4rgf88bfZ72j3vT8MM5cq9fzUz99ABOrDPXxrv2sFWT4Y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rju4yAAAAN4AAAAPAAAAAAAAAAAAAAAAAJgCAABk&#10;cnMvZG93bnJldi54bWxQSwUGAAAAAAQABAD1AAAAjQMAAAAA&#10;" fillcolor="black" stroked="f"/>
                        <v:rect id="Rectangle 2227" o:spid="_x0000_s1548" style="position:absolute;left:956;top:3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8gA&#10;AADeAAAADwAAAGRycy9kb3ducmV2LnhtbESPT2sCMRTE7wW/Q3hCbzXbxVpdjaKFQi+C/w56e25e&#10;dxc3L2uS6tpP3whCj8PM/IaZzFpTiws5X1lW8NpLQBDnVldcKNhtP1+GIHxA1lhbJgU38jCbdp4m&#10;mGl75TVdNqEQEcI+QwVlCE0mpc9LMuh7tiGO3rd1BkOUrpDa4TXCTS3TJBlIgxXHhRIb+igpP21+&#10;jILFaLg4r/q8/F0fD3TYH09vqUuUeu628zGIQG34Dz/aX1pBOuiP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4p4jyAAAAN4AAAAPAAAAAAAAAAAAAAAAAJgCAABk&#10;cnMvZG93bnJldi54bWxQSwUGAAAAAAQABAD1AAAAjQMAAAAA&#10;" fillcolor="black" stroked="f"/>
                        <v:rect id="Rectangle 2228" o:spid="_x0000_s1549" style="position:absolute;left:956;top:32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KUcQA&#10;AADeAAAADwAAAGRycy9kb3ducmV2LnhtbERPy4rCMBTdD8w/hDswuzG1qGg1yigIsxnwtdDdtbm2&#10;xeamk2S0+vVmIbg8nPdk1ppaXMj5yrKCbicBQZxbXXGhYLddfg1B+ICssbZMCm7kYTZ9f5tgpu2V&#10;13TZhELEEPYZKihDaDIpfV6SQd+xDXHkTtYZDBG6QmqH1xhuapkmyUAarDg2lNjQoqT8vPk3Cuaj&#10;4fxv1ePf+/p4oMP+eO6nLlHq86P9HoMI1IaX+On+0QrSQW8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9ClHEAAAA3gAAAA8AAAAAAAAAAAAAAAAAmAIAAGRycy9k&#10;b3ducmV2LnhtbFBLBQYAAAAABAAEAPUAAACJAwAAAAA=&#10;" fillcolor="black" stroked="f"/>
                        <v:rect id="Rectangle 2229" o:spid="_x0000_s1550" style="position:absolute;left:956;top:32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vysgA&#10;AADeAAAADwAAAGRycy9kb3ducmV2LnhtbESPQWvCQBSE74X+h+UVeqsbg4pJXUUFoZeC2h7q7Zl9&#10;JsHs27i71eivd4VCj8PMfMNMZp1pxJmcry0r6PcSEMSF1TWXCr6/Vm9jED4ga2wsk4IreZhNn58m&#10;mGt74Q2dt6EUEcI+RwVVCG0upS8qMuh7tiWO3sE6gyFKV0rt8BLhppFpkoykwZrjQoUtLSsqjttf&#10;o2CRjRen9YA/b5v9jnY/++MwdYlSry/d/B1EoC78h//aH1pBOhp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a/KyAAAAN4AAAAPAAAAAAAAAAAAAAAAAJgCAABk&#10;cnMvZG93bnJldi54bWxQSwUGAAAAAAQABAD1AAAAjQMAAAAA&#10;" fillcolor="black" stroked="f"/>
                        <v:rect id="Rectangle 2230" o:spid="_x0000_s1551" style="position:absolute;left:956;top:32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cTcYA&#10;AADeAAAADwAAAGRycy9kb3ducmV2LnhtbESPzWoCMRSF9wXfIVzBXU0cVHQ0ihYKbgrVdlF318l1&#10;ZnByMyZRp336ZlHo8nD++JbrzjbiTj7UjjWMhgoEceFMzaWGz4/X5xmIEJENNo5JwzcFWK96T0vM&#10;jXvwnu6HWIo0wiFHDVWMbS5lKCqyGIauJU7e2XmLMUlfSuPxkcZtIzOlptJizemhwpZeKiouh5vV&#10;sJ3Pttf3Mb/97E9HOn6dLpPMK60H/W6zABGpi//hv/bOaMimE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cTcYAAADeAAAADwAAAAAAAAAAAAAAAACYAgAAZHJz&#10;L2Rvd25yZXYueG1sUEsFBgAAAAAEAAQA9QAAAIsDAAAAAA==&#10;" fillcolor="black" stroked="f"/>
                        <v:rect id="Rectangle 2231" o:spid="_x0000_s1552" style="position:absolute;left:956;top:32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51sgA&#10;AADeAAAADwAAAGRycy9kb3ducmV2LnhtbESPQWsCMRSE74X+h/AK3mriomK3RqmFghdBbQ/19ty8&#10;7i5uXrZJ1LW/3hQEj8PMfMNM551txIl8qB1rGPQVCOLCmZpLDV+fH88TECEiG2wck4YLBZjPHh+m&#10;mBt35g2dtrEUCcIhRw1VjG0uZSgqshj6riVO3o/zFmOSvpTG4znBbSMzpcbSYs1pocKW3isqDtuj&#10;1bB4mSx+10Ne/W32O9p97w+jzCute0/d2yuISF28h2/tpdGQjUd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DnWyAAAAN4AAAAPAAAAAAAAAAAAAAAAAJgCAABk&#10;cnMvZG93bnJldi54bWxQSwUGAAAAAAQABAD1AAAAjQMAAAAA&#10;" fillcolor="black" stroked="f"/>
                        <v:rect id="Rectangle 2232" o:spid="_x0000_s1553" style="position:absolute;left:956;top:3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noccA&#10;AADeAAAADwAAAGRycy9kb3ducmV2LnhtbESPQWsCMRSE74L/ITyhN026VNHVKLVQ6KWgtod6e25e&#10;dxc3L9sk1a2/3ghCj8PMfMMsVp1txIl8qB1reBwpEMSFMzWXGj4/XodTECEiG2wck4Y/CrBa9nsL&#10;zI0785ZOu1iKBOGQo4YqxjaXMhQVWQwj1xIn79t5izFJX0rj8ZzgtpGZUhNpsea0UGFLLxUVx92v&#10;1bCeTdc/myd+v2wPe9p/HY7jzCutHwbd8xxEpC7+h+/tN6Mhm4xV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6HHAAAA3gAAAA8AAAAAAAAAAAAAAAAAmAIAAGRy&#10;cy9kb3ducmV2LnhtbFBLBQYAAAAABAAEAPUAAACMAwAAAAA=&#10;" fillcolor="black" stroked="f"/>
                        <v:rect id="Rectangle 2233" o:spid="_x0000_s1554" style="position:absolute;left:956;top:32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CO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8H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jICOskAAADeAAAADwAAAAAAAAAAAAAAAACYAgAA&#10;ZHJzL2Rvd25yZXYueG1sUEsFBgAAAAAEAAQA9QAAAI4DAAAAAA==&#10;" fillcolor="black" stroked="f"/>
                        <v:rect id="Rectangle 2234" o:spid="_x0000_s1555" style="position:absolute;left:956;top:32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aT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Ud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25pOyAAAAN4AAAAPAAAAAAAAAAAAAAAAAJgCAABk&#10;cnMvZG93bnJldi54bWxQSwUGAAAAAAQABAD1AAAAjQMAAAAA&#10;" fillcolor="black" stroked="f"/>
                        <v:rect id="Rectangle 2235" o:spid="_x0000_s1556" style="position:absolute;left:956;top:32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1c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z/VyAAAAN4AAAAPAAAAAAAAAAAAAAAAAJgCAABk&#10;cnMvZG93bnJldi54bWxQSwUGAAAAAAQABAD1AAAAjQMAAAAA&#10;" fillcolor="black" stroked="f"/>
                        <v:rect id="Rectangle 2236" o:spid="_x0000_s1557" style="position:absolute;left:956;top:32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hosgA&#10;AADeAAAADwAAAGRycy9kb3ducmV2LnhtbESPQUsDMRSE74L/ITyhNzdxaZe6Ni1WEHop2OrB3l43&#10;z92lm5c1Sdutv94IBY/DzHzDzBaD7cSJfGgda3jIFAjiypmWaw0f76/3UxAhIhvsHJOGCwVYzG9v&#10;Zlgad+YNnbaxFgnCoUQNTYx9KWWoGrIYMtcTJ+/LeYsxSV9L4/Gc4LaTuVKFtNhyWmiwp5eGqsP2&#10;aDUsH6fL77cxr382+x3tPveHS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aGiyAAAAN4AAAAPAAAAAAAAAAAAAAAAAJgCAABk&#10;cnMvZG93bnJldi54bWxQSwUGAAAAAAQABAD1AAAAjQMAAAAA&#10;" fillcolor="black" stroked="f"/>
                        <v:rect id="Rectangle 2237" o:spid="_x0000_s1558" style="position:absolute;left:956;top:32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EOc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8H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QkEOckAAADeAAAADwAAAAAAAAAAAAAAAACYAgAA&#10;ZHJzL2Rvd25yZXYueG1sUEsFBgAAAAAEAAQA9QAAAI4DAAAAAA==&#10;" fillcolor="black" stroked="f"/>
                        <v:rect id="Rectangle 2238" o:spid="_x0000_s1559" style="position:absolute;left:956;top:31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QS8UA&#10;AADeAAAADwAAAGRycy9kb3ducmV2LnhtbERPTWsCMRC9F/wPYQRvNXFR0dUoWih4KVTbQ72Nm3F3&#10;cTNZk6jb/vrmUOjx8b6X68424k4+1I41jIYKBHHhTM2lhs+P1+cZiBCRDTaOScM3BVivek9LzI17&#10;8J7uh1iKFMIhRw1VjG0uZSgqshiGriVO3Nl5izFBX0rj8ZHCbSMzpabSYs2pocKWXioqLoeb1bCd&#10;z7bX9zG//exPRzp+nS6TzCutB/1uswARqYv/4j/3zmjIph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pBLxQAAAN4AAAAPAAAAAAAAAAAAAAAAAJgCAABkcnMv&#10;ZG93bnJldi54bWxQSwUGAAAAAAQABAD1AAAAigMAAAAA&#10;" fillcolor="black" stroked="f"/>
                        <v:rect id="Rectangle 2239" o:spid="_x0000_s1560" style="position:absolute;left:956;top:31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10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Qd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2jXQyAAAAN4AAAAPAAAAAAAAAAAAAAAAAJgCAABk&#10;cnMvZG93bnJldi54bWxQSwUGAAAAAAQABAD1AAAAjQMAAAAA&#10;" fillcolor="black" stroked="f"/>
                        <v:rect id="Rectangle 2240" o:spid="_x0000_s1561" style="position:absolute;left:956;top:31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KkMYA&#10;AADeAAAADwAAAGRycy9kb3ducmV2LnhtbESPy2rCQBSG9wXfYThCd3ViqKLRUVQQuil4W+jumDkm&#10;wcyZODPV1KfvLAouf/4b33TemlrcyfnKsoJ+LwFBnFtdcaHgsF9/jED4gKyxtkwKfsnDfNZ5m2Km&#10;7YO3dN+FQsQR9hkqKENoMil9XpJB37MNcfQu1hkMUbpCaoePOG5qmSbJUBqsOD6U2NCqpPy6+zEK&#10;luPR8rb55O/n9nyi0/F8HaQuUeq92y4mIAK14RX+b39pBelw0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kKkMYAAADeAAAADwAAAAAAAAAAAAAAAACYAgAAZHJz&#10;L2Rvd25yZXYueG1sUEsFBgAAAAAEAAQA9QAAAIsDAAAAAA==&#10;" fillcolor="black" stroked="f"/>
                        <v:rect id="Rectangle 2241" o:spid="_x0000_s1562" style="position:absolute;left:956;top:31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vC8kA&#10;AADeAAAADwAAAGRycy9kb3ducmV2LnhtbESPT2vCQBTE70K/w/IKvZlNQhWbuooWCr0U6p9DvT2z&#10;r0kw+zbubjX103cFweMwM79hpvPetOJEzjeWFWRJCoK4tLrhSsF28z6cgPABWWNrmRT8kYf57GEw&#10;xULbM6/otA6ViBD2BSqoQ+gKKX1Zk0Gf2I44ej/WGQxRukpqh+cIN63M03QsDTYcF2rs6K2m8rD+&#10;NQqWL5Pl8euZPy+r/Y523/vDKHepUk+P/eIVRKA+3MO39odWkI9H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WvC8kAAADeAAAADwAAAAAAAAAAAAAAAACYAgAA&#10;ZHJzL2Rvd25yZXYueG1sUEsFBgAAAAAEAAQA9QAAAI4DAAAAAA==&#10;" fillcolor="black" stroked="f"/>
                        <v:rect id="Rectangle 2242" o:spid="_x0000_s1563" style="position:absolute;left:956;top:31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xf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pzF8yAAAAN4AAAAPAAAAAAAAAAAAAAAAAJgCAABk&#10;cnMvZG93bnJldi54bWxQSwUGAAAAAAQABAD1AAAAjQMAAAAA&#10;" fillcolor="black" stroked="f"/>
                        <v:rect id="Rectangle 2243" o:spid="_x0000_s1564" style="position:absolute;left:956;top:31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58kA&#10;AADeAAAADwAAAGRycy9kb3ducmV2LnhtbESPzWsCMRTE7wX/h/CE3mrW9QPdGqUKhV6E+nHQ23Pz&#10;uru4edkmqa7+9Y1Q6HGYmd8ws0VranEh5yvLCvq9BARxbnXFhYL97v1lAsIHZI21ZVJwIw+Leedp&#10;hpm2V97QZRsKESHsM1RQhtBkUvq8JIO+Zxvi6H1ZZzBE6QqpHV4j3NQyTZKxNFhxXCixoVVJ+Xn7&#10;YxQsp5Pl9+eQ1/fN6UjHw+k8Sl2i1HO3fXsFEagN/+G/9odWkI5H/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U58kAAADeAAAADwAAAAAAAAAAAAAAAACYAgAA&#10;ZHJzL2Rvd25yZXYueG1sUEsFBgAAAAAEAAQA9QAAAI4DAAAAAA==&#10;" fillcolor="black" stroked="f"/>
                        <v:rect id="Rectangle 2244" o:spid="_x0000_s1565" style="position:absolute;left:956;top:31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IMk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DJPHAAAA3gAAAA8AAAAAAAAAAAAAAAAAmAIAAGRy&#10;cy9kb3ducmV2LnhtbFBLBQYAAAAABAAEAPUAAACMAwAAAAA=&#10;" fillcolor="black" stroked="f"/>
                        <v:rect id="Rectangle 2245" o:spid="_x0000_s1566" style="position:absolute;left:956;top:31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6pCMgA&#10;AADeAAAADwAAAGRycy9kb3ducmV2LnhtbESPT2vCQBTE74V+h+UVems2hkZsdJVaKPRS8N+h3p7Z&#10;ZxLMvk13t5r66V1B8DjMzG+Yyaw3rTiS841lBYMkBUFcWt1wpWCz/nwZgfABWWNrmRT8k4fZ9PFh&#10;goW2J17ScRUqESHsC1RQh9AVUvqyJoM+sR1x9PbWGQxRukpqh6cIN63M0nQoDTYcF2rs6KOm8rD6&#10;Mwrmb6P57+KVv8/L3Za2P7tDnr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kIyAAAAN4AAAAPAAAAAAAAAAAAAAAAAJgCAABk&#10;cnMvZG93bnJldi54bWxQSwUGAAAAAAQABAD1AAAAjQMAAAAA&#10;" fillcolor="black" stroked="f"/>
                        <v:rect id="Rectangle 2246" o:spid="_x0000_s1567" style="position:absolute;left:956;top:31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3f8gA&#10;AADeAAAADwAAAGRycy9kb3ducmV2LnhtbESPT2vCQBTE74V+h+UVems2hhpsdJVaKPRS8N+h3p7Z&#10;ZxLMvk13t5r66V1B8DjMzG+Yyaw3rTiS841lBYMkBUFcWt1wpWCz/nwZgfABWWNrmRT8k4fZ9PFh&#10;goW2J17ScRUqESHsC1RQh9AVUvqyJoM+sR1x9PbWGQxRukpqh6cIN63M0jSXBhuOCzV29FFTeVj9&#10;GQXzt9H8d/HK3+flbkvbn91hmL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Dd/yAAAAN4AAAAPAAAAAAAAAAAAAAAAAJgCAABk&#10;cnMvZG93bnJldi54bWxQSwUGAAAAAAQABAD1AAAAjQMAAAAA&#10;" fillcolor="black" stroked="f"/>
                        <v:rect id="Rectangle 2247" o:spid="_x0000_s1568" style="position:absolute;left:956;top:31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5MgA&#10;AADeAAAADwAAAGRycy9kb3ducmV2LnhtbESPT2sCMRTE7wW/Q3hCbzXrola3RqlCoReh/jno7bl5&#10;3V3cvGyTVFc/vREKPQ4z8xtmOm9NLc7kfGVZQb+XgCDOra64ULDbfryMQfiArLG2TAqu5GE+6zxN&#10;MdP2wms6b0IhIoR9hgrKEJpMSp+XZND3bEMcvW/rDIYoXSG1w0uEm1qmSTKSBiuOCyU2tCwpP21+&#10;jYLFZLz4+Rrw6rY+HuiwP56GqUuUeu62728gArXhP/zX/tQK0tGw/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0JLkyAAAAN4AAAAPAAAAAAAAAAAAAAAAAJgCAABk&#10;cnMvZG93bnJldi54bWxQSwUGAAAAAAQABAD1AAAAjQMAAAAA&#10;" fillcolor="black" stroked="f"/>
                        <v:rect id="Rectangle 2248" o:spid="_x0000_s1569" style="position:absolute;left:956;top:31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8GlsQA&#10;AADeAAAADwAAAGRycy9kb3ducmV2LnhtbERPy4rCMBTdD/gP4QqzG1PLKFqNooIwmwFfC91dm2tb&#10;bG5qktGOXz9ZDLg8nPd03ppa3Mn5yrKCfi8BQZxbXXGh4LBff4xA+ICssbZMCn7Jw3zWeZtipu2D&#10;t3TfhULEEPYZKihDaDIpfV6SQd+zDXHkLtYZDBG6QmqHjxhuapkmyVAarDg2lNjQqqT8uvsxCpbj&#10;0fK2+eTv5/Z8otPxfB2kLlHqvdsuJiACteEl/nd/aQXpcNC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PBpbEAAAA3gAAAA8AAAAAAAAAAAAAAAAAmAIAAGRycy9k&#10;b3ducmV2LnhtbFBLBQYAAAAABAAEAPUAAACJAwAAAAA=&#10;" fillcolor="black" stroked="f"/>
                        <v:rect id="Rectangle 2249" o:spid="_x0000_s1570" style="position:absolute;left:956;top:30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jD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ow3HAAAA3gAAAA8AAAAAAAAAAAAAAAAAmAIAAGRy&#10;cy9kb3ducmV2LnhtbFBLBQYAAAAABAAEAPUAAACMAwAAAAA=&#10;" fillcolor="black" stroked="f"/>
                        <v:rect id="Rectangle 2250" o:spid="_x0000_s1571" style="position:absolute;left:956;top:30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AL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xK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XALcYAAADeAAAADwAAAAAAAAAAAAAAAACYAgAAZHJz&#10;L2Rvd25yZXYueG1sUEsFBgAAAAAEAAQA9QAAAIsDAAAAAA==&#10;" fillcolor="black" stroked="f"/>
                        <v:rect id="Rectangle 2251" o:spid="_x0000_s1572" style="position:absolute;left:956;top:30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t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WW2yAAAAN4AAAAPAAAAAAAAAAAAAAAAAJgCAABk&#10;cnMvZG93bnJldi54bWxQSwUGAAAAAAQABAD1AAAAjQMAAAAA&#10;" fillcolor="black" stroked="f"/>
                        <v:rect id="Rectangle 2252" o:spid="_x0000_s1573" style="position:absolute;left:956;top:30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7wccA&#10;AADeAAAADwAAAGRycy9kb3ducmV2LnhtbESPQWsCMRSE74L/ITyhN802VNHVKLVQ6KWgtod6e25e&#10;dxc3L9sk1a2/3ghCj8PMfMMsVp1txIl8qB1reBxlIIgLZ2ouNXx+vA6nIEJENtg4Jg1/FGC17PcW&#10;mBt35i2ddrEUCcIhRw1VjG0uZSgqshhGriVO3rfzFmOSvpTG4znBbSNVlk2kxZrTQoUtvVRUHHe/&#10;VsN6Nl3/bJ74/bI97Gn/dTiOlc+0fhh0z3MQkbr4H76334wGNRkr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L+8HHAAAA3gAAAA8AAAAAAAAAAAAAAAAAmAIAAGRy&#10;cy9kb3ducmV2LnhtbFBLBQYAAAAABAAEAPUAAACMAwAAAAA=&#10;" fillcolor="black" stroked="f"/>
                        <v:rect id="Rectangle 2253" o:spid="_x0000_s1574" style="position:absolute;left:956;top:30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eW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Eg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15ayAAAAN4AAAAPAAAAAAAAAAAAAAAAAJgCAABk&#10;cnMvZG93bnJldi54bWxQSwUGAAAAAAQABAD1AAAAjQMAAAAA&#10;" fillcolor="black" stroked="f"/>
                        <v:rect id="Rectangle 2254" o:spid="_x0000_s1575" style="position:absolute;left:956;top:29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7GL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sYuyAAAAN4AAAAPAAAAAAAAAAAAAAAAAJgCAABk&#10;cnMvZG93bnJldi54bWxQSwUGAAAAAAQABAD1AAAAjQMAAAAA&#10;" fillcolor="black" stroked="f"/>
                        <v:rect id="Rectangle 2255" o:spid="_x0000_s1576" style="position:absolute;left:956;top:29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jtcgA&#10;AADeAAAADwAAAGRycy9kb3ducmV2LnhtbESPT2vCQBTE70K/w/IKvemmoRGbukoVBC9C/XPQ2zP7&#10;mgSzb9PdVWM/fbcgeBxm5jfMeNqZRlzI+dqygtdBAoK4sLrmUsFuu+iPQPiArLGxTApu5GE6eeqN&#10;Mdf2ymu6bEIpIoR9jgqqENpcSl9UZNAPbEscvW/rDIYoXSm1w2uEm0amSTKUBmuOCxW2NK+oOG3O&#10;RsHsfTT7+Xrj1e/6eKDD/njKUpco9fLcfX6ACNSFR/jeXmoF6TBL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mO1yAAAAN4AAAAPAAAAAAAAAAAAAAAAAJgCAABk&#10;cnMvZG93bnJldi54bWxQSwUGAAAAAAQABAD1AAAAjQMAAAAA&#10;" fillcolor="black" stroked="f"/>
                        <v:rect id="Rectangle 2256" o:spid="_x0000_s1577" style="position:absolute;left:956;top:29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D9wsgA&#10;AADeAAAADwAAAGRycy9kb3ducmV2LnhtbESPT2vCQBTE74V+h+UVvNVNgwaNrlILBS8F/x309sy+&#10;JsHs23R31bSf3i0IHoeZ+Q0znXemERdyvras4K2fgCAurK65VLDbfr6OQPiArLGxTAp+ycN89vw0&#10;xVzbK6/psgmliBD2OSqoQmhzKX1RkUHfty1x9L6tMxiidKXUDq8RbhqZJkkmDdYcFyps6aOi4rQ5&#10;GwWL8Wjxsxrw19/6eKDD/ngapi5RqvfSvU9ABOrCI3xvL7WCNBu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8P3CyAAAAN4AAAAPAAAAAAAAAAAAAAAAAJgCAABk&#10;cnMvZG93bnJldi54bWxQSwUGAAAAAAQABAD1AAAAjQMAAAAA&#10;" fillcolor="black" stroked="f"/>
                        <v:rect id="Rectangle 2257" o:spid="_x0000_s1578" style="position:absolute;left:956;top:2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W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FhZyAAAAN4AAAAPAAAAAAAAAAAAAAAAAJgCAABk&#10;cnMvZG93bnJldi54bWxQSwUGAAAAAAQABAD1AAAAjQMAAAAA&#10;" fillcolor="black" stroked="f"/>
                        <v:rect id="Rectangle 2258" o:spid="_x0000_s1579" style="position:absolute;left:956;top:29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MK8QA&#10;AADeAAAADwAAAGRycy9kb3ducmV2LnhtbERPz2vCMBS+C/sfwht409SiotUoUxC8CNPtMG/P5tkW&#10;m5cuiVr315uDsOPH93u+bE0tbuR8ZVnBoJ+AIM6trrhQ8P216U1A+ICssbZMCh7kYbl468wx0/bO&#10;e7odQiFiCPsMFZQhNJmUPi/JoO/bhjhyZ+sMhghdIbXDeww3tUyTZCwNVhwbSmxoXVJ+OVyNgtV0&#10;svr9HPLub3860vHndBmlLlGq+95+zEAEasO/+OXeagXpeJT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zCvEAAAA3gAAAA8AAAAAAAAAAAAAAAAAmAIAAGRycy9k&#10;b3ducmV2LnhtbFBLBQYAAAAABAAEAPUAAACJAwAAAAA=&#10;" fillcolor="black" stroked="f"/>
                        <v:rect id="Rectangle 2259" o:spid="_x0000_s1580" style="position:absolute;left:956;top:29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s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TC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vabDHAAAA3gAAAA8AAAAAAAAAAAAAAAAAmAIAAGRy&#10;cy9kb3ducmV2LnhtbFBLBQYAAAAABAAEAPUAAACMAwAAAAA=&#10;" fillcolor="black" stroked="f"/>
                        <v:rect id="Rectangle 2260" o:spid="_x0000_s1581" style="position:absolute;left:956;top:29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W8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w/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MVvDHAAAA3gAAAA8AAAAAAAAAAAAAAAAAmAIAAGRy&#10;cy9kb3ducmV2LnhtbFBLBQYAAAAABAAEAPUAAACMAwAAAAA=&#10;" fillcolor="black" stroked="f"/>
                        <v:rect id="Rectangle 2261" o:spid="_x0000_s1582" style="position:absolute;left:956;top:29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za8kA&#10;AADeAAAADwAAAGRycy9kb3ducmV2LnhtbESPzWsCMRTE7wX/h/CE3mrW9QPdGqUKhV6E+nHQ23Pz&#10;uru4edkmqa7+9Y1Q6HGYmd8ws0VranEh5yvLCvq9BARxbnXFhYL97v1lAsIHZI21ZVJwIw+Leedp&#10;hpm2V97QZRsKESHsM1RQhtBkUvq8JIO+Zxvi6H1ZZzBE6QqpHV4j3NQyTZKxNFhxXCixoVVJ+Xn7&#10;YxQsp5Pl9+eQ1/fN6UjHw+k8Sl2i1HO3fXsFEagN/+G/9odWkI5H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8Dza8kAAADeAAAADwAAAAAAAAAAAAAAAACYAgAA&#10;ZHJzL2Rvd25yZXYueG1sUEsFBgAAAAAEAAQA9QAAAI4DAAAAAA==&#10;" fillcolor="black" stroked="f"/>
                        <v:rect id="Rectangle 2262" o:spid="_x0000_s1583" style="position:absolute;left:956;top:2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H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Gg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m0cyAAAAN4AAAAPAAAAAAAAAAAAAAAAAJgCAABk&#10;cnMvZG93bnJldi54bWxQSwUGAAAAAAQABAD1AAAAjQMAAAAA&#10;" fillcolor="black" stroked="f"/>
                        <v:rect id="Rectangle 2263" o:spid="_x0000_s1584" style="position:absolute;left:956;top:29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Ih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4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siHyAAAAN4AAAAPAAAAAAAAAAAAAAAAAJgCAABk&#10;cnMvZG93bnJldi54bWxQSwUGAAAAAAQABAD1AAAAjQMAAAAA&#10;" fillcolor="black" stroked="f"/>
                        <v:rect id="Rectangle 2264" o:spid="_x0000_s1585" style="position:absolute;left:956;top:29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dQ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b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1DzyAAAAN4AAAAPAAAAAAAAAAAAAAAAAJgCAABk&#10;cnMvZG93bnJldi54bWxQSwUGAAAAAAQABAD1AAAAjQMAAAAA&#10;" fillcolor="black" stroked="f"/>
                        <v:rect id="Rectangle 2265" o:spid="_x0000_s1586" style="position:absolute;left:956;top:29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aMgA&#10;AADeAAAADwAAAGRycy9kb3ducmV2LnhtbESPQWvCQBSE7wX/w/KE3uqmqRGNrlILhV6Eaj3o7Zl9&#10;TYLZt+nuVqO/visIPQ4z8w0zW3SmESdyvras4HmQgCAurK65VLD9en8ag/ABWWNjmRRcyMNi3nuY&#10;Ya7tmdd02oRSRAj7HBVUIbS5lL6oyKAf2JY4et/WGQxRulJqh+cIN41Mk2QkDdYcFyps6a2i4rj5&#10;NQqWk/Hy53PIq+v6sKf97nDM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VoyAAAAN4AAAAPAAAAAAAAAAAAAAAAAJgCAABk&#10;cnMvZG93bnJldi54bWxQSwUGAAAAAAQABAD1AAAAjQMAAAAA&#10;" fillcolor="black" stroked="f"/>
                        <v:rect id="Rectangle 2266" o:spid="_x0000_s1587" style="position:absolute;left:956;top:29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rH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sfyAAAAN4AAAAPAAAAAAAAAAAAAAAAAJgCAABk&#10;cnMvZG93bnJldi54bWxQSwUGAAAAAAQABAD1AAAAjQMAAAAA&#10;" fillcolor="black" stroked="f"/>
                        <v:rect id="Rectangle 2267" o:spid="_x0000_s1588" style="position:absolute;left:956;top:2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XOhMkA&#10;AADeAAAADwAAAGRycy9kb3ducmV2LnhtbESPT2sCMRTE70K/Q3iF3jTbtf7papRaKHgR1Hqot+fm&#10;ubu4eVmTVFc/fVMo9DjMzG+Y6bw1tbiQ85VlBc+9BARxbnXFhYLd50d3DMIHZI21ZVJwIw/z2UNn&#10;ipm2V97QZRsKESHsM1RQhtBkUvq8JIO+Zxvi6B2tMxiidIXUDq8RbmqZJslQGqw4LpTY0HtJ+Wn7&#10;bRQsXseL8/qFV/fNYU/7r8NpkLpEqafH9m0CIlAb/sN/7aVWkA4H/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2XOhMkAAADeAAAADwAAAAAAAAAAAAAAAACYAgAA&#10;ZHJzL2Rvd25yZXYueG1sUEsFBgAAAAAEAAQA9QAAAI4DAAAAAA==&#10;" fillcolor="black" stroked="f"/>
                        <v:rect id="Rectangle 2268" o:spid="_x0000_s1589" style="position:absolute;left:956;top:29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a9sUA&#10;AADeAAAADwAAAGRycy9kb3ducmV2LnhtbERPz2vCMBS+D/wfwhO8zXSdilaj6GCwizB1h3l7Nm9t&#10;sXmpSdTqX78cBI8f3+/ZojW1uJDzlWUFb/0EBHFudcWFgp/d5+sYhA/IGmvLpOBGHhbzzssMM22v&#10;vKHLNhQihrDPUEEZQpNJ6fOSDPq+bYgj92edwRChK6R2eI3hppZpkoykwYpjQ4kNfZSUH7dno2A1&#10;Ga9O3wNe3zeHPe1/D8dh6hKlet12OQURqA1P8cP9pRWko+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r2xQAAAN4AAAAPAAAAAAAAAAAAAAAAAJgCAABkcnMv&#10;ZG93bnJldi54bWxQSwUGAAAAAAQABAD1AAAAigMAAAAA&#10;" fillcolor="black" stroked="f"/>
                        <v:rect id="Rectangle 2269" o:spid="_x0000_s1590" style="position:absolute;left:956;top:29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b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Gg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tv9tyAAAAN4AAAAPAAAAAAAAAAAAAAAAAJgCAABk&#10;cnMvZG93bnJldi54bWxQSwUGAAAAAAQABAD1AAAAjQMAAAAA&#10;" fillcolor="black" stroked="f"/>
                        <v:rect id="Rectangle 2270" o:spid="_x0000_s1591" style="position:absolute;left:956;top:29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ljcYA&#10;AADeAAAADwAAAGRycy9kb3ducmV2LnhtbESPy2rCQBSG9wXfYTgFd3XSoGKjo2hBcFPwtqi7Y+aY&#10;BDNn0plRU5/eWQguf/4b32TWmlpcyfnKsoLPXgKCOLe64kLBfrf8GIHwAVljbZkU/JOH2bTzNsFM&#10;2xtv6LoNhYgj7DNUUIbQZFL6vCSDvmcb4uidrDMYonSF1A5vcdzUMk2SoTRYcXwosaHvkvLz9mIU&#10;LL5Gi791n3/um+OBDr/H8yB1iVLd93Y+BhGoDa/ws73SCtLho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oljcYAAADeAAAADwAAAAAAAAAAAAAAAACYAgAAZHJz&#10;L2Rvd25yZXYueG1sUEsFBgAAAAAEAAQA9QAAAIsDAAAAAA==&#10;" fillcolor="black" stroked="f"/>
                        <v:rect id="Rectangle 2271" o:spid="_x0000_s1592" style="position:absolute;left:956;top:2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AF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gBbHAAAA3gAAAA8AAAAAAAAAAAAAAAAAmAIAAGRy&#10;cy9kb3ducmV2LnhtbFBLBQYAAAAABAAEAPUAAACMAwAAAAA=&#10;" fillcolor="black" stroked="f"/>
                        <v:rect id="Rectangle 2272" o:spid="_x0000_s1593" style="position:absolute;left:956;top:2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B5hyAAAAN4AAAAPAAAAAAAAAAAAAAAAAJgCAABk&#10;cnMvZG93bnJldi54bWxQSwUGAAAAAAQABAD1AAAAjQMAAAAA&#10;" fillcolor="black" stroked="f"/>
                        <v:rect id="Rectangle 2273" o:spid="_x0000_s1594" style="position:absolute;left:956;top:29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7+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a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Lv6yAAAAN4AAAAPAAAAAAAAAAAAAAAAAJgCAABk&#10;cnMvZG93bnJldi54bWxQSwUGAAAAAAQABAD1AAAAjQMAAAAA&#10;" fillcolor="black" stroked="f"/>
                        <v:rect id="Rectangle 2274" o:spid="_x0000_s1595" style="position:absolute;left:956;top:29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jj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sSOOyAAAAN4AAAAPAAAAAAAAAAAAAAAAAJgCAABk&#10;cnMvZG93bnJldi54bWxQSwUGAAAAAAQABAD1AAAAjQMAAAAA&#10;" fillcolor="black" stroked="f"/>
                        <v:rect id="Rectangle 2275" o:spid="_x0000_s1596" style="position:absolute;left:956;top:28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2GFcgA&#10;AADeAAAADwAAAGRycy9kb3ducmV2LnhtbESPT2vCQBTE74LfYXkFb7ppMGJTV9GC4KVQ/xzq7Zl9&#10;TYLZt+nuqqmfvisUehxm5jfMbNGZRlzJ+dqygudRAoK4sLrmUsFhvx5OQfiArLGxTAp+yMNi3u/N&#10;MNf2xlu67kIpIoR9jgqqENpcSl9UZNCPbEscvS/rDIYoXSm1w1uEm0amSTKRBmuOCxW29FZRcd5d&#10;jILVy3T1/THm9/v2dKTj5+mcpS5RavDULV9BBOrCf/ivvdE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YVyAAAAN4AAAAPAAAAAAAAAAAAAAAAAJgCAABk&#10;cnMvZG93bnJldi54bWxQSwUGAAAAAAQABAD1AAAAjQMAAAAA&#10;" fillcolor="black" stroked="f"/>
                        <v:rect id="Rectangle 2276" o:spid="_x0000_s1597" style="position:absolute;left:956;top:2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Y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8YYskAAADeAAAADwAAAAAAAAAAAAAAAACYAgAA&#10;ZHJzL2Rvd25yZXYueG1sUEsFBgAAAAAEAAQA9QAAAI4DAAAAAA==&#10;" fillcolor="black" stroked="f"/>
                        <v:rect id="Rectangle 2277" o:spid="_x0000_s1598" style="position:absolute;left:956;top:2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9+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735yAAAAN4AAAAPAAAAAAAAAAAAAAAAAJgCAABk&#10;cnMvZG93bnJldi54bWxQSwUGAAAAAAQABAD1AAAAjQMAAAAA&#10;" fillcolor="black" stroked="f"/>
                        <v:rect id="Rectangle 2278" o:spid="_x0000_s1599" style="position:absolute;left:956;top:28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pi8QA&#10;AADeAAAADwAAAGRycy9kb3ducmV2LnhtbERPy4rCMBTdD/gP4Q64G9MpKk41ig4IbgZ8Lcbdtbm2&#10;xeamk0Tt+PVmIbg8nPdk1ppaXMn5yrKCz14Cgji3uuJCwX63/BiB8AFZY22ZFPyTh9m08zbBTNsb&#10;b+i6DYWIIewzVFCG0GRS+rwkg75nG+LInawzGCJ0hdQObzHc1DJNkqE0WHFsKLGh75Ly8/ZiFCy+&#10;Rou/dZ9/7pvjgQ6/x/MgdYlS3fd2PgYRqA0v8dO90grS4a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8KYvEAAAA3gAAAA8AAAAAAAAAAAAAAAAAmAIAAGRycy9k&#10;b3ducmV2LnhtbFBLBQYAAAAABAAEAPUAAACJAwAAAAA=&#10;" fillcolor="black" stroked="f"/>
                        <v:rect id="Rectangle 2279" o:spid="_x0000_s1600" style="position:absolute;left:956;top:28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ME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wjBDHAAAA3gAAAA8AAAAAAAAAAAAAAAAAmAIAAGRy&#10;cy9kb3ducmV2LnhtbFBLBQYAAAAABAAEAPUAAACMAwAAAAA=&#10;" fillcolor="black" stroked="f"/>
                        <v:rect id="Rectangle 2280" o:spid="_x0000_s1601" style="position:absolute;left:956;top:28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zUMcA&#10;AADeAAAADwAAAGRycy9kb3ducmV2LnhtbESPy2rCQBSG94W+w3AK3dVJQyMaHUULBTeCly7q7pg5&#10;TYKZM3Fm1OjTOwvB5c9/4xtPO9OIMzlfW1bw2UtAEBdW11wq+N3+fAxA+ICssbFMCq7kYTp5fRlj&#10;ru2F13TehFLEEfY5KqhCaHMpfVGRQd+zLXH0/q0zGKJ0pdQOL3HcNDJNkr40WHN8qLCl74qKw+Zk&#10;FMyHg/lx9cXL23q/o93f/pClLlHq/a2bjUAE6sIz/GgvtIK0n2U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Ts1DHAAAA3gAAAA8AAAAAAAAAAAAAAAAAmAIAAGRy&#10;cy9kb3ducmV2LnhtbFBLBQYAAAAABAAEAPUAAACMAwAAAAA=&#10;" fillcolor="black" stroked="f"/>
                        <v:rect id="Rectangle 2281" o:spid="_x0000_s1602" style="position:absolute;left:956;top:2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Wy8gA&#10;AADeAAAADwAAAGRycy9kb3ducmV2LnhtbESPT2vCQBTE74V+h+UVems2hkZsdJVaKPRS8N+h3p7Z&#10;ZxLMvk13t5r66V1B8DjMzG+Yyaw3rTiS841lBYMkBUFcWt1wpWCz/nwZgfABWWNrmRT8k4fZ9PFh&#10;goW2J17ScRUqESHsC1RQh9AVUvqyJoM+sR1x9PbWGQxRukpqh6cIN63M0nQoDTYcF2rs6KOm8rD6&#10;Mwrmb6P57+KVv8/L3Za2P7tDnrlUqeen/n0MIlAf7uFb+0sryIZ5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xbLyAAAAN4AAAAPAAAAAAAAAAAAAAAAAJgCAABk&#10;cnMvZG93bnJldi54bWxQSwUGAAAAAAQABAD1AAAAjQMAAAAA&#10;" fillcolor="black" stroked="f"/>
                        <v:rect id="Rectangle 2282" o:spid="_x0000_s1603" style="position:absolute;left:956;top:2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IvMgA&#10;AADeAAAADwAAAGRycy9kb3ducmV2LnhtbESPT2vCQBTE70K/w/IKvemmoRGbukoVBC9C/XPQ2zP7&#10;mgSzb9PdVWM/fbcgeBxm5jfMeNqZRlzI+dqygtdBAoK4sLrmUsFuu+iPQPiArLGxTApu5GE6eeqN&#10;Mdf2ymu6bEIpIoR9jgqqENpcSl9UZNAPbEscvW/rDIYoXSm1w2uEm0amSTKUBmuOCxW2NK+oOG3O&#10;RsHsfTT7+Xrj1e/6eKDD/njKUpco9fLcfX6ACNSFR/jeXmoF6TDL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Yi8yAAAAN4AAAAPAAAAAAAAAAAAAAAAAJgCAABk&#10;cnMvZG93bnJldi54bWxQSwUGAAAAAAQABAD1AAAAjQMAAAAA&#10;" fillcolor="black" stroked="f"/>
                        <v:rect id="Rectangle 2283" o:spid="_x0000_s1604" style="position:absolute;left:956;top:2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tJ8gA&#10;AADeAAAADwAAAGRycy9kb3ducmV2LnhtbESPQWvCQBSE7wX/w/KE3uqmqRGNrlILhV6Eaj3o7Zl9&#10;TYLZt+nuVqO/visIPQ4z8w0zW3SmESdyvras4HmQgCAurK65VLD9en8ag/ABWWNjmRRcyMNi3nuY&#10;Ya7tmdd02oRSRAj7HBVUIbS5lL6oyKAf2JY4et/WGQxRulJqh+cIN41Mk2QkDdYcFyps6a2i4rj5&#10;NQqWk/Hy53PIq+v6sKf97nDMUpco9djvXqcgAnXhP3xvf2gF6SjL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gS0nyAAAAN4AAAAPAAAAAAAAAAAAAAAAAJgCAABk&#10;cnMvZG93bnJldi54bWxQSwUGAAAAAAQABAD1AAAAjQMAAAAA&#10;" fillcolor="black" stroked="f"/>
                        <v:rect id="Rectangle 2284" o:spid="_x0000_s1605" style="position:absolute;left:956;top:28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1U8gA&#10;AADeAAAADwAAAGRycy9kb3ducmV2LnhtbESPT2vCQBTE74LfYXkFb7ppMGJTV9GC4KVQ/xzq7Zl9&#10;TYLZt+nuqqmfvisUehxm5jfMbNGZRlzJ+dqygudRAoK4sLrmUsFhvx5OQfiArLGxTAp+yMNi3u/N&#10;MNf2xlu67kIpIoR9jgqqENpcSl9UZNCPbEscvS/rDIYoXSm1w1uEm0amSTKRBmuOCxW29FZRcd5d&#10;jILVy3T1/THm9/v2dKTj5+mcpS5RavDULV9BBOrCf/ivvdE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LVTyAAAAN4AAAAPAAAAAAAAAAAAAAAAAJgCAABk&#10;cnMvZG93bnJldi54bWxQSwUGAAAAAAQABAD1AAAAjQMAAAAA&#10;" fillcolor="black" stroked="f"/>
                        <v:rect id="Rectangle 2285" o:spid="_x0000_s1606" style="position:absolute;left:956;top:28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QyMgA&#10;AADeAAAADwAAAGRycy9kb3ducmV2LnhtbESPT2vCQBTE74V+h+UVvDWbBiMaXaUWCr0U/HfQ2zP7&#10;mgSzb9Pdrab99G5B8DjMzG+Y2aI3rTiT841lBS9JCoK4tLrhSsFu+/48BuEDssbWMin4JQ+L+ePD&#10;DAttL7ym8yZUIkLYF6igDqErpPRlTQZ9Yjvi6H1ZZzBE6SqpHV4i3LQyS9ORNNhwXKixo7eaytPm&#10;xyhYTsbL79WQP//WxwMd9sdTnrlUqcFT/zoFEagP9/Ct/aEVZKM8z+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BDIyAAAAN4AAAAPAAAAAAAAAAAAAAAAAJgCAABk&#10;cnMvZG93bnJldi54bWxQSwUGAAAAAAQABAD1AAAAjQMAAAAA&#10;" fillcolor="black" stroked="f"/>
                        <v:rect id="Rectangle 2286" o:spid="_x0000_s1607" style="position:absolute;left:956;top:2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Ov8gA&#10;AADeAAAADwAAAGRycy9kb3ducmV2LnhtbESPQWvCQBSE74L/YXlCb7ppaIJGV6mFQi8FtT3U2zP7&#10;mgSzb9Pdrab+elcQehxm5htmsepNK07kfGNZweMkAUFcWt1wpeDz43U8BeEDssbWMin4Iw+r5XCw&#10;wELbM2/ptAuViBD2BSqoQ+gKKX1Zk0E/sR1x9L6tMxiidJXUDs8RblqZJkkuDTYcF2rs6KWm8rj7&#10;NQrWs+n6Z/PE75ftYU/7r8MxS12i1MOof56DCNSH//C9/aYVpHmW5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9o6/yAAAAN4AAAAPAAAAAAAAAAAAAAAAAJgCAABk&#10;cnMvZG93bnJldi54bWxQSwUGAAAAAAQABAD1AAAAjQMAAAAA&#10;" fillcolor="black" stroked="f"/>
                        <v:rect id="Rectangle 2287" o:spid="_x0000_s1608" style="position:absolute;left:956;top:2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rJ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2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orJMkAAADeAAAADwAAAAAAAAAAAAAAAACYAgAA&#10;ZHJzL2Rvd25yZXYueG1sUEsFBgAAAAAEAAQA9QAAAI4DAAAAAA==&#10;" fillcolor="black" stroked="f"/>
                        <v:rect id="Rectangle 2288" o:spid="_x0000_s1609" style="position:absolute;left:956;top:2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VsUA&#10;AADeAAAADwAAAGRycy9kb3ducmV2LnhtbERPy2rCQBTdF/oPwy10VycNjWh0FC0U3Ag+uqi7a+Y2&#10;CWbuxJlRo1/vLASXh/MeTzvTiDM5X1tW8NlLQBAXVtdcKvjd/nwMQPiArLGxTAqu5GE6eX0ZY67t&#10;hdd03oRSxBD2OSqoQmhzKX1RkUHfsy1x5P6tMxgidKXUDi8x3DQyTZK+NFhzbKiwpe+KisPmZBTM&#10;h4P5cfXFy9t6v6Pd3/6QpS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b9WxQAAAN4AAAAPAAAAAAAAAAAAAAAAAJgCAABkcnMv&#10;ZG93bnJldi54bWxQSwUGAAAAAAQABAD1AAAAigMAAAAA&#10;" fillcolor="black" stroked="f"/>
                        <v:rect id="Rectangle 2289" o:spid="_x0000_s1610" style="position:absolute;left:956;top:28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az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jL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aRrNyAAAAN4AAAAPAAAAAAAAAAAAAAAAAJgCAABk&#10;cnMvZG93bnJldi54bWxQSwUGAAAAAAQABAD1AAAAjQMAAAAA&#10;" fillcolor="black" stroked="f"/>
                        <v:rect id="Rectangle 2290" o:spid="_x0000_s1611" style="position:absolute;left:956;top:28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7ccA&#10;AADeAAAADwAAAGRycy9kb3ducmV2LnhtbESPy2rCQBSG94W+w3AK3dVJQw0aHUULBTeCly7q7pg5&#10;TYKZM3Fm1OjTOwvB5c9/4xtPO9OIMzlfW1bw2UtAEBdW11wq+N3+fAxA+ICssbFMCq7kYTp5fRlj&#10;ru2F13TehFLEEfY5KqhCaHMpfVGRQd+zLXH0/q0zGKJ0pdQOL3HcNDJNkkwarDk+VNjSd0XFYXMy&#10;CubDwfy4+uLlbb3f0e5vf+in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ee3HAAAA3gAAAA8AAAAAAAAAAAAAAAAAmAIAAGRy&#10;cy9kb3ducmV2LnhtbFBLBQYAAAAABAAEAPUAAACMAwAAAAA=&#10;" fillcolor="black" stroked="f"/>
                        <v:rect id="Rectangle 2291" o:spid="_x0000_s1612" style="position:absolute;left:956;top:2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cdsgA&#10;AADeAAAADwAAAGRycy9kb3ducmV2LnhtbESPT2vCQBTE74V+h+UVems2hhpsdJVaKPRS8N+h3p7Z&#10;ZxLMvk13t5r66V1B8DjMzG+Yyaw3rTiS841lBYMkBUFcWt1wpWCz/nwZgfABWWNrmRT8k4fZ9PFh&#10;goW2J17ScRUqESHsC1RQh9AVUvqyJoM+sR1x9PbWGQxRukpqh6cIN63M0jSXBhuOCzV29FFTeVj9&#10;GQXzt9H8d/HK3+flbkvbn91hmLlUqeen/n0MIlAf7uFb+0sryPJh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9x2yAAAAN4AAAAPAAAAAAAAAAAAAAAAAJgCAABk&#10;cnMvZG93bnJldi54bWxQSwUGAAAAAAQABAD1AAAAjQMAAAAA&#10;" fillcolor="black" stroked="f"/>
                        <v:rect id="Rectangle 2292" o:spid="_x0000_s1613" style="position:absolute;left:956;top:2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CAcgA&#10;AADeAAAADwAAAGRycy9kb3ducmV2LnhtbESPT2vCQBTE74V+h+UVvNVNgwaNrlILBS8F/x309sy+&#10;JsHs23R31bSf3i0IHoeZ+Q0znXemERdyvras4K2fgCAurK65VLDbfr6OQPiArLGxTAp+ycN89vw0&#10;xVzbK6/psgmliBD2OSqoQmhzKX1RkUHfty1x9L6tMxiidKXUDq8RbhqZJkkmDdYcFyps6aOi4rQ5&#10;GwWL8Wjxsxrw19/6eKDD/ngapi5RqvfSvU9ABOrCI3xvL7WCNBtm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UIByAAAAN4AAAAPAAAAAAAAAAAAAAAAAJgCAABk&#10;cnMvZG93bnJldi54bWxQSwUGAAAAAAQABAD1AAAAjQMAAAAA&#10;" fillcolor="black" stroked="f"/>
                        <v:rect id="Rectangle 2293" o:spid="_x0000_s1614" style="position:absolute;left:956;top:2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nms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bK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7eeayAAAAN4AAAAPAAAAAAAAAAAAAAAAAJgCAABk&#10;cnMvZG93bnJldi54bWxQSwUGAAAAAAQABAD1AAAAjQMAAAAA&#10;" fillcolor="black" stroked="f"/>
                        <v:rect id="Rectangle 2294" o:spid="_x0000_s1615" style="position:absolute;left:956;top:28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7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f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R/7skAAADeAAAADwAAAAAAAAAAAAAAAACYAgAA&#10;ZHJzL2Rvd25yZXYueG1sUEsFBgAAAAAEAAQA9QAAAI4DAAAAAA==&#10;" fillcolor="black" stroked="f"/>
                        <v:rect id="Rectangle 2295" o:spid="_x0000_s1616" style="position:absolute;left:956;top:280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adcgA&#10;AADeAAAADwAAAGRycy9kb3ducmV2LnhtbESPQWvCQBSE74L/YXlCb7ppaIJGV6mFQi8FtT3U2zP7&#10;mgSzb9Pdrab+elcQehxm5htmsepNK07kfGNZweMkAUFcWt1wpeDz43U8BeEDssbWMin4Iw+r5XCw&#10;wELbM2/ptAuViBD2BSqoQ+gKKX1Zk0E/sR1x9L6tMxiidJXUDs8RblqZJkkuDTYcF2rs6KWm8rj7&#10;NQrWs+n6Z/PE75ftYU/7r8MxS12i1MOof56DCNSH//C9/aYVpHmW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SNp1yAAAAN4AAAAPAAAAAAAAAAAAAAAAAJgCAABk&#10;cnMvZG93bnJldi54bWxQSwUGAAAAAAQABAD1AAAAjQMAAAAA&#10;" fillcolor="black" stroked="f"/>
                        <v:rect id="Rectangle 2296" o:spid="_x0000_s1617" style="position:absolute;left:956;top:2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EAsgA&#10;AADeAAAADwAAAGRycy9kb3ducmV2LnhtbESPT2vCQBTE74V+h+UVems2DTVodJVaKPQi+O+gt2f2&#10;NQlm36a7W4399G5B8DjMzG+Yyaw3rTiR841lBa9JCoK4tLrhSsF28/kyBOEDssbWMim4kIfZ9PFh&#10;goW2Z17RaR0qESHsC1RQh9AVUvqyJoM+sR1x9L6tMxiidJXUDs8RblqZpWkuDTYcF2rs6KOm8rj+&#10;NQrmo+H8Z/nGi7/VYU/73eE4yFyq1PNT/z4GEagP9/Ct/aUVZPkg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kQCyAAAAN4AAAAPAAAAAAAAAAAAAAAAAJgCAABk&#10;cnMvZG93bnJldi54bWxQSwUGAAAAAAQABAD1AAAAjQMAAAAA&#10;" fillcolor="black" stroked="f"/>
                        <v:rect id="Rectangle 2297" o:spid="_x0000_s1618" style="position:absolute;left:956;top:2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hmcgA&#10;AADeAAAADwAAAGRycy9kb3ducmV2LnhtbESPQWvCQBSE7wX/w/KE3uqmQVObukoVCr0Ianuot2f2&#10;NQlm36a7W43+elcQPA4z8w0zmXWmEQdyvras4HmQgCAurK65VPD99fE0BuEDssbGMik4kYfZtPcw&#10;wVzbI6/psAmliBD2OSqoQmhzKX1RkUE/sC1x9H6tMxiidKXUDo8RbhqZJkkmDdYcFypsaVFRsd/8&#10;GwXz1/H8bzXk5Xm929L2Z7cfpS5R6rHfvb+BCNSFe/jW/tQK0my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1uGZyAAAAN4AAAAPAAAAAAAAAAAAAAAAAJgCAABk&#10;cnMvZG93bnJldi54bWxQSwUGAAAAAAQABAD1AAAAjQMAAAAA&#10;" fillcolor="black" stroked="f"/>
                        <v:rect id="Rectangle 2298" o:spid="_x0000_s1619" style="position:absolute;left:956;top:2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168UA&#10;AADeAAAADwAAAGRycy9kb3ducmV2LnhtbERPy2rCQBTdF/oPwy10VycNNWh0FC0U3Ag+uqi7a+Y2&#10;CWbuxJlRo1/vLASXh/MeTzvTiDM5X1tW8NlLQBAXVtdcKvjd/nwMQPiArLGxTAqu5GE6eX0ZY67t&#10;hdd03oRSxBD2OSqoQmhzKX1RkUHfsy1x5P6tMxgidKXUDi8x3DQyTZJMGqw5NlTY0ndFxWFzMgrm&#10;w8H8uPri5W2939Hub3/opy5R6v2tm41ABOrCU/xwL7SCNOtn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XXrxQAAAN4AAAAPAAAAAAAAAAAAAAAAAJgCAABkcnMv&#10;ZG93bnJldi54bWxQSwUGAAAAAAQABAD1AAAAigMAAAAA&#10;" fillcolor="black" stroked="f"/>
                        <v:rect id="Rectangle 2299" o:spid="_x0000_s1620" style="position:absolute;left:956;top:27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QcMgA&#10;AADeAAAADwAAAGRycy9kb3ducmV2LnhtbESPT2vCQBTE74V+h+UVems2hho0dRUtFHop+O9Qb8/s&#10;Mwlm38bdrab99G5B8DjMzG+Yyaw3rTiT841lBYMkBUFcWt1wpWC7+XgZgfABWWNrmRT8kofZ9PFh&#10;goW2F17ReR0qESHsC1RQh9AVUvqyJoM+sR1x9A7WGQxRukpqh5cIN63M0jSXBhuOCzV29F5TeVz/&#10;GAWL8WhxWr7y199qv6Pd9/44zFyq1PNTP38DEagP9/Ct/akVZPkw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dBwyAAAAN4AAAAPAAAAAAAAAAAAAAAAAJgCAABk&#10;cnMvZG93bnJldi54bWxQSwUGAAAAAAQABAD1AAAAjQMAAAAA&#10;" fillcolor="black" stroked="f"/>
                        <v:rect id="Rectangle 2300" o:spid="_x0000_s1621" style="position:absolute;left:956;top:27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vMMcA&#10;AADeAAAADwAAAGRycy9kb3ducmV2LnhtbESPy2rCQBSG9wXfYThCd3ViqLfUiWih0E1BbRe6O2ZO&#10;k5DMmXRmqmmf3lkILn/+G99y1ZtWnMn52rKC8SgBQVxYXXOp4Ovz7WkOwgdkja1lUvBHHlb54GGJ&#10;mbYX3tF5H0oRR9hnqKAKocuk9EVFBv3IdsTR+7bOYIjSlVI7vMRx08o0SabSYM3xocKOXisqmv2v&#10;UbBZzDc/22f++N+djnQ8nJpJ6hKlHof9+gVEoD7cw7f2u1aQTie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m7zDHAAAA3gAAAA8AAAAAAAAAAAAAAAAAmAIAAGRy&#10;cy9kb3ducmV2LnhtbFBLBQYAAAAABAAEAPUAAACMAwAAAAA=&#10;" fillcolor="black" stroked="f"/>
                        <v:rect id="Rectangle 2301" o:spid="_x0000_s1622" style="position:absolute;left:956;top:2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Kq8gA&#10;AADeAAAADwAAAGRycy9kb3ducmV2LnhtbESPT2sCMRTE7wW/Q3hCbzXrola3RqlCoReh/jno7bl5&#10;3V3cvGyTVFc/vREKPQ4z8xtmOm9NLc7kfGVZQb+XgCDOra64ULDbfryMQfiArLG2TAqu5GE+6zxN&#10;MdP2wms6b0IhIoR9hgrKEJpMSp+XZND3bEMcvW/rDIYoXSG1w0uEm1qmSTKSBiuOCyU2tCwpP21+&#10;jYLFZLz4+Rrw6rY+HuiwP56GqUuUeu62728gArXhP/zX/tQK0tHw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qkqryAAAAN4AAAAPAAAAAAAAAAAAAAAAAJgCAABk&#10;cnMvZG93bnJldi54bWxQSwUGAAAAAAQABAD1AAAAjQMAAAAA&#10;" fillcolor="black" stroked="f"/>
                        <v:rect id="Rectangle 2302" o:spid="_x0000_s1623" style="position:absolute;left:956;top:2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jU3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NTcyAAAAN4AAAAPAAAAAAAAAAAAAAAAAJgCAABk&#10;cnMvZG93bnJldi54bWxQSwUGAAAAAAQABAD1AAAAjQMAAAAA&#10;" fillcolor="black" stroked="f"/>
                        <v:rect id="Rectangle 2303" o:spid="_x0000_s1624" style="position:absolute;left:956;top:2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xR8kA&#10;AADeAAAADwAAAGRycy9kb3ducmV2LnhtbESPT2sCMRTE70K/Q3iF3jTbtf7papRaKHgR1Hqot+fm&#10;ubu4eVmTVFc/fVMo9DjMzG+Y6bw1tbiQ85VlBc+9BARxbnXFhYLd50d3DMIHZI21ZVJwIw/z2UNn&#10;ipm2V97QZRsKESHsM1RQhtBkUvq8JIO+Zxvi6B2tMxiidIXUDq8RbmqZJslQGqw4LpTY0HtJ+Wn7&#10;bRQsXseL8/qFV/fNYU/7r8NpkLpEqafH9m0CIlAb/sN/7aVWkA4H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RxR8kAAADeAAAADwAAAAAAAAAAAAAAAACYAgAA&#10;ZHJzL2Rvd25yZXYueG1sUEsFBgAAAAAEAAQA9QAAAI4DAAAAAA==&#10;" fillcolor="black" stroked="f"/>
                        <v:rect id="Rectangle 2304" o:spid="_x0000_s1625" style="position:absolute;left:956;top:27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pM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9e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3ekzyAAAAN4AAAAPAAAAAAAAAAAAAAAAAJgCAABk&#10;cnMvZG93bnJldi54bWxQSwUGAAAAAAQABAD1AAAAjQMAAAAA&#10;" fillcolor="black" stroked="f"/>
                        <v:rect id="Rectangle 2305" o:spid="_x0000_s1626" style="position:absolute;left:956;top:27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Mq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pFMqMkAAADeAAAADwAAAAAAAAAAAAAAAACYAgAA&#10;ZHJzL2Rvd25yZXYueG1sUEsFBgAAAAAEAAQA9QAAAI4DAAAAAA==&#10;" fillcolor="black" stroked="f"/>
                        <v:rect id="Rectangle 2306" o:spid="_x0000_s1627" style="position:absolute;left:956;top:2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S38gA&#10;AADeAAAADwAAAGRycy9kb3ducmV2LnhtbESPQWvCQBSE7wX/w/KE3uqmQVObukoVCr0Ianuot2f2&#10;NQlm36a7W43+elcQPA4z8w0zmXWmEQdyvras4HmQgCAurK65VPD99fE0BuEDssbGMik4kYfZtPcw&#10;wVzbI6/psAmliBD2OSqoQmhzKX1RkUE/sC1x9H6tMxiidKXUDo8RbhqZJkkmDdYcFypsaVFRsd/8&#10;GwXz1/H8bzXk5Xm929L2Z7cfpS5R6rHfvb+BCNSFe/jW/tQK0mz0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9LfyAAAAN4AAAAPAAAAAAAAAAAAAAAAAJgCAABk&#10;cnMvZG93bnJldi54bWxQSwUGAAAAAAQABAD1AAAAjQMAAAAA&#10;" fillcolor="black" stroked="f"/>
                        <v:rect id="Rectangle 2307" o:spid="_x0000_s1628" style="position:absolute;left:956;top:2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3RM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a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3dEyAAAAN4AAAAPAAAAAAAAAAAAAAAAAJgCAABk&#10;cnMvZG93bnJldi54bWxQSwUGAAAAAAQABAD1AAAAjQMAAAAA&#10;" fillcolor="black" stroked="f"/>
                        <v:rect id="Rectangle 2308" o:spid="_x0000_s1629" style="position:absolute;left:956;top:2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jNsYA&#10;AADeAAAADwAAAGRycy9kb3ducmV2LnhtbERPu27CMBTdK/EP1kXqVhyi8kpxEFSq1KUS0A6wXeLb&#10;JEp8ndoupP16PCAxHp33ctWbVpzJ+dqygvEoAUFcWF1zqeDr8+1pDsIHZI2tZVLwRx5W+eBhiZm2&#10;F97ReR9KEUPYZ6igCqHLpPRFRQb9yHbEkfu2zmCI0JVSO7zEcNPKNEmm0mDNsaHCjl4rKpr9r1Gw&#10;Wcw3P9tn/vjfnY50PJyaSeoSpR6H/foFRKA+3MU397tWkE4n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DjNsYAAADeAAAADwAAAAAAAAAAAAAAAACYAgAAZHJz&#10;L2Rvd25yZXYueG1sUEsFBgAAAAAEAAQA9QAAAIsDAAAAAA==&#10;" fillcolor="black" stroked="f"/>
                        <v:rect id="Rectangle 2309" o:spid="_x0000_s1630" style="position:absolute;left:956;top:27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Grc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g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EatyAAAAN4AAAAPAAAAAAAAAAAAAAAAAJgCAABk&#10;cnMvZG93bnJldi54bWxQSwUGAAAAAAQABAD1AAAAjQMAAAAA&#10;" fillcolor="black" stroked="f"/>
                      </v:group>
                      <v:group id="Group 2310" o:spid="_x0000_s1631" style="position:absolute;left:6083;top:8866;width:32;height:9137" coordorigin="956,1296"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BQx4rFAAAA3gAA&#10;AA8AAAAAAAAAAAAAAAAAqgIAAGRycy9kb3ducmV2LnhtbFBLBQYAAAAABAAEAPoAAACcAwAAAAA=&#10;">
                        <v:rect id="Rectangle 2311" o:spid="_x0000_s1632" style="position:absolute;left:956;top:27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6jMkA&#10;AADeAAAADwAAAGRycy9kb3ducmV2LnhtbESPT2vCQBTE70K/w/IK3szGoJKmrlILhV4K9c+h3p7Z&#10;1ySYfZvubjX103cFweMwM79h5svetOJEzjeWFYyTFARxaXXDlYLd9m2Ug/ABWWNrmRT8kYfl4mEw&#10;x0LbM6/ptAmViBD2BSqoQ+gKKX1Zk0Gf2I44et/WGQxRukpqh+cIN63M0nQmDTYcF2rs6LWm8rj5&#10;NQpWT/nq53PCH5f1YU/7r8NxmrlUqeFj//IMIlAf7uFb+10ryGbT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H86jMkAAADeAAAADwAAAAAAAAAAAAAAAACYAgAA&#10;ZHJzL2Rvd25yZXYueG1sUEsFBgAAAAAEAAQA9QAAAI4DAAAAAA==&#10;" fillcolor="black" stroked="f"/>
                        <v:rect id="Rectangle 2312" o:spid="_x0000_s1633" style="position:absolute;left:956;top:2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2k+8gA&#10;AADeAAAADwAAAGRycy9kb3ducmV2LnhtbESPT2vCQBTE70K/w/IKvZlNQ5UYXaUWCr0U/HfQ2zP7&#10;mgSzb9Pdrab99G5B8DjMzG+Y2aI3rTiT841lBc9JCoK4tLrhSsFu+z7MQfiArLG1TAp+ycNi/jCY&#10;YaHthdd03oRKRAj7AhXUIXSFlL6syaBPbEccvS/rDIYoXSW1w0uEm1ZmaTqWBhuOCzV29FZTedr8&#10;GAXLSb78Xr3w59/6eKDD/ngaZS5V6umxf52CCNSHe/jW/tAKsvEo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raT7yAAAAN4AAAAPAAAAAAAAAAAAAAAAAJgCAABk&#10;cnMvZG93bnJldi54bWxQSwUGAAAAAAQABAD1AAAAjQMAAAAA&#10;" fillcolor="black" stroked="f"/>
                        <v:rect id="Rectangle 2313" o:spid="_x0000_s1634" style="position:absolute;left:956;top:2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YMkA&#10;AADeAAAADwAAAGRycy9kb3ducmV2LnhtbESPT2vCQBTE7wW/w/KE3uqm8Q9p6ipVKPQiqO2h3p7Z&#10;1ySYfZvubjX66V1B6HGYmd8w03lnGnEk52vLCp4HCQjiwuqaSwVfn+9PGQgfkDU2lknBmTzMZ72H&#10;KebannhDx20oRYSwz1FBFUKbS+mLigz6gW2Jo/djncEQpSuldniKcNPINEkm0mDNcaHClpYVFYft&#10;n1GweMkWv+sRry6b/Y523/vDOHWJUo/97u0VRKAu/Ifv7Q+tIJ2Ms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BYMkAAADeAAAADwAAAAAAAAAAAAAAAACYAgAA&#10;ZHJzL2Rvd25yZXYueG1sUEsFBgAAAAAEAAQA9QAAAI4DAAAAAA==&#10;" fillcolor="black" stroked="f"/>
                        <v:rect id="Rectangle 2314" o:spid="_x0000_s1635" style="position:absolute;left:956;top:2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ZF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D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iZFMkAAADeAAAADwAAAAAAAAAAAAAAAACYAgAA&#10;ZHJzL2Rvd25yZXYueG1sUEsFBgAAAAAEAAQA9QAAAI4DAAAAAA==&#10;" fillcolor="black" stroked="f"/>
                        <v:rect id="Rectangle 2315" o:spid="_x0000_s1636" style="position:absolute;left:956;top:2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8j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W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DyPyAAAAN4AAAAPAAAAAAAAAAAAAAAAAJgCAABk&#10;cnMvZG93bnJldi54bWxQSwUGAAAAAAQABAD1AAAAjQMAAAAA&#10;" fillcolor="black" stroked="f"/>
                        <v:rect id="Rectangle 2316" o:spid="_x0000_s1637" style="position:absolute;left:956;top:2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ai+MgA&#10;AADeAAAADwAAAGRycy9kb3ducmV2LnhtbESPQWvCQBSE70L/w/IK3nTToCFGV6mFgheh2h7q7Zl9&#10;TYLZt+nuqrG/vlsQehxm5htmsepNKy7kfGNZwdM4AUFcWt1wpeDj/XWUg/ABWWNrmRTcyMNq+TBY&#10;YKHtlXd02YdKRAj7AhXUIXSFlL6syaAf2444el/WGQxRukpqh9cIN61MkySTBhuOCzV29FJTedqf&#10;jYL1LF9/v014+7M7HujweTxNU5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qL4yAAAAN4AAAAPAAAAAAAAAAAAAAAAAJgCAABk&#10;cnMvZG93bnJldi54bWxQSwUGAAAAAAQABAD1AAAAjQMAAAAA&#10;" fillcolor="black" stroked="f"/>
                        <v:rect id="Rectangle 2317" o:spid="_x0000_s1638" style="position:absolute;left:956;top:2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HY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Xi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2gdjyAAAAN4AAAAPAAAAAAAAAAAAAAAAAJgCAABk&#10;cnMvZG93bnJldi54bWxQSwUGAAAAAAQABAD1AAAAjQMAAAAA&#10;" fillcolor="black" stroked="f"/>
                        <v:rect id="Rectangle 2318" o:spid="_x0000_s1639" style="position:absolute;left:956;top:2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TEcUA&#10;AADeAAAADwAAAGRycy9kb3ducmV2LnhtbERPz2vCMBS+D/wfwhN2m6llSq1GUUHYZaDOg96ezbMt&#10;Ni81ybTzr18Ogx0/vt+zRWcacSfna8sKhoMEBHFhdc2lgsPX5i0D4QOyxsYyKfghD4t572WGubYP&#10;3tF9H0oRQ9jnqKAKoc2l9EVFBv3AtsSRu1hnMEToSqkdPmK4aWSaJGNpsObYUGFL64qK6/7bKFhN&#10;stVt+86fz935RKfj+TpKXaLUa79bTkEE6sK/+M/9oRWk4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ZMRxQAAAN4AAAAPAAAAAAAAAAAAAAAAAJgCAABkcnMv&#10;ZG93bnJldi54bWxQSwUGAAAAAAQABAD1AAAAigMAAAAA&#10;" fillcolor="black" stroked="f"/>
                        <v:rect id="Rectangle 2319" o:spid="_x0000_s1640" style="position:absolute;left:956;top:2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2iskA&#10;AADeAAAADwAAAGRycy9kb3ducmV2LnhtbESPT2vCQBTE70K/w/IK3symQSWmrqKFQi+F+udQb8/s&#10;axLMvo27W0376bsFweMwM79h5svetOJCzjeWFTwlKQji0uqGKwX73esoB+EDssbWMin4IQ/LxcNg&#10;joW2V97QZRsqESHsC1RQh9AVUvqyJoM+sR1x9L6sMxiidJXUDq8RblqZpelUGmw4LtTY0UtN5Wn7&#10;bRSsZ/n6/DHm99/N8UCHz+NpkrlUqeFjv3oGEagP9/Ct/aYVZNNJ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gk2iskAAADeAAAADwAAAAAAAAAAAAAAAACYAgAA&#10;ZHJzL2Rvd25yZXYueG1sUEsFBgAAAAAEAAQA9QAAAI4DAAAAAA==&#10;" fillcolor="black" stroked="f"/>
                        <v:rect id="Rectangle 2320" o:spid="_x0000_s1641" style="position:absolute;left:956;top:2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oJysYA&#10;AADeAAAADwAAAGRycy9kb3ducmV2LnhtbESPy2rCQBSG9wXfYThCd3ViqKLRUVQQuil4W+jumDkm&#10;wcyZODPV1KfvLAouf/4b33TemlrcyfnKsoJ+LwFBnFtdcaHgsF9/jED4gKyxtkwKfsnDfNZ5m2Km&#10;7YO3dN+FQsQR9hkqKENoMil9XpJB37MNcfQu1hkMUbpCaoePOG5qmSbJUBqsOD6U2NCqpPy6+zEK&#10;luPR8rb55O/n9nyi0/F8HaQuUeq92y4mIAK14RX+b39pBelwM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oJysYAAADeAAAADwAAAAAAAAAAAAAAAACYAgAAZHJz&#10;L2Rvd25yZXYueG1sUEsFBgAAAAAEAAQA9QAAAIsDAAAAAA==&#10;" fillcolor="black" stroked="f"/>
                        <v:rect id="Rectangle 2321" o:spid="_x0000_s1642" style="position:absolute;left:956;top:2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sU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mrFHHAAAA3gAAAA8AAAAAAAAAAAAAAAAAmAIAAGRy&#10;cy9kb3ducmV2LnhtbFBLBQYAAAAABAAEAPUAAACMAwAAAAA=&#10;" fillcolor="black" stroked="f"/>
                        <v:rect id="Rectangle 2322" o:spid="_x0000_s1643" style="position:absolute;left:956;top:2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yJ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XC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0MibHAAAA3gAAAA8AAAAAAAAAAAAAAAAAmAIAAGRy&#10;cy9kb3ducmV2LnhtbFBLBQYAAAAABAAEAPUAAACMAwAAAAA=&#10;" fillcolor="black" stroked="f"/>
                        <v:rect id="Rectangle 2323" o:spid="_x0000_s1644" style="position:absolute;left:956;top:2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Xv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Fg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Je9yAAAAN4AAAAPAAAAAAAAAAAAAAAAAJgCAABk&#10;cnMvZG93bnJldi54bWxQSwUGAAAAAAQABAD1AAAAjQMAAAAA&#10;" fillcolor="black" stroked="f"/>
                        <v:rect id="Rectangle 2324" o:spid="_x0000_s1645" style="position:absolute;left:956;top:2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Py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D8nHAAAA3gAAAA8AAAAAAAAAAAAAAAAAmAIAAGRy&#10;cy9kb3ducmV2LnhtbFBLBQYAAAAABAAEAPUAAACMAwAAAAA=&#10;" fillcolor="black" stroked="f"/>
                        <v:rect id="Rectangle 2325" o:spid="_x0000_s1646" style="position:absolute;left:956;top:2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qUs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i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apSyAAAAN4AAAAPAAAAAAAAAAAAAAAAAJgCAABk&#10;cnMvZG93bnJldi54bWxQSwUGAAAAAAQABAD1AAAAjQMAAAAA&#10;" fillcolor="black" stroked="f"/>
                        <v:rect id="Rectangle 2326" o:spid="_x0000_s1647" style="position:absolute;left:956;top:2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0JcgA&#10;AADeAAAADwAAAGRycy9kb3ducmV2LnhtbESPT2vCQBTE74V+h+UVems2hho0dRUtFHop+O9Qb8/s&#10;Mwlm38bdrab99G5B8DjMzG+Yyaw3rTiT841lBYMkBUFcWt1wpWC7+XgZgfABWWNrmRT8kofZ9PFh&#10;goW2F17ReR0qESHsC1RQh9AVUvqyJoM+sR1x9A7WGQxRukpqh5cIN63M0jSXBhuOCzV29F5TeVz/&#10;GAWL8WhxWr7y199qv6Pd9/44zFyq1PNTP38DEagP9/Ct/akVZPlw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TzQlyAAAAN4AAAAPAAAAAAAAAAAAAAAAAJgCAABk&#10;cnMvZG93bnJldi54bWxQSwUGAAAAAAQABAD1AAAAjQMAAAAA&#10;" fillcolor="black" stroked="f"/>
                        <v:rect id="Rectangle 2327" o:spid="_x0000_s1648" style="position:absolute;left:956;top:2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RvsgA&#10;AADeAAAADwAAAGRycy9kb3ducmV2LnhtbESPT2sCMRTE7wW/Q3hCbzXbRa2uRlGh0Euh/jno7bl5&#10;3V3cvKxJqls/vREKPQ4z8xtmOm9NLS7kfGVZwWsvAUGcW11xoWC3fX8ZgfABWWNtmRT8kof5rPM0&#10;xUzbK6/psgmFiBD2GSooQ2gyKX1ekkHfsw1x9L6tMxiidIXUDq8RbmqZJslQGqw4LpTY0Kqk/LT5&#10;MQqW49Hy/NXnz9v6eKDD/ngapC5R6rnbLiYgArXhP/zX/tAK0uFg/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A5G+yAAAAN4AAAAPAAAAAAAAAAAAAAAAAJgCAABk&#10;cnMvZG93bnJldi54bWxQSwUGAAAAAAQABAD1AAAAjQMAAAAA&#10;" fillcolor="black" stroked="f"/>
                        <v:rect id="Rectangle 2328" o:spid="_x0000_s1649" style="position:absolute;left:956;top:2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FzMQA&#10;AADeAAAADwAAAGRycy9kb3ducmV2LnhtbERPy4rCMBTdD/gP4QqzG1PLKFqNooIwmwFfC91dm2tb&#10;bG5qktGOXz9ZDLg8nPd03ppa3Mn5yrKCfi8BQZxbXXGh4LBff4xA+ICssbZMCn7Jw3zWeZtipu2D&#10;t3TfhULEEPYZKihDaDIpfV6SQd+zDXHkLtYZDBG6QmqHjxhuapkmyVAarDg2lNjQqqT8uvsxCpbj&#10;0fK2+eTv5/Z8otPxfB2kLlHqvdsuJiACteEl/nd/aQXpcDC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cBczEAAAA3gAAAA8AAAAAAAAAAAAAAAAAmAIAAGRycy9k&#10;b3ducmV2LnhtbFBLBQYAAAAABAAEAPUAAACJAwAAAAA=&#10;" fillcolor="black" stroked="f"/>
                        <v:rect id="Rectangle 2329" o:spid="_x0000_s1650" style="position:absolute;left:956;top:2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gV8kA&#10;AADeAAAADwAAAGRycy9kb3ducmV2LnhtbESPT2vCQBTE74LfYXlCb2bTUMWkrqKFQi+F+udQb8/s&#10;axLMvo27W0376bsFweMwM79h5svetOJCzjeWFTwmKQji0uqGKwX73et4BsIHZI2tZVLwQx6Wi+Fg&#10;joW2V97QZRsqESHsC1RQh9AVUvqyJoM+sR1x9L6sMxiidJXUDq8RblqZpelUGmw4LtTY0UtN5Wn7&#10;bRSs89n6/PHE77+b44EOn8fTJHOpUg+jfvUMIlAf7uFb+00ryKa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CgV8kAAADeAAAADwAAAAAAAAAAAAAAAACYAgAA&#10;ZHJzL2Rvd25yZXYueG1sUEsFBgAAAAAEAAQA9QAAAI4DAAAAAA==&#10;" fillcolor="black" stroked="f"/>
                        <v:rect id="Rectangle 2330" o:spid="_x0000_s1651" style="position:absolute;left:956;top:2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M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ea4S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F/THHAAAA3gAAAA8AAAAAAAAAAAAAAAAAmAIAAGRy&#10;cy9kb3ducmV2LnhtbFBLBQYAAAAABAAEAPUAAACMAwAAAAA=&#10;" fillcolor="black" stroked="f"/>
                        <v:rect id="Rectangle 2331" o:spid="_x0000_s1652" style="position:absolute;left:956;top:2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YqsgA&#10;AADeAAAADwAAAGRycy9kb3ducmV2LnhtbESPQWsCMRSE74X+h/AKvdXExS66GqUWhF4KVXuot+fm&#10;dXdx87JNUt366xtB8DjMzDfMbNHbVhzJh8axhuFAgSAunWm40vC5XT2NQYSIbLB1TBr+KMBifn83&#10;w8K4E6/puImVSBAOBWqoY+wKKUNZk8UwcB1x8r6dtxiT9JU0Hk8JbluZKZVLiw2nhRo7eq2pPGx+&#10;rYblZLz8+Rjx+3m939Hua394zrzS+vGhf5mCiNTHW/jafjMasjx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ViqyAAAAN4AAAAPAAAAAAAAAAAAAAAAAJgCAABk&#10;cnMvZG93bnJldi54bWxQSwUGAAAAAAQABAD1AAAAjQMAAAAA&#10;" fillcolor="black" stroked="f"/>
                        <v:rect id="Rectangle 2332" o:spid="_x0000_s1653" style="position:absolute;left:956;top:2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G3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8bdyAAAAN4AAAAPAAAAAAAAAAAAAAAAAJgCAABk&#10;cnMvZG93bnJldi54bWxQSwUGAAAAAAQABAD1AAAAjQMAAAAA&#10;" fillcolor="black" stroked="f"/>
                        <v:rect id="Rectangle 2333" o:spid="_x0000_s1654" style="position:absolute;left:956;top:2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jR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Jc3c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2NGyAAAAN4AAAAPAAAAAAAAAAAAAAAAAJgCAABk&#10;cnMvZG93bnJldi54bWxQSwUGAAAAAAQABAD1AAAAjQMAAAAA&#10;" fillcolor="black" stroked="f"/>
                        <v:rect id="Rectangle 2334" o:spid="_x0000_s1655" style="position:absolute;left:956;top:2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7MsgA&#10;AADeAAAADwAAAGRycy9kb3ducmV2LnhtbESPQWsCMRSE74L/ITyhN0262MVujaKFgheh2h7q7bl5&#10;3V3cvKxJqtv++qYg9DjMzDfMfNnbVlzIh8axhvuJAkFcOtNwpeH97WU8AxEissHWMWn4pgDLxXAw&#10;x8K4K+/oso+VSBAOBWqoY+wKKUNZk8UwcR1x8j6dtxiT9JU0Hq8JbluZKZVLiw2nhRo7eq6pPO2/&#10;rIb142x9fp3y9md3PNDh43h6yLzS+m7Ur55AROrjf/jW3hg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syyAAAAN4AAAAPAAAAAAAAAAAAAAAAAJgCAABk&#10;cnMvZG93bnJldi54bWxQSwUGAAAAAAQABAD1AAAAjQMAAAAA&#10;" fillcolor="black" stroked="f"/>
                        <v:rect id="Rectangle 2335" o:spid="_x0000_s1656" style="position:absolute;left:956;top:2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Jeq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sl6pyAAAAN4AAAAPAAAAAAAAAAAAAAAAAJgCAABk&#10;cnMvZG93bnJldi54bWxQSwUGAAAAAAQABAD1AAAAjQMAAAAA&#10;" fillcolor="black" stroked="f"/>
                        <v:rect id="Rectangle 2336" o:spid="_x0000_s1657" style="position:absolute;left:956;top:2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A3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MDeyAAAAN4AAAAPAAAAAAAAAAAAAAAAAJgCAABk&#10;cnMvZG93bnJldi54bWxQSwUGAAAAAAQABAD1AAAAjQMAAAAA&#10;" fillcolor="black" stroked="f"/>
                        <v:rect id="Rectangle 2337" o:spid="_x0000_s1658" style="position:absolute;left:956;top:2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lRckA&#10;AADeAAAADwAAAGRycy9kb3ducmV2LnhtbESPT0sDMRTE7wW/Q3iCtzZx0bVdmxYrFLwI9s+hvb1u&#10;nrtLNy9rkrarn94UBI/DzPyGmc5724oz+dA41nA/UiCIS2carjRsN8vhGESIyAZbx6ThmwLMZzeD&#10;KRbGXXhF53WsRIJwKFBDHWNXSBnKmiyGkeuIk/fpvMWYpK+k8XhJcNvKTKlcWmw4LdTY0WtN5XF9&#10;shoWk/Hi6+OB339Whz3td4fjY+aV1ne3/csziEh9/A//td+MhizP1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xlRckAAADeAAAADwAAAAAAAAAAAAAAAACYAgAA&#10;ZHJzL2Rvd25yZXYueG1sUEsFBgAAAAAEAAQA9QAAAI4DAAAAAA==&#10;" fillcolor="black" stroked="f"/>
                        <v:rect id="Rectangle 2338" o:spid="_x0000_s1659" style="position:absolute;left:956;top:2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xN8UA&#10;AADeAAAADwAAAGRycy9kb3ducmV2LnhtbERPy2oCMRTdF/yHcIXuauLQDjoaRQuFbgr1sdDddXKd&#10;GZzcTJNUp/36ZlFweTjv+bK3rbiSD41jDeORAkFcOtNwpWG/e3uagAgR2WDrmDT8UIDlYvAwx8K4&#10;G2/ouo2VSCEcCtRQx9gVUoayJoth5DrixJ2dtxgT9JU0Hm8p3LYyUyqXFhtODTV29FpTedl+Ww3r&#10;6WT99fnMH7+b05GOh9PlJfNK68dhv5qBiNTHu/jf/W40ZHmu0t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E3xQAAAN4AAAAPAAAAAAAAAAAAAAAAAJgCAABkcnMv&#10;ZG93bnJldi54bWxQSwUGAAAAAAQABAD1AAAAigMAAAAA&#10;" fillcolor="black" stroked="f"/>
                        <v:rect id="Rectangle 2339" o:spid="_x0000_s1660" style="position:absolute;left:956;top:2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Ur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Fms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SsyAAAAN4AAAAPAAAAAAAAAAAAAAAAAJgCAABk&#10;cnMvZG93bnJldi54bWxQSwUGAAAAAAQABAD1AAAAjQMAAAAA&#10;" fillcolor="black" stroked="f"/>
                        <v:rect id="Rectangle 2340" o:spid="_x0000_s1661" style="position:absolute;left:956;top:2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r7MYA&#10;AADeAAAADwAAAGRycy9kb3ducmV2LnhtbESPzWrCQBSF9wXfYbiCuzox2KDRUbQgdFNQ60J318w1&#10;CWbupDOjpj59Z1Ho8nD++ObLzjTiTs7XlhWMhgkI4sLqmksFh6/N6wSED8gaG8uk4Ic8LBe9lznm&#10;2j54R/d9KEUcYZ+jgiqENpfSFxUZ9EPbEkfvYp3BEKUrpXb4iOOmkWmSZNJgzfGhwpbeKyqu+5tR&#10;sJ5O1t/bMX8+d+cTnY7n61vqEqUG/W41AxGoC//hv/aHVpBm2Sg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xr7MYAAADeAAAADwAAAAAAAAAAAAAAAACYAgAAZHJz&#10;L2Rvd25yZXYueG1sUEsFBgAAAAAEAAQA9QAAAIsDAAAAAA==&#10;" fillcolor="black" stroked="f"/>
                        <v:rect id="Rectangle 2341" o:spid="_x0000_s1662" style="position:absolute;left:956;top:25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DOd8gA&#10;AADeAAAADwAAAGRycy9kb3ducmV2LnhtbESPQWvCQBSE74X+h+UJ3uomwQaNrlILQi+Fanuot2f2&#10;mQSzb9PdVVN/fVcQehxm5htmvuxNK87kfGNZQTpKQBCXVjdcKfj6XD9NQPiArLG1TAp+ycNy8fgw&#10;x0LbC2/ovA2ViBD2BSqoQ+gKKX1Zk0E/sh1x9A7WGQxRukpqh5cIN63MkiSXBhuOCzV29FpTedye&#10;jILVdLL6+Rjz+3Wz39Hue398zlyi1HDQv8xABOrDf/jeftM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M53yAAAAN4AAAAPAAAAAAAAAAAAAAAAAJgCAABk&#10;cnMvZG93bnJldi54bWxQSwUGAAAAAAQABAD1AAAAjQMAAAAA&#10;" fillcolor="black" stroked="f"/>
                        <v:rect id="Rectangle 2342" o:spid="_x0000_s1663" style="position:absolute;left:956;top:25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QAMgA&#10;AADeAAAADwAAAGRycy9kb3ducmV2LnhtbESPQWvCQBSE74L/YXmF3nRjqEGjq2ih0EtBbQ/19sy+&#10;JsHs23R3q9Ff7wpCj8PMfMPMl51pxImcry0rGA0TEMSF1TWXCr4+3wYTED4ga2wsk4ILeVgu+r05&#10;5tqeeUunXShFhLDPUUEVQptL6YuKDPqhbYmj92OdwRClK6V2eI5w08g0STJpsOa4UGFLrxUVx92f&#10;UbCeTta/mxf+uG4Pe9p/H47j1CVKPT91qxmIQF34Dz/a71pBmmW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lAAyAAAAN4AAAAPAAAAAAAAAAAAAAAAAJgCAABk&#10;cnMvZG93bnJldi54bWxQSwUGAAAAAAQABAD1AAAAjQMAAAAA&#10;" fillcolor="black" stroked="f"/>
                        <v:rect id="Rectangle 2343" o:spid="_x0000_s1664" style="position:absolute;left:956;top:2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71m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vWbyAAAAN4AAAAPAAAAAAAAAAAAAAAAAJgCAABk&#10;cnMvZG93bnJldi54bWxQSwUGAAAAAAQABAD1AAAAjQMAAAAA&#10;" fillcolor="black" stroked="f"/>
                        <v:rect id="Rectangle 2344" o:spid="_x0000_s1665" style="position:absolute;left:956;top:2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t7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Y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dt78kAAADeAAAADwAAAAAAAAAAAAAAAACYAgAA&#10;ZHJzL2Rvd25yZXYueG1sUEsFBgAAAAAEAAQA9QAAAI4DAAAAAA==&#10;" fillcolor="black" stroked="f"/>
                        <v:rect id="Rectangle 2345" o:spid="_x0000_s1666" style="position:absolute;left:956;top:2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Id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8h0yAAAAN4AAAAPAAAAAAAAAAAAAAAAAJgCAABk&#10;cnMvZG93bnJldi54bWxQSwUGAAAAAAQABAD1AAAAjQMAAAAA&#10;" fillcolor="black" stroked="f"/>
                        <v:rect id="Rectangle 2346" o:spid="_x0000_s1667" style="position:absolute;left:956;top:25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WA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x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VYDyAAAAN4AAAAPAAAAAAAAAAAAAAAAAJgCAABk&#10;cnMvZG93bnJldi54bWxQSwUGAAAAAAQABAD1AAAAjQMAAAAA&#10;" fillcolor="black" stroked="f"/>
                        <v:rect id="Rectangle 2347" o:spid="_x0000_s1668" style="position:absolute;left:956;top:25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m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fOYyAAAAN4AAAAPAAAAAAAAAAAAAAAAAJgCAABk&#10;cnMvZG93bnJldi54bWxQSwUGAAAAAAQABAD1AAAAjQMAAAAA&#10;" fillcolor="black" stroked="f"/>
                        <v:rect id="Rectangle 2348" o:spid="_x0000_s1669" style="position:absolute;left:956;top:2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n6sUA&#10;AADeAAAADwAAAGRycy9kb3ducmV2LnhtbERPz2vCMBS+D/wfwhO8zdTiilaj6EDYZaDOg96ezbMt&#10;Ni9dErXzr18Ogx0/vt/zZWcacSfna8sKRsMEBHFhdc2lgsPX5nUCwgdkjY1lUvBDHpaL3sscc20f&#10;vKP7PpQihrDPUUEVQptL6YuKDPqhbYkjd7HOYIjQlVI7fMRw08g0STJpsObYUGFL7xUV1/3NKFhP&#10;J+vv7Zg/n7vziU7H8/UtdYlSg363moEI1IV/8Z/7QytIs2wU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mfqxQAAAN4AAAAPAAAAAAAAAAAAAAAAAJgCAABkcnMv&#10;ZG93bnJldi54bWxQSwUGAAAAAAQABAD1AAAAigMAAAAA&#10;" fillcolor="black" stroked="f"/>
                        <v:rect id="Rectangle 2349" o:spid="_x0000_s1670" style="position:absolute;left:956;top:2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bCc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R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sJxyAAAAN4AAAAPAAAAAAAAAAAAAAAAAJgCAABk&#10;cnMvZG93bnJldi54bWxQSwUGAAAAAAQABAD1AAAAjQMAAAAA&#10;" fillcolor="black" stroked="f"/>
                        <v:rect id="Rectangle 2350" o:spid="_x0000_s1671" style="position:absolute;left:956;top:2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hUcYA&#10;AADeAAAADwAAAGRycy9kb3ducmV2LnhtbESPy2rCQBSG94LvMJyCO5001GCjo2ih4Eaol0XdHTPH&#10;JJg5k86MGvv0nUXB5c9/45stOtOIGzlfW1bwOkpAEBdW11wqOOw/hxMQPiBrbCyTggd5WMz7vRnm&#10;2t55S7ddKEUcYZ+jgiqENpfSFxUZ9CPbEkfvbJ3BEKUrpXZ4j+OmkWmSZNJgzfGhwpY+Kiouu6tR&#10;sHqfrH6+3njzuz0d6fh9uoxTlyg1eOmWUxCBuvAM/7fXWkGaZW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ChUcYAAADeAAAADwAAAAAAAAAAAAAAAACYAgAAZHJz&#10;L2Rvd25yZXYueG1sUEsFBgAAAAAEAAQA9QAAAIsDAAAAAA==&#10;" fillcolor="black" stroked="f"/>
                        <v:rect id="Rectangle 2351" o:spid="_x0000_s1672" style="position:absolute;left:956;top:24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wEysgA&#10;AADeAAAADwAAAGRycy9kb3ducmV2LnhtbESPQWvCQBSE74L/YXmF3nRjqEGjq2ih0EtBbQ/19sy+&#10;JsHs23R3q9Ff7wpCj8PMfMPMl51pxImcry0rGA0TEMSF1TWXCr4+3wYTED4ga2wsk4ILeVgu+r05&#10;5tqeeUunXShFhLDPUUEVQptL6YuKDPqhbYmj92OdwRClK6V2eI5w08g0STJpsOa4UGFLrxUVx92f&#10;UbCeTta/mxf+uG4Pe9p/H47j1CVKPT91qxmIQF34Dz/a71pBmmX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ATKyAAAAN4AAAAPAAAAAAAAAAAAAAAAAJgCAABk&#10;cnMvZG93bnJldi54bWxQSwUGAAAAAAQABAD1AAAAjQMAAAAA&#10;" fillcolor="black" stroked="f"/>
                        <v:rect id="Rectangle 2352" o:spid="_x0000_s1673" style="position:absolute;left:956;top:24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avcgA&#10;AADeAAAADwAAAGRycy9kb3ducmV2LnhtbESPQWsCMRSE74X+h/AEbzVrsIuuRqkFoZdCtT3o7bl5&#10;7i5uXrZJ1G1/fVMo9DjMzDfMYtXbVlzJh8axhvEoA0FcOtNwpeHjffMwBREissHWMWn4ogCr5f3d&#10;Agvjbryl6y5WIkE4FKihjrErpAxlTRbDyHXEyTs5bzEm6StpPN4S3LZSZVkuLTacFmrs6Lmm8ry7&#10;WA3r2XT9+Tbh1+/t8UCH/fH8qHym9XDQP81BROrjf/iv/WI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pq9yAAAAN4AAAAPAAAAAAAAAAAAAAAAAJgCAABk&#10;cnMvZG93bnJldi54bWxQSwUGAAAAAAQABAD1AAAAjQMAAAAA&#10;" fillcolor="black" stroked="f"/>
                        <v:rect id="Rectangle 2353" o:spid="_x0000_s1674" style="position:absolute;left:956;top:24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J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Ln+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oj8myAAAAN4AAAAPAAAAAAAAAAAAAAAAAJgCAABk&#10;cnMvZG93bnJldi54bWxQSwUGAAAAAAQABAD1AAAAjQMAAAAA&#10;" fillcolor="black" stroked="f"/>
                        <v:rect id="Rectangle 2354" o:spid="_x0000_s1675" style="position:absolute;left:956;top:2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nUsgA&#10;AADeAAAADwAAAGRycy9kb3ducmV2LnhtbESPT2vCQBTE70K/w/IK3nTTYINNXaUKghfBPz3U2zP7&#10;mgSzb9PdVdN+ercgeBxm5jfMZNaZRlzI+dqygpdhAoK4sLrmUsHnfjkYg/ABWWNjmRT8kofZ9Kk3&#10;wVzbK2/psguliBD2OSqoQmhzKX1RkUE/tC1x9L6tMxiidKXUDq8RbhqZJkkmDdYcFypsaVFRcdqd&#10;jYL523j+sxnx+m97PNDh63h6TV2iVP+5+3gHEagLj/C9vdIK0ixLR/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6dSyAAAAN4AAAAPAAAAAAAAAAAAAAAAAJgCAABk&#10;cnMvZG93bnJldi54bWxQSwUGAAAAAAQABAD1AAAAjQMAAAAA&#10;" fillcolor="black" stroked="f"/>
                        <v:rect id="Rectangle 2355" o:spid="_x0000_s1676" style="position:absolute;left:956;top:2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CycgA&#10;AADeAAAADwAAAGRycy9kb3ducmV2LnhtbESPT2vCQBTE74V+h+UVvNVNgwaNrlILBS8F/x309sy+&#10;JsHs23R31bSf3i0IHoeZ+Q0znXemERdyvras4K2fgCAurK65VLDbfr6OQPiArLGxTAp+ycN89vw0&#10;xVzbK6/psgmliBD2OSqoQmhzKX1RkUHfty1x9L6tMxiidKXUDq8RbhqZJkkmDdYcFyps6aOi4rQ5&#10;GwWL8Wjxsxrw19/6eKDD/ngapi5RqvfSvU9ABOrCI3xvL7WCNMvS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wLJyAAAAN4AAAAPAAAAAAAAAAAAAAAAAJgCAABk&#10;cnMvZG93bnJldi54bWxQSwUGAAAAAAQABAD1AAAAjQMAAAAA&#10;" fillcolor="black" stroked="f"/>
                        <v:rect id="Rectangle 2356" o:spid="_x0000_s1677" style="position:absolute;left:956;top:23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cvs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0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nL7HAAAA3gAAAA8AAAAAAAAAAAAAAAAAmAIAAGRy&#10;cy9kb3ducmV2LnhtbFBLBQYAAAAABAAEAPUAAACMAwAAAAA=&#10;" fillcolor="black" stroked="f"/>
                        <v:rect id="Rectangle 2357" o:spid="_x0000_s1678" style="position:absolute;left:956;top:23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5J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TklyAAAAN4AAAAPAAAAAAAAAAAAAAAAAJgCAABk&#10;cnMvZG93bnJldi54bWxQSwUGAAAAAAQABAD1AAAAjQMAAAAA&#10;" fillcolor="black" stroked="f"/>
                        <v:rect id="Rectangle 2358" o:spid="_x0000_s1679" style="position:absolute;left:956;top:23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tV8UA&#10;AADeAAAADwAAAGRycy9kb3ducmV2LnhtbERPy2rCQBTdC/7DcAvudNJQg42OooWCG6E+FnV3zVyT&#10;YOZOOjNq7Nd3FgWXh/OeLTrTiBs5X1tW8DpKQBAXVtdcKjjsP4cTED4ga2wsk4IHeVjM+70Z5tre&#10;eUu3XShFDGGfo4IqhDaX0hcVGfQj2xJH7mydwRChK6V2eI/hppFpkmTSYM2xocKWPioqLrurUbB6&#10;n6x+vt5487s9Hen4fbqMU5coNXjpllMQgbrwFP+711pBmmVp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q1XxQAAAN4AAAAPAAAAAAAAAAAAAAAAAJgCAABkcnMv&#10;ZG93bnJldi54bWxQSwUGAAAAAAQABAD1AAAAigMAAAAA&#10;" fillcolor="black" stroked="f"/>
                        <v:rect id="Rectangle 2359" o:spid="_x0000_s1680" style="position:absolute;left:956;top:2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Iz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gjMyAAAAN4AAAAPAAAAAAAAAAAAAAAAAJgCAABk&#10;cnMvZG93bnJldi54bWxQSwUGAAAAAAQABAD1AAAAjQMAAAAA&#10;" fillcolor="black" stroked="f"/>
                        <v:rect id="Rectangle 2360" o:spid="_x0000_s1681" style="position:absolute;left:956;top:2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3jMcA&#10;AADeAAAADwAAAGRycy9kb3ducmV2LnhtbESPy2rCQBSG9wXfYTiCuzoxtkGjo2hB6KZQLwvdHTPH&#10;JJg5k86MmvbpO4tClz//jW++7Ewj7uR8bVnBaJiAIC6srrlUcNhvnicgfEDW2FgmBd/kYbnoPc0x&#10;1/bBW7rvQiniCPscFVQhtLmUvqjIoB/aljh6F+sMhihdKbXDRxw3jUyTJJMGa44PFbb0VlFx3d2M&#10;gvV0sv76fOGPn+35RKfj+fqaukSpQb9bzUAE6sJ/+K/9rhWkW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N4zHAAAA3gAAAA8AAAAAAAAAAAAAAAAAmAIAAGRy&#10;cy9kb3ducmV2LnhtbFBLBQYAAAAABAAEAPUAAACMAwAAAAA=&#10;" fillcolor="black" stroked="f"/>
                        <v:rect id="Rectangle 2361" o:spid="_x0000_s1682" style="position:absolute;left:956;top:23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SF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ZIXyAAAAN4AAAAPAAAAAAAAAAAAAAAAAJgCAABk&#10;cnMvZG93bnJldi54bWxQSwUGAAAAAAQABAD1AAAAjQMAAAAA&#10;" fillcolor="black" stroked="f"/>
                        <v:rect id="Rectangle 2362" o:spid="_x0000_s1683" style="position:absolute;left:956;top:23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YM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7Su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wxgyAAAAN4AAAAPAAAAAAAAAAAAAAAAAJgCAABk&#10;cnMvZG93bnJldi54bWxQSwUGAAAAAAQABAD1AAAAjQMAAAAA&#10;" fillcolor="black" stroked="f"/>
                        <v:rect id="Rectangle 2363" o:spid="_x0000_s1684" style="position:absolute;left:956;top:23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up+8gA&#10;AADeAAAADwAAAGRycy9kb3ducmV2LnhtbESPQWvCQBSE74L/YXlCb7ppbINGV6mFQi+Faj3o7Zl9&#10;TYLZt+nuVlN/vSsIPQ4z8w0zX3amESdyvras4HGUgCAurK65VLD9ehtOQPiArLGxTAr+yMNy0e/N&#10;Mdf2zGs6bUIpIoR9jgqqENpcSl9UZNCPbEscvW/rDIYoXSm1w3OEm0amSZJJgzXHhQpbeq2oOG5+&#10;jYLVdLL6+Xzij8v6sKf97nB8Tl2i1MOge5mBCNSF//C9/a4VpFk2Hs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6n7yAAAAN4AAAAPAAAAAAAAAAAAAAAAAJgCAABk&#10;cnMvZG93bnJldi54bWxQSwUGAAAAAAQABAD1AAAAjQMAAAAA&#10;" fillcolor="black" stroked="f"/>
                        <v:rect id="Rectangle 2364" o:spid="_x0000_s1685" style="position:absolute;left:956;top:2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xj8gA&#10;AADeAAAADwAAAGRycy9kb3ducmV2LnhtbESPQWvCQBSE7wX/w/KE3uqmqQ0aXaUWCr0I1XrQ2zP7&#10;mgSzb9PdrUZ/vSsIPQ4z8w0znXemEUdyvras4HmQgCAurK65VLD5/ngagfABWWNjmRScycN81nuY&#10;Yq7tiVd0XIdSRAj7HBVUIbS5lL6oyKAf2JY4ej/WGQxRulJqh6cIN41MkySTBmuOCxW29F5RcVj/&#10;GQWL8Wjx+zXk5WW139Fuuz+8pi5R6rHfvU1ABOrCf/je/tQK0ix7G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jGPyAAAAN4AAAAPAAAAAAAAAAAAAAAAAJgCAABk&#10;cnMvZG93bnJldi54bWxQSwUGAAAAAAQABAD1AAAAjQMAAAAA&#10;" fillcolor="black" stroked="f"/>
                        <v:rect id="Rectangle 2365" o:spid="_x0000_s1686" style="position:absolute;left:956;top:2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UFM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pQUyAAAAN4AAAAPAAAAAAAAAAAAAAAAAJgCAABk&#10;cnMvZG93bnJldi54bWxQSwUGAAAAAAQABAD1AAAAjQMAAAAA&#10;" fillcolor="black" stroked="f"/>
                        <v:rect id="Rectangle 2366" o:spid="_x0000_s1687" style="position:absolute;left:956;top:23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KY8gA&#10;AADeAAAADwAAAGRycy9kb3ducmV2LnhtbESPT2vCQBTE74V+h+UJvdWNaQ2aukotFHoR/HfQ2zP7&#10;mgSzb9PdrUY/vSsUehxm5jfMZNaZRpzI+dqygkE/AUFcWF1zqWC7+XwegfABWWNjmRRcyMNs+vgw&#10;wVzbM6/otA6liBD2OSqoQmhzKX1RkUHfty1x9L6tMxiidKXUDs8RbhqZJkkmDdYcFyps6aOi4rj+&#10;NQrm49H8Z/nKi+vqsKf97nAcpi5R6qnXvb+BCNSF//Bf+0srSLPsJY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ApjyAAAAN4AAAAPAAAAAAAAAAAAAAAAAJgCAABk&#10;cnMvZG93bnJldi54bWxQSwUGAAAAAAQABAD1AAAAjQMAAAAA&#10;" fillcolor="black" stroked="f"/>
                        <v:rect id="Rectangle 2367" o:spid="_x0000_s1688" style="position:absolute;left:956;top:23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v+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D0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ECv+MkAAADeAAAADwAAAAAAAAAAAAAAAACYAgAA&#10;ZHJzL2Rvd25yZXYueG1sUEsFBgAAAAAEAAQA9QAAAI4DAAAAAA==&#10;" fillcolor="black" stroked="f"/>
                        <v:rect id="Rectangle 2368" o:spid="_x0000_s1689" style="position:absolute;left:956;top:23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7isUA&#10;AADeAAAADwAAAGRycy9kb3ducmV2LnhtbERPu27CMBTdK/EP1kViKw6hjSBgEFRC6lKpPAbYLvEl&#10;iYivU9tA2q+vh0odj857vuxMI+7kfG1ZwWiYgCAurK65VHDYb54nIHxA1thYJgXf5GG56D3NMdf2&#10;wVu670IpYgj7HBVUIbS5lL6oyKAf2pY4chfrDIYIXSm1w0cMN41MkySTBmuODRW29FZRcd3djIL1&#10;dLL++nzhj5/t+USn4/n6mrpEqUG/W81ABOrCv/jP/a4VpF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zuKxQAAAN4AAAAPAAAAAAAAAAAAAAAAAJgCAABkcnMv&#10;ZG93bnJldi54bWxQSwUGAAAAAAQABAD1AAAAigMAAAAA&#10;" fillcolor="black" stroked="f"/>
                        <v:rect id="Rectangle 2369" o:spid="_x0000_s1690" style="position:absolute;left:956;top:2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eE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54RyAAAAN4AAAAPAAAAAAAAAAAAAAAAAJgCAABk&#10;cnMvZG93bnJldi54bWxQSwUGAAAAAAQABAD1AAAAjQMAAAAA&#10;" fillcolor="black" stroked="f"/>
                        <v:rect id="Rectangle 2370" o:spid="_x0000_s1691" style="position:absolute;left:956;top:2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9E8cYA&#10;AADeAAAADwAAAGRycy9kb3ducmV2LnhtbESPzWrCQBSF9wXfYbhCd3VisEGjo2ih4EZQ60J318w1&#10;CWbuxJmppj59Z1Ho8nD++GaLzjTiTs7XlhUMBwkI4sLqmksFh6/PtzEIH5A1NpZJwQ95WMx7LzPM&#10;tX3wju77UIo4wj5HBVUIbS6lLyoy6Ae2JY7exTqDIUpXSu3wEcdNI9MkyaTBmuNDhS19VFRc999G&#10;wWoyXt22I948d+cTnY7n63vqEqVe+91yCiJQF/7Df+21VpBm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9E8cYAAADeAAAADwAAAAAAAAAAAAAAAACYAgAAZHJz&#10;L2Rvd25yZXYueG1sUEsFBgAAAAAEAAQA9QAAAIsDAAAAAA==&#10;" fillcolor="black" stroked="f"/>
                        <v:rect id="Rectangle 2371" o:spid="_x0000_s1692" style="position:absolute;left:956;top:23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Pha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c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PhaskAAADeAAAADwAAAAAAAAAAAAAAAACYAgAA&#10;ZHJzL2Rvd25yZXYueG1sUEsFBgAAAAAEAAQA9QAAAI4DAAAAAA==&#10;" fillcolor="black" stroked="f"/>
                        <v:rect id="Rectangle 2372" o:spid="_x0000_s1693" style="position:absolute;left:956;top:23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HcgA&#10;AADeAAAADwAAAGRycy9kb3ducmV2LnhtbESPT2vCQBTE70K/w/IK3nTTYINNXaUKghfBPz3U2zP7&#10;mgSzb9PdVdN+ercgeBxm5jfMZNaZRlzI+dqygpdhAoK4sLrmUsHnfjkYg/ABWWNjmRT8kofZ9Kk3&#10;wVzbK2/psguliBD2OSqoQmhzKX1RkUE/tC1x9L6tMxiidKXUDq8RbhqZJkkmDdYcFypsaVFRcdqd&#10;jYL523j+sxnx+m97PNDh63h6TV2iVP+5+3gHEagLj/C9vdIK0iwb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X8dyAAAAN4AAAAPAAAAAAAAAAAAAAAAAJgCAABk&#10;cnMvZG93bnJldi54bWxQSwUGAAAAAAQABAD1AAAAjQMAAAAA&#10;" fillcolor="black" stroked="f"/>
                        <v:rect id="Rectangle 2373" o:spid="_x0000_s1694" style="position:absolute;left:956;top:23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ahsgA&#10;AADeAAAADwAAAGRycy9kb3ducmV2LnhtbESPQWvCQBSE7wX/w/KE3uqmqQ0aXaUWCr0I1XrQ2zP7&#10;mgSzb9PdrUZ/vSsIPQ4z8w0znXemEUdyvras4HmQgCAurK65VLD5/ngagfABWWNjmRScycN81nuY&#10;Yq7tiVd0XIdSRAj7HBVUIbS5lL6oyKAf2JY4ej/WGQxRulJqh6cIN41MkySTBmuOCxW29F5RcVj/&#10;GQWL8Wjx+zXk5WW139Fuuz+8pi5R6rHfvU1ABOrCf/je/tQK0iwbvs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dqGyAAAAN4AAAAPAAAAAAAAAAAAAAAAAJgCAABk&#10;cnMvZG93bnJldi54bWxQSwUGAAAAAAQABAD1AAAAjQMAAAAA&#10;" fillcolor="black" stroked="f"/>
                        <v:rect id="Rectangle 2374" o:spid="_x0000_s1695" style="position:absolute;left:956;top:23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C8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lELyyAAAAN4AAAAPAAAAAAAAAAAAAAAAAJgCAABk&#10;cnMvZG93bnJldi54bWxQSwUGAAAAAAQABAD1AAAAjQMAAAAA&#10;" fillcolor="black" stroked="f"/>
                        <v:rect id="Rectangle 2375" o:spid="_x0000_s1696" style="position:absolute;left:956;top:2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jna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a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9jnackAAADeAAAADwAAAAAAAAAAAAAAAACYAgAA&#10;ZHJzL2Rvd25yZXYueG1sUEsFBgAAAAAEAAQA9QAAAI4DAAAAAA==&#10;" fillcolor="black" stroked="f"/>
                        <v:rect id="Rectangle 2376" o:spid="_x0000_s1697" style="position:absolute;left:956;top:21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5HsgA&#10;AADeAAAADwAAAGRycy9kb3ducmV2LnhtbESPT2vCQBTE70K/w/IK3nTTYINNXaUKghfBPz3U2zP7&#10;mgSzb9PdVdN+ercgeBxm5jfMZNaZRlzI+dqygpdhAoK4sLrmUsHnfjkYg/ABWWNjmRT8kofZ9Kk3&#10;wVzbK2/psguliBD2OSqoQmhzKX1RkUE/tC1x9L6tMxiidKXUDq8RbhqZJkkmDdYcFypsaVFRcdqd&#10;jYL523j+sxn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nkeyAAAAN4AAAAPAAAAAAAAAAAAAAAAAJgCAABk&#10;cnMvZG93bnJldi54bWxQSwUGAAAAAAQABAD1AAAAjQMAAAAA&#10;" fillcolor="black" stroked="f"/>
                        <v:rect id="Rectangle 2377" o:spid="_x0000_s1698" style="position:absolute;left:956;top:21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chcgA&#10;AADeAAAADwAAAGRycy9kb3ducmV2LnhtbESPQWvCQBSE7wX/w/KE3uqmwaYaXaUWCr0I1XrQ2zP7&#10;mgSzb9PdrUZ/vSsUPA4z8w0znXemEUdyvras4HmQgCAurK65VLD5/ngagfABWWNjmRScycN81nuY&#10;Yq7tiVd0XIdSRAj7HBVUIbS5lL6oyKAf2JY4ej/WGQxRulJqh6cIN41MkySTBmuOCxW29F5RcVj/&#10;GQWL8Wjx+zXk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tyFyAAAAN4AAAAPAAAAAAAAAAAAAAAAAJgCAABk&#10;cnMvZG93bnJldi54bWxQSwUGAAAAAAQABAD1AAAAjQMAAAAA&#10;" fillcolor="black" stroked="f"/>
                        <v:rect id="Rectangle 2378" o:spid="_x0000_s1699" style="position:absolute;left:956;top:21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I98UA&#10;AADeAAAADwAAAGRycy9kb3ducmV2LnhtbERPz2vCMBS+D/wfwhN2m6nFFa1G0cHAi6DOg96ezbMt&#10;Ni81ybTzr18Ogx0/vt+zRWcacSfna8sKhoMEBHFhdc2lgsPX59sYhA/IGhvLpOCHPCzmvZcZ5to+&#10;eEf3fShFDGGfo4IqhDaX0hcVGfQD2xJH7mKdwRChK6V2+IjhppFpkmTSYM2xocKWPioqrvtvo2A1&#10;Ga9u2xFvnrvziU7H8/U9dYlSr/1uOQURqAv/4j/3WitIs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Uj3xQAAAN4AAAAPAAAAAAAAAAAAAAAAAJgCAABkcnMv&#10;ZG93bnJldi54bWxQSwUGAAAAAAQABAD1AAAAigMAAAAA&#10;" fillcolor="black" stroked="f"/>
                        <v:rect id="Rectangle 2379" o:spid="_x0000_s1700" style="position:absolute;left:956;top:21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bMgA&#10;AADeAAAADwAAAGRycy9kb3ducmV2LnhtbESPQWvCQBSE74X+h+UVems2DRo0dRUVhF4Kanuot2f2&#10;NQlm38bdrcb+ercgeBxm5htmMutNK07kfGNZwWuSgiAurW64UvD1uXoZgfABWWNrmRRcyMNs+vgw&#10;wULbM2/otA2ViBD2BSqoQ+gKKX1Zk0Gf2I44ej/WGQxRukpqh+cIN63M0jSXBhuOCzV2tKypPGx/&#10;jYLFeLQ4rgf88bfZ72j3vT8MM5cq9fzUz99ABOrDPXxrv2sFWZ4Pxv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1syAAAAN4AAAAPAAAAAAAAAAAAAAAAAJgCAABk&#10;cnMvZG93bnJldi54bWxQSwUGAAAAAAQABAD1AAAAjQMAAAAA&#10;" fillcolor="black" stroked="f"/>
                        <v:rect id="Rectangle 2380" o:spid="_x0000_s1701" style="position:absolute;left:956;top:2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bSLMcA&#10;AADeAAAADwAAAGRycy9kb3ducmV2LnhtbESPy2rCQBSG94W+w3AK3dVJQw0aHUULBTeCly7q7pg5&#10;TYKZM3Fm1OjTOwvB5c9/4xtPO9OIMzlfW1bw2UtAEBdW11wq+N3+fAxA+ICssbFMCq7kYTp5fRlj&#10;ru2F13TehFLEEfY5KqhCaHMpfVGRQd+zLXH0/q0zGKJ0pdQOL3HcNDJNkkwarDk+VNjSd0XFYXMy&#10;CubDwfy4+uLlbb3f0e5vf+in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20izHAAAA3gAAAA8AAAAAAAAAAAAAAAAAmAIAAGRy&#10;cy9kb3ducmV2LnhtbFBLBQYAAAAABAAEAPUAAACMAwAAAAA=&#10;" fillcolor="black" stroked="f"/>
                        <v:rect id="Rectangle 2381" o:spid="_x0000_s1702" style="position:absolute;left:956;top:21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3t8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One3yAAAAN4AAAAPAAAAAAAAAAAAAAAAAJgCAABk&#10;cnMvZG93bnJldi54bWxQSwUGAAAAAAQABAD1AAAAjQMAAAAA&#10;" fillcolor="black" stroked="f"/>
                        <v:rect id="Rectangle 2382" o:spid="_x0000_s1703" style="position:absolute;left:956;top:21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pwMgA&#10;AADeAAAADwAAAGRycy9kb3ducmV2LnhtbESPT2vCQBTE74V+h+UVvNVNgwaNrlILBS8F/x309sy+&#10;JsHs23R31bSf3i0IHoeZ+Q0znXemERdyvras4K2fgCAurK65VLDbfr6OQPiArLGxTAp+ycN89vw0&#10;xVzbK6/psgmliBD2OSqoQmhzKX1RkUHfty1x9L6tMxiidKXUDq8RbhqZJkkmDdYcFyps6aOi4rQ5&#10;GwWL8Wjxsxrw19/6eKDD/ngapi5RqvfSvU9ABOrCI3xvL7WCNMuG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6OnAyAAAAN4AAAAPAAAAAAAAAAAAAAAAAJgCAABk&#10;cnMvZG93bnJldi54bWxQSwUGAAAAAAQABAD1AAAAjQMAAAAA&#10;" fillcolor="black" stroked="f"/>
                        <v:rect id="Rectangle 2383" o:spid="_x0000_s1704" style="position:absolute;left:956;top:21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MW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pExbyAAAAN4AAAAPAAAAAAAAAAAAAAAAAJgCAABk&#10;cnMvZG93bnJldi54bWxQSwUGAAAAAAQABAD1AAAAjQMAAAAA&#10;" fillcolor="black" stroked="f"/>
                        <v:rect id="Rectangle 2384" o:spid="_x0000_s1705" style="position:absolute;left:956;top:21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UL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e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3UL8kAAADeAAAADwAAAAAAAAAAAAAAAACYAgAA&#10;ZHJzL2Rvd25yZXYueG1sUEsFBgAAAAAEAAQA9QAAAI4DAAAAAA==&#10;" fillcolor="black" stroked="f"/>
                        <v:rect id="Rectangle 2385" o:spid="_x0000_s1706" style="position:absolute;left:956;top:2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tMgA&#10;AADeAAAADwAAAGRycy9kb3ducmV2LnhtbESPQWvCQBSE74L/YXlCb7ppaIJGV6mFQi8FtT3U2zP7&#10;mgSzb9Pdrab+elcQehxm5htmsepNK07kfGNZweMkAUFcWt1wpeDz43U8BeEDssbWMin4Iw+r5XCw&#10;wELbM2/ptAuViBD2BSqoQ+gKKX1Zk0E/sR1x9L6tMxiidJXUDs8RblqZJkkuDTYcF2rs6KWm8rj7&#10;NQrWs+n6Z/PE75ftYU/7r8MxS12i1MOof56DCNSH//C9/aYVpHmeZ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AXG0yAAAAN4AAAAPAAAAAAAAAAAAAAAAAJgCAABk&#10;cnMvZG93bnJldi54bWxQSwUGAAAAAAQABAD1AAAAjQMAAAAA&#10;" fillcolor="black" stroked="f"/>
                        <v:rect id="Rectangle 2386" o:spid="_x0000_s1707" style="position:absolute;left:956;top:21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vw8gA&#10;AADeAAAADwAAAGRycy9kb3ducmV2LnhtbESPT2vCQBTE74V+h+UVems2DTVodJVaKPQi+O+gt2f2&#10;NQlm36a7W4399G5B8DjMzG+Yyaw3rTiR841lBa9JCoK4tLrhSsF28/kyBOEDssbWMim4kIfZ9PFh&#10;goW2Z17RaR0qESHsC1RQh9AVUvqyJoM+sR1x9L6tMxiidJXUDs8RblqZpWkuDTYcF2rs6KOm8rj+&#10;NQrmo+H8Z/nGi7/VYU/73eE4yFyq1PNT/z4GEagP9/Ct/aUVZHk+yO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DyAAAAN4AAAAPAAAAAAAAAAAAAAAAAJgCAABk&#10;cnMvZG93bnJldi54bWxQSwUGAAAAAAQABAD1AAAAjQMAAAAA&#10;" fillcolor="black" stroked="f"/>
                        <v:rect id="Rectangle 2387" o:spid="_x0000_s1708" style="position:absolute;left:956;top:21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KWMgA&#10;AADeAAAADwAAAGRycy9kb3ducmV2LnhtbESPQWvCQBSE7wX/w/KE3uqmQVObukoVCr0Ianuot2f2&#10;NQlm36a7W43+elcQPA4z8w0zmXWmEQdyvras4HmQgCAurK65VPD99fE0BuEDssbGMik4kYfZtPcw&#10;wVzbI6/psAmliBD2OSqoQmhzKX1RkUE/sC1x9H6tMxiidKXUDo8RbhqZJkkmDdYcFypsaVFRsd/8&#10;GwXz1/H8bzXk5Xm929L2Z7cfpS5R6rHfvb+BCNSFe/jW/tQK0iw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0pYyAAAAN4AAAAPAAAAAAAAAAAAAAAAAJgCAABk&#10;cnMvZG93bnJldi54bWxQSwUGAAAAAAQABAD1AAAAjQMAAAAA&#10;" fillcolor="black" stroked="f"/>
                        <v:rect id="Rectangle 2388" o:spid="_x0000_s1709" style="position:absolute;left:956;top:21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eKsUA&#10;AADeAAAADwAAAGRycy9kb3ducmV2LnhtbERPy2rCQBTdF/oPwy10VycNNWh0FC0U3Ag+uqi7a+Y2&#10;CWbuxJlRo1/vLASXh/MeTzvTiDM5X1tW8NlLQBAXVtdcKvjd/nwMQPiArLGxTAqu5GE6eX0ZY67t&#10;hdd03oRSxBD2OSqoQmhzKX1RkUHfsy1x5P6tMxgidKXUDi8x3DQyTZJMGqw5NlTY0ndFxWFzMgrm&#10;w8H8uPri5W2939Hub3/opy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N4qxQAAAN4AAAAPAAAAAAAAAAAAAAAAAJgCAABkcnMv&#10;ZG93bnJldi54bWxQSwUGAAAAAAQABAD1AAAAigMAAAAA&#10;" fillcolor="black" stroked="f"/>
                        <v:rect id="Rectangle 2389" o:spid="_x0000_s1710" style="position:absolute;left:956;top:21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x7scgA&#10;AADeAAAADwAAAGRycy9kb3ducmV2LnhtbESPT2vCQBTE74V+h+UVems2hho0dRUtFHop+O9Qb8/s&#10;Mwlm38bdrab99G5B8DjMzG+Yyaw3rTiT841lBYMkBUFcWt1wpWC7+XgZgfABWWNrmRT8kofZ9PFh&#10;goW2F17ReR0qESHsC1RQh9AVUvqyJoM+sR1x9A7WGQxRukpqh5cIN63M0jSXBhuOCzV29F5TeVz/&#10;GAWL8WhxWr7y199qv6Pd9/44zFyq1PNTP38DEagP9/Ct/akVZHk+H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THuxyAAAAN4AAAAPAAAAAAAAAAAAAAAAAJgCAABk&#10;cnMvZG93bnJldi54bWxQSwUGAAAAAAQABAD1AAAAjQMAAAAA&#10;" fillcolor="black" stroked="f"/>
                        <v:rect id="Rectangle 2390" o:spid="_x0000_s1711" style="position:absolute;left:956;top:2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YkcYA&#10;AADeAAAADwAAAGRycy9kb3ducmV2LnhtbESPy2rCQBSG9wXfYThCd3VisEGjo2hB6KbgbaG7Y+aY&#10;BDNn0pmppj59Z1Fw+fPf+GaLzjTiRs7XlhUMBwkI4sLqmksFh/36bQzCB2SNjWVS8EseFvPeywxz&#10;be+8pdsulCKOsM9RQRVCm0vpi4oM+oFtiaN3sc5giNKVUju8x3HTyDRJMmmw5vhQYUsfFRXX3Y9R&#10;sJqMV9+bEX89tucTnY7n63vqEqVe+91yCiJQF57h//anVpBmWRYBIk5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oYkcYAAADeAAAADwAAAAAAAAAAAAAAAACYAgAAZHJz&#10;L2Rvd25yZXYueG1sUEsFBgAAAAAEAAQA9QAAAIsDAAAAAA==&#10;" fillcolor="black" stroked="f"/>
                        <v:rect id="Rectangle 2391" o:spid="_x0000_s1712" style="position:absolute;left:956;top:21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9Cs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r0KyAAAAN4AAAAPAAAAAAAAAAAAAAAAAJgCAABk&#10;cnMvZG93bnJldi54bWxQSwUGAAAAAAQABAD1AAAAjQMAAAAA&#10;" fillcolor="black" stroked="f"/>
                        <v:rect id="Rectangle 2392" o:spid="_x0000_s1713" style="position:absolute;left:956;top:21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jfc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shd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EI33HAAAA3gAAAA8AAAAAAAAAAAAAAAAAmAIAAGRy&#10;cy9kb3ducmV2LnhtbFBLBQYAAAAABAAEAPUAAACMAwAAAAA=&#10;" fillcolor="black" stroked="f"/>
                        <v:rect id="Rectangle 2393" o:spid="_x0000_s1714" style="position:absolute;left:956;top:20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G5sgA&#10;AADeAAAADwAAAGRycy9kb3ducmV2LnhtbESPT2vCQBTE74V+h+UJvdWNaQ2aukotFHoR/HfQ2zP7&#10;mgSzb9PdrUY/vSsUehxm5jfMZNaZRpzI+dqygkE/AUFcWF1zqWC7+XwegfABWWNjmRRcyMNs+vgw&#10;wVzbM6/otA6liBD2OSqoQmhzKX1RkUHfty1x9L6tMxiidKXUDs8RbhqZJkkmDdYcFyps6aOi4rj+&#10;NQrm49H8Z/nKi+vqsKf97nAcpi5R6qnXvb+BCNSF//Bf+0srSLMse4H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IbmyAAAAN4AAAAPAAAAAAAAAAAAAAAAAJgCAABk&#10;cnMvZG93bnJldi54bWxQSwUGAAAAAAQABAD1AAAAjQMAAAAA&#10;" fillcolor="black" stroked="f"/>
                        <v:rect id="Rectangle 2394" o:spid="_x0000_s1715" style="position:absolute;left:956;top:20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eksgA&#10;AADeAAAADwAAAGRycy9kb3ducmV2LnhtbESPT2vCQBTE70K/w/IK3nTTYINNXaUKghfBPz3U2zP7&#10;mgSzb9PdVdN+ercgeBxm5jfMZNaZRlzI+dqygpdhAoK4sLrmUsHnfjkYg/ABWWNjmRT8kofZ9Kk3&#10;wVzbK2/psguliBD2OSqoQmhzKX1RkUE/tC1x9L6tMxiidKXUDq8RbhqZJkkmDdYcFypsaVFRcdqd&#10;jYL523j+sxn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IR6SyAAAAN4AAAAPAAAAAAAAAAAAAAAAAJgCAABk&#10;cnMvZG93bnJldi54bWxQSwUGAAAAAAQABAD1AAAAjQMAAAAA&#10;" fillcolor="black" stroked="f"/>
                        <v:rect id="Rectangle 2395" o:spid="_x0000_s1716" style="position:absolute;left:956;top:20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7CcgA&#10;AADeAAAADwAAAGRycy9kb3ducmV2LnhtbESPT2vCQBTE74V+h+UVems2DTVodJVaKPQi+O+gt2f2&#10;NQlm36a7W4399G5B8DjMzG+Yyaw3rTiR841lBa9JCoK4tLrhSsF28/kyBOEDssbWMim4kIfZ9PFh&#10;goW2Z17RaR0qESHsC1RQh9AVUvqyJoM+sR1x9L6tMxiidJXUDs8RblqZpWkuDTYcF2rs6KOm8rj+&#10;NQrmo+H8Z/nGi7/VYU/73eE4yFyq1PNT/z4GEagP9/Ct/aUVZHmeD+D/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bbsJyAAAAN4AAAAPAAAAAAAAAAAAAAAAAJgCAABk&#10;cnMvZG93bnJldi54bWxQSwUGAAAAAAQABAD1AAAAjQMAAAAA&#10;" fillcolor="black" stroked="f"/>
                        <v:rect id="Rectangle 2396" o:spid="_x0000_s1717" style="position:absolute;left:956;top:20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8lfsUA&#10;AADeAAAADwAAAGRycy9kb3ducmV2LnhtbERPy2rCQBTdF/yH4Rbc1UmDFZs6ES0IbgRfi7q7Zm6T&#10;kMyddGbUtF/vFAo9u8N5cWbz3rTiSs7XlhU8jxIQxIXVNZcKjofV0xSED8gaW8uk4Js8zPPBwwwz&#10;bW+8o+s+lCKWsM9QQRVCl0npi4oM+pHtiKP2aZ3BEKkrpXZ4i+WmlWmSTKTBmuNChR29V1Q0+4tR&#10;sHydLr+2Y9787M4nOn2cm5fUJUoNH/vFG4hAffg3/6XXWkE6iYDfO/EKy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yV+xQAAAN4AAAAPAAAAAAAAAAAAAAAAAJgCAABkcnMv&#10;ZG93bnJldi54bWxQSwUGAAAAAAQABAD1AAAAigMAAAAA&#10;" fillcolor="black" stroked="f"/>
                        <v:rect id="Rectangle 2397" o:spid="_x0000_s1718" style="position:absolute;left:956;top:20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5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84DlyAAAAN4AAAAPAAAAAAAAAAAAAAAAAJgCAABk&#10;cnMvZG93bnJldi54bWxQSwUGAAAAAAQABAD1AAAAjQMAAAAA&#10;" fillcolor="black" stroked="f"/>
                        <v:rect id="Rectangle 2398" o:spid="_x0000_s1719" style="position:absolute;left:956;top:20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Ul8UA&#10;AADeAAAADwAAAGRycy9kb3ducmV2LnhtbERPy2rCQBTdF/yH4Qrd1YnBBo2OogWhm4Kvhe6umWsS&#10;zNxJZ6aa+vWdRcHl4bxni8404kbO15YVDAcJCOLC6ppLBYf9+m0MwgdkjY1lUvBLHhbz3ssMc23v&#10;vKXbLpQihrDPUUEVQptL6YuKDPqBbYkjd7HOYIjQlVI7vMdw08g0STJpsObYUGFLHxUV192PUbCa&#10;jFffmxF/PbbnE52O5+t76hKlXvvdcgoiUBee4n/3p1aQZlkW98Y78Q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BSXxQAAAN4AAAAPAAAAAAAAAAAAAAAAAJgCAABkcnMv&#10;ZG93bnJldi54bWxQSwUGAAAAAAQABAD1AAAAigMAAAAA&#10;" fillcolor="black" stroked="f"/>
                        <v:rect id="Rectangle 2399" o:spid="_x0000_s1720" style="position:absolute;left:956;top:20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xDM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l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ILEMyAAAAN4AAAAPAAAAAAAAAAAAAAAAAJgCAABk&#10;cnMvZG93bnJldi54bWxQSwUGAAAAAAQABAD1AAAAjQMAAAAA&#10;" fillcolor="black" stroked="f"/>
                        <v:rect id="Rectangle 2400" o:spid="_x0000_s1721" style="position:absolute;left:956;top:20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OTMcA&#10;AADeAAAADwAAAGRycy9kb3ducmV2LnhtbESPzWrCQBSF9wXfYbhCd3Vi0FSjo6hQ6Eaotou6u2au&#10;STBzJ85MNfr0nUWhy8P545svO9OIKzlfW1YwHCQgiAuray4VfH2+vUxA+ICssbFMCu7kYbnoPc0x&#10;1/bGO7ruQyniCPscFVQhtLmUvqjIoB/Yljh6J+sMhihdKbXDWxw3jUyTJJMGa44PFba0qag473+M&#10;gvV0sr58jHj72B0PdPg+nsepS5R67nerGYhAXfgP/7XftYI0y1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jkzHAAAA3gAAAA8AAAAAAAAAAAAAAAAAmAIAAGRy&#10;cy9kb3ducmV2LnhtbFBLBQYAAAAABAAEAPUAAACMAwAAAAA=&#10;" fillcolor="black" stroked="f"/>
                        <v:rect id="Rectangle 2401" o:spid="_x0000_s1722" style="position:absolute;left:956;top:20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8r1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yvXyAAAAN4AAAAPAAAAAAAAAAAAAAAAAJgCAABk&#10;cnMvZG93bnJldi54bWxQSwUGAAAAAAQABAD1AAAAjQMAAAAA&#10;" fillcolor="black" stroked="f"/>
                        <v:rect id="Rectangle 2402" o:spid="_x0000_s1723" style="position:absolute;left:956;top:20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1o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WgyAAAAN4AAAAPAAAAAAAAAAAAAAAAAJgCAABk&#10;cnMvZG93bnJldi54bWxQSwUGAAAAAAQABAD1AAAAjQMAAAAA&#10;" fillcolor="black" stroked="f"/>
                        <v:rect id="Rectangle 2403" o:spid="_x0000_s1724" style="position:absolute;left:956;top:20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QO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Tw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REQO8kAAADeAAAADwAAAAAAAAAAAAAAAACYAgAA&#10;ZHJzL2Rvd25yZXYueG1sUEsFBgAAAAAEAAQA9QAAAI4DAAAAAA==&#10;" fillcolor="black" stroked="f"/>
                        <v:rect id="Rectangle 2404" o:spid="_x0000_s1725" style="position:absolute;left:956;top:20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IT8gA&#10;AADeAAAADwAAAGRycy9kb3ducmV2LnhtbESPQWvCQBSE7wX/w/KE3uqmwaYaXaUWCr0I1XrQ2zP7&#10;mgSzb9PdrUZ/vSsUPA4z8w0znXemEUdyvras4HmQgCAurK65VLD5/ngagfABWWNjmRScycN81nuY&#10;Yq7tiVd0XIdSRAj7HBVUIbS5lL6oyKAf2JY4ej/WGQxRulJqh6cIN41MkySTBmuOCxW29F5RcVj/&#10;GQWL8Wjx+zXk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IhPyAAAAN4AAAAPAAAAAAAAAAAAAAAAAJgCAABk&#10;cnMvZG93bnJldi54bWxQSwUGAAAAAAQABAD1AAAAjQMAAAAA&#10;" fillcolor="black" stroked="f"/>
                        <v:rect id="Rectangle 2405" o:spid="_x0000_s1726" style="position:absolute;left:956;top:20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Qt1MgA&#10;AADeAAAADwAAAGRycy9kb3ducmV2LnhtbESPQWvCQBSE7wX/w/KE3uqmQVObukoVCr0Ianuot2f2&#10;NQlm36a7W43+elcQPA4z8w0zmXWmEQdyvras4HmQgCAurK65VPD99fE0BuEDssbGMik4kYfZtPcw&#10;wVzbI6/psAmliBD2OSqoQmhzKX1RkUE/sC1x9H6tMxiidKXUDo8RbhqZJkkmDdYcFypsaVFRsd/8&#10;GwXz1/H8bzXk5Xm929L2Z7cfpS5R6rHfvb+BCNSFe/jW/tQK0ix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C3UyAAAAN4AAAAPAAAAAAAAAAAAAAAAAJgCAABk&#10;cnMvZG93bnJldi54bWxQSwUGAAAAAAQABAD1AAAAjQMAAAAA&#10;" fillcolor="black" stroked="f"/>
                        <v:rect id="Rectangle 2406" o:spid="_x0000_s1727" style="position:absolute;left:956;top:20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zo8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rOjyAAAAN4AAAAPAAAAAAAAAAAAAAAAAJgCAABk&#10;cnMvZG93bnJldi54bWxQSwUGAAAAAAQABAD1AAAAjQMAAAAA&#10;" fillcolor="black" stroked="f"/>
                        <v:rect id="Rectangle 2407" o:spid="_x0000_s1728" style="position:absolute;left:956;top:20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WOMgA&#10;AADeAAAADwAAAGRycy9kb3ducmV2LnhtbESPQWvCQBSE7wX/w/KE3uqmoUaNrlILhV6Eaj3o7Zl9&#10;TYLZt+nuVqO/visIPQ4z8w0zW3SmESdyvras4HmQgCAurK65VLD9en8ag/ABWWNjmRRcyMNi3nuY&#10;Ya7tmdd02oRSRAj7HBVUIbS5lL6oyKAf2JY4et/WGQxRulJqh+cIN41MkySTBmuOCxW29FZRcdz8&#10;GgXLyXj58/nCq+v6sKf97nAcpi5R6rHfvU5BBOrCf/je/tAK0iwb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hY4yAAAAN4AAAAPAAAAAAAAAAAAAAAAAJgCAABk&#10;cnMvZG93bnJldi54bWxQSwUGAAAAAAQABAD1AAAAjQMAAAAA&#10;" fillcolor="black" stroked="f"/>
                        <v:rect id="Rectangle 2408" o:spid="_x0000_s1729" style="position:absolute;left:956;top:20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CSsUA&#10;AADeAAAADwAAAGRycy9kb3ducmV2LnhtbERPz2vCMBS+D/wfwhN2m6lFO61GUWGwizDdDvP2bJ5t&#10;sXmpSabVv345DHb8+H7Pl51pxJWcry0rGA4SEMSF1TWXCr4+314mIHxA1thYJgV38rBc9J7mmGt7&#10;4x1d96EUMYR9jgqqENpcSl9UZNAPbEscuZN1BkOErpTa4S2Gm0amSZJJgzXHhgpb2lRUnPc/RsF6&#10;OllfPka8feyOBzp8H8/j1CVKPfe71QxEoC78i//c71pBmmW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YJKxQAAAN4AAAAPAAAAAAAAAAAAAAAAAJgCAABkcnMv&#10;ZG93bnJldi54bWxQSwUGAAAAAAQABAD1AAAAigMAAAAA&#10;" fillcolor="black" stroked="f"/>
                        <v:rect id="Rectangle 2409" o:spid="_x0000_s1730" style="position:absolute;left:956;top:20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n0cgA&#10;AADeAAAADwAAAGRycy9kb3ducmV2LnhtbESPQWvCQBSE70L/w/KE3nRjaFONrlILhV6Eaj3o7Zl9&#10;JsHs23R3q9Ff7xYKPQ4z8w0zW3SmEWdyvrasYDRMQBAXVtdcKth+vQ/GIHxA1thYJgVX8rCYP/Rm&#10;mGt74TWdN6EUEcI+RwVVCG0upS8qMuiHtiWO3tE6gyFKV0rt8BLhppFpkmTSYM1xocKW3ioqTpsf&#10;o2A5GS+/P594dVsf9rTfHU7PqUuUeux3r1MQgbrwH/5rf2gFaZa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fRyAAAAN4AAAAPAAAAAAAAAAAAAAAAAJgCAABk&#10;cnMvZG93bnJldi54bWxQSwUGAAAAAAQABAD1AAAAjQMAAAAA&#10;" fillcolor="black" stroked="f"/>
                        <v:rect id="Rectangle 2410" o:spid="_x0000_s1731" style="position:absolute;left:956;top:20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a8cA&#10;AADeAAAADwAAAGRycy9kb3ducmV2LnhtbESPy2rCQBSG94W+w3CE7urEUEMaHaUWCm4Eb4u6O2aO&#10;STBzJp2ZavTpO4uCy5//xjed96YVF3K+saxgNExAEJdWN1wp2O++XnMQPiBrbC2Tght5mM+en6ZY&#10;aHvlDV22oRJxhH2BCuoQukJKX9Zk0A9tRxy9k3UGQ5SuktrhNY6bVqZJkkmDDceHGjv6rKk8b3+N&#10;gsV7vvhZv/Hqvjke6PB9PI9Tlyj1Mug/JiAC9eER/m8vtYI0y/I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mvHAAAA3gAAAA8AAAAAAAAAAAAAAAAAmAIAAGRy&#10;cy9kb3ducmV2LnhtbFBLBQYAAAAABAAEAPUAAACMAwAAAAA=&#10;" fillcolor="black" stroked="f"/>
                        <v:rect id="Rectangle 2411" o:spid="_x0000_s1732" style="position:absolute;left:956;top:20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8MgA&#10;AADeAAAADwAAAGRycy9kb3ducmV2LnhtbESPQWvCQBSE74X+h+UJ3urGYEOMrlILQi+Fanuot2f2&#10;mQSzb9PdVVN/fVcQehxm5htmvuxNK87kfGNZwXiUgCAurW64UvD1uX7KQfiArLG1TAp+ycNy8fgw&#10;x0LbC2/ovA2ViBD2BSqoQ+gKKX1Zk0E/sh1x9A7WGQxRukpqh5cIN61MkySTBhuOCzV29FpTedye&#10;jILVNF/9fEz4/brZ72j3vT8+py5RajjoX2YgAvXhP3xvv2kFaZbl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WlvwyAAAAN4AAAAPAAAAAAAAAAAAAAAAAJgCAABk&#10;cnMvZG93bnJldi54bWxQSwUGAAAAAAQABAD1AAAAjQMAAAAA&#10;" fillcolor="black" stroked="f"/>
                        <v:rect id="Rectangle 2412" o:spid="_x0000_s1733" style="position:absolute;left:956;top:20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Fh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T+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iMWHyAAAAN4AAAAPAAAAAAAAAAAAAAAAAJgCAABk&#10;cnMvZG93bnJldi54bWxQSwUGAAAAAAQABAD1AAAAjQMAAAAA&#10;" fillcolor="black" stroked="f"/>
                        <v:rect id="Rectangle 2413" o:spid="_x0000_s1734" style="position:absolute;left:956;top:20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gH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RgHMkAAADeAAAADwAAAAAAAAAAAAAAAACYAgAA&#10;ZHJzL2Rvd25yZXYueG1sUEsFBgAAAAAEAAQA9QAAAI4DAAAAAA==&#10;" fillcolor="black" stroked="f"/>
                        <v:rect id="Rectangle 2414" o:spid="_x0000_s1735" style="position:absolute;left:956;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34aM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vy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LfhoyAAAAN4AAAAPAAAAAAAAAAAAAAAAAJgCAABk&#10;cnMvZG93bnJldi54bWxQSwUGAAAAAAQABAD1AAAAjQMAAAAA&#10;" fillcolor="black" stroked="f"/>
                        <v:rect id="Rectangle 2415" o:spid="_x0000_s1736" style="position:absolute;left:956;top:19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d88gA&#10;AADeAAAADwAAAGRycy9kb3ducmV2LnhtbESPQWvCQBSE70L/w/IK3nTToCFGV6mFgheh2h7q7Zl9&#10;TYLZt+nuqrG/vlsQehxm5htmsepNKy7kfGNZwdM4AUFcWt1wpeDj/XWUg/ABWWNrmRTcyMNq+TBY&#10;YKHtlXd02YdKRAj7AhXUIXSFlL6syaAf2444el/WGQxRukpqh9cIN61MkySTBhuOCzV29FJTedqf&#10;jYL1LF9/v014+7M7HujweTxNU5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V3zyAAAAN4AAAAPAAAAAAAAAAAAAAAAAJgCAABk&#10;cnMvZG93bnJldi54bWxQSwUGAAAAAAQABAD1AAAAjQMAAAAA&#10;" fillcolor="black" stroked="f"/>
                        <v:rect id="Rectangle 2416" o:spid="_x0000_s1737" style="position:absolute;left:956;top:19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DhM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s8OEyAAAAN4AAAAPAAAAAAAAAAAAAAAAAJgCAABk&#10;cnMvZG93bnJldi54bWxQSwUGAAAAAAQABAD1AAAAjQMAAAAA&#10;" fillcolor="black" stroked="f"/>
                        <v:rect id="Rectangle 2417" o:spid="_x0000_s1738" style="position:absolute;left:956;top:19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H8kA&#10;AADeAAAADwAAAGRycy9kb3ducmV2LnhtbESPT2vCQBTE74V+h+UVvNVNg01jdJVaEHop1D8HvT2z&#10;zySYfZvurpr203eFQo/DzPyGmc5704oLOd9YVvA0TEAQl1Y3XCnYbpaPOQgfkDW2lknBN3mYz+7v&#10;plhoe+UVXdahEhHCvkAFdQhdIaUvazLoh7Yjjt7ROoMhSldJ7fAa4aaVaZJk0mDDcaHGjt5qKk/r&#10;s1GwGOeLr88Rf/ysDnva7w6n59QlSg0e+tcJiEB9+A//td+1gjTL8h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9mH8kAAADeAAAADwAAAAAAAAAAAAAAAACYAgAA&#10;ZHJzL2Rvd25yZXYueG1sUEsFBgAAAAAEAAQA9QAAAI4DAAAAAA==&#10;" fillcolor="black" stroked="f"/>
                        <v:rect id="Rectangle 2418" o:spid="_x0000_s1739" style="position:absolute;left:956;top:19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ybcUA&#10;AADeAAAADwAAAGRycy9kb3ducmV2LnhtbERPy2rCQBTdF/oPwxW6qxNDDWl0lFoouBF8Lerumrkm&#10;wcyddGaq0a/vLAouD+c9nfemFRdyvrGsYDRMQBCXVjdcKdjvvl5zED4ga2wtk4IbeZjPnp+mWGh7&#10;5Q1dtqESMYR9gQrqELpCSl/WZNAPbUccuZN1BkOErpLa4TWGm1amSZJJgw3Hhho7+qypPG9/jYLF&#10;e774Wb/x6r45HujwfTyPU5co9TLoPyYgAvXhIf53L7WCNMvy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PJtxQAAAN4AAAAPAAAAAAAAAAAAAAAAAJgCAABkcnMv&#10;ZG93bnJldi54bWxQSwUGAAAAAAQABAD1AAAAigMAAAAA&#10;" fillcolor="black" stroked="f"/>
                        <v:rect id="Rectangle 2419" o:spid="_x0000_s1740" style="position:absolute;left:956;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9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Ff2yAAAAN4AAAAPAAAAAAAAAAAAAAAAAJgCAABk&#10;cnMvZG93bnJldi54bWxQSwUGAAAAAAQABAD1AAAAjQMAAAAA&#10;" fillcolor="black" stroked="f"/>
                        <v:rect id="Rectangle 2420" o:spid="_x0000_s1741" style="position:absolute;left:956;top:19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otsYA&#10;AADeAAAADwAAAGRycy9kb3ducmV2LnhtbESPzWrCQBSF9wXfYbiCuzox2KDRUbQgdFNQ60J318w1&#10;CWbupDOjpj59Z1Ho8nD++ObLzjTiTs7XlhWMhgkI4sLqmksFh6/N6wSED8gaG8uk4Ic8LBe9lznm&#10;2j54R/d9KEUcYZ+jgiqENpfSFxUZ9EPbEkfvYp3BEKUrpXb4iOOmkWmSZNJgzfGhwpbeKyqu+5tR&#10;sJ5O1t/bMX8+d+cTnY7n61vqEqUG/W41AxGoC//hv/aHVpBm2TQ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9otsYAAADeAAAADwAAAAAAAAAAAAAAAACYAgAAZHJz&#10;L2Rvd25yZXYueG1sUEsFBgAAAAAEAAQA9QAAAIsDAAAAAA==&#10;" fillcolor="black" stroked="f"/>
                        <v:rect id="Rectangle 2421" o:spid="_x0000_s1742" style="position:absolute;left:956;top:19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NL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pC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80tyAAAAN4AAAAPAAAAAAAAAAAAAAAAAJgCAABk&#10;cnMvZG93bnJldi54bWxQSwUGAAAAAAQABAD1AAAAjQMAAAAA&#10;" fillcolor="black" stroked="f"/>
                        <v:rect id="Rectangle 2422" o:spid="_x0000_s1743" style="position:absolute;left:956;top:19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TWs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VNayAAAAN4AAAAPAAAAAAAAAAAAAAAAAJgCAABk&#10;cnMvZG93bnJldi54bWxQSwUGAAAAAAQABAD1AAAAjQMAAAAA&#10;" fillcolor="black" stroked="f"/>
                        <v:rect id="Rectangle 2423" o:spid="_x0000_s1744" style="position:absolute;left:956;top:19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32w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fbByAAAAN4AAAAPAAAAAAAAAAAAAAAAAJgCAABk&#10;cnMvZG93bnJldi54bWxQSwUGAAAAAAQABAD1AAAAjQMAAAAA&#10;" fillcolor="black" stroked="f"/>
                        <v:rect id="Rectangle 2424" o:spid="_x0000_s1745" style="position:absolute;left:956;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utcgA&#10;AADeAAAADwAAAGRycy9kb3ducmV2LnhtbESPQWvCQBSE74X+h+UVems2DRo0dRUVhF4Kanuot2f2&#10;NQlm38bdrcb+ercgeBxm5htmMutNK07kfGNZwWuSgiAurW64UvD1uXoZgfABWWNrmRRcyMNs+vgw&#10;wULbM2/otA2ViBD2BSqoQ+gKKX1Zk0Gf2I44ej/WGQxRukpqh+cIN63M0jSXBhuOCzV2tKypPGx/&#10;jYLFeLQ4rgf88bfZ72j3vT8MM5cq9fzUz99ABOrDPXxrv2sFWZ6PB/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9G61yAAAAN4AAAAPAAAAAAAAAAAAAAAAAJgCAABk&#10;cnMvZG93bnJldi54bWxQSwUGAAAAAAQABAD1AAAAjQMAAAAA&#10;" fillcolor="black" stroked="f"/>
                        <v:rect id="Rectangle 2425" o:spid="_x0000_s1746" style="position:absolute;left:956;top:19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LLsgA&#10;AADeAAAADwAAAGRycy9kb3ducmV2LnhtbESPT2vCQBTE74V+h+UVems2hho0dRUtFHop+O9Qb8/s&#10;Mwlm38bdrab99G5B8DjMzG+Yyaw3rTiT841lBYMkBUFcWt1wpWC7+XgZgfABWWNrmRT8kofZ9PFh&#10;goW2F17ReR0qESHsC1RQh9AVUvqyJoM+sR1x9A7WGQxRukpqh5cIN63M0jSXBhuOCzV29F5TeVz/&#10;GAWL8WhxWr7y199qv6Pd9/44zFyq1PNTP38DEagP9/Ct/akVZHk+HsL/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MsuyAAAAN4AAAAPAAAAAAAAAAAAAAAAAJgCAABk&#10;cnMvZG93bnJldi54bWxQSwUGAAAAAAQABAD1AAAAjQMAAAAA&#10;" fillcolor="black" stroked="f"/>
                        <v:rect id="Rectangle 2426" o:spid="_x0000_s1747" style="position:absolute;left:956;top:19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VWc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tk0g/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alVZyAAAAN4AAAAPAAAAAAAAAAAAAAAAAJgCAABk&#10;cnMvZG93bnJldi54bWxQSwUGAAAAAAQABAD1AAAAjQMAAAAA&#10;" fillcolor="black" stroked="f"/>
                        <v:rect id="Rectangle 2427" o:spid="_x0000_s1748" style="position:absolute;left:956;top:19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wwsgA&#10;AADeAAAADwAAAGRycy9kb3ducmV2LnhtbESPQWvCQBSE70L/w/KE3nRjaFONrlILhV6Eaj3o7Zl9&#10;JsHs23R3q9Ff7xYKPQ4z8w0zW3SmEWdyvrasYDRMQBAXVtdcKth+vQ/GIHxA1thYJgVX8rCYP/Rm&#10;mGt74TWdN6EUEcI+RwVVCG0upS8qMuiHtiWO3tE6gyFKV0rt8BLhppFpkmTSYM1xocKW3ioqTpsf&#10;o2A5GS+/P594dVsf9rTfHU7PqUuUeux3r1MQgbrwH/5rf2gFaZZ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vDCyAAAAN4AAAAPAAAAAAAAAAAAAAAAAJgCAABk&#10;cnMvZG93bnJldi54bWxQSwUGAAAAAAQABAD1AAAAjQMAAAAA&#10;" fillcolor="black" stroked="f"/>
                        <v:rect id="Rectangle 2428" o:spid="_x0000_s1749" style="position:absolute;left:956;top:19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lksMUA&#10;AADeAAAADwAAAGRycy9kb3ducmV2LnhtbERPz2vCMBS+D/wfwhO8zdTiilaj6EDYZaDOg96ezbMt&#10;Ni9dErXzr18Ogx0/vt/zZWcacSfna8sKRsMEBHFhdc2lgsPX5nUCwgdkjY1lUvBDHpaL3sscc20f&#10;vKP7PpQihrDPUUEVQptL6YuKDPqhbYkjd7HOYIjQlVI7fMRw08g0STJpsObYUGFL7xUV1/3NKFhP&#10;J+vv7Zg/n7vziU7H8/UtdYlSg363moEI1IV/8Z/7QytIs2wa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WSwxQAAAN4AAAAPAAAAAAAAAAAAAAAAAJgCAABkcnMv&#10;ZG93bnJldi54bWxQSwUGAAAAAAQABAD1AAAAigMAAAAA&#10;" fillcolor="black" stroked="f"/>
                        <v:rect id="Rectangle 2429" o:spid="_x0000_s1750" style="position:absolute;left:956;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BK8gA&#10;AADeAAAADwAAAGRycy9kb3ducmV2LnhtbESPQWvCQBSE74X+h+UJ3urGYIOJrlILQi+Fanuot2f2&#10;mQSzb9PdVVN/fVcQehxm5htmvuxNK87kfGNZwXiUgCAurW64UvD1uX6agvABWWNrmRT8kofl4vFh&#10;joW2F97QeRsqESHsC1RQh9AVUvqyJoN+ZDvi6B2sMxiidJXUDi8RblqZJkkmDTYcF2rs6LWm8rg9&#10;GQWrfLr6+Zjw+3Wz39Hue398Tl2i1HDQv8xABOrDf/jeftM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cEryAAAAN4AAAAPAAAAAAAAAAAAAAAAAJgCAABk&#10;cnMvZG93bnJldi54bWxQSwUGAAAAAAQABAD1AAAAjQMAAAAA&#10;" fillcolor="black" stroked="f"/>
                        <v:rect id="Rectangle 2430" o:spid="_x0000_s1751" style="position:absolute;left:956;top:19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yr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elU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8qzHAAAA3gAAAA8AAAAAAAAAAAAAAAAAmAIAAGRy&#10;cy9kb3ducmV2LnhtbFBLBQYAAAAABAAEAPUAAACMAwAAAAA=&#10;" fillcolor="black" stroked="f"/>
                        <v:rect id="Rectangle 2431" o:spid="_x0000_s1752" style="position:absolute;left:956;top:19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hXN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c3yAAAAN4AAAAPAAAAAAAAAAAAAAAAAJgCAABk&#10;cnMvZG93bnJldi54bWxQSwUGAAAAAAQABAD1AAAAjQMAAAAA&#10;" fillcolor="black" stroked="f"/>
                        <v:rect id="Rectangle 2432" o:spid="_x0000_s1753" style="position:absolute;left:956;top:19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JQMgA&#10;AADeAAAADwAAAGRycy9kb3ducmV2LnhtbESPQWsCMRSE74X+h/AKvXWTLtXq1ihVKHgpqO1Bb8/N&#10;6+7i5mVNUt321zeC0OMwM98wk1lvW3EiHxrHGh4zBYK4dKbhSsPnx9vDCESIyAZbx6ThhwLMprc3&#10;EyyMO/OaTptYiQThUKCGOsaukDKUNVkMmeuIk/flvMWYpK+k8XhOcNvKXKmhtNhwWqixo0VN5WHz&#10;bTXMx6P5cfXE77/r/Y522/1hkHul9f1d//oCIlIf/8PX9tJoyIf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slAyAAAAN4AAAAPAAAAAAAAAAAAAAAAAJgCAABk&#10;cnMvZG93bnJldi54bWxQSwUGAAAAAAQABAD1AAAAjQMAAAAA&#10;" fillcolor="black" stroked="f"/>
                        <v:rect id="Rectangle 2433" o:spid="_x0000_s1754" style="position:absolute;left:956;top:19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2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SA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Zs28kAAADeAAAADwAAAAAAAAAAAAAAAACYAgAA&#10;ZHJzL2Rvd25yZXYueG1sUEsFBgAAAAAEAAQA9QAAAI4DAAAAAA==&#10;" fillcolor="black" stroked="f"/>
                        <v:rect id="Rectangle 2434" o:spid="_x0000_s1755" style="position:absolute;left:956;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r8gA&#10;AADeAAAADwAAAGRycy9kb3ducmV2LnhtbESPQWsCMRSE74X+h/AKvdWki7W6GqUWhF4EtT3U23Pz&#10;uru4edkmUdf++kYQPA4z8w0zmXW2EUfyoXas4bmnQBAXztRcavj6XDwNQYSIbLBxTBrOFGA2vb+b&#10;YG7cidd03MRSJAiHHDVUMba5lKGoyGLouZY4eT/OW4xJ+lIaj6cEt43MlBpIizWnhQpbeq+o2G8O&#10;VsN8NJz/rvq8/FvvtrT93u1fMq+0fnzo3sYgInXxFr62P4yGbPCq+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SvyAAAAN4AAAAPAAAAAAAAAAAAAAAAAJgCAABk&#10;cnMvZG93bnJldi54bWxQSwUGAAAAAAQABAD1AAAAjQMAAAAA&#10;" fillcolor="black" stroked="f"/>
                        <v:rect id="Rectangle 2435" o:spid="_x0000_s1756" style="position:absolute;left:956;top:18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NRN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f1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1NRNMkAAADeAAAADwAAAAAAAAAAAAAAAACYAgAA&#10;ZHJzL2Rvd25yZXYueG1sUEsFBgAAAAAEAAQA9QAAAI4DAAAAAA==&#10;" fillcolor="black" stroked="f"/>
                        <v:rect id="Rectangle 2436" o:spid="_x0000_s1757" style="position:absolute;left:956;top:18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HPQ8kA&#10;AADeAAAADwAAAGRycy9kb3ducmV2LnhtbESPT0sDMRTE7wW/Q3iCtzZx0bVdmxYrFLwI9s+hvb1u&#10;nrtLNy9rkrarn94UBI/DzPyGmc5724oz+dA41nA/UiCIS2carjRsN8vhGESIyAZbx6ThmwLMZzeD&#10;KRbGXXhF53WsRIJwKFBDHWNXSBnKmiyGkeuIk/fpvMWYpK+k8XhJcNvKTKlcWmw4LdTY0WtN5XF9&#10;shoWk/Hi6+OB339Whz3td4fjY+aV1ne3/csziEh9/A//td+Mhix/Uj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HPQ8kAAADeAAAADwAAAAAAAAAAAAAAAACYAgAA&#10;ZHJzL2Rvd25yZXYueG1sUEsFBgAAAAAEAAQA9QAAAI4DAAAAAA==&#10;" fillcolor="black" stroked="f"/>
                        <v:rect id="Rectangle 2437" o:spid="_x0000_s1758" style="position:absolute;left:956;top:18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q2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gqI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M1q2MkAAADeAAAADwAAAAAAAAAAAAAAAACYAgAA&#10;ZHJzL2Rvd25yZXYueG1sUEsFBgAAAAAEAAQA9QAAAI4DAAAAAA==&#10;" fillcolor="black" stroked="f"/>
                        <v:rect id="Rectangle 2438" o:spid="_x0000_s1759" style="position:absolute;left:956;top:18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qsUA&#10;AADeAAAADwAAAGRycy9kb3ducmV2LnhtbERPTWsCMRC9F/wPYYTeatKlWl2NooVCL0K1HvQ2bqa7&#10;i5vJmqS6+uubQ6HHx/ueLTrbiAv5UDvW8DxQIIgLZ2ouNey+3p/GIEJENtg4Jg03CrCY9x5mmBt3&#10;5Q1dtrEUKYRDjhqqGNtcylBUZDEMXEucuG/nLcYEfSmNx2sKt43MlBpJizWnhgpbequoOG1/rIbV&#10;ZLw6f77w+r45HuiwP56GmVdaP/a75RREpC7+i//cH0ZDNnp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v6qxQAAAN4AAAAPAAAAAAAAAAAAAAAAAJgCAABkcnMv&#10;ZG93bnJldi54bWxQSwUGAAAAAAQABAD1AAAAigMAAAAA&#10;" fillcolor="black" stroked="f"/>
                        <v:rect id="Rectangle 2439" o:spid="_x0000_s1760" style="position:absolute;left:956;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bM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HlsxyAAAAN4AAAAPAAAAAAAAAAAAAAAAAJgCAABk&#10;cnMvZG93bnJldi54bWxQSwUGAAAAAAQABAD1AAAAjQMAAAAA&#10;" fillcolor="black" stroked="f"/>
                        <v:rect id="Rectangle 2440" o:spid="_x0000_s1761" style="position:absolute;left:956;top:18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kc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qaj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RxyAAAAN4AAAAPAAAAAAAAAAAAAAAAAJgCAABk&#10;cnMvZG93bnJldi54bWxQSwUGAAAAAAQABAD1AAAAjQMAAAAA&#10;" fillcolor="black" stroked="f"/>
                        <v:rect id="Rectangle 2441" o:spid="_x0000_s1762" style="position:absolute;left:956;top:18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B6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egl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cHqyAAAAN4AAAAPAAAAAAAAAAAAAAAAAJgCAABk&#10;cnMvZG93bnJldi54bWxQSwUGAAAAAAQABAD1AAAAjQMAAAAA&#10;" fillcolor="black" stroked="f"/>
                        <v:rect id="Rectangle 2442" o:spid="_x0000_s1763" style="position:absolute;left:956;top:18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fn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Ct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1+dyAAAAN4AAAAPAAAAAAAAAAAAAAAAAJgCAABk&#10;cnMvZG93bnJldi54bWxQSwUGAAAAAAQABAD1AAAAjQMAAAAA&#10;" fillcolor="black" stroked="f"/>
                        <v:rect id="Rectangle 2443" o:spid="_x0000_s1764" style="position:absolute;left:956;top:18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B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M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L/oGyAAAAN4AAAAPAAAAAAAAAAAAAAAAAJgCAABk&#10;cnMvZG93bnJldi54bWxQSwUGAAAAAAQABAD1AAAAjQMAAAAA&#10;" fillcolor="black" stroked="f"/>
                        <v:rect id="Rectangle 2444" o:spid="_x0000_s1765" style="position:absolute;left:956;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ic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jW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xmJyyAAAAN4AAAAPAAAAAAAAAAAAAAAAAJgCAABk&#10;cnMvZG93bnJldi54bWxQSwUGAAAAAAQABAD1AAAAjQMAAAAA&#10;" fillcolor="black" stroked="f"/>
                        <v:rect id="Rectangle 2445" o:spid="_x0000_s1766" style="position:absolute;left:956;top:18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H6cgA&#10;AADeAAAADwAAAGRycy9kb3ducmV2LnhtbESPT2sCMRTE7wW/Q3hCbzXrola3RqlCoReh/jno7bl5&#10;3V3cvGyTVFc/vREKPQ4z8xtmOm9NLc7kfGVZQb+XgCDOra64ULDbfryMQfiArLG2TAqu5GE+6zxN&#10;MdP2wms6b0IhIoR9hgrKEJpMSp+XZND3bEMcvW/rDIYoXSG1w0uEm1qmSTKSBiuOCyU2tCwpP21+&#10;jYLFZLz4+Rrw6rY+HuiwP56GqUuUeu62728gArXhP/zX/tQK0tF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sfpyAAAAN4AAAAPAAAAAAAAAAAAAAAAAJgCAABk&#10;cnMvZG93bnJldi54bWxQSwUGAAAAAAQABAD1AAAAjQMAAAAA&#10;" fillcolor="black" stroked="f"/>
                        <v:rect id="Rectangle 2446" o:spid="_x0000_s1767" style="position:absolute;left:956;top:18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Zn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Yy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WFmeyAAAAN4AAAAPAAAAAAAAAAAAAAAAAJgCAABk&#10;cnMvZG93bnJldi54bWxQSwUGAAAAAAQABAD1AAAAjQMAAAAA&#10;" fillcolor="black" stroked="f"/>
                        <v:rect id="Rectangle 2447" o:spid="_x0000_s1768" style="position:absolute;left:956;top:18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8BcgA&#10;AADeAAAADwAAAGRycy9kb3ducmV2LnhtbESPzWsCMRTE7wX/h/CE3mrWxc+tUapQ6EWoHwe9PTev&#10;u4ubl22S6upf3wiFHoeZ+Q0zW7SmFhdyvrKsoN9LQBDnVldcKNjv3l8mIHxA1lhbJgU38rCYd55m&#10;mGl75Q1dtqEQEcI+QwVlCE0mpc9LMuh7tiGO3pd1BkOUrpDa4TXCTS3TJBlJgxXHhRIbWpWUn7c/&#10;RsFyOll+fw54fd+cjnQ8nM7D1CVKPXfbt1cQgdrwH/5rf2gF6WjcH8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PwFyAAAAN4AAAAPAAAAAAAAAAAAAAAAAJgCAABk&#10;cnMvZG93bnJldi54bWxQSwUGAAAAAAQABAD1AAAAjQMAAAAA&#10;" fillcolor="black" stroked="f"/>
                        <v:rect id="Rectangle 2448" o:spid="_x0000_s1769" style="position:absolute;left:956;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od8YA&#10;AADeAAAADwAAAGRycy9kb3ducmV2LnhtbERPu27CMBTdK/UfrFuJrThElEeKiRokJJZKhXaA7RLf&#10;JhHxdWobSPv19YDEeHTei7w3rbiQ841lBaNhAoK4tLrhSsHX5/p5BsIHZI2tZVLwSx7y5ePDAjNt&#10;r7ylyy5UIoawz1BBHUKXSenLmgz6oe2II/dtncEQoaukdniN4aaVaZJMpMGGY0ONHa1qKk+7s1FQ&#10;zGfFz8eY3/+2xwMd9sfTS+oSpQZP/dsriEB9uItv7o1WkE6mo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tod8YAAADeAAAADwAAAAAAAAAAAAAAAACYAgAAZHJz&#10;L2Rvd25yZXYueG1sUEsFBgAAAAAEAAQA9QAAAIsDAAAAAA==&#10;" fillcolor="black" stroked="f"/>
                        <v:rect id="Rectangle 2449" o:spid="_x0000_s1770" style="position:absolute;left:956;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N7MgA&#10;AADeAAAADwAAAGRycy9kb3ducmV2LnhtbESPzWsCMRTE7wX/h/AKvdWsS/1ajaKFgpeCXwe9PTev&#10;u4ubl22S6rZ/fSMIHoeZ+Q0znbemFhdyvrKsoNdNQBDnVldcKNjvPl5HIHxA1lhbJgW/5GE+6zxN&#10;MdP2yhu6bEMhIoR9hgrKEJpMSp+XZNB3bUMcvS/rDIYoXSG1w2uEm1qmSTKQBiuOCyU29F5Sft7+&#10;GAXL8Wj5vX7jz7/N6UjHw+ncT12i1Mtzu5iACNSGR/jeXmkF6WDY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83syAAAAN4AAAAPAAAAAAAAAAAAAAAAAJgCAABk&#10;cnMvZG93bnJldi54bWxQSwUGAAAAAAQABAD1AAAAjQMAAAAA&#10;" fillcolor="black" stroked="f"/>
                        <v:rect id="Rectangle 2450" o:spid="_x0000_s1771" style="position:absolute;left:956;top:18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uzMcA&#10;AADeAAAADwAAAGRycy9kb3ducmV2LnhtbESPzWrCQBSF9wXfYbhCd3XSUK1GJ0ELhW6Eal3o7pq5&#10;TYKZO3FmqtGn7ywKXR7OH9+i6E0rLuR8Y1nB8ygBQVxa3XClYPf1/jQF4QOyxtYyKbiRhyIfPCww&#10;0/bKG7psQyXiCPsMFdQhdJmUvqzJoB/Zjjh639YZDFG6SmqH1zhuWpkmyUQabDg+1NjRW03laftj&#10;FKxm09X584XX983xQIf98TROXaLU47BfzkEE6sN/+K/9oRWkk9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RrszHAAAA3gAAAA8AAAAAAAAAAAAAAAAAmAIAAGRy&#10;cy9kb3ducmV2LnhtbFBLBQYAAAAABAAEAPUAAACMAwAAAAA=&#10;" fillcolor="black" stroked="f"/>
                        <v:rect id="Rectangle 2451" o:spid="_x0000_s1772" style="position:absolute;left:956;top:18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LV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At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3QtXyAAAAN4AAAAPAAAAAAAAAAAAAAAAAJgCAABk&#10;cnMvZG93bnJldi54bWxQSwUGAAAAAAQABAD1AAAAjQMAAAAA&#10;" fillcolor="black" stroked="f"/>
                        <v:rect id="Rectangle 2452" o:spid="_x0000_s1773" style="position:absolute;left:956;top:18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IMgA&#10;AADeAAAADwAAAGRycy9kb3ducmV2LnhtbESPQWsCMRSE74X+h/AKvXWzDdXq1ihVKHgpqO1Bb8/N&#10;6+7i5mVNUt321zeC0OMwM98wk1lvW3EiHxrHGh6zHARx6UzDlYbPj7eHEYgQkQ22jknDDwWYTW9v&#10;JlgYd+Y1nTaxEgnCoUANdYxdIWUoa7IYMtcRJ+/LeYsxSV9J4/Gc4LaVKs+H0mLDaaHGjhY1lYfN&#10;t9UwH4/mx9UTv/+u9zvabfeHgfK51vd3/esLiEh9/A9f20ujQQ2fl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5UgyAAAAN4AAAAPAAAAAAAAAAAAAAAAAJgCAABk&#10;cnMvZG93bnJldi54bWxQSwUGAAAAAAQABAD1AAAAjQMAAAAA&#10;" fillcolor="black" stroked="f"/>
                        <v:rect id="Rectangle 2453" o:spid="_x0000_s1774" style="position:absolute;left:956;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wu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zC7yAAAAN4AAAAPAAAAAAAAAAAAAAAAAJgCAABk&#10;cnMvZG93bnJldi54bWxQSwUGAAAAAAQABAD1AAAAjQMAAAAA&#10;" fillcolor="black" stroked="f"/>
                        <v:rect id="Rectangle 2454" o:spid="_x0000_s1775" style="position:absolute;left:956;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oz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6l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qjPyAAAAN4AAAAPAAAAAAAAAAAAAAAAAJgCAABk&#10;cnMvZG93bnJldi54bWxQSwUGAAAAAAQABAD1AAAAjQMAAAAA&#10;" fillcolor="black" stroked="f"/>
                        <v:rect id="Rectangle 2455" o:spid="_x0000_s1776" style="position:absolute;left:956;top:18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NV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T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5g1UyAAAAN4AAAAPAAAAAAAAAAAAAAAAAJgCAABk&#10;cnMvZG93bnJldi54bWxQSwUGAAAAAAQABAD1AAAAjQMAAAAA&#10;" fillcolor="black" stroked="f"/>
                        <v:rect id="Rectangle 2456" o:spid="_x0000_s1777" style="position:absolute;left:956;top:17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TI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JMjyAAAAN4AAAAPAAAAAAAAAAAAAAAAAJgCAABk&#10;cnMvZG93bnJldi54bWxQSwUGAAAAAAQABAD1AAAAjQMAAAAA&#10;" fillcolor="black" stroked="f"/>
                        <v:rect id="Rectangle 2457" o:spid="_x0000_s1778" style="position:absolute;left:956;top:17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g2uMgA&#10;AADeAAAADwAAAGRycy9kb3ducmV2LnhtbESPT2sCMRTE74V+h/AKvdWsi39Xo1RB8CKo7aHenpvn&#10;7uLmZZukuvrpTaHQ4zAzv2Gm89bU4kLOV5YVdDsJCOLc6ooLBZ8fq7cRCB+QNdaWScGNPMxnz09T&#10;zLS98o4u+1CICGGfoYIyhCaT0uclGfQd2xBH72SdwRClK6R2eI1wU8s0SQbSYMVxocSGliXl5/2P&#10;UbAYjxbf2x5v7rvjgQ5fx3M/dYlSry/t+wREoDb8h//aa60gHQzT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Da4yAAAAN4AAAAPAAAAAAAAAAAAAAAAAJgCAABk&#10;cnMvZG93bnJldi54bWxQSwUGAAAAAAQABAD1AAAAjQMAAAAA&#10;" fillcolor="black" stroked="f"/>
                        <v:rect id="Rectangle 2458" o:spid="_x0000_s1779" style="position:absolute;left:956;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iysUA&#10;AADeAAAADwAAAGRycy9kb3ducmV2LnhtbERPz2vCMBS+D/wfwhN2m+nKdFpNiw4GuwjTedDbs3lr&#10;i81LTTKt/vXLYbDjx/d7UfSmFRdyvrGs4HmUgCAurW64UrD7en+agvABWWNrmRTcyEORDx4WmGl7&#10;5Q1dtqESMYR9hgrqELpMSl/WZNCPbEccuW/rDIYIXSW1w2sMN61Mk2QiDTYcG2rs6K2m8rT9MQpW&#10;s+nq/PnC6/vmeKDD/ngapy5R6nHYL+cgAvXhX/zn/tAK0slr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6LKxQAAAN4AAAAPAAAAAAAAAAAAAAAAAJgCAABkcnMv&#10;ZG93bnJldi54bWxQSwUGAAAAAAQABAD1AAAAigMAAAAA&#10;" fillcolor="black" stroked="f"/>
                        <v:rect id="Rectangle 2459" o:spid="_x0000_s1780" style="position:absolute;left:956;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HU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6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sHUckAAADeAAAADwAAAAAAAAAAAAAAAACYAgAA&#10;ZHJzL2Rvd25yZXYueG1sUEsFBgAAAAAEAAQA9QAAAI4DAAAAAA==&#10;" fillcolor="black" stroked="f"/>
                        <v:rect id="Rectangle 2460" o:spid="_x0000_s1781" style="position:absolute;left:956;top:17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4EccA&#10;AADeAAAADwAAAGRycy9kb3ducmV2LnhtbESPvW7CMBSF90q8g3WR2IpDoJSmGFQqIbFUAsoA2yW+&#10;JBHxdWq7EHh6PFTqeHT+9E3nranFhZyvLCsY9BMQxLnVFRcKdt/L5wkIH5A11pZJwY08zGedpylm&#10;2l55Q5dtKEQcYZ+hgjKEJpPS5yUZ9H3bEEfvZJ3BEKUrpHZ4jeOmlmmSjKXBiuNDiQ19lpSft79G&#10;weJtsvhZj/jrvjke6LA/nl9SlyjV67Yf7yACteE//NdeaQXp+HUY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IOBHHAAAA3gAAAA8AAAAAAAAAAAAAAAAAmAIAAGRy&#10;cy9kb3ducmV2LnhtbFBLBQYAAAAABAAEAPUAAACMAwAAAAA=&#10;" fillcolor="black" stroked="f"/>
                        <v:rect id="Rectangle 2461" o:spid="_x0000_s1782" style="position:absolute;left:956;top:17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di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O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BJ2KyAAAAN4AAAAPAAAAAAAAAAAAAAAAAJgCAABk&#10;cnMvZG93bnJldi54bWxQSwUGAAAAAAQABAD1AAAAjQMAAAAA&#10;" fillcolor="black" stroked="f"/>
                        <v:rect id="Rectangle 2462" o:spid="_x0000_s1783" style="position:absolute;left:956;top:17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YD/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TO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gP9yAAAAN4AAAAPAAAAAAAAAAAAAAAAAJgCAABk&#10;cnMvZG93bnJldi54bWxQSwUGAAAAAAQABAD1AAAAjQMAAAAA&#10;" fillcolor="black" stroked="f"/>
                        <v:rect id="Rectangle 2463" o:spid="_x0000_s1784" style="position:absolute;left:956;top:17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mZ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57t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mqZmyAAAAN4AAAAPAAAAAAAAAAAAAAAAAJgCAABk&#10;cnMvZG93bnJldi54bWxQSwUGAAAAAAQABAD1AAAAjQMAAAAA&#10;" fillcolor="black" stroked="f"/>
                        <v:rect id="Rectangle 2464" o:spid="_x0000_s1785" style="position:absolute;left:956;top:17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EskA&#10;AADeAAAADwAAAGRycy9kb3ducmV2LnhtbESPT2sCMRTE7wW/Q3hCbzXr1qrdGkULgpeC/w719ty8&#10;7i5uXrZJqtt++kYQPA4z8xtmMmtNLc7kfGVZQb+XgCDOra64ULDfLZ/GIHxA1lhbJgW/5GE27TxM&#10;MNP2whs6b0MhIoR9hgrKEJpMSp+XZND3bEMcvS/rDIYoXSG1w0uEm1qmSTKUBiuOCyU29F5Sftr+&#10;GAWL1/Hiez3gj7/N8UCHz+PpJXWJUo/ddv4GIlAb7uFbe6UVpMPR8w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EskAAADeAAAADwAAAAAAAAAAAAAAAACYAgAA&#10;ZHJzL2Rvd25yZXYueG1sUEsFBgAAAAAEAAQA9QAAAI4DAAAAAA==&#10;" fillcolor="black" stroked="f"/>
                        <v:rect id="Rectangle 2465" o:spid="_x0000_s1786" style="position:absolute;left:956;top:17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ickA&#10;AADeAAAADwAAAGRycy9kb3ducmV2LnhtbESPT2sCMRTE70K/Q3iF3jTbtf7papRaKHgR1Hqot+fm&#10;ubu4eVmTVFc/fVMo9DjMzG+Y6bw1tbiQ85VlBc+9BARxbnXFhYLd50d3DMIHZI21ZVJwIw/z2UNn&#10;ipm2V97QZRsKESHsM1RQhtBkUvq8JIO+Zxvi6B2tMxiidIXUDq8RbmqZJslQGqw4LpTY0HtJ+Wn7&#10;bRQsXseL8/qFV/fNYU/7r8NpkLpEqafH9m0CIlAb/sN/7aVWkA5H/Q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T+bickAAADeAAAADwAAAAAAAAAAAAAAAACYAgAA&#10;ZHJzL2Rvd25yZXYueG1sUEsFBgAAAAAEAAQA9QAAAI4DAAAAAA==&#10;" fillcolor="black" stroked="f"/>
                        <v:rect id="Rectangle 2466" o:spid="_x0000_s1787" style="position:absolute;left:956;top:17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F/s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eR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0F/skAAADeAAAADwAAAAAAAAAAAAAAAACYAgAA&#10;ZHJzL2Rvd25yZXYueG1sUEsFBgAAAAAEAAQA9QAAAI4DAAAAAA==&#10;" fillcolor="black" stroked="f"/>
                        <v:rect id="Rectangle 2467" o:spid="_x0000_s1788" style="position:absolute;left:956;top:17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gZ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I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aBlyAAAAN4AAAAPAAAAAAAAAAAAAAAAAJgCAABk&#10;cnMvZG93bnJldi54bWxQSwUGAAAAAAQABAD1AAAAjQMAAAAA&#10;" fillcolor="black" stroked="f"/>
                        <v:rect id="Rectangle 2468" o:spid="_x0000_s1789" style="position:absolute;left:956;top:17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0F8UA&#10;AADeAAAADwAAAGRycy9kb3ducmV2LnhtbERPPW/CMBDdK/EfrENiKw6BUppiUKmExFIJKANsR3wk&#10;EfE5tV0I/Ho8VOr49L6n89bU4kLOV5YVDPoJCOLc6ooLBbvv5fMEhA/IGmvLpOBGHuazztMUM22v&#10;vKHLNhQihrDPUEEZQpNJ6fOSDPq+bYgjd7LOYIjQFVI7vMZwU8s0ScbSYMWxocSGPkvKz9tfo2Dx&#10;Nln8rEf8dd8cD3TYH88vqUuU6nXbj3cQgdrwL/5zr7SCdPw6jH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QXxQAAAN4AAAAPAAAAAAAAAAAAAAAAAJgCAABkcnMv&#10;ZG93bnJldi54bWxQSwUGAAAAAAQABAD1AAAAigMAAAAA&#10;" fillcolor="black" stroked="f"/>
                        <v:rect id="Rectangle 2469" o:spid="_x0000_s1790" style="position:absolute;left:956;top:17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Rj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z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KRjMkAAADeAAAADwAAAAAAAAAAAAAAAACYAgAA&#10;ZHJzL2Rvd25yZXYueG1sUEsFBgAAAAAEAAQA9QAAAI4DAAAAAA==&#10;" fillcolor="black" stroked="f"/>
                        <v:rect id="Rectangle 2470" o:spid="_x0000_s1791" style="position:absolute;left:956;top:17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LbMcA&#10;AADeAAAADwAAAGRycy9kb3ducmV2LnhtbESPy2rCQBSG9wXfYTgFd3XSYL1ER9FCoRuhXha6O2aO&#10;STBzJp0ZNfXpOwvB5c9/45vOW1OLKzlfWVbw3ktAEOdWV1wo2G2/3kYgfEDWWFsmBX/kYT7rvEwx&#10;0/bGa7puQiHiCPsMFZQhNJmUPi/JoO/Zhjh6J+sMhihdIbXDWxw3tUyTZCANVhwfSmzos6T8vLkY&#10;BcvxaPn70+fVfX080GF/PH+kLlGq+9ouJiACteEZfrS/tYJ0MOxH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OS2zHAAAA3gAAAA8AAAAAAAAAAAAAAAAAmAIAAGRy&#10;cy9kb3ducmV2LnhtbFBLBQYAAAAABAAEAPUAAACMAwAAAAA=&#10;" fillcolor="black" stroked="f"/>
                        <v:rect id="Rectangle 2471" o:spid="_x0000_s1792" style="position:absolute;left:956;top:17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u9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g2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Au73yAAAAN4AAAAPAAAAAAAAAAAAAAAAAJgCAABk&#10;cnMvZG93bnJldi54bWxQSwUGAAAAAAQABAD1AAAAjQMAAAAA&#10;" fillcolor="black" stroked="f"/>
                        <v:rect id="Rectangle 2472" o:spid="_x0000_s1793" style="position:absolute;left:956;top:17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wg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4N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0HCAyAAAAN4AAAAPAAAAAAAAAAAAAAAAAJgCAABk&#10;cnMvZG93bnJldi54bWxQSwUGAAAAAAQABAD1AAAAjQMAAAAA&#10;" fillcolor="black" stroked="f"/>
                        <v:rect id="Rectangle 2473" o:spid="_x0000_s1794" style="position:absolute;left:956;top:17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zVG8kA&#10;AADeAAAADwAAAGRycy9kb3ducmV2LnhtbESPT2sCMRTE7wW/Q3hCbzXr1qrdGkULgpeC/w719ty8&#10;7i5uXrZJqtt++kYQPA4z8xtmMmtNLc7kfGVZQb+XgCDOra64ULDfLZ/GIHxA1lhbJgW/5GE27TxM&#10;MNP2whs6b0MhIoR9hgrKEJpMSp+XZND3bEMcvS/rDIYoXSG1w0uEm1qmSTKUBiuOCyU29F5Sftr+&#10;GAWL1/Hiez3gj7/N8UCHz+PpJXWJUo/ddv4GIlAb7uFbe6UVpMPR4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ZzVG8kAAADeAAAADwAAAAAAAAAAAAAAAACYAgAA&#10;ZHJzL2Rvd25yZXYueG1sUEsFBgAAAAAEAAQA9QAAAI4DAAAAAA==&#10;" fillcolor="black" stroked="f"/>
                        <v:rect id="Rectangle 2474" o:spid="_x0000_s1795" style="position:absolute;left:956;top:17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Nb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U1vyAAAAN4AAAAPAAAAAAAAAAAAAAAAAJgCAABk&#10;cnMvZG93bnJldi54bWxQSwUGAAAAAAQABAD1AAAAjQMAAAAA&#10;" fillcolor="black" stroked="f"/>
                        <v:rect id="Rectangle 2475" o:spid="_x0000_s1796" style="position:absolute;left:956;top:15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o9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8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Oej0yAAAAN4AAAAPAAAAAAAAAAAAAAAAAJgCAABk&#10;cnMvZG93bnJldi54bWxQSwUGAAAAAAQABAD1AAAAjQMAAAAA&#10;" fillcolor="black" stroked="f"/>
                        <v:rect id="Rectangle 2476" o:spid="_x0000_s1797" style="position:absolute;left:956;top:15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g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63aDyAAAAN4AAAAPAAAAAAAAAAAAAAAAAJgCAABk&#10;cnMvZG93bnJldi54bWxQSwUGAAAAAAQABAD1AAAAjQMAAAAA&#10;" fillcolor="black" stroked="f"/>
                        <v:rect id="Rectangle 2477" o:spid="_x0000_s1798" style="position:absolute;left:956;top:15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TG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wZT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9MYyAAAAN4AAAAPAAAAAAAAAAAAAAAAAJgCAABk&#10;cnMvZG93bnJldi54bWxQSwUGAAAAAAQABAD1AAAAjQMAAAAA&#10;" fillcolor="black" stroked="f"/>
                        <v:rect id="Rectangle 2478" o:spid="_x0000_s1799" style="position:absolute;left:956;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HasUA&#10;AADeAAAADwAAAGRycy9kb3ducmV2LnhtbERPyW7CMBC9V+IfrKnErTiNKEvAIKhUqRekshzgNsRD&#10;EhGPU9tAytfXBySOT2+fzltTiys5X1lW8N5LQBDnVldcKNhtv95GIHxA1lhbJgV/5GE+67xMMdP2&#10;xmu6bkIhYgj7DBWUITSZlD4vyaDv2YY4cifrDIYIXSG1w1sMN7VMk2QgDVYcG0ps6LOk/Ly5GAXL&#10;8Wj5+9Pn1X19PNBhfzx/pC5RqvvaLiYgArXhKX64v7WCdDDsx7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EdqxQAAAN4AAAAPAAAAAAAAAAAAAAAAAJgCAABkcnMv&#10;ZG93bnJldi54bWxQSwUGAAAAAAQABAD1AAAAigMAAAAA&#10;" fillcolor="black" stroked="f"/>
                        <v:rect id="Rectangle 2479" o:spid="_x0000_s1800" style="position:absolute;left:956;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i8cgA&#10;AADeAAAADwAAAGRycy9kb3ducmV2LnhtbESPT2sCMRTE7wW/Q3hCbzXbxVpdjaKFQi+C/w56e25e&#10;dxc3L2uS6tpP3whCj8PM/IaZzFpTiws5X1lW8NpLQBDnVldcKNhtP1+GIHxA1lhbJgU38jCbdp4m&#10;mGl75TVdNqEQEcI+QwVlCE0mpc9LMuh7tiGO3rd1BkOUrpDa4TXCTS3TJBlIgxXHhRIb+igpP21+&#10;jILFaLg4r/q8/F0fD3TYH09vqUuUeu628zGIQG34Dz/aX1pBOnj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dOLxyAAAAN4AAAAPAAAAAAAAAAAAAAAAAJgCAABk&#10;cnMvZG93bnJldi54bWxQSwUGAAAAAAQABAD1AAAAjQMAAAAA&#10;" fillcolor="black" stroked="f"/>
                        <v:rect id="Rectangle 2480" o:spid="_x0000_s1801" style="position:absolute;left:956;top:15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ds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e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X3bHHAAAA3gAAAA8AAAAAAAAAAAAAAAAAmAIAAGRy&#10;cy9kb3ducmV2LnhtbFBLBQYAAAAABAAEAPUAAACMAwAAAAA=&#10;" fillcolor="black" stroked="f"/>
                        <v:rect id="Rectangle 2481" o:spid="_x0000_s1802" style="position:absolute;left:956;top:15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t4KsgA&#10;AADeAAAADwAAAGRycy9kb3ducmV2LnhtbESPT2sCMRTE7wW/Q3hCbzXrola3RqlCoReh/jno7bl5&#10;3V3cvGyTVFc/vREKPQ4z8xtmOm9NLc7kfGVZQb+XgCDOra64ULDbfryMQfiArLG2TAqu5GE+6zxN&#10;MdP2wms6b0IhIoR9hgrKEJpMSp+XZND3bEMcvW/rDIYoXSG1w0uEm1qmSTKSBiuOCyU2tCwpP21+&#10;jYLFZLz4+Rrw6rY+HuiwP56GqUuUeu62728gArXhP/zX/tQK0tHr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3gqyAAAAN4AAAAPAAAAAAAAAAAAAAAAAJgCAABk&#10;cnMvZG93bnJldi54bWxQSwUGAAAAAAQABAD1AAAAjQMAAAAA&#10;" fillcolor="black" stroked="f"/>
                        <v:rect id="Rectangle 2482" o:spid="_x0000_s1803" style="position:absolute;left:956;top:15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mX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CeZdyAAAAN4AAAAPAAAAAAAAAAAAAAAAAJgCAABk&#10;cnMvZG93bnJldi54bWxQSwUGAAAAAAQABAD1AAAAjQMAAAAA&#10;" fillcolor="black" stroked="f"/>
                        <v:rect id="Rectangle 2483" o:spid="_x0000_s1804" style="position:absolute;left:956;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DxskA&#10;AADeAAAADwAAAGRycy9kb3ducmV2LnhtbESPT2sCMRTE70K/Q3iF3jTbtf7papRaKHgR1Hqot+fm&#10;ubu4eVmTVFc/fVMo9DjMzG+Y6bw1tbiQ85VlBc+9BARxbnXFhYLd50d3DMIHZI21ZVJwIw/z2UNn&#10;ipm2V97QZRsKESHsM1RQhtBkUvq8JIO+Zxvi6B2tMxiidIXUDq8RbmqZJslQGqw4LpTY0HtJ+Wn7&#10;bRQsXseL8/qFV/fNYU/7r8NpkLpEqafH9m0CIlAb/sN/7aVWkA5Hg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VDxskAAADeAAAADwAAAAAAAAAAAAAAAACYAgAA&#10;ZHJzL2Rvd25yZXYueG1sUEsFBgAAAAAEAAQA9QAAAI4DAAAAAA==&#10;" fillcolor="black" stroked="f"/>
                        <v:rect id="Rectangle 2484" o:spid="_x0000_s1805" style="position:absolute;left:956;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zbs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M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NuyyAAAAN4AAAAPAAAAAAAAAAAAAAAAAJgCAABk&#10;cnMvZG93bnJldi54bWxQSwUGAAAAAAQABAD1AAAAjQMAAAAA&#10;" fillcolor="black" stroked="f"/>
                        <v:rect id="Rectangle 2485" o:spid="_x0000_s1806" style="position:absolute;left:956;top:15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K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2O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B+KckAAADeAAAADwAAAAAAAAAAAAAAAACYAgAA&#10;ZHJzL2Rvd25yZXYueG1sUEsFBgAAAAAEAAQA9QAAAI4DAAAAAA==&#10;" fillcolor="black" stroked="f"/>
                        <v:rect id="Rectangle 2486" o:spid="_x0000_s1807" style="position:absolute;left:956;top:15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gXsgA&#10;AADeAAAADwAAAGRycy9kb3ducmV2LnhtbESPQWvCQBSE7wX/w/KE3uqmQVObukoVCr0Ianuot2f2&#10;NQlm36a7W43+elcQPA4z8w0zmXWmEQdyvras4HmQgCAurK65VPD99fE0BuEDssbGMik4kYfZtPcw&#10;wVzbI6/psAmliBD2OSqoQmhzKX1RkUE/sC1x9H6tMxiidKXUDo8RbhqZJkkmDdYcFypsaVFRsd/8&#10;GwXz1/H8bzXk5Xm929L2Z7cfpS5R6rHfvb+BCNSFe/jW/tQK0uxl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uBeyAAAAN4AAAAPAAAAAAAAAAAAAAAAAJgCAABk&#10;cnMvZG93bnJldi54bWxQSwUGAAAAAAQABAD1AAAAjQMAAAAA&#10;" fillcolor="black" stroked="f"/>
                        <v:rect id="Rectangle 2487" o:spid="_x0000_s1808" style="position:absolute;left:956;top:15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5Fx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wZTe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fkXFyAAAAN4AAAAPAAAAAAAAAAAAAAAAAJgCAABk&#10;cnMvZG93bnJldi54bWxQSwUGAAAAAAQABAD1AAAAjQMAAAAA&#10;" fillcolor="black" stroked="f"/>
                        <v:rect id="Rectangle 2488" o:spid="_x0000_s1809" style="position:absolute;left:956;top:15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Rt8YA&#10;AADeAAAADwAAAGRycy9kb3ducmV2LnhtbERPu27CMBTdK/EP1kXqVhyi8kpxEFSq1KUS0A6wXeLb&#10;JEp8ndoupP16PCAxHp33ctWbVpzJ+dqygvEoAUFcWF1zqeDr8+1pDsIHZI2tZVLwRx5W+eBhiZm2&#10;F97ReR9KEUPYZ6igCqHLpPRFRQb9yHbEkfu2zmCI0JVSO7zEcNPKNEmm0mDNsaHCjl4rKpr9r1Gw&#10;Wcw3P9tn/vjfnY50PJyaSeoSpR6H/foFRKA+3MU397tWkE5nk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HRt8YAAADeAAAADwAAAAAAAAAAAAAAAACYAgAAZHJz&#10;L2Rvd25yZXYueG1sUEsFBgAAAAAEAAQA9QAAAIsDAAAAAA==&#10;" fillcolor="black" stroked="f"/>
                        <v:rect id="Rectangle 2489" o:spid="_x0000_s1810" style="position:absolute;left:956;top:1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0LM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XQsyAAAAN4AAAAPAAAAAAAAAAAAAAAAAJgCAABk&#10;cnMvZG93bnJldi54bWxQSwUGAAAAAAQABAD1AAAAjQMAAAAA&#10;" fillcolor="black" stroked="f"/>
                        <v:rect id="Rectangle 2490" o:spid="_x0000_s1811" style="position:absolute;left:956;top:15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XDMcA&#10;AADeAAAADwAAAGRycy9kb3ducmV2LnhtbESPzWrCQBSF9wXfYbhCd3Vi0FSjo6hQ6Eaotou6u2au&#10;STBzJ85MNfr0nUWhy8P545svO9OIKzlfW1YwHCQgiAuray4VfH2+vUxA+ICssbFMCu7kYbnoPc0x&#10;1/bGO7ruQyniCPscFVQhtLmUvqjIoB/Yljh6J+sMhihdKbXDWxw3jUyTJJMGa44PFba0qag473+M&#10;gvV0sr58jHj72B0PdPg+nsepS5R67nerGYhAXfgP/7XftYI0e8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7FwzHAAAA3gAAAA8AAAAAAAAAAAAAAAAAmAIAAGRy&#10;cy9kb3ducmV2LnhtbFBLBQYAAAAABAAEAPUAAACMAwAAAAA=&#10;" fillcolor="black" stroked="f"/>
                        <v:rect id="Rectangle 2491" o:spid="_x0000_s1812" style="position:absolute;left:956;top:15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yl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a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t7KXyAAAAN4AAAAPAAAAAAAAAAAAAAAAAJgCAABk&#10;cnMvZG93bnJldi54bWxQSwUGAAAAAAQABAD1AAAAjQMAAAAA&#10;" fillcolor="black" stroked="f"/>
                        <v:rect id="Rectangle 2492" o:spid="_x0000_s1813" style="position:absolute;left:956;top:15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s4M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SzgyAAAAN4AAAAPAAAAAAAAAAAAAAAAAJgCAABk&#10;cnMvZG93bnJldi54bWxQSwUGAAAAAAQABAD1AAAAjQMAAAAA&#10;" fillcolor="black" stroked="f"/>
                        <v:rect id="Rectangle 2493" o:spid="_x0000_s1814" style="position:absolute;left:956;top:14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Je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Q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mJe8kAAADeAAAADwAAAAAAAAAAAAAAAACYAgAA&#10;ZHJzL2Rvd25yZXYueG1sUEsFBgAAAAAEAAQA9QAAAI4DAAAAAA==&#10;" fillcolor="black" stroked="f"/>
                        <v:rect id="Rectangle 2494" o:spid="_x0000_s1815" style="position:absolute;left:956;top:1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RD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BEPyAAAAN4AAAAPAAAAAAAAAAAAAAAAAJgCAABk&#10;cnMvZG93bnJldi54bWxQSwUGAAAAAAQABAD1AAAAjQMAAAAA&#10;" fillcolor="black" stroked="f"/>
                        <v:rect id="Rectangle 2495" o:spid="_x0000_s1816" style="position:absolute;left:956;top:14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0lMgA&#10;AADeAAAADwAAAGRycy9kb3ducmV2LnhtbESPQWvCQBSE7wX/w/KE3uqmQVObukoVCr0Ianuot2f2&#10;NQlm36a7W43+elcQPA4z8w0zmXWmEQdyvras4HmQgCAurK65VPD99fE0BuEDssbGMik4kYfZtPcw&#10;wVzbI6/psAmliBD2OSqoQmhzKX1RkUE/sC1x9H6tMxiidKXUDo8RbhqZJkkmDdYcFypsaVFRsd/8&#10;GwXz1/H8bzXk5Xm929L2Z7cfpS5R6rHfvb+BCNSFe/jW/tQK0uw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LSUyAAAAN4AAAAPAAAAAAAAAAAAAAAAAJgCAABk&#10;cnMvZG93bnJldi54bWxQSwUGAAAAAAQABAD1AAAAjQMAAAAA&#10;" fillcolor="black" stroked="f"/>
                        <v:rect id="Rectangle 2496" o:spid="_x0000_s1817" style="position:absolute;left:956;top:14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q4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irjyAAAAN4AAAAPAAAAAAAAAAAAAAAAAJgCAABk&#10;cnMvZG93bnJldi54bWxQSwUGAAAAAAQABAD1AAAAjQMAAAAA&#10;" fillcolor="black" stroked="f"/>
                        <v:rect id="Rectangle 2497" o:spid="_x0000_s1818" style="position:absolute;left:956;top:14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PeMgA&#10;AADeAAAADwAAAGRycy9kb3ducmV2LnhtbESPQWvCQBSE7wX/w/KE3uqmoUaNrlILhV6Eaj3o7Zl9&#10;TYLZt+nuVqO/visIPQ4z8w0zW3SmESdyvras4HmQgCAurK65VLD9en8ag/ABWWNjmRRcyMNi3nuY&#10;Ya7tmdd02oRSRAj7HBVUIbS5lL6oyKAf2JY4et/WGQxRulJqh+cIN41MkySTBmuOCxW29FZRcdz8&#10;GgXLyXj58/nCq+v6sKf97nAcpi5R6rHfvU5BBOrCf/je/tAK0myU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o94yAAAAN4AAAAPAAAAAAAAAAAAAAAAAJgCAABk&#10;cnMvZG93bnJldi54bWxQSwUGAAAAAAQABAD1AAAAjQMAAAAA&#10;" fillcolor="black" stroked="f"/>
                        <v:rect id="Rectangle 2498" o:spid="_x0000_s1819" style="position:absolute;left:956;top:14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bCsUA&#10;AADeAAAADwAAAGRycy9kb3ducmV2LnhtbERPz2vCMBS+D/wfwhN2m6lFO61GUWGwizDdDvP2bJ5t&#10;sXmpSabVv345DHb8+H7Pl51pxJWcry0rGA4SEMSF1TWXCr4+314mIHxA1thYJgV38rBc9J7mmGt7&#10;4x1d96EUMYR9jgqqENpcSl9UZNAPbEscuZN1BkOErpTa4S2Gm0amSZJJgzXHhgpb2lRUnPc/RsF6&#10;OllfPka8feyOBzp8H8/j1CVKPfe71QxEoC78i//c71pBmr1m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RsKxQAAAN4AAAAPAAAAAAAAAAAAAAAAAJgCAABkcnMv&#10;ZG93bnJldi54bWxQSwUGAAAAAAQABAD1AAAAigMAAAAA&#10;" fillcolor="black" stroked="f"/>
                        <v:rect id="Rectangle 2499" o:spid="_x0000_s1820" style="position:absolute;left:956;top:1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kcgA&#10;AADeAAAADwAAAGRycy9kb3ducmV2LnhtbESPQWvCQBSE70L/w/KE3nRjaFONrlILhV6Eaj3o7Zl9&#10;JsHs23R3q9Ff7xYKPQ4z8w0zW3SmEWdyvrasYDRMQBAXVtdcKth+vQ/GIHxA1thYJgVX8rCYP/Rm&#10;mGt74TWdN6EUEcI+RwVVCG0upS8qMuiHtiWO3tE6gyFKV0rt8BLhppFpkmTSYM1xocKW3ioqTpsf&#10;o2A5GS+/P594dVsf9rTfHU7PqUuUeux3r1MQgbrwH/5rf2gFafa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b6RyAAAAN4AAAAPAAAAAAAAAAAAAAAAAJgCAABk&#10;cnMvZG93bnJldi54bWxQSwUGAAAAAAQABAD1AAAAjQMAAAAA&#10;" fillcolor="black" stroked="f"/>
                        <v:rect id="Rectangle 2500" o:spid="_x0000_s1821" style="position:absolute;left:956;top:13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B0ccA&#10;AADeAAAADwAAAGRycy9kb3ducmV2LnhtbESPy2rCQBSG9wXfYTiCuzppqLfoKFoodCNU7aLujpnT&#10;JJg5E2dGjT59ZyG4/PlvfLNFa2pxIecrywre+gkI4tzqigsFP7vP1zEIH5A11pZJwY08LOadlxlm&#10;2l55Q5dtKEQcYZ+hgjKEJpPS5yUZ9H3bEEfvzzqDIUpXSO3wGsdNLdMkGUqDFceHEhv6KCk/bs9G&#10;wWoyXp2+33l93xz2tP89HAepS5TqddvlFESgNjzDj/aXVpAOR6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gdHHAAAA3gAAAA8AAAAAAAAAAAAAAAAAmAIAAGRy&#10;cy9kb3ducmV2LnhtbFBLBQYAAAAABAAEAPUAAACMAwAAAAA=&#10;" fillcolor="black" stroked="f"/>
                        <v:rect id="Rectangle 2501" o:spid="_x0000_s1822" style="position:absolute;left:956;top:13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4kSsgA&#10;AADeAAAADwAAAGRycy9kb3ducmV2LnhtbESPzWsCMRTE7wX/h/CE3mrWxc+tUapQ6EWoHwe9PTev&#10;u4ubl22S6upf3wiFHoeZ+Q0zW7SmFhdyvrKsoN9LQBDnVldcKNjv3l8mIHxA1lhbJgU38rCYd55m&#10;mGl75Q1dtqEQEcI+QwVlCE0mpc9LMuh7tiGO3pd1BkOUrpDa4TXCTS3TJBlJgxXHhRIbWpWUn7c/&#10;RsFyOll+fw54fd+cjnQ8nM7D1CVKPXfbt1cQgdrwH/5rf2gF6Wg87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biRKyAAAAN4AAAAPAAAAAAAAAAAAAAAAAJgCAABk&#10;cnMvZG93bnJldi54bWxQSwUGAAAAAAQABAD1AAAAjQMAAAAA&#10;" fillcolor="black" stroked="f"/>
                        <v:rect id="Rectangle 2502" o:spid="_x0000_s1823" style="position:absolute;left:956;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6PcgA&#10;AADeAAAADwAAAGRycy9kb3ducmV2LnhtbESPT2sCMRTE74V+h/AKvdWsi39Xo1RB8CKo7aHenpvn&#10;7uLmZZukuvrpTaHQ4zAzv2Gm89bU4kLOV5YVdDsJCOLc6ooLBZ8fq7cRCB+QNdaWScGNPMxnz09T&#10;zLS98o4u+1CICGGfoYIyhCaT0uclGfQd2xBH72SdwRClK6R2eI1wU8s0SQbSYMVxocSGliXl5/2P&#10;UbAYjxbf2x5v7rvjgQ5fx3M/dYlSry/t+wREoDb8h//aa60gHQyH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Lo9yAAAAN4AAAAPAAAAAAAAAAAAAAAAAJgCAABk&#10;cnMvZG93bnJldi54bWxQSwUGAAAAAAQABAD1AAAAjQMAAAAA&#10;" fillcolor="black" stroked="f"/>
                        <v:rect id="Rectangle 2503" o:spid="_x0000_s1824" style="position:absolute;left:956;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p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B+myAAAAN4AAAAPAAAAAAAAAAAAAAAAAJgCAABk&#10;cnMvZG93bnJldi54bWxQSwUGAAAAAAQABAD1AAAAjQMAAAAA&#10;" fillcolor="black" stroked="f"/>
                        <v:rect id="Rectangle 2504" o:spid="_x0000_s1825" style="position:absolute;left:956;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H0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ZD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GYfSyAAAAN4AAAAPAAAAAAAAAAAAAAAAAJgCAABk&#10;cnMvZG93bnJldi54bWxQSwUGAAAAAAQABAD1AAAAjQMAAAAA&#10;" fillcolor="black" stroked="f"/>
                        <v:rect id="Rectangle 2505" o:spid="_x0000_s1826" style="position:absolute;left:956;top:13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iS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Zj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SJJyAAAAN4AAAAPAAAAAAAAAAAAAAAAAJgCAABk&#10;cnMvZG93bnJldi54bWxQSwUGAAAAAAQABAD1AAAAjQMAAAAA&#10;" fillcolor="black" stroked="f"/>
                        <v:rect id="Rectangle 2506" o:spid="_x0000_s1827" style="position:absolute;left:956;top:13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8PsgA&#10;AADeAAAADwAAAGRycy9kb3ducmV2LnhtbESPQWvCQBSE7wX/w/KE3uqmoUaNrlILhV6Eaj3o7Zl9&#10;TYLZt+nuVqO/visIPQ4z8w0zW3SmESdyvras4HmQgCAurK65VLD9en8ag/ABWWNjmRRcyMNi3nuY&#10;Ya7tmdd02oRSRAj7HBVUIbS5lL6oyKAf2JY4et/WGQxRulJqh+cIN41MkySTBmuOCxW29FZRcdz8&#10;GgXLyXj58/nCq+v6sKf97nAcpi5R6rHfvU5BBOrCf/je/tAK0mw0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h7w+yAAAAN4AAAAPAAAAAAAAAAAAAAAAAJgCAABk&#10;cnMvZG93bnJldi54bWxQSwUGAAAAAAQABAD1AAAAjQMAAAAA&#10;" fillcolor="black" stroked="f"/>
                        <v:rect id="Rectangle 2507" o:spid="_x0000_s1828" style="position:absolute;left:956;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ZpcgA&#10;AADeAAAADwAAAGRycy9kb3ducmV2LnhtbESPQWvCQBSE7wX/w/KE3uqmoRqNrlILhV6Eaj3o7Zl9&#10;TYLZt+nuVqO/visIPQ4z8w0zW3SmESdyvras4HmQgCAurK65VLD9en8ag/ABWWNjmRRcyMNi3nuY&#10;Ya7tmdd02oRSRAj7HBVUIbS5lL6oyKAf2JY4et/WGQxRulJqh+cIN41Mk2QkDdYcFyps6a2i4rj5&#10;NQqWk/Hy5/OFV9f1YU/73eE4TF2i1GO/e52CCNSF//C9/aEVpKMs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xmlyAAAAN4AAAAPAAAAAAAAAAAAAAAAAJgCAABk&#10;cnMvZG93bnJldi54bWxQSwUGAAAAAAQABAD1AAAAjQMAAAAA&#10;" fillcolor="black" stroked="f"/>
                        <v:rect id="Rectangle 2508" o:spid="_x0000_s1829" style="position:absolute;left:956;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N18UA&#10;AADeAAAADwAAAGRycy9kb3ducmV2LnhtbERPu27CMBTdK/EP1kViK06j8goYBJUqdUEq0KFsl/g2&#10;iYivg20g8PX1gMR4dN6zRWtqcSHnK8sK3voJCOLc6ooLBT+7z9cxCB+QNdaWScGNPCzmnZcZZtpe&#10;eUOXbShEDGGfoYIyhCaT0uclGfR92xBH7s86gyFCV0jt8BrDTS3TJBlKgxXHhhIb+igpP27PRsFq&#10;Ml6dvt95fd8c9rT/PRwHqUuU6nXb5RREoDY8xQ/3l1aQDkej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I3XxQAAAN4AAAAPAAAAAAAAAAAAAAAAAJgCAABkcnMv&#10;ZG93bnJldi54bWxQSwUGAAAAAAQABAD1AAAAigMAAAAA&#10;" fillcolor="black" stroked="f"/>
                        <v:rect id="Rectangle 2509" o:spid="_x0000_s1830" style="position:absolute;left:956;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oTMkA&#10;AADeAAAADwAAAGRycy9kb3ducmV2LnhtbESPzWsCMRTE7wX/h/CE3mq2i/VjNYoKhV6E+nHQ23Pz&#10;uru4eVmTVLf+9Y1Q6HGYmd8w03lranEl5yvLCl57CQji3OqKCwX73fvLCIQPyBpry6TghzzMZ52n&#10;KWba3nhD120oRISwz1BBGUKTSenzkgz6nm2Io/dlncEQpSukdniLcFPLNEkG0mDFcaHEhlYl5eft&#10;t1GwHI+Wl88+r++b05GOh9P5LXWJUs/ddjEBEagN/+G/9odWkA6Gw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hgoTMkAAADeAAAADwAAAAAAAAAAAAAAAACYAgAA&#10;ZHJzL2Rvd25yZXYueG1sUEsFBgAAAAAEAAQA9QAAAI4DAAAAAA==&#10;" fillcolor="black" stroked="f"/>
                        <v:rect id="Rectangle 2510" o:spid="_x0000_s1831" style="position:absolute;left:956;top:12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x9scA&#10;AADeAAAADwAAAGRycy9kb3ducmV2LnhtbESPy2rCQBSG94W+w3AK7urEUDVGR6kFwU2hXha6O2aO&#10;STBzJp0ZNfbpO4tClz//jW+26EwjbuR8bVnBoJ+AIC6srrlUsN+tXjMQPiBrbCyTggd5WMyfn2aY&#10;a3vnDd22oRRxhH2OCqoQ2lxKX1Rk0PdtSxy9s3UGQ5SulNrhPY6bRqZJMpIGa44PFbb0UVFx2V6N&#10;guUkW35/vfHnz+Z0pOPhdBmmLlGq99K9T0EE6sJ/+K+91grS0Ti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8fbHAAAA3gAAAA8AAAAAAAAAAAAAAAAAmAIAAGRy&#10;cy9kb3ducmV2LnhtbFBLBQYAAAAABAAEAPUAAACMAwAAAAA=&#10;" fillcolor="black" stroked="f"/>
                      </v:group>
                      <v:rect id="Rectangle 2511" o:spid="_x0000_s1832" style="position:absolute;left:6083;top:8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Ub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Py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1RtyAAAAN4AAAAPAAAAAAAAAAAAAAAAAJgCAABk&#10;cnMvZG93bnJldi54bWxQSwUGAAAAAAQABAD1AAAAjQMAAAAA&#10;" fillcolor="black" stroked="f"/>
                      <v:rect id="Rectangle 2512" o:spid="_x0000_s1833" style="position:absolute;left:6083;top:8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KG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fg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acoayAAAAN4AAAAPAAAAAAAAAAAAAAAAAJgCAABk&#10;cnMvZG93bnJldi54bWxQSwUGAAAAAAQABAD1AAAAjQMAAAAA&#10;" fillcolor="black" stroked="f"/>
                      <v:rect id="Rectangle 2513" o:spid="_x0000_s1834" style="position:absolute;left:6083;top:8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vgckA&#10;AADeAAAADwAAAGRycy9kb3ducmV2LnhtbESPQWvCQBSE7wX/w/KE3urG1NoYXUULBS+Fanuot2f2&#10;mQSzb+PuVtP++m5B8DjMzDfMbNGZRpzJ+dqyguEgAUFcWF1zqeDz4/UhA+EDssbGMin4IQ+Lee9u&#10;hrm2F97QeRtKESHsc1RQhdDmUvqiIoN+YFvi6B2sMxiidKXUDi8RbhqZJslYGqw5LlTY0ktFxXH7&#10;bRSsJtnq9D7it9/Nfke7r/3xKXWJUvf9bjkFEagLt/C1vdYK0vFz9g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VvgckAAADeAAAADwAAAAAAAAAAAAAAAACYAgAA&#10;ZHJzL2Rvd25yZXYueG1sUEsFBgAAAAAEAAQA9QAAAI4DAAAAAA==&#10;" fillcolor="black" stroked="f"/>
                      <v:rect id="Rectangle 2514" o:spid="_x0000_s1835" style="position:absolute;left:6083;top:87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39c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g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Pf1yAAAAN4AAAAPAAAAAAAAAAAAAAAAAJgCAABk&#10;cnMvZG93bnJldi54bWxQSwUGAAAAAAQABAD1AAAAjQMAAAAA&#10;" fillcolor="black" stroked="f"/>
                      <v:rect id="Rectangle 2515" o:spid="_x0000_s1836" style="position:absolute;left:6083;top:871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Sb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fg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FJuyAAAAN4AAAAPAAAAAAAAAAAAAAAAAJgCAABk&#10;cnMvZG93bnJldi54bWxQSwUGAAAAAAQABAD1AAAAjQMAAAAA&#10;" fillcolor="black" stroked="f"/>
                      <v:rect id="Rectangle 2516" o:spid="_x0000_s1837" style="position:absolute;left:6083;top:868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MGckA&#10;AADeAAAADwAAAGRycy9kb3ducmV2LnhtbESPT2vCQBTE74V+h+UVvNVNg01jdJVaEHop1D8HvT2z&#10;zySYfZvurpr203eFQo/DzPyGmc5704oLOd9YVvA0TEAQl1Y3XCnYbpaPOQgfkDW2lknBN3mYz+7v&#10;plhoe+UVXdahEhHCvkAFdQhdIaUvazLoh7Yjjt7ROoMhSldJ7fAa4aaVaZJk0mDDcaHGjt5qKk/r&#10;s1GwGOeLr88Rf/ysDnva7w6n59QlSg0e+tcJiEB9+A//td+1gjR7yT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LMGckAAADeAAAADwAAAAAAAAAAAAAAAACYAgAA&#10;ZHJzL2Rvd25yZXYueG1sUEsFBgAAAAAEAAQA9QAAAI4DAAAAAA==&#10;" fillcolor="black" stroked="f"/>
                      <v:rect id="Rectangle 2517" o:spid="_x0000_s1838" style="position:absolute;left:6083;top:8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5pgskA&#10;AADeAAAADwAAAGRycy9kb3ducmV2LnhtbESPT2vCQBTE7wW/w/KE3uqmwT9p6ipVKPQiqO2h3p7Z&#10;1ySYfZvubjX66V1B6HGYmd8w03lnGnEk52vLCp4HCQjiwuqaSwVfn+9PGQgfkDU2lknBmTzMZ72H&#10;KebannhDx20oRYSwz1FBFUKbS+mLigz6gW2Jo/djncEQpSuldniKcNPINEnG0mDNcaHClpYVFYft&#10;n1GweMkWv+shry6b/Y523/vDKHWJUo/97u0VRKAu/Ifv7Q+tIB1Psg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5pgskAAADeAAAADwAAAAAAAAAAAAAAAACYAgAA&#10;ZHJzL2Rvd25yZXYueG1sUEsFBgAAAAAEAAQA9QAAAI4DAAAAAA==&#10;" fillcolor="black" stroked="f"/>
                      <v:rect id="Rectangle 2518" o:spid="_x0000_s1839" style="position:absolute;left:6083;top:8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98MUA&#10;AADeAAAADwAAAGRycy9kb3ducmV2LnhtbERPu27CMBTdK/UfrFuJrThEBULAoFIJiaVSeQywXeJL&#10;EhFfp7aB0K+vh0odj857tuhMI27kfG1ZwaCfgCAurK65VLDfrV4zED4ga2wsk4IHeVjMn59mmGt7&#10;5w3dtqEUMYR9jgqqENpcSl9UZND3bUscubN1BkOErpTa4T2Gm0amSTKSBmuODRW29FFRcdlejYLl&#10;JFt+f73x58/mdKTj4XQZpi5RqvfSvU9BBOrCv/jPvdYK0tE4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f3wxQAAAN4AAAAPAAAAAAAAAAAAAAAAAJgCAABkcnMv&#10;ZG93bnJldi54bWxQSwUGAAAAAAQABAD1AAAAigMAAAAA&#10;" fillcolor="black" stroked="f"/>
                      <v:rect id="Rectangle 2519" o:spid="_x0000_s1840" style="position:absolute;left:6083;top:8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1Ya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Py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VhryAAAAN4AAAAPAAAAAAAAAAAAAAAAAJgCAABk&#10;cnMvZG93bnJldi54bWxQSwUGAAAAAAQABAD1AAAAjQMAAAAA&#10;" fillcolor="black" stroked="f"/>
                      <v:rect id="Rectangle 2520" o:spid="_x0000_s1841" style="position:absolute;left:6083;top:8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nK8cA&#10;AADeAAAADwAAAGRycy9kb3ducmV2LnhtbESPy2rCQBSG94W+w3AK7urE0HqJjqKFQjdCvSx0d8wc&#10;k2DmTJwZNfXpOwvB5c9/45vMWlOLKzlfWVbQ6yYgiHOrKy4UbDff70MQPiBrrC2Tgj/yMJu+vkww&#10;0/bGK7quQyHiCPsMFZQhNJmUPi/JoO/ahjh6R+sMhihdIbXDWxw3tUyTpC8NVhwfSmzoq6T8tL4Y&#10;BYvRcHH+/eDlfXXY0353OH2mLlGq89bOxyACteEZfrR/tIK0PxhF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ZyvHAAAA3gAAAA8AAAAAAAAAAAAAAAAAmAIAAGRy&#10;cy9kb3ducmV2LnhtbFBLBQYAAAAABAAEAPUAAACMAwAAAAA=&#10;" fillcolor="black" stroked="f"/>
                      <v:rect id="Rectangle 2521" o:spid="_x0000_s1842" style="position:absolute;left:6083;top:8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CsMgA&#10;AADeAAAADwAAAGRycy9kb3ducmV2LnhtbESPzWsCMRTE7wX/h/AKvdWsS/1ajaKFgpeCXwe9PTev&#10;u4ubl22S6rZ/fSMIHoeZ+Q0znbemFhdyvrKsoNdNQBDnVldcKNjvPl5HIHxA1lhbJgW/5GE+6zxN&#10;MdP2yhu6bEMhIoR9hgrKEJpMSp+XZNB3bUMcvS/rDIYoXSG1w2uEm1qmSTKQBiuOCyU29F5Sft7+&#10;GAXL8Wj5vX7jz7/N6UjHw+ncT12i1Mtzu5iACNSGR/jeXmkF6WA4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sKwyAAAAN4AAAAPAAAAAAAAAAAAAAAAAJgCAABk&#10;cnMvZG93bnJldi54bWxQSwUGAAAAAAQABAD1AAAAjQMAAAAA&#10;" fillcolor="black" stroked="f"/>
                      <v:rect id="Rectangle 2522" o:spid="_x0000_s1843" style="position:absolute;left:6083;top:84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x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0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cx8kAAADeAAAADwAAAAAAAAAAAAAAAACYAgAA&#10;ZHJzL2Rvd25yZXYueG1sUEsFBgAAAAAEAAQA9QAAAI4DAAAAAA==&#10;" fillcolor="black" stroked="f"/>
                      <v:rect id="Rectangle 2523" o:spid="_x0000_s1844" style="position:absolute;left:6083;top:846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X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k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z5XMkAAADeAAAADwAAAAAAAAAAAAAAAACYAgAA&#10;ZHJzL2Rvd25yZXYueG1sUEsFBgAAAAAEAAQA9QAAAI4DAAAAAA==&#10;" fillcolor="black" stroked="f"/>
                      <v:rect id="Rectangle 2524" o:spid="_x0000_s1845" style="position:absolute;left:6083;top:844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hKMgA&#10;AADeAAAADwAAAGRycy9kb3ducmV2LnhtbESPT2sCMRTE7wW/Q3hCbzXbxVpdjaKFQi+C/w56e25e&#10;dxc3L2uS6tpP3whCj8PM/IaZzFpTiws5X1lW8NpLQBDnVldcKNhtP1+GIHxA1lhbJgU38jCbdp4m&#10;mGl75TVdNqEQEcI+QwVlCE0mpc9LMuh7tiGO3rd1BkOUrpDa4TXCTS3TJBlIgxXHhRIb+igpP21+&#10;jILFaLg4r/q8/F0fD3TYH09vqUuUeu628zGIQG34Dz/aX1pBOng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WEoyAAAAN4AAAAPAAAAAAAAAAAAAAAAAJgCAABk&#10;cnMvZG93bnJldi54bWxQSwUGAAAAAAQABAD1AAAAjQMAAAAA&#10;" fillcolor="black" stroked="f"/>
                      <v:rect id="Rectangle 2525" o:spid="_x0000_s1846" style="position:absolute;left:6083;top:84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Es8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WcSzyAAAAN4AAAAPAAAAAAAAAAAAAAAAAJgCAABk&#10;cnMvZG93bnJldi54bWxQSwUGAAAAAAQABAD1AAAAjQMAAAAA&#10;" fillcolor="black" stroked="f"/>
                      <v:rect id="Rectangle 2526" o:spid="_x0000_s1847" style="position:absolute;left:6083;top:8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axMgA&#10;AADeAAAADwAAAGRycy9kb3ducmV2LnhtbESPQWvCQBSE70L/w/KE3nRjaFONrlILhV6Eaj3o7Zl9&#10;JsHs23R3q9Ff7xYKPQ4z8w0zW3SmEWdyvrasYDRMQBAXVtdcKth+vQ/GIHxA1thYJgVX8rCYP/Rm&#10;mGt74TWdN6EUEcI+RwVVCG0upS8qMuiHtiWO3tE6gyFKV0rt8BLhppFpkmTSYM1xocKW3ioqTpsf&#10;o2A5GS+/P594dVsf9rTfHU7PqUuUeux3r1MQgbrwH/5rf2gFafYy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1rEyAAAAN4AAAAPAAAAAAAAAAAAAAAAAJgCAABk&#10;cnMvZG93bnJldi54bWxQSwUGAAAAAAQABAD1AAAAjQMAAAAA&#10;" fillcolor="black" stroked="f"/>
                      <v:rect id="Rectangle 2527" o:spid="_x0000_s1848" style="position:absolute;left:6083;top:8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f/X8kA&#10;AADeAAAADwAAAGRycy9kb3ducmV2LnhtbESPzWsCMRTE7wX/h/CE3mq2i/VjNYoKhV6E+nHQ23Pz&#10;uru4eVmTVLf+9Y1Q6HGYmd8w03lranEl5yvLCl57CQji3OqKCwX73fvLCIQPyBpry6TghzzMZ52n&#10;KWba3nhD120oRISwz1BBGUKTSenzkgz6nm2Io/dlncEQpSukdniLcFPLNEkG0mDFcaHEhlYl5eft&#10;t1GwHI+Wl88+r++b05GOh9P5LXWJUs/ddjEBEagN/+G/9odWkA6G4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f/X8kAAADeAAAADwAAAAAAAAAAAAAAAACYAgAA&#10;ZHJzL2Rvd25yZXYueG1sUEsFBgAAAAAEAAQA9QAAAI4DAAAAAA==&#10;" fillcolor="black" stroked="f"/>
                      <v:rect id="Rectangle 2528" o:spid="_x0000_s1849" style="position:absolute;left:6083;top:83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rLcUA&#10;AADeAAAADwAAAGRycy9kb3ducmV2LnhtbERPyW7CMBC9V+o/WFOJW3GIWpaAQVCpUi9IZTnAbYiH&#10;JCIeB9tAytfXBySOT2+fzFpTiys5X1lW0OsmIIhzqysuFGw33+9DED4ga6wtk4I/8jCbvr5MMNP2&#10;xiu6rkMhYgj7DBWUITSZlD4vyaDv2oY4ckfrDIYIXSG1w1sMN7VMk6QvDVYcG0ps6Kuk/LS+GAWL&#10;0XBx/v3g5X112NN+dzh9pi5RqvPWzscgArXhKX64f7SCtD8Yxb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GstxQAAAN4AAAAPAAAAAAAAAAAAAAAAAJgCAABkcnMv&#10;ZG93bnJldi54bWxQSwUGAAAAAAQABAD1AAAAigMAAAAA&#10;" fillcolor="black" stroked="f"/>
                      <v:rect id="Rectangle 2529" o:spid="_x0000_s1850" style="position:absolute;left:6083;top:82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t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fgl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FM62yAAAAN4AAAAPAAAAAAAAAAAAAAAAAJgCAABk&#10;cnMvZG93bnJldi54bWxQSwUGAAAAAAQABAD1AAAAjQMAAAAA&#10;" fillcolor="black" stroked="f"/>
                      <v:rect id="Rectangle 2530" o:spid="_x0000_s1851" style="position:absolute;left:6083;top:8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m+scA&#10;AADeAAAADwAAAGRycy9kb3ducmV2LnhtbESPzWoCMRSF94W+Q7iCu5o4WBlHo9SC0E2h2i50d51c&#10;ZwYnN9Mk6rRP3ywKLg/nj2+x6m0rruRD41jDeKRAEJfONFxp+PrcPOUgQkQ22DomDT8UYLV8fFhg&#10;YdyNt3TdxUqkEQ4Faqhj7AopQ1mTxTByHXHyTs5bjEn6ShqPtzRuW5kpNZUWG04PNXb0WlN53l2s&#10;hvUsX39/TPj9d3s80GF/PD9nXmk9HPQvcxCR+ngP/7ff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ZvrHAAAA3gAAAA8AAAAAAAAAAAAAAAAAmAIAAGRy&#10;cy9kb3ducmV2LnhtbFBLBQYAAAAABAAEAPUAAACMAwAAAAA=&#10;" fillcolor="black" stroked="f"/>
                      <v:rect id="Rectangle 2531" o:spid="_x0000_s1852" style="position:absolute;left:6083;top:82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DYcgA&#10;AADeAAAADwAAAGRycy9kb3ducmV2LnhtbESPQWsCMRSE74X+h/AKvdXExcq6GqUWhF4KVXuot+fm&#10;dXdx87JNUt366xtB8DjMzDfMbNHbVhzJh8axhuFAgSAunWm40vC5XT3lIEJENtg6Jg1/FGAxv7+b&#10;YWHcidd03MRKJAiHAjXUMXaFlKGsyWIYuI44ed/OW4xJ+koaj6cEt63MlBpLiw2nhRo7eq2pPGx+&#10;rYblJF/+fIz4/bze72j3tT88Z15p/fjQv0xBROrjLXxtvxkN2Th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MNhyAAAAN4AAAAPAAAAAAAAAAAAAAAAAJgCAABk&#10;cnMvZG93bnJldi54bWxQSwUGAAAAAAQABAD1AAAAjQMAAAAA&#10;" fillcolor="black" stroked="f"/>
                      <v:rect id="Rectangle 2532" o:spid="_x0000_s1853" style="position:absolute;left:6083;top:819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5dFsgA&#10;AADeAAAADwAAAGRycy9kb3ducmV2LnhtbESPQWsCMRSE74X+h/AEbzVxsbKuRqkFoZdCtT3o7bl5&#10;7i5uXrZJ1G1/fVMo9DjMzDfMYtXbVlzJh8axhvFIgSAunWm40vDxvnnIQYSIbLB1TBq+KMBqeX+3&#10;wMK4G2/puouVSBAOBWqoY+wKKUNZk8Uwch1x8k7OW4xJ+koaj7cEt63MlJpKiw2nhRo7eq6pPO8u&#10;VsN6lq8/3yb8+r09HuiwP54f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Dl0WyAAAAN4AAAAPAAAAAAAAAAAAAAAAAJgCAABk&#10;cnMvZG93bnJldi54bWxQSwUGAAAAAAQABAD1AAAAjQMAAAAA&#10;" fillcolor="black" stroked="f"/>
                      <v:rect id="Rectangle 2533" o:spid="_x0000_s1854" style="position:absolute;left:6083;top:81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4jc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a5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QviNyAAAAN4AAAAPAAAAAAAAAAAAAAAAAJgCAABk&#10;cnMvZG93bnJldi54bWxQSwUGAAAAAAQABAD1AAAAjQMAAAAA&#10;" fillcolor="black" stroked="f"/>
                      <v:rect id="Rectangle 2534" o:spid="_x0000_s1855" style="position:absolute;left:6083;top:813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g+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2D5yAAAAN4AAAAPAAAAAAAAAAAAAAAAAJgCAABk&#10;cnMvZG93bnJldi54bWxQSwUGAAAAAAQABAD1AAAAjQMAAAAA&#10;" fillcolor="black" stroked="f"/>
                      <v:rect id="Rectangle 2535" o:spid="_x0000_s1856" style="position:absolute;left:6083;top:8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FYs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Fms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58ViyAAAAN4AAAAPAAAAAAAAAAAAAAAAAJgCAABk&#10;cnMvZG93bnJldi54bWxQSwUGAAAAAAQABAD1AAAAjQMAAAAA&#10;" fillcolor="black" stroked="f"/>
                      <v:rect id="Rectangle 2536" o:spid="_x0000_s1857" style="position:absolute;left:6083;top:8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bFcgA&#10;AADeAAAADwAAAGRycy9kb3ducmV2LnhtbESPQUsDMRSE74L/IbyCN5t0scu6Ni1WELwItnqwt9fN&#10;c3fp5mVNYrvtrzeFQo/DzHzDzBaD7cSefGgda5iMFQjiypmWaw1fn6/3BYgQkQ12jknDkQIs5rc3&#10;MyyNO/CK9utYiwThUKKGJsa+lDJUDVkMY9cTJ+/HeYsxSV9L4/GQ4LaTmVK5tNhyWmiwp5eGqt36&#10;z2pYPhbL348Hfj+tthvafG9308wrre9Gw/MTiEhDvIYv7TejIcsLl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VsVyAAAAN4AAAAPAAAAAAAAAAAAAAAAAJgCAABk&#10;cnMvZG93bnJldi54bWxQSwUGAAAAAAQABAD1AAAAjQMAAAAA&#10;" fillcolor="black" stroked="f"/>
                      <v:rect id="Rectangle 2537" o:spid="_x0000_s1858" style="position:absolute;left:6083;top:8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jsgA&#10;AADeAAAADwAAAGRycy9kb3ducmV2LnhtbESPQUvDQBSE74L/YXmCN7trsDHGbostCL0INnqwt9fs&#10;MwnNvk131zb6692C4HGYmW+Y2WK0vTiSD51jDbcTBYK4dqbjRsP72/NNASJEZIO9Y9LwTQEW88uL&#10;GZbGnXhDxyo2IkE4lKihjXEopQx1SxbDxA3Eyft03mJM0jfSeDwluO1lplQuLXacFlocaNVSva++&#10;rIblQ7E8vN7xy89mt6Xtx24/zbzS+vpqfHoEEWmM/+G/9tpoyPJC3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f6OyAAAAN4AAAAPAAAAAAAAAAAAAAAAAJgCAABk&#10;cnMvZG93bnJldi54bWxQSwUGAAAAAAQABAD1AAAAjQMAAAAA&#10;" fillcolor="black" stroked="f"/>
                      <v:rect id="Rectangle 2538" o:spid="_x0000_s1859" style="position:absolute;left:6083;top:80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MUA&#10;AADeAAAADwAAAGRycy9kb3ducmV2LnhtbERPz2vCMBS+D/Y/hCd4m4nFSa1GmQNhl8F0O+jt2Tzb&#10;YvPSJVG7/fXLYeDx4/u9WPW2FVfyoXGsYTxSIIhLZxquNHx9bp5yECEiG2wdk4YfCrBaPj4ssDDu&#10;xlu67mIlUgiHAjXUMXaFlKGsyWIYuY44cSfnLcYEfSWNx1sKt63MlJpKiw2nhho7eq2pPO8uVsN6&#10;lq+/Pyb8/rs9HuiwP56fM6+0Hg76lzmISH28i//db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mr8xQAAAN4AAAAPAAAAAAAAAAAAAAAAAJgCAABkcnMv&#10;ZG93bnJldi54bWxQSwUGAAAAAAQABAD1AAAAigMAAAAA&#10;" fillcolor="black" stroked="f"/>
                      <v:rect id="Rectangle 2539" o:spid="_x0000_s1860" style="position:absolute;left:6083;top:798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PZ8gA&#10;AADeAAAADwAAAGRycy9kb3ducmV2LnhtbESPQWsCMRSE70L/Q3gFb5p0qbJujVILBS9CtT3U23Pz&#10;uru4edkmUdf++qYg9DjMzDfMfNnbVpzJh8axhoexAkFcOtNwpeHj/XWUgwgR2WDrmDRcKcBycTeY&#10;Y2Hchbd03sVKJAiHAjXUMXaFlKGsyWIYu444eV/OW4xJ+koaj5cEt63MlJpKiw2nhRo7eqmpPO5O&#10;VsNqlq++3x5587M97Gn/eThOMq+0Ht73z08gIvXxP3xrr42GbJqr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s9nyAAAAN4AAAAPAAAAAAAAAAAAAAAAAJgCAABk&#10;cnMvZG93bnJldi54bWxQSwUGAAAAAAQABAD1AAAAjQMAAAAA&#10;" fillcolor="black" stroked="f"/>
                      <v:rect id="Rectangle 2540" o:spid="_x0000_s1861" style="position:absolute;left:6083;top:79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J8YA&#10;AADeAAAADwAAAGRycy9kb3ducmV2LnhtbESPzWrCQBSF90LfYbgFdzoxVInRUWqh4Eao1oXurpnb&#10;JJi5k86MGvv0zkLo8nD++ObLzjTiSs7XlhWMhgkI4sLqmksF++/PQQbCB2SNjWVScCcPy8VLb465&#10;tjfe0nUXShFH2OeooAqhzaX0RUUG/dC2xNH7sc5giNKVUju8xXHTyDRJJtJgzfGhwpY+KirOu4tR&#10;sJpmq9+vN978bU9HOh5O53HqEqX6r937DESgLvyHn+21VpBOslE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J8YAAADeAAAADwAAAAAAAAAAAAAAAACYAgAAZHJz&#10;L2Rvd25yZXYueG1sUEsFBgAAAAAEAAQA9QAAAIsDAAAAAA==&#10;" fillcolor="black" stroked="f"/>
                      <v:rect id="Rectangle 2541" o:spid="_x0000_s1862" style="position:absolute;left:6083;top:792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VvMgA&#10;AADeAAAADwAAAGRycy9kb3ducmV2LnhtbESPQWvCQBSE74X+h+UJ3uomwUqMrlILQi+Fanuot2f2&#10;mQSzb9PdVVN/fVcQehxm5htmvuxNK87kfGNZQTpKQBCXVjdcKfj6XD/lIHxA1thaJgW/5GG5eHyY&#10;Y6HthTd03oZKRAj7AhXUIXSFlL6syaAf2Y44egfrDIYoXSW1w0uEm1ZmSTKRBhuOCzV29FpTedye&#10;jILVNF/9fIz5/brZ72j3vT8+Zy5RajjoX2YgAvXhP3xvv2kF2SR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VW8yAAAAN4AAAAPAAAAAAAAAAAAAAAAAJgCAABk&#10;cnMvZG93bnJldi54bWxQSwUGAAAAAAQABAD1AAAAjQMAAAAA&#10;" fillcolor="black" stroked="f"/>
                      <v:rect id="Rectangle 2542" o:spid="_x0000_s1863" style="position:absolute;left:6083;top:7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Ly8gA&#10;AADeAAAADwAAAGRycy9kb3ducmV2LnhtbESPQWvCQBSE74L/YXmF3nRjqBKjq2ih0EtBbQ/19sy+&#10;JsHs23R3q9Ff7wpCj8PMfMPMl51pxImcry0rGA0TEMSF1TWXCr4+3wYZCB+QNTaWScGFPCwX/d4c&#10;c23PvKXTLpQiQtjnqKAKoc2l9EVFBv3QtsTR+7HOYIjSlVI7PEe4aWSaJBNpsOa4UGFLrxUVx92f&#10;UbCeZuvfzQt/XLeHPe2/D8dx6hKlnp+61QxEoC78hx/td60gnWS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18vLyAAAAN4AAAAPAAAAAAAAAAAAAAAAAJgCAABk&#10;cnMvZG93bnJldi54bWxQSwUGAAAAAAQABAD1AAAAjQMAAAAA&#10;" fillcolor="black" stroked="f"/>
                      <v:rect id="Rectangle 2543" o:spid="_x0000_s1864" style="position:absolute;left:6083;top:78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U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g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25QyAAAAN4AAAAPAAAAAAAAAAAAAAAAAJgCAABk&#10;cnMvZG93bnJldi54bWxQSwUGAAAAAAQABAD1AAAAjQMAAAAA&#10;" fillcolor="black" stroked="f"/>
                      <v:rect id="Rectangle 2544" o:spid="_x0000_s1865" style="position:absolute;left:6083;top:783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2J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j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vYkyAAAAN4AAAAPAAAAAAAAAAAAAAAAAJgCAABk&#10;cnMvZG93bnJldi54bWxQSwUGAAAAAAQABAD1AAAAjQMAAAAA&#10;" fillcolor="black" stroked="f"/>
                      <v:rect id="Rectangle 2545" o:spid="_x0000_s1866" style="position:absolute;left:6083;top:77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Tv8kA&#10;AADeAAAADwAAAGRycy9kb3ducmV2LnhtbESPT2vCQBTE70K/w/IK3szGoJKmrlILhV4K9c+h3p7Z&#10;1ySYfZvubjX103cFweMwM79h5svetOJEzjeWFYyTFARxaXXDlYLd9m2Ug/ABWWNrmRT8kYfl4mEw&#10;x0LbM6/ptAmViBD2BSqoQ+gKKX1Zk0Gf2I44et/WGQxRukpqh+cIN63M0nQmDTYcF2rs6LWm8rj5&#10;NQpWT/nq53PCH5f1YU/7r8NxmrlUqeFj//IMIlAf7uFb+10ryGb5e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D5Tv8kAAADeAAAADwAAAAAAAAAAAAAAAACYAgAA&#10;ZHJzL2Rvd25yZXYueG1sUEsFBgAAAAAEAAQA9QAAAI4DAAAAAA==&#10;" fillcolor="black" stroked="f"/>
                      <v:rect id="Rectangle 2546" o:spid="_x0000_s1867" style="position:absolute;left:6083;top:776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NyMgA&#10;AADeAAAADwAAAGRycy9kb3ducmV2LnhtbESPQWvCQBSE74X+h+UJ3urGYEOMrlILQi+Fanuot2f2&#10;mQSzb9PdVVN/fVcQehxm5htmvuxNK87kfGNZwXiUgCAurW64UvD1uX7KQfiArLG1TAp+ycNy8fgw&#10;x0LbC2/ovA2ViBD2BSqoQ+gKKX1Zk0E/sh1x9A7WGQxRukpqh5cIN61MkySTBhuOCzV29FpTedye&#10;jILVNF/9fEz4/brZ72j3vT8+py5RajjoX2YgAvXhP3xvv2kFaZaP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M3IyAAAAN4AAAAPAAAAAAAAAAAAAAAAAJgCAABk&#10;cnMvZG93bnJldi54bWxQSwUGAAAAAAQABAD1AAAAjQMAAAAA&#10;" fillcolor="black" stroked="f"/>
                      <v:rect id="Rectangle 2547" o:spid="_x0000_s1868" style="position:absolute;left:6083;top:773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oU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GhTyAAAAN4AAAAPAAAAAAAAAAAAAAAAAJgCAABk&#10;cnMvZG93bnJldi54bWxQSwUGAAAAAAQABAD1AAAAjQMAAAAA&#10;" fillcolor="black" stroked="f"/>
                      <v:rect id="Rectangle 2548" o:spid="_x0000_s1869" style="position:absolute;left:6083;top:770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IcUA&#10;AADeAAAADwAAAGRycy9kb3ducmV2LnhtbERPz2vCMBS+C/sfwht409QypVajzMHAizCdB709m7e2&#10;2Lx0SdS6v94chB0/vt/zZWcacSXna8sKRsMEBHFhdc2lgv335yAD4QOyxsYyKbiTh+XipTfHXNsb&#10;b+m6C6WIIexzVFCF0OZS+qIig35oW+LI/VhnMEToSqkd3mK4aWSaJBNpsObYUGFLHxUV593FKFhN&#10;s9Xv1xtv/ranIx0Pp/M4dYlS/dfufQYiUBf+xU/3WitIJ9ko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whxQAAAN4AAAAPAAAAAAAAAAAAAAAAAJgCAABkcnMv&#10;ZG93bnJldi54bWxQSwUGAAAAAAQABAD1AAAAigMAAAAA&#10;" fillcolor="black" stroked="f"/>
                      <v:rect id="Rectangle 2549" o:spid="_x0000_s1870" style="position:absolute;left:6083;top:767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Zu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f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1m6yAAAAN4AAAAPAAAAAAAAAAAAAAAAAJgCAABk&#10;cnMvZG93bnJldi54bWxQSwUGAAAAAAQABAD1AAAAjQMAAAAA&#10;" fillcolor="black" stroked="f"/>
                      <v:rect id="Rectangle 2550" o:spid="_x0000_s1871" style="position:absolute;left:6083;top:76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6msYA&#10;AADeAAAADwAAAGRycy9kb3ducmV2LnhtbESPy2rCQBSG9wXfYTgFd3XSYCWNjqIFoZuCt0XdHTPH&#10;JJg5k86Mmvr0zkJw+fPf+CazzjTiQs7XlhW8DxIQxIXVNZcKdtvlWwbCB2SNjWVS8E8eZtPeywRz&#10;ba+8pssmlCKOsM9RQRVCm0vpi4oM+oFtiaN3tM5giNKVUju8xnHTyDRJRtJgzfGhwpa+KipOm7NR&#10;sPjMFn+rIf/c1oc97X8Pp4/UJUr1X7v5GESgLjzDj/a3VpCOsjQ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U6msYAAADeAAAADwAAAAAAAAAAAAAAAACYAgAAZHJz&#10;L2Rvd25yZXYueG1sUEsFBgAAAAAEAAQA9QAAAIsDAAAAAA==&#10;" fillcolor="black" stroked="f"/>
                      <v:rect id="Rectangle 2551" o:spid="_x0000_s1872" style="position:absolute;left:6083;top:761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fAcgA&#10;AADeAAAADwAAAGRycy9kb3ducmV2LnhtbESPQWvCQBSE74L/YXmF3nRjqBKjq2ih0EtBbQ/19sy+&#10;JsHs23R3q9Ff7wpCj8PMfMPMl51pxImcry0rGA0TEMSF1TWXCr4+3wYZCB+QNTaWScGFPCwX/d4c&#10;c23PvKXTLpQiQtjnqKAKoc2l9EVFBv3QtsTR+7HOYIjSlVI7PEe4aWSaJBNpsOa4UGFLrxUVx92f&#10;UbCeZuvfzQt/XLeHPe2/D8dx6hKlnp+61QxEoC78hx/td60gnWT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Z8ByAAAAN4AAAAPAAAAAAAAAAAAAAAAAJgCAABk&#10;cnMvZG93bnJldi54bWxQSwUGAAAAAAQABAD1AAAAjQMAAAAA&#10;" fillcolor="black" stroked="f"/>
                      <v:rect id="Rectangle 2552" o:spid="_x0000_s1873" style="position:absolute;left:6083;top:75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BdsgA&#10;AADeAAAADwAAAGRycy9kb3ducmV2LnhtbESPQWsCMRSE74X+h/AEbzVrsLKuRqkFoZdCtT3o7bl5&#10;7i5uXrZJ1G1/fVMo9DjMzDfMYtXbVlzJh8axhvEoA0FcOtNwpeHjffOQgwgR2WDrmDR8UYDV8v5u&#10;gYVxN97SdRcrkSAcCtRQx9gVUoayJoth5Dri5J2ctxiT9JU0Hm8JblupsmwqLTacFmrs6Lmm8ry7&#10;WA3rWb7+fJvw6/f2eKDD/nh+VD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wF2yAAAAN4AAAAPAAAAAAAAAAAAAAAAAJgCAABk&#10;cnMvZG93bnJldi54bWxQSwUGAAAAAAQABAD1AAAAjQMAAAAA&#10;" fillcolor="black" stroked="f"/>
                      <v:rect id="Rectangle 2553" o:spid="_x0000_s1874" style="position:absolute;left:6083;top:75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k7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L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6TtyAAAAN4AAAAPAAAAAAAAAAAAAAAAAJgCAABk&#10;cnMvZG93bnJldi54bWxQSwUGAAAAAAQABAD1AAAAjQMAAAAA&#10;" fillcolor="black" stroked="f"/>
                      <v:rect id="Rectangle 2554" o:spid="_x0000_s1875" style="position:absolute;left:6083;top:752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8mcgA&#10;AADeAAAADwAAAGRycy9kb3ducmV2LnhtbESPT2vCQBTE74V+h+UVvNVNg5UYXaUWCl4E//RQb8/s&#10;axLMvk13V0399K4geBxm5jfMZNaZRpzI+dqygrd+AoK4sLrmUsH39us1A+EDssbGMin4Jw+z6fPT&#10;BHNtz7ym0yaUIkLY56igCqHNpfRFRQZ937bE0fu1zmCI0pVSOzxHuGlkmiRDabDmuFBhS58VFYfN&#10;0SiYj7L532rAy8t6v6Pdz/7wnrpEqd5L9zEGEagLj/C9vdAK0mGW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jyZyAAAAN4AAAAPAAAAAAAAAAAAAAAAAJgCAABk&#10;cnMvZG93bnJldi54bWxQSwUGAAAAAAQABAD1AAAAjQMAAAAA&#10;" fillcolor="black" stroked="f"/>
                      <v:rect id="Rectangle 2555" o:spid="_x0000_s1876" style="position:absolute;left:6083;top:74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ZAsgA&#10;AADeAAAADwAAAGRycy9kb3ducmV2LnhtbESPT2vCQBTE70K/w/IKvZlNQ5UYXaUWCr0U/HfQ2zP7&#10;mgSzb9Pdrab99G5B8DjMzG+Y2aI3rTiT841lBc9JCoK4tLrhSsFu+z7MQfiArLG1TAp+ycNi/jCY&#10;YaHthdd03oRKRAj7AhXUIXSFlL6syaBPbEccvS/rDIYoXSW1w0uEm1ZmaTqWBhuOCzV29FZTedr8&#10;GAXLSb78Xr3w59/6eKDD/ngaZS5V6umxf52CCNSHe/jW/tAKsnGeje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pkCyAAAAN4AAAAPAAAAAAAAAAAAAAAAAJgCAABk&#10;cnMvZG93bnJldi54bWxQSwUGAAAAAAQABAD1AAAAjQMAAAAA&#10;" fillcolor="black" stroked="f"/>
                      <v:rect id="Rectangle 2556" o:spid="_x0000_s1877" style="position:absolute;left:6083;top:746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Hd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e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Ad1yAAAAN4AAAAPAAAAAAAAAAAAAAAAAJgCAABk&#10;cnMvZG93bnJldi54bWxQSwUGAAAAAAQABAD1AAAAjQMAAAAA&#10;" fillcolor="black" stroked="f"/>
                      <v:rect id="Rectangle 2557" o:spid="_x0000_s1878" style="position:absolute;left:6083;top:743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i7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zKLuyAAAAN4AAAAPAAAAAAAAAAAAAAAAAJgCAABk&#10;cnMvZG93bnJldi54bWxQSwUGAAAAAAQABAD1AAAAjQMAAAAA&#10;" fillcolor="black" stroked="f"/>
                      <v:rect id="Rectangle 2558" o:spid="_x0000_s1879" style="position:absolute;left:6083;top:73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2nMUA&#10;AADeAAAADwAAAGRycy9kb3ducmV2LnhtbERPy2rCQBTdF/yH4Rbc1UmDlTQ6ihaEbgq+FnV3zVyT&#10;YOZOOjNq6tc7C8Hl4bwns8404kLO15YVvA8SEMSF1TWXCnbb5VsGwgdkjY1lUvBPHmbT3ssEc22v&#10;vKbLJpQihrDPUUEVQptL6YuKDPqBbYkjd7TOYIjQlVI7vMZw08g0SUbSYM2xocKWvioqTpuzUbD4&#10;zBZ/qyH/3NaHPe1/D6eP1CVK9V+7+RhEoC48xQ/3t1aQjrI0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zacxQAAAN4AAAAPAAAAAAAAAAAAAAAAAJgCAABkcnMv&#10;ZG93bnJldi54bWxQSwUGAAAAAAQABAD1AAAAigMAAAAA&#10;" fillcolor="black" stroked="f"/>
                      <v:rect id="Rectangle 2559" o:spid="_x0000_s1880" style="position:absolute;left:6083;top:737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B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H5MHyAAAAN4AAAAPAAAAAAAAAAAAAAAAAJgCAABk&#10;cnMvZG93bnJldi54bWxQSwUGAAAAAAQABAD1AAAAjQMAAAAA&#10;" fillcolor="black" stroked="f"/>
                      <v:rect id="Rectangle 2560" o:spid="_x0000_s1881" style="position:absolute;left:6083;top:73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R8cA&#10;AADeAAAADwAAAGRycy9kb3ducmV2LnhtbESPy2rCQBSG9wXfYTiCuzoxthKjo2hB6KZQLwvdHTPH&#10;JJg5k86MmvbpO4tClz//jW++7Ewj7uR8bVnBaJiAIC6srrlUcNhvnjMQPiBrbCyTgm/ysFz0nuaY&#10;a/vgLd13oRRxhH2OCqoQ2lxKX1Rk0A9tSxy9i3UGQ5SulNrhI46bRqZJMpEGa44PFbb0VlFx3d2M&#10;gvU0W399vvDHz/Z8otPxfH1NXaLUoN+tZiACdeE//Nd+1wrSS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8rEfHAAAA3gAAAA8AAAAAAAAAAAAAAAAAmAIAAGRy&#10;cy9kb3ducmV2LnhtbFBLBQYAAAAABAAEAPUAAACMAwAAAAA=&#10;" fillcolor="black" stroked="f"/>
                      <v:rect id="Rectangle 2561" o:spid="_x0000_s1882" style="position:absolute;left:6083;top:731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J3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i9D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AncyAAAAN4AAAAPAAAAAAAAAAAAAAAAAJgCAABk&#10;cnMvZG93bnJldi54bWxQSwUGAAAAAAQABAD1AAAAjQMAAAAA&#10;" fillcolor="black" stroked="f"/>
                      <v:rect id="Rectangle 2562" o:spid="_x0000_s1883" style="position:absolute;left:6083;top:727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Xq8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7S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peryAAAAN4AAAAPAAAAAAAAAAAAAAAAAJgCAABk&#10;cnMvZG93bnJldi54bWxQSwUGAAAAAAQABAD1AAAAjQMAAAAA&#10;" fillcolor="black" stroked="f"/>
                      <v:rect id="Rectangle 2563" o:spid="_x0000_s1884" style="position:absolute;left:6083;top:72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y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SQbj+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jIwyAAAAN4AAAAPAAAAAAAAAAAAAAAAAJgCAABk&#10;cnMvZG93bnJldi54bWxQSwUGAAAAAAQABAD1AAAAjQMAAAAA&#10;" fillcolor="black" stroked="f"/>
                      <v:rect id="Rectangle 2564" o:spid="_x0000_s1885" style="position:absolute;left:6083;top:7221;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qRM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n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6pEyAAAAN4AAAAPAAAAAAAAAAAAAAAAAJgCAABk&#10;cnMvZG93bnJldi54bWxQSwUGAAAAAAQABAD1AAAAjQMAAAAA&#10;" fillcolor="black" stroked="f"/>
                      <v:rect id="Rectangle 2565" o:spid="_x0000_s1886" style="position:absolute;left:6083;top:71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P38kA&#10;AADeAAAADwAAAGRycy9kb3ducmV2LnhtbESPT2vCQBTE7wW/w/KE3uqm8Q9p6ipVKPQiqO2h3p7Z&#10;1ySYfZvubjX66V1B6HGYmd8w03lnGnEk52vLCp4HCQjiwuqaSwVfn+9PGQgfkDU2lknBmTzMZ72H&#10;KebannhDx20oRYSwz1FBFUKbS+mLigz6gW2Jo/djncEQpSuldniKcNPINEkm0mDNcaHClpYVFYft&#10;n1GweMkWv+sRry6b/Y523/vDOHWJUo/97u0VRKAu/Ifv7Q+tIJ1kw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sP38kAAADeAAAADwAAAAAAAAAAAAAAAACYAgAA&#10;ZHJzL2Rvd25yZXYueG1sUEsFBgAAAAAEAAQA9QAAAI4DAAAAAA==&#10;" fillcolor="black" stroked="f"/>
                      <v:rect id="Rectangle 2566" o:spid="_x0000_s1887" style="position:absolute;left:6083;top:715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Rq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mRqMkAAADeAAAADwAAAAAAAAAAAAAAAACYAgAA&#10;ZHJzL2Rvd25yZXYueG1sUEsFBgAAAAAEAAQA9QAAAI4DAAAAAA==&#10;" fillcolor="black" stroked="f"/>
                      <v:rect id="Rectangle 2567" o:spid="_x0000_s1888" style="position:absolute;left:6083;top:71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0M8kA&#10;AADeAAAADwAAAGRycy9kb3ducmV2LnhtbESPQWvCQBSE7wX/w/KE3urG1NoYXUULBS+Fanuot2f2&#10;mQSzb+PuVtP++m5B8DjMzDfMbNGZRpzJ+dqyguEgAUFcWF1zqeDz4/UhA+EDssbGMin4IQ+Lee9u&#10;hrm2F97QeRtKESHsc1RQhdDmUvqiIoN+YFvi6B2sMxiidKXUDi8RbhqZJslYGqw5LlTY0ktFxXH7&#10;bRSsJtnq9D7it9/Nfke7r/3xKXWJUvf9bjkFEagLt/C1vdYK0nH2+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U0M8kAAADeAAAADwAAAAAAAAAAAAAAAACYAgAA&#10;ZHJzL2Rvd25yZXYueG1sUEsFBgAAAAAEAAQA9QAAAI4DAAAAAA==&#10;" fillcolor="black" stroked="f"/>
                      <v:rect id="Rectangle 2568" o:spid="_x0000_s1889" style="position:absolute;left:6083;top:70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gQcUA&#10;AADeAAAADwAAAGRycy9kb3ducmV2LnhtbERPu27CMBTdK/EP1kViKw6hRSFgEFRC6lKpPAbYLvEl&#10;iYivU9tA2q+vh0odj857vuxMI+7kfG1ZwWiYgCAurK65VHDYb54zED4ga2wsk4Jv8rBc9J7mmGv7&#10;4C3dd6EUMYR9jgqqENpcSl9UZNAPbUscuYt1BkOErpTa4SOGm0amSTKRBmuODRW29FZRcd3djIL1&#10;NFt/fb7wx8/2fKLT8Xx9TV2i1KDfrWYgAnXhX/znftcK0k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qBBxQAAAN4AAAAPAAAAAAAAAAAAAAAAAJgCAABkcnMv&#10;ZG93bnJldi54bWxQSwUGAAAAAAQABAD1AAAAigMAAAAA&#10;" fillcolor="black" stroked="f"/>
                      <v:rect id="Rectangle 2569" o:spid="_x0000_s1890" style="position:absolute;left:6083;top:706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F2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9j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gXayAAAAN4AAAAPAAAAAAAAAAAAAAAAAJgCAABk&#10;cnMvZG93bnJldi54bWxQSwUGAAAAAAQABAD1AAAAjQMAAAAA&#10;" fillcolor="black" stroked="f"/>
                      <v:rect id="Rectangle 2570" o:spid="_x0000_s1891" style="position:absolute;left:6083;top:70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OsYA&#10;AADeAAAADwAAAGRycy9kb3ducmV2LnhtbESPzWrCQBSF94W+w3AL3dWJwUqMjlIFwY2g1oXurplr&#10;EszcSWemmvr0zkLo8nD++CazzjTiSs7XlhX0ewkI4sLqmksF++/lRwbCB2SNjWVS8EceZtPXlwnm&#10;2t54S9ddKEUcYZ+jgiqENpfSFxUZ9D3bEkfvbJ3BEKUrpXZ4i+OmkWmSDKXBmuNDhS0tKiouu1+j&#10;YD7K5j+bAa/v29ORjofT5TN1iVLvb93XGESgLvyHn+2VVpAOs0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fOsYAAADeAAAADwAAAAAAAAAAAAAAAACYAgAAZHJz&#10;L2Rvd25yZXYueG1sUEsFBgAAAAAEAAQA9QAAAIsDAAAAAA==&#10;" fillcolor="black" stroked="f"/>
                      <v:rect id="Rectangle 2571" o:spid="_x0000_s1892" style="position:absolute;left:6083;top:700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6o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tnqhyAAAAN4AAAAPAAAAAAAAAAAAAAAAAJgCAABk&#10;cnMvZG93bnJldi54bWxQSwUGAAAAAAQABAD1AAAAjQMAAAAA&#10;" fillcolor="black" stroked="f"/>
                      <v:rect id="Rectangle 2572" o:spid="_x0000_s1893" style="position:absolute;left:6083;top:69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k1sgA&#10;AADeAAAADwAAAGRycy9kb3ducmV2LnhtbESPT2vCQBTE74V+h+UVvNVNg5UYXaUWCl4E//RQb8/s&#10;axLMvk13V0399K4geBxm5jfMZNaZRpzI+dqygrd+AoK4sLrmUsH39us1A+EDssbGMin4Jw+z6fPT&#10;BHNtz7ym0yaUIkLY56igCqHNpfRFRQZ937bE0fu1zmCI0pVSOzxHuGlkmiRDabDmuFBhS58VFYfN&#10;0SiYj7L532rAy8t6v6Pdz/7wnrpEqd5L9zEGEagLj/C9vdAK0mE2S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ZOTWyAAAAN4AAAAPAAAAAAAAAAAAAAAAAJgCAABk&#10;cnMvZG93bnJldi54bWxQSwUGAAAAAAQABAD1AAAAjQMAAAAA&#10;" fillcolor="black" stroked="f"/>
                      <v:rect id="Rectangle 2573" o:spid="_x0000_s1894" style="position:absolute;left:6083;top:694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BTc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G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KEFNyAAAAN4AAAAPAAAAAAAAAAAAAAAAAJgCAABk&#10;cnMvZG93bnJldi54bWxQSwUGAAAAAAQABAD1AAAAjQMAAAAA&#10;" fillcolor="black" stroked="f"/>
                      <v:rect id="Rectangle 2574" o:spid="_x0000_s1895" style="position:absolute;left:6083;top:691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ZOcgA&#10;AADeAAAADwAAAGRycy9kb3ducmV2LnhtbESPQWvCQBSE70L/w/IK3nTTECVGV6mFgheh2h7q7Zl9&#10;TYLZt+nuqrG/vlsQehxm5htmsepNKy7kfGNZwdM4AUFcWt1wpeDj/XWUg/ABWWNrmRTcyMNq+TBY&#10;YKHtlXd02YdKRAj7AhXUIXSFlL6syaAf2444el/WGQxRukpqh9cIN61Mk2QqDTYcF2rs6KWm8rQ/&#10;GwXrWb7+fst4+7M7HujweTxNUp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dk5yAAAAN4AAAAPAAAAAAAAAAAAAAAAAJgCAABk&#10;cnMvZG93bnJldi54bWxQSwUGAAAAAAQABAD1AAAAjQMAAAAA&#10;" fillcolor="black" stroked="f"/>
                      <v:rect id="Rectangle 2575" o:spid="_x0000_s1896" style="position:absolute;left:6083;top:68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8o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Y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8oskAAADeAAAADwAAAAAAAAAAAAAAAACYAgAA&#10;ZHJzL2Rvd25yZXYueG1sUEsFBgAAAAAEAAQA9QAAAI4DAAAAAA==&#10;" fillcolor="black" stroked="f"/>
                      <v:rect id="Rectangle 2576" o:spid="_x0000_s1897" style="position:absolute;left:6083;top:68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1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s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LVyAAAAN4AAAAPAAAAAAAAAAAAAAAAAJgCAABk&#10;cnMvZG93bnJldi54bWxQSwUGAAAAAAQABAD1AAAAjQMAAAAA&#10;" fillcolor="black" stroked="f"/>
                      <v:rect id="Rectangle 2577" o:spid="_x0000_s1898" style="position:absolute;left:6083;top:682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HT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g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E0dOyAAAAN4AAAAPAAAAAAAAAAAAAAAAAJgCAABk&#10;cnMvZG93bnJldi54bWxQSwUGAAAAAAQABAD1AAAAjQMAAAAA&#10;" fillcolor="black" stroked="f"/>
                      <v:rect id="Rectangle 2578" o:spid="_x0000_s1899" style="position:absolute;left:6083;top:67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TPMUA&#10;AADeAAAADwAAAGRycy9kb3ducmV2LnhtbERPz2vCMBS+D/Y/hDfYbaYWJ7UaZQqCF0GdB709m2db&#10;bF66JNPOv94chB0/vt+TWWcacSXna8sK+r0EBHFhdc2lgv338iMD4QOyxsYyKfgjD7Pp68sEc21v&#10;vKXrLpQihrDPUUEVQptL6YuKDPqebYkjd7bOYIjQlVI7vMVw08g0SYbSYM2xocKWFhUVl92vUTAf&#10;ZfOfzYDX9+3pSMfD6fKZukSp97fuawwiUBf+xU/3SitIh9kg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NM8xQAAAN4AAAAPAAAAAAAAAAAAAAAAAJgCAABkcnMv&#10;ZG93bnJldi54bWxQSwUGAAAAAAQABAD1AAAAigMAAAAA&#10;" fillcolor="black" stroked="f"/>
                      <v:rect id="Rectangle 2579" o:spid="_x0000_s1900" style="position:absolute;left:6083;top:676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2p8gA&#10;AADeAAAADwAAAGRycy9kb3ducmV2LnhtbESPQWvCQBSE70L/w/IKvenGoBJTV9FCoZeC2h7q7Zl9&#10;JsHs27i71eivd4VCj8PMfMPMFp1pxJmcry0rGA4SEMSF1TWXCr6/3vsZCB+QNTaWScGVPCzmT70Z&#10;5tpeeEPnbShFhLDPUUEVQptL6YuKDPqBbYmjd7DOYIjSlVI7vES4aWSaJBNpsOa4UGFLbxUVx+2v&#10;UbCaZqvTesSft81+R7uf/XGcukSpl+du+QoiUBf+w3/tD60gnWSj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anyAAAAN4AAAAPAAAAAAAAAAAAAAAAAJgCAABk&#10;cnMvZG93bnJldi54bWxQSwUGAAAAAAQABAD1AAAAjQMAAAAA&#10;" fillcolor="black" stroked="f"/>
                      <v:rect id="Rectangle 2580" o:spid="_x0000_s1901" style="position:absolute;left:6083;top:67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J58YA&#10;AADeAAAADwAAAGRycy9kb3ducmV2LnhtbESPzWrCQBSF9wXfYbhCd3ViqBKjo6ggdFNQ60J318w1&#10;CWbuxJmppj59Z1Ho8nD++GaLzjTiTs7XlhUMBwkI4sLqmksFh6/NWwbCB2SNjWVS8EMeFvPeywxz&#10;bR+8o/s+lCKOsM9RQRVCm0vpi4oM+oFtiaN3sc5giNKVUjt8xHHTyDRJxtJgzfGhwpbWFRXX/bdR&#10;sJpkq9v2nT+fu/OJTsfzdZS6RKnXfrecggjUhf/wX/tDK0jH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NJ58YAAADeAAAADwAAAAAAAAAAAAAAAACYAgAAZHJz&#10;L2Rvd25yZXYueG1sUEsFBgAAAAAEAAQA9QAAAIsDAAAAAA==&#10;" fillcolor="black" stroked="f"/>
                      <v:rect id="Rectangle 2581" o:spid="_x0000_s1902" style="position:absolute;left:6083;top:67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fMkA&#10;AADeAAAADwAAAGRycy9kb3ducmV2LnhtbESPT2vCQBTE70K/w/IK3szGoJKmrlILhV4K9c+h3p7Z&#10;1ySYfZvubjX103cFweMwM79h5svetOJEzjeWFYyTFARxaXXDlYLd9m2Ug/ABWWNrmRT8kYfl4mEw&#10;x0LbM6/ptAmViBD2BSqoQ+gKKX1Zk0Gf2I44et/WGQxRukpqh+cIN63M0nQmDTYcF2rs6LWm8rj5&#10;NQpWT/nq53PCH5f1YU/7r8NxmrlUqeFj//IMIlAf7uFb+10ryGb5d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sfMkAAADeAAAADwAAAAAAAAAAAAAAAACYAgAA&#10;ZHJzL2Rvd25yZXYueG1sUEsFBgAAAAAEAAQA9QAAAI4DAAAAAA==&#10;" fillcolor="black" stroked="f"/>
                      <v:rect id="Rectangle 2582" o:spid="_x0000_s1903" style="position:absolute;left:6083;top:666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yC8gA&#10;AADeAAAADwAAAGRycy9kb3ducmV2LnhtbESPT2vCQBTE70K/w/IKvZlNQ5UYXaUWCr0U/HfQ2zP7&#10;mgSzb9Pdrab99G5B8DjMzG+Y2aI3rTiT841lBc9JCoK4tLrhSsFu+z7MQfiArLG1TAp+ycNi/jCY&#10;YaHthdd03oRKRAj7AhXUIXSFlL6syaBPbEccvS/rDIYoXSW1w0uEm1ZmaTqWBhuOCzV29FZTedr8&#10;GAXLSb78Xr3w59/6eKDD/ngaZS5V6umxf52CCNSHe/jW/tAKsnE+y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XILyAAAAN4AAAAPAAAAAAAAAAAAAAAAAJgCAABk&#10;cnMvZG93bnJldi54bWxQSwUGAAAAAAQABAD1AAAAjQMAAAAA&#10;" fillcolor="black" stroked="f"/>
                      <v:rect id="Rectangle 2583" o:spid="_x0000_s1904" style="position:absolute;left:6083;top:66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XkMkA&#10;AADeAAAADwAAAGRycy9kb3ducmV2LnhtbESPT2vCQBTE7wW/w/KE3uqm8Q9p6ipVKPQiqO2h3p7Z&#10;1ySYfZvubjX66V1B6HGYmd8w03lnGnEk52vLCp4HCQjiwuqaSwVfn+9PGQgfkDU2lknBmTzMZ72H&#10;KebannhDx20oRYSwz1FBFUKbS+mLigz6gW2Jo/djncEQpSuldniKcNPINEkm0mDNcaHClpYVFYft&#10;n1GweMkWv+sRry6b/Y523/vDOHWJUo/97u0VRKAu/Ifv7Q+tIJ1k4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HXkMkAAADeAAAADwAAAAAAAAAAAAAAAACYAgAA&#10;ZHJzL2Rvd25yZXYueG1sUEsFBgAAAAAEAAQA9QAAAI4DAAAAAA==&#10;" fillcolor="black" stroked="f"/>
                      <v:rect id="Rectangle 2584" o:spid="_x0000_s1905" style="position:absolute;left:6083;top:661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P5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c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hP5MkAAADeAAAADwAAAAAAAAAAAAAAAACYAgAA&#10;ZHJzL2Rvd25yZXYueG1sUEsFBgAAAAAEAAQA9QAAAI4DAAAAAA==&#10;" fillcolor="black" stroked="f"/>
                      <v:rect id="Rectangle 2585" o:spid="_x0000_s1906" style="position:absolute;left:6083;top:65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qf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eZX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VOp/yAAAAN4AAAAPAAAAAAAAAAAAAAAAAJgCAABk&#10;cnMvZG93bnJldi54bWxQSwUGAAAAAAQABAD1AAAAjQMAAAAA&#10;" fillcolor="black" stroked="f"/>
                      <v:rect id="Rectangle 2586" o:spid="_x0000_s1907" style="position:absolute;left:6083;top:654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0CMgA&#10;AADeAAAADwAAAGRycy9kb3ducmV2LnhtbESPQWvCQBSE70L/w/IK3nTToCFGV6mFgheh2h7q7Zl9&#10;TYLZt+nuqrG/vlsQehxm5htmsepNKy7kfGNZwdM4AUFcWt1wpeDj/XWUg/ABWWNrmRTcyMNq+TBY&#10;YKHtlXd02YdKRAj7AhXUIXSFlL6syaAf2444el/WGQxRukpqh9cIN61MkySTBhuOCzV29FJTedqf&#10;jYL1LF9/v014+7M7HujweTxNU5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nQIyAAAAN4AAAAPAAAAAAAAAAAAAAAAAJgCAABk&#10;cnMvZG93bnJldi54bWxQSwUGAAAAAAQABAD1AAAAjQMAAAAA&#10;" fillcolor="black" stroked="f"/>
                      <v:rect id="Rectangle 2587" o:spid="_x0000_s1908" style="position:absolute;left:6083;top:65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Rk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g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tGTyAAAAN4AAAAPAAAAAAAAAAAAAAAAAJgCAABk&#10;cnMvZG93bnJldi54bWxQSwUGAAAAAAQABAD1AAAAjQMAAAAA&#10;" fillcolor="black" stroked="f"/>
                      <v:rect id="Rectangle 2588" o:spid="_x0000_s1909" style="position:absolute;left:6083;top:64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F4cUA&#10;AADeAAAADwAAAGRycy9kb3ducmV2LnhtbERPz2vCMBS+D/wfwhN2m6llSq1GUUHYZaDOg96ezbMt&#10;Ni81ybTzr18Ogx0/vt+zRWcacSfna8sKhoMEBHFhdc2lgsPX5i0D4QOyxsYyKfghD4t572WGubYP&#10;3tF9H0oRQ9jnqKAKoc2l9EVFBv3AtsSRu1hnMEToSqkdPmK4aWSaJGNpsObYUGFL64qK6/7bKFhN&#10;stVt+86fz935RKfj+TpKXaLUa79bTkEE6sK/+M/9oRWk4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UXhxQAAAN4AAAAPAAAAAAAAAAAAAAAAAJgCAABkcnMv&#10;ZG93bnJldi54bWxQSwUGAAAAAAQABAD1AAAAigMAAAAA&#10;" fillcolor="black" stroked="f"/>
                      <v:rect id="Rectangle 2589" o:spid="_x0000_s1910" style="position:absolute;left:6083;top:645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eskA&#10;AADeAAAADwAAAGRycy9kb3ducmV2LnhtbESPT2vCQBTE70K/w/IK3symQSWmrqKFQi+F+udQb8/s&#10;axLMvo27W0376bsFweMwM79h5svetOJCzjeWFTwlKQji0uqGKwX73esoB+EDssbWMin4IQ/LxcNg&#10;joW2V97QZRsqESHsC1RQh9AVUvqyJoM+sR1x9L6sMxiidJXUDq8RblqZpelUGmw4LtTY0UtN5Wn7&#10;bRSsZ/n6/DHm99/N8UCHz+NpkrlUqeFjv3oGEagP9/Ct/aYVZNN8M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geskAAADeAAAADwAAAAAAAAAAAAAAAACYAgAA&#10;ZHJzL2Rvd25yZXYueG1sUEsFBgAAAAAEAAQA9QAAAI4DAAAAAA==&#10;" fillcolor="black" stroked="f"/>
                      <v:rect id="Rectangle 2590" o:spid="_x0000_s1911" style="position:absolute;left:6083;top:64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WscA&#10;AADeAAAADwAAAGRycy9kb3ducmV2LnhtbESPy2rCQBSG94W+w3CE7urEUEMaHaUWCm4Eb4u6O2aO&#10;STBzJp2ZavTpO4uCy5//xjed96YVF3K+saxgNExAEJdWN1wp2O++XnMQPiBrbC2Tght5mM+en6ZY&#10;aHvlDV22oRJxhH2BCuoQukJKX9Zk0A9tRxy9k3UGQ5SuktrhNY6bVqZJkkmDDceHGjv6rKk8b3+N&#10;gsV7vvhZv/Hqvjke6PB9PI9Tlyj1Mug/JiAC9eER/m8vtYI0y7M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Pg1rHAAAA3gAAAA8AAAAAAAAAAAAAAAAAmAIAAGRy&#10;cy9kb3ducmV2LnhtbFBLBQYAAAAABAAEAPUAAACMAwAAAAA=&#10;" fillcolor="black" stroked="f"/>
                      <v:rect id="Rectangle 2591" o:spid="_x0000_s1912" style="position:absolute;left:6083;top:639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mwcgA&#10;AADeAAAADwAAAGRycy9kb3ducmV2LnhtbESPQWvCQBSE74X+h+UJ3urGYEOMrlILQi+Fanuot2f2&#10;mQSzb9PdVVN/fVcQehxm5htmvuxNK87kfGNZwXiUgCAurW64UvD1uX7KQfiArLG1TAp+ycNy8fgw&#10;x0LbC2/ovA2ViBD2BSqoQ+gKKX1Zk0E/sh1x9A7WGQxRukpqh5cIN61MkySTBhuOCzV29FpTedye&#10;jILVNF/9fEz4/brZ72j3vT8+py5RajjoX2YgAvXhP3xvv2kFaZZn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ybByAAAAN4AAAAPAAAAAAAAAAAAAAAAAJgCAABk&#10;cnMvZG93bnJldi54bWxQSwUGAAAAAAQABAD1AAAAjQMAAAAA&#10;" fillcolor="black" stroked="f"/>
                      <v:rect id="Rectangle 2592" o:spid="_x0000_s1913" style="position:absolute;left:6083;top:636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4ts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S+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0bi2yAAAAN4AAAAPAAAAAAAAAAAAAAAAAJgCAABk&#10;cnMvZG93bnJldi54bWxQSwUGAAAAAAQABAD1AAAAjQMAAAAA&#10;" fillcolor="black" stroked="f"/>
                      <v:rect id="Rectangle 2593" o:spid="_x0000_s1914" style="position:absolute;left:6083;top:63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dLc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J0dLckAAADeAAAADwAAAAAAAAAAAAAAAACYAgAA&#10;ZHJzL2Rvd25yZXYueG1sUEsFBgAAAAAEAAQA9QAAAI4DAAAAAA==&#10;" fillcolor="black" stroked="f"/>
                      <v:rect id="Rectangle 2594" o:spid="_x0000_s1915" style="position:absolute;left:6083;top:630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SFW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uz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IVZyAAAAN4AAAAPAAAAAAAAAAAAAAAAAJgCAABk&#10;cnMvZG93bnJldi54bWxQSwUGAAAAAAQABAD1AAAAjQMAAAAA&#10;" fillcolor="black" stroked="f"/>
                      <v:rect id="Rectangle 2595" o:spid="_x0000_s1916" style="position:absolute;left:6083;top:627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gwsgA&#10;AADeAAAADwAAAGRycy9kb3ducmV2LnhtbESPQWvCQBSE70L/w/IK3nTToCFGV6mFgheh2h7q7Zl9&#10;TYLZt+nuqrG/vlsQehxm5htmsepNKy7kfGNZwdM4AUFcWt1wpeDj/XWUg/ABWWNrmRTcyMNq+TBY&#10;YKHtlXd02YdKRAj7AhXUIXSFlL6syaAf2444el/WGQxRukpqh9cIN61MkySTBhuOCzV29FJTedqf&#10;jYL1LF9/v014+7M7HujweTxNU5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CDCyAAAAN4AAAAPAAAAAAAAAAAAAAAAAJgCAABk&#10;cnMvZG93bnJldi54bWxQSwUGAAAAAAQABAD1AAAAjQMAAAAA&#10;" fillcolor="black" stroked="f"/>
                      <v:rect id="Rectangle 2596" o:spid="_x0000_s1917" style="position:absolute;left:6083;top:624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t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r61yAAAAN4AAAAPAAAAAAAAAAAAAAAAAJgCAABk&#10;cnMvZG93bnJldi54bWxQSwUGAAAAAAQABAD1AAAAjQMAAAAA&#10;" fillcolor="black" stroked="f"/>
                      <v:rect id="Rectangle 2597" o:spid="_x0000_s1918" style="position:absolute;left:6083;top:62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bLskA&#10;AADeAAAADwAAAGRycy9kb3ducmV2LnhtbESPT2vCQBTE74V+h+UVvNVNg01jdJVaEHop1D8HvT2z&#10;zySYfZvurpr203eFQo/DzPyGmc5704oLOd9YVvA0TEAQl1Y3XCnYbpaPOQgfkDW2lknBN3mYz+7v&#10;plhoe+UVXdahEhHCvkAFdQhdIaUvazLoh7Yjjt7ROoMhSldJ7fAa4aaVaZJk0mDDcaHGjt5qKk/r&#10;s1GwGOeLr88Rf/ysDnva7w6n59QlSg0e+tcJiEB9+A//td+1gjTLsx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YbLskAAADeAAAADwAAAAAAAAAAAAAAAACYAgAA&#10;ZHJzL2Rvd25yZXYueG1sUEsFBgAAAAAEAAQA9QAAAI4DAAAAAA==&#10;" fillcolor="black" stroked="f"/>
                      <v:rect id="Rectangle 2598" o:spid="_x0000_s1919" style="position:absolute;left:6083;top:618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PXMUA&#10;AADeAAAADwAAAGRycy9kb3ducmV2LnhtbERPy2rCQBTdF/oPwxW6qxNDDWl0lFoouBF8Lerumrkm&#10;wcyddGaq0a/vLAouD+c9nfemFRdyvrGsYDRMQBCXVjdcKdjvvl5zED4ga2wtk4IbeZjPnp+mWGh7&#10;5Q1dtqESMYR9gQrqELpCSl/WZNAPbUccuZN1BkOErpLa4TWGm1amSZJJgw3Hhho7+qypPG9/jYLF&#10;e774Wb/x6r45HujwfTyPU5co9TLoPyYgAvXhIf53L7WCNMuz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Y9cxQAAAN4AAAAPAAAAAAAAAAAAAAAAAJgCAABkcnMv&#10;ZG93bnJldi54bWxQSwUGAAAAAAQABAD1AAAAigMAAAAA&#10;" fillcolor="black" stroked="f"/>
                      <v:rect id="Rectangle 2599" o:spid="_x0000_s1920" style="position:absolute;left:6083;top:6154;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Uqx8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SrHyAAAAN4AAAAPAAAAAAAAAAAAAAAAAJgCAABk&#10;cnMvZG93bnJldi54bWxQSwUGAAAAAAQABAD1AAAAjQMAAAAA&#10;" fillcolor="black" stroked="f"/>
                      <v:rect id="Rectangle 2600" o:spid="_x0000_s1921" style="position:absolute;left:6083;top:53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Vh8cA&#10;AADeAAAADwAAAGRycy9kb3ducmV2LnhtbESPy2rCQBSG94W+w3AK7urEUDVGR6kFwU2hXha6O2aO&#10;STBzJp0ZNfbpO4tClz//jW+26EwjbuR8bVnBoJ+AIC6srrlUsN+tXjMQPiBrbCyTggd5WMyfn2aY&#10;a3vnDd22oRRxhH2OCqoQ2lxKX1Rk0PdtSxy9s3UGQ5SulNrhPY6bRqZJMpIGa44PFbb0UVFx2V6N&#10;guUkW35/vfHnz+Z0pOPhdBmmLlGq99K9T0EE6sJ/+K+91grSUTaO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WFYfHAAAA3gAAAA8AAAAAAAAAAAAAAAAAmAIAAGRy&#10;cy9kb3ducmV2LnhtbFBLBQYAAAAABAAEAPUAAACMAwAAAAA=&#10;" fillcolor="black" stroked="f"/>
                      <v:rect id="Rectangle 2601" o:spid="_x0000_s1922" style="position:absolute;left:6083;top:53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wH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2rAcyAAAAN4AAAAPAAAAAAAAAAAAAAAAAJgCAABk&#10;cnMvZG93bnJldi54bWxQSwUGAAAAAAQABAD1AAAAjQMAAAAA&#10;" fillcolor="black" stroked="f"/>
                      <v:rect id="Rectangle 2602" o:spid="_x0000_s1923" style="position:absolute;left:6083;top:52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ua8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ryAAAAN4AAAAPAAAAAAAAAAAAAAAAAJgCAABk&#10;cnMvZG93bnJldi54bWxQSwUGAAAAAAQABAD1AAAAjQMAAAAA&#10;" fillcolor="black" stroked="f"/>
                      <v:rect id="Rectangle 2603" o:spid="_x0000_s1924" style="position:absolute;left:6083;top:52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L8MkA&#10;AADeAAAADwAAAGRycy9kb3ducmV2LnhtbESPQWvCQBSE7wX/w/KE3urG1NoYXUULBS+Fanuot2f2&#10;mQSzb+PuVtP++m5B8DjMzDfMbNGZRpzJ+dqyguEgAUFcWF1zqeDz4/UhA+EDssbGMin4IQ+Lee9u&#10;hrm2F97QeRtKESHsc1RQhdDmUvqiIoN+YFvi6B2sMxiidKXUDi8RbhqZJslYGqw5LlTY0ktFxXH7&#10;bRSsJtnq9D7it9/Nfke7r/3xKXWJUvf9bjkFEagLt/C1vdYK0nH2/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USL8MkAAADeAAAADwAAAAAAAAAAAAAAAACYAgAA&#10;ZHJzL2Rvd25yZXYueG1sUEsFBgAAAAAEAAQA9QAAAI4DAAAAAA==&#10;" fillcolor="black" stroked="f"/>
                      <v:rect id="Rectangle 2604" o:spid="_x0000_s1925" style="position:absolute;left:6083;top:524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h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h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rROEyAAAAN4AAAAPAAAAAAAAAAAAAAAAAJgCAABk&#10;cnMvZG93bnJldi54bWxQSwUGAAAAAAQABAD1AAAAjQMAAAAA&#10;" fillcolor="black" stroked="f"/>
                      <v:rect id="Rectangle 2605" o:spid="_x0000_s1926" style="position:absolute;left:6083;top:52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2H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h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4bYfyAAAAN4AAAAPAAAAAAAAAAAAAAAAAJgCAABk&#10;cnMvZG93bnJldi54bWxQSwUGAAAAAAQABAD1AAAAjQMAAAAA&#10;" fillcolor="black" stroked="f"/>
                      <v:rect id="Rectangle 2606" o:spid="_x0000_s1927" style="position:absolute;left:6083;top:51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oaMkA&#10;AADeAAAADwAAAGRycy9kb3ducmV2LnhtbESPT2vCQBTE74V+h+UVvNVNg01jdJVaEHop1D8HvT2z&#10;zySYfZvurpr203eFQo/DzPyGmc5704oLOd9YVvA0TEAQl1Y3XCnYbpaPOQgfkDW2lknBN3mYz+7v&#10;plhoe+UVXdahEhHCvkAFdQhdIaUvazLoh7Yjjt7ROoMhSldJ7fAa4aaVaZJk0mDDcaHGjt5qKk/r&#10;s1GwGOeLr88Rf/ysDnva7w6n59QlSg0e+tcJiEB9+A//td+1gjTLX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MoaMkAAADeAAAADwAAAAAAAAAAAAAAAACYAgAA&#10;ZHJzL2Rvd25yZXYueG1sUEsFBgAAAAAEAAQA9QAAAI4DAAAAAA==&#10;" fillcolor="black" stroked="f"/>
                      <v:rect id="Rectangle 2607" o:spid="_x0000_s1928" style="position:absolute;left:6083;top:514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88kA&#10;AADeAAAADwAAAGRycy9kb3ducmV2LnhtbESPT2vCQBTE7wW/w/KE3uqmwT9p6ipVKPQiqO2h3p7Z&#10;1ySYfZvubjX66V1B6HGYmd8w03lnGnEk52vLCp4HCQjiwuqaSwVfn+9PGQgfkDU2lknBmTzMZ72H&#10;KebannhDx20oRYSwz1FBFUKbS+mLigz6gW2Jo/djncEQpSuldniKcNPINEnG0mDNcaHClpYVFYft&#10;n1GweMkWv+shry6b/Y523/vDKHWJUo/97u0VRKAu/Ifv7Q+tIB1nk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N88kAAADeAAAADwAAAAAAAAAAAAAAAACYAgAA&#10;ZHJzL2Rvd25yZXYueG1sUEsFBgAAAAAEAAQA9QAAAI4DAAAAAA==&#10;" fillcolor="black" stroked="f"/>
                      <v:rect id="Rectangle 2608" o:spid="_x0000_s1929" style="position:absolute;left:6083;top:51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gcUA&#10;AADeAAAADwAAAGRycy9kb3ducmV2LnhtbERPu27CMBTdK/UfrFuJrThEBULAoFIJiaVSeQywXeJL&#10;EhFfp7aB0K+vh0odj857tuhMI27kfG1ZwaCfgCAurK65VLDfrV4zED4ga2wsk4IHeVjMn59mmGt7&#10;5w3dtqEUMYR9jgqqENpcSl9UZND3bUscubN1BkOErpTa4T2Gm0amSTKSBmuODRW29FFRcdlejYLl&#10;JFt+f73x58/mdKTj4XQZpi5RqvfSvU9BBOrCv/jPvdYK0lE2j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BmBxQAAAN4AAAAPAAAAAAAAAAAAAAAAAJgCAABkcnMv&#10;ZG93bnJldi54bWxQSwUGAAAAAAQABAD1AAAAigMAAAAA&#10;" fillcolor="black" stroked="f"/>
                      <v:rect id="Rectangle 2609" o:spid="_x0000_s1930" style="position:absolute;left:6083;top:50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8G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y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wayAAAAN4AAAAPAAAAAAAAAAAAAAAAAJgCAABk&#10;cnMvZG93bnJldi54bWxQSwUGAAAAAAQABAD1AAAAjQMAAAAA&#10;" fillcolor="black" stroked="f"/>
                      <v:rect id="Rectangle 2610" o:spid="_x0000_s1931" style="position:absolute;left:6083;top:50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loMYA&#10;AADeAAAADwAAAGRycy9kb3ducmV2LnhtbESPy2rCQBSG9wXfYTgFd3XSYCWNjqIFoZuCt0XdHTPH&#10;JJg5k86Mmvr0zkJw+fPf+CazzjTiQs7XlhW8DxIQxIXVNZcKdtvlWwbCB2SNjWVS8E8eZtPeywRz&#10;ba+8pssmlCKOsM9RQRVCm0vpi4oM+oFtiaN3tM5giNKVUju8xnHTyDRJRtJgzfGhwpa+KipOm7NR&#10;sPjMFn+rIf/c1oc97X8Pp4/UJUr1X7v5GESgLjzDj/a3VpCOs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NloMYAAADeAAAADwAAAAAAAAAAAAAAAACYAgAAZHJz&#10;L2Rvd25yZXYueG1sUEsFBgAAAAAEAAQA9QAAAIsDAAAAAA==&#10;" fillcolor="black" stroked="f"/>
                      <v:rect id="Rectangle 2611" o:spid="_x0000_s1932" style="position:absolute;left:6083;top:50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O8gA&#10;AADeAAAADwAAAGRycy9kb3ducmV2LnhtbESPQWvCQBSE74L/YXkFb7oxVElTV9FCwYugtod6e2Zf&#10;k2D2bbq7auyvdwtCj8PMfMPMFp1pxIWcry0rGI8SEMSF1TWXCj4/3ocZCB+QNTaWScGNPCzm/d4M&#10;c22vvKPLPpQiQtjnqKAKoc2l9EVFBv3ItsTR+7bOYIjSlVI7vEa4aWSaJFNpsOa4UGFLbxUVp/3Z&#10;KFi9ZKuf7TNvfnfHAx2+jqdJ6hKlBk/d8hVEoC78hx/ttVaQTr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D8A7yAAAAN4AAAAPAAAAAAAAAAAAAAAAAJgCAABk&#10;cnMvZG93bnJldi54bWxQSwUGAAAAAAQABAD1AAAAjQMAAAAA&#10;" fillcolor="black" stroked="f"/>
                      <v:rect id="Rectangle 2612" o:spid="_x0000_s1933" style="position:absolute;left:6083;top:49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1eTMcA&#10;AADeAAAADwAAAGRycy9kb3ducmV2LnhtbESPQWvCQBSE7wX/w/KE3urGUCVGV9FCwYugtge9PbPP&#10;JJh9m+5uNfbXu4VCj8PMfMPMFp1pxJWcry0rGA4SEMSF1TWXCj4/3l8yED4ga2wsk4I7eVjMe08z&#10;zLW98Y6u+1CKCGGfo4IqhDaX0hcVGfQD2xJH72ydwRClK6V2eItw08g0ScbSYM1xocKW3ioqLvtv&#10;o2A1yVZf21fe/OxORzoeTpdR6hKlnvvdcgoiUBf+w3/ttVaQjrM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XkzHAAAA3gAAAA8AAAAAAAAAAAAAAAAAmAIAAGRy&#10;cy9kb3ducmV2LnhtbFBLBQYAAAAABAAEAPUAAACMAwAAAAA=&#10;" fillcolor="black" stroked="f"/>
                      <v:rect id="Rectangle 2613" o:spid="_x0000_s1934" style="position:absolute;left:6083;top:49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718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TDLX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fvXyAAAAN4AAAAPAAAAAAAAAAAAAAAAAJgCAABk&#10;cnMvZG93bnJldi54bWxQSwUGAAAAAAQABAD1AAAAjQMAAAAA&#10;" fillcolor="black" stroked="f"/>
                      <v:rect id="Rectangle 2614" o:spid="_x0000_s1935" style="position:absolute;left:6083;top:493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jo8gA&#10;AADeAAAADwAAAGRycy9kb3ducmV2LnhtbESPT2vCQBTE74V+h+UVvNVNg0qaukoVBC+Cf3qot2f2&#10;NQlm36a7q8Z+ercgeBxm5jfMeNqZRpzJ+dqygrd+AoK4sLrmUsHXbvGagfABWWNjmRRcycN08vw0&#10;xlzbC2/ovA2liBD2OSqoQmhzKX1RkUHfty1x9H6sMxiidKXUDi8RbhqZJslIGqw5LlTY0ryi4rg9&#10;GQWz92z2ux7w6m9z2NP++3Acpi5RqvfSfX6ACNSFR/jeXmoF6SjL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GOjyAAAAN4AAAAPAAAAAAAAAAAAAAAAAJgCAABk&#10;cnMvZG93bnJldi54bWxQSwUGAAAAAAQABAD1AAAAjQMAAAAA&#10;" fillcolor="black" stroked="f"/>
                      <v:rect id="Rectangle 2615" o:spid="_x0000_s1936" style="position:absolute;left:6083;top:49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GOMgA&#10;AADeAAAADwAAAGRycy9kb3ducmV2LnhtbESPT2vCQBTE70K/w/IKvZlNQ5UYXaUWCr0U/HfQ2zP7&#10;mgSzb9Pdrab99G5B8DjMzG+Y2aI3rTiT841lBc9JCoK4tLrhSsFu+z7MQfiArLG1TAp+ycNi/jCY&#10;YaHthdd03oRKRAj7AhXUIXSFlL6syaBPbEccvS/rDIYoXSW1w0uEm1ZmaTqWBhuOCzV29FZTedr8&#10;GAXLSb78Xr3w59/6eKDD/ngaZS5V6umxf52CCNSHe/jW/tAKsnG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MY4yAAAAN4AAAAPAAAAAAAAAAAAAAAAAJgCAABk&#10;cnMvZG93bnJldi54bWxQSwUGAAAAAAQABAD1AAAAjQMAAAAA&#10;" fillcolor="black" stroked="f"/>
                      <v:rect id="Rectangle 2616" o:spid="_x0000_s1937" style="position:absolute;left:6083;top:487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YT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5lhPyAAAAN4AAAAPAAAAAAAAAAAAAAAAAJgCAABk&#10;cnMvZG93bnJldi54bWxQSwUGAAAAAAQABAD1AAAAjQMAAAAA&#10;" fillcolor="black" stroked="f"/>
                      <v:rect id="Rectangle 2617" o:spid="_x0000_s1938" style="position:absolute;left:6083;top:48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91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v3UyAAAAN4AAAAPAAAAAAAAAAAAAAAAAJgCAABk&#10;cnMvZG93bnJldi54bWxQSwUGAAAAAAQABAD1AAAAjQMAAAAA&#10;" fillcolor="black" stroked="f"/>
                      <v:rect id="Rectangle 2618" o:spid="_x0000_s1939" style="position:absolute;left:6083;top:48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ppsUA&#10;AADeAAAADwAAAGRycy9kb3ducmV2LnhtbERPy2rCQBTdF/yH4Rbc1UmDlTQ6ihaEbgq+FnV3zVyT&#10;YOZOOjNq6tc7C8Hl4bwns8404kLO15YVvA8SEMSF1TWXCnbb5VsGwgdkjY1lUvBPHmbT3ssEc22v&#10;vKbLJpQihrDPUUEVQptL6YuKDPqBbYkjd7TOYIjQlVI7vMZw08g0SUbSYM2xocKWvioqTpuzUbD4&#10;zBZ/qyH/3NaHPe1/D6eP1CVK9V+7+RhEoC48xQ/3t1aQjr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WmmxQAAAN4AAAAPAAAAAAAAAAAAAAAAAJgCAABkcnMv&#10;ZG93bnJldi54bWxQSwUGAAAAAAQABAD1AAAAigMAAAAA&#10;" fillcolor="black" stroked="f"/>
                      <v:rect id="Rectangle 2619" o:spid="_x0000_s1940" style="position:absolute;left:6083;top:478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MPc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J1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cw9yAAAAN4AAAAPAAAAAAAAAAAAAAAAAJgCAABk&#10;cnMvZG93bnJldi54bWxQSwUGAAAAAAQABAD1AAAAjQMAAAAA&#10;" fillcolor="black" stroked="f"/>
                      <v:rect id="Rectangle 2620" o:spid="_x0000_s1941" style="position:absolute;left:6083;top:47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zfcYA&#10;AADeAAAADwAAAGRycy9kb3ducmV2LnhtbESPzWrCQBSF94LvMNyCO500VInRUbRQcCNU20XdXTPX&#10;JJi5k86MGvv0zkLo8nD++ObLzjTiSs7XlhW8jhIQxIXVNZcKvr8+hhkIH5A1NpZJwZ08LBf93hxz&#10;bW+8o+s+lCKOsM9RQRVCm0vpi4oM+pFtiaN3ss5giNKVUju8xXHTyDRJJtJgzfGhwpbeKyrO+4tR&#10;sJ5m69/PN97+7Y4HOvwcz+PUJUoNXrrVDESgLvyHn+2NVpBOsm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rzfcYAAADeAAAADwAAAAAAAAAAAAAAAACYAgAAZHJz&#10;L2Rvd25yZXYueG1sUEsFBgAAAAAEAAQA9QAAAIsDAAAAAA==&#10;" fillcolor="black" stroked="f"/>
                      <v:rect id="Rectangle 2621" o:spid="_x0000_s1942" style="position:absolute;left:6083;top:47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5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e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lbmyAAAAN4AAAAPAAAAAAAAAAAAAAAAAJgCAABk&#10;cnMvZG93bnJldi54bWxQSwUGAAAAAAQABAD1AAAAjQMAAAAA&#10;" fillcolor="black" stroked="f"/>
                      <v:rect id="Rectangle 2622" o:spid="_x0000_s1943" style="position:absolute;left:6083;top:46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Ik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MiRyAAAAN4AAAAPAAAAAAAAAAAAAAAAAJgCAABk&#10;cnMvZG93bnJldi54bWxQSwUGAAAAAAQABAD1AAAAjQMAAAAA&#10;" fillcolor="black" stroked="f"/>
                      <v:rect id="Rectangle 2623" o:spid="_x0000_s1944" style="position:absolute;left:6083;top:465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t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SG0KyAAAAN4AAAAPAAAAAAAAAAAAAAAAAJgCAABk&#10;cnMvZG93bnJldi54bWxQSwUGAAAAAAQABAD1AAAAjQMAAAAA&#10;" fillcolor="black" stroked="f"/>
                      <v:rect id="Rectangle 2624" o:spid="_x0000_s1945" style="position:absolute;left:6083;top:463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1fsgA&#10;AADeAAAADwAAAGRycy9kb3ducmV2LnhtbESPQWvCQBSE70L/w/IKvenGoBJTV9FCoZeC2h7q7Zl9&#10;JsHs27i71eivd4VCj8PMfMPMFp1pxJmcry0rGA4SEMSF1TWXCr6/3vsZCB+QNTaWScGVPCzmT70Z&#10;5tpeeEPnbShFhLDPUUEVQptL6YuKDPqBbYmjd7DOYIjSlVI7vES4aWSaJBNpsOa4UGFLbxUVx+2v&#10;UbCaZqvTesSft81+R7uf/XGcukSpl+du+QoiUBf+w3/tD60gnWT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fV+yAAAAN4AAAAPAAAAAAAAAAAAAAAAAJgCAABk&#10;cnMvZG93bnJldi54bWxQSwUGAAAAAAQABAD1AAAAjQMAAAAA&#10;" fillcolor="black" stroked="f"/>
                      <v:rect id="Rectangle 2625" o:spid="_x0000_s1946" style="position:absolute;left:15513;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Q5ckA&#10;AADeAAAADwAAAGRycy9kb3ducmV2LnhtbESPT2vCQBTE70K/w/IK3symQSWmrqKFQi+F+udQb8/s&#10;axLMvo27W0376bsFweMwM79h5svetOJCzjeWFTwlKQji0uqGKwX73esoB+EDssbWMin4IQ/LxcNg&#10;joW2V97QZRsqESHsC1RQh9AVUvqyJoM+sR1x9L6sMxiidJXUDq8RblqZpelUGmw4LtTY0UtN5Wn7&#10;bRSsZ/n6/DHm99/N8UCHz+NpkrlUqeFjv3oGEagP9/Ct/aYVZNN8N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1Q5ckAAADeAAAADwAAAAAAAAAAAAAAAACYAgAA&#10;ZHJzL2Rvd25yZXYueG1sUEsFBgAAAAAEAAQA9QAAAI4DAAAAAA==&#10;" fillcolor="black" stroked="f"/>
                      <v:rect id="Rectangle 2626" o:spid="_x0000_s1947" style="position:absolute;left:20269;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k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P86SyAAAAN4AAAAPAAAAAAAAAAAAAAAAAJgCAABk&#10;cnMvZG93bnJldi54bWxQSwUGAAAAAAQABAD1AAAAjQMAAAAA&#10;" fillcolor="black" stroked="f"/>
                      <v:shape id="Freeform 2627" o:spid="_x0000_s1948" style="position:absolute;left:14503;top:7983;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v18QA&#10;AADeAAAADwAAAGRycy9kb3ducmV2LnhtbESPwW7CMBBE75X4B2uReisOHAINGAQIBFcoH7CKl8QQ&#10;r6PYIaFfjytV4jiamTeaxaq3lXhQ441jBeNRAoI4d9pwoeDys/+agfABWWPlmBQ8ycNqOfhYYKZd&#10;xyd6nEMhIoR9hgrKEOpMSp+XZNGPXE0cvatrLIYom0LqBrsIt5WcJEkqLRqOCyXWtC0pv59bq6Dt&#10;dzsrj92Tb4fNb3ppzfZgjFKfw349BxGoD+/wf/uoFUzS2fcU/u7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Db9fEAAAA3gAAAA8AAAAAAAAAAAAAAAAAmAIAAGRycy9k&#10;b3ducmV2LnhtbFBLBQYAAAAABAAEAPUAAACJAwAAAAA=&#10;" path="m188,801l29,,,9,159,811r29,-10xe" fillcolor="black" stroked="f">
                        <v:path arrowok="t" o:connecttype="custom" o:connectlocs="119380,508635;18415,0;0,5715;100965,514985;119380,508635" o:connectangles="0,0,0,0,0"/>
                      </v:shape>
                      <v:shape id="Freeform 2628" o:spid="_x0000_s1949" style="position:absolute;left:20269;top:7983;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18QA&#10;AADeAAAADwAAAGRycy9kb3ducmV2LnhtbERPz2vCMBS+C/4P4QlexkztoLjOKLI5JkMPVmHXR/Ns&#10;is1LaTKt/vXLYeDx4/s9X/a2ERfqfO1YwXSSgCAuna65UnA8fD7PQPiArLFxTApu5GG5GA7mmGt3&#10;5T1dilCJGMI+RwUmhDaX0peGLPqJa4kjd3KdxRBhV0nd4TWG20amSZJJizXHBoMtvRsqz8WvVfCx&#10;Tt3dnO5PXztj9bb4+Z6+YKbUeNSv3kAE6sND/O/eaAVpNnuNe+Ode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C9fEAAAA3gAAAA8AAAAAAAAAAAAAAAAAmAIAAGRycy9k&#10;b3ducmV2LnhtbFBLBQYAAAAABAAEAPUAAACJAwAAAAA=&#10;" path="m29,811l192,9,164,,,801r29,10xe" fillcolor="black" stroked="f">
                        <v:path arrowok="t" o:connecttype="custom" o:connectlocs="18415,514985;121920,5715;104140,0;0,508635;18415,514985" o:connectangles="0,0,0,0,0"/>
                      </v:shape>
                      <v:shape id="Freeform 2629" o:spid="_x0000_s1950" style="position:absolute;left:14503;top:31719;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ePsMA&#10;AADeAAAADwAAAGRycy9kb3ducmV2LnhtbESPQYvCMBSE7wv+h/CEva2pHopWo6goel31BzyaZxtt&#10;XkqT2rq/3ggLHoeZ+YZZrHpbiQc13jhWMB4lIIhzpw0XCi7n/c8UhA/IGivHpOBJHlbLwdcCM+06&#10;/qXHKRQiQthnqKAMoc6k9HlJFv3I1cTRu7rGYoiyKaRusItwW8lJkqTSouG4UGJN25Ly+6m1Ctp+&#10;t7Py2D35dtj8pZfWbA/GKPU97NdzEIH68An/t49awSSdzmbwvhOv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ePsMAAADeAAAADwAAAAAAAAAAAAAAAACYAgAAZHJzL2Rv&#10;d25yZXYueG1sUEsFBgAAAAAEAAQA9QAAAIgDAAAAAA==&#10;" path="m159,l,801r29,10l188,9,159,xe" fillcolor="black" stroked="f">
                        <v:path arrowok="t" o:connecttype="custom" o:connectlocs="100965,0;0,508635;18415,514985;119380,5715;100965,0" o:connectangles="0,0,0,0,0"/>
                      </v:shape>
                      <v:shape id="Freeform 2630" o:spid="_x0000_s1951" style="position:absolute;left:20269;top:31719;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2dy8YA&#10;AADeAAAADwAAAGRycy9kb3ducmV2LnhtbESPy2rCQBSG9wXfYThCN8VMjBA0Oor0gqW0C6Pg9pA5&#10;ZoKZMyEz1dSn7ywKXf78N77VZrCtuFLvG8cKpkkKgrhyuuFawfHwNpmD8AFZY+uYFPyQh8169LDC&#10;Qrsb7+lahlrEEfYFKjAhdIWUvjJk0SeuI47e2fUWQ5R9LXWPtzhuW5mlaS4tNhwfDHb0bKi6lN9W&#10;wctr5u7mfH/afRmrP8vTx3SGuVKP42G7BBFoCP/hv/a7VpDlizQCRJyI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2dy8YAAADeAAAADwAAAAAAAAAAAAAAAACYAgAAZHJz&#10;L2Rvd25yZXYueG1sUEsFBgAAAAAEAAQA9QAAAIsDAAAAAA==&#10;" path="m,9l164,811r28,-10l29,,,9xe" fillcolor="black" stroked="f">
                        <v:path arrowok="t" o:connecttype="custom" o:connectlocs="0,5715;104140,514985;121920,508635;18415,0;0,5715" o:connectangles="0,0,0,0,0"/>
                      </v:shape>
                      <v:shape id="Freeform 2631" o:spid="_x0000_s1952" style="position:absolute;left:16243;top:1735;width:3359;height:5791;visibility:visible;mso-wrap-style:square;v-text-anchor:top" coordsize="52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oLzcUA&#10;AADeAAAADwAAAGRycy9kb3ducmV2LnhtbESPT4vCMBTE74LfITxhb5rqQtGuUVbBP3gQ6sqeH83b&#10;tmzzUpKo9dsbQfA4zMxvmPmyM424kvO1ZQXjUQKCuLC65lLB+WcznILwAVljY5kU3MnDctHvzTHT&#10;9sY5XU+hFBHCPkMFVQhtJqUvKjLoR7Yljt6fdQZDlK6U2uEtwk0jJ0mSSoM1x4UKW1pXVPyfLkbB&#10;wZWHfHNJ15/5jnfWrH6P+rxV6mPQfX+BCNSFd/jV3msFk3SWjO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gvNxQAAAN4AAAAPAAAAAAAAAAAAAAAAAJgCAABkcnMv&#10;ZG93bnJldi54bWxQSwUGAAAAAAQABAD1AAAAigMAAAAA&#10;" path="m183,912r,-730l,182,274,,529,182r-159,l370,912r-187,xe" fillcolor="#0080ff" stroked="f">
                        <v:path arrowok="t" o:connecttype="custom" o:connectlocs="116205,579120;116205,115570;0,115570;173990,0;335915,115570;234950,115570;234950,579120;116205,579120" o:connectangles="0,0,0,0,0,0,0,0"/>
                      </v:shape>
                      <v:shape id="Freeform 2632" o:spid="_x0000_s1953" style="position:absolute;left:16211;top:1703;width:3416;height:5848;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498UA&#10;AADeAAAADwAAAGRycy9kb3ducmV2LnhtbESPwWrDMBBE74H+g9hCb4kUH0LqRgmh0JKcQuxeelus&#10;re1EWrmWHLt/HxUKPQ4z84bZ7CZnxY360HrWsFwoEMSVNy3XGj7Kt/kaRIjIBq1n0vBDAXbbh9kG&#10;c+NHPtOtiLVIEA45amhi7HIpQ9WQw7DwHXHyvnzvMCbZ19L0OCa4szJTaiUdtpwWGuzotaHqWgwu&#10;Ucp3W6h6KI+f7mK/x8tp4KXU+ulx2r+AiDTF//Bf+2A0ZKtnlcHvnXQ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Xj3xQAAAN4AAAAPAAAAAAAAAAAAAAAAAJgCAABkcnMv&#10;ZG93bnJldi54bWxQSwUGAAAAAAQABAD1AAAAigMAAAAA&#10;" path="m188,912r4,5l192,182,5,182r5,10l284,10r-10,l529,192r5,-10l370,182r,735l375,912r-187,l188,921r187,l380,921r,-4l380,187r-5,5l534,192r4,l538,187r,-5l284,r-5,l274,,,182r,5l,192r5,l188,192r-5,-5l183,917r,4l188,921r,-9xe" fillcolor="black" stroked="f">
                        <v:path arrowok="t" o:connecttype="custom" o:connectlocs="119380,579120;121920,582295;121920,115570;3175,115570;6350,121920;180340,6350;173990,6350;335915,121920;339090,115570;234950,115570;234950,582295;238125,579120;119380,579120;119380,584835;238125,584835;241300,584835;241300,582295;241300,118745;238125,121920;339090,121920;341630,121920;341630,118745;341630,115570;180340,0;177165,0;173990,0;0,115570;0,118745;0,121920;3175,121920;119380,121920;116205,118745;116205,582295;116205,584835;119380,584835;119380,579120" o:connectangles="0,0,0,0,0,0,0,0,0,0,0,0,0,0,0,0,0,0,0,0,0,0,0,0,0,0,0,0,0,0,0,0,0,0,0,0"/>
                      </v:shape>
                      <w10:anchorlock/>
                    </v:group>
                  </w:pict>
                </mc:Fallback>
              </mc:AlternateContent>
            </w:r>
          </w:p>
        </w:tc>
        <w:tc>
          <w:tcPr>
            <w:tcW w:w="5068" w:type="dxa"/>
            <w:vAlign w:val="center"/>
          </w:tcPr>
          <w:p w:rsidR="00D35342" w:rsidRPr="00125132" w:rsidRDefault="00D35342" w:rsidP="00084B79">
            <w:r w:rsidRPr="00125132">
              <w:t>Les éprouvettes de traction sont soit cylindriques soit prismatiques. Leurs dimensions sont normalisées.</w:t>
            </w:r>
          </w:p>
          <w:p w:rsidR="00D35342" w:rsidRPr="00125132" w:rsidRDefault="00D35342" w:rsidP="00084B79"/>
          <w:p w:rsidR="00D35342" w:rsidRPr="00125132" w:rsidRDefault="00D35342" w:rsidP="00084B79">
            <w:r w:rsidRPr="00125132">
              <w:t>L'essai consiste à soumettre une éprouvette de longueur L0 et de section S0 à un effort de traction croissant lentement.</w:t>
            </w:r>
          </w:p>
          <w:p w:rsidR="00D35342" w:rsidRPr="00125132" w:rsidRDefault="00D35342" w:rsidP="00084B79"/>
          <w:p w:rsidR="00D35342" w:rsidRPr="00125132" w:rsidRDefault="00D35342" w:rsidP="00084B79">
            <w:r w:rsidRPr="00125132">
              <w:t>Un dispositif mécanique enregistre une courbe qui donne à chaque instant l'effort de traction F en fonction de l'allongement de l'éprouvette.</w:t>
            </w:r>
          </w:p>
          <w:p w:rsidR="00D35342" w:rsidRPr="00125132" w:rsidRDefault="00D35342" w:rsidP="00084B79"/>
          <w:p w:rsidR="00D35342" w:rsidRPr="00125132" w:rsidRDefault="00D35342" w:rsidP="00084B79">
            <w:r w:rsidRPr="00125132">
              <w:t>Les machines de traction comportent un appareil hydraulique producteur de l'effort de traction et un appareil permettant la mesure des charges auquel est adjoint le dispositif enregistreur de la courbe.</w:t>
            </w:r>
          </w:p>
          <w:p w:rsidR="00D35342" w:rsidRPr="00125132" w:rsidRDefault="00D35342" w:rsidP="00084B79"/>
          <w:p w:rsidR="00D35342" w:rsidRPr="00125132" w:rsidRDefault="00D35342" w:rsidP="00084B79">
            <w:r w:rsidRPr="00125132">
              <w:t>L'éprouvette est disposée verticalement. Une extrémité est amarrée à un bâti fixe de la machine et l'autre extrémité est bloquée dans le mors solidaire du piston qui exerce l'effort de traction. Ce mors se déplace avec une vitesse uniforme.</w:t>
            </w:r>
          </w:p>
        </w:tc>
      </w:tr>
    </w:tbl>
    <w:p w:rsidR="00084B79" w:rsidRDefault="00084B79" w:rsidP="00084B79">
      <w:pPr>
        <w:pStyle w:val="Titre3"/>
        <w:numPr>
          <w:ilvl w:val="0"/>
          <w:numId w:val="0"/>
        </w:numPr>
        <w:jc w:val="left"/>
      </w:pPr>
    </w:p>
    <w:p w:rsidR="00084B79" w:rsidRDefault="00084B79" w:rsidP="00084B79">
      <w:pPr>
        <w:pStyle w:val="Titre3"/>
        <w:numPr>
          <w:ilvl w:val="0"/>
          <w:numId w:val="0"/>
        </w:numPr>
        <w:jc w:val="left"/>
      </w:pPr>
    </w:p>
    <w:p w:rsidR="00084B79" w:rsidRDefault="00084B79" w:rsidP="00084B79">
      <w:pPr>
        <w:pStyle w:val="Titre3"/>
        <w:numPr>
          <w:ilvl w:val="0"/>
          <w:numId w:val="0"/>
        </w:numPr>
        <w:jc w:val="left"/>
      </w:pPr>
    </w:p>
    <w:p w:rsidR="00D35342" w:rsidRPr="00125132" w:rsidRDefault="00D35342" w:rsidP="00403611">
      <w:pPr>
        <w:pStyle w:val="Titre4"/>
      </w:pPr>
      <w:r w:rsidRPr="00125132">
        <w:t xml:space="preserve">Courbes de traction  </w:t>
      </w:r>
    </w:p>
    <w:p w:rsidR="00D35342" w:rsidRPr="00125132" w:rsidRDefault="00D35342" w:rsidP="00D35342">
      <w:r w:rsidRPr="00125132">
        <w:t>On peut représenter :</w:t>
      </w:r>
    </w:p>
    <w:p w:rsidR="00D35342" w:rsidRPr="00125132" w:rsidRDefault="00D35342" w:rsidP="00010D37">
      <w:pPr>
        <w:pStyle w:val="Paragraphedeliste"/>
        <w:numPr>
          <w:ilvl w:val="0"/>
          <w:numId w:val="18"/>
        </w:numPr>
        <w:jc w:val="left"/>
      </w:pPr>
      <w:r w:rsidRPr="00125132">
        <w:t xml:space="preserve">Soit la force de traction F en fonction de l'allongement de la partie L0 noté </w:t>
      </w:r>
      <w:r w:rsidRPr="00125132">
        <w:t xml:space="preserve">L avec </w:t>
      </w:r>
      <w:r w:rsidRPr="00125132">
        <w:t>L = L - </w:t>
      </w:r>
      <w:proofErr w:type="gramStart"/>
      <w:r w:rsidRPr="00125132">
        <w:t>L0 .</w:t>
      </w:r>
      <w:proofErr w:type="gramEnd"/>
      <w:r w:rsidRPr="00125132">
        <w:t xml:space="preserve"> L étant la longueur de la partie L0 sous un effort F. </w:t>
      </w:r>
    </w:p>
    <w:p w:rsidR="00D35342" w:rsidRPr="00125132" w:rsidRDefault="00D35342" w:rsidP="00010D37">
      <w:pPr>
        <w:pStyle w:val="Paragraphedeliste"/>
        <w:numPr>
          <w:ilvl w:val="0"/>
          <w:numId w:val="18"/>
        </w:numPr>
        <w:jc w:val="left"/>
      </w:pPr>
      <w:r w:rsidRPr="00125132">
        <w:t xml:space="preserve">Soit la charge unitaire R, avec R = F/S0 en fonction de l'allongement unitaire e avec e = </w:t>
      </w:r>
      <w:r w:rsidRPr="00125132">
        <w:t xml:space="preserve">L/L0. </w:t>
      </w:r>
    </w:p>
    <w:p w:rsidR="00D35342" w:rsidRPr="00125132" w:rsidRDefault="00D35342" w:rsidP="00D35342"/>
    <w:p w:rsidR="00D35342" w:rsidRPr="00125132" w:rsidRDefault="00D35342" w:rsidP="00D35342">
      <w:r w:rsidRPr="00125132">
        <w:t>L'allure de la courbe dans les deux cas est identique.</w:t>
      </w:r>
    </w:p>
    <w:p w:rsidR="00D35342" w:rsidRPr="00125132" w:rsidRDefault="00D35342" w:rsidP="00D35342"/>
    <w:p w:rsidR="00D35342" w:rsidRPr="00125132" w:rsidRDefault="00D35342" w:rsidP="00403611">
      <w:pPr>
        <w:pStyle w:val="Titre4"/>
      </w:pPr>
      <w:r w:rsidRPr="00125132">
        <w:t>Étude d'un essai</w:t>
      </w:r>
    </w:p>
    <w:p w:rsidR="00D35342" w:rsidRPr="00125132" w:rsidRDefault="00D35342" w:rsidP="00D35342"/>
    <w:tbl>
      <w:tblPr>
        <w:tblW w:w="0" w:type="auto"/>
        <w:tblBorders>
          <w:insideH w:val="single" w:sz="4" w:space="0" w:color="auto"/>
          <w:insideV w:val="single" w:sz="4" w:space="0" w:color="auto"/>
        </w:tblBorders>
        <w:tblLook w:val="01E0" w:firstRow="1" w:lastRow="1" w:firstColumn="1" w:lastColumn="1" w:noHBand="0" w:noVBand="0"/>
      </w:tblPr>
      <w:tblGrid>
        <w:gridCol w:w="7338"/>
        <w:gridCol w:w="2551"/>
      </w:tblGrid>
      <w:tr w:rsidR="00D35342" w:rsidRPr="00125132" w:rsidTr="00084B79">
        <w:tc>
          <w:tcPr>
            <w:tcW w:w="7338" w:type="dxa"/>
          </w:tcPr>
          <w:p w:rsidR="00D35342" w:rsidRPr="00125132" w:rsidRDefault="00D35342" w:rsidP="00084B79">
            <w:pPr>
              <w:jc w:val="center"/>
            </w:pPr>
            <w:r w:rsidRPr="00125132">
              <w:object w:dxaOrig="7393" w:dyaOrig="11598">
                <v:shape id="_x0000_i1028" type="#_x0000_t75" style="width:335.25pt;height:526.5pt" o:ole="" o:allowoverlap="f">
                  <v:imagedata r:id="rId29" o:title=""/>
                </v:shape>
                <o:OLEObject Type="Embed" ProgID="Designer.Drawing.7" ShapeID="_x0000_i1028" DrawAspect="Content" ObjectID="_1487486121" r:id="rId30"/>
              </w:object>
            </w:r>
          </w:p>
        </w:tc>
        <w:tc>
          <w:tcPr>
            <w:tcW w:w="2551" w:type="dxa"/>
            <w:vAlign w:val="center"/>
          </w:tcPr>
          <w:p w:rsidR="00D35342" w:rsidRPr="00125132" w:rsidRDefault="00D35342" w:rsidP="00084B79">
            <w:r w:rsidRPr="00125132">
              <w:t xml:space="preserve">1. Éprouvette au repos </w:t>
            </w:r>
          </w:p>
          <w:p w:rsidR="00D35342" w:rsidRPr="00125132" w:rsidRDefault="00D35342" w:rsidP="00084B79">
            <w:r w:rsidRPr="00125132">
              <w:t xml:space="preserve">F = 0, </w:t>
            </w:r>
            <w:r w:rsidRPr="00125132">
              <w:t xml:space="preserve">L = 0. </w:t>
            </w:r>
          </w:p>
          <w:p w:rsidR="00D35342" w:rsidRPr="00125132" w:rsidRDefault="00D35342" w:rsidP="00084B79"/>
          <w:p w:rsidR="00D35342" w:rsidRPr="00125132" w:rsidRDefault="00D35342" w:rsidP="00084B79"/>
          <w:p w:rsidR="00D35342" w:rsidRPr="00125132" w:rsidRDefault="00D35342" w:rsidP="00084B79">
            <w:r w:rsidRPr="00125132">
              <w:t xml:space="preserve">2. On tire sur l'éprouvette avec une force F1 qui entraîne un allongement </w:t>
            </w:r>
            <w:r w:rsidRPr="00125132">
              <w:t>L1.</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3. On supprime la force, l'allongement disparaît (déformation élastique).  L'éprouvette reprend sa dimension initiale.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4. On tire avec une force F2 qui entraîne un allongement </w:t>
            </w:r>
            <w:r w:rsidRPr="00125132">
              <w:t>L3.</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5. On supprime la force F2, un allongement </w:t>
            </w:r>
            <w:r w:rsidRPr="00125132">
              <w:t>L2 reste. (déformation plastique).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6. On tire sur l'éprouvette. Après un maximum, la force décroît, l'éprouvette s'amincit en un endroit (striction) puis il y a rupture. Après rapprochement des fragments, on mesure </w:t>
            </w:r>
            <w:r w:rsidRPr="00125132">
              <w:t>L4.</w:t>
            </w:r>
          </w:p>
        </w:tc>
      </w:tr>
    </w:tbl>
    <w:p w:rsidR="00084B79" w:rsidRDefault="00084B79" w:rsidP="00084B79">
      <w:pPr>
        <w:pStyle w:val="Titre3"/>
        <w:numPr>
          <w:ilvl w:val="0"/>
          <w:numId w:val="0"/>
        </w:numPr>
        <w:jc w:val="left"/>
      </w:pPr>
    </w:p>
    <w:p w:rsidR="00D35342" w:rsidRPr="00125132" w:rsidRDefault="00D35342" w:rsidP="00403611">
      <w:pPr>
        <w:pStyle w:val="Titre4"/>
      </w:pPr>
      <w:r w:rsidRPr="00125132">
        <w:t>Détermination des caractéristiques mécaniques</w:t>
      </w:r>
    </w:p>
    <w:p w:rsidR="00D35342" w:rsidRPr="00125132" w:rsidRDefault="00D35342" w:rsidP="00D35342">
      <w:r w:rsidRPr="00125132">
        <w:sym w:font="Symbol" w:char="F0B7"/>
      </w:r>
      <w:r w:rsidRPr="00125132">
        <w:t xml:space="preserve"> La contrainte de traction σ est donnée par la formule suivante :</w:t>
      </w:r>
    </w:p>
    <w:p w:rsidR="00D35342" w:rsidRPr="00125132" w:rsidRDefault="00D35342" w:rsidP="00D35342">
      <w:pPr>
        <w:jc w:val="center"/>
      </w:pPr>
      <w:r w:rsidRPr="00125132">
        <w:object w:dxaOrig="680" w:dyaOrig="639">
          <v:shape id="_x0000_i1029" type="#_x0000_t75" style="width:34.5pt;height:32.25pt" o:ole="" o:bordertopcolor="this" o:borderleftcolor="this" o:borderbottomcolor="this" o:borderrightcolor="this">
            <v:imagedata r:id="rId31" o:title=""/>
            <w10:bordertop type="single" width="8"/>
            <w10:borderleft type="single" width="8"/>
            <w10:borderbottom type="single" width="8"/>
            <w10:borderright type="single" width="8"/>
          </v:shape>
          <o:OLEObject Type="Embed" ProgID="Equation.DSMT4" ShapeID="_x0000_i1029" DrawAspect="Content" ObjectID="_1487486122" r:id="rId32"/>
        </w:object>
      </w:r>
    </w:p>
    <w:p w:rsidR="00D35342" w:rsidRPr="00125132" w:rsidRDefault="00D35342" w:rsidP="00D35342">
      <w:proofErr w:type="gramStart"/>
      <w:r w:rsidRPr="00125132">
        <w:t>où</w:t>
      </w:r>
      <w:proofErr w:type="gramEnd"/>
      <w:r w:rsidRPr="00125132">
        <w:t xml:space="preserve"> σ est la contrainte de traction en </w:t>
      </w:r>
      <w:proofErr w:type="spellStart"/>
      <w:r w:rsidRPr="00125132">
        <w:t>MPa</w:t>
      </w:r>
      <w:proofErr w:type="spellEnd"/>
      <w:r w:rsidRPr="00125132">
        <w:t xml:space="preserve">, F est l’effort de traction en N et </w:t>
      </w:r>
      <w:r w:rsidRPr="00125132">
        <w:object w:dxaOrig="260" w:dyaOrig="320">
          <v:shape id="_x0000_i1030" type="#_x0000_t75" style="width:13.5pt;height:15.75pt" o:ole="">
            <v:imagedata r:id="rId33" o:title=""/>
          </v:shape>
          <o:OLEObject Type="Embed" ProgID="Equation.DSMT4" ShapeID="_x0000_i1030" DrawAspect="Content" ObjectID="_1487486123" r:id="rId34"/>
        </w:object>
      </w:r>
      <w:r w:rsidRPr="00125132">
        <w:t xml:space="preserve"> est l’aire de la section de la partie utile de l’éprouvette en mm2.</w:t>
      </w:r>
    </w:p>
    <w:p w:rsidR="00D35342" w:rsidRPr="00125132" w:rsidRDefault="00D35342" w:rsidP="00D35342"/>
    <w:p w:rsidR="00D35342" w:rsidRPr="00125132" w:rsidRDefault="00403611" w:rsidP="00D35342">
      <w:r>
        <w:t>L</w:t>
      </w:r>
      <w:r w:rsidR="00D35342" w:rsidRPr="00125132">
        <w:t xml:space="preserve">a déformation </w:t>
      </w:r>
      <w:r w:rsidR="00D35342" w:rsidRPr="00125132">
        <w:object w:dxaOrig="180" w:dyaOrig="220">
          <v:shape id="_x0000_i1031" type="#_x0000_t75" style="width:9pt;height:11.25pt" o:ole="">
            <v:imagedata r:id="rId35" o:title=""/>
          </v:shape>
          <o:OLEObject Type="Embed" ProgID="Equation.DSMT4" ShapeID="_x0000_i1031" DrawAspect="Content" ObjectID="_1487486124" r:id="rId36"/>
        </w:object>
      </w:r>
      <w:r w:rsidR="00D35342" w:rsidRPr="00125132">
        <w:t>est donnée par :</w:t>
      </w:r>
    </w:p>
    <w:p w:rsidR="00D35342" w:rsidRPr="00125132" w:rsidRDefault="00D35342" w:rsidP="00D35342">
      <w:pPr>
        <w:jc w:val="center"/>
      </w:pPr>
      <w:r w:rsidRPr="00125132">
        <w:object w:dxaOrig="660" w:dyaOrig="639">
          <v:shape id="_x0000_i1032" type="#_x0000_t75" style="width:33pt;height:32.2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Equation.DSMT4" ShapeID="_x0000_i1032" DrawAspect="Content" ObjectID="_1487486125" r:id="rId38"/>
        </w:object>
      </w:r>
    </w:p>
    <w:p w:rsidR="00D35342" w:rsidRPr="00125132" w:rsidRDefault="00D35342" w:rsidP="00D35342">
      <w:r w:rsidRPr="00125132">
        <w:t xml:space="preserve">où </w:t>
      </w:r>
      <w:r w:rsidRPr="00125132">
        <w:object w:dxaOrig="180" w:dyaOrig="220">
          <v:shape id="_x0000_i1033" type="#_x0000_t75" style="width:9pt;height:11.25pt" o:ole="">
            <v:imagedata r:id="rId35" o:title=""/>
          </v:shape>
          <o:OLEObject Type="Embed" ProgID="Equation.DSMT4" ShapeID="_x0000_i1033" DrawAspect="Content" ObjectID="_1487486126" r:id="rId39"/>
        </w:object>
      </w:r>
      <w:r w:rsidRPr="00125132">
        <w:t>est une grandeur sans unité, ∆</w:t>
      </w:r>
      <w:proofErr w:type="gramStart"/>
      <w:r w:rsidRPr="00125132">
        <w:t>L ,</w:t>
      </w:r>
      <w:proofErr w:type="gramEnd"/>
      <w:r w:rsidRPr="00125132">
        <w:t xml:space="preserve"> en mm, désigne l’accroissement de distance entre les mors lors de l’essai, </w:t>
      </w:r>
    </w:p>
    <w:p w:rsidR="00D35342" w:rsidRPr="00125132" w:rsidRDefault="00D35342" w:rsidP="00D35342">
      <w:r w:rsidRPr="00125132">
        <w:t>L0 désigne la longueur initiale de l’éprouvette.</w:t>
      </w:r>
    </w:p>
    <w:p w:rsidR="00D35342" w:rsidRPr="00125132" w:rsidRDefault="00D35342" w:rsidP="00D35342"/>
    <w:p w:rsidR="00D35342" w:rsidRPr="00125132" w:rsidRDefault="00D35342" w:rsidP="00D35342">
      <w:r w:rsidRPr="00125132">
        <w:rPr>
          <w:rFonts w:eastAsiaTheme="minorEastAsia"/>
        </w:rPr>
        <w:t>Loi de Hooke</w:t>
      </w:r>
      <w:r w:rsidRPr="00125132">
        <w:t xml:space="preserve">. Dans la zone élastique, le matériau a un comportement élastique. On définit donc le module de Young E (en </w:t>
      </w:r>
      <w:proofErr w:type="spellStart"/>
      <w:r w:rsidRPr="00125132">
        <w:t>MPa</w:t>
      </w:r>
      <w:proofErr w:type="spellEnd"/>
      <w:r w:rsidRPr="00125132">
        <w:t>) (ou module d’élasticité longitudinal) par la relation suivante :</w:t>
      </w:r>
    </w:p>
    <w:p w:rsidR="00D35342" w:rsidRPr="00125132" w:rsidRDefault="00D35342" w:rsidP="00D35342">
      <w:pPr>
        <w:jc w:val="center"/>
      </w:pPr>
      <w:r w:rsidRPr="00125132">
        <w:object w:dxaOrig="620" w:dyaOrig="279">
          <v:shape id="_x0000_i1034" type="#_x0000_t75" style="width:31.5pt;height:13.5pt" o:ole="" o:bordertopcolor="this" o:borderleftcolor="this" o:borderbottomcolor="this" o:borderrightcolor="this">
            <v:imagedata r:id="rId40" o:title=""/>
            <w10:bordertop type="single" width="8"/>
            <w10:borderleft type="single" width="8"/>
            <w10:borderbottom type="single" width="8"/>
            <w10:borderright type="single" width="8"/>
          </v:shape>
          <o:OLEObject Type="Embed" ProgID="Equation.DSMT4" ShapeID="_x0000_i1034" DrawAspect="Content" ObjectID="_1487486127" r:id="rId41"/>
        </w:object>
      </w:r>
    </w:p>
    <w:p w:rsidR="00D35342" w:rsidRPr="00125132" w:rsidRDefault="00D35342" w:rsidP="00D35342">
      <w:r w:rsidRPr="00125132">
        <w:t>Les caractéristiques de l’essai de traction sont :</w:t>
      </w:r>
    </w:p>
    <w:p w:rsidR="00D35342" w:rsidRPr="00125132" w:rsidRDefault="00D35342" w:rsidP="00010D37">
      <w:pPr>
        <w:pStyle w:val="Paragraphedeliste"/>
        <w:numPr>
          <w:ilvl w:val="0"/>
          <w:numId w:val="19"/>
        </w:numPr>
        <w:jc w:val="left"/>
      </w:pPr>
      <w:r w:rsidRPr="00125132">
        <w:t xml:space="preserve">la contrainte de limite élastique </w:t>
      </w:r>
      <w:proofErr w:type="gramStart"/>
      <w:r w:rsidRPr="00125132">
        <w:t xml:space="preserve">: </w:t>
      </w:r>
      <w:r w:rsidRPr="00125132">
        <w:object w:dxaOrig="760" w:dyaOrig="639">
          <v:shape id="_x0000_i1035" type="#_x0000_t75" style="width:38.25pt;height:32.25pt" o:ole="">
            <v:imagedata r:id="rId42" o:title=""/>
          </v:shape>
          <o:OLEObject Type="Embed" ProgID="Equation.DSMT4" ShapeID="_x0000_i1035" DrawAspect="Content" ObjectID="_1487486128" r:id="rId43"/>
        </w:object>
      </w:r>
      <w:r w:rsidRPr="00125132">
        <w:t>,</w:t>
      </w:r>
      <w:proofErr w:type="gramEnd"/>
      <w:r w:rsidRPr="00125132">
        <w:t xml:space="preserve"> </w:t>
      </w:r>
      <w:proofErr w:type="spellStart"/>
      <w:r w:rsidRPr="00125132">
        <w:t>Re</w:t>
      </w:r>
      <w:proofErr w:type="spellEnd"/>
      <w:r w:rsidRPr="00125132">
        <w:t xml:space="preserve"> étant donné en </w:t>
      </w:r>
      <w:proofErr w:type="spellStart"/>
      <w:r w:rsidRPr="00125132">
        <w:t>MPa</w:t>
      </w:r>
      <w:proofErr w:type="spellEnd"/>
      <w:r w:rsidRPr="00125132">
        <w:t xml:space="preserve"> ;</w:t>
      </w:r>
    </w:p>
    <w:p w:rsidR="00D35342" w:rsidRPr="00125132" w:rsidRDefault="00D35342" w:rsidP="00010D37">
      <w:pPr>
        <w:pStyle w:val="Paragraphedeliste"/>
        <w:numPr>
          <w:ilvl w:val="0"/>
          <w:numId w:val="19"/>
        </w:numPr>
        <w:jc w:val="left"/>
      </w:pPr>
      <w:r w:rsidRPr="00125132">
        <w:t xml:space="preserve">le module d’élasticité longitudinal (ou module de Young), E en </w:t>
      </w:r>
      <w:proofErr w:type="spellStart"/>
      <w:r w:rsidRPr="00125132">
        <w:t>MPa</w:t>
      </w:r>
      <w:proofErr w:type="spellEnd"/>
      <w:r w:rsidRPr="00125132">
        <w:t xml:space="preserve"> ;</w:t>
      </w:r>
    </w:p>
    <w:p w:rsidR="00D35342" w:rsidRPr="00125132" w:rsidRDefault="00D35342" w:rsidP="00010D37">
      <w:pPr>
        <w:pStyle w:val="Paragraphedeliste"/>
        <w:numPr>
          <w:ilvl w:val="0"/>
          <w:numId w:val="19"/>
        </w:numPr>
        <w:jc w:val="left"/>
      </w:pPr>
      <w:r w:rsidRPr="00125132">
        <w:t xml:space="preserve">la contrainte de limite à la rupture </w:t>
      </w:r>
      <w:proofErr w:type="gramStart"/>
      <w:r w:rsidRPr="00125132">
        <w:t xml:space="preserve">: </w:t>
      </w:r>
      <w:r w:rsidRPr="00125132">
        <w:object w:dxaOrig="800" w:dyaOrig="639">
          <v:shape id="_x0000_i1036" type="#_x0000_t75" style="width:39.75pt;height:32.25pt" o:ole="">
            <v:imagedata r:id="rId44" o:title=""/>
          </v:shape>
          <o:OLEObject Type="Embed" ProgID="Equation.DSMT4" ShapeID="_x0000_i1036" DrawAspect="Content" ObjectID="_1487486129" r:id="rId45"/>
        </w:object>
      </w:r>
      <w:r w:rsidRPr="00125132">
        <w:t>,</w:t>
      </w:r>
      <w:proofErr w:type="gramEnd"/>
      <w:r w:rsidRPr="00125132">
        <w:t xml:space="preserve"> R m étant donné en </w:t>
      </w:r>
      <w:proofErr w:type="spellStart"/>
      <w:r w:rsidRPr="00125132">
        <w:t>MPa</w:t>
      </w:r>
      <w:proofErr w:type="spellEnd"/>
      <w:r w:rsidRPr="00125132">
        <w:t xml:space="preserve"> ;</w:t>
      </w:r>
    </w:p>
    <w:p w:rsidR="00D35342" w:rsidRPr="00125132" w:rsidRDefault="00D35342" w:rsidP="00010D37">
      <w:pPr>
        <w:pStyle w:val="Paragraphedeliste"/>
        <w:numPr>
          <w:ilvl w:val="0"/>
          <w:numId w:val="19"/>
        </w:numPr>
        <w:jc w:val="left"/>
      </w:pPr>
      <w:r w:rsidRPr="00125132">
        <w:t xml:space="preserve">l’allongement % </w:t>
      </w:r>
      <w:proofErr w:type="gramStart"/>
      <w:r w:rsidRPr="00125132">
        <w:t xml:space="preserve">: </w:t>
      </w:r>
      <w:r w:rsidRPr="00125132">
        <w:object w:dxaOrig="1620" w:dyaOrig="639">
          <v:shape id="_x0000_i1037" type="#_x0000_t75" style="width:81pt;height:32.25pt" o:ole="">
            <v:imagedata r:id="rId46" o:title=""/>
          </v:shape>
          <o:OLEObject Type="Embed" ProgID="Equation.DSMT4" ShapeID="_x0000_i1037" DrawAspect="Content" ObjectID="_1487486130" r:id="rId47"/>
        </w:object>
      </w:r>
      <w:r w:rsidRPr="00125132">
        <w:t>.</w:t>
      </w:r>
      <w:proofErr w:type="gramEnd"/>
    </w:p>
    <w:p w:rsidR="00D35342" w:rsidRPr="00125132" w:rsidRDefault="00D35342" w:rsidP="00D35342">
      <w:pPr>
        <w:pStyle w:val="Titre5"/>
        <w:jc w:val="left"/>
      </w:pPr>
      <w:r w:rsidRPr="00125132">
        <w:t>Remarque - Coefficient de Poisson</w:t>
      </w:r>
    </w:p>
    <w:p w:rsidR="00D35342" w:rsidRPr="00125132" w:rsidRDefault="00D35342" w:rsidP="00D35342">
      <w:pPr>
        <w:pBdr>
          <w:left w:val="single" w:sz="8" w:space="4" w:color="auto"/>
        </w:pBdr>
      </w:pPr>
      <w:r w:rsidRPr="00125132">
        <w:t>Lorsqu’on tire sur une éprouvette, la longueur va s’allonger et la section va se réduire. Dans le cas d’une éprouvette cylindrique, par exemple, on peut donc déterminer :</w:t>
      </w:r>
    </w:p>
    <w:p w:rsidR="00D35342" w:rsidRPr="00125132" w:rsidRDefault="00D35342" w:rsidP="00010D37">
      <w:pPr>
        <w:pStyle w:val="Paragraphedeliste"/>
        <w:numPr>
          <w:ilvl w:val="0"/>
          <w:numId w:val="20"/>
        </w:numPr>
        <w:pBdr>
          <w:left w:val="single" w:sz="8" w:space="4" w:color="auto"/>
        </w:pBdr>
        <w:ind w:left="0" w:firstLine="284"/>
        <w:jc w:val="left"/>
      </w:pPr>
      <w:r w:rsidRPr="00125132">
        <w:t xml:space="preserve">le module d’élasticité longitudinal : </w:t>
      </w:r>
      <w:r w:rsidRPr="00125132">
        <w:object w:dxaOrig="1100" w:dyaOrig="639">
          <v:shape id="_x0000_i1047" type="#_x0000_t75" style="width:55.5pt;height:32.25pt" o:ole="" o:bordertopcolor="this" o:borderleftcolor="this" o:borderbottomcolor="this" o:borderrightcolor="this">
            <v:imagedata r:id="rId48" o:title=""/>
          </v:shape>
          <o:OLEObject Type="Embed" ProgID="Equation.DSMT4" ShapeID="_x0000_i1047" DrawAspect="Content" ObjectID="_1487486131" r:id="rId49"/>
        </w:object>
      </w:r>
      <w:r w:rsidRPr="00125132">
        <w:t> ;</w:t>
      </w:r>
    </w:p>
    <w:p w:rsidR="00D35342" w:rsidRPr="00125132" w:rsidRDefault="00D35342" w:rsidP="00010D37">
      <w:pPr>
        <w:pStyle w:val="Paragraphedeliste"/>
        <w:numPr>
          <w:ilvl w:val="0"/>
          <w:numId w:val="20"/>
        </w:numPr>
        <w:pBdr>
          <w:left w:val="single" w:sz="8" w:space="4" w:color="auto"/>
        </w:pBdr>
        <w:ind w:left="0" w:firstLine="284"/>
        <w:jc w:val="left"/>
      </w:pPr>
      <w:r w:rsidRPr="00125132">
        <w:t xml:space="preserve">le module d’élasticité transversal </w:t>
      </w:r>
      <w:proofErr w:type="gramStart"/>
      <w:r w:rsidRPr="00125132">
        <w:t xml:space="preserve">: </w:t>
      </w:r>
      <w:r w:rsidRPr="00125132">
        <w:object w:dxaOrig="1180" w:dyaOrig="639">
          <v:shape id="_x0000_i1038" type="#_x0000_t75" style="width:59.25pt;height:32.25pt" o:ole="" o:bordertopcolor="this" o:borderleftcolor="this" o:borderbottomcolor="this" o:borderrightcolor="this">
            <v:imagedata r:id="rId50" o:title=""/>
          </v:shape>
          <o:OLEObject Type="Embed" ProgID="Equation.DSMT4" ShapeID="_x0000_i1038" DrawAspect="Content" ObjectID="_1487486132" r:id="rId51"/>
        </w:object>
      </w:r>
      <w:r w:rsidRPr="00125132">
        <w:t>.</w:t>
      </w:r>
      <w:proofErr w:type="gramEnd"/>
    </w:p>
    <w:p w:rsidR="00D35342" w:rsidRPr="00125132" w:rsidRDefault="00D35342" w:rsidP="00D35342">
      <w:pPr>
        <w:pBdr>
          <w:left w:val="single" w:sz="8" w:space="4" w:color="auto"/>
        </w:pBdr>
      </w:pPr>
      <w:r w:rsidRPr="00125132">
        <w:t xml:space="preserve">On appelle </w:t>
      </w:r>
      <w:r w:rsidRPr="00125132">
        <w:object w:dxaOrig="200" w:dyaOrig="220">
          <v:shape id="_x0000_i1039" type="#_x0000_t75" style="width:10.5pt;height:11.25pt" o:ole="">
            <v:imagedata r:id="rId52" o:title=""/>
          </v:shape>
          <o:OLEObject Type="Embed" ProgID="Equation.DSMT4" ShapeID="_x0000_i1039" DrawAspect="Content" ObjectID="_1487486133" r:id="rId53"/>
        </w:object>
      </w:r>
      <w:r w:rsidRPr="00125132">
        <w:t xml:space="preserve"> coefficient de Poisson. Ce coefficient est constant :</w:t>
      </w:r>
    </w:p>
    <w:p w:rsidR="00D35342" w:rsidRPr="00125132" w:rsidRDefault="00D35342" w:rsidP="00D35342">
      <w:pPr>
        <w:pBdr>
          <w:left w:val="single" w:sz="8" w:space="4" w:color="auto"/>
        </w:pBdr>
        <w:jc w:val="center"/>
      </w:pPr>
      <w:r w:rsidRPr="00125132">
        <w:object w:dxaOrig="660" w:dyaOrig="660">
          <v:shape id="_x0000_i1040" type="#_x0000_t75" style="width:33pt;height:33pt" o:ole="" o:bordertopcolor="this" o:borderleftcolor="this" o:borderbottomcolor="this" o:borderrightcolor="this">
            <v:imagedata r:id="rId54" o:title=""/>
            <w10:bordertop type="single" width="8"/>
            <w10:borderleft type="single" width="8"/>
            <w10:borderbottom type="single" width="8"/>
            <w10:borderright type="single" width="8"/>
          </v:shape>
          <o:OLEObject Type="Embed" ProgID="Equation.DSMT4" ShapeID="_x0000_i1040" DrawAspect="Content" ObjectID="_1487486134" r:id="rId55"/>
        </w:object>
      </w:r>
    </w:p>
    <w:p w:rsidR="00D35342" w:rsidRPr="00125132" w:rsidRDefault="00D35342" w:rsidP="00D35342"/>
    <w:p w:rsidR="00D35342" w:rsidRPr="00125132" w:rsidRDefault="00D35342" w:rsidP="00403611">
      <w:pPr>
        <w:pStyle w:val="Titre4"/>
      </w:pPr>
      <w:r w:rsidRPr="00125132">
        <w:t xml:space="preserve">Écrouissage </w:t>
      </w:r>
    </w:p>
    <w:p w:rsidR="00D35342" w:rsidRPr="00125132" w:rsidRDefault="00D35342" w:rsidP="00D35342">
      <w:r w:rsidRPr="00125132">
        <w:pict>
          <v:shape id="_x0000_s4681" type="#_x0000_t75" style="position:absolute;left:0;text-align:left;margin-left:292.5pt;margin-top:-24.25pt;width:198pt;height:160.7pt;z-index:251663360;mso-position-horizontal-relative:text;mso-position-vertical-relative:text">
            <v:imagedata r:id="rId56" o:title=""/>
            <w10:wrap type="square"/>
          </v:shape>
          <o:OLEObject Type="Embed" ProgID="Designer.Drawing.7" ShapeID="_x0000_s4681" DrawAspect="Content" ObjectID="_1487486144" r:id="rId57"/>
        </w:pict>
      </w:r>
      <w:r w:rsidRPr="00125132">
        <w:t xml:space="preserve">Dans un essai, si on supprime progressivement l'effort à partir du point D, le point figuratif décrit une droite DO' sensiblement parallèle à la partie OA. L'éprouvette conserve un allongement permanent OO'. </w:t>
      </w:r>
    </w:p>
    <w:p w:rsidR="00D35342" w:rsidRPr="00125132" w:rsidRDefault="00D35342" w:rsidP="00D35342"/>
    <w:p w:rsidR="00D35342" w:rsidRPr="00125132" w:rsidRDefault="00D35342" w:rsidP="00D35342">
      <w:r w:rsidRPr="00125132">
        <w:t xml:space="preserve">Si on recommence l'essai à partir de O", la courbe de traction se superpose à la droite O'D et s'infléchit ensuite. On remarque que la limite élastique de l'éprouvette ainsi étirée est supérieure à celle qu'elle avait au départ. </w:t>
      </w:r>
    </w:p>
    <w:p w:rsidR="00D35342" w:rsidRPr="00125132" w:rsidRDefault="00D35342" w:rsidP="00D35342"/>
    <w:p w:rsidR="00D35342" w:rsidRDefault="00D35342" w:rsidP="00D35342">
      <w:pPr>
        <w:rPr>
          <w:rFonts w:eastAsiaTheme="minorEastAsia"/>
        </w:rPr>
      </w:pPr>
      <w:r w:rsidRPr="00125132">
        <w:rPr>
          <w:rFonts w:eastAsiaTheme="minorEastAsia"/>
        </w:rPr>
        <w:t>Ce procédé appelé écrouissage permet d'améliorer les caractéristiques mécaniques d'un métal.</w:t>
      </w:r>
    </w:p>
    <w:p w:rsidR="00084B79" w:rsidRDefault="00084B79" w:rsidP="00D35342">
      <w:pPr>
        <w:rPr>
          <w:rFonts w:eastAsiaTheme="minorEastAsia"/>
        </w:rPr>
      </w:pPr>
    </w:p>
    <w:p w:rsidR="00D35342" w:rsidRPr="00125132" w:rsidRDefault="00D35342" w:rsidP="00403611">
      <w:pPr>
        <w:pStyle w:val="Titre3"/>
      </w:pPr>
      <w:bookmarkStart w:id="6" w:name="_Toc382341743"/>
      <w:r w:rsidRPr="00125132">
        <w:t>Essais de dureté</w:t>
      </w:r>
      <w:bookmarkEnd w:id="6"/>
    </w:p>
    <w:p w:rsidR="00D35342" w:rsidRPr="00125132" w:rsidRDefault="00D35342" w:rsidP="00D35342">
      <w:r w:rsidRPr="00125132">
        <w:sym w:font="Symbol" w:char="F0B7"/>
      </w:r>
      <w:r w:rsidRPr="00125132">
        <w:t xml:space="preserve"> La dureté est la résistance qu'oppose un métal à la pénétration d'un corps dur (pénétrateur). Forme et taille du pénétrateur, grandeur de l'effort sont déterminants. Les divers essais se différencient par la variation de ces conditions.</w:t>
      </w:r>
    </w:p>
    <w:p w:rsidR="00D35342" w:rsidRPr="00125132" w:rsidRDefault="00D35342" w:rsidP="00D35342"/>
    <w:p w:rsidR="00D35342" w:rsidRPr="00125132" w:rsidRDefault="00D35342" w:rsidP="00010D37">
      <w:pPr>
        <w:pStyle w:val="Titre4"/>
        <w:numPr>
          <w:ilvl w:val="0"/>
          <w:numId w:val="41"/>
        </w:numPr>
      </w:pPr>
      <w:r w:rsidRPr="00125132">
        <w:t>Essai Brinell</w:t>
      </w:r>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r w:rsidRPr="00125132">
              <w:drawing>
                <wp:anchor distT="0" distB="0" distL="114300" distR="114300" simplePos="0" relativeHeight="251670528" behindDoc="0" locked="0" layoutInCell="1" allowOverlap="1" wp14:anchorId="5F940DEC" wp14:editId="4DE71271">
                  <wp:simplePos x="0" y="0"/>
                  <wp:positionH relativeFrom="column">
                    <wp:posOffset>1835150</wp:posOffset>
                  </wp:positionH>
                  <wp:positionV relativeFrom="paragraph">
                    <wp:posOffset>389890</wp:posOffset>
                  </wp:positionV>
                  <wp:extent cx="1184910" cy="1630680"/>
                  <wp:effectExtent l="19050" t="0" r="0" b="0"/>
                  <wp:wrapNone/>
                  <wp:docPr id="16003" name="il_fi" descr="http://www.hellopro.fr/images/produit-2/0/9/6/machine-de-durete-brinell-3000kgf-963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ellopro.fr/images/produit-2/0/9/6/machine-de-durete-brinell-3000kgf-963690.jpg"/>
                          <pic:cNvPicPr>
                            <a:picLocks noChangeAspect="1" noChangeArrowheads="1"/>
                          </pic:cNvPicPr>
                        </pic:nvPicPr>
                        <pic:blipFill>
                          <a:blip r:embed="rId58" cstate="print"/>
                          <a:srcRect l="11309" r="15925"/>
                          <a:stretch>
                            <a:fillRect/>
                          </a:stretch>
                        </pic:blipFill>
                        <pic:spPr bwMode="auto">
                          <a:xfrm>
                            <a:off x="0" y="0"/>
                            <a:ext cx="1184910" cy="1630680"/>
                          </a:xfrm>
                          <a:prstGeom prst="rect">
                            <a:avLst/>
                          </a:prstGeom>
                          <a:noFill/>
                          <a:ln w="9525">
                            <a:noFill/>
                            <a:miter lim="800000"/>
                            <a:headEnd/>
                            <a:tailEnd/>
                          </a:ln>
                        </pic:spPr>
                      </pic:pic>
                    </a:graphicData>
                  </a:graphic>
                </wp:anchor>
              </w:drawing>
            </w:r>
          </w:p>
          <w:p w:rsidR="00D35342" w:rsidRPr="00125132" w:rsidRDefault="00D35342" w:rsidP="00084B79"/>
          <w:p w:rsidR="00D35342" w:rsidRPr="00125132" w:rsidRDefault="00D35342" w:rsidP="00084B79">
            <w:r>
              <w:rPr>
                <w:noProof/>
                <w:lang w:eastAsia="fr-FR"/>
              </w:rPr>
              <mc:AlternateContent>
                <mc:Choice Requires="wpc">
                  <w:drawing>
                    <wp:anchor distT="0" distB="0" distL="114300" distR="114300" simplePos="0" relativeHeight="251671552" behindDoc="0" locked="0" layoutInCell="1" allowOverlap="1" wp14:anchorId="34BB4E9F" wp14:editId="10C3EDE0">
                      <wp:simplePos x="0" y="0"/>
                      <wp:positionH relativeFrom="column">
                        <wp:posOffset>-48895</wp:posOffset>
                      </wp:positionH>
                      <wp:positionV relativeFrom="paragraph">
                        <wp:posOffset>103505</wp:posOffset>
                      </wp:positionV>
                      <wp:extent cx="1824990" cy="1351915"/>
                      <wp:effectExtent l="4445" t="0" r="0" b="3175"/>
                      <wp:wrapNone/>
                      <wp:docPr id="25977" name="Zone de dessin 259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048" name="Group 2637"/>
                              <wpg:cNvGrpSpPr>
                                <a:grpSpLocks/>
                              </wpg:cNvGrpSpPr>
                              <wpg:grpSpPr bwMode="auto">
                                <a:xfrm>
                                  <a:off x="0" y="35560"/>
                                  <a:ext cx="1157605" cy="757555"/>
                                  <a:chOff x="0" y="86"/>
                                  <a:chExt cx="2801" cy="1833"/>
                                </a:xfrm>
                              </wpg:grpSpPr>
                              <wps:wsp>
                                <wps:cNvPr id="25049" name="Freeform 2638"/>
                                <wps:cNvSpPr>
                                  <a:spLocks/>
                                </wps:cNvSpPr>
                                <wps:spPr bwMode="auto">
                                  <a:xfrm>
                                    <a:off x="1634" y="1617"/>
                                    <a:ext cx="1163" cy="302"/>
                                  </a:xfrm>
                                  <a:custGeom>
                                    <a:avLst/>
                                    <a:gdLst>
                                      <a:gd name="T0" fmla="*/ 24 w 1163"/>
                                      <a:gd name="T1" fmla="*/ 5 h 302"/>
                                      <a:gd name="T2" fmla="*/ 19 w 1163"/>
                                      <a:gd name="T3" fmla="*/ 14 h 302"/>
                                      <a:gd name="T4" fmla="*/ 14 w 1163"/>
                                      <a:gd name="T5" fmla="*/ 29 h 302"/>
                                      <a:gd name="T6" fmla="*/ 9 w 1163"/>
                                      <a:gd name="T7" fmla="*/ 48 h 302"/>
                                      <a:gd name="T8" fmla="*/ 5 w 1163"/>
                                      <a:gd name="T9" fmla="*/ 86 h 302"/>
                                      <a:gd name="T10" fmla="*/ 5 w 1163"/>
                                      <a:gd name="T11" fmla="*/ 91 h 302"/>
                                      <a:gd name="T12" fmla="*/ 9 w 1163"/>
                                      <a:gd name="T13" fmla="*/ 129 h 302"/>
                                      <a:gd name="T14" fmla="*/ 14 w 1163"/>
                                      <a:gd name="T15" fmla="*/ 144 h 302"/>
                                      <a:gd name="T16" fmla="*/ 19 w 1163"/>
                                      <a:gd name="T17" fmla="*/ 158 h 302"/>
                                      <a:gd name="T18" fmla="*/ 24 w 1163"/>
                                      <a:gd name="T19" fmla="*/ 168 h 302"/>
                                      <a:gd name="T20" fmla="*/ 29 w 1163"/>
                                      <a:gd name="T21" fmla="*/ 173 h 302"/>
                                      <a:gd name="T22" fmla="*/ 38 w 1163"/>
                                      <a:gd name="T23" fmla="*/ 187 h 302"/>
                                      <a:gd name="T24" fmla="*/ 43 w 1163"/>
                                      <a:gd name="T25" fmla="*/ 192 h 302"/>
                                      <a:gd name="T26" fmla="*/ 48 w 1163"/>
                                      <a:gd name="T27" fmla="*/ 197 h 302"/>
                                      <a:gd name="T28" fmla="*/ 53 w 1163"/>
                                      <a:gd name="T29" fmla="*/ 206 h 302"/>
                                      <a:gd name="T30" fmla="*/ 57 w 1163"/>
                                      <a:gd name="T31" fmla="*/ 211 h 302"/>
                                      <a:gd name="T32" fmla="*/ 67 w 1163"/>
                                      <a:gd name="T33" fmla="*/ 216 h 302"/>
                                      <a:gd name="T34" fmla="*/ 72 w 1163"/>
                                      <a:gd name="T35" fmla="*/ 221 h 302"/>
                                      <a:gd name="T36" fmla="*/ 86 w 1163"/>
                                      <a:gd name="T37" fmla="*/ 235 h 302"/>
                                      <a:gd name="T38" fmla="*/ 91 w 1163"/>
                                      <a:gd name="T39" fmla="*/ 240 h 302"/>
                                      <a:gd name="T40" fmla="*/ 101 w 1163"/>
                                      <a:gd name="T41" fmla="*/ 244 h 302"/>
                                      <a:gd name="T42" fmla="*/ 110 w 1163"/>
                                      <a:gd name="T43" fmla="*/ 249 h 302"/>
                                      <a:gd name="T44" fmla="*/ 125 w 1163"/>
                                      <a:gd name="T45" fmla="*/ 259 h 302"/>
                                      <a:gd name="T46" fmla="*/ 139 w 1163"/>
                                      <a:gd name="T47" fmla="*/ 264 h 302"/>
                                      <a:gd name="T48" fmla="*/ 149 w 1163"/>
                                      <a:gd name="T49" fmla="*/ 268 h 302"/>
                                      <a:gd name="T50" fmla="*/ 163 w 1163"/>
                                      <a:gd name="T51" fmla="*/ 273 h 302"/>
                                      <a:gd name="T52" fmla="*/ 182 w 1163"/>
                                      <a:gd name="T53" fmla="*/ 278 h 302"/>
                                      <a:gd name="T54" fmla="*/ 197 w 1163"/>
                                      <a:gd name="T55" fmla="*/ 283 h 302"/>
                                      <a:gd name="T56" fmla="*/ 226 w 1163"/>
                                      <a:gd name="T57" fmla="*/ 288 h 302"/>
                                      <a:gd name="T58" fmla="*/ 408 w 1163"/>
                                      <a:gd name="T59" fmla="*/ 283 h 302"/>
                                      <a:gd name="T60" fmla="*/ 932 w 1163"/>
                                      <a:gd name="T61" fmla="*/ 288 h 302"/>
                                      <a:gd name="T62" fmla="*/ 961 w 1163"/>
                                      <a:gd name="T63" fmla="*/ 292 h 302"/>
                                      <a:gd name="T64" fmla="*/ 990 w 1163"/>
                                      <a:gd name="T65" fmla="*/ 297 h 302"/>
                                      <a:gd name="T66" fmla="*/ 1018 w 1163"/>
                                      <a:gd name="T67" fmla="*/ 302 h 302"/>
                                      <a:gd name="T68" fmla="*/ 1067 w 1163"/>
                                      <a:gd name="T69" fmla="*/ 297 h 302"/>
                                      <a:gd name="T70" fmla="*/ 1091 w 1163"/>
                                      <a:gd name="T71" fmla="*/ 288 h 302"/>
                                      <a:gd name="T72" fmla="*/ 1095 w 1163"/>
                                      <a:gd name="T73" fmla="*/ 283 h 302"/>
                                      <a:gd name="T74" fmla="*/ 1115 w 1163"/>
                                      <a:gd name="T75" fmla="*/ 273 h 302"/>
                                      <a:gd name="T76" fmla="*/ 1124 w 1163"/>
                                      <a:gd name="T77" fmla="*/ 259 h 302"/>
                                      <a:gd name="T78" fmla="*/ 1129 w 1163"/>
                                      <a:gd name="T79" fmla="*/ 244 h 302"/>
                                      <a:gd name="T80" fmla="*/ 1134 w 1163"/>
                                      <a:gd name="T81" fmla="*/ 235 h 302"/>
                                      <a:gd name="T82" fmla="*/ 1139 w 1163"/>
                                      <a:gd name="T83" fmla="*/ 225 h 302"/>
                                      <a:gd name="T84" fmla="*/ 1143 w 1163"/>
                                      <a:gd name="T85" fmla="*/ 211 h 302"/>
                                      <a:gd name="T86" fmla="*/ 1148 w 1163"/>
                                      <a:gd name="T87" fmla="*/ 197 h 302"/>
                                      <a:gd name="T88" fmla="*/ 1153 w 1163"/>
                                      <a:gd name="T89" fmla="*/ 173 h 302"/>
                                      <a:gd name="T90" fmla="*/ 1158 w 1163"/>
                                      <a:gd name="T91" fmla="*/ 125 h 302"/>
                                      <a:gd name="T92" fmla="*/ 1163 w 1163"/>
                                      <a:gd name="T93" fmla="*/ 38 h 302"/>
                                      <a:gd name="T94" fmla="*/ 1158 w 116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63" h="302">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29"/>
                                        </a:lnTo>
                                        <a:lnTo>
                                          <a:pt x="9" y="129"/>
                                        </a:lnTo>
                                        <a:lnTo>
                                          <a:pt x="9" y="139"/>
                                        </a:lnTo>
                                        <a:lnTo>
                                          <a:pt x="14" y="144"/>
                                        </a:lnTo>
                                        <a:lnTo>
                                          <a:pt x="14" y="153"/>
                                        </a:lnTo>
                                        <a:lnTo>
                                          <a:pt x="19" y="158"/>
                                        </a:lnTo>
                                        <a:lnTo>
                                          <a:pt x="19" y="163"/>
                                        </a:lnTo>
                                        <a:lnTo>
                                          <a:pt x="24" y="168"/>
                                        </a:lnTo>
                                        <a:lnTo>
                                          <a:pt x="24" y="173"/>
                                        </a:lnTo>
                                        <a:lnTo>
                                          <a:pt x="29" y="173"/>
                                        </a:lnTo>
                                        <a:lnTo>
                                          <a:pt x="29" y="177"/>
                                        </a:lnTo>
                                        <a:lnTo>
                                          <a:pt x="38" y="187"/>
                                        </a:lnTo>
                                        <a:lnTo>
                                          <a:pt x="38" y="192"/>
                                        </a:lnTo>
                                        <a:lnTo>
                                          <a:pt x="43" y="192"/>
                                        </a:lnTo>
                                        <a:lnTo>
                                          <a:pt x="43" y="197"/>
                                        </a:lnTo>
                                        <a:lnTo>
                                          <a:pt x="48" y="197"/>
                                        </a:lnTo>
                                        <a:lnTo>
                                          <a:pt x="48" y="201"/>
                                        </a:lnTo>
                                        <a:lnTo>
                                          <a:pt x="53" y="206"/>
                                        </a:lnTo>
                                        <a:lnTo>
                                          <a:pt x="57" y="206"/>
                                        </a:lnTo>
                                        <a:lnTo>
                                          <a:pt x="57" y="211"/>
                                        </a:lnTo>
                                        <a:lnTo>
                                          <a:pt x="62" y="211"/>
                                        </a:lnTo>
                                        <a:lnTo>
                                          <a:pt x="67" y="216"/>
                                        </a:lnTo>
                                        <a:lnTo>
                                          <a:pt x="67" y="221"/>
                                        </a:lnTo>
                                        <a:lnTo>
                                          <a:pt x="72" y="221"/>
                                        </a:lnTo>
                                        <a:lnTo>
                                          <a:pt x="81" y="230"/>
                                        </a:lnTo>
                                        <a:lnTo>
                                          <a:pt x="86" y="235"/>
                                        </a:lnTo>
                                        <a:lnTo>
                                          <a:pt x="91" y="235"/>
                                        </a:lnTo>
                                        <a:lnTo>
                                          <a:pt x="91" y="240"/>
                                        </a:lnTo>
                                        <a:lnTo>
                                          <a:pt x="96" y="240"/>
                                        </a:lnTo>
                                        <a:lnTo>
                                          <a:pt x="101" y="244"/>
                                        </a:lnTo>
                                        <a:lnTo>
                                          <a:pt x="105" y="244"/>
                                        </a:lnTo>
                                        <a:lnTo>
                                          <a:pt x="110" y="249"/>
                                        </a:lnTo>
                                        <a:lnTo>
                                          <a:pt x="115" y="249"/>
                                        </a:lnTo>
                                        <a:lnTo>
                                          <a:pt x="125" y="259"/>
                                        </a:lnTo>
                                        <a:lnTo>
                                          <a:pt x="134" y="259"/>
                                        </a:lnTo>
                                        <a:lnTo>
                                          <a:pt x="139" y="264"/>
                                        </a:lnTo>
                                        <a:lnTo>
                                          <a:pt x="144" y="264"/>
                                        </a:lnTo>
                                        <a:lnTo>
                                          <a:pt x="149" y="268"/>
                                        </a:lnTo>
                                        <a:lnTo>
                                          <a:pt x="158" y="268"/>
                                        </a:lnTo>
                                        <a:lnTo>
                                          <a:pt x="163" y="273"/>
                                        </a:lnTo>
                                        <a:lnTo>
                                          <a:pt x="178" y="273"/>
                                        </a:lnTo>
                                        <a:lnTo>
                                          <a:pt x="182" y="278"/>
                                        </a:lnTo>
                                        <a:lnTo>
                                          <a:pt x="192" y="278"/>
                                        </a:lnTo>
                                        <a:lnTo>
                                          <a:pt x="197" y="283"/>
                                        </a:lnTo>
                                        <a:lnTo>
                                          <a:pt x="216" y="283"/>
                                        </a:lnTo>
                                        <a:lnTo>
                                          <a:pt x="226" y="288"/>
                                        </a:lnTo>
                                        <a:lnTo>
                                          <a:pt x="399" y="288"/>
                                        </a:lnTo>
                                        <a:lnTo>
                                          <a:pt x="408" y="283"/>
                                        </a:lnTo>
                                        <a:lnTo>
                                          <a:pt x="927" y="283"/>
                                        </a:lnTo>
                                        <a:lnTo>
                                          <a:pt x="932" y="288"/>
                                        </a:lnTo>
                                        <a:lnTo>
                                          <a:pt x="956" y="288"/>
                                        </a:lnTo>
                                        <a:lnTo>
                                          <a:pt x="961" y="292"/>
                                        </a:lnTo>
                                        <a:lnTo>
                                          <a:pt x="980" y="292"/>
                                        </a:lnTo>
                                        <a:lnTo>
                                          <a:pt x="990" y="297"/>
                                        </a:lnTo>
                                        <a:lnTo>
                                          <a:pt x="1014" y="297"/>
                                        </a:lnTo>
                                        <a:lnTo>
                                          <a:pt x="1018" y="302"/>
                                        </a:lnTo>
                                        <a:lnTo>
                                          <a:pt x="1062" y="302"/>
                                        </a:lnTo>
                                        <a:lnTo>
                                          <a:pt x="1067" y="297"/>
                                        </a:lnTo>
                                        <a:lnTo>
                                          <a:pt x="1081" y="297"/>
                                        </a:lnTo>
                                        <a:lnTo>
                                          <a:pt x="1091" y="288"/>
                                        </a:lnTo>
                                        <a:lnTo>
                                          <a:pt x="1095" y="288"/>
                                        </a:lnTo>
                                        <a:lnTo>
                                          <a:pt x="1095" y="283"/>
                                        </a:lnTo>
                                        <a:lnTo>
                                          <a:pt x="1105" y="283"/>
                                        </a:lnTo>
                                        <a:lnTo>
                                          <a:pt x="1115" y="273"/>
                                        </a:lnTo>
                                        <a:lnTo>
                                          <a:pt x="1115" y="268"/>
                                        </a:lnTo>
                                        <a:lnTo>
                                          <a:pt x="1124" y="259"/>
                                        </a:lnTo>
                                        <a:lnTo>
                                          <a:pt x="1129" y="254"/>
                                        </a:lnTo>
                                        <a:lnTo>
                                          <a:pt x="1129" y="244"/>
                                        </a:lnTo>
                                        <a:lnTo>
                                          <a:pt x="1134" y="240"/>
                                        </a:lnTo>
                                        <a:lnTo>
                                          <a:pt x="1134" y="235"/>
                                        </a:lnTo>
                                        <a:lnTo>
                                          <a:pt x="1139" y="230"/>
                                        </a:lnTo>
                                        <a:lnTo>
                                          <a:pt x="1139" y="225"/>
                                        </a:lnTo>
                                        <a:lnTo>
                                          <a:pt x="1143" y="221"/>
                                        </a:lnTo>
                                        <a:lnTo>
                                          <a:pt x="1143" y="211"/>
                                        </a:lnTo>
                                        <a:lnTo>
                                          <a:pt x="1148" y="206"/>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0" name="Freeform 2639"/>
                                <wps:cNvSpPr>
                                  <a:spLocks/>
                                </wps:cNvSpPr>
                                <wps:spPr bwMode="auto">
                                  <a:xfrm>
                                    <a:off x="1629"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9 w 1168"/>
                                      <a:gd name="T11" fmla="*/ 182 h 307"/>
                                      <a:gd name="T12" fmla="*/ 43 w 1168"/>
                                      <a:gd name="T13" fmla="*/ 197 h 307"/>
                                      <a:gd name="T14" fmla="*/ 101 w 1168"/>
                                      <a:gd name="T15" fmla="*/ 249 h 307"/>
                                      <a:gd name="T16" fmla="*/ 135 w 1168"/>
                                      <a:gd name="T17" fmla="*/ 264 h 307"/>
                                      <a:gd name="T18" fmla="*/ 154 w 1168"/>
                                      <a:gd name="T19" fmla="*/ 273 h 307"/>
                                      <a:gd name="T20" fmla="*/ 178 w 1168"/>
                                      <a:gd name="T21" fmla="*/ 283 h 307"/>
                                      <a:gd name="T22" fmla="*/ 202 w 1168"/>
                                      <a:gd name="T23" fmla="*/ 293 h 307"/>
                                      <a:gd name="T24" fmla="*/ 956 w 1168"/>
                                      <a:gd name="T25" fmla="*/ 297 h 307"/>
                                      <a:gd name="T26" fmla="*/ 995 w 1168"/>
                                      <a:gd name="T27" fmla="*/ 307 h 307"/>
                                      <a:gd name="T28" fmla="*/ 1091 w 1168"/>
                                      <a:gd name="T29" fmla="*/ 302 h 307"/>
                                      <a:gd name="T30" fmla="*/ 1115 w 1168"/>
                                      <a:gd name="T31" fmla="*/ 293 h 307"/>
                                      <a:gd name="T32" fmla="*/ 1139 w 1168"/>
                                      <a:gd name="T33" fmla="*/ 254 h 307"/>
                                      <a:gd name="T34" fmla="*/ 1144 w 1168"/>
                                      <a:gd name="T35" fmla="*/ 235 h 307"/>
                                      <a:gd name="T36" fmla="*/ 1153 w 1168"/>
                                      <a:gd name="T37" fmla="*/ 211 h 307"/>
                                      <a:gd name="T38" fmla="*/ 1158 w 1168"/>
                                      <a:gd name="T39" fmla="*/ 168 h 307"/>
                                      <a:gd name="T40" fmla="*/ 1168 w 1168"/>
                                      <a:gd name="T41" fmla="*/ 5 h 307"/>
                                      <a:gd name="T42" fmla="*/ 24 w 1168"/>
                                      <a:gd name="T43" fmla="*/ 0 h 307"/>
                                      <a:gd name="T44" fmla="*/ 1163 w 1168"/>
                                      <a:gd name="T45" fmla="*/ 10 h 307"/>
                                      <a:gd name="T46" fmla="*/ 1153 w 1168"/>
                                      <a:gd name="T47" fmla="*/ 158 h 307"/>
                                      <a:gd name="T48" fmla="*/ 1144 w 1168"/>
                                      <a:gd name="T49" fmla="*/ 202 h 307"/>
                                      <a:gd name="T50" fmla="*/ 1139 w 1168"/>
                                      <a:gd name="T51" fmla="*/ 226 h 307"/>
                                      <a:gd name="T52" fmla="*/ 1129 w 1168"/>
                                      <a:gd name="T53" fmla="*/ 245 h 307"/>
                                      <a:gd name="T54" fmla="*/ 1105 w 1168"/>
                                      <a:gd name="T55" fmla="*/ 283 h 307"/>
                                      <a:gd name="T56" fmla="*/ 1110 w 1168"/>
                                      <a:gd name="T57" fmla="*/ 283 h 307"/>
                                      <a:gd name="T58" fmla="*/ 1091 w 1168"/>
                                      <a:gd name="T59" fmla="*/ 293 h 307"/>
                                      <a:gd name="T60" fmla="*/ 995 w 1168"/>
                                      <a:gd name="T61" fmla="*/ 297 h 307"/>
                                      <a:gd name="T62" fmla="*/ 956 w 1168"/>
                                      <a:gd name="T63" fmla="*/ 288 h 307"/>
                                      <a:gd name="T64" fmla="*/ 879 w 1168"/>
                                      <a:gd name="T65" fmla="*/ 283 h 307"/>
                                      <a:gd name="T66" fmla="*/ 192 w 1168"/>
                                      <a:gd name="T67" fmla="*/ 278 h 307"/>
                                      <a:gd name="T68" fmla="*/ 168 w 1168"/>
                                      <a:gd name="T69" fmla="*/ 273 h 307"/>
                                      <a:gd name="T70" fmla="*/ 149 w 1168"/>
                                      <a:gd name="T71" fmla="*/ 264 h 307"/>
                                      <a:gd name="T72" fmla="*/ 125 w 1168"/>
                                      <a:gd name="T73" fmla="*/ 254 h 307"/>
                                      <a:gd name="T74" fmla="*/ 77 w 1168"/>
                                      <a:gd name="T75" fmla="*/ 216 h 307"/>
                                      <a:gd name="T76" fmla="*/ 53 w 1168"/>
                                      <a:gd name="T77" fmla="*/ 192 h 307"/>
                                      <a:gd name="T78" fmla="*/ 38 w 1168"/>
                                      <a:gd name="T79" fmla="*/ 178 h 307"/>
                                      <a:gd name="T80" fmla="*/ 24 w 1168"/>
                                      <a:gd name="T81" fmla="*/ 154 h 307"/>
                                      <a:gd name="T82" fmla="*/ 14 w 1168"/>
                                      <a:gd name="T83" fmla="*/ 139 h 307"/>
                                      <a:gd name="T84" fmla="*/ 10 w 1168"/>
                                      <a:gd name="T85" fmla="*/ 67 h 307"/>
                                      <a:gd name="T86" fmla="*/ 19 w 1168"/>
                                      <a:gd name="T87" fmla="*/ 38 h 307"/>
                                      <a:gd name="T88" fmla="*/ 24 w 1168"/>
                                      <a:gd name="T89" fmla="*/ 14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2"/>
                                        </a:lnTo>
                                        <a:lnTo>
                                          <a:pt x="38" y="192"/>
                                        </a:lnTo>
                                        <a:lnTo>
                                          <a:pt x="43" y="192"/>
                                        </a:lnTo>
                                        <a:lnTo>
                                          <a:pt x="43" y="197"/>
                                        </a:lnTo>
                                        <a:lnTo>
                                          <a:pt x="72" y="226"/>
                                        </a:lnTo>
                                        <a:lnTo>
                                          <a:pt x="77" y="226"/>
                                        </a:lnTo>
                                        <a:lnTo>
                                          <a:pt x="101" y="249"/>
                                        </a:lnTo>
                                        <a:lnTo>
                                          <a:pt x="110" y="249"/>
                                        </a:lnTo>
                                        <a:lnTo>
                                          <a:pt x="125" y="264"/>
                                        </a:lnTo>
                                        <a:lnTo>
                                          <a:pt x="135" y="264"/>
                                        </a:lnTo>
                                        <a:lnTo>
                                          <a:pt x="135" y="269"/>
                                        </a:lnTo>
                                        <a:lnTo>
                                          <a:pt x="149" y="273"/>
                                        </a:lnTo>
                                        <a:lnTo>
                                          <a:pt x="154" y="273"/>
                                        </a:lnTo>
                                        <a:lnTo>
                                          <a:pt x="159" y="278"/>
                                        </a:lnTo>
                                        <a:lnTo>
                                          <a:pt x="168" y="283"/>
                                        </a:lnTo>
                                        <a:lnTo>
                                          <a:pt x="178" y="283"/>
                                        </a:lnTo>
                                        <a:lnTo>
                                          <a:pt x="183" y="288"/>
                                        </a:lnTo>
                                        <a:lnTo>
                                          <a:pt x="192" y="288"/>
                                        </a:lnTo>
                                        <a:lnTo>
                                          <a:pt x="202" y="293"/>
                                        </a:lnTo>
                                        <a:lnTo>
                                          <a:pt x="923" y="293"/>
                                        </a:lnTo>
                                        <a:lnTo>
                                          <a:pt x="932" y="297"/>
                                        </a:lnTo>
                                        <a:lnTo>
                                          <a:pt x="956" y="297"/>
                                        </a:lnTo>
                                        <a:lnTo>
                                          <a:pt x="966" y="302"/>
                                        </a:lnTo>
                                        <a:lnTo>
                                          <a:pt x="990" y="302"/>
                                        </a:lnTo>
                                        <a:lnTo>
                                          <a:pt x="995" y="307"/>
                                        </a:lnTo>
                                        <a:lnTo>
                                          <a:pt x="1081" y="307"/>
                                        </a:lnTo>
                                        <a:lnTo>
                                          <a:pt x="1086" y="302"/>
                                        </a:lnTo>
                                        <a:lnTo>
                                          <a:pt x="1091" y="302"/>
                                        </a:lnTo>
                                        <a:lnTo>
                                          <a:pt x="1100" y="297"/>
                                        </a:lnTo>
                                        <a:lnTo>
                                          <a:pt x="1105" y="293"/>
                                        </a:lnTo>
                                        <a:lnTo>
                                          <a:pt x="1115" y="293"/>
                                        </a:lnTo>
                                        <a:lnTo>
                                          <a:pt x="1115" y="283"/>
                                        </a:lnTo>
                                        <a:lnTo>
                                          <a:pt x="1120" y="278"/>
                                        </a:lnTo>
                                        <a:lnTo>
                                          <a:pt x="1139" y="254"/>
                                        </a:lnTo>
                                        <a:lnTo>
                                          <a:pt x="1139" y="245"/>
                                        </a:lnTo>
                                        <a:lnTo>
                                          <a:pt x="1144" y="240"/>
                                        </a:lnTo>
                                        <a:lnTo>
                                          <a:pt x="1144" y="235"/>
                                        </a:lnTo>
                                        <a:lnTo>
                                          <a:pt x="1148" y="226"/>
                                        </a:lnTo>
                                        <a:lnTo>
                                          <a:pt x="1148" y="216"/>
                                        </a:lnTo>
                                        <a:lnTo>
                                          <a:pt x="1153" y="211"/>
                                        </a:lnTo>
                                        <a:lnTo>
                                          <a:pt x="1153" y="202"/>
                                        </a:lnTo>
                                        <a:lnTo>
                                          <a:pt x="1158" y="192"/>
                                        </a:lnTo>
                                        <a:lnTo>
                                          <a:pt x="1158" y="168"/>
                                        </a:lnTo>
                                        <a:lnTo>
                                          <a:pt x="1163" y="158"/>
                                        </a:lnTo>
                                        <a:lnTo>
                                          <a:pt x="1163" y="14"/>
                                        </a:lnTo>
                                        <a:lnTo>
                                          <a:pt x="1168" y="5"/>
                                        </a:lnTo>
                                        <a:lnTo>
                                          <a:pt x="1168" y="0"/>
                                        </a:lnTo>
                                        <a:lnTo>
                                          <a:pt x="29" y="0"/>
                                        </a:lnTo>
                                        <a:lnTo>
                                          <a:pt x="24" y="0"/>
                                        </a:lnTo>
                                        <a:lnTo>
                                          <a:pt x="34" y="10"/>
                                        </a:lnTo>
                                        <a:lnTo>
                                          <a:pt x="29" y="10"/>
                                        </a:lnTo>
                                        <a:lnTo>
                                          <a:pt x="1163" y="10"/>
                                        </a:lnTo>
                                        <a:lnTo>
                                          <a:pt x="1158" y="5"/>
                                        </a:lnTo>
                                        <a:lnTo>
                                          <a:pt x="1153" y="14"/>
                                        </a:lnTo>
                                        <a:lnTo>
                                          <a:pt x="1153" y="158"/>
                                        </a:lnTo>
                                        <a:lnTo>
                                          <a:pt x="1148" y="168"/>
                                        </a:lnTo>
                                        <a:lnTo>
                                          <a:pt x="1148" y="192"/>
                                        </a:lnTo>
                                        <a:lnTo>
                                          <a:pt x="1144" y="202"/>
                                        </a:lnTo>
                                        <a:lnTo>
                                          <a:pt x="1144" y="211"/>
                                        </a:lnTo>
                                        <a:lnTo>
                                          <a:pt x="1139" y="216"/>
                                        </a:lnTo>
                                        <a:lnTo>
                                          <a:pt x="1139" y="226"/>
                                        </a:lnTo>
                                        <a:lnTo>
                                          <a:pt x="1134" y="235"/>
                                        </a:lnTo>
                                        <a:lnTo>
                                          <a:pt x="1134" y="240"/>
                                        </a:lnTo>
                                        <a:lnTo>
                                          <a:pt x="1129" y="245"/>
                                        </a:lnTo>
                                        <a:lnTo>
                                          <a:pt x="1129" y="254"/>
                                        </a:lnTo>
                                        <a:lnTo>
                                          <a:pt x="1110" y="269"/>
                                        </a:lnTo>
                                        <a:lnTo>
                                          <a:pt x="1105" y="283"/>
                                        </a:lnTo>
                                        <a:lnTo>
                                          <a:pt x="1105" y="288"/>
                                        </a:lnTo>
                                        <a:lnTo>
                                          <a:pt x="1105" y="283"/>
                                        </a:lnTo>
                                        <a:lnTo>
                                          <a:pt x="1110" y="283"/>
                                        </a:lnTo>
                                        <a:lnTo>
                                          <a:pt x="1105" y="283"/>
                                        </a:lnTo>
                                        <a:lnTo>
                                          <a:pt x="1091" y="288"/>
                                        </a:lnTo>
                                        <a:lnTo>
                                          <a:pt x="1091" y="293"/>
                                        </a:lnTo>
                                        <a:lnTo>
                                          <a:pt x="1086" y="293"/>
                                        </a:lnTo>
                                        <a:lnTo>
                                          <a:pt x="1081" y="297"/>
                                        </a:lnTo>
                                        <a:lnTo>
                                          <a:pt x="995" y="297"/>
                                        </a:lnTo>
                                        <a:lnTo>
                                          <a:pt x="990" y="293"/>
                                        </a:lnTo>
                                        <a:lnTo>
                                          <a:pt x="966" y="293"/>
                                        </a:lnTo>
                                        <a:lnTo>
                                          <a:pt x="956" y="288"/>
                                        </a:lnTo>
                                        <a:lnTo>
                                          <a:pt x="932" y="288"/>
                                        </a:lnTo>
                                        <a:lnTo>
                                          <a:pt x="923" y="283"/>
                                        </a:lnTo>
                                        <a:lnTo>
                                          <a:pt x="879" y="283"/>
                                        </a:lnTo>
                                        <a:lnTo>
                                          <a:pt x="543" y="283"/>
                                        </a:lnTo>
                                        <a:lnTo>
                                          <a:pt x="202" y="283"/>
                                        </a:lnTo>
                                        <a:lnTo>
                                          <a:pt x="192" y="278"/>
                                        </a:lnTo>
                                        <a:lnTo>
                                          <a:pt x="183" y="278"/>
                                        </a:lnTo>
                                        <a:lnTo>
                                          <a:pt x="178" y="273"/>
                                        </a:lnTo>
                                        <a:lnTo>
                                          <a:pt x="168" y="273"/>
                                        </a:lnTo>
                                        <a:lnTo>
                                          <a:pt x="168" y="269"/>
                                        </a:lnTo>
                                        <a:lnTo>
                                          <a:pt x="154" y="264"/>
                                        </a:lnTo>
                                        <a:lnTo>
                                          <a:pt x="149" y="264"/>
                                        </a:lnTo>
                                        <a:lnTo>
                                          <a:pt x="144" y="259"/>
                                        </a:lnTo>
                                        <a:lnTo>
                                          <a:pt x="135" y="254"/>
                                        </a:lnTo>
                                        <a:lnTo>
                                          <a:pt x="125" y="254"/>
                                        </a:lnTo>
                                        <a:lnTo>
                                          <a:pt x="110" y="240"/>
                                        </a:lnTo>
                                        <a:lnTo>
                                          <a:pt x="101" y="240"/>
                                        </a:lnTo>
                                        <a:lnTo>
                                          <a:pt x="77" y="216"/>
                                        </a:lnTo>
                                        <a:lnTo>
                                          <a:pt x="72" y="216"/>
                                        </a:lnTo>
                                        <a:lnTo>
                                          <a:pt x="53" y="197"/>
                                        </a:lnTo>
                                        <a:lnTo>
                                          <a:pt x="53" y="192"/>
                                        </a:lnTo>
                                        <a:lnTo>
                                          <a:pt x="43" y="182"/>
                                        </a:lnTo>
                                        <a:lnTo>
                                          <a:pt x="38" y="182"/>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1" name="Freeform 2640"/>
                                <wps:cNvSpPr>
                                  <a:spLocks/>
                                </wps:cNvSpPr>
                                <wps:spPr bwMode="auto">
                                  <a:xfrm>
                                    <a:off x="1648"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2" name="Freeform 2641"/>
                                <wps:cNvSpPr>
                                  <a:spLocks/>
                                </wps:cNvSpPr>
                                <wps:spPr bwMode="auto">
                                  <a:xfrm>
                                    <a:off x="10"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5 w 1153"/>
                                      <a:gd name="T45" fmla="*/ 259 h 302"/>
                                      <a:gd name="T46" fmla="*/ 134 w 1153"/>
                                      <a:gd name="T47" fmla="*/ 264 h 302"/>
                                      <a:gd name="T48" fmla="*/ 149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1" y="249"/>
                                        </a:lnTo>
                                        <a:lnTo>
                                          <a:pt x="105" y="249"/>
                                        </a:lnTo>
                                        <a:lnTo>
                                          <a:pt x="110" y="254"/>
                                        </a:lnTo>
                                        <a:lnTo>
                                          <a:pt x="115" y="254"/>
                                        </a:lnTo>
                                        <a:lnTo>
                                          <a:pt x="120" y="259"/>
                                        </a:lnTo>
                                        <a:lnTo>
                                          <a:pt x="125" y="259"/>
                                        </a:lnTo>
                                        <a:lnTo>
                                          <a:pt x="129" y="264"/>
                                        </a:lnTo>
                                        <a:lnTo>
                                          <a:pt x="134" y="264"/>
                                        </a:lnTo>
                                        <a:lnTo>
                                          <a:pt x="139" y="268"/>
                                        </a:lnTo>
                                        <a:lnTo>
                                          <a:pt x="149"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3" name="Freeform 2642"/>
                                <wps:cNvSpPr>
                                  <a:spLocks/>
                                </wps:cNvSpPr>
                                <wps:spPr bwMode="auto">
                                  <a:xfrm>
                                    <a:off x="0"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985 w 1168"/>
                                      <a:gd name="T61" fmla="*/ 293 h 307"/>
                                      <a:gd name="T62" fmla="*/ 932 w 1168"/>
                                      <a:gd name="T63" fmla="*/ 288 h 307"/>
                                      <a:gd name="T64" fmla="*/ 197 w 1168"/>
                                      <a:gd name="T65" fmla="*/ 283 h 307"/>
                                      <a:gd name="T66" fmla="*/ 168 w 1168"/>
                                      <a:gd name="T67" fmla="*/ 273 h 307"/>
                                      <a:gd name="T68" fmla="*/ 139 w 1168"/>
                                      <a:gd name="T69" fmla="*/ 264 h 307"/>
                                      <a:gd name="T70" fmla="*/ 120 w 1168"/>
                                      <a:gd name="T71" fmla="*/ 249 h 307"/>
                                      <a:gd name="T72" fmla="*/ 96 w 1168"/>
                                      <a:gd name="T73" fmla="*/ 240 h 307"/>
                                      <a:gd name="T74" fmla="*/ 53 w 1168"/>
                                      <a:gd name="T75" fmla="*/ 192 h 307"/>
                                      <a:gd name="T76" fmla="*/ 24 w 1168"/>
                                      <a:gd name="T77" fmla="*/ 154 h 307"/>
                                      <a:gd name="T78" fmla="*/ 14 w 1168"/>
                                      <a:gd name="T79" fmla="*/ 139 h 307"/>
                                      <a:gd name="T80" fmla="*/ 10 w 1168"/>
                                      <a:gd name="T81" fmla="*/ 67 h 307"/>
                                      <a:gd name="T82" fmla="*/ 19 w 1168"/>
                                      <a:gd name="T83" fmla="*/ 38 h 307"/>
                                      <a:gd name="T84" fmla="*/ 24 w 1168"/>
                                      <a:gd name="T85" fmla="*/ 14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995" y="297"/>
                                        </a:lnTo>
                                        <a:lnTo>
                                          <a:pt x="985" y="293"/>
                                        </a:lnTo>
                                        <a:lnTo>
                                          <a:pt x="966" y="293"/>
                                        </a:lnTo>
                                        <a:lnTo>
                                          <a:pt x="956" y="288"/>
                                        </a:lnTo>
                                        <a:lnTo>
                                          <a:pt x="932" y="288"/>
                                        </a:lnTo>
                                        <a:lnTo>
                                          <a:pt x="923"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49"/>
                                        </a:lnTo>
                                        <a:lnTo>
                                          <a:pt x="111" y="245"/>
                                        </a:lnTo>
                                        <a:lnTo>
                                          <a:pt x="101" y="240"/>
                                        </a:lnTo>
                                        <a:lnTo>
                                          <a:pt x="96" y="240"/>
                                        </a:lnTo>
                                        <a:lnTo>
                                          <a:pt x="72" y="216"/>
                                        </a:lnTo>
                                        <a:lnTo>
                                          <a:pt x="53" y="197"/>
                                        </a:lnTo>
                                        <a:lnTo>
                                          <a:pt x="53" y="192"/>
                                        </a:lnTo>
                                        <a:lnTo>
                                          <a:pt x="43" y="182"/>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4" name="Oval 2643"/>
                                <wps:cNvSpPr>
                                  <a:spLocks noChangeArrowheads="1"/>
                                </wps:cNvSpPr>
                                <wps:spPr bwMode="auto">
                                  <a:xfrm>
                                    <a:off x="255" y="1051"/>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5" name="Freeform 2644"/>
                                <wps:cNvSpPr>
                                  <a:spLocks/>
                                </wps:cNvSpPr>
                                <wps:spPr bwMode="auto">
                                  <a:xfrm>
                                    <a:off x="245" y="1041"/>
                                    <a:ext cx="586" cy="585"/>
                                  </a:xfrm>
                                  <a:custGeom>
                                    <a:avLst/>
                                    <a:gdLst>
                                      <a:gd name="T0" fmla="*/ 5 w 586"/>
                                      <a:gd name="T1" fmla="*/ 350 h 585"/>
                                      <a:gd name="T2" fmla="*/ 24 w 586"/>
                                      <a:gd name="T3" fmla="*/ 417 h 585"/>
                                      <a:gd name="T4" fmla="*/ 43 w 586"/>
                                      <a:gd name="T5" fmla="*/ 456 h 585"/>
                                      <a:gd name="T6" fmla="*/ 149 w 586"/>
                                      <a:gd name="T7" fmla="*/ 547 h 585"/>
                                      <a:gd name="T8" fmla="*/ 221 w 586"/>
                                      <a:gd name="T9" fmla="*/ 576 h 585"/>
                                      <a:gd name="T10" fmla="*/ 274 w 586"/>
                                      <a:gd name="T11" fmla="*/ 581 h 585"/>
                                      <a:gd name="T12" fmla="*/ 308 w 586"/>
                                      <a:gd name="T13" fmla="*/ 581 h 585"/>
                                      <a:gd name="T14" fmla="*/ 360 w 586"/>
                                      <a:gd name="T15" fmla="*/ 576 h 585"/>
                                      <a:gd name="T16" fmla="*/ 433 w 586"/>
                                      <a:gd name="T17" fmla="*/ 547 h 585"/>
                                      <a:gd name="T18" fmla="*/ 538 w 586"/>
                                      <a:gd name="T19" fmla="*/ 456 h 585"/>
                                      <a:gd name="T20" fmla="*/ 557 w 586"/>
                                      <a:gd name="T21" fmla="*/ 417 h 585"/>
                                      <a:gd name="T22" fmla="*/ 577 w 586"/>
                                      <a:gd name="T23" fmla="*/ 350 h 585"/>
                                      <a:gd name="T24" fmla="*/ 586 w 586"/>
                                      <a:gd name="T25" fmla="*/ 298 h 585"/>
                                      <a:gd name="T26" fmla="*/ 581 w 586"/>
                                      <a:gd name="T27" fmla="*/ 245 h 585"/>
                                      <a:gd name="T28" fmla="*/ 562 w 586"/>
                                      <a:gd name="T29" fmla="*/ 173 h 585"/>
                                      <a:gd name="T30" fmla="*/ 543 w 586"/>
                                      <a:gd name="T31" fmla="*/ 139 h 585"/>
                                      <a:gd name="T32" fmla="*/ 442 w 586"/>
                                      <a:gd name="T33" fmla="*/ 38 h 585"/>
                                      <a:gd name="T34" fmla="*/ 409 w 586"/>
                                      <a:gd name="T35" fmla="*/ 19 h 585"/>
                                      <a:gd name="T36" fmla="*/ 336 w 586"/>
                                      <a:gd name="T37" fmla="*/ 0 h 585"/>
                                      <a:gd name="T38" fmla="*/ 221 w 586"/>
                                      <a:gd name="T39" fmla="*/ 5 h 585"/>
                                      <a:gd name="T40" fmla="*/ 149 w 586"/>
                                      <a:gd name="T41" fmla="*/ 34 h 585"/>
                                      <a:gd name="T42" fmla="*/ 43 w 586"/>
                                      <a:gd name="T43" fmla="*/ 125 h 585"/>
                                      <a:gd name="T44" fmla="*/ 24 w 586"/>
                                      <a:gd name="T45" fmla="*/ 163 h 585"/>
                                      <a:gd name="T46" fmla="*/ 5 w 586"/>
                                      <a:gd name="T47" fmla="*/ 230 h 585"/>
                                      <a:gd name="T48" fmla="*/ 19 w 586"/>
                                      <a:gd name="T49" fmla="*/ 293 h 585"/>
                                      <a:gd name="T50" fmla="*/ 24 w 586"/>
                                      <a:gd name="T51" fmla="*/ 221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3 w 586"/>
                                      <a:gd name="T65" fmla="*/ 58 h 585"/>
                                      <a:gd name="T66" fmla="*/ 524 w 586"/>
                                      <a:gd name="T67" fmla="*/ 149 h 585"/>
                                      <a:gd name="T68" fmla="*/ 543 w 586"/>
                                      <a:gd name="T69" fmla="*/ 182 h 585"/>
                                      <a:gd name="T70" fmla="*/ 562 w 586"/>
                                      <a:gd name="T71" fmla="*/ 245 h 585"/>
                                      <a:gd name="T72" fmla="*/ 567 w 586"/>
                                      <a:gd name="T73" fmla="*/ 288 h 585"/>
                                      <a:gd name="T74" fmla="*/ 557 w 586"/>
                                      <a:gd name="T75" fmla="*/ 350 h 585"/>
                                      <a:gd name="T76" fmla="*/ 538 w 586"/>
                                      <a:gd name="T77" fmla="*/ 408 h 585"/>
                                      <a:gd name="T78" fmla="*/ 519 w 586"/>
                                      <a:gd name="T79" fmla="*/ 446 h 585"/>
                                      <a:gd name="T80" fmla="*/ 423 w 586"/>
                                      <a:gd name="T81" fmla="*/ 528 h 585"/>
                                      <a:gd name="T82" fmla="*/ 360 w 586"/>
                                      <a:gd name="T83" fmla="*/ 557 h 585"/>
                                      <a:gd name="T84" fmla="*/ 308 w 586"/>
                                      <a:gd name="T85" fmla="*/ 561 h 585"/>
                                      <a:gd name="T86" fmla="*/ 274 w 586"/>
                                      <a:gd name="T87" fmla="*/ 561 h 585"/>
                                      <a:gd name="T88" fmla="*/ 221 w 586"/>
                                      <a:gd name="T89" fmla="*/ 557 h 585"/>
                                      <a:gd name="T90" fmla="*/ 159 w 586"/>
                                      <a:gd name="T91" fmla="*/ 528 h 585"/>
                                      <a:gd name="T92" fmla="*/ 63 w 586"/>
                                      <a:gd name="T93" fmla="*/ 446 h 585"/>
                                      <a:gd name="T94" fmla="*/ 43 w 586"/>
                                      <a:gd name="T95" fmla="*/ 408 h 585"/>
                                      <a:gd name="T96" fmla="*/ 24 w 586"/>
                                      <a:gd name="T97" fmla="*/ 350 h 585"/>
                                      <a:gd name="T98" fmla="*/ 0 w 586"/>
                                      <a:gd name="T99" fmla="*/ 293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86" h="585">
                                        <a:moveTo>
                                          <a:pt x="0" y="293"/>
                                        </a:moveTo>
                                        <a:lnTo>
                                          <a:pt x="0" y="336"/>
                                        </a:lnTo>
                                        <a:lnTo>
                                          <a:pt x="5" y="350"/>
                                        </a:lnTo>
                                        <a:lnTo>
                                          <a:pt x="5" y="360"/>
                                        </a:lnTo>
                                        <a:lnTo>
                                          <a:pt x="19" y="408"/>
                                        </a:lnTo>
                                        <a:lnTo>
                                          <a:pt x="24" y="417"/>
                                        </a:lnTo>
                                        <a:lnTo>
                                          <a:pt x="34" y="432"/>
                                        </a:lnTo>
                                        <a:lnTo>
                                          <a:pt x="39" y="441"/>
                                        </a:lnTo>
                                        <a:lnTo>
                                          <a:pt x="43" y="456"/>
                                        </a:lnTo>
                                        <a:lnTo>
                                          <a:pt x="125" y="537"/>
                                        </a:lnTo>
                                        <a:lnTo>
                                          <a:pt x="139" y="542"/>
                                        </a:lnTo>
                                        <a:lnTo>
                                          <a:pt x="149" y="547"/>
                                        </a:lnTo>
                                        <a:lnTo>
                                          <a:pt x="163" y="557"/>
                                        </a:lnTo>
                                        <a:lnTo>
                                          <a:pt x="173" y="561"/>
                                        </a:lnTo>
                                        <a:lnTo>
                                          <a:pt x="221" y="576"/>
                                        </a:lnTo>
                                        <a:lnTo>
                                          <a:pt x="231" y="576"/>
                                        </a:lnTo>
                                        <a:lnTo>
                                          <a:pt x="245" y="581"/>
                                        </a:lnTo>
                                        <a:lnTo>
                                          <a:pt x="274" y="581"/>
                                        </a:lnTo>
                                        <a:lnTo>
                                          <a:pt x="293" y="585"/>
                                        </a:lnTo>
                                        <a:lnTo>
                                          <a:pt x="298" y="585"/>
                                        </a:lnTo>
                                        <a:lnTo>
                                          <a:pt x="308" y="581"/>
                                        </a:lnTo>
                                        <a:lnTo>
                                          <a:pt x="336" y="581"/>
                                        </a:lnTo>
                                        <a:lnTo>
                                          <a:pt x="351" y="576"/>
                                        </a:lnTo>
                                        <a:lnTo>
                                          <a:pt x="360" y="576"/>
                                        </a:lnTo>
                                        <a:lnTo>
                                          <a:pt x="409" y="561"/>
                                        </a:lnTo>
                                        <a:lnTo>
                                          <a:pt x="418" y="557"/>
                                        </a:lnTo>
                                        <a:lnTo>
                                          <a:pt x="433" y="547"/>
                                        </a:lnTo>
                                        <a:lnTo>
                                          <a:pt x="442" y="542"/>
                                        </a:lnTo>
                                        <a:lnTo>
                                          <a:pt x="457" y="537"/>
                                        </a:lnTo>
                                        <a:lnTo>
                                          <a:pt x="538" y="456"/>
                                        </a:lnTo>
                                        <a:lnTo>
                                          <a:pt x="543" y="441"/>
                                        </a:lnTo>
                                        <a:lnTo>
                                          <a:pt x="548" y="432"/>
                                        </a:lnTo>
                                        <a:lnTo>
                                          <a:pt x="557" y="417"/>
                                        </a:lnTo>
                                        <a:lnTo>
                                          <a:pt x="562" y="408"/>
                                        </a:lnTo>
                                        <a:lnTo>
                                          <a:pt x="577" y="360"/>
                                        </a:lnTo>
                                        <a:lnTo>
                                          <a:pt x="577" y="350"/>
                                        </a:lnTo>
                                        <a:lnTo>
                                          <a:pt x="581" y="336"/>
                                        </a:lnTo>
                                        <a:lnTo>
                                          <a:pt x="581" y="307"/>
                                        </a:lnTo>
                                        <a:lnTo>
                                          <a:pt x="586" y="298"/>
                                        </a:lnTo>
                                        <a:lnTo>
                                          <a:pt x="586" y="293"/>
                                        </a:lnTo>
                                        <a:lnTo>
                                          <a:pt x="581" y="274"/>
                                        </a:lnTo>
                                        <a:lnTo>
                                          <a:pt x="581" y="245"/>
                                        </a:lnTo>
                                        <a:lnTo>
                                          <a:pt x="577" y="230"/>
                                        </a:lnTo>
                                        <a:lnTo>
                                          <a:pt x="577" y="221"/>
                                        </a:lnTo>
                                        <a:lnTo>
                                          <a:pt x="562" y="173"/>
                                        </a:lnTo>
                                        <a:lnTo>
                                          <a:pt x="557" y="163"/>
                                        </a:lnTo>
                                        <a:lnTo>
                                          <a:pt x="548" y="149"/>
                                        </a:lnTo>
                                        <a:lnTo>
                                          <a:pt x="543" y="139"/>
                                        </a:lnTo>
                                        <a:lnTo>
                                          <a:pt x="538" y="125"/>
                                        </a:lnTo>
                                        <a:lnTo>
                                          <a:pt x="457" y="43"/>
                                        </a:lnTo>
                                        <a:lnTo>
                                          <a:pt x="442" y="38"/>
                                        </a:lnTo>
                                        <a:lnTo>
                                          <a:pt x="433" y="34"/>
                                        </a:lnTo>
                                        <a:lnTo>
                                          <a:pt x="418" y="24"/>
                                        </a:lnTo>
                                        <a:lnTo>
                                          <a:pt x="409" y="19"/>
                                        </a:lnTo>
                                        <a:lnTo>
                                          <a:pt x="360" y="5"/>
                                        </a:lnTo>
                                        <a:lnTo>
                                          <a:pt x="351" y="5"/>
                                        </a:lnTo>
                                        <a:lnTo>
                                          <a:pt x="336" y="0"/>
                                        </a:lnTo>
                                        <a:lnTo>
                                          <a:pt x="245" y="0"/>
                                        </a:lnTo>
                                        <a:lnTo>
                                          <a:pt x="231" y="5"/>
                                        </a:lnTo>
                                        <a:lnTo>
                                          <a:pt x="221" y="5"/>
                                        </a:lnTo>
                                        <a:lnTo>
                                          <a:pt x="173" y="19"/>
                                        </a:lnTo>
                                        <a:lnTo>
                                          <a:pt x="163" y="24"/>
                                        </a:lnTo>
                                        <a:lnTo>
                                          <a:pt x="149" y="34"/>
                                        </a:lnTo>
                                        <a:lnTo>
                                          <a:pt x="139" y="38"/>
                                        </a:lnTo>
                                        <a:lnTo>
                                          <a:pt x="125" y="43"/>
                                        </a:lnTo>
                                        <a:lnTo>
                                          <a:pt x="43" y="125"/>
                                        </a:lnTo>
                                        <a:lnTo>
                                          <a:pt x="39"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9" y="182"/>
                                        </a:lnTo>
                                        <a:lnTo>
                                          <a:pt x="43" y="173"/>
                                        </a:lnTo>
                                        <a:lnTo>
                                          <a:pt x="53" y="158"/>
                                        </a:lnTo>
                                        <a:lnTo>
                                          <a:pt x="58" y="149"/>
                                        </a:lnTo>
                                        <a:lnTo>
                                          <a:pt x="63" y="134"/>
                                        </a:lnTo>
                                        <a:lnTo>
                                          <a:pt x="135" y="62"/>
                                        </a:lnTo>
                                        <a:lnTo>
                                          <a:pt x="149" y="58"/>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9" y="43"/>
                                        </a:lnTo>
                                        <a:lnTo>
                                          <a:pt x="423" y="53"/>
                                        </a:lnTo>
                                        <a:lnTo>
                                          <a:pt x="433" y="58"/>
                                        </a:lnTo>
                                        <a:lnTo>
                                          <a:pt x="447" y="62"/>
                                        </a:lnTo>
                                        <a:lnTo>
                                          <a:pt x="519" y="134"/>
                                        </a:lnTo>
                                        <a:lnTo>
                                          <a:pt x="524" y="149"/>
                                        </a:lnTo>
                                        <a:lnTo>
                                          <a:pt x="529" y="158"/>
                                        </a:lnTo>
                                        <a:lnTo>
                                          <a:pt x="538" y="173"/>
                                        </a:lnTo>
                                        <a:lnTo>
                                          <a:pt x="543" y="182"/>
                                        </a:lnTo>
                                        <a:lnTo>
                                          <a:pt x="557" y="221"/>
                                        </a:lnTo>
                                        <a:lnTo>
                                          <a:pt x="557" y="230"/>
                                        </a:lnTo>
                                        <a:lnTo>
                                          <a:pt x="562" y="245"/>
                                        </a:lnTo>
                                        <a:lnTo>
                                          <a:pt x="562" y="274"/>
                                        </a:lnTo>
                                        <a:lnTo>
                                          <a:pt x="567" y="293"/>
                                        </a:lnTo>
                                        <a:lnTo>
                                          <a:pt x="567" y="288"/>
                                        </a:lnTo>
                                        <a:lnTo>
                                          <a:pt x="562" y="307"/>
                                        </a:lnTo>
                                        <a:lnTo>
                                          <a:pt x="562" y="336"/>
                                        </a:lnTo>
                                        <a:lnTo>
                                          <a:pt x="557" y="350"/>
                                        </a:lnTo>
                                        <a:lnTo>
                                          <a:pt x="557" y="360"/>
                                        </a:lnTo>
                                        <a:lnTo>
                                          <a:pt x="543" y="398"/>
                                        </a:lnTo>
                                        <a:lnTo>
                                          <a:pt x="538" y="408"/>
                                        </a:lnTo>
                                        <a:lnTo>
                                          <a:pt x="529" y="422"/>
                                        </a:lnTo>
                                        <a:lnTo>
                                          <a:pt x="524" y="432"/>
                                        </a:lnTo>
                                        <a:lnTo>
                                          <a:pt x="519" y="446"/>
                                        </a:lnTo>
                                        <a:lnTo>
                                          <a:pt x="447" y="518"/>
                                        </a:lnTo>
                                        <a:lnTo>
                                          <a:pt x="433" y="523"/>
                                        </a:lnTo>
                                        <a:lnTo>
                                          <a:pt x="423" y="528"/>
                                        </a:lnTo>
                                        <a:lnTo>
                                          <a:pt x="409" y="537"/>
                                        </a:lnTo>
                                        <a:lnTo>
                                          <a:pt x="399" y="542"/>
                                        </a:lnTo>
                                        <a:lnTo>
                                          <a:pt x="360" y="557"/>
                                        </a:lnTo>
                                        <a:lnTo>
                                          <a:pt x="351" y="557"/>
                                        </a:lnTo>
                                        <a:lnTo>
                                          <a:pt x="336" y="561"/>
                                        </a:lnTo>
                                        <a:lnTo>
                                          <a:pt x="308" y="561"/>
                                        </a:lnTo>
                                        <a:lnTo>
                                          <a:pt x="288" y="566"/>
                                        </a:lnTo>
                                        <a:lnTo>
                                          <a:pt x="293" y="566"/>
                                        </a:lnTo>
                                        <a:lnTo>
                                          <a:pt x="274" y="561"/>
                                        </a:lnTo>
                                        <a:lnTo>
                                          <a:pt x="245" y="561"/>
                                        </a:lnTo>
                                        <a:lnTo>
                                          <a:pt x="231" y="557"/>
                                        </a:lnTo>
                                        <a:lnTo>
                                          <a:pt x="221" y="557"/>
                                        </a:lnTo>
                                        <a:lnTo>
                                          <a:pt x="183" y="542"/>
                                        </a:lnTo>
                                        <a:lnTo>
                                          <a:pt x="173" y="537"/>
                                        </a:lnTo>
                                        <a:lnTo>
                                          <a:pt x="159" y="528"/>
                                        </a:lnTo>
                                        <a:lnTo>
                                          <a:pt x="149" y="523"/>
                                        </a:lnTo>
                                        <a:lnTo>
                                          <a:pt x="135" y="518"/>
                                        </a:lnTo>
                                        <a:lnTo>
                                          <a:pt x="63" y="446"/>
                                        </a:lnTo>
                                        <a:lnTo>
                                          <a:pt x="58" y="432"/>
                                        </a:lnTo>
                                        <a:lnTo>
                                          <a:pt x="53" y="422"/>
                                        </a:lnTo>
                                        <a:lnTo>
                                          <a:pt x="43" y="408"/>
                                        </a:lnTo>
                                        <a:lnTo>
                                          <a:pt x="39"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6" name="Freeform 2645"/>
                                <wps:cNvSpPr>
                                  <a:spLocks/>
                                </wps:cNvSpPr>
                                <wps:spPr bwMode="auto">
                                  <a:xfrm>
                                    <a:off x="187" y="984"/>
                                    <a:ext cx="135" cy="187"/>
                                  </a:xfrm>
                                  <a:custGeom>
                                    <a:avLst/>
                                    <a:gdLst>
                                      <a:gd name="T0" fmla="*/ 116 w 135"/>
                                      <a:gd name="T1" fmla="*/ 182 h 187"/>
                                      <a:gd name="T2" fmla="*/ 121 w 135"/>
                                      <a:gd name="T3" fmla="*/ 187 h 187"/>
                                      <a:gd name="T4" fmla="*/ 130 w 135"/>
                                      <a:gd name="T5" fmla="*/ 187 h 187"/>
                                      <a:gd name="T6" fmla="*/ 135 w 135"/>
                                      <a:gd name="T7" fmla="*/ 182 h 187"/>
                                      <a:gd name="T8" fmla="*/ 135 w 135"/>
                                      <a:gd name="T9" fmla="*/ 172 h 187"/>
                                      <a:gd name="T10" fmla="*/ 20 w 135"/>
                                      <a:gd name="T11" fmla="*/ 4 h 187"/>
                                      <a:gd name="T12" fmla="*/ 15 w 135"/>
                                      <a:gd name="T13" fmla="*/ 0 h 187"/>
                                      <a:gd name="T14" fmla="*/ 5 w 135"/>
                                      <a:gd name="T15" fmla="*/ 0 h 187"/>
                                      <a:gd name="T16" fmla="*/ 0 w 135"/>
                                      <a:gd name="T17" fmla="*/ 4 h 187"/>
                                      <a:gd name="T18" fmla="*/ 0 w 135"/>
                                      <a:gd name="T19" fmla="*/ 14 h 187"/>
                                      <a:gd name="T20" fmla="*/ 116 w 135"/>
                                      <a:gd name="T21"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116" y="182"/>
                                        </a:moveTo>
                                        <a:lnTo>
                                          <a:pt x="121" y="187"/>
                                        </a:lnTo>
                                        <a:lnTo>
                                          <a:pt x="130" y="187"/>
                                        </a:lnTo>
                                        <a:lnTo>
                                          <a:pt x="135" y="182"/>
                                        </a:lnTo>
                                        <a:lnTo>
                                          <a:pt x="135" y="172"/>
                                        </a:lnTo>
                                        <a:lnTo>
                                          <a:pt x="20" y="4"/>
                                        </a:lnTo>
                                        <a:lnTo>
                                          <a:pt x="15" y="0"/>
                                        </a:lnTo>
                                        <a:lnTo>
                                          <a:pt x="5" y="0"/>
                                        </a:lnTo>
                                        <a:lnTo>
                                          <a:pt x="0" y="4"/>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7" name="Freeform 2646"/>
                                <wps:cNvSpPr>
                                  <a:spLocks/>
                                </wps:cNvSpPr>
                                <wps:spPr bwMode="auto">
                                  <a:xfrm>
                                    <a:off x="187" y="245"/>
                                    <a:ext cx="20" cy="758"/>
                                  </a:xfrm>
                                  <a:custGeom>
                                    <a:avLst/>
                                    <a:gdLst>
                                      <a:gd name="T0" fmla="*/ 0 w 20"/>
                                      <a:gd name="T1" fmla="*/ 748 h 758"/>
                                      <a:gd name="T2" fmla="*/ 0 w 20"/>
                                      <a:gd name="T3" fmla="*/ 753 h 758"/>
                                      <a:gd name="T4" fmla="*/ 5 w 20"/>
                                      <a:gd name="T5" fmla="*/ 753 h 758"/>
                                      <a:gd name="T6" fmla="*/ 5 w 20"/>
                                      <a:gd name="T7" fmla="*/ 758 h 758"/>
                                      <a:gd name="T8" fmla="*/ 15 w 20"/>
                                      <a:gd name="T9" fmla="*/ 758 h 758"/>
                                      <a:gd name="T10" fmla="*/ 15 w 20"/>
                                      <a:gd name="T11" fmla="*/ 753 h 758"/>
                                      <a:gd name="T12" fmla="*/ 20 w 20"/>
                                      <a:gd name="T13" fmla="*/ 753 h 758"/>
                                      <a:gd name="T14" fmla="*/ 20 w 20"/>
                                      <a:gd name="T15" fmla="*/ 4 h 758"/>
                                      <a:gd name="T16" fmla="*/ 15 w 20"/>
                                      <a:gd name="T17" fmla="*/ 4 h 758"/>
                                      <a:gd name="T18" fmla="*/ 15 w 20"/>
                                      <a:gd name="T19" fmla="*/ 0 h 758"/>
                                      <a:gd name="T20" fmla="*/ 5 w 20"/>
                                      <a:gd name="T21" fmla="*/ 0 h 758"/>
                                      <a:gd name="T22" fmla="*/ 5 w 20"/>
                                      <a:gd name="T23" fmla="*/ 4 h 758"/>
                                      <a:gd name="T24" fmla="*/ 0 w 20"/>
                                      <a:gd name="T25" fmla="*/ 4 h 758"/>
                                      <a:gd name="T26" fmla="*/ 0 w 20"/>
                                      <a:gd name="T27" fmla="*/ 9 h 758"/>
                                      <a:gd name="T28" fmla="*/ 0 w 20"/>
                                      <a:gd name="T29" fmla="*/ 748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8">
                                        <a:moveTo>
                                          <a:pt x="0" y="748"/>
                                        </a:moveTo>
                                        <a:lnTo>
                                          <a:pt x="0" y="753"/>
                                        </a:lnTo>
                                        <a:lnTo>
                                          <a:pt x="5" y="753"/>
                                        </a:lnTo>
                                        <a:lnTo>
                                          <a:pt x="5" y="758"/>
                                        </a:lnTo>
                                        <a:lnTo>
                                          <a:pt x="15" y="758"/>
                                        </a:lnTo>
                                        <a:lnTo>
                                          <a:pt x="15" y="753"/>
                                        </a:lnTo>
                                        <a:lnTo>
                                          <a:pt x="20" y="753"/>
                                        </a:lnTo>
                                        <a:lnTo>
                                          <a:pt x="20" y="4"/>
                                        </a:lnTo>
                                        <a:lnTo>
                                          <a:pt x="15" y="4"/>
                                        </a:lnTo>
                                        <a:lnTo>
                                          <a:pt x="15"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8" name="Freeform 2647"/>
                                <wps:cNvSpPr>
                                  <a:spLocks/>
                                </wps:cNvSpPr>
                                <wps:spPr bwMode="auto">
                                  <a:xfrm>
                                    <a:off x="754" y="984"/>
                                    <a:ext cx="135" cy="187"/>
                                  </a:xfrm>
                                  <a:custGeom>
                                    <a:avLst/>
                                    <a:gdLst>
                                      <a:gd name="T0" fmla="*/ 0 w 135"/>
                                      <a:gd name="T1" fmla="*/ 172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4 h 187"/>
                                      <a:gd name="T14" fmla="*/ 130 w 135"/>
                                      <a:gd name="T15" fmla="*/ 0 h 187"/>
                                      <a:gd name="T16" fmla="*/ 121 w 135"/>
                                      <a:gd name="T17" fmla="*/ 0 h 187"/>
                                      <a:gd name="T18" fmla="*/ 116 w 135"/>
                                      <a:gd name="T19" fmla="*/ 4 h 187"/>
                                      <a:gd name="T20" fmla="*/ 0 w 135"/>
                                      <a:gd name="T21" fmla="*/ 17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0" y="172"/>
                                        </a:moveTo>
                                        <a:lnTo>
                                          <a:pt x="0" y="182"/>
                                        </a:lnTo>
                                        <a:lnTo>
                                          <a:pt x="5" y="187"/>
                                        </a:lnTo>
                                        <a:lnTo>
                                          <a:pt x="15" y="187"/>
                                        </a:lnTo>
                                        <a:lnTo>
                                          <a:pt x="20" y="182"/>
                                        </a:lnTo>
                                        <a:lnTo>
                                          <a:pt x="135" y="14"/>
                                        </a:lnTo>
                                        <a:lnTo>
                                          <a:pt x="135" y="4"/>
                                        </a:lnTo>
                                        <a:lnTo>
                                          <a:pt x="130" y="0"/>
                                        </a:lnTo>
                                        <a:lnTo>
                                          <a:pt x="121" y="0"/>
                                        </a:lnTo>
                                        <a:lnTo>
                                          <a:pt x="116" y="4"/>
                                        </a:lnTo>
                                        <a:lnTo>
                                          <a:pt x="0" y="1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9" name="Freeform 2648"/>
                                <wps:cNvSpPr>
                                  <a:spLocks/>
                                </wps:cNvSpPr>
                                <wps:spPr bwMode="auto">
                                  <a:xfrm>
                                    <a:off x="870" y="245"/>
                                    <a:ext cx="19" cy="758"/>
                                  </a:xfrm>
                                  <a:custGeom>
                                    <a:avLst/>
                                    <a:gdLst>
                                      <a:gd name="T0" fmla="*/ 0 w 19"/>
                                      <a:gd name="T1" fmla="*/ 748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4 h 758"/>
                                      <a:gd name="T16" fmla="*/ 14 w 19"/>
                                      <a:gd name="T17" fmla="*/ 4 h 758"/>
                                      <a:gd name="T18" fmla="*/ 14 w 19"/>
                                      <a:gd name="T19" fmla="*/ 0 h 758"/>
                                      <a:gd name="T20" fmla="*/ 5 w 19"/>
                                      <a:gd name="T21" fmla="*/ 0 h 758"/>
                                      <a:gd name="T22" fmla="*/ 5 w 19"/>
                                      <a:gd name="T23" fmla="*/ 4 h 758"/>
                                      <a:gd name="T24" fmla="*/ 0 w 19"/>
                                      <a:gd name="T25" fmla="*/ 4 h 758"/>
                                      <a:gd name="T26" fmla="*/ 0 w 19"/>
                                      <a:gd name="T27" fmla="*/ 9 h 758"/>
                                      <a:gd name="T28" fmla="*/ 0 w 19"/>
                                      <a:gd name="T29" fmla="*/ 748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8"/>
                                        </a:moveTo>
                                        <a:lnTo>
                                          <a:pt x="0" y="753"/>
                                        </a:lnTo>
                                        <a:lnTo>
                                          <a:pt x="5" y="753"/>
                                        </a:lnTo>
                                        <a:lnTo>
                                          <a:pt x="5" y="758"/>
                                        </a:lnTo>
                                        <a:lnTo>
                                          <a:pt x="14" y="758"/>
                                        </a:lnTo>
                                        <a:lnTo>
                                          <a:pt x="14" y="753"/>
                                        </a:lnTo>
                                        <a:lnTo>
                                          <a:pt x="19" y="753"/>
                                        </a:lnTo>
                                        <a:lnTo>
                                          <a:pt x="19" y="4"/>
                                        </a:lnTo>
                                        <a:lnTo>
                                          <a:pt x="14" y="4"/>
                                        </a:lnTo>
                                        <a:lnTo>
                                          <a:pt x="14"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0" name="Freeform 2649"/>
                                <wps:cNvSpPr>
                                  <a:spLocks/>
                                </wps:cNvSpPr>
                                <wps:spPr bwMode="auto">
                                  <a:xfrm>
                                    <a:off x="183" y="173"/>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9 h 153"/>
                                      <a:gd name="T14" fmla="*/ 91 w 706"/>
                                      <a:gd name="T15" fmla="*/ 24 h 153"/>
                                      <a:gd name="T16" fmla="*/ 153 w 706"/>
                                      <a:gd name="T17" fmla="*/ 24 h 153"/>
                                      <a:gd name="T18" fmla="*/ 182 w 706"/>
                                      <a:gd name="T19" fmla="*/ 24 h 153"/>
                                      <a:gd name="T20" fmla="*/ 221 w 706"/>
                                      <a:gd name="T21" fmla="*/ 29 h 153"/>
                                      <a:gd name="T22" fmla="*/ 245 w 706"/>
                                      <a:gd name="T23" fmla="*/ 38 h 153"/>
                                      <a:gd name="T24" fmla="*/ 264 w 706"/>
                                      <a:gd name="T25" fmla="*/ 52 h 153"/>
                                      <a:gd name="T26" fmla="*/ 273 w 706"/>
                                      <a:gd name="T27" fmla="*/ 67 h 153"/>
                                      <a:gd name="T28" fmla="*/ 283 w 706"/>
                                      <a:gd name="T29" fmla="*/ 86 h 153"/>
                                      <a:gd name="T30" fmla="*/ 307 w 706"/>
                                      <a:gd name="T31" fmla="*/ 115 h 153"/>
                                      <a:gd name="T32" fmla="*/ 326 w 706"/>
                                      <a:gd name="T33" fmla="*/ 134 h 153"/>
                                      <a:gd name="T34" fmla="*/ 350 w 706"/>
                                      <a:gd name="T35" fmla="*/ 148 h 153"/>
                                      <a:gd name="T36" fmla="*/ 446 w 706"/>
                                      <a:gd name="T37" fmla="*/ 153 h 153"/>
                                      <a:gd name="T38" fmla="*/ 528 w 706"/>
                                      <a:gd name="T39" fmla="*/ 144 h 153"/>
                                      <a:gd name="T40" fmla="*/ 557 w 706"/>
                                      <a:gd name="T41" fmla="*/ 139 h 153"/>
                                      <a:gd name="T42" fmla="*/ 581 w 706"/>
                                      <a:gd name="T43" fmla="*/ 129 h 153"/>
                                      <a:gd name="T44" fmla="*/ 600 w 706"/>
                                      <a:gd name="T45" fmla="*/ 124 h 153"/>
                                      <a:gd name="T46" fmla="*/ 624 w 706"/>
                                      <a:gd name="T47" fmla="*/ 115 h 153"/>
                                      <a:gd name="T48" fmla="*/ 643 w 706"/>
                                      <a:gd name="T49" fmla="*/ 110 h 153"/>
                                      <a:gd name="T50" fmla="*/ 668 w 706"/>
                                      <a:gd name="T51" fmla="*/ 100 h 153"/>
                                      <a:gd name="T52" fmla="*/ 682 w 706"/>
                                      <a:gd name="T53" fmla="*/ 96 h 153"/>
                                      <a:gd name="T54" fmla="*/ 706 w 706"/>
                                      <a:gd name="T55" fmla="*/ 86 h 153"/>
                                      <a:gd name="T56" fmla="*/ 692 w 706"/>
                                      <a:gd name="T57" fmla="*/ 72 h 153"/>
                                      <a:gd name="T58" fmla="*/ 672 w 706"/>
                                      <a:gd name="T59" fmla="*/ 76 h 153"/>
                                      <a:gd name="T60" fmla="*/ 658 w 706"/>
                                      <a:gd name="T61" fmla="*/ 81 h 153"/>
                                      <a:gd name="T62" fmla="*/ 634 w 706"/>
                                      <a:gd name="T63" fmla="*/ 91 h 153"/>
                                      <a:gd name="T64" fmla="*/ 615 w 706"/>
                                      <a:gd name="T65" fmla="*/ 96 h 153"/>
                                      <a:gd name="T66" fmla="*/ 586 w 706"/>
                                      <a:gd name="T67" fmla="*/ 105 h 153"/>
                                      <a:gd name="T68" fmla="*/ 567 w 706"/>
                                      <a:gd name="T69" fmla="*/ 115 h 153"/>
                                      <a:gd name="T70" fmla="*/ 538 w 706"/>
                                      <a:gd name="T71" fmla="*/ 120 h 153"/>
                                      <a:gd name="T72" fmla="*/ 519 w 706"/>
                                      <a:gd name="T73" fmla="*/ 134 h 153"/>
                                      <a:gd name="T74" fmla="*/ 446 w 706"/>
                                      <a:gd name="T75" fmla="*/ 134 h 153"/>
                                      <a:gd name="T76" fmla="*/ 355 w 706"/>
                                      <a:gd name="T77" fmla="*/ 129 h 153"/>
                                      <a:gd name="T78" fmla="*/ 341 w 706"/>
                                      <a:gd name="T79" fmla="*/ 115 h 153"/>
                                      <a:gd name="T80" fmla="*/ 322 w 706"/>
                                      <a:gd name="T81" fmla="*/ 100 h 153"/>
                                      <a:gd name="T82" fmla="*/ 312 w 706"/>
                                      <a:gd name="T83" fmla="*/ 86 h 153"/>
                                      <a:gd name="T84" fmla="*/ 293 w 706"/>
                                      <a:gd name="T85" fmla="*/ 62 h 153"/>
                                      <a:gd name="T86" fmla="*/ 278 w 706"/>
                                      <a:gd name="T87" fmla="*/ 43 h 153"/>
                                      <a:gd name="T88" fmla="*/ 269 w 706"/>
                                      <a:gd name="T89" fmla="*/ 29 h 153"/>
                                      <a:gd name="T90" fmla="*/ 240 w 706"/>
                                      <a:gd name="T91" fmla="*/ 19 h 153"/>
                                      <a:gd name="T92" fmla="*/ 230 w 706"/>
                                      <a:gd name="T93" fmla="*/ 9 h 153"/>
                                      <a:gd name="T94" fmla="*/ 192 w 706"/>
                                      <a:gd name="T95" fmla="*/ 5 h 153"/>
                                      <a:gd name="T96" fmla="*/ 144 w 706"/>
                                      <a:gd name="T97" fmla="*/ 5 h 153"/>
                                      <a:gd name="T98" fmla="*/ 81 w 706"/>
                                      <a:gd name="T99" fmla="*/ 14 h 153"/>
                                      <a:gd name="T100" fmla="*/ 62 w 706"/>
                                      <a:gd name="T101" fmla="*/ 29 h 153"/>
                                      <a:gd name="T102" fmla="*/ 38 w 706"/>
                                      <a:gd name="T103" fmla="*/ 19 h 153"/>
                                      <a:gd name="T104" fmla="*/ 24 w 706"/>
                                      <a:gd name="T105" fmla="*/ 33 h 153"/>
                                      <a:gd name="T106" fmla="*/ 14 w 706"/>
                                      <a:gd name="T107" fmla="*/ 38 h 153"/>
                                      <a:gd name="T108" fmla="*/ 9 w 706"/>
                                      <a:gd name="T109" fmla="*/ 57 h 153"/>
                                      <a:gd name="T110" fmla="*/ 9 w 706"/>
                                      <a:gd name="T111" fmla="*/ 8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9"/>
                                        </a:lnTo>
                                        <a:lnTo>
                                          <a:pt x="76" y="29"/>
                                        </a:lnTo>
                                        <a:lnTo>
                                          <a:pt x="91" y="29"/>
                                        </a:lnTo>
                                        <a:lnTo>
                                          <a:pt x="91" y="24"/>
                                        </a:lnTo>
                                        <a:lnTo>
                                          <a:pt x="105" y="29"/>
                                        </a:lnTo>
                                        <a:lnTo>
                                          <a:pt x="115" y="24"/>
                                        </a:lnTo>
                                        <a:lnTo>
                                          <a:pt x="153" y="24"/>
                                        </a:lnTo>
                                        <a:lnTo>
                                          <a:pt x="158" y="19"/>
                                        </a:lnTo>
                                        <a:lnTo>
                                          <a:pt x="177" y="19"/>
                                        </a:lnTo>
                                        <a:lnTo>
                                          <a:pt x="182" y="24"/>
                                        </a:lnTo>
                                        <a:lnTo>
                                          <a:pt x="206" y="24"/>
                                        </a:lnTo>
                                        <a:lnTo>
                                          <a:pt x="211" y="29"/>
                                        </a:lnTo>
                                        <a:lnTo>
                                          <a:pt x="221" y="29"/>
                                        </a:lnTo>
                                        <a:lnTo>
                                          <a:pt x="225" y="33"/>
                                        </a:lnTo>
                                        <a:lnTo>
                                          <a:pt x="235" y="38"/>
                                        </a:lnTo>
                                        <a:lnTo>
                                          <a:pt x="245" y="38"/>
                                        </a:lnTo>
                                        <a:lnTo>
                                          <a:pt x="254" y="48"/>
                                        </a:lnTo>
                                        <a:lnTo>
                                          <a:pt x="259" y="48"/>
                                        </a:lnTo>
                                        <a:lnTo>
                                          <a:pt x="264" y="52"/>
                                        </a:lnTo>
                                        <a:lnTo>
                                          <a:pt x="269" y="52"/>
                                        </a:lnTo>
                                        <a:lnTo>
                                          <a:pt x="264" y="57"/>
                                        </a:lnTo>
                                        <a:lnTo>
                                          <a:pt x="273" y="67"/>
                                        </a:lnTo>
                                        <a:lnTo>
                                          <a:pt x="273" y="72"/>
                                        </a:lnTo>
                                        <a:lnTo>
                                          <a:pt x="283" y="81"/>
                                        </a:lnTo>
                                        <a:lnTo>
                                          <a:pt x="283" y="86"/>
                                        </a:lnTo>
                                        <a:lnTo>
                                          <a:pt x="293" y="96"/>
                                        </a:lnTo>
                                        <a:lnTo>
                                          <a:pt x="293" y="100"/>
                                        </a:lnTo>
                                        <a:lnTo>
                                          <a:pt x="307" y="115"/>
                                        </a:lnTo>
                                        <a:lnTo>
                                          <a:pt x="312" y="110"/>
                                        </a:lnTo>
                                        <a:lnTo>
                                          <a:pt x="307" y="115"/>
                                        </a:lnTo>
                                        <a:lnTo>
                                          <a:pt x="326" y="134"/>
                                        </a:lnTo>
                                        <a:lnTo>
                                          <a:pt x="331" y="134"/>
                                        </a:lnTo>
                                        <a:lnTo>
                                          <a:pt x="341" y="144"/>
                                        </a:lnTo>
                                        <a:lnTo>
                                          <a:pt x="350" y="148"/>
                                        </a:lnTo>
                                        <a:lnTo>
                                          <a:pt x="360" y="148"/>
                                        </a:lnTo>
                                        <a:lnTo>
                                          <a:pt x="365" y="153"/>
                                        </a:lnTo>
                                        <a:lnTo>
                                          <a:pt x="446" y="153"/>
                                        </a:lnTo>
                                        <a:lnTo>
                                          <a:pt x="456" y="148"/>
                                        </a:lnTo>
                                        <a:lnTo>
                                          <a:pt x="523" y="148"/>
                                        </a:lnTo>
                                        <a:lnTo>
                                          <a:pt x="528" y="144"/>
                                        </a:lnTo>
                                        <a:lnTo>
                                          <a:pt x="543" y="144"/>
                                        </a:lnTo>
                                        <a:lnTo>
                                          <a:pt x="547" y="139"/>
                                        </a:lnTo>
                                        <a:lnTo>
                                          <a:pt x="557" y="139"/>
                                        </a:lnTo>
                                        <a:lnTo>
                                          <a:pt x="562" y="134"/>
                                        </a:lnTo>
                                        <a:lnTo>
                                          <a:pt x="576" y="134"/>
                                        </a:lnTo>
                                        <a:lnTo>
                                          <a:pt x="581" y="129"/>
                                        </a:lnTo>
                                        <a:lnTo>
                                          <a:pt x="591" y="129"/>
                                        </a:lnTo>
                                        <a:lnTo>
                                          <a:pt x="595" y="124"/>
                                        </a:lnTo>
                                        <a:lnTo>
                                          <a:pt x="600" y="124"/>
                                        </a:lnTo>
                                        <a:lnTo>
                                          <a:pt x="610" y="120"/>
                                        </a:lnTo>
                                        <a:lnTo>
                                          <a:pt x="619" y="120"/>
                                        </a:lnTo>
                                        <a:lnTo>
                                          <a:pt x="624" y="115"/>
                                        </a:lnTo>
                                        <a:lnTo>
                                          <a:pt x="634" y="115"/>
                                        </a:lnTo>
                                        <a:lnTo>
                                          <a:pt x="639" y="110"/>
                                        </a:lnTo>
                                        <a:lnTo>
                                          <a:pt x="643" y="110"/>
                                        </a:lnTo>
                                        <a:lnTo>
                                          <a:pt x="648" y="105"/>
                                        </a:lnTo>
                                        <a:lnTo>
                                          <a:pt x="663" y="105"/>
                                        </a:lnTo>
                                        <a:lnTo>
                                          <a:pt x="668" y="100"/>
                                        </a:lnTo>
                                        <a:lnTo>
                                          <a:pt x="672" y="100"/>
                                        </a:lnTo>
                                        <a:lnTo>
                                          <a:pt x="677" y="96"/>
                                        </a:lnTo>
                                        <a:lnTo>
                                          <a:pt x="682" y="96"/>
                                        </a:lnTo>
                                        <a:lnTo>
                                          <a:pt x="687" y="91"/>
                                        </a:lnTo>
                                        <a:lnTo>
                                          <a:pt x="701" y="91"/>
                                        </a:lnTo>
                                        <a:lnTo>
                                          <a:pt x="706" y="86"/>
                                        </a:lnTo>
                                        <a:lnTo>
                                          <a:pt x="706" y="76"/>
                                        </a:lnTo>
                                        <a:lnTo>
                                          <a:pt x="701" y="72"/>
                                        </a:lnTo>
                                        <a:lnTo>
                                          <a:pt x="692" y="72"/>
                                        </a:lnTo>
                                        <a:lnTo>
                                          <a:pt x="696" y="72"/>
                                        </a:lnTo>
                                        <a:lnTo>
                                          <a:pt x="677" y="72"/>
                                        </a:lnTo>
                                        <a:lnTo>
                                          <a:pt x="672" y="76"/>
                                        </a:lnTo>
                                        <a:lnTo>
                                          <a:pt x="668" y="76"/>
                                        </a:lnTo>
                                        <a:lnTo>
                                          <a:pt x="663" y="81"/>
                                        </a:lnTo>
                                        <a:lnTo>
                                          <a:pt x="658" y="81"/>
                                        </a:lnTo>
                                        <a:lnTo>
                                          <a:pt x="653" y="86"/>
                                        </a:lnTo>
                                        <a:lnTo>
                                          <a:pt x="639" y="86"/>
                                        </a:lnTo>
                                        <a:lnTo>
                                          <a:pt x="634" y="91"/>
                                        </a:lnTo>
                                        <a:lnTo>
                                          <a:pt x="629" y="91"/>
                                        </a:lnTo>
                                        <a:lnTo>
                                          <a:pt x="624" y="96"/>
                                        </a:lnTo>
                                        <a:lnTo>
                                          <a:pt x="615" y="96"/>
                                        </a:lnTo>
                                        <a:lnTo>
                                          <a:pt x="610" y="100"/>
                                        </a:lnTo>
                                        <a:lnTo>
                                          <a:pt x="600" y="105"/>
                                        </a:lnTo>
                                        <a:lnTo>
                                          <a:pt x="586" y="105"/>
                                        </a:lnTo>
                                        <a:lnTo>
                                          <a:pt x="581" y="110"/>
                                        </a:lnTo>
                                        <a:lnTo>
                                          <a:pt x="571" y="110"/>
                                        </a:lnTo>
                                        <a:lnTo>
                                          <a:pt x="567" y="115"/>
                                        </a:lnTo>
                                        <a:lnTo>
                                          <a:pt x="552" y="115"/>
                                        </a:lnTo>
                                        <a:lnTo>
                                          <a:pt x="547" y="120"/>
                                        </a:lnTo>
                                        <a:lnTo>
                                          <a:pt x="538" y="120"/>
                                        </a:lnTo>
                                        <a:lnTo>
                                          <a:pt x="533" y="124"/>
                                        </a:lnTo>
                                        <a:lnTo>
                                          <a:pt x="523" y="124"/>
                                        </a:lnTo>
                                        <a:lnTo>
                                          <a:pt x="519" y="134"/>
                                        </a:lnTo>
                                        <a:lnTo>
                                          <a:pt x="523" y="129"/>
                                        </a:lnTo>
                                        <a:lnTo>
                                          <a:pt x="456" y="129"/>
                                        </a:lnTo>
                                        <a:lnTo>
                                          <a:pt x="446" y="134"/>
                                        </a:lnTo>
                                        <a:lnTo>
                                          <a:pt x="374" y="134"/>
                                        </a:lnTo>
                                        <a:lnTo>
                                          <a:pt x="370" y="129"/>
                                        </a:lnTo>
                                        <a:lnTo>
                                          <a:pt x="355" y="129"/>
                                        </a:lnTo>
                                        <a:lnTo>
                                          <a:pt x="360" y="129"/>
                                        </a:lnTo>
                                        <a:lnTo>
                                          <a:pt x="350" y="124"/>
                                        </a:lnTo>
                                        <a:lnTo>
                                          <a:pt x="341" y="115"/>
                                        </a:lnTo>
                                        <a:lnTo>
                                          <a:pt x="336" y="115"/>
                                        </a:lnTo>
                                        <a:lnTo>
                                          <a:pt x="326" y="105"/>
                                        </a:lnTo>
                                        <a:lnTo>
                                          <a:pt x="322" y="100"/>
                                        </a:lnTo>
                                        <a:lnTo>
                                          <a:pt x="317" y="96"/>
                                        </a:lnTo>
                                        <a:lnTo>
                                          <a:pt x="312" y="91"/>
                                        </a:lnTo>
                                        <a:lnTo>
                                          <a:pt x="312" y="86"/>
                                        </a:lnTo>
                                        <a:lnTo>
                                          <a:pt x="302" y="76"/>
                                        </a:lnTo>
                                        <a:lnTo>
                                          <a:pt x="302" y="72"/>
                                        </a:lnTo>
                                        <a:lnTo>
                                          <a:pt x="293" y="62"/>
                                        </a:lnTo>
                                        <a:lnTo>
                                          <a:pt x="293" y="57"/>
                                        </a:lnTo>
                                        <a:lnTo>
                                          <a:pt x="283" y="48"/>
                                        </a:lnTo>
                                        <a:lnTo>
                                          <a:pt x="278" y="43"/>
                                        </a:lnTo>
                                        <a:lnTo>
                                          <a:pt x="273" y="43"/>
                                        </a:lnTo>
                                        <a:lnTo>
                                          <a:pt x="278" y="38"/>
                                        </a:lnTo>
                                        <a:lnTo>
                                          <a:pt x="269" y="29"/>
                                        </a:lnTo>
                                        <a:lnTo>
                                          <a:pt x="264" y="29"/>
                                        </a:lnTo>
                                        <a:lnTo>
                                          <a:pt x="254" y="19"/>
                                        </a:lnTo>
                                        <a:lnTo>
                                          <a:pt x="240" y="19"/>
                                        </a:lnTo>
                                        <a:lnTo>
                                          <a:pt x="245" y="19"/>
                                        </a:lnTo>
                                        <a:lnTo>
                                          <a:pt x="235" y="14"/>
                                        </a:lnTo>
                                        <a:lnTo>
                                          <a:pt x="230" y="9"/>
                                        </a:lnTo>
                                        <a:lnTo>
                                          <a:pt x="221" y="9"/>
                                        </a:lnTo>
                                        <a:lnTo>
                                          <a:pt x="216" y="5"/>
                                        </a:lnTo>
                                        <a:lnTo>
                                          <a:pt x="192" y="5"/>
                                        </a:lnTo>
                                        <a:lnTo>
                                          <a:pt x="187" y="0"/>
                                        </a:lnTo>
                                        <a:lnTo>
                                          <a:pt x="149" y="0"/>
                                        </a:lnTo>
                                        <a:lnTo>
                                          <a:pt x="144" y="5"/>
                                        </a:lnTo>
                                        <a:lnTo>
                                          <a:pt x="115" y="5"/>
                                        </a:lnTo>
                                        <a:lnTo>
                                          <a:pt x="105" y="9"/>
                                        </a:lnTo>
                                        <a:lnTo>
                                          <a:pt x="81" y="14"/>
                                        </a:lnTo>
                                        <a:lnTo>
                                          <a:pt x="81" y="19"/>
                                        </a:lnTo>
                                        <a:lnTo>
                                          <a:pt x="67" y="19"/>
                                        </a:lnTo>
                                        <a:lnTo>
                                          <a:pt x="62" y="29"/>
                                        </a:lnTo>
                                        <a:lnTo>
                                          <a:pt x="67" y="19"/>
                                        </a:lnTo>
                                        <a:lnTo>
                                          <a:pt x="72" y="19"/>
                                        </a:lnTo>
                                        <a:lnTo>
                                          <a:pt x="38" y="19"/>
                                        </a:lnTo>
                                        <a:lnTo>
                                          <a:pt x="33" y="24"/>
                                        </a:lnTo>
                                        <a:lnTo>
                                          <a:pt x="24" y="29"/>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1" name="Rectangle 2650"/>
                                <wps:cNvSpPr>
                                  <a:spLocks noChangeArrowheads="1"/>
                                </wps:cNvSpPr>
                                <wps:spPr bwMode="auto">
                                  <a:xfrm>
                                    <a:off x="538"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2" name="Rectangle 2651"/>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3" name="Rectangle 2652"/>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4" name="Rectangle 2653"/>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5" name="Rectangle 2654"/>
                                <wps:cNvSpPr>
                                  <a:spLocks noChangeArrowheads="1"/>
                                </wps:cNvSpPr>
                                <wps:spPr bwMode="auto">
                                  <a:xfrm>
                                    <a:off x="538"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6" name="Rectangle 2655"/>
                                <wps:cNvSpPr>
                                  <a:spLocks noChangeArrowheads="1"/>
                                </wps:cNvSpPr>
                                <wps:spPr bwMode="auto">
                                  <a:xfrm>
                                    <a:off x="538"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7" name="Rectangle 2656"/>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8" name="Rectangle 2657"/>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9" name="Rectangle 2658"/>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0" name="Rectangle 2659"/>
                                <wps:cNvSpPr>
                                  <a:spLocks noChangeArrowheads="1"/>
                                </wps:cNvSpPr>
                                <wps:spPr bwMode="auto">
                                  <a:xfrm>
                                    <a:off x="538"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1" name="Rectangle 2660"/>
                                <wps:cNvSpPr>
                                  <a:spLocks noChangeArrowheads="1"/>
                                </wps:cNvSpPr>
                                <wps:spPr bwMode="auto">
                                  <a:xfrm>
                                    <a:off x="538"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2" name="Rectangle 2661"/>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3" name="Rectangle 2662"/>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4" name="Rectangle 2663"/>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5" name="Rectangle 2664"/>
                                <wps:cNvSpPr>
                                  <a:spLocks noChangeArrowheads="1"/>
                                </wps:cNvSpPr>
                                <wps:spPr bwMode="auto">
                                  <a:xfrm>
                                    <a:off x="538"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6" name="Rectangle 2665"/>
                                <wps:cNvSpPr>
                                  <a:spLocks noChangeArrowheads="1"/>
                                </wps:cNvSpPr>
                                <wps:spPr bwMode="auto">
                                  <a:xfrm>
                                    <a:off x="538"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7" name="Rectangle 2666"/>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8" name="Rectangle 2667"/>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9" name="Rectangle 2668"/>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0" name="Rectangle 2669"/>
                                <wps:cNvSpPr>
                                  <a:spLocks noChangeArrowheads="1"/>
                                </wps:cNvSpPr>
                                <wps:spPr bwMode="auto">
                                  <a:xfrm>
                                    <a:off x="538"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1" name="Rectangle 2670"/>
                                <wps:cNvSpPr>
                                  <a:spLocks noChangeArrowheads="1"/>
                                </wps:cNvSpPr>
                                <wps:spPr bwMode="auto">
                                  <a:xfrm>
                                    <a:off x="538"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2" name="Rectangle 2671"/>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3" name="Rectangle 2672"/>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4" name="Rectangle 2673"/>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5" name="Rectangle 2674"/>
                                <wps:cNvSpPr>
                                  <a:spLocks noChangeArrowheads="1"/>
                                </wps:cNvSpPr>
                                <wps:spPr bwMode="auto">
                                  <a:xfrm>
                                    <a:off x="538"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6" name="Rectangle 2675"/>
                                <wps:cNvSpPr>
                                  <a:spLocks noChangeArrowheads="1"/>
                                </wps:cNvSpPr>
                                <wps:spPr bwMode="auto">
                                  <a:xfrm>
                                    <a:off x="538"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7" name="Rectangle 2676"/>
                                <wps:cNvSpPr>
                                  <a:spLocks noChangeArrowheads="1"/>
                                </wps:cNvSpPr>
                                <wps:spPr bwMode="auto">
                                  <a:xfrm>
                                    <a:off x="538"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8" name="Rectangle 2677"/>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9" name="Rectangle 2678"/>
                                <wps:cNvSpPr>
                                  <a:spLocks noChangeArrowheads="1"/>
                                </wps:cNvSpPr>
                                <wps:spPr bwMode="auto">
                                  <a:xfrm>
                                    <a:off x="538"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0" name="Rectangle 2679"/>
                                <wps:cNvSpPr>
                                  <a:spLocks noChangeArrowheads="1"/>
                                </wps:cNvSpPr>
                                <wps:spPr bwMode="auto">
                                  <a:xfrm>
                                    <a:off x="538"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1" name="Rectangle 2680"/>
                                <wps:cNvSpPr>
                                  <a:spLocks noChangeArrowheads="1"/>
                                </wps:cNvSpPr>
                                <wps:spPr bwMode="auto">
                                  <a:xfrm>
                                    <a:off x="538"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2" name="Rectangle 2681"/>
                                <wps:cNvSpPr>
                                  <a:spLocks noChangeArrowheads="1"/>
                                </wps:cNvSpPr>
                                <wps:spPr bwMode="auto">
                                  <a:xfrm>
                                    <a:off x="538"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3" name="Rectangle 2682"/>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4" name="Rectangle 2683"/>
                                <wps:cNvSpPr>
                                  <a:spLocks noChangeArrowheads="1"/>
                                </wps:cNvSpPr>
                                <wps:spPr bwMode="auto">
                                  <a:xfrm>
                                    <a:off x="538"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5" name="Rectangle 2684"/>
                                <wps:cNvSpPr>
                                  <a:spLocks noChangeArrowheads="1"/>
                                </wps:cNvSpPr>
                                <wps:spPr bwMode="auto">
                                  <a:xfrm>
                                    <a:off x="538"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6" name="Rectangle 2685"/>
                                <wps:cNvSpPr>
                                  <a:spLocks noChangeArrowheads="1"/>
                                </wps:cNvSpPr>
                                <wps:spPr bwMode="auto">
                                  <a:xfrm>
                                    <a:off x="538"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7" name="Rectangle 2686"/>
                                <wps:cNvSpPr>
                                  <a:spLocks noChangeArrowheads="1"/>
                                </wps:cNvSpPr>
                                <wps:spPr bwMode="auto">
                                  <a:xfrm>
                                    <a:off x="538"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8" name="Rectangle 2687"/>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9" name="Rectangle 2688"/>
                                <wps:cNvSpPr>
                                  <a:spLocks noChangeArrowheads="1"/>
                                </wps:cNvSpPr>
                                <wps:spPr bwMode="auto">
                                  <a:xfrm>
                                    <a:off x="538"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0" name="Rectangle 2689"/>
                                <wps:cNvSpPr>
                                  <a:spLocks noChangeArrowheads="1"/>
                                </wps:cNvSpPr>
                                <wps:spPr bwMode="auto">
                                  <a:xfrm>
                                    <a:off x="538"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1" name="Rectangle 2690"/>
                                <wps:cNvSpPr>
                                  <a:spLocks noChangeArrowheads="1"/>
                                </wps:cNvSpPr>
                                <wps:spPr bwMode="auto">
                                  <a:xfrm>
                                    <a:off x="538"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2" name="Rectangle 2691"/>
                                <wps:cNvSpPr>
                                  <a:spLocks noChangeArrowheads="1"/>
                                </wps:cNvSpPr>
                                <wps:spPr bwMode="auto">
                                  <a:xfrm>
                                    <a:off x="538"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3" name="Rectangle 2692"/>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4" name="Rectangle 2693"/>
                                <wps:cNvSpPr>
                                  <a:spLocks noChangeArrowheads="1"/>
                                </wps:cNvSpPr>
                                <wps:spPr bwMode="auto">
                                  <a:xfrm>
                                    <a:off x="538"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5" name="Rectangle 2694"/>
                                <wps:cNvSpPr>
                                  <a:spLocks noChangeArrowheads="1"/>
                                </wps:cNvSpPr>
                                <wps:spPr bwMode="auto">
                                  <a:xfrm>
                                    <a:off x="538"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6" name="Rectangle 2695"/>
                                <wps:cNvSpPr>
                                  <a:spLocks noChangeArrowheads="1"/>
                                </wps:cNvSpPr>
                                <wps:spPr bwMode="auto">
                                  <a:xfrm>
                                    <a:off x="538"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7" name="Rectangle 2696"/>
                                <wps:cNvSpPr>
                                  <a:spLocks noChangeArrowheads="1"/>
                                </wps:cNvSpPr>
                                <wps:spPr bwMode="auto">
                                  <a:xfrm>
                                    <a:off x="538"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8" name="Rectangle 2697"/>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9" name="Rectangle 2698"/>
                                <wps:cNvSpPr>
                                  <a:spLocks noChangeArrowheads="1"/>
                                </wps:cNvSpPr>
                                <wps:spPr bwMode="auto">
                                  <a:xfrm>
                                    <a:off x="538"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0" name="Rectangle 2699"/>
                                <wps:cNvSpPr>
                                  <a:spLocks noChangeArrowheads="1"/>
                                </wps:cNvSpPr>
                                <wps:spPr bwMode="auto">
                                  <a:xfrm>
                                    <a:off x="538"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1" name="Rectangle 2700"/>
                                <wps:cNvSpPr>
                                  <a:spLocks noChangeArrowheads="1"/>
                                </wps:cNvSpPr>
                                <wps:spPr bwMode="auto">
                                  <a:xfrm>
                                    <a:off x="538"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2" name="Rectangle 2701"/>
                                <wps:cNvSpPr>
                                  <a:spLocks noChangeArrowheads="1"/>
                                </wps:cNvSpPr>
                                <wps:spPr bwMode="auto">
                                  <a:xfrm>
                                    <a:off x="538"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3" name="Rectangle 2702"/>
                                <wps:cNvSpPr>
                                  <a:spLocks noChangeArrowheads="1"/>
                                </wps:cNvSpPr>
                                <wps:spPr bwMode="auto">
                                  <a:xfrm>
                                    <a:off x="538"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4" name="Rectangle 2703"/>
                                <wps:cNvSpPr>
                                  <a:spLocks noChangeArrowheads="1"/>
                                </wps:cNvSpPr>
                                <wps:spPr bwMode="auto">
                                  <a:xfrm>
                                    <a:off x="538"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5" name="Rectangle 2704"/>
                                <wps:cNvSpPr>
                                  <a:spLocks noChangeArrowheads="1"/>
                                </wps:cNvSpPr>
                                <wps:spPr bwMode="auto">
                                  <a:xfrm>
                                    <a:off x="538"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6" name="Rectangle 2705"/>
                                <wps:cNvSpPr>
                                  <a:spLocks noChangeArrowheads="1"/>
                                </wps:cNvSpPr>
                                <wps:spPr bwMode="auto">
                                  <a:xfrm>
                                    <a:off x="538"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7" name="Rectangle 2706"/>
                                <wps:cNvSpPr>
                                  <a:spLocks noChangeArrowheads="1"/>
                                </wps:cNvSpPr>
                                <wps:spPr bwMode="auto">
                                  <a:xfrm>
                                    <a:off x="538"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8" name="Rectangle 2707"/>
                                <wps:cNvSpPr>
                                  <a:spLocks noChangeArrowheads="1"/>
                                </wps:cNvSpPr>
                                <wps:spPr bwMode="auto">
                                  <a:xfrm>
                                    <a:off x="538"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9" name="Rectangle 2708"/>
                                <wps:cNvSpPr>
                                  <a:spLocks noChangeArrowheads="1"/>
                                </wps:cNvSpPr>
                                <wps:spPr bwMode="auto">
                                  <a:xfrm>
                                    <a:off x="538"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0" name="Rectangle 2709"/>
                                <wps:cNvSpPr>
                                  <a:spLocks noChangeArrowheads="1"/>
                                </wps:cNvSpPr>
                                <wps:spPr bwMode="auto">
                                  <a:xfrm>
                                    <a:off x="538"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1" name="Rectangle 2710"/>
                                <wps:cNvSpPr>
                                  <a:spLocks noChangeArrowheads="1"/>
                                </wps:cNvSpPr>
                                <wps:spPr bwMode="auto">
                                  <a:xfrm>
                                    <a:off x="538"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2" name="Rectangle 2711"/>
                                <wps:cNvSpPr>
                                  <a:spLocks noChangeArrowheads="1"/>
                                </wps:cNvSpPr>
                                <wps:spPr bwMode="auto">
                                  <a:xfrm>
                                    <a:off x="538"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3" name="Rectangle 2712"/>
                                <wps:cNvSpPr>
                                  <a:spLocks noChangeArrowheads="1"/>
                                </wps:cNvSpPr>
                                <wps:spPr bwMode="auto">
                                  <a:xfrm>
                                    <a:off x="538"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4" name="Rectangle 2713"/>
                                <wps:cNvSpPr>
                                  <a:spLocks noChangeArrowheads="1"/>
                                </wps:cNvSpPr>
                                <wps:spPr bwMode="auto">
                                  <a:xfrm>
                                    <a:off x="538"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5" name="Rectangle 2714"/>
                                <wps:cNvSpPr>
                                  <a:spLocks noChangeArrowheads="1"/>
                                </wps:cNvSpPr>
                                <wps:spPr bwMode="auto">
                                  <a:xfrm>
                                    <a:off x="538"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6" name="Rectangle 2715"/>
                                <wps:cNvSpPr>
                                  <a:spLocks noChangeArrowheads="1"/>
                                </wps:cNvSpPr>
                                <wps:spPr bwMode="auto">
                                  <a:xfrm>
                                    <a:off x="538"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7" name="Rectangle 2716"/>
                                <wps:cNvSpPr>
                                  <a:spLocks noChangeArrowheads="1"/>
                                </wps:cNvSpPr>
                                <wps:spPr bwMode="auto">
                                  <a:xfrm>
                                    <a:off x="538"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8" name="Rectangle 2717"/>
                                <wps:cNvSpPr>
                                  <a:spLocks noChangeArrowheads="1"/>
                                </wps:cNvSpPr>
                                <wps:spPr bwMode="auto">
                                  <a:xfrm>
                                    <a:off x="538"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9" name="Rectangle 2718"/>
                                <wps:cNvSpPr>
                                  <a:spLocks noChangeArrowheads="1"/>
                                </wps:cNvSpPr>
                                <wps:spPr bwMode="auto">
                                  <a:xfrm>
                                    <a:off x="538"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0" name="Rectangle 2719"/>
                                <wps:cNvSpPr>
                                  <a:spLocks noChangeArrowheads="1"/>
                                </wps:cNvSpPr>
                                <wps:spPr bwMode="auto">
                                  <a:xfrm>
                                    <a:off x="538"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1" name="Rectangle 2720"/>
                                <wps:cNvSpPr>
                                  <a:spLocks noChangeArrowheads="1"/>
                                </wps:cNvSpPr>
                                <wps:spPr bwMode="auto">
                                  <a:xfrm>
                                    <a:off x="538"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2" name="Rectangle 2721"/>
                                <wps:cNvSpPr>
                                  <a:spLocks noChangeArrowheads="1"/>
                                </wps:cNvSpPr>
                                <wps:spPr bwMode="auto">
                                  <a:xfrm>
                                    <a:off x="538"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3" name="Rectangle 2722"/>
                                <wps:cNvSpPr>
                                  <a:spLocks noChangeArrowheads="1"/>
                                </wps:cNvSpPr>
                                <wps:spPr bwMode="auto">
                                  <a:xfrm>
                                    <a:off x="538"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4" name="Rectangle 2723"/>
                                <wps:cNvSpPr>
                                  <a:spLocks noChangeArrowheads="1"/>
                                </wps:cNvSpPr>
                                <wps:spPr bwMode="auto">
                                  <a:xfrm>
                                    <a:off x="538"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5" name="Rectangle 2724"/>
                                <wps:cNvSpPr>
                                  <a:spLocks noChangeArrowheads="1"/>
                                </wps:cNvSpPr>
                                <wps:spPr bwMode="auto">
                                  <a:xfrm>
                                    <a:off x="538"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6" name="Rectangle 2725"/>
                                <wps:cNvSpPr>
                                  <a:spLocks noChangeArrowheads="1"/>
                                </wps:cNvSpPr>
                                <wps:spPr bwMode="auto">
                                  <a:xfrm>
                                    <a:off x="538"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7" name="Rectangle 2726"/>
                                <wps:cNvSpPr>
                                  <a:spLocks noChangeArrowheads="1"/>
                                </wps:cNvSpPr>
                                <wps:spPr bwMode="auto">
                                  <a:xfrm>
                                    <a:off x="538"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8" name="Rectangle 2727"/>
                                <wps:cNvSpPr>
                                  <a:spLocks noChangeArrowheads="1"/>
                                </wps:cNvSpPr>
                                <wps:spPr bwMode="auto">
                                  <a:xfrm>
                                    <a:off x="538"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9" name="Rectangle 2728"/>
                                <wps:cNvSpPr>
                                  <a:spLocks noChangeArrowheads="1"/>
                                </wps:cNvSpPr>
                                <wps:spPr bwMode="auto">
                                  <a:xfrm>
                                    <a:off x="538"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0" name="Rectangle 2729"/>
                                <wps:cNvSpPr>
                                  <a:spLocks noChangeArrowheads="1"/>
                                </wps:cNvSpPr>
                                <wps:spPr bwMode="auto">
                                  <a:xfrm>
                                    <a:off x="538"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1" name="Rectangle 2730"/>
                                <wps:cNvSpPr>
                                  <a:spLocks noChangeArrowheads="1"/>
                                </wps:cNvSpPr>
                                <wps:spPr bwMode="auto">
                                  <a:xfrm>
                                    <a:off x="538"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2" name="Rectangle 2731"/>
                                <wps:cNvSpPr>
                                  <a:spLocks noChangeArrowheads="1"/>
                                </wps:cNvSpPr>
                                <wps:spPr bwMode="auto">
                                  <a:xfrm>
                                    <a:off x="538"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3" name="Rectangle 2732"/>
                                <wps:cNvSpPr>
                                  <a:spLocks noChangeArrowheads="1"/>
                                </wps:cNvSpPr>
                                <wps:spPr bwMode="auto">
                                  <a:xfrm>
                                    <a:off x="538"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4" name="Rectangle 2733"/>
                                <wps:cNvSpPr>
                                  <a:spLocks noChangeArrowheads="1"/>
                                </wps:cNvSpPr>
                                <wps:spPr bwMode="auto">
                                  <a:xfrm>
                                    <a:off x="538"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5" name="Rectangle 2734"/>
                                <wps:cNvSpPr>
                                  <a:spLocks noChangeArrowheads="1"/>
                                </wps:cNvSpPr>
                                <wps:spPr bwMode="auto">
                                  <a:xfrm>
                                    <a:off x="538"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6" name="Rectangle 2735"/>
                                <wps:cNvSpPr>
                                  <a:spLocks noChangeArrowheads="1"/>
                                </wps:cNvSpPr>
                                <wps:spPr bwMode="auto">
                                  <a:xfrm>
                                    <a:off x="538"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7" name="Rectangle 2736"/>
                                <wps:cNvSpPr>
                                  <a:spLocks noChangeArrowheads="1"/>
                                </wps:cNvSpPr>
                                <wps:spPr bwMode="auto">
                                  <a:xfrm>
                                    <a:off x="538"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8" name="Rectangle 2737"/>
                                <wps:cNvSpPr>
                                  <a:spLocks noChangeArrowheads="1"/>
                                </wps:cNvSpPr>
                                <wps:spPr bwMode="auto">
                                  <a:xfrm>
                                    <a:off x="538"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9" name="Rectangle 2738"/>
                                <wps:cNvSpPr>
                                  <a:spLocks noChangeArrowheads="1"/>
                                </wps:cNvSpPr>
                                <wps:spPr bwMode="auto">
                                  <a:xfrm>
                                    <a:off x="538"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0" name="Rectangle 2739"/>
                                <wps:cNvSpPr>
                                  <a:spLocks noChangeArrowheads="1"/>
                                </wps:cNvSpPr>
                                <wps:spPr bwMode="auto">
                                  <a:xfrm>
                                    <a:off x="538"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1" name="Rectangle 2740"/>
                                <wps:cNvSpPr>
                                  <a:spLocks noChangeArrowheads="1"/>
                                </wps:cNvSpPr>
                                <wps:spPr bwMode="auto">
                                  <a:xfrm>
                                    <a:off x="538"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2" name="Rectangle 2741"/>
                                <wps:cNvSpPr>
                                  <a:spLocks noChangeArrowheads="1"/>
                                </wps:cNvSpPr>
                                <wps:spPr bwMode="auto">
                                  <a:xfrm>
                                    <a:off x="538"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3" name="Rectangle 2742"/>
                                <wps:cNvSpPr>
                                  <a:spLocks noChangeArrowheads="1"/>
                                </wps:cNvSpPr>
                                <wps:spPr bwMode="auto">
                                  <a:xfrm>
                                    <a:off x="538"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4" name="Rectangle 2743"/>
                                <wps:cNvSpPr>
                                  <a:spLocks noChangeArrowheads="1"/>
                                </wps:cNvSpPr>
                                <wps:spPr bwMode="auto">
                                  <a:xfrm>
                                    <a:off x="538"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5" name="Rectangle 2744"/>
                                <wps:cNvSpPr>
                                  <a:spLocks noChangeArrowheads="1"/>
                                </wps:cNvSpPr>
                                <wps:spPr bwMode="auto">
                                  <a:xfrm>
                                    <a:off x="538"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6" name="Rectangle 2745"/>
                                <wps:cNvSpPr>
                                  <a:spLocks noChangeArrowheads="1"/>
                                </wps:cNvSpPr>
                                <wps:spPr bwMode="auto">
                                  <a:xfrm>
                                    <a:off x="538"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7" name="Rectangle 2746"/>
                                <wps:cNvSpPr>
                                  <a:spLocks noChangeArrowheads="1"/>
                                </wps:cNvSpPr>
                                <wps:spPr bwMode="auto">
                                  <a:xfrm>
                                    <a:off x="538"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8" name="Rectangle 2747"/>
                                <wps:cNvSpPr>
                                  <a:spLocks noChangeArrowheads="1"/>
                                </wps:cNvSpPr>
                                <wps:spPr bwMode="auto">
                                  <a:xfrm>
                                    <a:off x="538"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9" name="Rectangle 2748"/>
                                <wps:cNvSpPr>
                                  <a:spLocks noChangeArrowheads="1"/>
                                </wps:cNvSpPr>
                                <wps:spPr bwMode="auto">
                                  <a:xfrm>
                                    <a:off x="538"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0" name="Rectangle 2749"/>
                                <wps:cNvSpPr>
                                  <a:spLocks noChangeArrowheads="1"/>
                                </wps:cNvSpPr>
                                <wps:spPr bwMode="auto">
                                  <a:xfrm>
                                    <a:off x="538"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1" name="Rectangle 2750"/>
                                <wps:cNvSpPr>
                                  <a:spLocks noChangeArrowheads="1"/>
                                </wps:cNvSpPr>
                                <wps:spPr bwMode="auto">
                                  <a:xfrm>
                                    <a:off x="538"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2" name="Rectangle 2751"/>
                                <wps:cNvSpPr>
                                  <a:spLocks noChangeArrowheads="1"/>
                                </wps:cNvSpPr>
                                <wps:spPr bwMode="auto">
                                  <a:xfrm>
                                    <a:off x="538"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3" name="Rectangle 2752"/>
                                <wps:cNvSpPr>
                                  <a:spLocks noChangeArrowheads="1"/>
                                </wps:cNvSpPr>
                                <wps:spPr bwMode="auto">
                                  <a:xfrm>
                                    <a:off x="538"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4" name="Rectangle 2753"/>
                                <wps:cNvSpPr>
                                  <a:spLocks noChangeArrowheads="1"/>
                                </wps:cNvSpPr>
                                <wps:spPr bwMode="auto">
                                  <a:xfrm>
                                    <a:off x="538"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5" name="Rectangle 2754"/>
                                <wps:cNvSpPr>
                                  <a:spLocks noChangeArrowheads="1"/>
                                </wps:cNvSpPr>
                                <wps:spPr bwMode="auto">
                                  <a:xfrm>
                                    <a:off x="538"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6" name="Rectangle 2755"/>
                                <wps:cNvSpPr>
                                  <a:spLocks noChangeArrowheads="1"/>
                                </wps:cNvSpPr>
                                <wps:spPr bwMode="auto">
                                  <a:xfrm>
                                    <a:off x="538"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7" name="Rectangle 2756"/>
                                <wps:cNvSpPr>
                                  <a:spLocks noChangeArrowheads="1"/>
                                </wps:cNvSpPr>
                                <wps:spPr bwMode="auto">
                                  <a:xfrm>
                                    <a:off x="538"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8" name="Rectangle 2757"/>
                                <wps:cNvSpPr>
                                  <a:spLocks noChangeArrowheads="1"/>
                                </wps:cNvSpPr>
                                <wps:spPr bwMode="auto">
                                  <a:xfrm>
                                    <a:off x="538"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9" name="Rectangle 2758"/>
                                <wps:cNvSpPr>
                                  <a:spLocks noChangeArrowheads="1"/>
                                </wps:cNvSpPr>
                                <wps:spPr bwMode="auto">
                                  <a:xfrm>
                                    <a:off x="538"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0" name="Rectangle 2759"/>
                                <wps:cNvSpPr>
                                  <a:spLocks noChangeArrowheads="1"/>
                                </wps:cNvSpPr>
                                <wps:spPr bwMode="auto">
                                  <a:xfrm>
                                    <a:off x="538"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1" name="Rectangle 2760"/>
                                <wps:cNvSpPr>
                                  <a:spLocks noChangeArrowheads="1"/>
                                </wps:cNvSpPr>
                                <wps:spPr bwMode="auto">
                                  <a:xfrm>
                                    <a:off x="538"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2" name="Rectangle 2761"/>
                                <wps:cNvSpPr>
                                  <a:spLocks noChangeArrowheads="1"/>
                                </wps:cNvSpPr>
                                <wps:spPr bwMode="auto">
                                  <a:xfrm>
                                    <a:off x="538"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3" name="Rectangle 2762"/>
                                <wps:cNvSpPr>
                                  <a:spLocks noChangeArrowheads="1"/>
                                </wps:cNvSpPr>
                                <wps:spPr bwMode="auto">
                                  <a:xfrm>
                                    <a:off x="538"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4" name="Rectangle 2763"/>
                                <wps:cNvSpPr>
                                  <a:spLocks noChangeArrowheads="1"/>
                                </wps:cNvSpPr>
                                <wps:spPr bwMode="auto">
                                  <a:xfrm>
                                    <a:off x="538"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5" name="Rectangle 2764"/>
                                <wps:cNvSpPr>
                                  <a:spLocks noChangeArrowheads="1"/>
                                </wps:cNvSpPr>
                                <wps:spPr bwMode="auto">
                                  <a:xfrm>
                                    <a:off x="538"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6" name="Rectangle 2765"/>
                                <wps:cNvSpPr>
                                  <a:spLocks noChangeArrowheads="1"/>
                                </wps:cNvSpPr>
                                <wps:spPr bwMode="auto">
                                  <a:xfrm>
                                    <a:off x="538"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7" name="Rectangle 2766"/>
                                <wps:cNvSpPr>
                                  <a:spLocks noChangeArrowheads="1"/>
                                </wps:cNvSpPr>
                                <wps:spPr bwMode="auto">
                                  <a:xfrm>
                                    <a:off x="538"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8" name="Rectangle 2767"/>
                                <wps:cNvSpPr>
                                  <a:spLocks noChangeArrowheads="1"/>
                                </wps:cNvSpPr>
                                <wps:spPr bwMode="auto">
                                  <a:xfrm>
                                    <a:off x="538"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9" name="Rectangle 2768"/>
                                <wps:cNvSpPr>
                                  <a:spLocks noChangeArrowheads="1"/>
                                </wps:cNvSpPr>
                                <wps:spPr bwMode="auto">
                                  <a:xfrm>
                                    <a:off x="538"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0" name="Rectangle 2769"/>
                                <wps:cNvSpPr>
                                  <a:spLocks noChangeArrowheads="1"/>
                                </wps:cNvSpPr>
                                <wps:spPr bwMode="auto">
                                  <a:xfrm>
                                    <a:off x="538"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1" name="Rectangle 2770"/>
                                <wps:cNvSpPr>
                                  <a:spLocks noChangeArrowheads="1"/>
                                </wps:cNvSpPr>
                                <wps:spPr bwMode="auto">
                                  <a:xfrm>
                                    <a:off x="538"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2" name="Rectangle 2771"/>
                                <wps:cNvSpPr>
                                  <a:spLocks noChangeArrowheads="1"/>
                                </wps:cNvSpPr>
                                <wps:spPr bwMode="auto">
                                  <a:xfrm>
                                    <a:off x="538"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3" name="Rectangle 2772"/>
                                <wps:cNvSpPr>
                                  <a:spLocks noChangeArrowheads="1"/>
                                </wps:cNvSpPr>
                                <wps:spPr bwMode="auto">
                                  <a:xfrm>
                                    <a:off x="538"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4" name="Rectangle 2773"/>
                                <wps:cNvSpPr>
                                  <a:spLocks noChangeArrowheads="1"/>
                                </wps:cNvSpPr>
                                <wps:spPr bwMode="auto">
                                  <a:xfrm>
                                    <a:off x="538"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5" name="Rectangle 2774"/>
                                <wps:cNvSpPr>
                                  <a:spLocks noChangeArrowheads="1"/>
                                </wps:cNvSpPr>
                                <wps:spPr bwMode="auto">
                                  <a:xfrm>
                                    <a:off x="538"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6" name="Rectangle 2775"/>
                                <wps:cNvSpPr>
                                  <a:spLocks noChangeArrowheads="1"/>
                                </wps:cNvSpPr>
                                <wps:spPr bwMode="auto">
                                  <a:xfrm>
                                    <a:off x="538"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7" name="Rectangle 2776"/>
                                <wps:cNvSpPr>
                                  <a:spLocks noChangeArrowheads="1"/>
                                </wps:cNvSpPr>
                                <wps:spPr bwMode="auto">
                                  <a:xfrm>
                                    <a:off x="538"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8" name="Rectangle 2777"/>
                                <wps:cNvSpPr>
                                  <a:spLocks noChangeArrowheads="1"/>
                                </wps:cNvSpPr>
                                <wps:spPr bwMode="auto">
                                  <a:xfrm>
                                    <a:off x="538"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9" name="Rectangle 2778"/>
                                <wps:cNvSpPr>
                                  <a:spLocks noChangeArrowheads="1"/>
                                </wps:cNvSpPr>
                                <wps:spPr bwMode="auto">
                                  <a:xfrm>
                                    <a:off x="538"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0" name="Rectangle 2779"/>
                                <wps:cNvSpPr>
                                  <a:spLocks noChangeArrowheads="1"/>
                                </wps:cNvSpPr>
                                <wps:spPr bwMode="auto">
                                  <a:xfrm>
                                    <a:off x="538"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1" name="Rectangle 2780"/>
                                <wps:cNvSpPr>
                                  <a:spLocks noChangeArrowheads="1"/>
                                </wps:cNvSpPr>
                                <wps:spPr bwMode="auto">
                                  <a:xfrm>
                                    <a:off x="538"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2" name="Rectangle 2781"/>
                                <wps:cNvSpPr>
                                  <a:spLocks noChangeArrowheads="1"/>
                                </wps:cNvSpPr>
                                <wps:spPr bwMode="auto">
                                  <a:xfrm>
                                    <a:off x="538"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3" name="Rectangle 2782"/>
                                <wps:cNvSpPr>
                                  <a:spLocks noChangeArrowheads="1"/>
                                </wps:cNvSpPr>
                                <wps:spPr bwMode="auto">
                                  <a:xfrm>
                                    <a:off x="538"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4" name="Rectangle 2783"/>
                                <wps:cNvSpPr>
                                  <a:spLocks noChangeArrowheads="1"/>
                                </wps:cNvSpPr>
                                <wps:spPr bwMode="auto">
                                  <a:xfrm>
                                    <a:off x="538"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5" name="Rectangle 2784"/>
                                <wps:cNvSpPr>
                                  <a:spLocks noChangeArrowheads="1"/>
                                </wps:cNvSpPr>
                                <wps:spPr bwMode="auto">
                                  <a:xfrm>
                                    <a:off x="538"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6" name="Rectangle 2785"/>
                                <wps:cNvSpPr>
                                  <a:spLocks noChangeArrowheads="1"/>
                                </wps:cNvSpPr>
                                <wps:spPr bwMode="auto">
                                  <a:xfrm>
                                    <a:off x="538"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7" name="Rectangle 2786"/>
                                <wps:cNvSpPr>
                                  <a:spLocks noChangeArrowheads="1"/>
                                </wps:cNvSpPr>
                                <wps:spPr bwMode="auto">
                                  <a:xfrm>
                                    <a:off x="538"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8" name="Rectangle 2787"/>
                                <wps:cNvSpPr>
                                  <a:spLocks noChangeArrowheads="1"/>
                                </wps:cNvSpPr>
                                <wps:spPr bwMode="auto">
                                  <a:xfrm>
                                    <a:off x="538"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9" name="Rectangle 2788"/>
                                <wps:cNvSpPr>
                                  <a:spLocks noChangeArrowheads="1"/>
                                </wps:cNvSpPr>
                                <wps:spPr bwMode="auto">
                                  <a:xfrm>
                                    <a:off x="538"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0" name="Rectangle 2789"/>
                                <wps:cNvSpPr>
                                  <a:spLocks noChangeArrowheads="1"/>
                                </wps:cNvSpPr>
                                <wps:spPr bwMode="auto">
                                  <a:xfrm>
                                    <a:off x="538"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1" name="Rectangle 2790"/>
                                <wps:cNvSpPr>
                                  <a:spLocks noChangeArrowheads="1"/>
                                </wps:cNvSpPr>
                                <wps:spPr bwMode="auto">
                                  <a:xfrm>
                                    <a:off x="538"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2" name="Rectangle 2791"/>
                                <wps:cNvSpPr>
                                  <a:spLocks noChangeArrowheads="1"/>
                                </wps:cNvSpPr>
                                <wps:spPr bwMode="auto">
                                  <a:xfrm>
                                    <a:off x="538"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3" name="Rectangle 2792"/>
                                <wps:cNvSpPr>
                                  <a:spLocks noChangeArrowheads="1"/>
                                </wps:cNvSpPr>
                                <wps:spPr bwMode="auto">
                                  <a:xfrm>
                                    <a:off x="538"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4" name="Rectangle 2793"/>
                                <wps:cNvSpPr>
                                  <a:spLocks noChangeArrowheads="1"/>
                                </wps:cNvSpPr>
                                <wps:spPr bwMode="auto">
                                  <a:xfrm>
                                    <a:off x="538"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5" name="Rectangle 2794"/>
                                <wps:cNvSpPr>
                                  <a:spLocks noChangeArrowheads="1"/>
                                </wps:cNvSpPr>
                                <wps:spPr bwMode="auto">
                                  <a:xfrm>
                                    <a:off x="538"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6" name="Rectangle 2795"/>
                                <wps:cNvSpPr>
                                  <a:spLocks noChangeArrowheads="1"/>
                                </wps:cNvSpPr>
                                <wps:spPr bwMode="auto">
                                  <a:xfrm>
                                    <a:off x="538"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7" name="Rectangle 2796"/>
                                <wps:cNvSpPr>
                                  <a:spLocks noChangeArrowheads="1"/>
                                </wps:cNvSpPr>
                                <wps:spPr bwMode="auto">
                                  <a:xfrm>
                                    <a:off x="538"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8" name="Rectangle 2797"/>
                                <wps:cNvSpPr>
                                  <a:spLocks noChangeArrowheads="1"/>
                                </wps:cNvSpPr>
                                <wps:spPr bwMode="auto">
                                  <a:xfrm>
                                    <a:off x="538"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9" name="Rectangle 2798"/>
                                <wps:cNvSpPr>
                                  <a:spLocks noChangeArrowheads="1"/>
                                </wps:cNvSpPr>
                                <wps:spPr bwMode="auto">
                                  <a:xfrm>
                                    <a:off x="538"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0" name="Rectangle 2799"/>
                                <wps:cNvSpPr>
                                  <a:spLocks noChangeArrowheads="1"/>
                                </wps:cNvSpPr>
                                <wps:spPr bwMode="auto">
                                  <a:xfrm>
                                    <a:off x="538"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1" name="Rectangle 2800"/>
                                <wps:cNvSpPr>
                                  <a:spLocks noChangeArrowheads="1"/>
                                </wps:cNvSpPr>
                                <wps:spPr bwMode="auto">
                                  <a:xfrm>
                                    <a:off x="538"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2" name="Rectangle 2801"/>
                                <wps:cNvSpPr>
                                  <a:spLocks noChangeArrowheads="1"/>
                                </wps:cNvSpPr>
                                <wps:spPr bwMode="auto">
                                  <a:xfrm>
                                    <a:off x="538"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3" name="Rectangle 2802"/>
                                <wps:cNvSpPr>
                                  <a:spLocks noChangeArrowheads="1"/>
                                </wps:cNvSpPr>
                                <wps:spPr bwMode="auto">
                                  <a:xfrm>
                                    <a:off x="538"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4" name="Rectangle 2803"/>
                                <wps:cNvSpPr>
                                  <a:spLocks noChangeArrowheads="1"/>
                                </wps:cNvSpPr>
                                <wps:spPr bwMode="auto">
                                  <a:xfrm>
                                    <a:off x="538"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5" name="Rectangle 2804"/>
                                <wps:cNvSpPr>
                                  <a:spLocks noChangeArrowheads="1"/>
                                </wps:cNvSpPr>
                                <wps:spPr bwMode="auto">
                                  <a:xfrm>
                                    <a:off x="538"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6" name="Rectangle 2805"/>
                                <wps:cNvSpPr>
                                  <a:spLocks noChangeArrowheads="1"/>
                                </wps:cNvSpPr>
                                <wps:spPr bwMode="auto">
                                  <a:xfrm>
                                    <a:off x="538"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7" name="Rectangle 2806"/>
                                <wps:cNvSpPr>
                                  <a:spLocks noChangeArrowheads="1"/>
                                </wps:cNvSpPr>
                                <wps:spPr bwMode="auto">
                                  <a:xfrm>
                                    <a:off x="538"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8" name="Rectangle 2807"/>
                                <wps:cNvSpPr>
                                  <a:spLocks noChangeArrowheads="1"/>
                                </wps:cNvSpPr>
                                <wps:spPr bwMode="auto">
                                  <a:xfrm>
                                    <a:off x="538"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9" name="Rectangle 2808"/>
                                <wps:cNvSpPr>
                                  <a:spLocks noChangeArrowheads="1"/>
                                </wps:cNvSpPr>
                                <wps:spPr bwMode="auto">
                                  <a:xfrm>
                                    <a:off x="538"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0" name="Rectangle 2809"/>
                                <wps:cNvSpPr>
                                  <a:spLocks noChangeArrowheads="1"/>
                                </wps:cNvSpPr>
                                <wps:spPr bwMode="auto">
                                  <a:xfrm>
                                    <a:off x="538"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1" name="Rectangle 2810"/>
                                <wps:cNvSpPr>
                                  <a:spLocks noChangeArrowheads="1"/>
                                </wps:cNvSpPr>
                                <wps:spPr bwMode="auto">
                                  <a:xfrm>
                                    <a:off x="538"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2" name="Rectangle 2811"/>
                                <wps:cNvSpPr>
                                  <a:spLocks noChangeArrowheads="1"/>
                                </wps:cNvSpPr>
                                <wps:spPr bwMode="auto">
                                  <a:xfrm>
                                    <a:off x="538"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3" name="Rectangle 2812"/>
                                <wps:cNvSpPr>
                                  <a:spLocks noChangeArrowheads="1"/>
                                </wps:cNvSpPr>
                                <wps:spPr bwMode="auto">
                                  <a:xfrm>
                                    <a:off x="538"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4" name="Rectangle 2813"/>
                                <wps:cNvSpPr>
                                  <a:spLocks noChangeArrowheads="1"/>
                                </wps:cNvSpPr>
                                <wps:spPr bwMode="auto">
                                  <a:xfrm>
                                    <a:off x="538"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5" name="Rectangle 2814"/>
                                <wps:cNvSpPr>
                                  <a:spLocks noChangeArrowheads="1"/>
                                </wps:cNvSpPr>
                                <wps:spPr bwMode="auto">
                                  <a:xfrm>
                                    <a:off x="538"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6" name="Rectangle 2815"/>
                                <wps:cNvSpPr>
                                  <a:spLocks noChangeArrowheads="1"/>
                                </wps:cNvSpPr>
                                <wps:spPr bwMode="auto">
                                  <a:xfrm>
                                    <a:off x="538"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7" name="Rectangle 2816"/>
                                <wps:cNvSpPr>
                                  <a:spLocks noChangeArrowheads="1"/>
                                </wps:cNvSpPr>
                                <wps:spPr bwMode="auto">
                                  <a:xfrm>
                                    <a:off x="538"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8" name="Rectangle 2817"/>
                                <wps:cNvSpPr>
                                  <a:spLocks noChangeArrowheads="1"/>
                                </wps:cNvSpPr>
                                <wps:spPr bwMode="auto">
                                  <a:xfrm>
                                    <a:off x="538"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9" name="Rectangle 2818"/>
                                <wps:cNvSpPr>
                                  <a:spLocks noChangeArrowheads="1"/>
                                </wps:cNvSpPr>
                                <wps:spPr bwMode="auto">
                                  <a:xfrm>
                                    <a:off x="538"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0" name="Rectangle 2819"/>
                                <wps:cNvSpPr>
                                  <a:spLocks noChangeArrowheads="1"/>
                                </wps:cNvSpPr>
                                <wps:spPr bwMode="auto">
                                  <a:xfrm>
                                    <a:off x="538"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1" name="Rectangle 2820"/>
                                <wps:cNvSpPr>
                                  <a:spLocks noChangeArrowheads="1"/>
                                </wps:cNvSpPr>
                                <wps:spPr bwMode="auto">
                                  <a:xfrm>
                                    <a:off x="538"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2" name="Rectangle 2821"/>
                                <wps:cNvSpPr>
                                  <a:spLocks noChangeArrowheads="1"/>
                                </wps:cNvSpPr>
                                <wps:spPr bwMode="auto">
                                  <a:xfrm>
                                    <a:off x="538"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3" name="Rectangle 2822"/>
                                <wps:cNvSpPr>
                                  <a:spLocks noChangeArrowheads="1"/>
                                </wps:cNvSpPr>
                                <wps:spPr bwMode="auto">
                                  <a:xfrm>
                                    <a:off x="538"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4" name="Rectangle 2823"/>
                                <wps:cNvSpPr>
                                  <a:spLocks noChangeArrowheads="1"/>
                                </wps:cNvSpPr>
                                <wps:spPr bwMode="auto">
                                  <a:xfrm>
                                    <a:off x="538"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5" name="Rectangle 2824"/>
                                <wps:cNvSpPr>
                                  <a:spLocks noChangeArrowheads="1"/>
                                </wps:cNvSpPr>
                                <wps:spPr bwMode="auto">
                                  <a:xfrm>
                                    <a:off x="538"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6" name="Rectangle 2825"/>
                                <wps:cNvSpPr>
                                  <a:spLocks noChangeArrowheads="1"/>
                                </wps:cNvSpPr>
                                <wps:spPr bwMode="auto">
                                  <a:xfrm>
                                    <a:off x="538"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7" name="Rectangle 2826"/>
                                <wps:cNvSpPr>
                                  <a:spLocks noChangeArrowheads="1"/>
                                </wps:cNvSpPr>
                                <wps:spPr bwMode="auto">
                                  <a:xfrm>
                                    <a:off x="538"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8" name="Rectangle 2827"/>
                                <wps:cNvSpPr>
                                  <a:spLocks noChangeArrowheads="1"/>
                                </wps:cNvSpPr>
                                <wps:spPr bwMode="auto">
                                  <a:xfrm>
                                    <a:off x="538"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9" name="Rectangle 2828"/>
                                <wps:cNvSpPr>
                                  <a:spLocks noChangeArrowheads="1"/>
                                </wps:cNvSpPr>
                                <wps:spPr bwMode="auto">
                                  <a:xfrm>
                                    <a:off x="538"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0" name="Rectangle 2829"/>
                                <wps:cNvSpPr>
                                  <a:spLocks noChangeArrowheads="1"/>
                                </wps:cNvSpPr>
                                <wps:spPr bwMode="auto">
                                  <a:xfrm>
                                    <a:off x="538"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1" name="Rectangle 2830"/>
                                <wps:cNvSpPr>
                                  <a:spLocks noChangeArrowheads="1"/>
                                </wps:cNvSpPr>
                                <wps:spPr bwMode="auto">
                                  <a:xfrm>
                                    <a:off x="538"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2" name="Rectangle 2831"/>
                                <wps:cNvSpPr>
                                  <a:spLocks noChangeArrowheads="1"/>
                                </wps:cNvSpPr>
                                <wps:spPr bwMode="auto">
                                  <a:xfrm>
                                    <a:off x="538"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3" name="Rectangle 2832"/>
                                <wps:cNvSpPr>
                                  <a:spLocks noChangeArrowheads="1"/>
                                </wps:cNvSpPr>
                                <wps:spPr bwMode="auto">
                                  <a:xfrm>
                                    <a:off x="538"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4" name="Rectangle 2833"/>
                                <wps:cNvSpPr>
                                  <a:spLocks noChangeArrowheads="1"/>
                                </wps:cNvSpPr>
                                <wps:spPr bwMode="auto">
                                  <a:xfrm>
                                    <a:off x="538"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5" name="Rectangle 2834"/>
                                <wps:cNvSpPr>
                                  <a:spLocks noChangeArrowheads="1"/>
                                </wps:cNvSpPr>
                                <wps:spPr bwMode="auto">
                                  <a:xfrm>
                                    <a:off x="538"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6" name="Rectangle 2835"/>
                                <wps:cNvSpPr>
                                  <a:spLocks noChangeArrowheads="1"/>
                                </wps:cNvSpPr>
                                <wps:spPr bwMode="auto">
                                  <a:xfrm>
                                    <a:off x="538"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7" name="Rectangle 2836"/>
                                <wps:cNvSpPr>
                                  <a:spLocks noChangeArrowheads="1"/>
                                </wps:cNvSpPr>
                                <wps:spPr bwMode="auto">
                                  <a:xfrm>
                                    <a:off x="538"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8" name="Rectangle 2837"/>
                                <wps:cNvSpPr>
                                  <a:spLocks noChangeArrowheads="1"/>
                                </wps:cNvSpPr>
                                <wps:spPr bwMode="auto">
                                  <a:xfrm>
                                    <a:off x="538"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249" name="Group 2838"/>
                              <wpg:cNvGrpSpPr>
                                <a:grpSpLocks/>
                              </wpg:cNvGrpSpPr>
                              <wpg:grpSpPr bwMode="auto">
                                <a:xfrm>
                                  <a:off x="2540" y="59690"/>
                                  <a:ext cx="1033145" cy="751205"/>
                                  <a:chOff x="19" y="144"/>
                                  <a:chExt cx="2499" cy="1818"/>
                                </a:xfrm>
                              </wpg:grpSpPr>
                              <wps:wsp>
                                <wps:cNvPr id="25250" name="Rectangle 2839"/>
                                <wps:cNvSpPr>
                                  <a:spLocks noChangeArrowheads="1"/>
                                </wps:cNvSpPr>
                                <wps:spPr bwMode="auto">
                                  <a:xfrm>
                                    <a:off x="538"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1" name="Rectangle 2840"/>
                                <wps:cNvSpPr>
                                  <a:spLocks noChangeArrowheads="1"/>
                                </wps:cNvSpPr>
                                <wps:spPr bwMode="auto">
                                  <a:xfrm>
                                    <a:off x="538"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2" name="Rectangle 2841"/>
                                <wps:cNvSpPr>
                                  <a:spLocks noChangeArrowheads="1"/>
                                </wps:cNvSpPr>
                                <wps:spPr bwMode="auto">
                                  <a:xfrm>
                                    <a:off x="538"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3" name="Rectangle 2842"/>
                                <wps:cNvSpPr>
                                  <a:spLocks noChangeArrowheads="1"/>
                                </wps:cNvSpPr>
                                <wps:spPr bwMode="auto">
                                  <a:xfrm>
                                    <a:off x="538"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4" name="Rectangle 2843"/>
                                <wps:cNvSpPr>
                                  <a:spLocks noChangeArrowheads="1"/>
                                </wps:cNvSpPr>
                                <wps:spPr bwMode="auto">
                                  <a:xfrm>
                                    <a:off x="538"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5" name="Rectangle 2844"/>
                                <wps:cNvSpPr>
                                  <a:spLocks noChangeArrowheads="1"/>
                                </wps:cNvSpPr>
                                <wps:spPr bwMode="auto">
                                  <a:xfrm>
                                    <a:off x="538"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6" name="Rectangle 2845"/>
                                <wps:cNvSpPr>
                                  <a:spLocks noChangeArrowheads="1"/>
                                </wps:cNvSpPr>
                                <wps:spPr bwMode="auto">
                                  <a:xfrm>
                                    <a:off x="538"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7" name="Rectangle 2846"/>
                                <wps:cNvSpPr>
                                  <a:spLocks noChangeArrowheads="1"/>
                                </wps:cNvSpPr>
                                <wps:spPr bwMode="auto">
                                  <a:xfrm>
                                    <a:off x="538"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8" name="Rectangle 2847"/>
                                <wps:cNvSpPr>
                                  <a:spLocks noChangeArrowheads="1"/>
                                </wps:cNvSpPr>
                                <wps:spPr bwMode="auto">
                                  <a:xfrm>
                                    <a:off x="538"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9" name="Rectangle 2848"/>
                                <wps:cNvSpPr>
                                  <a:spLocks noChangeArrowheads="1"/>
                                </wps:cNvSpPr>
                                <wps:spPr bwMode="auto">
                                  <a:xfrm>
                                    <a:off x="538"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0" name="Rectangle 2849"/>
                                <wps:cNvSpPr>
                                  <a:spLocks noChangeArrowheads="1"/>
                                </wps:cNvSpPr>
                                <wps:spPr bwMode="auto">
                                  <a:xfrm>
                                    <a:off x="538"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1" name="Rectangle 2850"/>
                                <wps:cNvSpPr>
                                  <a:spLocks noChangeArrowheads="1"/>
                                </wps:cNvSpPr>
                                <wps:spPr bwMode="auto">
                                  <a:xfrm>
                                    <a:off x="538"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2" name="Rectangle 2851"/>
                                <wps:cNvSpPr>
                                  <a:spLocks noChangeArrowheads="1"/>
                                </wps:cNvSpPr>
                                <wps:spPr bwMode="auto">
                                  <a:xfrm>
                                    <a:off x="538"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3" name="Rectangle 2852"/>
                                <wps:cNvSpPr>
                                  <a:spLocks noChangeArrowheads="1"/>
                                </wps:cNvSpPr>
                                <wps:spPr bwMode="auto">
                                  <a:xfrm>
                                    <a:off x="538"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4" name="Rectangle 2853"/>
                                <wps:cNvSpPr>
                                  <a:spLocks noChangeArrowheads="1"/>
                                </wps:cNvSpPr>
                                <wps:spPr bwMode="auto">
                                  <a:xfrm>
                                    <a:off x="538"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5" name="Rectangle 2854"/>
                                <wps:cNvSpPr>
                                  <a:spLocks noChangeArrowheads="1"/>
                                </wps:cNvSpPr>
                                <wps:spPr bwMode="auto">
                                  <a:xfrm>
                                    <a:off x="538"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6" name="Rectangle 2855"/>
                                <wps:cNvSpPr>
                                  <a:spLocks noChangeArrowheads="1"/>
                                </wps:cNvSpPr>
                                <wps:spPr bwMode="auto">
                                  <a:xfrm>
                                    <a:off x="538"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7" name="Rectangle 2856"/>
                                <wps:cNvSpPr>
                                  <a:spLocks noChangeArrowheads="1"/>
                                </wps:cNvSpPr>
                                <wps:spPr bwMode="auto">
                                  <a:xfrm>
                                    <a:off x="538"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8" name="Rectangle 2857"/>
                                <wps:cNvSpPr>
                                  <a:spLocks noChangeArrowheads="1"/>
                                </wps:cNvSpPr>
                                <wps:spPr bwMode="auto">
                                  <a:xfrm>
                                    <a:off x="538"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9" name="Rectangle 2858"/>
                                <wps:cNvSpPr>
                                  <a:spLocks noChangeArrowheads="1"/>
                                </wps:cNvSpPr>
                                <wps:spPr bwMode="auto">
                                  <a:xfrm>
                                    <a:off x="538"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0" name="Rectangle 2859"/>
                                <wps:cNvSpPr>
                                  <a:spLocks noChangeArrowheads="1"/>
                                </wps:cNvSpPr>
                                <wps:spPr bwMode="auto">
                                  <a:xfrm>
                                    <a:off x="538"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1" name="Rectangle 2860"/>
                                <wps:cNvSpPr>
                                  <a:spLocks noChangeArrowheads="1"/>
                                </wps:cNvSpPr>
                                <wps:spPr bwMode="auto">
                                  <a:xfrm>
                                    <a:off x="538"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2" name="Rectangle 2861"/>
                                <wps:cNvSpPr>
                                  <a:spLocks noChangeArrowheads="1"/>
                                </wps:cNvSpPr>
                                <wps:spPr bwMode="auto">
                                  <a:xfrm>
                                    <a:off x="538"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3" name="Rectangle 2862"/>
                                <wps:cNvSpPr>
                                  <a:spLocks noChangeArrowheads="1"/>
                                </wps:cNvSpPr>
                                <wps:spPr bwMode="auto">
                                  <a:xfrm>
                                    <a:off x="538"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4" name="Rectangle 2863"/>
                                <wps:cNvSpPr>
                                  <a:spLocks noChangeArrowheads="1"/>
                                </wps:cNvSpPr>
                                <wps:spPr bwMode="auto">
                                  <a:xfrm>
                                    <a:off x="538"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5" name="Rectangle 2864"/>
                                <wps:cNvSpPr>
                                  <a:spLocks noChangeArrowheads="1"/>
                                </wps:cNvSpPr>
                                <wps:spPr bwMode="auto">
                                  <a:xfrm>
                                    <a:off x="538"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6" name="Rectangle 2865"/>
                                <wps:cNvSpPr>
                                  <a:spLocks noChangeArrowheads="1"/>
                                </wps:cNvSpPr>
                                <wps:spPr bwMode="auto">
                                  <a:xfrm>
                                    <a:off x="538"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7" name="Rectangle 2866"/>
                                <wps:cNvSpPr>
                                  <a:spLocks noChangeArrowheads="1"/>
                                </wps:cNvSpPr>
                                <wps:spPr bwMode="auto">
                                  <a:xfrm>
                                    <a:off x="538"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8" name="Rectangle 2867"/>
                                <wps:cNvSpPr>
                                  <a:spLocks noChangeArrowheads="1"/>
                                </wps:cNvSpPr>
                                <wps:spPr bwMode="auto">
                                  <a:xfrm>
                                    <a:off x="538"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9" name="Rectangle 2868"/>
                                <wps:cNvSpPr>
                                  <a:spLocks noChangeArrowheads="1"/>
                                </wps:cNvSpPr>
                                <wps:spPr bwMode="auto">
                                  <a:xfrm>
                                    <a:off x="538"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0" name="Rectangle 2869"/>
                                <wps:cNvSpPr>
                                  <a:spLocks noChangeArrowheads="1"/>
                                </wps:cNvSpPr>
                                <wps:spPr bwMode="auto">
                                  <a:xfrm>
                                    <a:off x="538"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1" name="Rectangle 2870"/>
                                <wps:cNvSpPr>
                                  <a:spLocks noChangeArrowheads="1"/>
                                </wps:cNvSpPr>
                                <wps:spPr bwMode="auto">
                                  <a:xfrm>
                                    <a:off x="538"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2" name="Rectangle 2871"/>
                                <wps:cNvSpPr>
                                  <a:spLocks noChangeArrowheads="1"/>
                                </wps:cNvSpPr>
                                <wps:spPr bwMode="auto">
                                  <a:xfrm>
                                    <a:off x="538"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3" name="Rectangle 2872"/>
                                <wps:cNvSpPr>
                                  <a:spLocks noChangeArrowheads="1"/>
                                </wps:cNvSpPr>
                                <wps:spPr bwMode="auto">
                                  <a:xfrm>
                                    <a:off x="538"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4" name="Rectangle 2873"/>
                                <wps:cNvSpPr>
                                  <a:spLocks noChangeArrowheads="1"/>
                                </wps:cNvSpPr>
                                <wps:spPr bwMode="auto">
                                  <a:xfrm>
                                    <a:off x="538"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5" name="Rectangle 2874"/>
                                <wps:cNvSpPr>
                                  <a:spLocks noChangeArrowheads="1"/>
                                </wps:cNvSpPr>
                                <wps:spPr bwMode="auto">
                                  <a:xfrm>
                                    <a:off x="538"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6" name="Rectangle 2875"/>
                                <wps:cNvSpPr>
                                  <a:spLocks noChangeArrowheads="1"/>
                                </wps:cNvSpPr>
                                <wps:spPr bwMode="auto">
                                  <a:xfrm>
                                    <a:off x="538"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7" name="Rectangle 2876"/>
                                <wps:cNvSpPr>
                                  <a:spLocks noChangeArrowheads="1"/>
                                </wps:cNvSpPr>
                                <wps:spPr bwMode="auto">
                                  <a:xfrm>
                                    <a:off x="538" y="152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8" name="Rectangle 2877"/>
                                <wps:cNvSpPr>
                                  <a:spLocks noChangeArrowheads="1"/>
                                </wps:cNvSpPr>
                                <wps:spPr bwMode="auto">
                                  <a:xfrm>
                                    <a:off x="538" y="1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9" name="Rectangle 2878"/>
                                <wps:cNvSpPr>
                                  <a:spLocks noChangeArrowheads="1"/>
                                </wps:cNvSpPr>
                                <wps:spPr bwMode="auto">
                                  <a:xfrm>
                                    <a:off x="538" y="1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0" name="Rectangle 2879"/>
                                <wps:cNvSpPr>
                                  <a:spLocks noChangeArrowheads="1"/>
                                </wps:cNvSpPr>
                                <wps:spPr bwMode="auto">
                                  <a:xfrm>
                                    <a:off x="538"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1" name="Rectangle 2880"/>
                                <wps:cNvSpPr>
                                  <a:spLocks noChangeArrowheads="1"/>
                                </wps:cNvSpPr>
                                <wps:spPr bwMode="auto">
                                  <a:xfrm>
                                    <a:off x="538"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2" name="Rectangle 2881"/>
                                <wps:cNvSpPr>
                                  <a:spLocks noChangeArrowheads="1"/>
                                </wps:cNvSpPr>
                                <wps:spPr bwMode="auto">
                                  <a:xfrm>
                                    <a:off x="538" y="155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3" name="Rectangle 2882"/>
                                <wps:cNvSpPr>
                                  <a:spLocks noChangeArrowheads="1"/>
                                </wps:cNvSpPr>
                                <wps:spPr bwMode="auto">
                                  <a:xfrm>
                                    <a:off x="538" y="1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4" name="Rectangle 2883"/>
                                <wps:cNvSpPr>
                                  <a:spLocks noChangeArrowheads="1"/>
                                </wps:cNvSpPr>
                                <wps:spPr bwMode="auto">
                                  <a:xfrm>
                                    <a:off x="538" y="1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5" name="Rectangle 2884"/>
                                <wps:cNvSpPr>
                                  <a:spLocks noChangeArrowheads="1"/>
                                </wps:cNvSpPr>
                                <wps:spPr bwMode="auto">
                                  <a:xfrm>
                                    <a:off x="538"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6" name="Rectangle 2885"/>
                                <wps:cNvSpPr>
                                  <a:spLocks noChangeArrowheads="1"/>
                                </wps:cNvSpPr>
                                <wps:spPr bwMode="auto">
                                  <a:xfrm>
                                    <a:off x="538"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7" name="Rectangle 2886"/>
                                <wps:cNvSpPr>
                                  <a:spLocks noChangeArrowheads="1"/>
                                </wps:cNvSpPr>
                                <wps:spPr bwMode="auto">
                                  <a:xfrm>
                                    <a:off x="538" y="157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8" name="Rectangle 2887"/>
                                <wps:cNvSpPr>
                                  <a:spLocks noChangeArrowheads="1"/>
                                </wps:cNvSpPr>
                                <wps:spPr bwMode="auto">
                                  <a:xfrm>
                                    <a:off x="538" y="1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9" name="Rectangle 2888"/>
                                <wps:cNvSpPr>
                                  <a:spLocks noChangeArrowheads="1"/>
                                </wps:cNvSpPr>
                                <wps:spPr bwMode="auto">
                                  <a:xfrm>
                                    <a:off x="538"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0" name="Rectangle 2889"/>
                                <wps:cNvSpPr>
                                  <a:spLocks noChangeArrowheads="1"/>
                                </wps:cNvSpPr>
                                <wps:spPr bwMode="auto">
                                  <a:xfrm>
                                    <a:off x="538"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1" name="Rectangle 2890"/>
                                <wps:cNvSpPr>
                                  <a:spLocks noChangeArrowheads="1"/>
                                </wps:cNvSpPr>
                                <wps:spPr bwMode="auto">
                                  <a:xfrm>
                                    <a:off x="538"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2" name="Rectangle 2891"/>
                                <wps:cNvSpPr>
                                  <a:spLocks noChangeArrowheads="1"/>
                                </wps:cNvSpPr>
                                <wps:spPr bwMode="auto">
                                  <a:xfrm>
                                    <a:off x="538"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3" name="Rectangle 2892"/>
                                <wps:cNvSpPr>
                                  <a:spLocks noChangeArrowheads="1"/>
                                </wps:cNvSpPr>
                                <wps:spPr bwMode="auto">
                                  <a:xfrm>
                                    <a:off x="538"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4" name="Rectangle 2893"/>
                                <wps:cNvSpPr>
                                  <a:spLocks noChangeArrowheads="1"/>
                                </wps:cNvSpPr>
                                <wps:spPr bwMode="auto">
                                  <a:xfrm>
                                    <a:off x="538"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5" name="Rectangle 2894"/>
                                <wps:cNvSpPr>
                                  <a:spLocks noChangeArrowheads="1"/>
                                </wps:cNvSpPr>
                                <wps:spPr bwMode="auto">
                                  <a:xfrm>
                                    <a:off x="538"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6" name="Rectangle 2895"/>
                                <wps:cNvSpPr>
                                  <a:spLocks noChangeArrowheads="1"/>
                                </wps:cNvSpPr>
                                <wps:spPr bwMode="auto">
                                  <a:xfrm>
                                    <a:off x="538"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7" name="Rectangle 2896"/>
                                <wps:cNvSpPr>
                                  <a:spLocks noChangeArrowheads="1"/>
                                </wps:cNvSpPr>
                                <wps:spPr bwMode="auto">
                                  <a:xfrm>
                                    <a:off x="538"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8" name="Rectangle 2897"/>
                                <wps:cNvSpPr>
                                  <a:spLocks noChangeArrowheads="1"/>
                                </wps:cNvSpPr>
                                <wps:spPr bwMode="auto">
                                  <a:xfrm>
                                    <a:off x="538"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9" name="Rectangle 2898"/>
                                <wps:cNvSpPr>
                                  <a:spLocks noChangeArrowheads="1"/>
                                </wps:cNvSpPr>
                                <wps:spPr bwMode="auto">
                                  <a:xfrm>
                                    <a:off x="538"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0" name="Rectangle 2899"/>
                                <wps:cNvSpPr>
                                  <a:spLocks noChangeArrowheads="1"/>
                                </wps:cNvSpPr>
                                <wps:spPr bwMode="auto">
                                  <a:xfrm>
                                    <a:off x="538"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1" name="Rectangle 2900"/>
                                <wps:cNvSpPr>
                                  <a:spLocks noChangeArrowheads="1"/>
                                </wps:cNvSpPr>
                                <wps:spPr bwMode="auto">
                                  <a:xfrm>
                                    <a:off x="538"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2" name="Rectangle 2901"/>
                                <wps:cNvSpPr>
                                  <a:spLocks noChangeArrowheads="1"/>
                                </wps:cNvSpPr>
                                <wps:spPr bwMode="auto">
                                  <a:xfrm>
                                    <a:off x="538" y="17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3" name="Rectangle 2902"/>
                                <wps:cNvSpPr>
                                  <a:spLocks noChangeArrowheads="1"/>
                                </wps:cNvSpPr>
                                <wps:spPr bwMode="auto">
                                  <a:xfrm>
                                    <a:off x="538" y="17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4" name="Rectangle 2903"/>
                                <wps:cNvSpPr>
                                  <a:spLocks noChangeArrowheads="1"/>
                                </wps:cNvSpPr>
                                <wps:spPr bwMode="auto">
                                  <a:xfrm>
                                    <a:off x="538" y="17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5" name="Rectangle 2904"/>
                                <wps:cNvSpPr>
                                  <a:spLocks noChangeArrowheads="1"/>
                                </wps:cNvSpPr>
                                <wps:spPr bwMode="auto">
                                  <a:xfrm>
                                    <a:off x="538"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6" name="Rectangle 2905"/>
                                <wps:cNvSpPr>
                                  <a:spLocks noChangeArrowheads="1"/>
                                </wps:cNvSpPr>
                                <wps:spPr bwMode="auto">
                                  <a:xfrm>
                                    <a:off x="538"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7" name="Rectangle 2906"/>
                                <wps:cNvSpPr>
                                  <a:spLocks noChangeArrowheads="1"/>
                                </wps:cNvSpPr>
                                <wps:spPr bwMode="auto">
                                  <a:xfrm>
                                    <a:off x="538" y="17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8" name="Rectangle 2907"/>
                                <wps:cNvSpPr>
                                  <a:spLocks noChangeArrowheads="1"/>
                                </wps:cNvSpPr>
                                <wps:spPr bwMode="auto">
                                  <a:xfrm>
                                    <a:off x="538" y="17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9" name="Rectangle 2908"/>
                                <wps:cNvSpPr>
                                  <a:spLocks noChangeArrowheads="1"/>
                                </wps:cNvSpPr>
                                <wps:spPr bwMode="auto">
                                  <a:xfrm>
                                    <a:off x="538" y="17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0" name="Rectangle 2909"/>
                                <wps:cNvSpPr>
                                  <a:spLocks noChangeArrowheads="1"/>
                                </wps:cNvSpPr>
                                <wps:spPr bwMode="auto">
                                  <a:xfrm>
                                    <a:off x="538"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1" name="Rectangle 2910"/>
                                <wps:cNvSpPr>
                                  <a:spLocks noChangeArrowheads="1"/>
                                </wps:cNvSpPr>
                                <wps:spPr bwMode="auto">
                                  <a:xfrm>
                                    <a:off x="538"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2" name="Rectangle 2911"/>
                                <wps:cNvSpPr>
                                  <a:spLocks noChangeArrowheads="1"/>
                                </wps:cNvSpPr>
                                <wps:spPr bwMode="auto">
                                  <a:xfrm>
                                    <a:off x="538" y="18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3" name="Rectangle 2912"/>
                                <wps:cNvSpPr>
                                  <a:spLocks noChangeArrowheads="1"/>
                                </wps:cNvSpPr>
                                <wps:spPr bwMode="auto">
                                  <a:xfrm>
                                    <a:off x="538" y="18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4" name="Rectangle 2913"/>
                                <wps:cNvSpPr>
                                  <a:spLocks noChangeArrowheads="1"/>
                                </wps:cNvSpPr>
                                <wps:spPr bwMode="auto">
                                  <a:xfrm>
                                    <a:off x="538"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5" name="Rectangle 2914"/>
                                <wps:cNvSpPr>
                                  <a:spLocks noChangeArrowheads="1"/>
                                </wps:cNvSpPr>
                                <wps:spPr bwMode="auto">
                                  <a:xfrm>
                                    <a:off x="538"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6" name="Rectangle 2915"/>
                                <wps:cNvSpPr>
                                  <a:spLocks noChangeArrowheads="1"/>
                                </wps:cNvSpPr>
                                <wps:spPr bwMode="auto">
                                  <a:xfrm>
                                    <a:off x="538"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7" name="Rectangle 2916"/>
                                <wps:cNvSpPr>
                                  <a:spLocks noChangeArrowheads="1"/>
                                </wps:cNvSpPr>
                                <wps:spPr bwMode="auto">
                                  <a:xfrm>
                                    <a:off x="538"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8" name="Rectangle 2917"/>
                                <wps:cNvSpPr>
                                  <a:spLocks noChangeArrowheads="1"/>
                                </wps:cNvSpPr>
                                <wps:spPr bwMode="auto">
                                  <a:xfrm>
                                    <a:off x="538"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9" name="Rectangle 2918"/>
                                <wps:cNvSpPr>
                                  <a:spLocks noChangeArrowheads="1"/>
                                </wps:cNvSpPr>
                                <wps:spPr bwMode="auto">
                                  <a:xfrm>
                                    <a:off x="538"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0" name="Rectangle 2919"/>
                                <wps:cNvSpPr>
                                  <a:spLocks noChangeArrowheads="1"/>
                                </wps:cNvSpPr>
                                <wps:spPr bwMode="auto">
                                  <a:xfrm>
                                    <a:off x="538"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1" name="Rectangle 2920"/>
                                <wps:cNvSpPr>
                                  <a:spLocks noChangeArrowheads="1"/>
                                </wps:cNvSpPr>
                                <wps:spPr bwMode="auto">
                                  <a:xfrm>
                                    <a:off x="538"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2" name="Rectangle 2921"/>
                                <wps:cNvSpPr>
                                  <a:spLocks noChangeArrowheads="1"/>
                                </wps:cNvSpPr>
                                <wps:spPr bwMode="auto">
                                  <a:xfrm>
                                    <a:off x="538"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3" name="Rectangle 2922"/>
                                <wps:cNvSpPr>
                                  <a:spLocks noChangeArrowheads="1"/>
                                </wps:cNvSpPr>
                                <wps:spPr bwMode="auto">
                                  <a:xfrm>
                                    <a:off x="538"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4" name="Rectangle 2923"/>
                                <wps:cNvSpPr>
                                  <a:spLocks noChangeArrowheads="1"/>
                                </wps:cNvSpPr>
                                <wps:spPr bwMode="auto">
                                  <a:xfrm>
                                    <a:off x="538"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5" name="Rectangle 2924"/>
                                <wps:cNvSpPr>
                                  <a:spLocks noChangeArrowheads="1"/>
                                </wps:cNvSpPr>
                                <wps:spPr bwMode="auto">
                                  <a:xfrm>
                                    <a:off x="538"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6" name="Rectangle 2925"/>
                                <wps:cNvSpPr>
                                  <a:spLocks noChangeArrowheads="1"/>
                                </wps:cNvSpPr>
                                <wps:spPr bwMode="auto">
                                  <a:xfrm>
                                    <a:off x="538"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7" name="Rectangle 2926"/>
                                <wps:cNvSpPr>
                                  <a:spLocks noChangeArrowheads="1"/>
                                </wps:cNvSpPr>
                                <wps:spPr bwMode="auto">
                                  <a:xfrm>
                                    <a:off x="538"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8" name="Rectangle 2927"/>
                                <wps:cNvSpPr>
                                  <a:spLocks noChangeArrowheads="1"/>
                                </wps:cNvSpPr>
                                <wps:spPr bwMode="auto">
                                  <a:xfrm>
                                    <a:off x="538"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9" name="Rectangle 2928"/>
                                <wps:cNvSpPr>
                                  <a:spLocks noChangeArrowheads="1"/>
                                </wps:cNvSpPr>
                                <wps:spPr bwMode="auto">
                                  <a:xfrm>
                                    <a:off x="538"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0" name="Rectangle 2929"/>
                                <wps:cNvSpPr>
                                  <a:spLocks noChangeArrowheads="1"/>
                                </wps:cNvSpPr>
                                <wps:spPr bwMode="auto">
                                  <a:xfrm>
                                    <a:off x="538"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1" name="Rectangle 2930"/>
                                <wps:cNvSpPr>
                                  <a:spLocks noChangeArrowheads="1"/>
                                </wps:cNvSpPr>
                                <wps:spPr bwMode="auto">
                                  <a:xfrm>
                                    <a:off x="538"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2" name="Rectangle 2931"/>
                                <wps:cNvSpPr>
                                  <a:spLocks noChangeArrowheads="1"/>
                                </wps:cNvSpPr>
                                <wps:spPr bwMode="auto">
                                  <a:xfrm>
                                    <a:off x="538"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3" name="Rectangle 2932"/>
                                <wps:cNvSpPr>
                                  <a:spLocks noChangeArrowheads="1"/>
                                </wps:cNvSpPr>
                                <wps:spPr bwMode="auto">
                                  <a:xfrm>
                                    <a:off x="538"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4" name="Rectangle 2933"/>
                                <wps:cNvSpPr>
                                  <a:spLocks noChangeArrowheads="1"/>
                                </wps:cNvSpPr>
                                <wps:spPr bwMode="auto">
                                  <a:xfrm>
                                    <a:off x="538"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5" name="Rectangle 2934"/>
                                <wps:cNvSpPr>
                                  <a:spLocks noChangeArrowheads="1"/>
                                </wps:cNvSpPr>
                                <wps:spPr bwMode="auto">
                                  <a:xfrm>
                                    <a:off x="538"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6" name="Rectangle 2935"/>
                                <wps:cNvSpPr>
                                  <a:spLocks noChangeArrowheads="1"/>
                                </wps:cNvSpPr>
                                <wps:spPr bwMode="auto">
                                  <a:xfrm>
                                    <a:off x="538"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7" name="Rectangle 2936"/>
                                <wps:cNvSpPr>
                                  <a:spLocks noChangeArrowheads="1"/>
                                </wps:cNvSpPr>
                                <wps:spPr bwMode="auto">
                                  <a:xfrm>
                                    <a:off x="538"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8" name="Rectangle 2937"/>
                                <wps:cNvSpPr>
                                  <a:spLocks noChangeArrowheads="1"/>
                                </wps:cNvSpPr>
                                <wps:spPr bwMode="auto">
                                  <a:xfrm>
                                    <a:off x="538"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9" name="Rectangle 2938"/>
                                <wps:cNvSpPr>
                                  <a:spLocks noChangeArrowheads="1"/>
                                </wps:cNvSpPr>
                                <wps:spPr bwMode="auto">
                                  <a:xfrm>
                                    <a:off x="538"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0" name="Rectangle 2939"/>
                                <wps:cNvSpPr>
                                  <a:spLocks noChangeArrowheads="1"/>
                                </wps:cNvSpPr>
                                <wps:spPr bwMode="auto">
                                  <a:xfrm>
                                    <a:off x="538"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1" name="Rectangle 2940"/>
                                <wps:cNvSpPr>
                                  <a:spLocks noChangeArrowheads="1"/>
                                </wps:cNvSpPr>
                                <wps:spPr bwMode="auto">
                                  <a:xfrm>
                                    <a:off x="538"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2" name="Rectangle 2941"/>
                                <wps:cNvSpPr>
                                  <a:spLocks noChangeArrowheads="1"/>
                                </wps:cNvSpPr>
                                <wps:spPr bwMode="auto">
                                  <a:xfrm>
                                    <a:off x="538"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3" name="Freeform 2942"/>
                                <wps:cNvSpPr>
                                  <a:spLocks/>
                                </wps:cNvSpPr>
                                <wps:spPr bwMode="auto">
                                  <a:xfrm>
                                    <a:off x="19"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4" name="Oval 2943"/>
                                <wps:cNvSpPr>
                                  <a:spLocks noChangeArrowheads="1"/>
                                </wps:cNvSpPr>
                                <wps:spPr bwMode="auto">
                                  <a:xfrm>
                                    <a:off x="1884" y="1103"/>
                                    <a:ext cx="576" cy="576"/>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5" name="Freeform 2944"/>
                                <wps:cNvSpPr>
                                  <a:spLocks/>
                                </wps:cNvSpPr>
                                <wps:spPr bwMode="auto">
                                  <a:xfrm>
                                    <a:off x="1874" y="1094"/>
                                    <a:ext cx="591" cy="590"/>
                                  </a:xfrm>
                                  <a:custGeom>
                                    <a:avLst/>
                                    <a:gdLst>
                                      <a:gd name="T0" fmla="*/ 5 w 591"/>
                                      <a:gd name="T1" fmla="*/ 350 h 590"/>
                                      <a:gd name="T2" fmla="*/ 24 w 591"/>
                                      <a:gd name="T3" fmla="*/ 417 h 590"/>
                                      <a:gd name="T4" fmla="*/ 43 w 591"/>
                                      <a:gd name="T5" fmla="*/ 456 h 590"/>
                                      <a:gd name="T6" fmla="*/ 115 w 591"/>
                                      <a:gd name="T7" fmla="*/ 532 h 590"/>
                                      <a:gd name="T8" fmla="*/ 149 w 591"/>
                                      <a:gd name="T9" fmla="*/ 552 h 590"/>
                                      <a:gd name="T10" fmla="*/ 221 w 591"/>
                                      <a:gd name="T11" fmla="*/ 580 h 590"/>
                                      <a:gd name="T12" fmla="*/ 274 w 591"/>
                                      <a:gd name="T13" fmla="*/ 585 h 590"/>
                                      <a:gd name="T14" fmla="*/ 308 w 591"/>
                                      <a:gd name="T15" fmla="*/ 585 h 590"/>
                                      <a:gd name="T16" fmla="*/ 360 w 591"/>
                                      <a:gd name="T17" fmla="*/ 580 h 590"/>
                                      <a:gd name="T18" fmla="*/ 433 w 591"/>
                                      <a:gd name="T19" fmla="*/ 552 h 590"/>
                                      <a:gd name="T20" fmla="*/ 466 w 591"/>
                                      <a:gd name="T21" fmla="*/ 532 h 590"/>
                                      <a:gd name="T22" fmla="*/ 533 w 591"/>
                                      <a:gd name="T23" fmla="*/ 465 h 590"/>
                                      <a:gd name="T24" fmla="*/ 553 w 591"/>
                                      <a:gd name="T25" fmla="*/ 432 h 590"/>
                                      <a:gd name="T26" fmla="*/ 581 w 591"/>
                                      <a:gd name="T27" fmla="*/ 360 h 590"/>
                                      <a:gd name="T28" fmla="*/ 586 w 591"/>
                                      <a:gd name="T29" fmla="*/ 307 h 590"/>
                                      <a:gd name="T30" fmla="*/ 586 w 591"/>
                                      <a:gd name="T31" fmla="*/ 273 h 590"/>
                                      <a:gd name="T32" fmla="*/ 581 w 591"/>
                                      <a:gd name="T33" fmla="*/ 221 h 590"/>
                                      <a:gd name="T34" fmla="*/ 553 w 591"/>
                                      <a:gd name="T35" fmla="*/ 149 h 590"/>
                                      <a:gd name="T36" fmla="*/ 533 w 591"/>
                                      <a:gd name="T37" fmla="*/ 115 h 590"/>
                                      <a:gd name="T38" fmla="*/ 457 w 591"/>
                                      <a:gd name="T39" fmla="*/ 43 h 590"/>
                                      <a:gd name="T40" fmla="*/ 418 w 591"/>
                                      <a:gd name="T41" fmla="*/ 24 h 590"/>
                                      <a:gd name="T42" fmla="*/ 351 w 591"/>
                                      <a:gd name="T43" fmla="*/ 5 h 590"/>
                                      <a:gd name="T44" fmla="*/ 231 w 591"/>
                                      <a:gd name="T45" fmla="*/ 5 h 590"/>
                                      <a:gd name="T46" fmla="*/ 163 w 591"/>
                                      <a:gd name="T47" fmla="*/ 24 h 590"/>
                                      <a:gd name="T48" fmla="*/ 125 w 591"/>
                                      <a:gd name="T49" fmla="*/ 43 h 590"/>
                                      <a:gd name="T50" fmla="*/ 34 w 591"/>
                                      <a:gd name="T51" fmla="*/ 149 h 590"/>
                                      <a:gd name="T52" fmla="*/ 5 w 591"/>
                                      <a:gd name="T53" fmla="*/ 221 h 590"/>
                                      <a:gd name="T54" fmla="*/ 0 w 591"/>
                                      <a:gd name="T55" fmla="*/ 293 h 590"/>
                                      <a:gd name="T56" fmla="*/ 24 w 591"/>
                                      <a:gd name="T57" fmla="*/ 230 h 590"/>
                                      <a:gd name="T58" fmla="*/ 43 w 591"/>
                                      <a:gd name="T59" fmla="*/ 173 h 590"/>
                                      <a:gd name="T60" fmla="*/ 63 w 591"/>
                                      <a:gd name="T61" fmla="*/ 134 h 590"/>
                                      <a:gd name="T62" fmla="*/ 159 w 591"/>
                                      <a:gd name="T63" fmla="*/ 53 h 590"/>
                                      <a:gd name="T64" fmla="*/ 221 w 591"/>
                                      <a:gd name="T65" fmla="*/ 24 h 590"/>
                                      <a:gd name="T66" fmla="*/ 293 w 591"/>
                                      <a:gd name="T67" fmla="*/ 19 h 590"/>
                                      <a:gd name="T68" fmla="*/ 360 w 591"/>
                                      <a:gd name="T69" fmla="*/ 24 h 590"/>
                                      <a:gd name="T70" fmla="*/ 423 w 591"/>
                                      <a:gd name="T71" fmla="*/ 53 h 590"/>
                                      <a:gd name="T72" fmla="*/ 457 w 591"/>
                                      <a:gd name="T73" fmla="*/ 72 h 590"/>
                                      <a:gd name="T74" fmla="*/ 519 w 591"/>
                                      <a:gd name="T75" fmla="*/ 134 h 590"/>
                                      <a:gd name="T76" fmla="*/ 543 w 591"/>
                                      <a:gd name="T77" fmla="*/ 173 h 590"/>
                                      <a:gd name="T78" fmla="*/ 562 w 591"/>
                                      <a:gd name="T79" fmla="*/ 230 h 590"/>
                                      <a:gd name="T80" fmla="*/ 572 w 591"/>
                                      <a:gd name="T81" fmla="*/ 293 h 590"/>
                                      <a:gd name="T82" fmla="*/ 567 w 591"/>
                                      <a:gd name="T83" fmla="*/ 336 h 590"/>
                                      <a:gd name="T84" fmla="*/ 548 w 591"/>
                                      <a:gd name="T85" fmla="*/ 398 h 590"/>
                                      <a:gd name="T86" fmla="*/ 529 w 591"/>
                                      <a:gd name="T87" fmla="*/ 436 h 590"/>
                                      <a:gd name="T88" fmla="*/ 505 w 591"/>
                                      <a:gd name="T89" fmla="*/ 470 h 590"/>
                                      <a:gd name="T90" fmla="*/ 447 w 591"/>
                                      <a:gd name="T91" fmla="*/ 518 h 590"/>
                                      <a:gd name="T92" fmla="*/ 408 w 591"/>
                                      <a:gd name="T93" fmla="*/ 542 h 590"/>
                                      <a:gd name="T94" fmla="*/ 351 w 591"/>
                                      <a:gd name="T95" fmla="*/ 561 h 590"/>
                                      <a:gd name="T96" fmla="*/ 288 w 591"/>
                                      <a:gd name="T97" fmla="*/ 571 h 590"/>
                                      <a:gd name="T98" fmla="*/ 245 w 591"/>
                                      <a:gd name="T99" fmla="*/ 566 h 590"/>
                                      <a:gd name="T100" fmla="*/ 183 w 591"/>
                                      <a:gd name="T101" fmla="*/ 547 h 590"/>
                                      <a:gd name="T102" fmla="*/ 149 w 591"/>
                                      <a:gd name="T103" fmla="*/ 528 h 590"/>
                                      <a:gd name="T104" fmla="*/ 82 w 591"/>
                                      <a:gd name="T105" fmla="*/ 470 h 590"/>
                                      <a:gd name="T106" fmla="*/ 58 w 591"/>
                                      <a:gd name="T107" fmla="*/ 436 h 590"/>
                                      <a:gd name="T108" fmla="*/ 38 w 591"/>
                                      <a:gd name="T109" fmla="*/ 398 h 590"/>
                                      <a:gd name="T110" fmla="*/ 19 w 591"/>
                                      <a:gd name="T111" fmla="*/ 336 h 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91" h="590">
                                        <a:moveTo>
                                          <a:pt x="0" y="293"/>
                                        </a:moveTo>
                                        <a:lnTo>
                                          <a:pt x="0" y="336"/>
                                        </a:lnTo>
                                        <a:lnTo>
                                          <a:pt x="5" y="350"/>
                                        </a:lnTo>
                                        <a:lnTo>
                                          <a:pt x="5" y="360"/>
                                        </a:lnTo>
                                        <a:lnTo>
                                          <a:pt x="19" y="408"/>
                                        </a:lnTo>
                                        <a:lnTo>
                                          <a:pt x="24" y="417"/>
                                        </a:lnTo>
                                        <a:lnTo>
                                          <a:pt x="34" y="432"/>
                                        </a:lnTo>
                                        <a:lnTo>
                                          <a:pt x="38" y="446"/>
                                        </a:lnTo>
                                        <a:lnTo>
                                          <a:pt x="43" y="456"/>
                                        </a:lnTo>
                                        <a:lnTo>
                                          <a:pt x="53" y="465"/>
                                        </a:lnTo>
                                        <a:lnTo>
                                          <a:pt x="63" y="480"/>
                                        </a:lnTo>
                                        <a:lnTo>
                                          <a:pt x="115" y="532"/>
                                        </a:lnTo>
                                        <a:lnTo>
                                          <a:pt x="125" y="537"/>
                                        </a:lnTo>
                                        <a:lnTo>
                                          <a:pt x="139" y="547"/>
                                        </a:lnTo>
                                        <a:lnTo>
                                          <a:pt x="149" y="552"/>
                                        </a:lnTo>
                                        <a:lnTo>
                                          <a:pt x="163" y="561"/>
                                        </a:lnTo>
                                        <a:lnTo>
                                          <a:pt x="173" y="566"/>
                                        </a:lnTo>
                                        <a:lnTo>
                                          <a:pt x="221" y="580"/>
                                        </a:lnTo>
                                        <a:lnTo>
                                          <a:pt x="231" y="580"/>
                                        </a:lnTo>
                                        <a:lnTo>
                                          <a:pt x="245" y="585"/>
                                        </a:lnTo>
                                        <a:lnTo>
                                          <a:pt x="274" y="585"/>
                                        </a:lnTo>
                                        <a:lnTo>
                                          <a:pt x="293" y="590"/>
                                        </a:lnTo>
                                        <a:lnTo>
                                          <a:pt x="298" y="590"/>
                                        </a:lnTo>
                                        <a:lnTo>
                                          <a:pt x="308" y="585"/>
                                        </a:lnTo>
                                        <a:lnTo>
                                          <a:pt x="336" y="585"/>
                                        </a:lnTo>
                                        <a:lnTo>
                                          <a:pt x="351" y="580"/>
                                        </a:lnTo>
                                        <a:lnTo>
                                          <a:pt x="360" y="580"/>
                                        </a:lnTo>
                                        <a:lnTo>
                                          <a:pt x="408" y="566"/>
                                        </a:lnTo>
                                        <a:lnTo>
                                          <a:pt x="418" y="561"/>
                                        </a:lnTo>
                                        <a:lnTo>
                                          <a:pt x="433" y="552"/>
                                        </a:lnTo>
                                        <a:lnTo>
                                          <a:pt x="447" y="547"/>
                                        </a:lnTo>
                                        <a:lnTo>
                                          <a:pt x="457" y="537"/>
                                        </a:lnTo>
                                        <a:lnTo>
                                          <a:pt x="466" y="532"/>
                                        </a:lnTo>
                                        <a:lnTo>
                                          <a:pt x="481" y="523"/>
                                        </a:lnTo>
                                        <a:lnTo>
                                          <a:pt x="524" y="480"/>
                                        </a:lnTo>
                                        <a:lnTo>
                                          <a:pt x="533" y="465"/>
                                        </a:lnTo>
                                        <a:lnTo>
                                          <a:pt x="538" y="456"/>
                                        </a:lnTo>
                                        <a:lnTo>
                                          <a:pt x="548" y="446"/>
                                        </a:lnTo>
                                        <a:lnTo>
                                          <a:pt x="553" y="432"/>
                                        </a:lnTo>
                                        <a:lnTo>
                                          <a:pt x="562" y="417"/>
                                        </a:lnTo>
                                        <a:lnTo>
                                          <a:pt x="567" y="408"/>
                                        </a:lnTo>
                                        <a:lnTo>
                                          <a:pt x="581" y="360"/>
                                        </a:lnTo>
                                        <a:lnTo>
                                          <a:pt x="581" y="350"/>
                                        </a:lnTo>
                                        <a:lnTo>
                                          <a:pt x="586" y="336"/>
                                        </a:lnTo>
                                        <a:lnTo>
                                          <a:pt x="586" y="307"/>
                                        </a:lnTo>
                                        <a:lnTo>
                                          <a:pt x="591" y="297"/>
                                        </a:lnTo>
                                        <a:lnTo>
                                          <a:pt x="591" y="293"/>
                                        </a:lnTo>
                                        <a:lnTo>
                                          <a:pt x="586" y="273"/>
                                        </a:lnTo>
                                        <a:lnTo>
                                          <a:pt x="586" y="245"/>
                                        </a:lnTo>
                                        <a:lnTo>
                                          <a:pt x="581" y="230"/>
                                        </a:lnTo>
                                        <a:lnTo>
                                          <a:pt x="581" y="221"/>
                                        </a:lnTo>
                                        <a:lnTo>
                                          <a:pt x="567" y="173"/>
                                        </a:lnTo>
                                        <a:lnTo>
                                          <a:pt x="562" y="163"/>
                                        </a:lnTo>
                                        <a:lnTo>
                                          <a:pt x="553" y="149"/>
                                        </a:lnTo>
                                        <a:lnTo>
                                          <a:pt x="548" y="139"/>
                                        </a:lnTo>
                                        <a:lnTo>
                                          <a:pt x="538" y="125"/>
                                        </a:lnTo>
                                        <a:lnTo>
                                          <a:pt x="533" y="115"/>
                                        </a:lnTo>
                                        <a:lnTo>
                                          <a:pt x="481" y="62"/>
                                        </a:lnTo>
                                        <a:lnTo>
                                          <a:pt x="466" y="53"/>
                                        </a:lnTo>
                                        <a:lnTo>
                                          <a:pt x="457" y="43"/>
                                        </a:lnTo>
                                        <a:lnTo>
                                          <a:pt x="447" y="38"/>
                                        </a:lnTo>
                                        <a:lnTo>
                                          <a:pt x="433" y="33"/>
                                        </a:lnTo>
                                        <a:lnTo>
                                          <a:pt x="418" y="24"/>
                                        </a:lnTo>
                                        <a:lnTo>
                                          <a:pt x="408" y="19"/>
                                        </a:lnTo>
                                        <a:lnTo>
                                          <a:pt x="360" y="5"/>
                                        </a:lnTo>
                                        <a:lnTo>
                                          <a:pt x="351" y="5"/>
                                        </a:lnTo>
                                        <a:lnTo>
                                          <a:pt x="336" y="0"/>
                                        </a:lnTo>
                                        <a:lnTo>
                                          <a:pt x="245" y="0"/>
                                        </a:lnTo>
                                        <a:lnTo>
                                          <a:pt x="231" y="5"/>
                                        </a:lnTo>
                                        <a:lnTo>
                                          <a:pt x="221" y="5"/>
                                        </a:lnTo>
                                        <a:lnTo>
                                          <a:pt x="173" y="19"/>
                                        </a:lnTo>
                                        <a:lnTo>
                                          <a:pt x="163" y="24"/>
                                        </a:lnTo>
                                        <a:lnTo>
                                          <a:pt x="149" y="33"/>
                                        </a:lnTo>
                                        <a:lnTo>
                                          <a:pt x="139" y="38"/>
                                        </a:lnTo>
                                        <a:lnTo>
                                          <a:pt x="125" y="43"/>
                                        </a:lnTo>
                                        <a:lnTo>
                                          <a:pt x="43" y="125"/>
                                        </a:lnTo>
                                        <a:lnTo>
                                          <a:pt x="38"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8" y="182"/>
                                        </a:lnTo>
                                        <a:lnTo>
                                          <a:pt x="43" y="173"/>
                                        </a:lnTo>
                                        <a:lnTo>
                                          <a:pt x="53" y="158"/>
                                        </a:lnTo>
                                        <a:lnTo>
                                          <a:pt x="58" y="149"/>
                                        </a:lnTo>
                                        <a:lnTo>
                                          <a:pt x="63" y="134"/>
                                        </a:lnTo>
                                        <a:lnTo>
                                          <a:pt x="135" y="62"/>
                                        </a:lnTo>
                                        <a:lnTo>
                                          <a:pt x="149" y="57"/>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3"/>
                                        </a:lnTo>
                                        <a:lnTo>
                                          <a:pt x="437" y="57"/>
                                        </a:lnTo>
                                        <a:lnTo>
                                          <a:pt x="447" y="62"/>
                                        </a:lnTo>
                                        <a:lnTo>
                                          <a:pt x="457" y="72"/>
                                        </a:lnTo>
                                        <a:lnTo>
                                          <a:pt x="471" y="81"/>
                                        </a:lnTo>
                                        <a:lnTo>
                                          <a:pt x="514" y="125"/>
                                        </a:lnTo>
                                        <a:lnTo>
                                          <a:pt x="519" y="134"/>
                                        </a:lnTo>
                                        <a:lnTo>
                                          <a:pt x="529" y="149"/>
                                        </a:lnTo>
                                        <a:lnTo>
                                          <a:pt x="533" y="158"/>
                                        </a:lnTo>
                                        <a:lnTo>
                                          <a:pt x="543" y="173"/>
                                        </a:lnTo>
                                        <a:lnTo>
                                          <a:pt x="548" y="182"/>
                                        </a:lnTo>
                                        <a:lnTo>
                                          <a:pt x="562" y="221"/>
                                        </a:lnTo>
                                        <a:lnTo>
                                          <a:pt x="562" y="230"/>
                                        </a:lnTo>
                                        <a:lnTo>
                                          <a:pt x="567" y="245"/>
                                        </a:lnTo>
                                        <a:lnTo>
                                          <a:pt x="567" y="273"/>
                                        </a:lnTo>
                                        <a:lnTo>
                                          <a:pt x="572" y="293"/>
                                        </a:lnTo>
                                        <a:lnTo>
                                          <a:pt x="572" y="288"/>
                                        </a:lnTo>
                                        <a:lnTo>
                                          <a:pt x="567" y="307"/>
                                        </a:lnTo>
                                        <a:lnTo>
                                          <a:pt x="567" y="336"/>
                                        </a:lnTo>
                                        <a:lnTo>
                                          <a:pt x="562" y="350"/>
                                        </a:lnTo>
                                        <a:lnTo>
                                          <a:pt x="562" y="360"/>
                                        </a:lnTo>
                                        <a:lnTo>
                                          <a:pt x="548" y="398"/>
                                        </a:lnTo>
                                        <a:lnTo>
                                          <a:pt x="543" y="408"/>
                                        </a:lnTo>
                                        <a:lnTo>
                                          <a:pt x="533" y="422"/>
                                        </a:lnTo>
                                        <a:lnTo>
                                          <a:pt x="529" y="436"/>
                                        </a:lnTo>
                                        <a:lnTo>
                                          <a:pt x="519" y="446"/>
                                        </a:lnTo>
                                        <a:lnTo>
                                          <a:pt x="514" y="456"/>
                                        </a:lnTo>
                                        <a:lnTo>
                                          <a:pt x="505" y="470"/>
                                        </a:lnTo>
                                        <a:lnTo>
                                          <a:pt x="471" y="504"/>
                                        </a:lnTo>
                                        <a:lnTo>
                                          <a:pt x="457" y="513"/>
                                        </a:lnTo>
                                        <a:lnTo>
                                          <a:pt x="447" y="518"/>
                                        </a:lnTo>
                                        <a:lnTo>
                                          <a:pt x="437" y="528"/>
                                        </a:lnTo>
                                        <a:lnTo>
                                          <a:pt x="423" y="532"/>
                                        </a:lnTo>
                                        <a:lnTo>
                                          <a:pt x="408" y="542"/>
                                        </a:lnTo>
                                        <a:lnTo>
                                          <a:pt x="399" y="547"/>
                                        </a:lnTo>
                                        <a:lnTo>
                                          <a:pt x="360" y="561"/>
                                        </a:lnTo>
                                        <a:lnTo>
                                          <a:pt x="351" y="561"/>
                                        </a:lnTo>
                                        <a:lnTo>
                                          <a:pt x="336" y="566"/>
                                        </a:lnTo>
                                        <a:lnTo>
                                          <a:pt x="308" y="566"/>
                                        </a:lnTo>
                                        <a:lnTo>
                                          <a:pt x="288" y="571"/>
                                        </a:lnTo>
                                        <a:lnTo>
                                          <a:pt x="293" y="571"/>
                                        </a:lnTo>
                                        <a:lnTo>
                                          <a:pt x="274" y="566"/>
                                        </a:lnTo>
                                        <a:lnTo>
                                          <a:pt x="245" y="566"/>
                                        </a:lnTo>
                                        <a:lnTo>
                                          <a:pt x="231" y="561"/>
                                        </a:lnTo>
                                        <a:lnTo>
                                          <a:pt x="221" y="561"/>
                                        </a:lnTo>
                                        <a:lnTo>
                                          <a:pt x="183" y="547"/>
                                        </a:lnTo>
                                        <a:lnTo>
                                          <a:pt x="173" y="542"/>
                                        </a:lnTo>
                                        <a:lnTo>
                                          <a:pt x="159" y="532"/>
                                        </a:lnTo>
                                        <a:lnTo>
                                          <a:pt x="149" y="528"/>
                                        </a:lnTo>
                                        <a:lnTo>
                                          <a:pt x="135" y="518"/>
                                        </a:lnTo>
                                        <a:lnTo>
                                          <a:pt x="125" y="513"/>
                                        </a:lnTo>
                                        <a:lnTo>
                                          <a:pt x="82" y="470"/>
                                        </a:lnTo>
                                        <a:lnTo>
                                          <a:pt x="72" y="456"/>
                                        </a:lnTo>
                                        <a:lnTo>
                                          <a:pt x="63" y="446"/>
                                        </a:lnTo>
                                        <a:lnTo>
                                          <a:pt x="58" y="436"/>
                                        </a:lnTo>
                                        <a:lnTo>
                                          <a:pt x="53" y="422"/>
                                        </a:lnTo>
                                        <a:lnTo>
                                          <a:pt x="43" y="408"/>
                                        </a:lnTo>
                                        <a:lnTo>
                                          <a:pt x="38"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6" name="Freeform 2945"/>
                                <wps:cNvSpPr>
                                  <a:spLocks/>
                                </wps:cNvSpPr>
                                <wps:spPr bwMode="auto">
                                  <a:xfrm>
                                    <a:off x="1821" y="1041"/>
                                    <a:ext cx="130" cy="187"/>
                                  </a:xfrm>
                                  <a:custGeom>
                                    <a:avLst/>
                                    <a:gdLst>
                                      <a:gd name="T0" fmla="*/ 111 w 130"/>
                                      <a:gd name="T1" fmla="*/ 182 h 187"/>
                                      <a:gd name="T2" fmla="*/ 116 w 130"/>
                                      <a:gd name="T3" fmla="*/ 182 h 187"/>
                                      <a:gd name="T4" fmla="*/ 116 w 130"/>
                                      <a:gd name="T5" fmla="*/ 187 h 187"/>
                                      <a:gd name="T6" fmla="*/ 125 w 130"/>
                                      <a:gd name="T7" fmla="*/ 187 h 187"/>
                                      <a:gd name="T8" fmla="*/ 125 w 130"/>
                                      <a:gd name="T9" fmla="*/ 182 h 187"/>
                                      <a:gd name="T10" fmla="*/ 130 w 130"/>
                                      <a:gd name="T11" fmla="*/ 182 h 187"/>
                                      <a:gd name="T12" fmla="*/ 130 w 130"/>
                                      <a:gd name="T13" fmla="*/ 173 h 187"/>
                                      <a:gd name="T14" fmla="*/ 19 w 130"/>
                                      <a:gd name="T15" fmla="*/ 5 h 187"/>
                                      <a:gd name="T16" fmla="*/ 15 w 130"/>
                                      <a:gd name="T17" fmla="*/ 5 h 187"/>
                                      <a:gd name="T18" fmla="*/ 15 w 130"/>
                                      <a:gd name="T19" fmla="*/ 0 h 187"/>
                                      <a:gd name="T20" fmla="*/ 5 w 130"/>
                                      <a:gd name="T21" fmla="*/ 0 h 187"/>
                                      <a:gd name="T22" fmla="*/ 5 w 130"/>
                                      <a:gd name="T23" fmla="*/ 5 h 187"/>
                                      <a:gd name="T24" fmla="*/ 0 w 130"/>
                                      <a:gd name="T25" fmla="*/ 5 h 187"/>
                                      <a:gd name="T26" fmla="*/ 0 w 130"/>
                                      <a:gd name="T27" fmla="*/ 14 h 187"/>
                                      <a:gd name="T28" fmla="*/ 111 w 130"/>
                                      <a:gd name="T29"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0" h="187">
                                        <a:moveTo>
                                          <a:pt x="111" y="182"/>
                                        </a:moveTo>
                                        <a:lnTo>
                                          <a:pt x="116" y="182"/>
                                        </a:lnTo>
                                        <a:lnTo>
                                          <a:pt x="116" y="187"/>
                                        </a:lnTo>
                                        <a:lnTo>
                                          <a:pt x="125" y="187"/>
                                        </a:lnTo>
                                        <a:lnTo>
                                          <a:pt x="125" y="182"/>
                                        </a:lnTo>
                                        <a:lnTo>
                                          <a:pt x="130" y="182"/>
                                        </a:lnTo>
                                        <a:lnTo>
                                          <a:pt x="130" y="173"/>
                                        </a:lnTo>
                                        <a:lnTo>
                                          <a:pt x="19" y="5"/>
                                        </a:lnTo>
                                        <a:lnTo>
                                          <a:pt x="15" y="5"/>
                                        </a:lnTo>
                                        <a:lnTo>
                                          <a:pt x="15" y="0"/>
                                        </a:lnTo>
                                        <a:lnTo>
                                          <a:pt x="5" y="0"/>
                                        </a:lnTo>
                                        <a:lnTo>
                                          <a:pt x="5" y="5"/>
                                        </a:lnTo>
                                        <a:lnTo>
                                          <a:pt x="0" y="5"/>
                                        </a:lnTo>
                                        <a:lnTo>
                                          <a:pt x="0" y="14"/>
                                        </a:lnTo>
                                        <a:lnTo>
                                          <a:pt x="111"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7" name="Freeform 2946"/>
                                <wps:cNvSpPr>
                                  <a:spLocks/>
                                </wps:cNvSpPr>
                                <wps:spPr bwMode="auto">
                                  <a:xfrm>
                                    <a:off x="1821" y="302"/>
                                    <a:ext cx="19" cy="758"/>
                                  </a:xfrm>
                                  <a:custGeom>
                                    <a:avLst/>
                                    <a:gdLst>
                                      <a:gd name="T0" fmla="*/ 0 w 19"/>
                                      <a:gd name="T1" fmla="*/ 749 h 758"/>
                                      <a:gd name="T2" fmla="*/ 0 w 19"/>
                                      <a:gd name="T3" fmla="*/ 753 h 758"/>
                                      <a:gd name="T4" fmla="*/ 5 w 19"/>
                                      <a:gd name="T5" fmla="*/ 753 h 758"/>
                                      <a:gd name="T6" fmla="*/ 5 w 19"/>
                                      <a:gd name="T7" fmla="*/ 758 h 758"/>
                                      <a:gd name="T8" fmla="*/ 15 w 19"/>
                                      <a:gd name="T9" fmla="*/ 758 h 758"/>
                                      <a:gd name="T10" fmla="*/ 15 w 19"/>
                                      <a:gd name="T11" fmla="*/ 753 h 758"/>
                                      <a:gd name="T12" fmla="*/ 19 w 19"/>
                                      <a:gd name="T13" fmla="*/ 753 h 758"/>
                                      <a:gd name="T14" fmla="*/ 19 w 19"/>
                                      <a:gd name="T15" fmla="*/ 5 h 758"/>
                                      <a:gd name="T16" fmla="*/ 15 w 19"/>
                                      <a:gd name="T17" fmla="*/ 5 h 758"/>
                                      <a:gd name="T18" fmla="*/ 15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9"/>
                                        </a:moveTo>
                                        <a:lnTo>
                                          <a:pt x="0" y="753"/>
                                        </a:lnTo>
                                        <a:lnTo>
                                          <a:pt x="5" y="753"/>
                                        </a:lnTo>
                                        <a:lnTo>
                                          <a:pt x="5" y="758"/>
                                        </a:lnTo>
                                        <a:lnTo>
                                          <a:pt x="15" y="758"/>
                                        </a:lnTo>
                                        <a:lnTo>
                                          <a:pt x="15" y="753"/>
                                        </a:lnTo>
                                        <a:lnTo>
                                          <a:pt x="19" y="753"/>
                                        </a:lnTo>
                                        <a:lnTo>
                                          <a:pt x="19" y="5"/>
                                        </a:lnTo>
                                        <a:lnTo>
                                          <a:pt x="15" y="5"/>
                                        </a:lnTo>
                                        <a:lnTo>
                                          <a:pt x="15"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8" name="Freeform 2947"/>
                                <wps:cNvSpPr>
                                  <a:spLocks/>
                                </wps:cNvSpPr>
                                <wps:spPr bwMode="auto">
                                  <a:xfrm>
                                    <a:off x="2388" y="1041"/>
                                    <a:ext cx="130" cy="187"/>
                                  </a:xfrm>
                                  <a:custGeom>
                                    <a:avLst/>
                                    <a:gdLst>
                                      <a:gd name="T0" fmla="*/ 0 w 130"/>
                                      <a:gd name="T1" fmla="*/ 173 h 187"/>
                                      <a:gd name="T2" fmla="*/ 0 w 130"/>
                                      <a:gd name="T3" fmla="*/ 182 h 187"/>
                                      <a:gd name="T4" fmla="*/ 5 w 130"/>
                                      <a:gd name="T5" fmla="*/ 182 h 187"/>
                                      <a:gd name="T6" fmla="*/ 5 w 130"/>
                                      <a:gd name="T7" fmla="*/ 187 h 187"/>
                                      <a:gd name="T8" fmla="*/ 15 w 130"/>
                                      <a:gd name="T9" fmla="*/ 187 h 187"/>
                                      <a:gd name="T10" fmla="*/ 15 w 130"/>
                                      <a:gd name="T11" fmla="*/ 182 h 187"/>
                                      <a:gd name="T12" fmla="*/ 19 w 130"/>
                                      <a:gd name="T13" fmla="*/ 182 h 187"/>
                                      <a:gd name="T14" fmla="*/ 130 w 130"/>
                                      <a:gd name="T15" fmla="*/ 14 h 187"/>
                                      <a:gd name="T16" fmla="*/ 130 w 130"/>
                                      <a:gd name="T17" fmla="*/ 5 h 187"/>
                                      <a:gd name="T18" fmla="*/ 125 w 130"/>
                                      <a:gd name="T19" fmla="*/ 5 h 187"/>
                                      <a:gd name="T20" fmla="*/ 125 w 130"/>
                                      <a:gd name="T21" fmla="*/ 0 h 187"/>
                                      <a:gd name="T22" fmla="*/ 116 w 130"/>
                                      <a:gd name="T23" fmla="*/ 0 h 187"/>
                                      <a:gd name="T24" fmla="*/ 116 w 130"/>
                                      <a:gd name="T25" fmla="*/ 5 h 187"/>
                                      <a:gd name="T26" fmla="*/ 111 w 130"/>
                                      <a:gd name="T27" fmla="*/ 5 h 187"/>
                                      <a:gd name="T28" fmla="*/ 0 w 130"/>
                                      <a:gd name="T29" fmla="*/ 173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0" h="187">
                                        <a:moveTo>
                                          <a:pt x="0" y="173"/>
                                        </a:moveTo>
                                        <a:lnTo>
                                          <a:pt x="0" y="182"/>
                                        </a:lnTo>
                                        <a:lnTo>
                                          <a:pt x="5" y="182"/>
                                        </a:lnTo>
                                        <a:lnTo>
                                          <a:pt x="5" y="187"/>
                                        </a:lnTo>
                                        <a:lnTo>
                                          <a:pt x="15" y="187"/>
                                        </a:lnTo>
                                        <a:lnTo>
                                          <a:pt x="15" y="182"/>
                                        </a:lnTo>
                                        <a:lnTo>
                                          <a:pt x="19" y="182"/>
                                        </a:lnTo>
                                        <a:lnTo>
                                          <a:pt x="130" y="14"/>
                                        </a:lnTo>
                                        <a:lnTo>
                                          <a:pt x="130" y="5"/>
                                        </a:lnTo>
                                        <a:lnTo>
                                          <a:pt x="125" y="5"/>
                                        </a:lnTo>
                                        <a:lnTo>
                                          <a:pt x="125" y="0"/>
                                        </a:lnTo>
                                        <a:lnTo>
                                          <a:pt x="116" y="0"/>
                                        </a:lnTo>
                                        <a:lnTo>
                                          <a:pt x="116" y="5"/>
                                        </a:lnTo>
                                        <a:lnTo>
                                          <a:pt x="111"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9" name="Freeform 2948"/>
                                <wps:cNvSpPr>
                                  <a:spLocks/>
                                </wps:cNvSpPr>
                                <wps:spPr bwMode="auto">
                                  <a:xfrm>
                                    <a:off x="2499" y="302"/>
                                    <a:ext cx="19" cy="758"/>
                                  </a:xfrm>
                                  <a:custGeom>
                                    <a:avLst/>
                                    <a:gdLst>
                                      <a:gd name="T0" fmla="*/ 0 w 19"/>
                                      <a:gd name="T1" fmla="*/ 749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5 h 758"/>
                                      <a:gd name="T16" fmla="*/ 14 w 19"/>
                                      <a:gd name="T17" fmla="*/ 5 h 758"/>
                                      <a:gd name="T18" fmla="*/ 14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9"/>
                                        </a:moveTo>
                                        <a:lnTo>
                                          <a:pt x="0" y="753"/>
                                        </a:lnTo>
                                        <a:lnTo>
                                          <a:pt x="5" y="753"/>
                                        </a:lnTo>
                                        <a:lnTo>
                                          <a:pt x="5" y="758"/>
                                        </a:lnTo>
                                        <a:lnTo>
                                          <a:pt x="14" y="758"/>
                                        </a:lnTo>
                                        <a:lnTo>
                                          <a:pt x="14" y="753"/>
                                        </a:lnTo>
                                        <a:lnTo>
                                          <a:pt x="19" y="753"/>
                                        </a:lnTo>
                                        <a:lnTo>
                                          <a:pt x="19" y="5"/>
                                        </a:lnTo>
                                        <a:lnTo>
                                          <a:pt x="14" y="5"/>
                                        </a:lnTo>
                                        <a:lnTo>
                                          <a:pt x="14"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0" name="Freeform 2949"/>
                                <wps:cNvSpPr>
                                  <a:spLocks/>
                                </wps:cNvSpPr>
                                <wps:spPr bwMode="auto">
                                  <a:xfrm>
                                    <a:off x="1816" y="225"/>
                                    <a:ext cx="702" cy="159"/>
                                  </a:xfrm>
                                  <a:custGeom>
                                    <a:avLst/>
                                    <a:gdLst>
                                      <a:gd name="T0" fmla="*/ 10 w 702"/>
                                      <a:gd name="T1" fmla="*/ 96 h 159"/>
                                      <a:gd name="T2" fmla="*/ 24 w 702"/>
                                      <a:gd name="T3" fmla="*/ 87 h 159"/>
                                      <a:gd name="T4" fmla="*/ 24 w 702"/>
                                      <a:gd name="T5" fmla="*/ 72 h 159"/>
                                      <a:gd name="T6" fmla="*/ 34 w 702"/>
                                      <a:gd name="T7" fmla="*/ 53 h 159"/>
                                      <a:gd name="T8" fmla="*/ 44 w 702"/>
                                      <a:gd name="T9" fmla="*/ 48 h 159"/>
                                      <a:gd name="T10" fmla="*/ 58 w 702"/>
                                      <a:gd name="T11" fmla="*/ 39 h 159"/>
                                      <a:gd name="T12" fmla="*/ 72 w 702"/>
                                      <a:gd name="T13" fmla="*/ 29 h 159"/>
                                      <a:gd name="T14" fmla="*/ 101 w 702"/>
                                      <a:gd name="T15" fmla="*/ 29 h 159"/>
                                      <a:gd name="T16" fmla="*/ 154 w 702"/>
                                      <a:gd name="T17" fmla="*/ 20 h 159"/>
                                      <a:gd name="T18" fmla="*/ 207 w 702"/>
                                      <a:gd name="T19" fmla="*/ 24 h 159"/>
                                      <a:gd name="T20" fmla="*/ 226 w 702"/>
                                      <a:gd name="T21" fmla="*/ 34 h 159"/>
                                      <a:gd name="T22" fmla="*/ 241 w 702"/>
                                      <a:gd name="T23" fmla="*/ 44 h 159"/>
                                      <a:gd name="T24" fmla="*/ 265 w 702"/>
                                      <a:gd name="T25" fmla="*/ 53 h 159"/>
                                      <a:gd name="T26" fmla="*/ 274 w 702"/>
                                      <a:gd name="T27" fmla="*/ 72 h 159"/>
                                      <a:gd name="T28" fmla="*/ 293 w 702"/>
                                      <a:gd name="T29" fmla="*/ 96 h 159"/>
                                      <a:gd name="T30" fmla="*/ 318 w 702"/>
                                      <a:gd name="T31" fmla="*/ 125 h 159"/>
                                      <a:gd name="T32" fmla="*/ 337 w 702"/>
                                      <a:gd name="T33" fmla="*/ 144 h 159"/>
                                      <a:gd name="T34" fmla="*/ 366 w 702"/>
                                      <a:gd name="T35" fmla="*/ 159 h 159"/>
                                      <a:gd name="T36" fmla="*/ 524 w 702"/>
                                      <a:gd name="T37" fmla="*/ 154 h 159"/>
                                      <a:gd name="T38" fmla="*/ 548 w 702"/>
                                      <a:gd name="T39" fmla="*/ 144 h 159"/>
                                      <a:gd name="T40" fmla="*/ 577 w 702"/>
                                      <a:gd name="T41" fmla="*/ 140 h 159"/>
                                      <a:gd name="T42" fmla="*/ 596 w 702"/>
                                      <a:gd name="T43" fmla="*/ 130 h 159"/>
                                      <a:gd name="T44" fmla="*/ 615 w 702"/>
                                      <a:gd name="T45" fmla="*/ 125 h 159"/>
                                      <a:gd name="T46" fmla="*/ 635 w 702"/>
                                      <a:gd name="T47" fmla="*/ 116 h 159"/>
                                      <a:gd name="T48" fmla="*/ 654 w 702"/>
                                      <a:gd name="T49" fmla="*/ 111 h 159"/>
                                      <a:gd name="T50" fmla="*/ 678 w 702"/>
                                      <a:gd name="T51" fmla="*/ 101 h 159"/>
                                      <a:gd name="T52" fmla="*/ 702 w 702"/>
                                      <a:gd name="T53" fmla="*/ 92 h 159"/>
                                      <a:gd name="T54" fmla="*/ 688 w 702"/>
                                      <a:gd name="T55" fmla="*/ 77 h 159"/>
                                      <a:gd name="T56" fmla="*/ 668 w 702"/>
                                      <a:gd name="T57" fmla="*/ 82 h 159"/>
                                      <a:gd name="T58" fmla="*/ 644 w 702"/>
                                      <a:gd name="T59" fmla="*/ 92 h 159"/>
                                      <a:gd name="T60" fmla="*/ 625 w 702"/>
                                      <a:gd name="T61" fmla="*/ 96 h 159"/>
                                      <a:gd name="T62" fmla="*/ 606 w 702"/>
                                      <a:gd name="T63" fmla="*/ 106 h 159"/>
                                      <a:gd name="T64" fmla="*/ 587 w 702"/>
                                      <a:gd name="T65" fmla="*/ 111 h 159"/>
                                      <a:gd name="T66" fmla="*/ 567 w 702"/>
                                      <a:gd name="T67" fmla="*/ 120 h 159"/>
                                      <a:gd name="T68" fmla="*/ 539 w 702"/>
                                      <a:gd name="T69" fmla="*/ 125 h 159"/>
                                      <a:gd name="T70" fmla="*/ 519 w 702"/>
                                      <a:gd name="T71" fmla="*/ 140 h 159"/>
                                      <a:gd name="T72" fmla="*/ 447 w 702"/>
                                      <a:gd name="T73" fmla="*/ 140 h 159"/>
                                      <a:gd name="T74" fmla="*/ 356 w 702"/>
                                      <a:gd name="T75" fmla="*/ 135 h 159"/>
                                      <a:gd name="T76" fmla="*/ 356 w 702"/>
                                      <a:gd name="T77" fmla="*/ 130 h 159"/>
                                      <a:gd name="T78" fmla="*/ 327 w 702"/>
                                      <a:gd name="T79" fmla="*/ 106 h 159"/>
                                      <a:gd name="T80" fmla="*/ 313 w 702"/>
                                      <a:gd name="T81" fmla="*/ 92 h 159"/>
                                      <a:gd name="T82" fmla="*/ 298 w 702"/>
                                      <a:gd name="T83" fmla="*/ 82 h 159"/>
                                      <a:gd name="T84" fmla="*/ 293 w 702"/>
                                      <a:gd name="T85" fmla="*/ 63 h 159"/>
                                      <a:gd name="T86" fmla="*/ 284 w 702"/>
                                      <a:gd name="T87" fmla="*/ 53 h 159"/>
                                      <a:gd name="T88" fmla="*/ 269 w 702"/>
                                      <a:gd name="T89" fmla="*/ 39 h 159"/>
                                      <a:gd name="T90" fmla="*/ 245 w 702"/>
                                      <a:gd name="T91" fmla="*/ 24 h 159"/>
                                      <a:gd name="T92" fmla="*/ 231 w 702"/>
                                      <a:gd name="T93" fmla="*/ 10 h 159"/>
                                      <a:gd name="T94" fmla="*/ 188 w 702"/>
                                      <a:gd name="T95" fmla="*/ 5 h 159"/>
                                      <a:gd name="T96" fmla="*/ 140 w 702"/>
                                      <a:gd name="T97" fmla="*/ 5 h 159"/>
                                      <a:gd name="T98" fmla="*/ 77 w 702"/>
                                      <a:gd name="T99" fmla="*/ 15 h 159"/>
                                      <a:gd name="T100" fmla="*/ 58 w 702"/>
                                      <a:gd name="T101" fmla="*/ 29 h 159"/>
                                      <a:gd name="T102" fmla="*/ 44 w 702"/>
                                      <a:gd name="T103" fmla="*/ 24 h 159"/>
                                      <a:gd name="T104" fmla="*/ 29 w 702"/>
                                      <a:gd name="T105" fmla="*/ 34 h 159"/>
                                      <a:gd name="T106" fmla="*/ 10 w 702"/>
                                      <a:gd name="T107" fmla="*/ 48 h 159"/>
                                      <a:gd name="T108" fmla="*/ 5 w 702"/>
                                      <a:gd name="T109" fmla="*/ 63 h 159"/>
                                      <a:gd name="T110" fmla="*/ 10 w 702"/>
                                      <a:gd name="T111" fmla="*/ 9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02" h="159">
                                        <a:moveTo>
                                          <a:pt x="5" y="87"/>
                                        </a:moveTo>
                                        <a:lnTo>
                                          <a:pt x="5" y="92"/>
                                        </a:lnTo>
                                        <a:lnTo>
                                          <a:pt x="10" y="96"/>
                                        </a:lnTo>
                                        <a:lnTo>
                                          <a:pt x="20" y="96"/>
                                        </a:lnTo>
                                        <a:lnTo>
                                          <a:pt x="24" y="92"/>
                                        </a:lnTo>
                                        <a:lnTo>
                                          <a:pt x="24" y="87"/>
                                        </a:lnTo>
                                        <a:lnTo>
                                          <a:pt x="20" y="82"/>
                                        </a:lnTo>
                                        <a:lnTo>
                                          <a:pt x="20" y="77"/>
                                        </a:lnTo>
                                        <a:lnTo>
                                          <a:pt x="24" y="72"/>
                                        </a:lnTo>
                                        <a:lnTo>
                                          <a:pt x="20" y="63"/>
                                        </a:lnTo>
                                        <a:lnTo>
                                          <a:pt x="24" y="63"/>
                                        </a:lnTo>
                                        <a:lnTo>
                                          <a:pt x="34" y="53"/>
                                        </a:lnTo>
                                        <a:lnTo>
                                          <a:pt x="39" y="48"/>
                                        </a:lnTo>
                                        <a:lnTo>
                                          <a:pt x="39" y="44"/>
                                        </a:lnTo>
                                        <a:lnTo>
                                          <a:pt x="44" y="48"/>
                                        </a:lnTo>
                                        <a:lnTo>
                                          <a:pt x="48" y="44"/>
                                        </a:lnTo>
                                        <a:lnTo>
                                          <a:pt x="53" y="44"/>
                                        </a:lnTo>
                                        <a:lnTo>
                                          <a:pt x="58" y="39"/>
                                        </a:lnTo>
                                        <a:lnTo>
                                          <a:pt x="68" y="39"/>
                                        </a:lnTo>
                                        <a:lnTo>
                                          <a:pt x="77" y="29"/>
                                        </a:lnTo>
                                        <a:lnTo>
                                          <a:pt x="72" y="29"/>
                                        </a:lnTo>
                                        <a:lnTo>
                                          <a:pt x="87" y="29"/>
                                        </a:lnTo>
                                        <a:lnTo>
                                          <a:pt x="87" y="24"/>
                                        </a:lnTo>
                                        <a:lnTo>
                                          <a:pt x="101" y="29"/>
                                        </a:lnTo>
                                        <a:lnTo>
                                          <a:pt x="111" y="24"/>
                                        </a:lnTo>
                                        <a:lnTo>
                                          <a:pt x="149" y="24"/>
                                        </a:lnTo>
                                        <a:lnTo>
                                          <a:pt x="154" y="20"/>
                                        </a:lnTo>
                                        <a:lnTo>
                                          <a:pt x="178" y="20"/>
                                        </a:lnTo>
                                        <a:lnTo>
                                          <a:pt x="188" y="24"/>
                                        </a:lnTo>
                                        <a:lnTo>
                                          <a:pt x="207" y="24"/>
                                        </a:lnTo>
                                        <a:lnTo>
                                          <a:pt x="212" y="29"/>
                                        </a:lnTo>
                                        <a:lnTo>
                                          <a:pt x="221" y="29"/>
                                        </a:lnTo>
                                        <a:lnTo>
                                          <a:pt x="226" y="34"/>
                                        </a:lnTo>
                                        <a:lnTo>
                                          <a:pt x="236" y="39"/>
                                        </a:lnTo>
                                        <a:lnTo>
                                          <a:pt x="236" y="34"/>
                                        </a:lnTo>
                                        <a:lnTo>
                                          <a:pt x="241" y="44"/>
                                        </a:lnTo>
                                        <a:lnTo>
                                          <a:pt x="245" y="44"/>
                                        </a:lnTo>
                                        <a:lnTo>
                                          <a:pt x="260" y="58"/>
                                        </a:lnTo>
                                        <a:lnTo>
                                          <a:pt x="265" y="53"/>
                                        </a:lnTo>
                                        <a:lnTo>
                                          <a:pt x="260" y="58"/>
                                        </a:lnTo>
                                        <a:lnTo>
                                          <a:pt x="269" y="68"/>
                                        </a:lnTo>
                                        <a:lnTo>
                                          <a:pt x="274" y="72"/>
                                        </a:lnTo>
                                        <a:lnTo>
                                          <a:pt x="274" y="77"/>
                                        </a:lnTo>
                                        <a:lnTo>
                                          <a:pt x="284" y="87"/>
                                        </a:lnTo>
                                        <a:lnTo>
                                          <a:pt x="293" y="96"/>
                                        </a:lnTo>
                                        <a:lnTo>
                                          <a:pt x="293" y="101"/>
                                        </a:lnTo>
                                        <a:lnTo>
                                          <a:pt x="308" y="116"/>
                                        </a:lnTo>
                                        <a:lnTo>
                                          <a:pt x="318" y="125"/>
                                        </a:lnTo>
                                        <a:lnTo>
                                          <a:pt x="332" y="140"/>
                                        </a:lnTo>
                                        <a:lnTo>
                                          <a:pt x="337" y="140"/>
                                        </a:lnTo>
                                        <a:lnTo>
                                          <a:pt x="337" y="144"/>
                                        </a:lnTo>
                                        <a:lnTo>
                                          <a:pt x="351" y="154"/>
                                        </a:lnTo>
                                        <a:lnTo>
                                          <a:pt x="361" y="154"/>
                                        </a:lnTo>
                                        <a:lnTo>
                                          <a:pt x="366" y="159"/>
                                        </a:lnTo>
                                        <a:lnTo>
                                          <a:pt x="447" y="159"/>
                                        </a:lnTo>
                                        <a:lnTo>
                                          <a:pt x="457" y="154"/>
                                        </a:lnTo>
                                        <a:lnTo>
                                          <a:pt x="524" y="154"/>
                                        </a:lnTo>
                                        <a:lnTo>
                                          <a:pt x="529" y="149"/>
                                        </a:lnTo>
                                        <a:lnTo>
                                          <a:pt x="543" y="149"/>
                                        </a:lnTo>
                                        <a:lnTo>
                                          <a:pt x="548" y="144"/>
                                        </a:lnTo>
                                        <a:lnTo>
                                          <a:pt x="558" y="144"/>
                                        </a:lnTo>
                                        <a:lnTo>
                                          <a:pt x="563" y="140"/>
                                        </a:lnTo>
                                        <a:lnTo>
                                          <a:pt x="577" y="140"/>
                                        </a:lnTo>
                                        <a:lnTo>
                                          <a:pt x="582" y="135"/>
                                        </a:lnTo>
                                        <a:lnTo>
                                          <a:pt x="591" y="135"/>
                                        </a:lnTo>
                                        <a:lnTo>
                                          <a:pt x="596" y="130"/>
                                        </a:lnTo>
                                        <a:lnTo>
                                          <a:pt x="606" y="130"/>
                                        </a:lnTo>
                                        <a:lnTo>
                                          <a:pt x="611" y="125"/>
                                        </a:lnTo>
                                        <a:lnTo>
                                          <a:pt x="615" y="125"/>
                                        </a:lnTo>
                                        <a:lnTo>
                                          <a:pt x="620" y="120"/>
                                        </a:lnTo>
                                        <a:lnTo>
                                          <a:pt x="630" y="120"/>
                                        </a:lnTo>
                                        <a:lnTo>
                                          <a:pt x="635" y="116"/>
                                        </a:lnTo>
                                        <a:lnTo>
                                          <a:pt x="639" y="116"/>
                                        </a:lnTo>
                                        <a:lnTo>
                                          <a:pt x="644" y="111"/>
                                        </a:lnTo>
                                        <a:lnTo>
                                          <a:pt x="654" y="111"/>
                                        </a:lnTo>
                                        <a:lnTo>
                                          <a:pt x="659" y="106"/>
                                        </a:lnTo>
                                        <a:lnTo>
                                          <a:pt x="668" y="101"/>
                                        </a:lnTo>
                                        <a:lnTo>
                                          <a:pt x="678" y="101"/>
                                        </a:lnTo>
                                        <a:lnTo>
                                          <a:pt x="683" y="96"/>
                                        </a:lnTo>
                                        <a:lnTo>
                                          <a:pt x="697" y="96"/>
                                        </a:lnTo>
                                        <a:lnTo>
                                          <a:pt x="702" y="92"/>
                                        </a:lnTo>
                                        <a:lnTo>
                                          <a:pt x="702" y="82"/>
                                        </a:lnTo>
                                        <a:lnTo>
                                          <a:pt x="697" y="77"/>
                                        </a:lnTo>
                                        <a:lnTo>
                                          <a:pt x="688" y="77"/>
                                        </a:lnTo>
                                        <a:lnTo>
                                          <a:pt x="692" y="77"/>
                                        </a:lnTo>
                                        <a:lnTo>
                                          <a:pt x="673" y="77"/>
                                        </a:lnTo>
                                        <a:lnTo>
                                          <a:pt x="668" y="82"/>
                                        </a:lnTo>
                                        <a:lnTo>
                                          <a:pt x="659" y="87"/>
                                        </a:lnTo>
                                        <a:lnTo>
                                          <a:pt x="649" y="87"/>
                                        </a:lnTo>
                                        <a:lnTo>
                                          <a:pt x="644" y="92"/>
                                        </a:lnTo>
                                        <a:lnTo>
                                          <a:pt x="635" y="92"/>
                                        </a:lnTo>
                                        <a:lnTo>
                                          <a:pt x="630" y="96"/>
                                        </a:lnTo>
                                        <a:lnTo>
                                          <a:pt x="625" y="96"/>
                                        </a:lnTo>
                                        <a:lnTo>
                                          <a:pt x="620" y="101"/>
                                        </a:lnTo>
                                        <a:lnTo>
                                          <a:pt x="611" y="101"/>
                                        </a:lnTo>
                                        <a:lnTo>
                                          <a:pt x="606" y="106"/>
                                        </a:lnTo>
                                        <a:lnTo>
                                          <a:pt x="601" y="106"/>
                                        </a:lnTo>
                                        <a:lnTo>
                                          <a:pt x="596" y="111"/>
                                        </a:lnTo>
                                        <a:lnTo>
                                          <a:pt x="587" y="111"/>
                                        </a:lnTo>
                                        <a:lnTo>
                                          <a:pt x="582" y="116"/>
                                        </a:lnTo>
                                        <a:lnTo>
                                          <a:pt x="572" y="116"/>
                                        </a:lnTo>
                                        <a:lnTo>
                                          <a:pt x="567" y="120"/>
                                        </a:lnTo>
                                        <a:lnTo>
                                          <a:pt x="553" y="120"/>
                                        </a:lnTo>
                                        <a:lnTo>
                                          <a:pt x="548" y="125"/>
                                        </a:lnTo>
                                        <a:lnTo>
                                          <a:pt x="539" y="125"/>
                                        </a:lnTo>
                                        <a:lnTo>
                                          <a:pt x="534" y="130"/>
                                        </a:lnTo>
                                        <a:lnTo>
                                          <a:pt x="524" y="130"/>
                                        </a:lnTo>
                                        <a:lnTo>
                                          <a:pt x="519" y="140"/>
                                        </a:lnTo>
                                        <a:lnTo>
                                          <a:pt x="524" y="135"/>
                                        </a:lnTo>
                                        <a:lnTo>
                                          <a:pt x="457" y="135"/>
                                        </a:lnTo>
                                        <a:lnTo>
                                          <a:pt x="447" y="140"/>
                                        </a:lnTo>
                                        <a:lnTo>
                                          <a:pt x="375" y="140"/>
                                        </a:lnTo>
                                        <a:lnTo>
                                          <a:pt x="370" y="135"/>
                                        </a:lnTo>
                                        <a:lnTo>
                                          <a:pt x="356" y="135"/>
                                        </a:lnTo>
                                        <a:lnTo>
                                          <a:pt x="361" y="135"/>
                                        </a:lnTo>
                                        <a:lnTo>
                                          <a:pt x="356" y="135"/>
                                        </a:lnTo>
                                        <a:lnTo>
                                          <a:pt x="356" y="130"/>
                                        </a:lnTo>
                                        <a:lnTo>
                                          <a:pt x="346" y="120"/>
                                        </a:lnTo>
                                        <a:lnTo>
                                          <a:pt x="342" y="120"/>
                                        </a:lnTo>
                                        <a:lnTo>
                                          <a:pt x="327" y="106"/>
                                        </a:lnTo>
                                        <a:lnTo>
                                          <a:pt x="322" y="111"/>
                                        </a:lnTo>
                                        <a:lnTo>
                                          <a:pt x="327" y="106"/>
                                        </a:lnTo>
                                        <a:lnTo>
                                          <a:pt x="313" y="92"/>
                                        </a:lnTo>
                                        <a:lnTo>
                                          <a:pt x="313" y="87"/>
                                        </a:lnTo>
                                        <a:lnTo>
                                          <a:pt x="303" y="77"/>
                                        </a:lnTo>
                                        <a:lnTo>
                                          <a:pt x="298" y="82"/>
                                        </a:lnTo>
                                        <a:lnTo>
                                          <a:pt x="303" y="77"/>
                                        </a:lnTo>
                                        <a:lnTo>
                                          <a:pt x="293" y="68"/>
                                        </a:lnTo>
                                        <a:lnTo>
                                          <a:pt x="293" y="63"/>
                                        </a:lnTo>
                                        <a:lnTo>
                                          <a:pt x="284" y="53"/>
                                        </a:lnTo>
                                        <a:lnTo>
                                          <a:pt x="279" y="58"/>
                                        </a:lnTo>
                                        <a:lnTo>
                                          <a:pt x="284" y="53"/>
                                        </a:lnTo>
                                        <a:lnTo>
                                          <a:pt x="279" y="48"/>
                                        </a:lnTo>
                                        <a:lnTo>
                                          <a:pt x="274" y="44"/>
                                        </a:lnTo>
                                        <a:lnTo>
                                          <a:pt x="269" y="39"/>
                                        </a:lnTo>
                                        <a:lnTo>
                                          <a:pt x="255" y="24"/>
                                        </a:lnTo>
                                        <a:lnTo>
                                          <a:pt x="250" y="24"/>
                                        </a:lnTo>
                                        <a:lnTo>
                                          <a:pt x="245" y="24"/>
                                        </a:lnTo>
                                        <a:lnTo>
                                          <a:pt x="245" y="20"/>
                                        </a:lnTo>
                                        <a:lnTo>
                                          <a:pt x="236" y="15"/>
                                        </a:lnTo>
                                        <a:lnTo>
                                          <a:pt x="231" y="10"/>
                                        </a:lnTo>
                                        <a:lnTo>
                                          <a:pt x="221" y="10"/>
                                        </a:lnTo>
                                        <a:lnTo>
                                          <a:pt x="217" y="5"/>
                                        </a:lnTo>
                                        <a:lnTo>
                                          <a:pt x="188" y="5"/>
                                        </a:lnTo>
                                        <a:lnTo>
                                          <a:pt x="178" y="0"/>
                                        </a:lnTo>
                                        <a:lnTo>
                                          <a:pt x="145" y="0"/>
                                        </a:lnTo>
                                        <a:lnTo>
                                          <a:pt x="140" y="5"/>
                                        </a:lnTo>
                                        <a:lnTo>
                                          <a:pt x="111" y="5"/>
                                        </a:lnTo>
                                        <a:lnTo>
                                          <a:pt x="101" y="10"/>
                                        </a:lnTo>
                                        <a:lnTo>
                                          <a:pt x="77" y="15"/>
                                        </a:lnTo>
                                        <a:lnTo>
                                          <a:pt x="77" y="20"/>
                                        </a:lnTo>
                                        <a:lnTo>
                                          <a:pt x="63" y="20"/>
                                        </a:lnTo>
                                        <a:lnTo>
                                          <a:pt x="58" y="29"/>
                                        </a:lnTo>
                                        <a:lnTo>
                                          <a:pt x="68" y="20"/>
                                        </a:lnTo>
                                        <a:lnTo>
                                          <a:pt x="48" y="20"/>
                                        </a:lnTo>
                                        <a:lnTo>
                                          <a:pt x="44" y="24"/>
                                        </a:lnTo>
                                        <a:lnTo>
                                          <a:pt x="39" y="24"/>
                                        </a:lnTo>
                                        <a:lnTo>
                                          <a:pt x="34" y="29"/>
                                        </a:lnTo>
                                        <a:lnTo>
                                          <a:pt x="29" y="34"/>
                                        </a:lnTo>
                                        <a:lnTo>
                                          <a:pt x="29" y="39"/>
                                        </a:lnTo>
                                        <a:lnTo>
                                          <a:pt x="24" y="34"/>
                                        </a:lnTo>
                                        <a:lnTo>
                                          <a:pt x="10" y="48"/>
                                        </a:lnTo>
                                        <a:lnTo>
                                          <a:pt x="15" y="53"/>
                                        </a:lnTo>
                                        <a:lnTo>
                                          <a:pt x="10" y="53"/>
                                        </a:lnTo>
                                        <a:lnTo>
                                          <a:pt x="5" y="63"/>
                                        </a:lnTo>
                                        <a:lnTo>
                                          <a:pt x="0" y="68"/>
                                        </a:lnTo>
                                        <a:lnTo>
                                          <a:pt x="0" y="87"/>
                                        </a:lnTo>
                                        <a:lnTo>
                                          <a:pt x="10" y="92"/>
                                        </a:lnTo>
                                        <a:lnTo>
                                          <a:pt x="5"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1" name="Rectangle 2950"/>
                                <wps:cNvSpPr>
                                  <a:spLocks noChangeArrowheads="1"/>
                                </wps:cNvSpPr>
                                <wps:spPr bwMode="auto">
                                  <a:xfrm>
                                    <a:off x="21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2" name="Rectangle 2951"/>
                                <wps:cNvSpPr>
                                  <a:spLocks noChangeArrowheads="1"/>
                                </wps:cNvSpPr>
                                <wps:spPr bwMode="auto">
                                  <a:xfrm>
                                    <a:off x="21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3" name="Rectangle 2952"/>
                                <wps:cNvSpPr>
                                  <a:spLocks noChangeArrowheads="1"/>
                                </wps:cNvSpPr>
                                <wps:spPr bwMode="auto">
                                  <a:xfrm>
                                    <a:off x="21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4" name="Rectangle 2953"/>
                                <wps:cNvSpPr>
                                  <a:spLocks noChangeArrowheads="1"/>
                                </wps:cNvSpPr>
                                <wps:spPr bwMode="auto">
                                  <a:xfrm>
                                    <a:off x="21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5" name="Rectangle 2954"/>
                                <wps:cNvSpPr>
                                  <a:spLocks noChangeArrowheads="1"/>
                                </wps:cNvSpPr>
                                <wps:spPr bwMode="auto">
                                  <a:xfrm>
                                    <a:off x="21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6" name="Rectangle 2955"/>
                                <wps:cNvSpPr>
                                  <a:spLocks noChangeArrowheads="1"/>
                                </wps:cNvSpPr>
                                <wps:spPr bwMode="auto">
                                  <a:xfrm>
                                    <a:off x="21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7" name="Rectangle 2956"/>
                                <wps:cNvSpPr>
                                  <a:spLocks noChangeArrowheads="1"/>
                                </wps:cNvSpPr>
                                <wps:spPr bwMode="auto">
                                  <a:xfrm>
                                    <a:off x="21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8" name="Rectangle 2957"/>
                                <wps:cNvSpPr>
                                  <a:spLocks noChangeArrowheads="1"/>
                                </wps:cNvSpPr>
                                <wps:spPr bwMode="auto">
                                  <a:xfrm>
                                    <a:off x="21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9" name="Rectangle 2958"/>
                                <wps:cNvSpPr>
                                  <a:spLocks noChangeArrowheads="1"/>
                                </wps:cNvSpPr>
                                <wps:spPr bwMode="auto">
                                  <a:xfrm>
                                    <a:off x="21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0" name="Rectangle 2959"/>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1" name="Rectangle 2960"/>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2" name="Rectangle 2961"/>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3" name="Rectangle 2962"/>
                                <wps:cNvSpPr>
                                  <a:spLocks noChangeArrowheads="1"/>
                                </wps:cNvSpPr>
                                <wps:spPr bwMode="auto">
                                  <a:xfrm>
                                    <a:off x="21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4" name="Rectangle 2963"/>
                                <wps:cNvSpPr>
                                  <a:spLocks noChangeArrowheads="1"/>
                                </wps:cNvSpPr>
                                <wps:spPr bwMode="auto">
                                  <a:xfrm>
                                    <a:off x="21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5" name="Rectangle 2964"/>
                                <wps:cNvSpPr>
                                  <a:spLocks noChangeArrowheads="1"/>
                                </wps:cNvSpPr>
                                <wps:spPr bwMode="auto">
                                  <a:xfrm>
                                    <a:off x="21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6" name="Rectangle 2965"/>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7" name="Rectangle 2966"/>
                                <wps:cNvSpPr>
                                  <a:spLocks noChangeArrowheads="1"/>
                                </wps:cNvSpPr>
                                <wps:spPr bwMode="auto">
                                  <a:xfrm>
                                    <a:off x="21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8" name="Rectangle 2967"/>
                                <wps:cNvSpPr>
                                  <a:spLocks noChangeArrowheads="1"/>
                                </wps:cNvSpPr>
                                <wps:spPr bwMode="auto">
                                  <a:xfrm>
                                    <a:off x="21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9" name="Rectangle 2968"/>
                                <wps:cNvSpPr>
                                  <a:spLocks noChangeArrowheads="1"/>
                                </wps:cNvSpPr>
                                <wps:spPr bwMode="auto">
                                  <a:xfrm>
                                    <a:off x="21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0" name="Rectangle 2969"/>
                                <wps:cNvSpPr>
                                  <a:spLocks noChangeArrowheads="1"/>
                                </wps:cNvSpPr>
                                <wps:spPr bwMode="auto">
                                  <a:xfrm>
                                    <a:off x="21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1" name="Rectangle 2970"/>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2" name="Rectangle 2971"/>
                                <wps:cNvSpPr>
                                  <a:spLocks noChangeArrowheads="1"/>
                                </wps:cNvSpPr>
                                <wps:spPr bwMode="auto">
                                  <a:xfrm>
                                    <a:off x="21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3" name="Rectangle 2972"/>
                                <wps:cNvSpPr>
                                  <a:spLocks noChangeArrowheads="1"/>
                                </wps:cNvSpPr>
                                <wps:spPr bwMode="auto">
                                  <a:xfrm>
                                    <a:off x="21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4" name="Rectangle 2973"/>
                                <wps:cNvSpPr>
                                  <a:spLocks noChangeArrowheads="1"/>
                                </wps:cNvSpPr>
                                <wps:spPr bwMode="auto">
                                  <a:xfrm>
                                    <a:off x="21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5" name="Rectangle 2974"/>
                                <wps:cNvSpPr>
                                  <a:spLocks noChangeArrowheads="1"/>
                                </wps:cNvSpPr>
                                <wps:spPr bwMode="auto">
                                  <a:xfrm>
                                    <a:off x="21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6" name="Rectangle 2975"/>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7" name="Rectangle 2976"/>
                                <wps:cNvSpPr>
                                  <a:spLocks noChangeArrowheads="1"/>
                                </wps:cNvSpPr>
                                <wps:spPr bwMode="auto">
                                  <a:xfrm>
                                    <a:off x="21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8" name="Rectangle 2977"/>
                                <wps:cNvSpPr>
                                  <a:spLocks noChangeArrowheads="1"/>
                                </wps:cNvSpPr>
                                <wps:spPr bwMode="auto">
                                  <a:xfrm>
                                    <a:off x="21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9" name="Rectangle 2978"/>
                                <wps:cNvSpPr>
                                  <a:spLocks noChangeArrowheads="1"/>
                                </wps:cNvSpPr>
                                <wps:spPr bwMode="auto">
                                  <a:xfrm>
                                    <a:off x="21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0" name="Rectangle 2979"/>
                                <wps:cNvSpPr>
                                  <a:spLocks noChangeArrowheads="1"/>
                                </wps:cNvSpPr>
                                <wps:spPr bwMode="auto">
                                  <a:xfrm>
                                    <a:off x="21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1" name="Rectangle 2980"/>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2" name="Rectangle 2981"/>
                                <wps:cNvSpPr>
                                  <a:spLocks noChangeArrowheads="1"/>
                                </wps:cNvSpPr>
                                <wps:spPr bwMode="auto">
                                  <a:xfrm>
                                    <a:off x="21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3" name="Rectangle 2982"/>
                                <wps:cNvSpPr>
                                  <a:spLocks noChangeArrowheads="1"/>
                                </wps:cNvSpPr>
                                <wps:spPr bwMode="auto">
                                  <a:xfrm>
                                    <a:off x="21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4" name="Rectangle 2983"/>
                                <wps:cNvSpPr>
                                  <a:spLocks noChangeArrowheads="1"/>
                                </wps:cNvSpPr>
                                <wps:spPr bwMode="auto">
                                  <a:xfrm>
                                    <a:off x="21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5" name="Rectangle 2984"/>
                                <wps:cNvSpPr>
                                  <a:spLocks noChangeArrowheads="1"/>
                                </wps:cNvSpPr>
                                <wps:spPr bwMode="auto">
                                  <a:xfrm>
                                    <a:off x="21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6" name="Rectangle 2985"/>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7" name="Rectangle 2986"/>
                                <wps:cNvSpPr>
                                  <a:spLocks noChangeArrowheads="1"/>
                                </wps:cNvSpPr>
                                <wps:spPr bwMode="auto">
                                  <a:xfrm>
                                    <a:off x="21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8" name="Rectangle 2987"/>
                                <wps:cNvSpPr>
                                  <a:spLocks noChangeArrowheads="1"/>
                                </wps:cNvSpPr>
                                <wps:spPr bwMode="auto">
                                  <a:xfrm>
                                    <a:off x="21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9" name="Rectangle 2988"/>
                                <wps:cNvSpPr>
                                  <a:spLocks noChangeArrowheads="1"/>
                                </wps:cNvSpPr>
                                <wps:spPr bwMode="auto">
                                  <a:xfrm>
                                    <a:off x="21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0" name="Rectangle 2989"/>
                                <wps:cNvSpPr>
                                  <a:spLocks noChangeArrowheads="1"/>
                                </wps:cNvSpPr>
                                <wps:spPr bwMode="auto">
                                  <a:xfrm>
                                    <a:off x="21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1" name="Rectangle 2990"/>
                                <wps:cNvSpPr>
                                  <a:spLocks noChangeArrowheads="1"/>
                                </wps:cNvSpPr>
                                <wps:spPr bwMode="auto">
                                  <a:xfrm>
                                    <a:off x="21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2" name="Rectangle 2991"/>
                                <wps:cNvSpPr>
                                  <a:spLocks noChangeArrowheads="1"/>
                                </wps:cNvSpPr>
                                <wps:spPr bwMode="auto">
                                  <a:xfrm>
                                    <a:off x="21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3" name="Rectangle 2992"/>
                                <wps:cNvSpPr>
                                  <a:spLocks noChangeArrowheads="1"/>
                                </wps:cNvSpPr>
                                <wps:spPr bwMode="auto">
                                  <a:xfrm>
                                    <a:off x="21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4" name="Rectangle 2993"/>
                                <wps:cNvSpPr>
                                  <a:spLocks noChangeArrowheads="1"/>
                                </wps:cNvSpPr>
                                <wps:spPr bwMode="auto">
                                  <a:xfrm>
                                    <a:off x="21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5" name="Rectangle 2994"/>
                                <wps:cNvSpPr>
                                  <a:spLocks noChangeArrowheads="1"/>
                                </wps:cNvSpPr>
                                <wps:spPr bwMode="auto">
                                  <a:xfrm>
                                    <a:off x="21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6" name="Rectangle 2995"/>
                                <wps:cNvSpPr>
                                  <a:spLocks noChangeArrowheads="1"/>
                                </wps:cNvSpPr>
                                <wps:spPr bwMode="auto">
                                  <a:xfrm>
                                    <a:off x="21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7" name="Rectangle 2996"/>
                                <wps:cNvSpPr>
                                  <a:spLocks noChangeArrowheads="1"/>
                                </wps:cNvSpPr>
                                <wps:spPr bwMode="auto">
                                  <a:xfrm>
                                    <a:off x="21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8" name="Rectangle 2997"/>
                                <wps:cNvSpPr>
                                  <a:spLocks noChangeArrowheads="1"/>
                                </wps:cNvSpPr>
                                <wps:spPr bwMode="auto">
                                  <a:xfrm>
                                    <a:off x="21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9" name="Rectangle 2998"/>
                                <wps:cNvSpPr>
                                  <a:spLocks noChangeArrowheads="1"/>
                                </wps:cNvSpPr>
                                <wps:spPr bwMode="auto">
                                  <a:xfrm>
                                    <a:off x="21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0" name="Rectangle 2999"/>
                                <wps:cNvSpPr>
                                  <a:spLocks noChangeArrowheads="1"/>
                                </wps:cNvSpPr>
                                <wps:spPr bwMode="auto">
                                  <a:xfrm>
                                    <a:off x="21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1" name="Rectangle 3000"/>
                                <wps:cNvSpPr>
                                  <a:spLocks noChangeArrowheads="1"/>
                                </wps:cNvSpPr>
                                <wps:spPr bwMode="auto">
                                  <a:xfrm>
                                    <a:off x="21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2" name="Rectangle 3001"/>
                                <wps:cNvSpPr>
                                  <a:spLocks noChangeArrowheads="1"/>
                                </wps:cNvSpPr>
                                <wps:spPr bwMode="auto">
                                  <a:xfrm>
                                    <a:off x="21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3" name="Rectangle 3002"/>
                                <wps:cNvSpPr>
                                  <a:spLocks noChangeArrowheads="1"/>
                                </wps:cNvSpPr>
                                <wps:spPr bwMode="auto">
                                  <a:xfrm>
                                    <a:off x="21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4" name="Rectangle 3003"/>
                                <wps:cNvSpPr>
                                  <a:spLocks noChangeArrowheads="1"/>
                                </wps:cNvSpPr>
                                <wps:spPr bwMode="auto">
                                  <a:xfrm>
                                    <a:off x="21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5" name="Rectangle 3004"/>
                                <wps:cNvSpPr>
                                  <a:spLocks noChangeArrowheads="1"/>
                                </wps:cNvSpPr>
                                <wps:spPr bwMode="auto">
                                  <a:xfrm>
                                    <a:off x="21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6" name="Rectangle 3005"/>
                                <wps:cNvSpPr>
                                  <a:spLocks noChangeArrowheads="1"/>
                                </wps:cNvSpPr>
                                <wps:spPr bwMode="auto">
                                  <a:xfrm>
                                    <a:off x="21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7" name="Rectangle 3006"/>
                                <wps:cNvSpPr>
                                  <a:spLocks noChangeArrowheads="1"/>
                                </wps:cNvSpPr>
                                <wps:spPr bwMode="auto">
                                  <a:xfrm>
                                    <a:off x="21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8" name="Rectangle 3007"/>
                                <wps:cNvSpPr>
                                  <a:spLocks noChangeArrowheads="1"/>
                                </wps:cNvSpPr>
                                <wps:spPr bwMode="auto">
                                  <a:xfrm>
                                    <a:off x="21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9" name="Rectangle 3008"/>
                                <wps:cNvSpPr>
                                  <a:spLocks noChangeArrowheads="1"/>
                                </wps:cNvSpPr>
                                <wps:spPr bwMode="auto">
                                  <a:xfrm>
                                    <a:off x="21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0" name="Rectangle 3009"/>
                                <wps:cNvSpPr>
                                  <a:spLocks noChangeArrowheads="1"/>
                                </wps:cNvSpPr>
                                <wps:spPr bwMode="auto">
                                  <a:xfrm>
                                    <a:off x="21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1" name="Rectangle 3010"/>
                                <wps:cNvSpPr>
                                  <a:spLocks noChangeArrowheads="1"/>
                                </wps:cNvSpPr>
                                <wps:spPr bwMode="auto">
                                  <a:xfrm>
                                    <a:off x="21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2" name="Rectangle 3011"/>
                                <wps:cNvSpPr>
                                  <a:spLocks noChangeArrowheads="1"/>
                                </wps:cNvSpPr>
                                <wps:spPr bwMode="auto">
                                  <a:xfrm>
                                    <a:off x="21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3" name="Rectangle 3012"/>
                                <wps:cNvSpPr>
                                  <a:spLocks noChangeArrowheads="1"/>
                                </wps:cNvSpPr>
                                <wps:spPr bwMode="auto">
                                  <a:xfrm>
                                    <a:off x="21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4" name="Rectangle 3013"/>
                                <wps:cNvSpPr>
                                  <a:spLocks noChangeArrowheads="1"/>
                                </wps:cNvSpPr>
                                <wps:spPr bwMode="auto">
                                  <a:xfrm>
                                    <a:off x="21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5" name="Rectangle 3014"/>
                                <wps:cNvSpPr>
                                  <a:spLocks noChangeArrowheads="1"/>
                                </wps:cNvSpPr>
                                <wps:spPr bwMode="auto">
                                  <a:xfrm>
                                    <a:off x="21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6" name="Rectangle 3015"/>
                                <wps:cNvSpPr>
                                  <a:spLocks noChangeArrowheads="1"/>
                                </wps:cNvSpPr>
                                <wps:spPr bwMode="auto">
                                  <a:xfrm>
                                    <a:off x="21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7" name="Rectangle 3016"/>
                                <wps:cNvSpPr>
                                  <a:spLocks noChangeArrowheads="1"/>
                                </wps:cNvSpPr>
                                <wps:spPr bwMode="auto">
                                  <a:xfrm>
                                    <a:off x="21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8" name="Rectangle 3017"/>
                                <wps:cNvSpPr>
                                  <a:spLocks noChangeArrowheads="1"/>
                                </wps:cNvSpPr>
                                <wps:spPr bwMode="auto">
                                  <a:xfrm>
                                    <a:off x="21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9" name="Rectangle 3018"/>
                                <wps:cNvSpPr>
                                  <a:spLocks noChangeArrowheads="1"/>
                                </wps:cNvSpPr>
                                <wps:spPr bwMode="auto">
                                  <a:xfrm>
                                    <a:off x="21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0" name="Rectangle 3019"/>
                                <wps:cNvSpPr>
                                  <a:spLocks noChangeArrowheads="1"/>
                                </wps:cNvSpPr>
                                <wps:spPr bwMode="auto">
                                  <a:xfrm>
                                    <a:off x="21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1" name="Rectangle 3020"/>
                                <wps:cNvSpPr>
                                  <a:spLocks noChangeArrowheads="1"/>
                                </wps:cNvSpPr>
                                <wps:spPr bwMode="auto">
                                  <a:xfrm>
                                    <a:off x="21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2" name="Rectangle 3021"/>
                                <wps:cNvSpPr>
                                  <a:spLocks noChangeArrowheads="1"/>
                                </wps:cNvSpPr>
                                <wps:spPr bwMode="auto">
                                  <a:xfrm>
                                    <a:off x="21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3" name="Rectangle 3022"/>
                                <wps:cNvSpPr>
                                  <a:spLocks noChangeArrowheads="1"/>
                                </wps:cNvSpPr>
                                <wps:spPr bwMode="auto">
                                  <a:xfrm>
                                    <a:off x="21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4" name="Rectangle 3023"/>
                                <wps:cNvSpPr>
                                  <a:spLocks noChangeArrowheads="1"/>
                                </wps:cNvSpPr>
                                <wps:spPr bwMode="auto">
                                  <a:xfrm>
                                    <a:off x="21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5" name="Rectangle 3024"/>
                                <wps:cNvSpPr>
                                  <a:spLocks noChangeArrowheads="1"/>
                                </wps:cNvSpPr>
                                <wps:spPr bwMode="auto">
                                  <a:xfrm>
                                    <a:off x="21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6" name="Rectangle 3025"/>
                                <wps:cNvSpPr>
                                  <a:spLocks noChangeArrowheads="1"/>
                                </wps:cNvSpPr>
                                <wps:spPr bwMode="auto">
                                  <a:xfrm>
                                    <a:off x="21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7" name="Rectangle 3026"/>
                                <wps:cNvSpPr>
                                  <a:spLocks noChangeArrowheads="1"/>
                                </wps:cNvSpPr>
                                <wps:spPr bwMode="auto">
                                  <a:xfrm>
                                    <a:off x="2172"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8" name="Rectangle 3027"/>
                                <wps:cNvSpPr>
                                  <a:spLocks noChangeArrowheads="1"/>
                                </wps:cNvSpPr>
                                <wps:spPr bwMode="auto">
                                  <a:xfrm>
                                    <a:off x="2172"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9" name="Rectangle 3028"/>
                                <wps:cNvSpPr>
                                  <a:spLocks noChangeArrowheads="1"/>
                                </wps:cNvSpPr>
                                <wps:spPr bwMode="auto">
                                  <a:xfrm>
                                    <a:off x="2172"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0" name="Rectangle 3029"/>
                                <wps:cNvSpPr>
                                  <a:spLocks noChangeArrowheads="1"/>
                                </wps:cNvSpPr>
                                <wps:spPr bwMode="auto">
                                  <a:xfrm>
                                    <a:off x="2172"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1" name="Rectangle 3030"/>
                                <wps:cNvSpPr>
                                  <a:spLocks noChangeArrowheads="1"/>
                                </wps:cNvSpPr>
                                <wps:spPr bwMode="auto">
                                  <a:xfrm>
                                    <a:off x="2172"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2" name="Rectangle 3031"/>
                                <wps:cNvSpPr>
                                  <a:spLocks noChangeArrowheads="1"/>
                                </wps:cNvSpPr>
                                <wps:spPr bwMode="auto">
                                  <a:xfrm>
                                    <a:off x="2172"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3" name="Rectangle 3032"/>
                                <wps:cNvSpPr>
                                  <a:spLocks noChangeArrowheads="1"/>
                                </wps:cNvSpPr>
                                <wps:spPr bwMode="auto">
                                  <a:xfrm>
                                    <a:off x="2172"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4" name="Rectangle 3033"/>
                                <wps:cNvSpPr>
                                  <a:spLocks noChangeArrowheads="1"/>
                                </wps:cNvSpPr>
                                <wps:spPr bwMode="auto">
                                  <a:xfrm>
                                    <a:off x="2172"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5" name="Rectangle 3034"/>
                                <wps:cNvSpPr>
                                  <a:spLocks noChangeArrowheads="1"/>
                                </wps:cNvSpPr>
                                <wps:spPr bwMode="auto">
                                  <a:xfrm>
                                    <a:off x="2172"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6" name="Rectangle 3035"/>
                                <wps:cNvSpPr>
                                  <a:spLocks noChangeArrowheads="1"/>
                                </wps:cNvSpPr>
                                <wps:spPr bwMode="auto">
                                  <a:xfrm>
                                    <a:off x="2172"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7" name="Rectangle 3036"/>
                                <wps:cNvSpPr>
                                  <a:spLocks noChangeArrowheads="1"/>
                                </wps:cNvSpPr>
                                <wps:spPr bwMode="auto">
                                  <a:xfrm>
                                    <a:off x="2172"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8" name="Rectangle 3037"/>
                                <wps:cNvSpPr>
                                  <a:spLocks noChangeArrowheads="1"/>
                                </wps:cNvSpPr>
                                <wps:spPr bwMode="auto">
                                  <a:xfrm>
                                    <a:off x="2172"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9" name="Rectangle 3038"/>
                                <wps:cNvSpPr>
                                  <a:spLocks noChangeArrowheads="1"/>
                                </wps:cNvSpPr>
                                <wps:spPr bwMode="auto">
                                  <a:xfrm>
                                    <a:off x="2172" y="5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450" name="Group 3039"/>
                              <wpg:cNvGrpSpPr>
                                <a:grpSpLocks/>
                              </wpg:cNvGrpSpPr>
                              <wpg:grpSpPr bwMode="auto">
                                <a:xfrm>
                                  <a:off x="897890" y="236220"/>
                                  <a:ext cx="1905" cy="594360"/>
                                  <a:chOff x="2172" y="571"/>
                                  <a:chExt cx="5" cy="1439"/>
                                </a:xfrm>
                              </wpg:grpSpPr>
                              <wps:wsp>
                                <wps:cNvPr id="25451" name="Rectangle 3040"/>
                                <wps:cNvSpPr>
                                  <a:spLocks noChangeArrowheads="1"/>
                                </wps:cNvSpPr>
                                <wps:spPr bwMode="auto">
                                  <a:xfrm>
                                    <a:off x="2172" y="5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2" name="Rectangle 3041"/>
                                <wps:cNvSpPr>
                                  <a:spLocks noChangeArrowheads="1"/>
                                </wps:cNvSpPr>
                                <wps:spPr bwMode="auto">
                                  <a:xfrm>
                                    <a:off x="2172" y="5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3" name="Rectangle 3042"/>
                                <wps:cNvSpPr>
                                  <a:spLocks noChangeArrowheads="1"/>
                                </wps:cNvSpPr>
                                <wps:spPr bwMode="auto">
                                  <a:xfrm>
                                    <a:off x="2172" y="5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4" name="Rectangle 3043"/>
                                <wps:cNvSpPr>
                                  <a:spLocks noChangeArrowheads="1"/>
                                </wps:cNvSpPr>
                                <wps:spPr bwMode="auto">
                                  <a:xfrm>
                                    <a:off x="2172" y="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5" name="Rectangle 3044"/>
                                <wps:cNvSpPr>
                                  <a:spLocks noChangeArrowheads="1"/>
                                </wps:cNvSpPr>
                                <wps:spPr bwMode="auto">
                                  <a:xfrm>
                                    <a:off x="2172" y="5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6" name="Rectangle 3045"/>
                                <wps:cNvSpPr>
                                  <a:spLocks noChangeArrowheads="1"/>
                                </wps:cNvSpPr>
                                <wps:spPr bwMode="auto">
                                  <a:xfrm>
                                    <a:off x="2172" y="5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7" name="Rectangle 3046"/>
                                <wps:cNvSpPr>
                                  <a:spLocks noChangeArrowheads="1"/>
                                </wps:cNvSpPr>
                                <wps:spPr bwMode="auto">
                                  <a:xfrm>
                                    <a:off x="2172" y="6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8" name="Rectangle 3047"/>
                                <wps:cNvSpPr>
                                  <a:spLocks noChangeArrowheads="1"/>
                                </wps:cNvSpPr>
                                <wps:spPr bwMode="auto">
                                  <a:xfrm>
                                    <a:off x="2172" y="6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9" name="Rectangle 3048"/>
                                <wps:cNvSpPr>
                                  <a:spLocks noChangeArrowheads="1"/>
                                </wps:cNvSpPr>
                                <wps:spPr bwMode="auto">
                                  <a:xfrm>
                                    <a:off x="2172" y="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0" name="Rectangle 3049"/>
                                <wps:cNvSpPr>
                                  <a:spLocks noChangeArrowheads="1"/>
                                </wps:cNvSpPr>
                                <wps:spPr bwMode="auto">
                                  <a:xfrm>
                                    <a:off x="2172" y="6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1" name="Rectangle 3050"/>
                                <wps:cNvSpPr>
                                  <a:spLocks noChangeArrowheads="1"/>
                                </wps:cNvSpPr>
                                <wps:spPr bwMode="auto">
                                  <a:xfrm>
                                    <a:off x="2172" y="6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2" name="Rectangle 3051"/>
                                <wps:cNvSpPr>
                                  <a:spLocks noChangeArrowheads="1"/>
                                </wps:cNvSpPr>
                                <wps:spPr bwMode="auto">
                                  <a:xfrm>
                                    <a:off x="21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3" name="Rectangle 3052"/>
                                <wps:cNvSpPr>
                                  <a:spLocks noChangeArrowheads="1"/>
                                </wps:cNvSpPr>
                                <wps:spPr bwMode="auto">
                                  <a:xfrm>
                                    <a:off x="2172"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4" name="Rectangle 3053"/>
                                <wps:cNvSpPr>
                                  <a:spLocks noChangeArrowheads="1"/>
                                </wps:cNvSpPr>
                                <wps:spPr bwMode="auto">
                                  <a:xfrm>
                                    <a:off x="2172"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5" name="Rectangle 3054"/>
                                <wps:cNvSpPr>
                                  <a:spLocks noChangeArrowheads="1"/>
                                </wps:cNvSpPr>
                                <wps:spPr bwMode="auto">
                                  <a:xfrm>
                                    <a:off x="2172"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6" name="Rectangle 3055"/>
                                <wps:cNvSpPr>
                                  <a:spLocks noChangeArrowheads="1"/>
                                </wps:cNvSpPr>
                                <wps:spPr bwMode="auto">
                                  <a:xfrm>
                                    <a:off x="2172"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7" name="Rectangle 3056"/>
                                <wps:cNvSpPr>
                                  <a:spLocks noChangeArrowheads="1"/>
                                </wps:cNvSpPr>
                                <wps:spPr bwMode="auto">
                                  <a:xfrm>
                                    <a:off x="2172"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8" name="Rectangle 3057"/>
                                <wps:cNvSpPr>
                                  <a:spLocks noChangeArrowheads="1"/>
                                </wps:cNvSpPr>
                                <wps:spPr bwMode="auto">
                                  <a:xfrm>
                                    <a:off x="2172"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9" name="Rectangle 3058"/>
                                <wps:cNvSpPr>
                                  <a:spLocks noChangeArrowheads="1"/>
                                </wps:cNvSpPr>
                                <wps:spPr bwMode="auto">
                                  <a:xfrm>
                                    <a:off x="2172"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0" name="Rectangle 3059"/>
                                <wps:cNvSpPr>
                                  <a:spLocks noChangeArrowheads="1"/>
                                </wps:cNvSpPr>
                                <wps:spPr bwMode="auto">
                                  <a:xfrm>
                                    <a:off x="2172"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1" name="Rectangle 3060"/>
                                <wps:cNvSpPr>
                                  <a:spLocks noChangeArrowheads="1"/>
                                </wps:cNvSpPr>
                                <wps:spPr bwMode="auto">
                                  <a:xfrm>
                                    <a:off x="2172"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2" name="Rectangle 3061"/>
                                <wps:cNvSpPr>
                                  <a:spLocks noChangeArrowheads="1"/>
                                </wps:cNvSpPr>
                                <wps:spPr bwMode="auto">
                                  <a:xfrm>
                                    <a:off x="2172"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3" name="Rectangle 3062"/>
                                <wps:cNvSpPr>
                                  <a:spLocks noChangeArrowheads="1"/>
                                </wps:cNvSpPr>
                                <wps:spPr bwMode="auto">
                                  <a:xfrm>
                                    <a:off x="2172"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4" name="Rectangle 3063"/>
                                <wps:cNvSpPr>
                                  <a:spLocks noChangeArrowheads="1"/>
                                </wps:cNvSpPr>
                                <wps:spPr bwMode="auto">
                                  <a:xfrm>
                                    <a:off x="2172"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5" name="Rectangle 3064"/>
                                <wps:cNvSpPr>
                                  <a:spLocks noChangeArrowheads="1"/>
                                </wps:cNvSpPr>
                                <wps:spPr bwMode="auto">
                                  <a:xfrm>
                                    <a:off x="2172" y="8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6" name="Rectangle 3065"/>
                                <wps:cNvSpPr>
                                  <a:spLocks noChangeArrowheads="1"/>
                                </wps:cNvSpPr>
                                <wps:spPr bwMode="auto">
                                  <a:xfrm>
                                    <a:off x="2172" y="8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7" name="Rectangle 3066"/>
                                <wps:cNvSpPr>
                                  <a:spLocks noChangeArrowheads="1"/>
                                </wps:cNvSpPr>
                                <wps:spPr bwMode="auto">
                                  <a:xfrm>
                                    <a:off x="2172" y="8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8" name="Rectangle 3067"/>
                                <wps:cNvSpPr>
                                  <a:spLocks noChangeArrowheads="1"/>
                                </wps:cNvSpPr>
                                <wps:spPr bwMode="auto">
                                  <a:xfrm>
                                    <a:off x="2172" y="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9" name="Rectangle 3068"/>
                                <wps:cNvSpPr>
                                  <a:spLocks noChangeArrowheads="1"/>
                                </wps:cNvSpPr>
                                <wps:spPr bwMode="auto">
                                  <a:xfrm>
                                    <a:off x="2172" y="8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0" name="Rectangle 3069"/>
                                <wps:cNvSpPr>
                                  <a:spLocks noChangeArrowheads="1"/>
                                </wps:cNvSpPr>
                                <wps:spPr bwMode="auto">
                                  <a:xfrm>
                                    <a:off x="2172" y="8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1" name="Rectangle 3070"/>
                                <wps:cNvSpPr>
                                  <a:spLocks noChangeArrowheads="1"/>
                                </wps:cNvSpPr>
                                <wps:spPr bwMode="auto">
                                  <a:xfrm>
                                    <a:off x="2172" y="8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2" name="Rectangle 3071"/>
                                <wps:cNvSpPr>
                                  <a:spLocks noChangeArrowheads="1"/>
                                </wps:cNvSpPr>
                                <wps:spPr bwMode="auto">
                                  <a:xfrm>
                                    <a:off x="2172" y="8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3" name="Rectangle 3072"/>
                                <wps:cNvSpPr>
                                  <a:spLocks noChangeArrowheads="1"/>
                                </wps:cNvSpPr>
                                <wps:spPr bwMode="auto">
                                  <a:xfrm>
                                    <a:off x="2172" y="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4" name="Rectangle 3073"/>
                                <wps:cNvSpPr>
                                  <a:spLocks noChangeArrowheads="1"/>
                                </wps:cNvSpPr>
                                <wps:spPr bwMode="auto">
                                  <a:xfrm>
                                    <a:off x="2172" y="8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5" name="Rectangle 3074"/>
                                <wps:cNvSpPr>
                                  <a:spLocks noChangeArrowheads="1"/>
                                </wps:cNvSpPr>
                                <wps:spPr bwMode="auto">
                                  <a:xfrm>
                                    <a:off x="2172" y="8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6" name="Rectangle 3075"/>
                                <wps:cNvSpPr>
                                  <a:spLocks noChangeArrowheads="1"/>
                                </wps:cNvSpPr>
                                <wps:spPr bwMode="auto">
                                  <a:xfrm>
                                    <a:off x="2172" y="8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7" name="Rectangle 3076"/>
                                <wps:cNvSpPr>
                                  <a:spLocks noChangeArrowheads="1"/>
                                </wps:cNvSpPr>
                                <wps:spPr bwMode="auto">
                                  <a:xfrm>
                                    <a:off x="21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8" name="Rectangle 3077"/>
                                <wps:cNvSpPr>
                                  <a:spLocks noChangeArrowheads="1"/>
                                </wps:cNvSpPr>
                                <wps:spPr bwMode="auto">
                                  <a:xfrm>
                                    <a:off x="21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9" name="Rectangle 3078"/>
                                <wps:cNvSpPr>
                                  <a:spLocks noChangeArrowheads="1"/>
                                </wps:cNvSpPr>
                                <wps:spPr bwMode="auto">
                                  <a:xfrm>
                                    <a:off x="21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0" name="Rectangle 3079"/>
                                <wps:cNvSpPr>
                                  <a:spLocks noChangeArrowheads="1"/>
                                </wps:cNvSpPr>
                                <wps:spPr bwMode="auto">
                                  <a:xfrm>
                                    <a:off x="21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1" name="Rectangle 3080"/>
                                <wps:cNvSpPr>
                                  <a:spLocks noChangeArrowheads="1"/>
                                </wps:cNvSpPr>
                                <wps:spPr bwMode="auto">
                                  <a:xfrm>
                                    <a:off x="21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2" name="Rectangle 3081"/>
                                <wps:cNvSpPr>
                                  <a:spLocks noChangeArrowheads="1"/>
                                </wps:cNvSpPr>
                                <wps:spPr bwMode="auto">
                                  <a:xfrm>
                                    <a:off x="21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3" name="Rectangle 3082"/>
                                <wps:cNvSpPr>
                                  <a:spLocks noChangeArrowheads="1"/>
                                </wps:cNvSpPr>
                                <wps:spPr bwMode="auto">
                                  <a:xfrm>
                                    <a:off x="21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4" name="Rectangle 3083"/>
                                <wps:cNvSpPr>
                                  <a:spLocks noChangeArrowheads="1"/>
                                </wps:cNvSpPr>
                                <wps:spPr bwMode="auto">
                                  <a:xfrm>
                                    <a:off x="21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5" name="Rectangle 3084"/>
                                <wps:cNvSpPr>
                                  <a:spLocks noChangeArrowheads="1"/>
                                </wps:cNvSpPr>
                                <wps:spPr bwMode="auto">
                                  <a:xfrm>
                                    <a:off x="21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6" name="Rectangle 3085"/>
                                <wps:cNvSpPr>
                                  <a:spLocks noChangeArrowheads="1"/>
                                </wps:cNvSpPr>
                                <wps:spPr bwMode="auto">
                                  <a:xfrm>
                                    <a:off x="21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7" name="Rectangle 3086"/>
                                <wps:cNvSpPr>
                                  <a:spLocks noChangeArrowheads="1"/>
                                </wps:cNvSpPr>
                                <wps:spPr bwMode="auto">
                                  <a:xfrm>
                                    <a:off x="21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8" name="Rectangle 3087"/>
                                <wps:cNvSpPr>
                                  <a:spLocks noChangeArrowheads="1"/>
                                </wps:cNvSpPr>
                                <wps:spPr bwMode="auto">
                                  <a:xfrm>
                                    <a:off x="21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9" name="Rectangle 3088"/>
                                <wps:cNvSpPr>
                                  <a:spLocks noChangeArrowheads="1"/>
                                </wps:cNvSpPr>
                                <wps:spPr bwMode="auto">
                                  <a:xfrm>
                                    <a:off x="21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0" name="Rectangle 3089"/>
                                <wps:cNvSpPr>
                                  <a:spLocks noChangeArrowheads="1"/>
                                </wps:cNvSpPr>
                                <wps:spPr bwMode="auto">
                                  <a:xfrm>
                                    <a:off x="21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1" name="Rectangle 3090"/>
                                <wps:cNvSpPr>
                                  <a:spLocks noChangeArrowheads="1"/>
                                </wps:cNvSpPr>
                                <wps:spPr bwMode="auto">
                                  <a:xfrm>
                                    <a:off x="21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2" name="Rectangle 3091"/>
                                <wps:cNvSpPr>
                                  <a:spLocks noChangeArrowheads="1"/>
                                </wps:cNvSpPr>
                                <wps:spPr bwMode="auto">
                                  <a:xfrm>
                                    <a:off x="21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3" name="Rectangle 3092"/>
                                <wps:cNvSpPr>
                                  <a:spLocks noChangeArrowheads="1"/>
                                </wps:cNvSpPr>
                                <wps:spPr bwMode="auto">
                                  <a:xfrm>
                                    <a:off x="21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4" name="Rectangle 3093"/>
                                <wps:cNvSpPr>
                                  <a:spLocks noChangeArrowheads="1"/>
                                </wps:cNvSpPr>
                                <wps:spPr bwMode="auto">
                                  <a:xfrm>
                                    <a:off x="21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5" name="Rectangle 3094"/>
                                <wps:cNvSpPr>
                                  <a:spLocks noChangeArrowheads="1"/>
                                </wps:cNvSpPr>
                                <wps:spPr bwMode="auto">
                                  <a:xfrm>
                                    <a:off x="21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6" name="Rectangle 3095"/>
                                <wps:cNvSpPr>
                                  <a:spLocks noChangeArrowheads="1"/>
                                </wps:cNvSpPr>
                                <wps:spPr bwMode="auto">
                                  <a:xfrm>
                                    <a:off x="21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7" name="Rectangle 3096"/>
                                <wps:cNvSpPr>
                                  <a:spLocks noChangeArrowheads="1"/>
                                </wps:cNvSpPr>
                                <wps:spPr bwMode="auto">
                                  <a:xfrm>
                                    <a:off x="21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8" name="Rectangle 3097"/>
                                <wps:cNvSpPr>
                                  <a:spLocks noChangeArrowheads="1"/>
                                </wps:cNvSpPr>
                                <wps:spPr bwMode="auto">
                                  <a:xfrm>
                                    <a:off x="21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9" name="Rectangle 3098"/>
                                <wps:cNvSpPr>
                                  <a:spLocks noChangeArrowheads="1"/>
                                </wps:cNvSpPr>
                                <wps:spPr bwMode="auto">
                                  <a:xfrm>
                                    <a:off x="21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0" name="Rectangle 3099"/>
                                <wps:cNvSpPr>
                                  <a:spLocks noChangeArrowheads="1"/>
                                </wps:cNvSpPr>
                                <wps:spPr bwMode="auto">
                                  <a:xfrm>
                                    <a:off x="21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1" name="Rectangle 3100"/>
                                <wps:cNvSpPr>
                                  <a:spLocks noChangeArrowheads="1"/>
                                </wps:cNvSpPr>
                                <wps:spPr bwMode="auto">
                                  <a:xfrm>
                                    <a:off x="21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2" name="Rectangle 3101"/>
                                <wps:cNvSpPr>
                                  <a:spLocks noChangeArrowheads="1"/>
                                </wps:cNvSpPr>
                                <wps:spPr bwMode="auto">
                                  <a:xfrm>
                                    <a:off x="21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3" name="Rectangle 3102"/>
                                <wps:cNvSpPr>
                                  <a:spLocks noChangeArrowheads="1"/>
                                </wps:cNvSpPr>
                                <wps:spPr bwMode="auto">
                                  <a:xfrm>
                                    <a:off x="21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4" name="Rectangle 3103"/>
                                <wps:cNvSpPr>
                                  <a:spLocks noChangeArrowheads="1"/>
                                </wps:cNvSpPr>
                                <wps:spPr bwMode="auto">
                                  <a:xfrm>
                                    <a:off x="21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5" name="Rectangle 3104"/>
                                <wps:cNvSpPr>
                                  <a:spLocks noChangeArrowheads="1"/>
                                </wps:cNvSpPr>
                                <wps:spPr bwMode="auto">
                                  <a:xfrm>
                                    <a:off x="21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6" name="Rectangle 3105"/>
                                <wps:cNvSpPr>
                                  <a:spLocks noChangeArrowheads="1"/>
                                </wps:cNvSpPr>
                                <wps:spPr bwMode="auto">
                                  <a:xfrm>
                                    <a:off x="21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7" name="Rectangle 3106"/>
                                <wps:cNvSpPr>
                                  <a:spLocks noChangeArrowheads="1"/>
                                </wps:cNvSpPr>
                                <wps:spPr bwMode="auto">
                                  <a:xfrm>
                                    <a:off x="21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8" name="Rectangle 3107"/>
                                <wps:cNvSpPr>
                                  <a:spLocks noChangeArrowheads="1"/>
                                </wps:cNvSpPr>
                                <wps:spPr bwMode="auto">
                                  <a:xfrm>
                                    <a:off x="21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9" name="Rectangle 3108"/>
                                <wps:cNvSpPr>
                                  <a:spLocks noChangeArrowheads="1"/>
                                </wps:cNvSpPr>
                                <wps:spPr bwMode="auto">
                                  <a:xfrm>
                                    <a:off x="21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0" name="Rectangle 3109"/>
                                <wps:cNvSpPr>
                                  <a:spLocks noChangeArrowheads="1"/>
                                </wps:cNvSpPr>
                                <wps:spPr bwMode="auto">
                                  <a:xfrm>
                                    <a:off x="21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1" name="Rectangle 3110"/>
                                <wps:cNvSpPr>
                                  <a:spLocks noChangeArrowheads="1"/>
                                </wps:cNvSpPr>
                                <wps:spPr bwMode="auto">
                                  <a:xfrm>
                                    <a:off x="21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2" name="Rectangle 3111"/>
                                <wps:cNvSpPr>
                                  <a:spLocks noChangeArrowheads="1"/>
                                </wps:cNvSpPr>
                                <wps:spPr bwMode="auto">
                                  <a:xfrm>
                                    <a:off x="21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3" name="Rectangle 3112"/>
                                <wps:cNvSpPr>
                                  <a:spLocks noChangeArrowheads="1"/>
                                </wps:cNvSpPr>
                                <wps:spPr bwMode="auto">
                                  <a:xfrm>
                                    <a:off x="21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4" name="Rectangle 3113"/>
                                <wps:cNvSpPr>
                                  <a:spLocks noChangeArrowheads="1"/>
                                </wps:cNvSpPr>
                                <wps:spPr bwMode="auto">
                                  <a:xfrm>
                                    <a:off x="21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5" name="Rectangle 3114"/>
                                <wps:cNvSpPr>
                                  <a:spLocks noChangeArrowheads="1"/>
                                </wps:cNvSpPr>
                                <wps:spPr bwMode="auto">
                                  <a:xfrm>
                                    <a:off x="2172"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6" name="Rectangle 3115"/>
                                <wps:cNvSpPr>
                                  <a:spLocks noChangeArrowheads="1"/>
                                </wps:cNvSpPr>
                                <wps:spPr bwMode="auto">
                                  <a:xfrm>
                                    <a:off x="2172"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7" name="Rectangle 3116"/>
                                <wps:cNvSpPr>
                                  <a:spLocks noChangeArrowheads="1"/>
                                </wps:cNvSpPr>
                                <wps:spPr bwMode="auto">
                                  <a:xfrm>
                                    <a:off x="2172"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8" name="Rectangle 3117"/>
                                <wps:cNvSpPr>
                                  <a:spLocks noChangeArrowheads="1"/>
                                </wps:cNvSpPr>
                                <wps:spPr bwMode="auto">
                                  <a:xfrm>
                                    <a:off x="2172"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9" name="Rectangle 3118"/>
                                <wps:cNvSpPr>
                                  <a:spLocks noChangeArrowheads="1"/>
                                </wps:cNvSpPr>
                                <wps:spPr bwMode="auto">
                                  <a:xfrm>
                                    <a:off x="2172"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0" name="Rectangle 3119"/>
                                <wps:cNvSpPr>
                                  <a:spLocks noChangeArrowheads="1"/>
                                </wps:cNvSpPr>
                                <wps:spPr bwMode="auto">
                                  <a:xfrm>
                                    <a:off x="2172"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1" name="Rectangle 3120"/>
                                <wps:cNvSpPr>
                                  <a:spLocks noChangeArrowheads="1"/>
                                </wps:cNvSpPr>
                                <wps:spPr bwMode="auto">
                                  <a:xfrm>
                                    <a:off x="2172"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2" name="Rectangle 3121"/>
                                <wps:cNvSpPr>
                                  <a:spLocks noChangeArrowheads="1"/>
                                </wps:cNvSpPr>
                                <wps:spPr bwMode="auto">
                                  <a:xfrm>
                                    <a:off x="2172"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3" name="Rectangle 3122"/>
                                <wps:cNvSpPr>
                                  <a:spLocks noChangeArrowheads="1"/>
                                </wps:cNvSpPr>
                                <wps:spPr bwMode="auto">
                                  <a:xfrm>
                                    <a:off x="2172"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4" name="Rectangle 3123"/>
                                <wps:cNvSpPr>
                                  <a:spLocks noChangeArrowheads="1"/>
                                </wps:cNvSpPr>
                                <wps:spPr bwMode="auto">
                                  <a:xfrm>
                                    <a:off x="2172"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5" name="Rectangle 3124"/>
                                <wps:cNvSpPr>
                                  <a:spLocks noChangeArrowheads="1"/>
                                </wps:cNvSpPr>
                                <wps:spPr bwMode="auto">
                                  <a:xfrm>
                                    <a:off x="2172"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6" name="Rectangle 3125"/>
                                <wps:cNvSpPr>
                                  <a:spLocks noChangeArrowheads="1"/>
                                </wps:cNvSpPr>
                                <wps:spPr bwMode="auto">
                                  <a:xfrm>
                                    <a:off x="2172"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7" name="Rectangle 3126"/>
                                <wps:cNvSpPr>
                                  <a:spLocks noChangeArrowheads="1"/>
                                </wps:cNvSpPr>
                                <wps:spPr bwMode="auto">
                                  <a:xfrm>
                                    <a:off x="2172"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8" name="Rectangle 3127"/>
                                <wps:cNvSpPr>
                                  <a:spLocks noChangeArrowheads="1"/>
                                </wps:cNvSpPr>
                                <wps:spPr bwMode="auto">
                                  <a:xfrm>
                                    <a:off x="2172"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9" name="Rectangle 3128"/>
                                <wps:cNvSpPr>
                                  <a:spLocks noChangeArrowheads="1"/>
                                </wps:cNvSpPr>
                                <wps:spPr bwMode="auto">
                                  <a:xfrm>
                                    <a:off x="2172"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0" name="Rectangle 3129"/>
                                <wps:cNvSpPr>
                                  <a:spLocks noChangeArrowheads="1"/>
                                </wps:cNvSpPr>
                                <wps:spPr bwMode="auto">
                                  <a:xfrm>
                                    <a:off x="2172"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1" name="Rectangle 3130"/>
                                <wps:cNvSpPr>
                                  <a:spLocks noChangeArrowheads="1"/>
                                </wps:cNvSpPr>
                                <wps:spPr bwMode="auto">
                                  <a:xfrm>
                                    <a:off x="2172"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2" name="Rectangle 3131"/>
                                <wps:cNvSpPr>
                                  <a:spLocks noChangeArrowheads="1"/>
                                </wps:cNvSpPr>
                                <wps:spPr bwMode="auto">
                                  <a:xfrm>
                                    <a:off x="2172"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3" name="Rectangle 3132"/>
                                <wps:cNvSpPr>
                                  <a:spLocks noChangeArrowheads="1"/>
                                </wps:cNvSpPr>
                                <wps:spPr bwMode="auto">
                                  <a:xfrm>
                                    <a:off x="2172"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4" name="Rectangle 3133"/>
                                <wps:cNvSpPr>
                                  <a:spLocks noChangeArrowheads="1"/>
                                </wps:cNvSpPr>
                                <wps:spPr bwMode="auto">
                                  <a:xfrm>
                                    <a:off x="2172"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5" name="Rectangle 3134"/>
                                <wps:cNvSpPr>
                                  <a:spLocks noChangeArrowheads="1"/>
                                </wps:cNvSpPr>
                                <wps:spPr bwMode="auto">
                                  <a:xfrm>
                                    <a:off x="2172"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6" name="Rectangle 3135"/>
                                <wps:cNvSpPr>
                                  <a:spLocks noChangeArrowheads="1"/>
                                </wps:cNvSpPr>
                                <wps:spPr bwMode="auto">
                                  <a:xfrm>
                                    <a:off x="2172"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7" name="Rectangle 3136"/>
                                <wps:cNvSpPr>
                                  <a:spLocks noChangeArrowheads="1"/>
                                </wps:cNvSpPr>
                                <wps:spPr bwMode="auto">
                                  <a:xfrm>
                                    <a:off x="2172"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8" name="Rectangle 3137"/>
                                <wps:cNvSpPr>
                                  <a:spLocks noChangeArrowheads="1"/>
                                </wps:cNvSpPr>
                                <wps:spPr bwMode="auto">
                                  <a:xfrm>
                                    <a:off x="2172"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9" name="Rectangle 3138"/>
                                <wps:cNvSpPr>
                                  <a:spLocks noChangeArrowheads="1"/>
                                </wps:cNvSpPr>
                                <wps:spPr bwMode="auto">
                                  <a:xfrm>
                                    <a:off x="2172"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0" name="Rectangle 3139"/>
                                <wps:cNvSpPr>
                                  <a:spLocks noChangeArrowheads="1"/>
                                </wps:cNvSpPr>
                                <wps:spPr bwMode="auto">
                                  <a:xfrm>
                                    <a:off x="2172"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1" name="Rectangle 3140"/>
                                <wps:cNvSpPr>
                                  <a:spLocks noChangeArrowheads="1"/>
                                </wps:cNvSpPr>
                                <wps:spPr bwMode="auto">
                                  <a:xfrm>
                                    <a:off x="2172"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2" name="Rectangle 3141"/>
                                <wps:cNvSpPr>
                                  <a:spLocks noChangeArrowheads="1"/>
                                </wps:cNvSpPr>
                                <wps:spPr bwMode="auto">
                                  <a:xfrm>
                                    <a:off x="2172"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3" name="Rectangle 3142"/>
                                <wps:cNvSpPr>
                                  <a:spLocks noChangeArrowheads="1"/>
                                </wps:cNvSpPr>
                                <wps:spPr bwMode="auto">
                                  <a:xfrm>
                                    <a:off x="2172"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4" name="Rectangle 3143"/>
                                <wps:cNvSpPr>
                                  <a:spLocks noChangeArrowheads="1"/>
                                </wps:cNvSpPr>
                                <wps:spPr bwMode="auto">
                                  <a:xfrm>
                                    <a:off x="2172"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5" name="Rectangle 3144"/>
                                <wps:cNvSpPr>
                                  <a:spLocks noChangeArrowheads="1"/>
                                </wps:cNvSpPr>
                                <wps:spPr bwMode="auto">
                                  <a:xfrm>
                                    <a:off x="2172"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6" name="Rectangle 3145"/>
                                <wps:cNvSpPr>
                                  <a:spLocks noChangeArrowheads="1"/>
                                </wps:cNvSpPr>
                                <wps:spPr bwMode="auto">
                                  <a:xfrm>
                                    <a:off x="2172"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7" name="Rectangle 3146"/>
                                <wps:cNvSpPr>
                                  <a:spLocks noChangeArrowheads="1"/>
                                </wps:cNvSpPr>
                                <wps:spPr bwMode="auto">
                                  <a:xfrm>
                                    <a:off x="2172"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8" name="Rectangle 3147"/>
                                <wps:cNvSpPr>
                                  <a:spLocks noChangeArrowheads="1"/>
                                </wps:cNvSpPr>
                                <wps:spPr bwMode="auto">
                                  <a:xfrm>
                                    <a:off x="2172"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9" name="Rectangle 3148"/>
                                <wps:cNvSpPr>
                                  <a:spLocks noChangeArrowheads="1"/>
                                </wps:cNvSpPr>
                                <wps:spPr bwMode="auto">
                                  <a:xfrm>
                                    <a:off x="2172"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0" name="Rectangle 3149"/>
                                <wps:cNvSpPr>
                                  <a:spLocks noChangeArrowheads="1"/>
                                </wps:cNvSpPr>
                                <wps:spPr bwMode="auto">
                                  <a:xfrm>
                                    <a:off x="2172"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1" name="Rectangle 3150"/>
                                <wps:cNvSpPr>
                                  <a:spLocks noChangeArrowheads="1"/>
                                </wps:cNvSpPr>
                                <wps:spPr bwMode="auto">
                                  <a:xfrm>
                                    <a:off x="2172"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2" name="Rectangle 3151"/>
                                <wps:cNvSpPr>
                                  <a:spLocks noChangeArrowheads="1"/>
                                </wps:cNvSpPr>
                                <wps:spPr bwMode="auto">
                                  <a:xfrm>
                                    <a:off x="2172"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3" name="Rectangle 3152"/>
                                <wps:cNvSpPr>
                                  <a:spLocks noChangeArrowheads="1"/>
                                </wps:cNvSpPr>
                                <wps:spPr bwMode="auto">
                                  <a:xfrm>
                                    <a:off x="2172"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4" name="Rectangle 3153"/>
                                <wps:cNvSpPr>
                                  <a:spLocks noChangeArrowheads="1"/>
                                </wps:cNvSpPr>
                                <wps:spPr bwMode="auto">
                                  <a:xfrm>
                                    <a:off x="2172"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5" name="Rectangle 3154"/>
                                <wps:cNvSpPr>
                                  <a:spLocks noChangeArrowheads="1"/>
                                </wps:cNvSpPr>
                                <wps:spPr bwMode="auto">
                                  <a:xfrm>
                                    <a:off x="2172"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6" name="Rectangle 3155"/>
                                <wps:cNvSpPr>
                                  <a:spLocks noChangeArrowheads="1"/>
                                </wps:cNvSpPr>
                                <wps:spPr bwMode="auto">
                                  <a:xfrm>
                                    <a:off x="2172"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7" name="Rectangle 3156"/>
                                <wps:cNvSpPr>
                                  <a:spLocks noChangeArrowheads="1"/>
                                </wps:cNvSpPr>
                                <wps:spPr bwMode="auto">
                                  <a:xfrm>
                                    <a:off x="2172"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8" name="Rectangle 3157"/>
                                <wps:cNvSpPr>
                                  <a:spLocks noChangeArrowheads="1"/>
                                </wps:cNvSpPr>
                                <wps:spPr bwMode="auto">
                                  <a:xfrm>
                                    <a:off x="2172"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9" name="Rectangle 3158"/>
                                <wps:cNvSpPr>
                                  <a:spLocks noChangeArrowheads="1"/>
                                </wps:cNvSpPr>
                                <wps:spPr bwMode="auto">
                                  <a:xfrm>
                                    <a:off x="2172"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0" name="Rectangle 3159"/>
                                <wps:cNvSpPr>
                                  <a:spLocks noChangeArrowheads="1"/>
                                </wps:cNvSpPr>
                                <wps:spPr bwMode="auto">
                                  <a:xfrm>
                                    <a:off x="2172"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1" name="Rectangle 3160"/>
                                <wps:cNvSpPr>
                                  <a:spLocks noChangeArrowheads="1"/>
                                </wps:cNvSpPr>
                                <wps:spPr bwMode="auto">
                                  <a:xfrm>
                                    <a:off x="2172"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2" name="Rectangle 3161"/>
                                <wps:cNvSpPr>
                                  <a:spLocks noChangeArrowheads="1"/>
                                </wps:cNvSpPr>
                                <wps:spPr bwMode="auto">
                                  <a:xfrm>
                                    <a:off x="2172"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3" name="Rectangle 3162"/>
                                <wps:cNvSpPr>
                                  <a:spLocks noChangeArrowheads="1"/>
                                </wps:cNvSpPr>
                                <wps:spPr bwMode="auto">
                                  <a:xfrm>
                                    <a:off x="2172"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4" name="Rectangle 3163"/>
                                <wps:cNvSpPr>
                                  <a:spLocks noChangeArrowheads="1"/>
                                </wps:cNvSpPr>
                                <wps:spPr bwMode="auto">
                                  <a:xfrm>
                                    <a:off x="2172"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5" name="Rectangle 3164"/>
                                <wps:cNvSpPr>
                                  <a:spLocks noChangeArrowheads="1"/>
                                </wps:cNvSpPr>
                                <wps:spPr bwMode="auto">
                                  <a:xfrm>
                                    <a:off x="2172" y="14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6" name="Rectangle 3165"/>
                                <wps:cNvSpPr>
                                  <a:spLocks noChangeArrowheads="1"/>
                                </wps:cNvSpPr>
                                <wps:spPr bwMode="auto">
                                  <a:xfrm>
                                    <a:off x="2172" y="14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7" name="Rectangle 3166"/>
                                <wps:cNvSpPr>
                                  <a:spLocks noChangeArrowheads="1"/>
                                </wps:cNvSpPr>
                                <wps:spPr bwMode="auto">
                                  <a:xfrm>
                                    <a:off x="2172" y="1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8" name="Rectangle 3167"/>
                                <wps:cNvSpPr>
                                  <a:spLocks noChangeArrowheads="1"/>
                                </wps:cNvSpPr>
                                <wps:spPr bwMode="auto">
                                  <a:xfrm>
                                    <a:off x="2172" y="1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9" name="Rectangle 3168"/>
                                <wps:cNvSpPr>
                                  <a:spLocks noChangeArrowheads="1"/>
                                </wps:cNvSpPr>
                                <wps:spPr bwMode="auto">
                                  <a:xfrm>
                                    <a:off x="2172" y="14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0" name="Rectangle 3169"/>
                                <wps:cNvSpPr>
                                  <a:spLocks noChangeArrowheads="1"/>
                                </wps:cNvSpPr>
                                <wps:spPr bwMode="auto">
                                  <a:xfrm>
                                    <a:off x="2172" y="14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1" name="Rectangle 3170"/>
                                <wps:cNvSpPr>
                                  <a:spLocks noChangeArrowheads="1"/>
                                </wps:cNvSpPr>
                                <wps:spPr bwMode="auto">
                                  <a:xfrm>
                                    <a:off x="2172" y="1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2" name="Rectangle 3171"/>
                                <wps:cNvSpPr>
                                  <a:spLocks noChangeArrowheads="1"/>
                                </wps:cNvSpPr>
                                <wps:spPr bwMode="auto">
                                  <a:xfrm>
                                    <a:off x="2172" y="1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3" name="Rectangle 3172"/>
                                <wps:cNvSpPr>
                                  <a:spLocks noChangeArrowheads="1"/>
                                </wps:cNvSpPr>
                                <wps:spPr bwMode="auto">
                                  <a:xfrm>
                                    <a:off x="2172" y="1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4" name="Rectangle 3173"/>
                                <wps:cNvSpPr>
                                  <a:spLocks noChangeArrowheads="1"/>
                                </wps:cNvSpPr>
                                <wps:spPr bwMode="auto">
                                  <a:xfrm>
                                    <a:off x="2172" y="14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5" name="Rectangle 3174"/>
                                <wps:cNvSpPr>
                                  <a:spLocks noChangeArrowheads="1"/>
                                </wps:cNvSpPr>
                                <wps:spPr bwMode="auto">
                                  <a:xfrm>
                                    <a:off x="2172" y="14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6" name="Rectangle 3175"/>
                                <wps:cNvSpPr>
                                  <a:spLocks noChangeArrowheads="1"/>
                                </wps:cNvSpPr>
                                <wps:spPr bwMode="auto">
                                  <a:xfrm>
                                    <a:off x="2172" y="1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7" name="Rectangle 3176"/>
                                <wps:cNvSpPr>
                                  <a:spLocks noChangeArrowheads="1"/>
                                </wps:cNvSpPr>
                                <wps:spPr bwMode="auto">
                                  <a:xfrm>
                                    <a:off x="2172"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8" name="Rectangle 3177"/>
                                <wps:cNvSpPr>
                                  <a:spLocks noChangeArrowheads="1"/>
                                </wps:cNvSpPr>
                                <wps:spPr bwMode="auto">
                                  <a:xfrm>
                                    <a:off x="2172"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9" name="Rectangle 3178"/>
                                <wps:cNvSpPr>
                                  <a:spLocks noChangeArrowheads="1"/>
                                </wps:cNvSpPr>
                                <wps:spPr bwMode="auto">
                                  <a:xfrm>
                                    <a:off x="2172"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0" name="Rectangle 3179"/>
                                <wps:cNvSpPr>
                                  <a:spLocks noChangeArrowheads="1"/>
                                </wps:cNvSpPr>
                                <wps:spPr bwMode="auto">
                                  <a:xfrm>
                                    <a:off x="2172"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1" name="Rectangle 3180"/>
                                <wps:cNvSpPr>
                                  <a:spLocks noChangeArrowheads="1"/>
                                </wps:cNvSpPr>
                                <wps:spPr bwMode="auto">
                                  <a:xfrm>
                                    <a:off x="2172"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2" name="Rectangle 3181"/>
                                <wps:cNvSpPr>
                                  <a:spLocks noChangeArrowheads="1"/>
                                </wps:cNvSpPr>
                                <wps:spPr bwMode="auto">
                                  <a:xfrm>
                                    <a:off x="2172"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3" name="Rectangle 3182"/>
                                <wps:cNvSpPr>
                                  <a:spLocks noChangeArrowheads="1"/>
                                </wps:cNvSpPr>
                                <wps:spPr bwMode="auto">
                                  <a:xfrm>
                                    <a:off x="2172"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4" name="Rectangle 3183"/>
                                <wps:cNvSpPr>
                                  <a:spLocks noChangeArrowheads="1"/>
                                </wps:cNvSpPr>
                                <wps:spPr bwMode="auto">
                                  <a:xfrm>
                                    <a:off x="2172"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5" name="Rectangle 3184"/>
                                <wps:cNvSpPr>
                                  <a:spLocks noChangeArrowheads="1"/>
                                </wps:cNvSpPr>
                                <wps:spPr bwMode="auto">
                                  <a:xfrm>
                                    <a:off x="2172"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6" name="Rectangle 3185"/>
                                <wps:cNvSpPr>
                                  <a:spLocks noChangeArrowheads="1"/>
                                </wps:cNvSpPr>
                                <wps:spPr bwMode="auto">
                                  <a:xfrm>
                                    <a:off x="2172"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7" name="Rectangle 3186"/>
                                <wps:cNvSpPr>
                                  <a:spLocks noChangeArrowheads="1"/>
                                </wps:cNvSpPr>
                                <wps:spPr bwMode="auto">
                                  <a:xfrm>
                                    <a:off x="2172"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8" name="Rectangle 3187"/>
                                <wps:cNvSpPr>
                                  <a:spLocks noChangeArrowheads="1"/>
                                </wps:cNvSpPr>
                                <wps:spPr bwMode="auto">
                                  <a:xfrm>
                                    <a:off x="2172"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9" name="Rectangle 3188"/>
                                <wps:cNvSpPr>
                                  <a:spLocks noChangeArrowheads="1"/>
                                </wps:cNvSpPr>
                                <wps:spPr bwMode="auto">
                                  <a:xfrm>
                                    <a:off x="2172"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0" name="Rectangle 3189"/>
                                <wps:cNvSpPr>
                                  <a:spLocks noChangeArrowheads="1"/>
                                </wps:cNvSpPr>
                                <wps:spPr bwMode="auto">
                                  <a:xfrm>
                                    <a:off x="2172" y="16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1" name="Rectangle 3190"/>
                                <wps:cNvSpPr>
                                  <a:spLocks noChangeArrowheads="1"/>
                                </wps:cNvSpPr>
                                <wps:spPr bwMode="auto">
                                  <a:xfrm>
                                    <a:off x="2172" y="1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2" name="Rectangle 3191"/>
                                <wps:cNvSpPr>
                                  <a:spLocks noChangeArrowheads="1"/>
                                </wps:cNvSpPr>
                                <wps:spPr bwMode="auto">
                                  <a:xfrm>
                                    <a:off x="2172" y="1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3" name="Rectangle 3192"/>
                                <wps:cNvSpPr>
                                  <a:spLocks noChangeArrowheads="1"/>
                                </wps:cNvSpPr>
                                <wps:spPr bwMode="auto">
                                  <a:xfrm>
                                    <a:off x="2172" y="16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4" name="Rectangle 3193"/>
                                <wps:cNvSpPr>
                                  <a:spLocks noChangeArrowheads="1"/>
                                </wps:cNvSpPr>
                                <wps:spPr bwMode="auto">
                                  <a:xfrm>
                                    <a:off x="2172" y="16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5" name="Rectangle 3194"/>
                                <wps:cNvSpPr>
                                  <a:spLocks noChangeArrowheads="1"/>
                                </wps:cNvSpPr>
                                <wps:spPr bwMode="auto">
                                  <a:xfrm>
                                    <a:off x="2172" y="16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6" name="Rectangle 3195"/>
                                <wps:cNvSpPr>
                                  <a:spLocks noChangeArrowheads="1"/>
                                </wps:cNvSpPr>
                                <wps:spPr bwMode="auto">
                                  <a:xfrm>
                                    <a:off x="2172" y="1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7" name="Rectangle 3196"/>
                                <wps:cNvSpPr>
                                  <a:spLocks noChangeArrowheads="1"/>
                                </wps:cNvSpPr>
                                <wps:spPr bwMode="auto">
                                  <a:xfrm>
                                    <a:off x="2172" y="1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8" name="Rectangle 3197"/>
                                <wps:cNvSpPr>
                                  <a:spLocks noChangeArrowheads="1"/>
                                </wps:cNvSpPr>
                                <wps:spPr bwMode="auto">
                                  <a:xfrm>
                                    <a:off x="2172" y="16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9" name="Rectangle 3198"/>
                                <wps:cNvSpPr>
                                  <a:spLocks noChangeArrowheads="1"/>
                                </wps:cNvSpPr>
                                <wps:spPr bwMode="auto">
                                  <a:xfrm>
                                    <a:off x="2172" y="16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0" name="Rectangle 3199"/>
                                <wps:cNvSpPr>
                                  <a:spLocks noChangeArrowheads="1"/>
                                </wps:cNvSpPr>
                                <wps:spPr bwMode="auto">
                                  <a:xfrm>
                                    <a:off x="2172" y="16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1" name="Rectangle 3200"/>
                                <wps:cNvSpPr>
                                  <a:spLocks noChangeArrowheads="1"/>
                                </wps:cNvSpPr>
                                <wps:spPr bwMode="auto">
                                  <a:xfrm>
                                    <a:off x="2172" y="1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2" name="Rectangle 3201"/>
                                <wps:cNvSpPr>
                                  <a:spLocks noChangeArrowheads="1"/>
                                </wps:cNvSpPr>
                                <wps:spPr bwMode="auto">
                                  <a:xfrm>
                                    <a:off x="2172"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3" name="Rectangle 3202"/>
                                <wps:cNvSpPr>
                                  <a:spLocks noChangeArrowheads="1"/>
                                </wps:cNvSpPr>
                                <wps:spPr bwMode="auto">
                                  <a:xfrm>
                                    <a:off x="2172"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4" name="Rectangle 3203"/>
                                <wps:cNvSpPr>
                                  <a:spLocks noChangeArrowheads="1"/>
                                </wps:cNvSpPr>
                                <wps:spPr bwMode="auto">
                                  <a:xfrm>
                                    <a:off x="2172"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5" name="Rectangle 3204"/>
                                <wps:cNvSpPr>
                                  <a:spLocks noChangeArrowheads="1"/>
                                </wps:cNvSpPr>
                                <wps:spPr bwMode="auto">
                                  <a:xfrm>
                                    <a:off x="2172"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6" name="Rectangle 3205"/>
                                <wps:cNvSpPr>
                                  <a:spLocks noChangeArrowheads="1"/>
                                </wps:cNvSpPr>
                                <wps:spPr bwMode="auto">
                                  <a:xfrm>
                                    <a:off x="2172"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7" name="Rectangle 3206"/>
                                <wps:cNvSpPr>
                                  <a:spLocks noChangeArrowheads="1"/>
                                </wps:cNvSpPr>
                                <wps:spPr bwMode="auto">
                                  <a:xfrm>
                                    <a:off x="2172"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8" name="Rectangle 3207"/>
                                <wps:cNvSpPr>
                                  <a:spLocks noChangeArrowheads="1"/>
                                </wps:cNvSpPr>
                                <wps:spPr bwMode="auto">
                                  <a:xfrm>
                                    <a:off x="2172"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9" name="Rectangle 3208"/>
                                <wps:cNvSpPr>
                                  <a:spLocks noChangeArrowheads="1"/>
                                </wps:cNvSpPr>
                                <wps:spPr bwMode="auto">
                                  <a:xfrm>
                                    <a:off x="2172"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0" name="Rectangle 3209"/>
                                <wps:cNvSpPr>
                                  <a:spLocks noChangeArrowheads="1"/>
                                </wps:cNvSpPr>
                                <wps:spPr bwMode="auto">
                                  <a:xfrm>
                                    <a:off x="2172"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1" name="Rectangle 3210"/>
                                <wps:cNvSpPr>
                                  <a:spLocks noChangeArrowheads="1"/>
                                </wps:cNvSpPr>
                                <wps:spPr bwMode="auto">
                                  <a:xfrm>
                                    <a:off x="2172"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2" name="Rectangle 3211"/>
                                <wps:cNvSpPr>
                                  <a:spLocks noChangeArrowheads="1"/>
                                </wps:cNvSpPr>
                                <wps:spPr bwMode="auto">
                                  <a:xfrm>
                                    <a:off x="2172"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3" name="Rectangle 3212"/>
                                <wps:cNvSpPr>
                                  <a:spLocks noChangeArrowheads="1"/>
                                </wps:cNvSpPr>
                                <wps:spPr bwMode="auto">
                                  <a:xfrm>
                                    <a:off x="2172"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4" name="Rectangle 3213"/>
                                <wps:cNvSpPr>
                                  <a:spLocks noChangeArrowheads="1"/>
                                </wps:cNvSpPr>
                                <wps:spPr bwMode="auto">
                                  <a:xfrm>
                                    <a:off x="2172"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5" name="Rectangle 3214"/>
                                <wps:cNvSpPr>
                                  <a:spLocks noChangeArrowheads="1"/>
                                </wps:cNvSpPr>
                                <wps:spPr bwMode="auto">
                                  <a:xfrm>
                                    <a:off x="2172"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6" name="Rectangle 3215"/>
                                <wps:cNvSpPr>
                                  <a:spLocks noChangeArrowheads="1"/>
                                </wps:cNvSpPr>
                                <wps:spPr bwMode="auto">
                                  <a:xfrm>
                                    <a:off x="2172"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7" name="Rectangle 3216"/>
                                <wps:cNvSpPr>
                                  <a:spLocks noChangeArrowheads="1"/>
                                </wps:cNvSpPr>
                                <wps:spPr bwMode="auto">
                                  <a:xfrm>
                                    <a:off x="2172"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8" name="Rectangle 3217"/>
                                <wps:cNvSpPr>
                                  <a:spLocks noChangeArrowheads="1"/>
                                </wps:cNvSpPr>
                                <wps:spPr bwMode="auto">
                                  <a:xfrm>
                                    <a:off x="2172"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9" name="Rectangle 3218"/>
                                <wps:cNvSpPr>
                                  <a:spLocks noChangeArrowheads="1"/>
                                </wps:cNvSpPr>
                                <wps:spPr bwMode="auto">
                                  <a:xfrm>
                                    <a:off x="2172"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0" name="Rectangle 3219"/>
                                <wps:cNvSpPr>
                                  <a:spLocks noChangeArrowheads="1"/>
                                </wps:cNvSpPr>
                                <wps:spPr bwMode="auto">
                                  <a:xfrm>
                                    <a:off x="2172"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1" name="Rectangle 3220"/>
                                <wps:cNvSpPr>
                                  <a:spLocks noChangeArrowheads="1"/>
                                </wps:cNvSpPr>
                                <wps:spPr bwMode="auto">
                                  <a:xfrm>
                                    <a:off x="2172"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2" name="Rectangle 3221"/>
                                <wps:cNvSpPr>
                                  <a:spLocks noChangeArrowheads="1"/>
                                </wps:cNvSpPr>
                                <wps:spPr bwMode="auto">
                                  <a:xfrm>
                                    <a:off x="2172"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3" name="Rectangle 3222"/>
                                <wps:cNvSpPr>
                                  <a:spLocks noChangeArrowheads="1"/>
                                </wps:cNvSpPr>
                                <wps:spPr bwMode="auto">
                                  <a:xfrm>
                                    <a:off x="2172"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4" name="Rectangle 3223"/>
                                <wps:cNvSpPr>
                                  <a:spLocks noChangeArrowheads="1"/>
                                </wps:cNvSpPr>
                                <wps:spPr bwMode="auto">
                                  <a:xfrm>
                                    <a:off x="2172"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5" name="Rectangle 3224"/>
                                <wps:cNvSpPr>
                                  <a:spLocks noChangeArrowheads="1"/>
                                </wps:cNvSpPr>
                                <wps:spPr bwMode="auto">
                                  <a:xfrm>
                                    <a:off x="2172"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6" name="Rectangle 3225"/>
                                <wps:cNvSpPr>
                                  <a:spLocks noChangeArrowheads="1"/>
                                </wps:cNvSpPr>
                                <wps:spPr bwMode="auto">
                                  <a:xfrm>
                                    <a:off x="2172"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7" name="Rectangle 3226"/>
                                <wps:cNvSpPr>
                                  <a:spLocks noChangeArrowheads="1"/>
                                </wps:cNvSpPr>
                                <wps:spPr bwMode="auto">
                                  <a:xfrm>
                                    <a:off x="2172"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8" name="Rectangle 3227"/>
                                <wps:cNvSpPr>
                                  <a:spLocks noChangeArrowheads="1"/>
                                </wps:cNvSpPr>
                                <wps:spPr bwMode="auto">
                                  <a:xfrm>
                                    <a:off x="2172"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9" name="Rectangle 3228"/>
                                <wps:cNvSpPr>
                                  <a:spLocks noChangeArrowheads="1"/>
                                </wps:cNvSpPr>
                                <wps:spPr bwMode="auto">
                                  <a:xfrm>
                                    <a:off x="2172"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0" name="Rectangle 3229"/>
                                <wps:cNvSpPr>
                                  <a:spLocks noChangeArrowheads="1"/>
                                </wps:cNvSpPr>
                                <wps:spPr bwMode="auto">
                                  <a:xfrm>
                                    <a:off x="2172"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1" name="Rectangle 3230"/>
                                <wps:cNvSpPr>
                                  <a:spLocks noChangeArrowheads="1"/>
                                </wps:cNvSpPr>
                                <wps:spPr bwMode="auto">
                                  <a:xfrm>
                                    <a:off x="2172" y="19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2" name="Rectangle 3231"/>
                                <wps:cNvSpPr>
                                  <a:spLocks noChangeArrowheads="1"/>
                                </wps:cNvSpPr>
                                <wps:spPr bwMode="auto">
                                  <a:xfrm>
                                    <a:off x="2172" y="19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3" name="Rectangle 3232"/>
                                <wps:cNvSpPr>
                                  <a:spLocks noChangeArrowheads="1"/>
                                </wps:cNvSpPr>
                                <wps:spPr bwMode="auto">
                                  <a:xfrm>
                                    <a:off x="2172"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4" name="Rectangle 3233"/>
                                <wps:cNvSpPr>
                                  <a:spLocks noChangeArrowheads="1"/>
                                </wps:cNvSpPr>
                                <wps:spPr bwMode="auto">
                                  <a:xfrm>
                                    <a:off x="2172" y="19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5" name="Rectangle 3234"/>
                                <wps:cNvSpPr>
                                  <a:spLocks noChangeArrowheads="1"/>
                                </wps:cNvSpPr>
                                <wps:spPr bwMode="auto">
                                  <a:xfrm>
                                    <a:off x="2172" y="19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6" name="Rectangle 3235"/>
                                <wps:cNvSpPr>
                                  <a:spLocks noChangeArrowheads="1"/>
                                </wps:cNvSpPr>
                                <wps:spPr bwMode="auto">
                                  <a:xfrm>
                                    <a:off x="2172" y="19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7" name="Rectangle 3236"/>
                                <wps:cNvSpPr>
                                  <a:spLocks noChangeArrowheads="1"/>
                                </wps:cNvSpPr>
                                <wps:spPr bwMode="auto">
                                  <a:xfrm>
                                    <a:off x="2172" y="19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8" name="Rectangle 3237"/>
                                <wps:cNvSpPr>
                                  <a:spLocks noChangeArrowheads="1"/>
                                </wps:cNvSpPr>
                                <wps:spPr bwMode="auto">
                                  <a:xfrm>
                                    <a:off x="2172"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9" name="Rectangle 3238"/>
                                <wps:cNvSpPr>
                                  <a:spLocks noChangeArrowheads="1"/>
                                </wps:cNvSpPr>
                                <wps:spPr bwMode="auto">
                                  <a:xfrm>
                                    <a:off x="2172" y="20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0" name="Rectangle 3239"/>
                                <wps:cNvSpPr>
                                  <a:spLocks noChangeArrowheads="1"/>
                                </wps:cNvSpPr>
                                <wps:spPr bwMode="auto">
                                  <a:xfrm>
                                    <a:off x="2172" y="2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651" name="Group 3240"/>
                              <wpg:cNvGrpSpPr>
                                <a:grpSpLocks/>
                              </wpg:cNvGrpSpPr>
                              <wpg:grpSpPr bwMode="auto">
                                <a:xfrm>
                                  <a:off x="897890" y="12065"/>
                                  <a:ext cx="922655" cy="820420"/>
                                  <a:chOff x="2172" y="29"/>
                                  <a:chExt cx="2234" cy="1986"/>
                                </a:xfrm>
                              </wpg:grpSpPr>
                              <wps:wsp>
                                <wps:cNvPr id="25652" name="Rectangle 3241"/>
                                <wps:cNvSpPr>
                                  <a:spLocks noChangeArrowheads="1"/>
                                </wps:cNvSpPr>
                                <wps:spPr bwMode="auto">
                                  <a:xfrm>
                                    <a:off x="2172" y="20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3" name="Freeform 3242"/>
                                <wps:cNvSpPr>
                                  <a:spLocks/>
                                </wps:cNvSpPr>
                                <wps:spPr bwMode="auto">
                                  <a:xfrm>
                                    <a:off x="3244"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4 w 1153"/>
                                      <a:gd name="T45" fmla="*/ 259 h 302"/>
                                      <a:gd name="T46" fmla="*/ 134 w 1153"/>
                                      <a:gd name="T47" fmla="*/ 264 h 302"/>
                                      <a:gd name="T48" fmla="*/ 148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0" y="249"/>
                                        </a:lnTo>
                                        <a:lnTo>
                                          <a:pt x="105" y="249"/>
                                        </a:lnTo>
                                        <a:lnTo>
                                          <a:pt x="110" y="254"/>
                                        </a:lnTo>
                                        <a:lnTo>
                                          <a:pt x="115" y="254"/>
                                        </a:lnTo>
                                        <a:lnTo>
                                          <a:pt x="120" y="259"/>
                                        </a:lnTo>
                                        <a:lnTo>
                                          <a:pt x="124" y="259"/>
                                        </a:lnTo>
                                        <a:lnTo>
                                          <a:pt x="129" y="264"/>
                                        </a:lnTo>
                                        <a:lnTo>
                                          <a:pt x="134" y="264"/>
                                        </a:lnTo>
                                        <a:lnTo>
                                          <a:pt x="139" y="268"/>
                                        </a:lnTo>
                                        <a:lnTo>
                                          <a:pt x="148"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4" name="Freeform 3243"/>
                                <wps:cNvSpPr>
                                  <a:spLocks/>
                                </wps:cNvSpPr>
                                <wps:spPr bwMode="auto">
                                  <a:xfrm>
                                    <a:off x="3234"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7 h 307"/>
                                      <a:gd name="T62" fmla="*/ 966 w 1168"/>
                                      <a:gd name="T63" fmla="*/ 293 h 307"/>
                                      <a:gd name="T64" fmla="*/ 923 w 1168"/>
                                      <a:gd name="T65" fmla="*/ 283 h 307"/>
                                      <a:gd name="T66" fmla="*/ 197 w 1168"/>
                                      <a:gd name="T67" fmla="*/ 283 h 307"/>
                                      <a:gd name="T68" fmla="*/ 168 w 1168"/>
                                      <a:gd name="T69" fmla="*/ 273 h 307"/>
                                      <a:gd name="T70" fmla="*/ 139 w 1168"/>
                                      <a:gd name="T71" fmla="*/ 264 h 307"/>
                                      <a:gd name="T72" fmla="*/ 120 w 1168"/>
                                      <a:gd name="T73" fmla="*/ 254 h 307"/>
                                      <a:gd name="T74" fmla="*/ 101 w 1168"/>
                                      <a:gd name="T75" fmla="*/ 240 h 307"/>
                                      <a:gd name="T76" fmla="*/ 53 w 1168"/>
                                      <a:gd name="T77" fmla="*/ 197 h 307"/>
                                      <a:gd name="T78" fmla="*/ 34 w 1168"/>
                                      <a:gd name="T79" fmla="*/ 168 h 307"/>
                                      <a:gd name="T80" fmla="*/ 19 w 1168"/>
                                      <a:gd name="T81" fmla="*/ 149 h 307"/>
                                      <a:gd name="T82" fmla="*/ 14 w 1168"/>
                                      <a:gd name="T83" fmla="*/ 125 h 307"/>
                                      <a:gd name="T84" fmla="*/ 14 w 1168"/>
                                      <a:gd name="T85" fmla="*/ 62 h 307"/>
                                      <a:gd name="T86" fmla="*/ 19 w 1168"/>
                                      <a:gd name="T87" fmla="*/ 34 h 307"/>
                                      <a:gd name="T88" fmla="*/ 34 w 1168"/>
                                      <a:gd name="T89" fmla="*/ 10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7"/>
                                        </a:lnTo>
                                        <a:lnTo>
                                          <a:pt x="995" y="297"/>
                                        </a:lnTo>
                                        <a:lnTo>
                                          <a:pt x="985" y="293"/>
                                        </a:lnTo>
                                        <a:lnTo>
                                          <a:pt x="966" y="293"/>
                                        </a:lnTo>
                                        <a:lnTo>
                                          <a:pt x="956" y="288"/>
                                        </a:lnTo>
                                        <a:lnTo>
                                          <a:pt x="932" y="288"/>
                                        </a:lnTo>
                                        <a:lnTo>
                                          <a:pt x="923" y="283"/>
                                        </a:lnTo>
                                        <a:lnTo>
                                          <a:pt x="879"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54"/>
                                        </a:lnTo>
                                        <a:lnTo>
                                          <a:pt x="120" y="249"/>
                                        </a:lnTo>
                                        <a:lnTo>
                                          <a:pt x="110" y="245"/>
                                        </a:lnTo>
                                        <a:lnTo>
                                          <a:pt x="101" y="240"/>
                                        </a:lnTo>
                                        <a:lnTo>
                                          <a:pt x="96" y="240"/>
                                        </a:lnTo>
                                        <a:lnTo>
                                          <a:pt x="72" y="216"/>
                                        </a:lnTo>
                                        <a:lnTo>
                                          <a:pt x="53" y="197"/>
                                        </a:lnTo>
                                        <a:lnTo>
                                          <a:pt x="53" y="192"/>
                                        </a:lnTo>
                                        <a:lnTo>
                                          <a:pt x="43" y="182"/>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5" name="Oval 3244"/>
                                <wps:cNvSpPr>
                                  <a:spLocks noChangeArrowheads="1"/>
                                </wps:cNvSpPr>
                                <wps:spPr bwMode="auto">
                                  <a:xfrm>
                                    <a:off x="3489" y="993"/>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6" name="Freeform 3245"/>
                                <wps:cNvSpPr>
                                  <a:spLocks/>
                                </wps:cNvSpPr>
                                <wps:spPr bwMode="auto">
                                  <a:xfrm>
                                    <a:off x="3479" y="984"/>
                                    <a:ext cx="586" cy="585"/>
                                  </a:xfrm>
                                  <a:custGeom>
                                    <a:avLst/>
                                    <a:gdLst>
                                      <a:gd name="T0" fmla="*/ 5 w 586"/>
                                      <a:gd name="T1" fmla="*/ 350 h 585"/>
                                      <a:gd name="T2" fmla="*/ 24 w 586"/>
                                      <a:gd name="T3" fmla="*/ 417 h 585"/>
                                      <a:gd name="T4" fmla="*/ 43 w 586"/>
                                      <a:gd name="T5" fmla="*/ 455 h 585"/>
                                      <a:gd name="T6" fmla="*/ 149 w 586"/>
                                      <a:gd name="T7" fmla="*/ 546 h 585"/>
                                      <a:gd name="T8" fmla="*/ 221 w 586"/>
                                      <a:gd name="T9" fmla="*/ 575 h 585"/>
                                      <a:gd name="T10" fmla="*/ 274 w 586"/>
                                      <a:gd name="T11" fmla="*/ 580 h 585"/>
                                      <a:gd name="T12" fmla="*/ 308 w 586"/>
                                      <a:gd name="T13" fmla="*/ 580 h 585"/>
                                      <a:gd name="T14" fmla="*/ 360 w 586"/>
                                      <a:gd name="T15" fmla="*/ 575 h 585"/>
                                      <a:gd name="T16" fmla="*/ 432 w 586"/>
                                      <a:gd name="T17" fmla="*/ 546 h 585"/>
                                      <a:gd name="T18" fmla="*/ 538 w 586"/>
                                      <a:gd name="T19" fmla="*/ 455 h 585"/>
                                      <a:gd name="T20" fmla="*/ 557 w 586"/>
                                      <a:gd name="T21" fmla="*/ 417 h 585"/>
                                      <a:gd name="T22" fmla="*/ 577 w 586"/>
                                      <a:gd name="T23" fmla="*/ 350 h 585"/>
                                      <a:gd name="T24" fmla="*/ 586 w 586"/>
                                      <a:gd name="T25" fmla="*/ 297 h 585"/>
                                      <a:gd name="T26" fmla="*/ 581 w 586"/>
                                      <a:gd name="T27" fmla="*/ 244 h 585"/>
                                      <a:gd name="T28" fmla="*/ 562 w 586"/>
                                      <a:gd name="T29" fmla="*/ 172 h 585"/>
                                      <a:gd name="T30" fmla="*/ 543 w 586"/>
                                      <a:gd name="T31" fmla="*/ 139 h 585"/>
                                      <a:gd name="T32" fmla="*/ 442 w 586"/>
                                      <a:gd name="T33" fmla="*/ 38 h 585"/>
                                      <a:gd name="T34" fmla="*/ 408 w 586"/>
                                      <a:gd name="T35" fmla="*/ 19 h 585"/>
                                      <a:gd name="T36" fmla="*/ 336 w 586"/>
                                      <a:gd name="T37" fmla="*/ 0 h 585"/>
                                      <a:gd name="T38" fmla="*/ 221 w 586"/>
                                      <a:gd name="T39" fmla="*/ 4 h 585"/>
                                      <a:gd name="T40" fmla="*/ 149 w 586"/>
                                      <a:gd name="T41" fmla="*/ 33 h 585"/>
                                      <a:gd name="T42" fmla="*/ 43 w 586"/>
                                      <a:gd name="T43" fmla="*/ 124 h 585"/>
                                      <a:gd name="T44" fmla="*/ 24 w 586"/>
                                      <a:gd name="T45" fmla="*/ 163 h 585"/>
                                      <a:gd name="T46" fmla="*/ 5 w 586"/>
                                      <a:gd name="T47" fmla="*/ 230 h 585"/>
                                      <a:gd name="T48" fmla="*/ 19 w 586"/>
                                      <a:gd name="T49" fmla="*/ 292 h 585"/>
                                      <a:gd name="T50" fmla="*/ 24 w 586"/>
                                      <a:gd name="T51" fmla="*/ 220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2 w 586"/>
                                      <a:gd name="T65" fmla="*/ 57 h 585"/>
                                      <a:gd name="T66" fmla="*/ 524 w 586"/>
                                      <a:gd name="T67" fmla="*/ 148 h 585"/>
                                      <a:gd name="T68" fmla="*/ 543 w 586"/>
                                      <a:gd name="T69" fmla="*/ 182 h 585"/>
                                      <a:gd name="T70" fmla="*/ 562 w 586"/>
                                      <a:gd name="T71" fmla="*/ 244 h 585"/>
                                      <a:gd name="T72" fmla="*/ 567 w 586"/>
                                      <a:gd name="T73" fmla="*/ 287 h 585"/>
                                      <a:gd name="T74" fmla="*/ 557 w 586"/>
                                      <a:gd name="T75" fmla="*/ 350 h 585"/>
                                      <a:gd name="T76" fmla="*/ 538 w 586"/>
                                      <a:gd name="T77" fmla="*/ 407 h 585"/>
                                      <a:gd name="T78" fmla="*/ 519 w 586"/>
                                      <a:gd name="T79" fmla="*/ 446 h 585"/>
                                      <a:gd name="T80" fmla="*/ 423 w 586"/>
                                      <a:gd name="T81" fmla="*/ 527 h 585"/>
                                      <a:gd name="T82" fmla="*/ 360 w 586"/>
                                      <a:gd name="T83" fmla="*/ 556 h 585"/>
                                      <a:gd name="T84" fmla="*/ 308 w 586"/>
                                      <a:gd name="T85" fmla="*/ 561 h 585"/>
                                      <a:gd name="T86" fmla="*/ 274 w 586"/>
                                      <a:gd name="T87" fmla="*/ 561 h 585"/>
                                      <a:gd name="T88" fmla="*/ 221 w 586"/>
                                      <a:gd name="T89" fmla="*/ 556 h 585"/>
                                      <a:gd name="T90" fmla="*/ 159 w 586"/>
                                      <a:gd name="T91" fmla="*/ 527 h 585"/>
                                      <a:gd name="T92" fmla="*/ 62 w 586"/>
                                      <a:gd name="T93" fmla="*/ 446 h 585"/>
                                      <a:gd name="T94" fmla="*/ 43 w 586"/>
                                      <a:gd name="T95" fmla="*/ 407 h 585"/>
                                      <a:gd name="T96" fmla="*/ 24 w 586"/>
                                      <a:gd name="T97" fmla="*/ 350 h 585"/>
                                      <a:gd name="T98" fmla="*/ 0 w 586"/>
                                      <a:gd name="T99" fmla="*/ 292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86" h="585">
                                        <a:moveTo>
                                          <a:pt x="0" y="292"/>
                                        </a:moveTo>
                                        <a:lnTo>
                                          <a:pt x="0" y="335"/>
                                        </a:lnTo>
                                        <a:lnTo>
                                          <a:pt x="5" y="350"/>
                                        </a:lnTo>
                                        <a:lnTo>
                                          <a:pt x="5" y="359"/>
                                        </a:lnTo>
                                        <a:lnTo>
                                          <a:pt x="19" y="407"/>
                                        </a:lnTo>
                                        <a:lnTo>
                                          <a:pt x="24" y="417"/>
                                        </a:lnTo>
                                        <a:lnTo>
                                          <a:pt x="34" y="431"/>
                                        </a:lnTo>
                                        <a:lnTo>
                                          <a:pt x="38" y="441"/>
                                        </a:lnTo>
                                        <a:lnTo>
                                          <a:pt x="43" y="455"/>
                                        </a:lnTo>
                                        <a:lnTo>
                                          <a:pt x="125" y="537"/>
                                        </a:lnTo>
                                        <a:lnTo>
                                          <a:pt x="139" y="542"/>
                                        </a:lnTo>
                                        <a:lnTo>
                                          <a:pt x="149" y="546"/>
                                        </a:lnTo>
                                        <a:lnTo>
                                          <a:pt x="163" y="556"/>
                                        </a:lnTo>
                                        <a:lnTo>
                                          <a:pt x="173" y="561"/>
                                        </a:lnTo>
                                        <a:lnTo>
                                          <a:pt x="221" y="575"/>
                                        </a:lnTo>
                                        <a:lnTo>
                                          <a:pt x="231" y="575"/>
                                        </a:lnTo>
                                        <a:lnTo>
                                          <a:pt x="245" y="580"/>
                                        </a:lnTo>
                                        <a:lnTo>
                                          <a:pt x="274" y="580"/>
                                        </a:lnTo>
                                        <a:lnTo>
                                          <a:pt x="293" y="585"/>
                                        </a:lnTo>
                                        <a:lnTo>
                                          <a:pt x="298" y="585"/>
                                        </a:lnTo>
                                        <a:lnTo>
                                          <a:pt x="308" y="580"/>
                                        </a:lnTo>
                                        <a:lnTo>
                                          <a:pt x="336" y="580"/>
                                        </a:lnTo>
                                        <a:lnTo>
                                          <a:pt x="351" y="575"/>
                                        </a:lnTo>
                                        <a:lnTo>
                                          <a:pt x="360" y="575"/>
                                        </a:lnTo>
                                        <a:lnTo>
                                          <a:pt x="408" y="561"/>
                                        </a:lnTo>
                                        <a:lnTo>
                                          <a:pt x="418" y="556"/>
                                        </a:lnTo>
                                        <a:lnTo>
                                          <a:pt x="432" y="546"/>
                                        </a:lnTo>
                                        <a:lnTo>
                                          <a:pt x="442" y="542"/>
                                        </a:lnTo>
                                        <a:lnTo>
                                          <a:pt x="456" y="537"/>
                                        </a:lnTo>
                                        <a:lnTo>
                                          <a:pt x="538" y="455"/>
                                        </a:lnTo>
                                        <a:lnTo>
                                          <a:pt x="543" y="441"/>
                                        </a:lnTo>
                                        <a:lnTo>
                                          <a:pt x="548" y="431"/>
                                        </a:lnTo>
                                        <a:lnTo>
                                          <a:pt x="557" y="417"/>
                                        </a:lnTo>
                                        <a:lnTo>
                                          <a:pt x="562" y="407"/>
                                        </a:lnTo>
                                        <a:lnTo>
                                          <a:pt x="577" y="359"/>
                                        </a:lnTo>
                                        <a:lnTo>
                                          <a:pt x="577" y="350"/>
                                        </a:lnTo>
                                        <a:lnTo>
                                          <a:pt x="581" y="335"/>
                                        </a:lnTo>
                                        <a:lnTo>
                                          <a:pt x="581" y="307"/>
                                        </a:lnTo>
                                        <a:lnTo>
                                          <a:pt x="586" y="297"/>
                                        </a:lnTo>
                                        <a:lnTo>
                                          <a:pt x="586" y="292"/>
                                        </a:lnTo>
                                        <a:lnTo>
                                          <a:pt x="581" y="273"/>
                                        </a:lnTo>
                                        <a:lnTo>
                                          <a:pt x="581" y="244"/>
                                        </a:lnTo>
                                        <a:lnTo>
                                          <a:pt x="577" y="230"/>
                                        </a:lnTo>
                                        <a:lnTo>
                                          <a:pt x="577" y="220"/>
                                        </a:lnTo>
                                        <a:lnTo>
                                          <a:pt x="562" y="172"/>
                                        </a:lnTo>
                                        <a:lnTo>
                                          <a:pt x="557" y="163"/>
                                        </a:lnTo>
                                        <a:lnTo>
                                          <a:pt x="548" y="148"/>
                                        </a:lnTo>
                                        <a:lnTo>
                                          <a:pt x="543" y="139"/>
                                        </a:lnTo>
                                        <a:lnTo>
                                          <a:pt x="538" y="124"/>
                                        </a:lnTo>
                                        <a:lnTo>
                                          <a:pt x="456" y="43"/>
                                        </a:lnTo>
                                        <a:lnTo>
                                          <a:pt x="442" y="38"/>
                                        </a:lnTo>
                                        <a:lnTo>
                                          <a:pt x="432" y="33"/>
                                        </a:lnTo>
                                        <a:lnTo>
                                          <a:pt x="418" y="24"/>
                                        </a:lnTo>
                                        <a:lnTo>
                                          <a:pt x="408" y="19"/>
                                        </a:lnTo>
                                        <a:lnTo>
                                          <a:pt x="360" y="4"/>
                                        </a:lnTo>
                                        <a:lnTo>
                                          <a:pt x="351" y="4"/>
                                        </a:lnTo>
                                        <a:lnTo>
                                          <a:pt x="336" y="0"/>
                                        </a:lnTo>
                                        <a:lnTo>
                                          <a:pt x="245" y="0"/>
                                        </a:lnTo>
                                        <a:lnTo>
                                          <a:pt x="231" y="4"/>
                                        </a:lnTo>
                                        <a:lnTo>
                                          <a:pt x="221" y="4"/>
                                        </a:lnTo>
                                        <a:lnTo>
                                          <a:pt x="173" y="19"/>
                                        </a:lnTo>
                                        <a:lnTo>
                                          <a:pt x="163" y="24"/>
                                        </a:lnTo>
                                        <a:lnTo>
                                          <a:pt x="149" y="33"/>
                                        </a:lnTo>
                                        <a:lnTo>
                                          <a:pt x="139" y="38"/>
                                        </a:lnTo>
                                        <a:lnTo>
                                          <a:pt x="125" y="43"/>
                                        </a:lnTo>
                                        <a:lnTo>
                                          <a:pt x="43" y="124"/>
                                        </a:lnTo>
                                        <a:lnTo>
                                          <a:pt x="38" y="139"/>
                                        </a:lnTo>
                                        <a:lnTo>
                                          <a:pt x="34" y="148"/>
                                        </a:lnTo>
                                        <a:lnTo>
                                          <a:pt x="24" y="163"/>
                                        </a:lnTo>
                                        <a:lnTo>
                                          <a:pt x="19" y="172"/>
                                        </a:lnTo>
                                        <a:lnTo>
                                          <a:pt x="5" y="220"/>
                                        </a:lnTo>
                                        <a:lnTo>
                                          <a:pt x="5" y="230"/>
                                        </a:lnTo>
                                        <a:lnTo>
                                          <a:pt x="0" y="244"/>
                                        </a:lnTo>
                                        <a:lnTo>
                                          <a:pt x="0" y="292"/>
                                        </a:lnTo>
                                        <a:lnTo>
                                          <a:pt x="19" y="292"/>
                                        </a:lnTo>
                                        <a:lnTo>
                                          <a:pt x="19" y="244"/>
                                        </a:lnTo>
                                        <a:lnTo>
                                          <a:pt x="24" y="230"/>
                                        </a:lnTo>
                                        <a:lnTo>
                                          <a:pt x="24" y="220"/>
                                        </a:lnTo>
                                        <a:lnTo>
                                          <a:pt x="38" y="182"/>
                                        </a:lnTo>
                                        <a:lnTo>
                                          <a:pt x="43" y="172"/>
                                        </a:lnTo>
                                        <a:lnTo>
                                          <a:pt x="53" y="158"/>
                                        </a:lnTo>
                                        <a:lnTo>
                                          <a:pt x="58" y="148"/>
                                        </a:lnTo>
                                        <a:lnTo>
                                          <a:pt x="62" y="134"/>
                                        </a:lnTo>
                                        <a:lnTo>
                                          <a:pt x="135" y="62"/>
                                        </a:lnTo>
                                        <a:lnTo>
                                          <a:pt x="149" y="57"/>
                                        </a:lnTo>
                                        <a:lnTo>
                                          <a:pt x="159" y="52"/>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2"/>
                                        </a:lnTo>
                                        <a:lnTo>
                                          <a:pt x="432" y="57"/>
                                        </a:lnTo>
                                        <a:lnTo>
                                          <a:pt x="447" y="62"/>
                                        </a:lnTo>
                                        <a:lnTo>
                                          <a:pt x="519" y="134"/>
                                        </a:lnTo>
                                        <a:lnTo>
                                          <a:pt x="524" y="148"/>
                                        </a:lnTo>
                                        <a:lnTo>
                                          <a:pt x="529" y="158"/>
                                        </a:lnTo>
                                        <a:lnTo>
                                          <a:pt x="538" y="172"/>
                                        </a:lnTo>
                                        <a:lnTo>
                                          <a:pt x="543" y="182"/>
                                        </a:lnTo>
                                        <a:lnTo>
                                          <a:pt x="557" y="220"/>
                                        </a:lnTo>
                                        <a:lnTo>
                                          <a:pt x="557" y="230"/>
                                        </a:lnTo>
                                        <a:lnTo>
                                          <a:pt x="562" y="244"/>
                                        </a:lnTo>
                                        <a:lnTo>
                                          <a:pt x="562" y="273"/>
                                        </a:lnTo>
                                        <a:lnTo>
                                          <a:pt x="567" y="292"/>
                                        </a:lnTo>
                                        <a:lnTo>
                                          <a:pt x="567" y="287"/>
                                        </a:lnTo>
                                        <a:lnTo>
                                          <a:pt x="562" y="307"/>
                                        </a:lnTo>
                                        <a:lnTo>
                                          <a:pt x="562" y="335"/>
                                        </a:lnTo>
                                        <a:lnTo>
                                          <a:pt x="557" y="350"/>
                                        </a:lnTo>
                                        <a:lnTo>
                                          <a:pt x="557" y="359"/>
                                        </a:lnTo>
                                        <a:lnTo>
                                          <a:pt x="543" y="398"/>
                                        </a:lnTo>
                                        <a:lnTo>
                                          <a:pt x="538" y="407"/>
                                        </a:lnTo>
                                        <a:lnTo>
                                          <a:pt x="529" y="422"/>
                                        </a:lnTo>
                                        <a:lnTo>
                                          <a:pt x="524" y="431"/>
                                        </a:lnTo>
                                        <a:lnTo>
                                          <a:pt x="519" y="446"/>
                                        </a:lnTo>
                                        <a:lnTo>
                                          <a:pt x="447" y="518"/>
                                        </a:lnTo>
                                        <a:lnTo>
                                          <a:pt x="432" y="522"/>
                                        </a:lnTo>
                                        <a:lnTo>
                                          <a:pt x="423" y="527"/>
                                        </a:lnTo>
                                        <a:lnTo>
                                          <a:pt x="408" y="537"/>
                                        </a:lnTo>
                                        <a:lnTo>
                                          <a:pt x="399" y="542"/>
                                        </a:lnTo>
                                        <a:lnTo>
                                          <a:pt x="360" y="556"/>
                                        </a:lnTo>
                                        <a:lnTo>
                                          <a:pt x="351" y="556"/>
                                        </a:lnTo>
                                        <a:lnTo>
                                          <a:pt x="336" y="561"/>
                                        </a:lnTo>
                                        <a:lnTo>
                                          <a:pt x="308" y="561"/>
                                        </a:lnTo>
                                        <a:lnTo>
                                          <a:pt x="288" y="566"/>
                                        </a:lnTo>
                                        <a:lnTo>
                                          <a:pt x="293" y="566"/>
                                        </a:lnTo>
                                        <a:lnTo>
                                          <a:pt x="274" y="561"/>
                                        </a:lnTo>
                                        <a:lnTo>
                                          <a:pt x="245" y="561"/>
                                        </a:lnTo>
                                        <a:lnTo>
                                          <a:pt x="231" y="556"/>
                                        </a:lnTo>
                                        <a:lnTo>
                                          <a:pt x="221" y="556"/>
                                        </a:lnTo>
                                        <a:lnTo>
                                          <a:pt x="183" y="542"/>
                                        </a:lnTo>
                                        <a:lnTo>
                                          <a:pt x="173" y="537"/>
                                        </a:lnTo>
                                        <a:lnTo>
                                          <a:pt x="159" y="527"/>
                                        </a:lnTo>
                                        <a:lnTo>
                                          <a:pt x="149" y="522"/>
                                        </a:lnTo>
                                        <a:lnTo>
                                          <a:pt x="135" y="518"/>
                                        </a:lnTo>
                                        <a:lnTo>
                                          <a:pt x="62" y="446"/>
                                        </a:lnTo>
                                        <a:lnTo>
                                          <a:pt x="58" y="431"/>
                                        </a:lnTo>
                                        <a:lnTo>
                                          <a:pt x="53" y="422"/>
                                        </a:lnTo>
                                        <a:lnTo>
                                          <a:pt x="43" y="407"/>
                                        </a:lnTo>
                                        <a:lnTo>
                                          <a:pt x="38" y="398"/>
                                        </a:lnTo>
                                        <a:lnTo>
                                          <a:pt x="24" y="359"/>
                                        </a:lnTo>
                                        <a:lnTo>
                                          <a:pt x="24" y="350"/>
                                        </a:lnTo>
                                        <a:lnTo>
                                          <a:pt x="19" y="335"/>
                                        </a:lnTo>
                                        <a:lnTo>
                                          <a:pt x="19" y="292"/>
                                        </a:lnTo>
                                        <a:lnTo>
                                          <a:pt x="0"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7" name="Freeform 3246"/>
                                <wps:cNvSpPr>
                                  <a:spLocks/>
                                </wps:cNvSpPr>
                                <wps:spPr bwMode="auto">
                                  <a:xfrm>
                                    <a:off x="3421" y="926"/>
                                    <a:ext cx="135" cy="187"/>
                                  </a:xfrm>
                                  <a:custGeom>
                                    <a:avLst/>
                                    <a:gdLst>
                                      <a:gd name="T0" fmla="*/ 116 w 135"/>
                                      <a:gd name="T1" fmla="*/ 182 h 187"/>
                                      <a:gd name="T2" fmla="*/ 120 w 135"/>
                                      <a:gd name="T3" fmla="*/ 187 h 187"/>
                                      <a:gd name="T4" fmla="*/ 130 w 135"/>
                                      <a:gd name="T5" fmla="*/ 187 h 187"/>
                                      <a:gd name="T6" fmla="*/ 135 w 135"/>
                                      <a:gd name="T7" fmla="*/ 182 h 187"/>
                                      <a:gd name="T8" fmla="*/ 135 w 135"/>
                                      <a:gd name="T9" fmla="*/ 173 h 187"/>
                                      <a:gd name="T10" fmla="*/ 20 w 135"/>
                                      <a:gd name="T11" fmla="*/ 5 h 187"/>
                                      <a:gd name="T12" fmla="*/ 15 w 135"/>
                                      <a:gd name="T13" fmla="*/ 0 h 187"/>
                                      <a:gd name="T14" fmla="*/ 5 w 135"/>
                                      <a:gd name="T15" fmla="*/ 0 h 187"/>
                                      <a:gd name="T16" fmla="*/ 0 w 135"/>
                                      <a:gd name="T17" fmla="*/ 5 h 187"/>
                                      <a:gd name="T18" fmla="*/ 0 w 135"/>
                                      <a:gd name="T19" fmla="*/ 14 h 187"/>
                                      <a:gd name="T20" fmla="*/ 116 w 135"/>
                                      <a:gd name="T21"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116" y="182"/>
                                        </a:moveTo>
                                        <a:lnTo>
                                          <a:pt x="120" y="187"/>
                                        </a:lnTo>
                                        <a:lnTo>
                                          <a:pt x="130" y="187"/>
                                        </a:lnTo>
                                        <a:lnTo>
                                          <a:pt x="135" y="182"/>
                                        </a:lnTo>
                                        <a:lnTo>
                                          <a:pt x="135" y="173"/>
                                        </a:lnTo>
                                        <a:lnTo>
                                          <a:pt x="20" y="5"/>
                                        </a:lnTo>
                                        <a:lnTo>
                                          <a:pt x="15" y="0"/>
                                        </a:lnTo>
                                        <a:lnTo>
                                          <a:pt x="5" y="0"/>
                                        </a:lnTo>
                                        <a:lnTo>
                                          <a:pt x="0" y="5"/>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8" name="Freeform 3247"/>
                                <wps:cNvSpPr>
                                  <a:spLocks/>
                                </wps:cNvSpPr>
                                <wps:spPr bwMode="auto">
                                  <a:xfrm>
                                    <a:off x="3421" y="192"/>
                                    <a:ext cx="20" cy="753"/>
                                  </a:xfrm>
                                  <a:custGeom>
                                    <a:avLst/>
                                    <a:gdLst>
                                      <a:gd name="T0" fmla="*/ 0 w 20"/>
                                      <a:gd name="T1" fmla="*/ 744 h 753"/>
                                      <a:gd name="T2" fmla="*/ 0 w 20"/>
                                      <a:gd name="T3" fmla="*/ 748 h 753"/>
                                      <a:gd name="T4" fmla="*/ 5 w 20"/>
                                      <a:gd name="T5" fmla="*/ 748 h 753"/>
                                      <a:gd name="T6" fmla="*/ 5 w 20"/>
                                      <a:gd name="T7" fmla="*/ 753 h 753"/>
                                      <a:gd name="T8" fmla="*/ 15 w 20"/>
                                      <a:gd name="T9" fmla="*/ 753 h 753"/>
                                      <a:gd name="T10" fmla="*/ 15 w 20"/>
                                      <a:gd name="T11" fmla="*/ 748 h 753"/>
                                      <a:gd name="T12" fmla="*/ 20 w 20"/>
                                      <a:gd name="T13" fmla="*/ 748 h 753"/>
                                      <a:gd name="T14" fmla="*/ 20 w 20"/>
                                      <a:gd name="T15" fmla="*/ 5 h 753"/>
                                      <a:gd name="T16" fmla="*/ 15 w 20"/>
                                      <a:gd name="T17" fmla="*/ 5 h 753"/>
                                      <a:gd name="T18" fmla="*/ 15 w 20"/>
                                      <a:gd name="T19" fmla="*/ 0 h 753"/>
                                      <a:gd name="T20" fmla="*/ 5 w 20"/>
                                      <a:gd name="T21" fmla="*/ 0 h 753"/>
                                      <a:gd name="T22" fmla="*/ 5 w 20"/>
                                      <a:gd name="T23" fmla="*/ 5 h 753"/>
                                      <a:gd name="T24" fmla="*/ 0 w 20"/>
                                      <a:gd name="T25" fmla="*/ 5 h 753"/>
                                      <a:gd name="T26" fmla="*/ 0 w 20"/>
                                      <a:gd name="T27" fmla="*/ 10 h 753"/>
                                      <a:gd name="T28" fmla="*/ 0 w 20"/>
                                      <a:gd name="T29" fmla="*/ 744 h 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3">
                                        <a:moveTo>
                                          <a:pt x="0" y="744"/>
                                        </a:moveTo>
                                        <a:lnTo>
                                          <a:pt x="0" y="748"/>
                                        </a:lnTo>
                                        <a:lnTo>
                                          <a:pt x="5" y="748"/>
                                        </a:lnTo>
                                        <a:lnTo>
                                          <a:pt x="5" y="753"/>
                                        </a:lnTo>
                                        <a:lnTo>
                                          <a:pt x="15" y="753"/>
                                        </a:lnTo>
                                        <a:lnTo>
                                          <a:pt x="15" y="748"/>
                                        </a:lnTo>
                                        <a:lnTo>
                                          <a:pt x="20" y="748"/>
                                        </a:lnTo>
                                        <a:lnTo>
                                          <a:pt x="20" y="5"/>
                                        </a:lnTo>
                                        <a:lnTo>
                                          <a:pt x="15" y="5"/>
                                        </a:lnTo>
                                        <a:lnTo>
                                          <a:pt x="15" y="0"/>
                                        </a:lnTo>
                                        <a:lnTo>
                                          <a:pt x="5" y="0"/>
                                        </a:lnTo>
                                        <a:lnTo>
                                          <a:pt x="5"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9" name="Freeform 3248"/>
                                <wps:cNvSpPr>
                                  <a:spLocks/>
                                </wps:cNvSpPr>
                                <wps:spPr bwMode="auto">
                                  <a:xfrm>
                                    <a:off x="3988" y="926"/>
                                    <a:ext cx="135" cy="187"/>
                                  </a:xfrm>
                                  <a:custGeom>
                                    <a:avLst/>
                                    <a:gdLst>
                                      <a:gd name="T0" fmla="*/ 0 w 135"/>
                                      <a:gd name="T1" fmla="*/ 173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5 h 187"/>
                                      <a:gd name="T14" fmla="*/ 130 w 135"/>
                                      <a:gd name="T15" fmla="*/ 0 h 187"/>
                                      <a:gd name="T16" fmla="*/ 120 w 135"/>
                                      <a:gd name="T17" fmla="*/ 0 h 187"/>
                                      <a:gd name="T18" fmla="*/ 116 w 135"/>
                                      <a:gd name="T19" fmla="*/ 5 h 187"/>
                                      <a:gd name="T20" fmla="*/ 0 w 135"/>
                                      <a:gd name="T21" fmla="*/ 173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0" y="173"/>
                                        </a:moveTo>
                                        <a:lnTo>
                                          <a:pt x="0" y="182"/>
                                        </a:lnTo>
                                        <a:lnTo>
                                          <a:pt x="5" y="187"/>
                                        </a:lnTo>
                                        <a:lnTo>
                                          <a:pt x="15" y="187"/>
                                        </a:lnTo>
                                        <a:lnTo>
                                          <a:pt x="20" y="182"/>
                                        </a:lnTo>
                                        <a:lnTo>
                                          <a:pt x="135" y="14"/>
                                        </a:lnTo>
                                        <a:lnTo>
                                          <a:pt x="135" y="5"/>
                                        </a:lnTo>
                                        <a:lnTo>
                                          <a:pt x="130" y="0"/>
                                        </a:lnTo>
                                        <a:lnTo>
                                          <a:pt x="120" y="0"/>
                                        </a:lnTo>
                                        <a:lnTo>
                                          <a:pt x="116"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0" name="Freeform 3249"/>
                                <wps:cNvSpPr>
                                  <a:spLocks/>
                                </wps:cNvSpPr>
                                <wps:spPr bwMode="auto">
                                  <a:xfrm>
                                    <a:off x="4104" y="192"/>
                                    <a:ext cx="19" cy="753"/>
                                  </a:xfrm>
                                  <a:custGeom>
                                    <a:avLst/>
                                    <a:gdLst>
                                      <a:gd name="T0" fmla="*/ 0 w 19"/>
                                      <a:gd name="T1" fmla="*/ 744 h 753"/>
                                      <a:gd name="T2" fmla="*/ 0 w 19"/>
                                      <a:gd name="T3" fmla="*/ 748 h 753"/>
                                      <a:gd name="T4" fmla="*/ 4 w 19"/>
                                      <a:gd name="T5" fmla="*/ 748 h 753"/>
                                      <a:gd name="T6" fmla="*/ 4 w 19"/>
                                      <a:gd name="T7" fmla="*/ 753 h 753"/>
                                      <a:gd name="T8" fmla="*/ 14 w 19"/>
                                      <a:gd name="T9" fmla="*/ 753 h 753"/>
                                      <a:gd name="T10" fmla="*/ 14 w 19"/>
                                      <a:gd name="T11" fmla="*/ 748 h 753"/>
                                      <a:gd name="T12" fmla="*/ 19 w 19"/>
                                      <a:gd name="T13" fmla="*/ 748 h 753"/>
                                      <a:gd name="T14" fmla="*/ 19 w 19"/>
                                      <a:gd name="T15" fmla="*/ 5 h 753"/>
                                      <a:gd name="T16" fmla="*/ 14 w 19"/>
                                      <a:gd name="T17" fmla="*/ 5 h 753"/>
                                      <a:gd name="T18" fmla="*/ 14 w 19"/>
                                      <a:gd name="T19" fmla="*/ 0 h 753"/>
                                      <a:gd name="T20" fmla="*/ 4 w 19"/>
                                      <a:gd name="T21" fmla="*/ 0 h 753"/>
                                      <a:gd name="T22" fmla="*/ 4 w 19"/>
                                      <a:gd name="T23" fmla="*/ 5 h 753"/>
                                      <a:gd name="T24" fmla="*/ 0 w 19"/>
                                      <a:gd name="T25" fmla="*/ 5 h 753"/>
                                      <a:gd name="T26" fmla="*/ 0 w 19"/>
                                      <a:gd name="T27" fmla="*/ 10 h 753"/>
                                      <a:gd name="T28" fmla="*/ 0 w 19"/>
                                      <a:gd name="T29" fmla="*/ 744 h 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3">
                                        <a:moveTo>
                                          <a:pt x="0" y="744"/>
                                        </a:moveTo>
                                        <a:lnTo>
                                          <a:pt x="0" y="748"/>
                                        </a:lnTo>
                                        <a:lnTo>
                                          <a:pt x="4" y="748"/>
                                        </a:lnTo>
                                        <a:lnTo>
                                          <a:pt x="4" y="753"/>
                                        </a:lnTo>
                                        <a:lnTo>
                                          <a:pt x="14" y="753"/>
                                        </a:lnTo>
                                        <a:lnTo>
                                          <a:pt x="14" y="748"/>
                                        </a:lnTo>
                                        <a:lnTo>
                                          <a:pt x="19" y="748"/>
                                        </a:lnTo>
                                        <a:lnTo>
                                          <a:pt x="19" y="5"/>
                                        </a:lnTo>
                                        <a:lnTo>
                                          <a:pt x="14" y="5"/>
                                        </a:lnTo>
                                        <a:lnTo>
                                          <a:pt x="14" y="0"/>
                                        </a:lnTo>
                                        <a:lnTo>
                                          <a:pt x="4" y="0"/>
                                        </a:lnTo>
                                        <a:lnTo>
                                          <a:pt x="4"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1" name="Freeform 3250"/>
                                <wps:cNvSpPr>
                                  <a:spLocks/>
                                </wps:cNvSpPr>
                                <wps:spPr bwMode="auto">
                                  <a:xfrm>
                                    <a:off x="3417" y="115"/>
                                    <a:ext cx="706" cy="154"/>
                                  </a:xfrm>
                                  <a:custGeom>
                                    <a:avLst/>
                                    <a:gdLst>
                                      <a:gd name="T0" fmla="*/ 9 w 706"/>
                                      <a:gd name="T1" fmla="*/ 96 h 154"/>
                                      <a:gd name="T2" fmla="*/ 24 w 706"/>
                                      <a:gd name="T3" fmla="*/ 87 h 154"/>
                                      <a:gd name="T4" fmla="*/ 14 w 706"/>
                                      <a:gd name="T5" fmla="*/ 72 h 154"/>
                                      <a:gd name="T6" fmla="*/ 28 w 706"/>
                                      <a:gd name="T7" fmla="*/ 58 h 154"/>
                                      <a:gd name="T8" fmla="*/ 38 w 706"/>
                                      <a:gd name="T9" fmla="*/ 48 h 154"/>
                                      <a:gd name="T10" fmla="*/ 57 w 706"/>
                                      <a:gd name="T11" fmla="*/ 39 h 154"/>
                                      <a:gd name="T12" fmla="*/ 76 w 706"/>
                                      <a:gd name="T13" fmla="*/ 39 h 154"/>
                                      <a:gd name="T14" fmla="*/ 91 w 706"/>
                                      <a:gd name="T15" fmla="*/ 29 h 154"/>
                                      <a:gd name="T16" fmla="*/ 115 w 706"/>
                                      <a:gd name="T17" fmla="*/ 24 h 154"/>
                                      <a:gd name="T18" fmla="*/ 182 w 706"/>
                                      <a:gd name="T19" fmla="*/ 19 h 154"/>
                                      <a:gd name="T20" fmla="*/ 216 w 706"/>
                                      <a:gd name="T21" fmla="*/ 29 h 154"/>
                                      <a:gd name="T22" fmla="*/ 240 w 706"/>
                                      <a:gd name="T23" fmla="*/ 39 h 154"/>
                                      <a:gd name="T24" fmla="*/ 254 w 706"/>
                                      <a:gd name="T25" fmla="*/ 39 h 154"/>
                                      <a:gd name="T26" fmla="*/ 269 w 706"/>
                                      <a:gd name="T27" fmla="*/ 58 h 154"/>
                                      <a:gd name="T28" fmla="*/ 283 w 706"/>
                                      <a:gd name="T29" fmla="*/ 82 h 154"/>
                                      <a:gd name="T30" fmla="*/ 312 w 706"/>
                                      <a:gd name="T31" fmla="*/ 115 h 154"/>
                                      <a:gd name="T32" fmla="*/ 341 w 706"/>
                                      <a:gd name="T33" fmla="*/ 144 h 154"/>
                                      <a:gd name="T34" fmla="*/ 360 w 706"/>
                                      <a:gd name="T35" fmla="*/ 149 h 154"/>
                                      <a:gd name="T36" fmla="*/ 466 w 706"/>
                                      <a:gd name="T37" fmla="*/ 149 h 154"/>
                                      <a:gd name="T38" fmla="*/ 562 w 706"/>
                                      <a:gd name="T39" fmla="*/ 144 h 154"/>
                                      <a:gd name="T40" fmla="*/ 591 w 706"/>
                                      <a:gd name="T41" fmla="*/ 134 h 154"/>
                                      <a:gd name="T42" fmla="*/ 615 w 706"/>
                                      <a:gd name="T43" fmla="*/ 130 h 154"/>
                                      <a:gd name="T44" fmla="*/ 629 w 706"/>
                                      <a:gd name="T45" fmla="*/ 120 h 154"/>
                                      <a:gd name="T46" fmla="*/ 648 w 706"/>
                                      <a:gd name="T47" fmla="*/ 115 h 154"/>
                                      <a:gd name="T48" fmla="*/ 663 w 706"/>
                                      <a:gd name="T49" fmla="*/ 106 h 154"/>
                                      <a:gd name="T50" fmla="*/ 687 w 706"/>
                                      <a:gd name="T51" fmla="*/ 96 h 154"/>
                                      <a:gd name="T52" fmla="*/ 706 w 706"/>
                                      <a:gd name="T53" fmla="*/ 82 h 154"/>
                                      <a:gd name="T54" fmla="*/ 696 w 706"/>
                                      <a:gd name="T55" fmla="*/ 77 h 154"/>
                                      <a:gd name="T56" fmla="*/ 663 w 706"/>
                                      <a:gd name="T57" fmla="*/ 87 h 154"/>
                                      <a:gd name="T58" fmla="*/ 643 w 706"/>
                                      <a:gd name="T59" fmla="*/ 91 h 154"/>
                                      <a:gd name="T60" fmla="*/ 624 w 706"/>
                                      <a:gd name="T61" fmla="*/ 101 h 154"/>
                                      <a:gd name="T62" fmla="*/ 610 w 706"/>
                                      <a:gd name="T63" fmla="*/ 106 h 154"/>
                                      <a:gd name="T64" fmla="*/ 591 w 706"/>
                                      <a:gd name="T65" fmla="*/ 115 h 154"/>
                                      <a:gd name="T66" fmla="*/ 557 w 706"/>
                                      <a:gd name="T67" fmla="*/ 120 h 154"/>
                                      <a:gd name="T68" fmla="*/ 523 w 706"/>
                                      <a:gd name="T69" fmla="*/ 134 h 154"/>
                                      <a:gd name="T70" fmla="*/ 451 w 706"/>
                                      <a:gd name="T71" fmla="*/ 134 h 154"/>
                                      <a:gd name="T72" fmla="*/ 355 w 706"/>
                                      <a:gd name="T73" fmla="*/ 130 h 154"/>
                                      <a:gd name="T74" fmla="*/ 355 w 706"/>
                                      <a:gd name="T75" fmla="*/ 125 h 154"/>
                                      <a:gd name="T76" fmla="*/ 326 w 706"/>
                                      <a:gd name="T77" fmla="*/ 101 h 154"/>
                                      <a:gd name="T78" fmla="*/ 317 w 706"/>
                                      <a:gd name="T79" fmla="*/ 87 h 154"/>
                                      <a:gd name="T80" fmla="*/ 288 w 706"/>
                                      <a:gd name="T81" fmla="*/ 53 h 154"/>
                                      <a:gd name="T82" fmla="*/ 273 w 706"/>
                                      <a:gd name="T83" fmla="*/ 43 h 154"/>
                                      <a:gd name="T84" fmla="*/ 264 w 706"/>
                                      <a:gd name="T85" fmla="*/ 34 h 154"/>
                                      <a:gd name="T86" fmla="*/ 254 w 706"/>
                                      <a:gd name="T87" fmla="*/ 19 h 154"/>
                                      <a:gd name="T88" fmla="*/ 240 w 706"/>
                                      <a:gd name="T89" fmla="*/ 15 h 154"/>
                                      <a:gd name="T90" fmla="*/ 221 w 706"/>
                                      <a:gd name="T91" fmla="*/ 5 h 154"/>
                                      <a:gd name="T92" fmla="*/ 148 w 706"/>
                                      <a:gd name="T93" fmla="*/ 0 h 154"/>
                                      <a:gd name="T94" fmla="*/ 105 w 706"/>
                                      <a:gd name="T95" fmla="*/ 10 h 154"/>
                                      <a:gd name="T96" fmla="*/ 67 w 706"/>
                                      <a:gd name="T97" fmla="*/ 19 h 154"/>
                                      <a:gd name="T98" fmla="*/ 72 w 706"/>
                                      <a:gd name="T99" fmla="*/ 19 h 154"/>
                                      <a:gd name="T100" fmla="*/ 38 w 706"/>
                                      <a:gd name="T101" fmla="*/ 24 h 154"/>
                                      <a:gd name="T102" fmla="*/ 19 w 706"/>
                                      <a:gd name="T103" fmla="*/ 39 h 154"/>
                                      <a:gd name="T104" fmla="*/ 4 w 706"/>
                                      <a:gd name="T105" fmla="*/ 53 h 154"/>
                                      <a:gd name="T106" fmla="*/ 0 w 706"/>
                                      <a:gd name="T107" fmla="*/ 87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06" h="154">
                                        <a:moveTo>
                                          <a:pt x="4" y="87"/>
                                        </a:moveTo>
                                        <a:lnTo>
                                          <a:pt x="4" y="91"/>
                                        </a:lnTo>
                                        <a:lnTo>
                                          <a:pt x="9" y="96"/>
                                        </a:lnTo>
                                        <a:lnTo>
                                          <a:pt x="19" y="96"/>
                                        </a:lnTo>
                                        <a:lnTo>
                                          <a:pt x="24" y="91"/>
                                        </a:lnTo>
                                        <a:lnTo>
                                          <a:pt x="24" y="87"/>
                                        </a:lnTo>
                                        <a:lnTo>
                                          <a:pt x="19" y="82"/>
                                        </a:lnTo>
                                        <a:lnTo>
                                          <a:pt x="19" y="77"/>
                                        </a:lnTo>
                                        <a:lnTo>
                                          <a:pt x="14" y="72"/>
                                        </a:lnTo>
                                        <a:lnTo>
                                          <a:pt x="19" y="72"/>
                                        </a:lnTo>
                                        <a:lnTo>
                                          <a:pt x="24" y="63"/>
                                        </a:lnTo>
                                        <a:lnTo>
                                          <a:pt x="28" y="58"/>
                                        </a:lnTo>
                                        <a:lnTo>
                                          <a:pt x="24" y="53"/>
                                        </a:lnTo>
                                        <a:lnTo>
                                          <a:pt x="28" y="58"/>
                                        </a:lnTo>
                                        <a:lnTo>
                                          <a:pt x="38" y="48"/>
                                        </a:lnTo>
                                        <a:lnTo>
                                          <a:pt x="43" y="48"/>
                                        </a:lnTo>
                                        <a:lnTo>
                                          <a:pt x="48" y="43"/>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19"/>
                                        </a:lnTo>
                                        <a:lnTo>
                                          <a:pt x="182" y="19"/>
                                        </a:lnTo>
                                        <a:lnTo>
                                          <a:pt x="192" y="24"/>
                                        </a:lnTo>
                                        <a:lnTo>
                                          <a:pt x="211" y="24"/>
                                        </a:lnTo>
                                        <a:lnTo>
                                          <a:pt x="216" y="29"/>
                                        </a:lnTo>
                                        <a:lnTo>
                                          <a:pt x="225" y="29"/>
                                        </a:lnTo>
                                        <a:lnTo>
                                          <a:pt x="230" y="34"/>
                                        </a:lnTo>
                                        <a:lnTo>
                                          <a:pt x="240" y="39"/>
                                        </a:lnTo>
                                        <a:lnTo>
                                          <a:pt x="245" y="39"/>
                                        </a:lnTo>
                                        <a:lnTo>
                                          <a:pt x="249" y="43"/>
                                        </a:lnTo>
                                        <a:lnTo>
                                          <a:pt x="254" y="39"/>
                                        </a:lnTo>
                                        <a:lnTo>
                                          <a:pt x="254" y="43"/>
                                        </a:lnTo>
                                        <a:lnTo>
                                          <a:pt x="264" y="53"/>
                                        </a:lnTo>
                                        <a:lnTo>
                                          <a:pt x="269" y="58"/>
                                        </a:lnTo>
                                        <a:lnTo>
                                          <a:pt x="269" y="63"/>
                                        </a:lnTo>
                                        <a:lnTo>
                                          <a:pt x="283" y="77"/>
                                        </a:lnTo>
                                        <a:lnTo>
                                          <a:pt x="283" y="82"/>
                                        </a:lnTo>
                                        <a:lnTo>
                                          <a:pt x="297" y="96"/>
                                        </a:lnTo>
                                        <a:lnTo>
                                          <a:pt x="297" y="101"/>
                                        </a:lnTo>
                                        <a:lnTo>
                                          <a:pt x="312" y="115"/>
                                        </a:lnTo>
                                        <a:lnTo>
                                          <a:pt x="317" y="110"/>
                                        </a:lnTo>
                                        <a:lnTo>
                                          <a:pt x="312" y="115"/>
                                        </a:lnTo>
                                        <a:lnTo>
                                          <a:pt x="341" y="144"/>
                                        </a:lnTo>
                                        <a:lnTo>
                                          <a:pt x="350" y="144"/>
                                        </a:lnTo>
                                        <a:lnTo>
                                          <a:pt x="350" y="149"/>
                                        </a:lnTo>
                                        <a:lnTo>
                                          <a:pt x="360" y="149"/>
                                        </a:lnTo>
                                        <a:lnTo>
                                          <a:pt x="365" y="154"/>
                                        </a:lnTo>
                                        <a:lnTo>
                                          <a:pt x="461" y="154"/>
                                        </a:lnTo>
                                        <a:lnTo>
                                          <a:pt x="466" y="149"/>
                                        </a:lnTo>
                                        <a:lnTo>
                                          <a:pt x="528" y="149"/>
                                        </a:lnTo>
                                        <a:lnTo>
                                          <a:pt x="533" y="144"/>
                                        </a:lnTo>
                                        <a:lnTo>
                                          <a:pt x="562" y="144"/>
                                        </a:lnTo>
                                        <a:lnTo>
                                          <a:pt x="567" y="139"/>
                                        </a:lnTo>
                                        <a:lnTo>
                                          <a:pt x="586" y="139"/>
                                        </a:lnTo>
                                        <a:lnTo>
                                          <a:pt x="591" y="134"/>
                                        </a:lnTo>
                                        <a:lnTo>
                                          <a:pt x="600" y="134"/>
                                        </a:lnTo>
                                        <a:lnTo>
                                          <a:pt x="605" y="130"/>
                                        </a:lnTo>
                                        <a:lnTo>
                                          <a:pt x="615" y="130"/>
                                        </a:lnTo>
                                        <a:lnTo>
                                          <a:pt x="619" y="125"/>
                                        </a:lnTo>
                                        <a:lnTo>
                                          <a:pt x="624" y="125"/>
                                        </a:lnTo>
                                        <a:lnTo>
                                          <a:pt x="629" y="120"/>
                                        </a:lnTo>
                                        <a:lnTo>
                                          <a:pt x="634" y="120"/>
                                        </a:lnTo>
                                        <a:lnTo>
                                          <a:pt x="639" y="115"/>
                                        </a:lnTo>
                                        <a:lnTo>
                                          <a:pt x="648" y="115"/>
                                        </a:lnTo>
                                        <a:lnTo>
                                          <a:pt x="653" y="110"/>
                                        </a:lnTo>
                                        <a:lnTo>
                                          <a:pt x="658" y="110"/>
                                        </a:lnTo>
                                        <a:lnTo>
                                          <a:pt x="663" y="106"/>
                                        </a:lnTo>
                                        <a:lnTo>
                                          <a:pt x="672" y="101"/>
                                        </a:lnTo>
                                        <a:lnTo>
                                          <a:pt x="682" y="101"/>
                                        </a:lnTo>
                                        <a:lnTo>
                                          <a:pt x="687" y="96"/>
                                        </a:lnTo>
                                        <a:lnTo>
                                          <a:pt x="701" y="96"/>
                                        </a:lnTo>
                                        <a:lnTo>
                                          <a:pt x="706" y="91"/>
                                        </a:lnTo>
                                        <a:lnTo>
                                          <a:pt x="706" y="82"/>
                                        </a:lnTo>
                                        <a:lnTo>
                                          <a:pt x="701" y="77"/>
                                        </a:lnTo>
                                        <a:lnTo>
                                          <a:pt x="691" y="77"/>
                                        </a:lnTo>
                                        <a:lnTo>
                                          <a:pt x="696" y="77"/>
                                        </a:lnTo>
                                        <a:lnTo>
                                          <a:pt x="677" y="77"/>
                                        </a:lnTo>
                                        <a:lnTo>
                                          <a:pt x="672" y="82"/>
                                        </a:lnTo>
                                        <a:lnTo>
                                          <a:pt x="663" y="87"/>
                                        </a:lnTo>
                                        <a:lnTo>
                                          <a:pt x="653" y="87"/>
                                        </a:lnTo>
                                        <a:lnTo>
                                          <a:pt x="648" y="91"/>
                                        </a:lnTo>
                                        <a:lnTo>
                                          <a:pt x="643" y="91"/>
                                        </a:lnTo>
                                        <a:lnTo>
                                          <a:pt x="639" y="96"/>
                                        </a:lnTo>
                                        <a:lnTo>
                                          <a:pt x="629" y="96"/>
                                        </a:lnTo>
                                        <a:lnTo>
                                          <a:pt x="624" y="101"/>
                                        </a:lnTo>
                                        <a:lnTo>
                                          <a:pt x="619" y="101"/>
                                        </a:lnTo>
                                        <a:lnTo>
                                          <a:pt x="615" y="106"/>
                                        </a:lnTo>
                                        <a:lnTo>
                                          <a:pt x="610" y="106"/>
                                        </a:lnTo>
                                        <a:lnTo>
                                          <a:pt x="605" y="110"/>
                                        </a:lnTo>
                                        <a:lnTo>
                                          <a:pt x="595" y="110"/>
                                        </a:lnTo>
                                        <a:lnTo>
                                          <a:pt x="591" y="115"/>
                                        </a:lnTo>
                                        <a:lnTo>
                                          <a:pt x="581" y="115"/>
                                        </a:lnTo>
                                        <a:lnTo>
                                          <a:pt x="576" y="120"/>
                                        </a:lnTo>
                                        <a:lnTo>
                                          <a:pt x="557" y="120"/>
                                        </a:lnTo>
                                        <a:lnTo>
                                          <a:pt x="552" y="125"/>
                                        </a:lnTo>
                                        <a:lnTo>
                                          <a:pt x="528" y="125"/>
                                        </a:lnTo>
                                        <a:lnTo>
                                          <a:pt x="523" y="134"/>
                                        </a:lnTo>
                                        <a:lnTo>
                                          <a:pt x="528" y="130"/>
                                        </a:lnTo>
                                        <a:lnTo>
                                          <a:pt x="456" y="130"/>
                                        </a:lnTo>
                                        <a:lnTo>
                                          <a:pt x="451" y="134"/>
                                        </a:lnTo>
                                        <a:lnTo>
                                          <a:pt x="374" y="134"/>
                                        </a:lnTo>
                                        <a:lnTo>
                                          <a:pt x="370" y="130"/>
                                        </a:lnTo>
                                        <a:lnTo>
                                          <a:pt x="355" y="130"/>
                                        </a:lnTo>
                                        <a:lnTo>
                                          <a:pt x="360" y="130"/>
                                        </a:lnTo>
                                        <a:lnTo>
                                          <a:pt x="360" y="134"/>
                                        </a:lnTo>
                                        <a:lnTo>
                                          <a:pt x="355" y="125"/>
                                        </a:lnTo>
                                        <a:lnTo>
                                          <a:pt x="350" y="125"/>
                                        </a:lnTo>
                                        <a:lnTo>
                                          <a:pt x="331" y="106"/>
                                        </a:lnTo>
                                        <a:lnTo>
                                          <a:pt x="326" y="101"/>
                                        </a:lnTo>
                                        <a:lnTo>
                                          <a:pt x="321" y="96"/>
                                        </a:lnTo>
                                        <a:lnTo>
                                          <a:pt x="317" y="91"/>
                                        </a:lnTo>
                                        <a:lnTo>
                                          <a:pt x="317" y="87"/>
                                        </a:lnTo>
                                        <a:lnTo>
                                          <a:pt x="302" y="72"/>
                                        </a:lnTo>
                                        <a:lnTo>
                                          <a:pt x="302" y="67"/>
                                        </a:lnTo>
                                        <a:lnTo>
                                          <a:pt x="288" y="53"/>
                                        </a:lnTo>
                                        <a:lnTo>
                                          <a:pt x="288" y="48"/>
                                        </a:lnTo>
                                        <a:lnTo>
                                          <a:pt x="278" y="39"/>
                                        </a:lnTo>
                                        <a:lnTo>
                                          <a:pt x="273" y="43"/>
                                        </a:lnTo>
                                        <a:lnTo>
                                          <a:pt x="278" y="39"/>
                                        </a:lnTo>
                                        <a:lnTo>
                                          <a:pt x="269" y="29"/>
                                        </a:lnTo>
                                        <a:lnTo>
                                          <a:pt x="264" y="34"/>
                                        </a:lnTo>
                                        <a:lnTo>
                                          <a:pt x="264" y="29"/>
                                        </a:lnTo>
                                        <a:lnTo>
                                          <a:pt x="259" y="24"/>
                                        </a:lnTo>
                                        <a:lnTo>
                                          <a:pt x="254" y="19"/>
                                        </a:lnTo>
                                        <a:lnTo>
                                          <a:pt x="245" y="19"/>
                                        </a:lnTo>
                                        <a:lnTo>
                                          <a:pt x="249" y="19"/>
                                        </a:lnTo>
                                        <a:lnTo>
                                          <a:pt x="240" y="15"/>
                                        </a:lnTo>
                                        <a:lnTo>
                                          <a:pt x="235" y="10"/>
                                        </a:lnTo>
                                        <a:lnTo>
                                          <a:pt x="225" y="10"/>
                                        </a:lnTo>
                                        <a:lnTo>
                                          <a:pt x="221" y="5"/>
                                        </a:lnTo>
                                        <a:lnTo>
                                          <a:pt x="192" y="5"/>
                                        </a:lnTo>
                                        <a:lnTo>
                                          <a:pt x="182" y="0"/>
                                        </a:lnTo>
                                        <a:lnTo>
                                          <a:pt x="148" y="0"/>
                                        </a:lnTo>
                                        <a:lnTo>
                                          <a:pt x="144" y="5"/>
                                        </a:lnTo>
                                        <a:lnTo>
                                          <a:pt x="115" y="5"/>
                                        </a:lnTo>
                                        <a:lnTo>
                                          <a:pt x="105" y="10"/>
                                        </a:lnTo>
                                        <a:lnTo>
                                          <a:pt x="81" y="15"/>
                                        </a:lnTo>
                                        <a:lnTo>
                                          <a:pt x="81" y="19"/>
                                        </a:lnTo>
                                        <a:lnTo>
                                          <a:pt x="67" y="19"/>
                                        </a:lnTo>
                                        <a:lnTo>
                                          <a:pt x="62" y="29"/>
                                        </a:lnTo>
                                        <a:lnTo>
                                          <a:pt x="67" y="19"/>
                                        </a:lnTo>
                                        <a:lnTo>
                                          <a:pt x="72" y="19"/>
                                        </a:lnTo>
                                        <a:lnTo>
                                          <a:pt x="48" y="24"/>
                                        </a:lnTo>
                                        <a:lnTo>
                                          <a:pt x="48" y="29"/>
                                        </a:lnTo>
                                        <a:lnTo>
                                          <a:pt x="38" y="24"/>
                                        </a:lnTo>
                                        <a:lnTo>
                                          <a:pt x="33" y="29"/>
                                        </a:lnTo>
                                        <a:lnTo>
                                          <a:pt x="28" y="29"/>
                                        </a:lnTo>
                                        <a:lnTo>
                                          <a:pt x="19" y="39"/>
                                        </a:lnTo>
                                        <a:lnTo>
                                          <a:pt x="14" y="43"/>
                                        </a:lnTo>
                                        <a:lnTo>
                                          <a:pt x="9" y="48"/>
                                        </a:lnTo>
                                        <a:lnTo>
                                          <a:pt x="4" y="53"/>
                                        </a:lnTo>
                                        <a:lnTo>
                                          <a:pt x="9" y="63"/>
                                        </a:lnTo>
                                        <a:lnTo>
                                          <a:pt x="4" y="63"/>
                                        </a:lnTo>
                                        <a:lnTo>
                                          <a:pt x="0" y="87"/>
                                        </a:lnTo>
                                        <a:lnTo>
                                          <a:pt x="9" y="91"/>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2" name="Freeform 3251"/>
                                <wps:cNvSpPr>
                                  <a:spLocks/>
                                </wps:cNvSpPr>
                                <wps:spPr bwMode="auto">
                                  <a:xfrm>
                                    <a:off x="3594" y="1617"/>
                                    <a:ext cx="351" cy="62"/>
                                  </a:xfrm>
                                  <a:custGeom>
                                    <a:avLst/>
                                    <a:gdLst>
                                      <a:gd name="T0" fmla="*/ 0 w 73"/>
                                      <a:gd name="T1" fmla="*/ 0 h 13"/>
                                      <a:gd name="T2" fmla="*/ 37 w 73"/>
                                      <a:gd name="T3" fmla="*/ 13 h 13"/>
                                      <a:gd name="T4" fmla="*/ 73 w 73"/>
                                      <a:gd name="T5" fmla="*/ 0 h 13"/>
                                      <a:gd name="T6" fmla="*/ 0 w 73"/>
                                      <a:gd name="T7" fmla="*/ 0 h 13"/>
                                    </a:gdLst>
                                    <a:ahLst/>
                                    <a:cxnLst>
                                      <a:cxn ang="0">
                                        <a:pos x="T0" y="T1"/>
                                      </a:cxn>
                                      <a:cxn ang="0">
                                        <a:pos x="T2" y="T3"/>
                                      </a:cxn>
                                      <a:cxn ang="0">
                                        <a:pos x="T4" y="T5"/>
                                      </a:cxn>
                                      <a:cxn ang="0">
                                        <a:pos x="T6" y="T7"/>
                                      </a:cxn>
                                    </a:cxnLst>
                                    <a:rect l="0" t="0" r="r" b="b"/>
                                    <a:pathLst>
                                      <a:path w="73" h="13">
                                        <a:moveTo>
                                          <a:pt x="0" y="0"/>
                                        </a:moveTo>
                                        <a:cubicBezTo>
                                          <a:pt x="11" y="8"/>
                                          <a:pt x="24" y="13"/>
                                          <a:pt x="37" y="13"/>
                                        </a:cubicBezTo>
                                        <a:cubicBezTo>
                                          <a:pt x="50" y="12"/>
                                          <a:pt x="63" y="8"/>
                                          <a:pt x="73"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3" name="Freeform 3252"/>
                                <wps:cNvSpPr>
                                  <a:spLocks/>
                                </wps:cNvSpPr>
                                <wps:spPr bwMode="auto">
                                  <a:xfrm>
                                    <a:off x="3594" y="1602"/>
                                    <a:ext cx="356" cy="77"/>
                                  </a:xfrm>
                                  <a:custGeom>
                                    <a:avLst/>
                                    <a:gdLst>
                                      <a:gd name="T0" fmla="*/ 5 w 356"/>
                                      <a:gd name="T1" fmla="*/ 0 h 77"/>
                                      <a:gd name="T2" fmla="*/ 0 w 356"/>
                                      <a:gd name="T3" fmla="*/ 15 h 77"/>
                                      <a:gd name="T4" fmla="*/ 5 w 356"/>
                                      <a:gd name="T5" fmla="*/ 15 h 77"/>
                                      <a:gd name="T6" fmla="*/ 20 w 356"/>
                                      <a:gd name="T7" fmla="*/ 29 h 77"/>
                                      <a:gd name="T8" fmla="*/ 34 w 356"/>
                                      <a:gd name="T9" fmla="*/ 39 h 77"/>
                                      <a:gd name="T10" fmla="*/ 44 w 356"/>
                                      <a:gd name="T11" fmla="*/ 44 h 77"/>
                                      <a:gd name="T12" fmla="*/ 58 w 356"/>
                                      <a:gd name="T13" fmla="*/ 48 h 77"/>
                                      <a:gd name="T14" fmla="*/ 72 w 356"/>
                                      <a:gd name="T15" fmla="*/ 58 h 77"/>
                                      <a:gd name="T16" fmla="*/ 82 w 356"/>
                                      <a:gd name="T17" fmla="*/ 63 h 77"/>
                                      <a:gd name="T18" fmla="*/ 96 w 356"/>
                                      <a:gd name="T19" fmla="*/ 68 h 77"/>
                                      <a:gd name="T20" fmla="*/ 120 w 356"/>
                                      <a:gd name="T21" fmla="*/ 72 h 77"/>
                                      <a:gd name="T22" fmla="*/ 173 w 356"/>
                                      <a:gd name="T23" fmla="*/ 77 h 77"/>
                                      <a:gd name="T24" fmla="*/ 231 w 356"/>
                                      <a:gd name="T25" fmla="*/ 72 h 77"/>
                                      <a:gd name="T26" fmla="*/ 255 w 356"/>
                                      <a:gd name="T27" fmla="*/ 68 h 77"/>
                                      <a:gd name="T28" fmla="*/ 269 w 356"/>
                                      <a:gd name="T29" fmla="*/ 63 h 77"/>
                                      <a:gd name="T30" fmla="*/ 279 w 356"/>
                                      <a:gd name="T31" fmla="*/ 58 h 77"/>
                                      <a:gd name="T32" fmla="*/ 293 w 356"/>
                                      <a:gd name="T33" fmla="*/ 48 h 77"/>
                                      <a:gd name="T34" fmla="*/ 308 w 356"/>
                                      <a:gd name="T35" fmla="*/ 44 h 77"/>
                                      <a:gd name="T36" fmla="*/ 317 w 356"/>
                                      <a:gd name="T37" fmla="*/ 39 h 77"/>
                                      <a:gd name="T38" fmla="*/ 332 w 356"/>
                                      <a:gd name="T39" fmla="*/ 29 h 77"/>
                                      <a:gd name="T40" fmla="*/ 346 w 356"/>
                                      <a:gd name="T41" fmla="*/ 20 h 77"/>
                                      <a:gd name="T42" fmla="*/ 356 w 356"/>
                                      <a:gd name="T43" fmla="*/ 15 h 77"/>
                                      <a:gd name="T44" fmla="*/ 351 w 356"/>
                                      <a:gd name="T45" fmla="*/ 0 h 77"/>
                                      <a:gd name="T46" fmla="*/ 346 w 356"/>
                                      <a:gd name="T47" fmla="*/ 0 h 77"/>
                                      <a:gd name="T48" fmla="*/ 327 w 356"/>
                                      <a:gd name="T49" fmla="*/ 10 h 77"/>
                                      <a:gd name="T50" fmla="*/ 313 w 356"/>
                                      <a:gd name="T51" fmla="*/ 20 h 77"/>
                                      <a:gd name="T52" fmla="*/ 303 w 356"/>
                                      <a:gd name="T53" fmla="*/ 24 h 77"/>
                                      <a:gd name="T54" fmla="*/ 293 w 356"/>
                                      <a:gd name="T55" fmla="*/ 29 h 77"/>
                                      <a:gd name="T56" fmla="*/ 274 w 356"/>
                                      <a:gd name="T57" fmla="*/ 34 h 77"/>
                                      <a:gd name="T58" fmla="*/ 265 w 356"/>
                                      <a:gd name="T59" fmla="*/ 39 h 77"/>
                                      <a:gd name="T60" fmla="*/ 250 w 356"/>
                                      <a:gd name="T61" fmla="*/ 44 h 77"/>
                                      <a:gd name="T62" fmla="*/ 226 w 356"/>
                                      <a:gd name="T63" fmla="*/ 48 h 77"/>
                                      <a:gd name="T64" fmla="*/ 178 w 356"/>
                                      <a:gd name="T65" fmla="*/ 53 h 77"/>
                                      <a:gd name="T66" fmla="*/ 183 w 356"/>
                                      <a:gd name="T67" fmla="*/ 58 h 77"/>
                                      <a:gd name="T68" fmla="*/ 130 w 356"/>
                                      <a:gd name="T69" fmla="*/ 53 h 77"/>
                                      <a:gd name="T70" fmla="*/ 106 w 356"/>
                                      <a:gd name="T71" fmla="*/ 48 h 77"/>
                                      <a:gd name="T72" fmla="*/ 92 w 356"/>
                                      <a:gd name="T73" fmla="*/ 44 h 77"/>
                                      <a:gd name="T74" fmla="*/ 82 w 356"/>
                                      <a:gd name="T75" fmla="*/ 39 h 77"/>
                                      <a:gd name="T76" fmla="*/ 68 w 356"/>
                                      <a:gd name="T77" fmla="*/ 34 h 77"/>
                                      <a:gd name="T78" fmla="*/ 53 w 356"/>
                                      <a:gd name="T79" fmla="*/ 24 h 77"/>
                                      <a:gd name="T80" fmla="*/ 44 w 356"/>
                                      <a:gd name="T81" fmla="*/ 20 h 77"/>
                                      <a:gd name="T82" fmla="*/ 29 w 356"/>
                                      <a:gd name="T83" fmla="*/ 10 h 77"/>
                                      <a:gd name="T84" fmla="*/ 15 w 356"/>
                                      <a:gd name="T85" fmla="*/ 5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6" h="77">
                                        <a:moveTo>
                                          <a:pt x="15" y="0"/>
                                        </a:moveTo>
                                        <a:lnTo>
                                          <a:pt x="5" y="0"/>
                                        </a:lnTo>
                                        <a:lnTo>
                                          <a:pt x="0" y="5"/>
                                        </a:lnTo>
                                        <a:lnTo>
                                          <a:pt x="0" y="15"/>
                                        </a:lnTo>
                                        <a:lnTo>
                                          <a:pt x="5" y="20"/>
                                        </a:lnTo>
                                        <a:lnTo>
                                          <a:pt x="5" y="15"/>
                                        </a:lnTo>
                                        <a:lnTo>
                                          <a:pt x="15" y="29"/>
                                        </a:lnTo>
                                        <a:lnTo>
                                          <a:pt x="20" y="29"/>
                                        </a:lnTo>
                                        <a:lnTo>
                                          <a:pt x="29" y="39"/>
                                        </a:lnTo>
                                        <a:lnTo>
                                          <a:pt x="34" y="39"/>
                                        </a:lnTo>
                                        <a:lnTo>
                                          <a:pt x="39" y="44"/>
                                        </a:lnTo>
                                        <a:lnTo>
                                          <a:pt x="44" y="44"/>
                                        </a:lnTo>
                                        <a:lnTo>
                                          <a:pt x="48" y="48"/>
                                        </a:lnTo>
                                        <a:lnTo>
                                          <a:pt x="58" y="48"/>
                                        </a:lnTo>
                                        <a:lnTo>
                                          <a:pt x="68" y="53"/>
                                        </a:lnTo>
                                        <a:lnTo>
                                          <a:pt x="72" y="58"/>
                                        </a:lnTo>
                                        <a:lnTo>
                                          <a:pt x="77" y="58"/>
                                        </a:lnTo>
                                        <a:lnTo>
                                          <a:pt x="82" y="63"/>
                                        </a:lnTo>
                                        <a:lnTo>
                                          <a:pt x="92" y="63"/>
                                        </a:lnTo>
                                        <a:lnTo>
                                          <a:pt x="96" y="68"/>
                                        </a:lnTo>
                                        <a:lnTo>
                                          <a:pt x="116" y="68"/>
                                        </a:lnTo>
                                        <a:lnTo>
                                          <a:pt x="120" y="72"/>
                                        </a:lnTo>
                                        <a:lnTo>
                                          <a:pt x="168" y="72"/>
                                        </a:lnTo>
                                        <a:lnTo>
                                          <a:pt x="173" y="77"/>
                                        </a:lnTo>
                                        <a:lnTo>
                                          <a:pt x="183" y="72"/>
                                        </a:lnTo>
                                        <a:lnTo>
                                          <a:pt x="231" y="72"/>
                                        </a:lnTo>
                                        <a:lnTo>
                                          <a:pt x="236" y="68"/>
                                        </a:lnTo>
                                        <a:lnTo>
                                          <a:pt x="255" y="68"/>
                                        </a:lnTo>
                                        <a:lnTo>
                                          <a:pt x="260" y="63"/>
                                        </a:lnTo>
                                        <a:lnTo>
                                          <a:pt x="269" y="63"/>
                                        </a:lnTo>
                                        <a:lnTo>
                                          <a:pt x="274" y="58"/>
                                        </a:lnTo>
                                        <a:lnTo>
                                          <a:pt x="279" y="58"/>
                                        </a:lnTo>
                                        <a:lnTo>
                                          <a:pt x="284" y="53"/>
                                        </a:lnTo>
                                        <a:lnTo>
                                          <a:pt x="293" y="48"/>
                                        </a:lnTo>
                                        <a:lnTo>
                                          <a:pt x="303" y="48"/>
                                        </a:lnTo>
                                        <a:lnTo>
                                          <a:pt x="308" y="44"/>
                                        </a:lnTo>
                                        <a:lnTo>
                                          <a:pt x="313" y="44"/>
                                        </a:lnTo>
                                        <a:lnTo>
                                          <a:pt x="317" y="39"/>
                                        </a:lnTo>
                                        <a:lnTo>
                                          <a:pt x="322" y="39"/>
                                        </a:lnTo>
                                        <a:lnTo>
                                          <a:pt x="332" y="29"/>
                                        </a:lnTo>
                                        <a:lnTo>
                                          <a:pt x="337" y="29"/>
                                        </a:lnTo>
                                        <a:lnTo>
                                          <a:pt x="346" y="20"/>
                                        </a:lnTo>
                                        <a:lnTo>
                                          <a:pt x="351" y="20"/>
                                        </a:lnTo>
                                        <a:lnTo>
                                          <a:pt x="356" y="15"/>
                                        </a:lnTo>
                                        <a:lnTo>
                                          <a:pt x="356" y="5"/>
                                        </a:lnTo>
                                        <a:lnTo>
                                          <a:pt x="351" y="0"/>
                                        </a:lnTo>
                                        <a:lnTo>
                                          <a:pt x="341" y="0"/>
                                        </a:lnTo>
                                        <a:lnTo>
                                          <a:pt x="346" y="0"/>
                                        </a:lnTo>
                                        <a:lnTo>
                                          <a:pt x="337" y="0"/>
                                        </a:lnTo>
                                        <a:lnTo>
                                          <a:pt x="327" y="10"/>
                                        </a:lnTo>
                                        <a:lnTo>
                                          <a:pt x="322" y="10"/>
                                        </a:lnTo>
                                        <a:lnTo>
                                          <a:pt x="313" y="20"/>
                                        </a:lnTo>
                                        <a:lnTo>
                                          <a:pt x="308" y="20"/>
                                        </a:lnTo>
                                        <a:lnTo>
                                          <a:pt x="303" y="24"/>
                                        </a:lnTo>
                                        <a:lnTo>
                                          <a:pt x="298" y="24"/>
                                        </a:lnTo>
                                        <a:lnTo>
                                          <a:pt x="293" y="29"/>
                                        </a:lnTo>
                                        <a:lnTo>
                                          <a:pt x="284" y="34"/>
                                        </a:lnTo>
                                        <a:lnTo>
                                          <a:pt x="274" y="34"/>
                                        </a:lnTo>
                                        <a:lnTo>
                                          <a:pt x="269" y="39"/>
                                        </a:lnTo>
                                        <a:lnTo>
                                          <a:pt x="265" y="39"/>
                                        </a:lnTo>
                                        <a:lnTo>
                                          <a:pt x="260" y="44"/>
                                        </a:lnTo>
                                        <a:lnTo>
                                          <a:pt x="250" y="44"/>
                                        </a:lnTo>
                                        <a:lnTo>
                                          <a:pt x="245" y="48"/>
                                        </a:lnTo>
                                        <a:lnTo>
                                          <a:pt x="226" y="48"/>
                                        </a:lnTo>
                                        <a:lnTo>
                                          <a:pt x="221" y="53"/>
                                        </a:lnTo>
                                        <a:lnTo>
                                          <a:pt x="178" y="53"/>
                                        </a:lnTo>
                                        <a:lnTo>
                                          <a:pt x="173" y="63"/>
                                        </a:lnTo>
                                        <a:lnTo>
                                          <a:pt x="183" y="58"/>
                                        </a:lnTo>
                                        <a:lnTo>
                                          <a:pt x="168" y="53"/>
                                        </a:lnTo>
                                        <a:lnTo>
                                          <a:pt x="130" y="53"/>
                                        </a:lnTo>
                                        <a:lnTo>
                                          <a:pt x="125" y="48"/>
                                        </a:lnTo>
                                        <a:lnTo>
                                          <a:pt x="106" y="48"/>
                                        </a:lnTo>
                                        <a:lnTo>
                                          <a:pt x="101" y="44"/>
                                        </a:lnTo>
                                        <a:lnTo>
                                          <a:pt x="92" y="44"/>
                                        </a:lnTo>
                                        <a:lnTo>
                                          <a:pt x="87" y="39"/>
                                        </a:lnTo>
                                        <a:lnTo>
                                          <a:pt x="82" y="39"/>
                                        </a:lnTo>
                                        <a:lnTo>
                                          <a:pt x="77" y="34"/>
                                        </a:lnTo>
                                        <a:lnTo>
                                          <a:pt x="68" y="34"/>
                                        </a:lnTo>
                                        <a:lnTo>
                                          <a:pt x="58" y="29"/>
                                        </a:lnTo>
                                        <a:lnTo>
                                          <a:pt x="53" y="24"/>
                                        </a:lnTo>
                                        <a:lnTo>
                                          <a:pt x="48" y="24"/>
                                        </a:lnTo>
                                        <a:lnTo>
                                          <a:pt x="44" y="20"/>
                                        </a:lnTo>
                                        <a:lnTo>
                                          <a:pt x="39" y="20"/>
                                        </a:lnTo>
                                        <a:lnTo>
                                          <a:pt x="29" y="10"/>
                                        </a:lnTo>
                                        <a:lnTo>
                                          <a:pt x="24" y="10"/>
                                        </a:lnTo>
                                        <a:lnTo>
                                          <a:pt x="15" y="5"/>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4" name="Freeform 3253"/>
                                <wps:cNvSpPr>
                                  <a:spLocks/>
                                </wps:cNvSpPr>
                                <wps:spPr bwMode="auto">
                                  <a:xfrm>
                                    <a:off x="3253"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5" name="Rectangle 3254"/>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6" name="Rectangle 3255"/>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7" name="Rectangle 3256"/>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8" name="Rectangle 3257"/>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9" name="Rectangle 3258"/>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0" name="Rectangle 3259"/>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1" name="Rectangle 3260"/>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2" name="Rectangle 3261"/>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3" name="Rectangle 3262"/>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4" name="Rectangle 3263"/>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5" name="Rectangle 3264"/>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6" name="Rectangle 3265"/>
                                <wps:cNvSpPr>
                                  <a:spLocks noChangeArrowheads="1"/>
                                </wps:cNvSpPr>
                                <wps:spPr bwMode="auto">
                                  <a:xfrm>
                                    <a:off x="3772" y="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7" name="Rectangle 3266"/>
                                <wps:cNvSpPr>
                                  <a:spLocks noChangeArrowheads="1"/>
                                </wps:cNvSpPr>
                                <wps:spPr bwMode="auto">
                                  <a:xfrm>
                                    <a:off x="3772"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8" name="Rectangle 3267"/>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9" name="Rectangle 3268"/>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0" name="Rectangle 3269"/>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1" name="Rectangle 3270"/>
                                <wps:cNvSpPr>
                                  <a:spLocks noChangeArrowheads="1"/>
                                </wps:cNvSpPr>
                                <wps:spPr bwMode="auto">
                                  <a:xfrm>
                                    <a:off x="3772"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2" name="Rectangle 3271"/>
                                <wps:cNvSpPr>
                                  <a:spLocks noChangeArrowheads="1"/>
                                </wps:cNvSpPr>
                                <wps:spPr bwMode="auto">
                                  <a:xfrm>
                                    <a:off x="3772"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3" name="Rectangle 3272"/>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4" name="Rectangle 3273"/>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5" name="Rectangle 3274"/>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6" name="Rectangle 3275"/>
                                <wps:cNvSpPr>
                                  <a:spLocks noChangeArrowheads="1"/>
                                </wps:cNvSpPr>
                                <wps:spPr bwMode="auto">
                                  <a:xfrm>
                                    <a:off x="3772"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7" name="Rectangle 3276"/>
                                <wps:cNvSpPr>
                                  <a:spLocks noChangeArrowheads="1"/>
                                </wps:cNvSpPr>
                                <wps:spPr bwMode="auto">
                                  <a:xfrm>
                                    <a:off x="3772"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8" name="Rectangle 3277"/>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9" name="Rectangle 3278"/>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0" name="Rectangle 3279"/>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1" name="Rectangle 3280"/>
                                <wps:cNvSpPr>
                                  <a:spLocks noChangeArrowheads="1"/>
                                </wps:cNvSpPr>
                                <wps:spPr bwMode="auto">
                                  <a:xfrm>
                                    <a:off x="37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2" name="Rectangle 3281"/>
                                <wps:cNvSpPr>
                                  <a:spLocks noChangeArrowheads="1"/>
                                </wps:cNvSpPr>
                                <wps:spPr bwMode="auto">
                                  <a:xfrm>
                                    <a:off x="37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3" name="Rectangle 3282"/>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4" name="Rectangle 3283"/>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5" name="Rectangle 3284"/>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6" name="Rectangle 3285"/>
                                <wps:cNvSpPr>
                                  <a:spLocks noChangeArrowheads="1"/>
                                </wps:cNvSpPr>
                                <wps:spPr bwMode="auto">
                                  <a:xfrm>
                                    <a:off x="37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7" name="Rectangle 3286"/>
                                <wps:cNvSpPr>
                                  <a:spLocks noChangeArrowheads="1"/>
                                </wps:cNvSpPr>
                                <wps:spPr bwMode="auto">
                                  <a:xfrm>
                                    <a:off x="37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8" name="Rectangle 3287"/>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9" name="Rectangle 3288"/>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0" name="Rectangle 3289"/>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1" name="Rectangle 3290"/>
                                <wps:cNvSpPr>
                                  <a:spLocks noChangeArrowheads="1"/>
                                </wps:cNvSpPr>
                                <wps:spPr bwMode="auto">
                                  <a:xfrm>
                                    <a:off x="37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2" name="Rectangle 3291"/>
                                <wps:cNvSpPr>
                                  <a:spLocks noChangeArrowheads="1"/>
                                </wps:cNvSpPr>
                                <wps:spPr bwMode="auto">
                                  <a:xfrm>
                                    <a:off x="37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3" name="Rectangle 3292"/>
                                <wps:cNvSpPr>
                                  <a:spLocks noChangeArrowheads="1"/>
                                </wps:cNvSpPr>
                                <wps:spPr bwMode="auto">
                                  <a:xfrm>
                                    <a:off x="37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4" name="Rectangle 3293"/>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5" name="Rectangle 3294"/>
                                <wps:cNvSpPr>
                                  <a:spLocks noChangeArrowheads="1"/>
                                </wps:cNvSpPr>
                                <wps:spPr bwMode="auto">
                                  <a:xfrm>
                                    <a:off x="37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6" name="Rectangle 3295"/>
                                <wps:cNvSpPr>
                                  <a:spLocks noChangeArrowheads="1"/>
                                </wps:cNvSpPr>
                                <wps:spPr bwMode="auto">
                                  <a:xfrm>
                                    <a:off x="37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7" name="Rectangle 3296"/>
                                <wps:cNvSpPr>
                                  <a:spLocks noChangeArrowheads="1"/>
                                </wps:cNvSpPr>
                                <wps:spPr bwMode="auto">
                                  <a:xfrm>
                                    <a:off x="37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8" name="Rectangle 3297"/>
                                <wps:cNvSpPr>
                                  <a:spLocks noChangeArrowheads="1"/>
                                </wps:cNvSpPr>
                                <wps:spPr bwMode="auto">
                                  <a:xfrm>
                                    <a:off x="37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9" name="Rectangle 3298"/>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0" name="Rectangle 3299"/>
                                <wps:cNvSpPr>
                                  <a:spLocks noChangeArrowheads="1"/>
                                </wps:cNvSpPr>
                                <wps:spPr bwMode="auto">
                                  <a:xfrm>
                                    <a:off x="37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1" name="Rectangle 3300"/>
                                <wps:cNvSpPr>
                                  <a:spLocks noChangeArrowheads="1"/>
                                </wps:cNvSpPr>
                                <wps:spPr bwMode="auto">
                                  <a:xfrm>
                                    <a:off x="37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2" name="Rectangle 3301"/>
                                <wps:cNvSpPr>
                                  <a:spLocks noChangeArrowheads="1"/>
                                </wps:cNvSpPr>
                                <wps:spPr bwMode="auto">
                                  <a:xfrm>
                                    <a:off x="37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3" name="Rectangle 3302"/>
                                <wps:cNvSpPr>
                                  <a:spLocks noChangeArrowheads="1"/>
                                </wps:cNvSpPr>
                                <wps:spPr bwMode="auto">
                                  <a:xfrm>
                                    <a:off x="37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4" name="Rectangle 3303"/>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5" name="Rectangle 3304"/>
                                <wps:cNvSpPr>
                                  <a:spLocks noChangeArrowheads="1"/>
                                </wps:cNvSpPr>
                                <wps:spPr bwMode="auto">
                                  <a:xfrm>
                                    <a:off x="37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6" name="Rectangle 3305"/>
                                <wps:cNvSpPr>
                                  <a:spLocks noChangeArrowheads="1"/>
                                </wps:cNvSpPr>
                                <wps:spPr bwMode="auto">
                                  <a:xfrm>
                                    <a:off x="37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7" name="Rectangle 3306"/>
                                <wps:cNvSpPr>
                                  <a:spLocks noChangeArrowheads="1"/>
                                </wps:cNvSpPr>
                                <wps:spPr bwMode="auto">
                                  <a:xfrm>
                                    <a:off x="37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8" name="Rectangle 3307"/>
                                <wps:cNvSpPr>
                                  <a:spLocks noChangeArrowheads="1"/>
                                </wps:cNvSpPr>
                                <wps:spPr bwMode="auto">
                                  <a:xfrm>
                                    <a:off x="37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9" name="Rectangle 3308"/>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0" name="Rectangle 3309"/>
                                <wps:cNvSpPr>
                                  <a:spLocks noChangeArrowheads="1"/>
                                </wps:cNvSpPr>
                                <wps:spPr bwMode="auto">
                                  <a:xfrm>
                                    <a:off x="37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1" name="Rectangle 3310"/>
                                <wps:cNvSpPr>
                                  <a:spLocks noChangeArrowheads="1"/>
                                </wps:cNvSpPr>
                                <wps:spPr bwMode="auto">
                                  <a:xfrm>
                                    <a:off x="37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2" name="Rectangle 3311"/>
                                <wps:cNvSpPr>
                                  <a:spLocks noChangeArrowheads="1"/>
                                </wps:cNvSpPr>
                                <wps:spPr bwMode="auto">
                                  <a:xfrm>
                                    <a:off x="37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3" name="Rectangle 3312"/>
                                <wps:cNvSpPr>
                                  <a:spLocks noChangeArrowheads="1"/>
                                </wps:cNvSpPr>
                                <wps:spPr bwMode="auto">
                                  <a:xfrm>
                                    <a:off x="37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4" name="Rectangle 3313"/>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5" name="Rectangle 3314"/>
                                <wps:cNvSpPr>
                                  <a:spLocks noChangeArrowheads="1"/>
                                </wps:cNvSpPr>
                                <wps:spPr bwMode="auto">
                                  <a:xfrm>
                                    <a:off x="37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6" name="Rectangle 3315"/>
                                <wps:cNvSpPr>
                                  <a:spLocks noChangeArrowheads="1"/>
                                </wps:cNvSpPr>
                                <wps:spPr bwMode="auto">
                                  <a:xfrm>
                                    <a:off x="37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7" name="Rectangle 3316"/>
                                <wps:cNvSpPr>
                                  <a:spLocks noChangeArrowheads="1"/>
                                </wps:cNvSpPr>
                                <wps:spPr bwMode="auto">
                                  <a:xfrm>
                                    <a:off x="37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8" name="Rectangle 3317"/>
                                <wps:cNvSpPr>
                                  <a:spLocks noChangeArrowheads="1"/>
                                </wps:cNvSpPr>
                                <wps:spPr bwMode="auto">
                                  <a:xfrm>
                                    <a:off x="37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9" name="Rectangle 3318"/>
                                <wps:cNvSpPr>
                                  <a:spLocks noChangeArrowheads="1"/>
                                </wps:cNvSpPr>
                                <wps:spPr bwMode="auto">
                                  <a:xfrm>
                                    <a:off x="37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0" name="Rectangle 3319"/>
                                <wps:cNvSpPr>
                                  <a:spLocks noChangeArrowheads="1"/>
                                </wps:cNvSpPr>
                                <wps:spPr bwMode="auto">
                                  <a:xfrm>
                                    <a:off x="37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1" name="Rectangle 3320"/>
                                <wps:cNvSpPr>
                                  <a:spLocks noChangeArrowheads="1"/>
                                </wps:cNvSpPr>
                                <wps:spPr bwMode="auto">
                                  <a:xfrm>
                                    <a:off x="37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2" name="Rectangle 3321"/>
                                <wps:cNvSpPr>
                                  <a:spLocks noChangeArrowheads="1"/>
                                </wps:cNvSpPr>
                                <wps:spPr bwMode="auto">
                                  <a:xfrm>
                                    <a:off x="37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3" name="Rectangle 3322"/>
                                <wps:cNvSpPr>
                                  <a:spLocks noChangeArrowheads="1"/>
                                </wps:cNvSpPr>
                                <wps:spPr bwMode="auto">
                                  <a:xfrm>
                                    <a:off x="37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4" name="Rectangle 3323"/>
                                <wps:cNvSpPr>
                                  <a:spLocks noChangeArrowheads="1"/>
                                </wps:cNvSpPr>
                                <wps:spPr bwMode="auto">
                                  <a:xfrm>
                                    <a:off x="37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5" name="Rectangle 3324"/>
                                <wps:cNvSpPr>
                                  <a:spLocks noChangeArrowheads="1"/>
                                </wps:cNvSpPr>
                                <wps:spPr bwMode="auto">
                                  <a:xfrm>
                                    <a:off x="37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6" name="Rectangle 3325"/>
                                <wps:cNvSpPr>
                                  <a:spLocks noChangeArrowheads="1"/>
                                </wps:cNvSpPr>
                                <wps:spPr bwMode="auto">
                                  <a:xfrm>
                                    <a:off x="37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7" name="Rectangle 3326"/>
                                <wps:cNvSpPr>
                                  <a:spLocks noChangeArrowheads="1"/>
                                </wps:cNvSpPr>
                                <wps:spPr bwMode="auto">
                                  <a:xfrm>
                                    <a:off x="37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8" name="Rectangle 3327"/>
                                <wps:cNvSpPr>
                                  <a:spLocks noChangeArrowheads="1"/>
                                </wps:cNvSpPr>
                                <wps:spPr bwMode="auto">
                                  <a:xfrm>
                                    <a:off x="37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9" name="Rectangle 3328"/>
                                <wps:cNvSpPr>
                                  <a:spLocks noChangeArrowheads="1"/>
                                </wps:cNvSpPr>
                                <wps:spPr bwMode="auto">
                                  <a:xfrm>
                                    <a:off x="37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0" name="Rectangle 3329"/>
                                <wps:cNvSpPr>
                                  <a:spLocks noChangeArrowheads="1"/>
                                </wps:cNvSpPr>
                                <wps:spPr bwMode="auto">
                                  <a:xfrm>
                                    <a:off x="37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1" name="Rectangle 3330"/>
                                <wps:cNvSpPr>
                                  <a:spLocks noChangeArrowheads="1"/>
                                </wps:cNvSpPr>
                                <wps:spPr bwMode="auto">
                                  <a:xfrm>
                                    <a:off x="37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2" name="Rectangle 3331"/>
                                <wps:cNvSpPr>
                                  <a:spLocks noChangeArrowheads="1"/>
                                </wps:cNvSpPr>
                                <wps:spPr bwMode="auto">
                                  <a:xfrm>
                                    <a:off x="37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3" name="Rectangle 3332"/>
                                <wps:cNvSpPr>
                                  <a:spLocks noChangeArrowheads="1"/>
                                </wps:cNvSpPr>
                                <wps:spPr bwMode="auto">
                                  <a:xfrm>
                                    <a:off x="37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4" name="Rectangle 3333"/>
                                <wps:cNvSpPr>
                                  <a:spLocks noChangeArrowheads="1"/>
                                </wps:cNvSpPr>
                                <wps:spPr bwMode="auto">
                                  <a:xfrm>
                                    <a:off x="37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5" name="Rectangle 3334"/>
                                <wps:cNvSpPr>
                                  <a:spLocks noChangeArrowheads="1"/>
                                </wps:cNvSpPr>
                                <wps:spPr bwMode="auto">
                                  <a:xfrm>
                                    <a:off x="37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6" name="Rectangle 3335"/>
                                <wps:cNvSpPr>
                                  <a:spLocks noChangeArrowheads="1"/>
                                </wps:cNvSpPr>
                                <wps:spPr bwMode="auto">
                                  <a:xfrm>
                                    <a:off x="37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7" name="Rectangle 3336"/>
                                <wps:cNvSpPr>
                                  <a:spLocks noChangeArrowheads="1"/>
                                </wps:cNvSpPr>
                                <wps:spPr bwMode="auto">
                                  <a:xfrm>
                                    <a:off x="37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8" name="Rectangle 3337"/>
                                <wps:cNvSpPr>
                                  <a:spLocks noChangeArrowheads="1"/>
                                </wps:cNvSpPr>
                                <wps:spPr bwMode="auto">
                                  <a:xfrm>
                                    <a:off x="37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9" name="Rectangle 3338"/>
                                <wps:cNvSpPr>
                                  <a:spLocks noChangeArrowheads="1"/>
                                </wps:cNvSpPr>
                                <wps:spPr bwMode="auto">
                                  <a:xfrm>
                                    <a:off x="37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0" name="Rectangle 3339"/>
                                <wps:cNvSpPr>
                                  <a:spLocks noChangeArrowheads="1"/>
                                </wps:cNvSpPr>
                                <wps:spPr bwMode="auto">
                                  <a:xfrm>
                                    <a:off x="37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1" name="Rectangle 3340"/>
                                <wps:cNvSpPr>
                                  <a:spLocks noChangeArrowheads="1"/>
                                </wps:cNvSpPr>
                                <wps:spPr bwMode="auto">
                                  <a:xfrm>
                                    <a:off x="37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2" name="Rectangle 3341"/>
                                <wps:cNvSpPr>
                                  <a:spLocks noChangeArrowheads="1"/>
                                </wps:cNvSpPr>
                                <wps:spPr bwMode="auto">
                                  <a:xfrm>
                                    <a:off x="37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3" name="Rectangle 3342"/>
                                <wps:cNvSpPr>
                                  <a:spLocks noChangeArrowheads="1"/>
                                </wps:cNvSpPr>
                                <wps:spPr bwMode="auto">
                                  <a:xfrm>
                                    <a:off x="37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4" name="Rectangle 3343"/>
                                <wps:cNvSpPr>
                                  <a:spLocks noChangeArrowheads="1"/>
                                </wps:cNvSpPr>
                                <wps:spPr bwMode="auto">
                                  <a:xfrm>
                                    <a:off x="37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5" name="Rectangle 3344"/>
                                <wps:cNvSpPr>
                                  <a:spLocks noChangeArrowheads="1"/>
                                </wps:cNvSpPr>
                                <wps:spPr bwMode="auto">
                                  <a:xfrm>
                                    <a:off x="37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6" name="Rectangle 3345"/>
                                <wps:cNvSpPr>
                                  <a:spLocks noChangeArrowheads="1"/>
                                </wps:cNvSpPr>
                                <wps:spPr bwMode="auto">
                                  <a:xfrm>
                                    <a:off x="37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7" name="Rectangle 3346"/>
                                <wps:cNvSpPr>
                                  <a:spLocks noChangeArrowheads="1"/>
                                </wps:cNvSpPr>
                                <wps:spPr bwMode="auto">
                                  <a:xfrm>
                                    <a:off x="37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8" name="Rectangle 3347"/>
                                <wps:cNvSpPr>
                                  <a:spLocks noChangeArrowheads="1"/>
                                </wps:cNvSpPr>
                                <wps:spPr bwMode="auto">
                                  <a:xfrm>
                                    <a:off x="37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9" name="Rectangle 3348"/>
                                <wps:cNvSpPr>
                                  <a:spLocks noChangeArrowheads="1"/>
                                </wps:cNvSpPr>
                                <wps:spPr bwMode="auto">
                                  <a:xfrm>
                                    <a:off x="37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0" name="Rectangle 3349"/>
                                <wps:cNvSpPr>
                                  <a:spLocks noChangeArrowheads="1"/>
                                </wps:cNvSpPr>
                                <wps:spPr bwMode="auto">
                                  <a:xfrm>
                                    <a:off x="37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1" name="Rectangle 3350"/>
                                <wps:cNvSpPr>
                                  <a:spLocks noChangeArrowheads="1"/>
                                </wps:cNvSpPr>
                                <wps:spPr bwMode="auto">
                                  <a:xfrm>
                                    <a:off x="37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2" name="Rectangle 3351"/>
                                <wps:cNvSpPr>
                                  <a:spLocks noChangeArrowheads="1"/>
                                </wps:cNvSpPr>
                                <wps:spPr bwMode="auto">
                                  <a:xfrm>
                                    <a:off x="37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3" name="Rectangle 3352"/>
                                <wps:cNvSpPr>
                                  <a:spLocks noChangeArrowheads="1"/>
                                </wps:cNvSpPr>
                                <wps:spPr bwMode="auto">
                                  <a:xfrm>
                                    <a:off x="37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4" name="Rectangle 3353"/>
                                <wps:cNvSpPr>
                                  <a:spLocks noChangeArrowheads="1"/>
                                </wps:cNvSpPr>
                                <wps:spPr bwMode="auto">
                                  <a:xfrm>
                                    <a:off x="37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5" name="Rectangle 3354"/>
                                <wps:cNvSpPr>
                                  <a:spLocks noChangeArrowheads="1"/>
                                </wps:cNvSpPr>
                                <wps:spPr bwMode="auto">
                                  <a:xfrm>
                                    <a:off x="3772" y="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6" name="Rectangle 3355"/>
                                <wps:cNvSpPr>
                                  <a:spLocks noChangeArrowheads="1"/>
                                </wps:cNvSpPr>
                                <wps:spPr bwMode="auto">
                                  <a:xfrm>
                                    <a:off x="3772" y="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7" name="Rectangle 3356"/>
                                <wps:cNvSpPr>
                                  <a:spLocks noChangeArrowheads="1"/>
                                </wps:cNvSpPr>
                                <wps:spPr bwMode="auto">
                                  <a:xfrm>
                                    <a:off x="3772" y="6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8" name="Rectangle 3357"/>
                                <wps:cNvSpPr>
                                  <a:spLocks noChangeArrowheads="1"/>
                                </wps:cNvSpPr>
                                <wps:spPr bwMode="auto">
                                  <a:xfrm>
                                    <a:off x="3772" y="6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9" name="Rectangle 3358"/>
                                <wps:cNvSpPr>
                                  <a:spLocks noChangeArrowheads="1"/>
                                </wps:cNvSpPr>
                                <wps:spPr bwMode="auto">
                                  <a:xfrm>
                                    <a:off x="3772" y="6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0" name="Rectangle 3359"/>
                                <wps:cNvSpPr>
                                  <a:spLocks noChangeArrowheads="1"/>
                                </wps:cNvSpPr>
                                <wps:spPr bwMode="auto">
                                  <a:xfrm>
                                    <a:off x="3772" y="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1" name="Rectangle 3360"/>
                                <wps:cNvSpPr>
                                  <a:spLocks noChangeArrowheads="1"/>
                                </wps:cNvSpPr>
                                <wps:spPr bwMode="auto">
                                  <a:xfrm>
                                    <a:off x="3772" y="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2" name="Rectangle 3361"/>
                                <wps:cNvSpPr>
                                  <a:spLocks noChangeArrowheads="1"/>
                                </wps:cNvSpPr>
                                <wps:spPr bwMode="auto">
                                  <a:xfrm>
                                    <a:off x="3772" y="6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3" name="Rectangle 3362"/>
                                <wps:cNvSpPr>
                                  <a:spLocks noChangeArrowheads="1"/>
                                </wps:cNvSpPr>
                                <wps:spPr bwMode="auto">
                                  <a:xfrm>
                                    <a:off x="3772" y="6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4" name="Rectangle 3363"/>
                                <wps:cNvSpPr>
                                  <a:spLocks noChangeArrowheads="1"/>
                                </wps:cNvSpPr>
                                <wps:spPr bwMode="auto">
                                  <a:xfrm>
                                    <a:off x="3772" y="6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5" name="Rectangle 3364"/>
                                <wps:cNvSpPr>
                                  <a:spLocks noChangeArrowheads="1"/>
                                </wps:cNvSpPr>
                                <wps:spPr bwMode="auto">
                                  <a:xfrm>
                                    <a:off x="3772" y="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6" name="Rectangle 3365"/>
                                <wps:cNvSpPr>
                                  <a:spLocks noChangeArrowheads="1"/>
                                </wps:cNvSpPr>
                                <wps:spPr bwMode="auto">
                                  <a:xfrm>
                                    <a:off x="3772" y="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7" name="Rectangle 3366"/>
                                <wps:cNvSpPr>
                                  <a:spLocks noChangeArrowheads="1"/>
                                </wps:cNvSpPr>
                                <wps:spPr bwMode="auto">
                                  <a:xfrm>
                                    <a:off x="3772"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8" name="Rectangle 3367"/>
                                <wps:cNvSpPr>
                                  <a:spLocks noChangeArrowheads="1"/>
                                </wps:cNvSpPr>
                                <wps:spPr bwMode="auto">
                                  <a:xfrm>
                                    <a:off x="3772"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9" name="Rectangle 3368"/>
                                <wps:cNvSpPr>
                                  <a:spLocks noChangeArrowheads="1"/>
                                </wps:cNvSpPr>
                                <wps:spPr bwMode="auto">
                                  <a:xfrm>
                                    <a:off x="3772"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0" name="Rectangle 3369"/>
                                <wps:cNvSpPr>
                                  <a:spLocks noChangeArrowheads="1"/>
                                </wps:cNvSpPr>
                                <wps:spPr bwMode="auto">
                                  <a:xfrm>
                                    <a:off x="3772"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1" name="Rectangle 3370"/>
                                <wps:cNvSpPr>
                                  <a:spLocks noChangeArrowheads="1"/>
                                </wps:cNvSpPr>
                                <wps:spPr bwMode="auto">
                                  <a:xfrm>
                                    <a:off x="3772"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2" name="Rectangle 3371"/>
                                <wps:cNvSpPr>
                                  <a:spLocks noChangeArrowheads="1"/>
                                </wps:cNvSpPr>
                                <wps:spPr bwMode="auto">
                                  <a:xfrm>
                                    <a:off x="3772"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3" name="Rectangle 3372"/>
                                <wps:cNvSpPr>
                                  <a:spLocks noChangeArrowheads="1"/>
                                </wps:cNvSpPr>
                                <wps:spPr bwMode="auto">
                                  <a:xfrm>
                                    <a:off x="3772"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4" name="Rectangle 3373"/>
                                <wps:cNvSpPr>
                                  <a:spLocks noChangeArrowheads="1"/>
                                </wps:cNvSpPr>
                                <wps:spPr bwMode="auto">
                                  <a:xfrm>
                                    <a:off x="3772"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5" name="Rectangle 3374"/>
                                <wps:cNvSpPr>
                                  <a:spLocks noChangeArrowheads="1"/>
                                </wps:cNvSpPr>
                                <wps:spPr bwMode="auto">
                                  <a:xfrm>
                                    <a:off x="3772"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6" name="Rectangle 3375"/>
                                <wps:cNvSpPr>
                                  <a:spLocks noChangeArrowheads="1"/>
                                </wps:cNvSpPr>
                                <wps:spPr bwMode="auto">
                                  <a:xfrm>
                                    <a:off x="3772"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7" name="Rectangle 3376"/>
                                <wps:cNvSpPr>
                                  <a:spLocks noChangeArrowheads="1"/>
                                </wps:cNvSpPr>
                                <wps:spPr bwMode="auto">
                                  <a:xfrm>
                                    <a:off x="3772"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8" name="Rectangle 3377"/>
                                <wps:cNvSpPr>
                                  <a:spLocks noChangeArrowheads="1"/>
                                </wps:cNvSpPr>
                                <wps:spPr bwMode="auto">
                                  <a:xfrm>
                                    <a:off x="3772"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9" name="Rectangle 3378"/>
                                <wps:cNvSpPr>
                                  <a:spLocks noChangeArrowheads="1"/>
                                </wps:cNvSpPr>
                                <wps:spPr bwMode="auto">
                                  <a:xfrm>
                                    <a:off x="37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0" name="Rectangle 3379"/>
                                <wps:cNvSpPr>
                                  <a:spLocks noChangeArrowheads="1"/>
                                </wps:cNvSpPr>
                                <wps:spPr bwMode="auto">
                                  <a:xfrm>
                                    <a:off x="3772" y="8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1" name="Rectangle 3380"/>
                                <wps:cNvSpPr>
                                  <a:spLocks noChangeArrowheads="1"/>
                                </wps:cNvSpPr>
                                <wps:spPr bwMode="auto">
                                  <a:xfrm>
                                    <a:off x="3772" y="8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2" name="Rectangle 3381"/>
                                <wps:cNvSpPr>
                                  <a:spLocks noChangeArrowheads="1"/>
                                </wps:cNvSpPr>
                                <wps:spPr bwMode="auto">
                                  <a:xfrm>
                                    <a:off x="3772" y="8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3" name="Rectangle 3382"/>
                                <wps:cNvSpPr>
                                  <a:spLocks noChangeArrowheads="1"/>
                                </wps:cNvSpPr>
                                <wps:spPr bwMode="auto">
                                  <a:xfrm>
                                    <a:off x="3772" y="8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4" name="Rectangle 3383"/>
                                <wps:cNvSpPr>
                                  <a:spLocks noChangeArrowheads="1"/>
                                </wps:cNvSpPr>
                                <wps:spPr bwMode="auto">
                                  <a:xfrm>
                                    <a:off x="3772" y="8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5" name="Rectangle 3384"/>
                                <wps:cNvSpPr>
                                  <a:spLocks noChangeArrowheads="1"/>
                                </wps:cNvSpPr>
                                <wps:spPr bwMode="auto">
                                  <a:xfrm>
                                    <a:off x="3772" y="8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6" name="Rectangle 3385"/>
                                <wps:cNvSpPr>
                                  <a:spLocks noChangeArrowheads="1"/>
                                </wps:cNvSpPr>
                                <wps:spPr bwMode="auto">
                                  <a:xfrm>
                                    <a:off x="3772" y="8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7" name="Rectangle 3386"/>
                                <wps:cNvSpPr>
                                  <a:spLocks noChangeArrowheads="1"/>
                                </wps:cNvSpPr>
                                <wps:spPr bwMode="auto">
                                  <a:xfrm>
                                    <a:off x="3772" y="9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8" name="Rectangle 3387"/>
                                <wps:cNvSpPr>
                                  <a:spLocks noChangeArrowheads="1"/>
                                </wps:cNvSpPr>
                                <wps:spPr bwMode="auto">
                                  <a:xfrm>
                                    <a:off x="3772" y="9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9" name="Rectangle 3388"/>
                                <wps:cNvSpPr>
                                  <a:spLocks noChangeArrowheads="1"/>
                                </wps:cNvSpPr>
                                <wps:spPr bwMode="auto">
                                  <a:xfrm>
                                    <a:off x="3772" y="9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0" name="Rectangle 3389"/>
                                <wps:cNvSpPr>
                                  <a:spLocks noChangeArrowheads="1"/>
                                </wps:cNvSpPr>
                                <wps:spPr bwMode="auto">
                                  <a:xfrm>
                                    <a:off x="3772" y="9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1" name="Rectangle 3390"/>
                                <wps:cNvSpPr>
                                  <a:spLocks noChangeArrowheads="1"/>
                                </wps:cNvSpPr>
                                <wps:spPr bwMode="auto">
                                  <a:xfrm>
                                    <a:off x="3772" y="9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2" name="Rectangle 3391"/>
                                <wps:cNvSpPr>
                                  <a:spLocks noChangeArrowheads="1"/>
                                </wps:cNvSpPr>
                                <wps:spPr bwMode="auto">
                                  <a:xfrm>
                                    <a:off x="3772"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3" name="Rectangle 3392"/>
                                <wps:cNvSpPr>
                                  <a:spLocks noChangeArrowheads="1"/>
                                </wps:cNvSpPr>
                                <wps:spPr bwMode="auto">
                                  <a:xfrm>
                                    <a:off x="3772"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4" name="Rectangle 3393"/>
                                <wps:cNvSpPr>
                                  <a:spLocks noChangeArrowheads="1"/>
                                </wps:cNvSpPr>
                                <wps:spPr bwMode="auto">
                                  <a:xfrm>
                                    <a:off x="3772"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5" name="Rectangle 3394"/>
                                <wps:cNvSpPr>
                                  <a:spLocks noChangeArrowheads="1"/>
                                </wps:cNvSpPr>
                                <wps:spPr bwMode="auto">
                                  <a:xfrm>
                                    <a:off x="3772"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6" name="Rectangle 3395"/>
                                <wps:cNvSpPr>
                                  <a:spLocks noChangeArrowheads="1"/>
                                </wps:cNvSpPr>
                                <wps:spPr bwMode="auto">
                                  <a:xfrm>
                                    <a:off x="3772"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7" name="Rectangle 3396"/>
                                <wps:cNvSpPr>
                                  <a:spLocks noChangeArrowheads="1"/>
                                </wps:cNvSpPr>
                                <wps:spPr bwMode="auto">
                                  <a:xfrm>
                                    <a:off x="3772"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8" name="Rectangle 3397"/>
                                <wps:cNvSpPr>
                                  <a:spLocks noChangeArrowheads="1"/>
                                </wps:cNvSpPr>
                                <wps:spPr bwMode="auto">
                                  <a:xfrm>
                                    <a:off x="3772"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9" name="Rectangle 3398"/>
                                <wps:cNvSpPr>
                                  <a:spLocks noChangeArrowheads="1"/>
                                </wps:cNvSpPr>
                                <wps:spPr bwMode="auto">
                                  <a:xfrm>
                                    <a:off x="3772"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0" name="Rectangle 3399"/>
                                <wps:cNvSpPr>
                                  <a:spLocks noChangeArrowheads="1"/>
                                </wps:cNvSpPr>
                                <wps:spPr bwMode="auto">
                                  <a:xfrm>
                                    <a:off x="3772"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1" name="Rectangle 3400"/>
                                <wps:cNvSpPr>
                                  <a:spLocks noChangeArrowheads="1"/>
                                </wps:cNvSpPr>
                                <wps:spPr bwMode="auto">
                                  <a:xfrm>
                                    <a:off x="3772"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2" name="Rectangle 3401"/>
                                <wps:cNvSpPr>
                                  <a:spLocks noChangeArrowheads="1"/>
                                </wps:cNvSpPr>
                                <wps:spPr bwMode="auto">
                                  <a:xfrm>
                                    <a:off x="3772"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3" name="Rectangle 3402"/>
                                <wps:cNvSpPr>
                                  <a:spLocks noChangeArrowheads="1"/>
                                </wps:cNvSpPr>
                                <wps:spPr bwMode="auto">
                                  <a:xfrm>
                                    <a:off x="3772"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4" name="Rectangle 3403"/>
                                <wps:cNvSpPr>
                                  <a:spLocks noChangeArrowheads="1"/>
                                </wps:cNvSpPr>
                                <wps:spPr bwMode="auto">
                                  <a:xfrm>
                                    <a:off x="37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5" name="Rectangle 3404"/>
                                <wps:cNvSpPr>
                                  <a:spLocks noChangeArrowheads="1"/>
                                </wps:cNvSpPr>
                                <wps:spPr bwMode="auto">
                                  <a:xfrm>
                                    <a:off x="37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6" name="Rectangle 3405"/>
                                <wps:cNvSpPr>
                                  <a:spLocks noChangeArrowheads="1"/>
                                </wps:cNvSpPr>
                                <wps:spPr bwMode="auto">
                                  <a:xfrm>
                                    <a:off x="37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7" name="Rectangle 3406"/>
                                <wps:cNvSpPr>
                                  <a:spLocks noChangeArrowheads="1"/>
                                </wps:cNvSpPr>
                                <wps:spPr bwMode="auto">
                                  <a:xfrm>
                                    <a:off x="37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8" name="Rectangle 3407"/>
                                <wps:cNvSpPr>
                                  <a:spLocks noChangeArrowheads="1"/>
                                </wps:cNvSpPr>
                                <wps:spPr bwMode="auto">
                                  <a:xfrm>
                                    <a:off x="37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9" name="Rectangle 3408"/>
                                <wps:cNvSpPr>
                                  <a:spLocks noChangeArrowheads="1"/>
                                </wps:cNvSpPr>
                                <wps:spPr bwMode="auto">
                                  <a:xfrm>
                                    <a:off x="37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0" name="Rectangle 3409"/>
                                <wps:cNvSpPr>
                                  <a:spLocks noChangeArrowheads="1"/>
                                </wps:cNvSpPr>
                                <wps:spPr bwMode="auto">
                                  <a:xfrm>
                                    <a:off x="37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1" name="Rectangle 3410"/>
                                <wps:cNvSpPr>
                                  <a:spLocks noChangeArrowheads="1"/>
                                </wps:cNvSpPr>
                                <wps:spPr bwMode="auto">
                                  <a:xfrm>
                                    <a:off x="37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2" name="Rectangle 3411"/>
                                <wps:cNvSpPr>
                                  <a:spLocks noChangeArrowheads="1"/>
                                </wps:cNvSpPr>
                                <wps:spPr bwMode="auto">
                                  <a:xfrm>
                                    <a:off x="37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3" name="Rectangle 3412"/>
                                <wps:cNvSpPr>
                                  <a:spLocks noChangeArrowheads="1"/>
                                </wps:cNvSpPr>
                                <wps:spPr bwMode="auto">
                                  <a:xfrm>
                                    <a:off x="37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4" name="Rectangle 3413"/>
                                <wps:cNvSpPr>
                                  <a:spLocks noChangeArrowheads="1"/>
                                </wps:cNvSpPr>
                                <wps:spPr bwMode="auto">
                                  <a:xfrm>
                                    <a:off x="37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5" name="Rectangle 3414"/>
                                <wps:cNvSpPr>
                                  <a:spLocks noChangeArrowheads="1"/>
                                </wps:cNvSpPr>
                                <wps:spPr bwMode="auto">
                                  <a:xfrm>
                                    <a:off x="37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6" name="Rectangle 3415"/>
                                <wps:cNvSpPr>
                                  <a:spLocks noChangeArrowheads="1"/>
                                </wps:cNvSpPr>
                                <wps:spPr bwMode="auto">
                                  <a:xfrm>
                                    <a:off x="37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7" name="Rectangle 3416"/>
                                <wps:cNvSpPr>
                                  <a:spLocks noChangeArrowheads="1"/>
                                </wps:cNvSpPr>
                                <wps:spPr bwMode="auto">
                                  <a:xfrm>
                                    <a:off x="37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8" name="Rectangle 3417"/>
                                <wps:cNvSpPr>
                                  <a:spLocks noChangeArrowheads="1"/>
                                </wps:cNvSpPr>
                                <wps:spPr bwMode="auto">
                                  <a:xfrm>
                                    <a:off x="37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9" name="Rectangle 3418"/>
                                <wps:cNvSpPr>
                                  <a:spLocks noChangeArrowheads="1"/>
                                </wps:cNvSpPr>
                                <wps:spPr bwMode="auto">
                                  <a:xfrm>
                                    <a:off x="37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0" name="Rectangle 3419"/>
                                <wps:cNvSpPr>
                                  <a:spLocks noChangeArrowheads="1"/>
                                </wps:cNvSpPr>
                                <wps:spPr bwMode="auto">
                                  <a:xfrm>
                                    <a:off x="37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1" name="Rectangle 3420"/>
                                <wps:cNvSpPr>
                                  <a:spLocks noChangeArrowheads="1"/>
                                </wps:cNvSpPr>
                                <wps:spPr bwMode="auto">
                                  <a:xfrm>
                                    <a:off x="37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2" name="Rectangle 3421"/>
                                <wps:cNvSpPr>
                                  <a:spLocks noChangeArrowheads="1"/>
                                </wps:cNvSpPr>
                                <wps:spPr bwMode="auto">
                                  <a:xfrm>
                                    <a:off x="37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3" name="Rectangle 3422"/>
                                <wps:cNvSpPr>
                                  <a:spLocks noChangeArrowheads="1"/>
                                </wps:cNvSpPr>
                                <wps:spPr bwMode="auto">
                                  <a:xfrm>
                                    <a:off x="37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4" name="Rectangle 3423"/>
                                <wps:cNvSpPr>
                                  <a:spLocks noChangeArrowheads="1"/>
                                </wps:cNvSpPr>
                                <wps:spPr bwMode="auto">
                                  <a:xfrm>
                                    <a:off x="37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5" name="Rectangle 3424"/>
                                <wps:cNvSpPr>
                                  <a:spLocks noChangeArrowheads="1"/>
                                </wps:cNvSpPr>
                                <wps:spPr bwMode="auto">
                                  <a:xfrm>
                                    <a:off x="37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6" name="Rectangle 3425"/>
                                <wps:cNvSpPr>
                                  <a:spLocks noChangeArrowheads="1"/>
                                </wps:cNvSpPr>
                                <wps:spPr bwMode="auto">
                                  <a:xfrm>
                                    <a:off x="37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7" name="Rectangle 3426"/>
                                <wps:cNvSpPr>
                                  <a:spLocks noChangeArrowheads="1"/>
                                </wps:cNvSpPr>
                                <wps:spPr bwMode="auto">
                                  <a:xfrm>
                                    <a:off x="37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8" name="Rectangle 3427"/>
                                <wps:cNvSpPr>
                                  <a:spLocks noChangeArrowheads="1"/>
                                </wps:cNvSpPr>
                                <wps:spPr bwMode="auto">
                                  <a:xfrm>
                                    <a:off x="37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9" name="Rectangle 3428"/>
                                <wps:cNvSpPr>
                                  <a:spLocks noChangeArrowheads="1"/>
                                </wps:cNvSpPr>
                                <wps:spPr bwMode="auto">
                                  <a:xfrm>
                                    <a:off x="37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0" name="Rectangle 3429"/>
                                <wps:cNvSpPr>
                                  <a:spLocks noChangeArrowheads="1"/>
                                </wps:cNvSpPr>
                                <wps:spPr bwMode="auto">
                                  <a:xfrm>
                                    <a:off x="37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1" name="Rectangle 3430"/>
                                <wps:cNvSpPr>
                                  <a:spLocks noChangeArrowheads="1"/>
                                </wps:cNvSpPr>
                                <wps:spPr bwMode="auto">
                                  <a:xfrm>
                                    <a:off x="37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2" name="Rectangle 3431"/>
                                <wps:cNvSpPr>
                                  <a:spLocks noChangeArrowheads="1"/>
                                </wps:cNvSpPr>
                                <wps:spPr bwMode="auto">
                                  <a:xfrm>
                                    <a:off x="37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3" name="Rectangle 3432"/>
                                <wps:cNvSpPr>
                                  <a:spLocks noChangeArrowheads="1"/>
                                </wps:cNvSpPr>
                                <wps:spPr bwMode="auto">
                                  <a:xfrm>
                                    <a:off x="37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4" name="Rectangle 3433"/>
                                <wps:cNvSpPr>
                                  <a:spLocks noChangeArrowheads="1"/>
                                </wps:cNvSpPr>
                                <wps:spPr bwMode="auto">
                                  <a:xfrm>
                                    <a:off x="37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5" name="Rectangle 3434"/>
                                <wps:cNvSpPr>
                                  <a:spLocks noChangeArrowheads="1"/>
                                </wps:cNvSpPr>
                                <wps:spPr bwMode="auto">
                                  <a:xfrm>
                                    <a:off x="37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6" name="Rectangle 3435"/>
                                <wps:cNvSpPr>
                                  <a:spLocks noChangeArrowheads="1"/>
                                </wps:cNvSpPr>
                                <wps:spPr bwMode="auto">
                                  <a:xfrm>
                                    <a:off x="37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7" name="Rectangle 3436"/>
                                <wps:cNvSpPr>
                                  <a:spLocks noChangeArrowheads="1"/>
                                </wps:cNvSpPr>
                                <wps:spPr bwMode="auto">
                                  <a:xfrm>
                                    <a:off x="37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8" name="Rectangle 3437"/>
                                <wps:cNvSpPr>
                                  <a:spLocks noChangeArrowheads="1"/>
                                </wps:cNvSpPr>
                                <wps:spPr bwMode="auto">
                                  <a:xfrm>
                                    <a:off x="37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9" name="Rectangle 3438"/>
                                <wps:cNvSpPr>
                                  <a:spLocks noChangeArrowheads="1"/>
                                </wps:cNvSpPr>
                                <wps:spPr bwMode="auto">
                                  <a:xfrm>
                                    <a:off x="37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0" name="Rectangle 3439"/>
                                <wps:cNvSpPr>
                                  <a:spLocks noChangeArrowheads="1"/>
                                </wps:cNvSpPr>
                                <wps:spPr bwMode="auto">
                                  <a:xfrm>
                                    <a:off x="37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1" name="Rectangle 3440"/>
                                <wps:cNvSpPr>
                                  <a:spLocks noChangeArrowheads="1"/>
                                </wps:cNvSpPr>
                                <wps:spPr bwMode="auto">
                                  <a:xfrm>
                                    <a:off x="37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5852" name="Rectangle 3441"/>
                              <wps:cNvSpPr>
                                <a:spLocks noChangeArrowheads="1"/>
                              </wps:cNvSpPr>
                              <wps:spPr bwMode="auto">
                                <a:xfrm>
                                  <a:off x="1558925" y="4819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3" name="Rectangle 3442"/>
                              <wps:cNvSpPr>
                                <a:spLocks noChangeArrowheads="1"/>
                              </wps:cNvSpPr>
                              <wps:spPr bwMode="auto">
                                <a:xfrm>
                                  <a:off x="1558925" y="4838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4" name="Rectangle 3443"/>
                              <wps:cNvSpPr>
                                <a:spLocks noChangeArrowheads="1"/>
                              </wps:cNvSpPr>
                              <wps:spPr bwMode="auto">
                                <a:xfrm>
                                  <a:off x="1558925" y="4857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5" name="Rectangle 3444"/>
                              <wps:cNvSpPr>
                                <a:spLocks noChangeArrowheads="1"/>
                              </wps:cNvSpPr>
                              <wps:spPr bwMode="auto">
                                <a:xfrm>
                                  <a:off x="1558925" y="4876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6" name="Rectangle 3445"/>
                              <wps:cNvSpPr>
                                <a:spLocks noChangeArrowheads="1"/>
                              </wps:cNvSpPr>
                              <wps:spPr bwMode="auto">
                                <a:xfrm>
                                  <a:off x="1558925" y="489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7" name="Rectangle 3446"/>
                              <wps:cNvSpPr>
                                <a:spLocks noChangeArrowheads="1"/>
                              </wps:cNvSpPr>
                              <wps:spPr bwMode="auto">
                                <a:xfrm>
                                  <a:off x="1558925" y="49149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8" name="Rectangle 3447"/>
                              <wps:cNvSpPr>
                                <a:spLocks noChangeArrowheads="1"/>
                              </wps:cNvSpPr>
                              <wps:spPr bwMode="auto">
                                <a:xfrm>
                                  <a:off x="1558925" y="49403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9" name="Rectangle 3448"/>
                              <wps:cNvSpPr>
                                <a:spLocks noChangeArrowheads="1"/>
                              </wps:cNvSpPr>
                              <wps:spPr bwMode="auto">
                                <a:xfrm>
                                  <a:off x="1558925" y="495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0" name="Rectangle 3449"/>
                              <wps:cNvSpPr>
                                <a:spLocks noChangeArrowheads="1"/>
                              </wps:cNvSpPr>
                              <wps:spPr bwMode="auto">
                                <a:xfrm>
                                  <a:off x="1558925" y="49720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1" name="Rectangle 3450"/>
                              <wps:cNvSpPr>
                                <a:spLocks noChangeArrowheads="1"/>
                              </wps:cNvSpPr>
                              <wps:spPr bwMode="auto">
                                <a:xfrm>
                                  <a:off x="1558925" y="4997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2" name="Rectangle 3451"/>
                              <wps:cNvSpPr>
                                <a:spLocks noChangeArrowheads="1"/>
                              </wps:cNvSpPr>
                              <wps:spPr bwMode="auto">
                                <a:xfrm>
                                  <a:off x="1558925" y="5016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3" name="Rectangle 3452"/>
                              <wps:cNvSpPr>
                                <a:spLocks noChangeArrowheads="1"/>
                              </wps:cNvSpPr>
                              <wps:spPr bwMode="auto">
                                <a:xfrm>
                                  <a:off x="1558925" y="503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4" name="Rectangle 3453"/>
                              <wps:cNvSpPr>
                                <a:spLocks noChangeArrowheads="1"/>
                              </wps:cNvSpPr>
                              <wps:spPr bwMode="auto">
                                <a:xfrm>
                                  <a:off x="1558925" y="505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5" name="Rectangle 3454"/>
                              <wps:cNvSpPr>
                                <a:spLocks noChangeArrowheads="1"/>
                              </wps:cNvSpPr>
                              <wps:spPr bwMode="auto">
                                <a:xfrm>
                                  <a:off x="1558925" y="507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6" name="Rectangle 3455"/>
                              <wps:cNvSpPr>
                                <a:spLocks noChangeArrowheads="1"/>
                              </wps:cNvSpPr>
                              <wps:spPr bwMode="auto">
                                <a:xfrm>
                                  <a:off x="1558925" y="50927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7" name="Rectangle 3456"/>
                              <wps:cNvSpPr>
                                <a:spLocks noChangeArrowheads="1"/>
                              </wps:cNvSpPr>
                              <wps:spPr bwMode="auto">
                                <a:xfrm>
                                  <a:off x="1558925" y="5118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8" name="Rectangle 3457"/>
                              <wps:cNvSpPr>
                                <a:spLocks noChangeArrowheads="1"/>
                              </wps:cNvSpPr>
                              <wps:spPr bwMode="auto">
                                <a:xfrm>
                                  <a:off x="1558925" y="51371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9" name="Rectangle 3458"/>
                              <wps:cNvSpPr>
                                <a:spLocks noChangeArrowheads="1"/>
                              </wps:cNvSpPr>
                              <wps:spPr bwMode="auto">
                                <a:xfrm>
                                  <a:off x="1558925" y="51498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0" name="Rectangle 3459"/>
                              <wps:cNvSpPr>
                                <a:spLocks noChangeArrowheads="1"/>
                              </wps:cNvSpPr>
                              <wps:spPr bwMode="auto">
                                <a:xfrm>
                                  <a:off x="1558925" y="5175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1" name="Rectangle 3460"/>
                              <wps:cNvSpPr>
                                <a:spLocks noChangeArrowheads="1"/>
                              </wps:cNvSpPr>
                              <wps:spPr bwMode="auto">
                                <a:xfrm>
                                  <a:off x="1558925" y="5194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2" name="Rectangle 3461"/>
                              <wps:cNvSpPr>
                                <a:spLocks noChangeArrowheads="1"/>
                              </wps:cNvSpPr>
                              <wps:spPr bwMode="auto">
                                <a:xfrm>
                                  <a:off x="1558925" y="521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3" name="Rectangle 3462"/>
                              <wps:cNvSpPr>
                                <a:spLocks noChangeArrowheads="1"/>
                              </wps:cNvSpPr>
                              <wps:spPr bwMode="auto">
                                <a:xfrm>
                                  <a:off x="1558925" y="523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4" name="Rectangle 3463"/>
                              <wps:cNvSpPr>
                                <a:spLocks noChangeArrowheads="1"/>
                              </wps:cNvSpPr>
                              <wps:spPr bwMode="auto">
                                <a:xfrm>
                                  <a:off x="1558925" y="525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5" name="Rectangle 3464"/>
                              <wps:cNvSpPr>
                                <a:spLocks noChangeArrowheads="1"/>
                              </wps:cNvSpPr>
                              <wps:spPr bwMode="auto">
                                <a:xfrm>
                                  <a:off x="1558925" y="52705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6" name="Rectangle 3465"/>
                              <wps:cNvSpPr>
                                <a:spLocks noChangeArrowheads="1"/>
                              </wps:cNvSpPr>
                              <wps:spPr bwMode="auto">
                                <a:xfrm>
                                  <a:off x="1558925" y="5295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7" name="Rectangle 3466"/>
                              <wps:cNvSpPr>
                                <a:spLocks noChangeArrowheads="1"/>
                              </wps:cNvSpPr>
                              <wps:spPr bwMode="auto">
                                <a:xfrm>
                                  <a:off x="1558925" y="5314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8" name="Rectangle 3467"/>
                              <wps:cNvSpPr>
                                <a:spLocks noChangeArrowheads="1"/>
                              </wps:cNvSpPr>
                              <wps:spPr bwMode="auto">
                                <a:xfrm>
                                  <a:off x="1558925" y="5334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9" name="Rectangle 3468"/>
                              <wps:cNvSpPr>
                                <a:spLocks noChangeArrowheads="1"/>
                              </wps:cNvSpPr>
                              <wps:spPr bwMode="auto">
                                <a:xfrm>
                                  <a:off x="1558925" y="5353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0" name="Rectangle 3469"/>
                              <wps:cNvSpPr>
                                <a:spLocks noChangeArrowheads="1"/>
                              </wps:cNvSpPr>
                              <wps:spPr bwMode="auto">
                                <a:xfrm>
                                  <a:off x="1558925" y="5372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1" name="Rectangle 3470"/>
                              <wps:cNvSpPr>
                                <a:spLocks noChangeArrowheads="1"/>
                              </wps:cNvSpPr>
                              <wps:spPr bwMode="auto">
                                <a:xfrm>
                                  <a:off x="1558925" y="53911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2" name="Rectangle 3471"/>
                              <wps:cNvSpPr>
                                <a:spLocks noChangeArrowheads="1"/>
                              </wps:cNvSpPr>
                              <wps:spPr bwMode="auto">
                                <a:xfrm>
                                  <a:off x="1558925" y="54102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3" name="Rectangle 3472"/>
                              <wps:cNvSpPr>
                                <a:spLocks noChangeArrowheads="1"/>
                              </wps:cNvSpPr>
                              <wps:spPr bwMode="auto">
                                <a:xfrm>
                                  <a:off x="1558925" y="54356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4" name="Rectangle 3473"/>
                              <wps:cNvSpPr>
                                <a:spLocks noChangeArrowheads="1"/>
                              </wps:cNvSpPr>
                              <wps:spPr bwMode="auto">
                                <a:xfrm>
                                  <a:off x="1558925" y="5448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5" name="Rectangle 3474"/>
                              <wps:cNvSpPr>
                                <a:spLocks noChangeArrowheads="1"/>
                              </wps:cNvSpPr>
                              <wps:spPr bwMode="auto">
                                <a:xfrm>
                                  <a:off x="1558925" y="54673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6" name="Rectangle 3475"/>
                              <wps:cNvSpPr>
                                <a:spLocks noChangeArrowheads="1"/>
                              </wps:cNvSpPr>
                              <wps:spPr bwMode="auto">
                                <a:xfrm>
                                  <a:off x="1558925" y="5492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7" name="Rectangle 3476"/>
                              <wps:cNvSpPr>
                                <a:spLocks noChangeArrowheads="1"/>
                              </wps:cNvSpPr>
                              <wps:spPr bwMode="auto">
                                <a:xfrm>
                                  <a:off x="1558925" y="5511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8" name="Rectangle 3477"/>
                              <wps:cNvSpPr>
                                <a:spLocks noChangeArrowheads="1"/>
                              </wps:cNvSpPr>
                              <wps:spPr bwMode="auto">
                                <a:xfrm>
                                  <a:off x="1558925" y="5530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9" name="Rectangle 3478"/>
                              <wps:cNvSpPr>
                                <a:spLocks noChangeArrowheads="1"/>
                              </wps:cNvSpPr>
                              <wps:spPr bwMode="auto">
                                <a:xfrm>
                                  <a:off x="1558925" y="5549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0" name="Rectangle 3479"/>
                              <wps:cNvSpPr>
                                <a:spLocks noChangeArrowheads="1"/>
                              </wps:cNvSpPr>
                              <wps:spPr bwMode="auto">
                                <a:xfrm>
                                  <a:off x="1558925" y="6064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1" name="Rectangle 3480"/>
                              <wps:cNvSpPr>
                                <a:spLocks noChangeArrowheads="1"/>
                              </wps:cNvSpPr>
                              <wps:spPr bwMode="auto">
                                <a:xfrm>
                                  <a:off x="1558925" y="60833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2" name="Rectangle 3481"/>
                              <wps:cNvSpPr>
                                <a:spLocks noChangeArrowheads="1"/>
                              </wps:cNvSpPr>
                              <wps:spPr bwMode="auto">
                                <a:xfrm>
                                  <a:off x="1558925" y="61087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3" name="Rectangle 3482"/>
                              <wps:cNvSpPr>
                                <a:spLocks noChangeArrowheads="1"/>
                              </wps:cNvSpPr>
                              <wps:spPr bwMode="auto">
                                <a:xfrm>
                                  <a:off x="1558925" y="61214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4" name="Rectangle 3483"/>
                              <wps:cNvSpPr>
                                <a:spLocks noChangeArrowheads="1"/>
                              </wps:cNvSpPr>
                              <wps:spPr bwMode="auto">
                                <a:xfrm>
                                  <a:off x="1558925" y="6146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5" name="Rectangle 3484"/>
                              <wps:cNvSpPr>
                                <a:spLocks noChangeArrowheads="1"/>
                              </wps:cNvSpPr>
                              <wps:spPr bwMode="auto">
                                <a:xfrm>
                                  <a:off x="1558925" y="616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6" name="Rectangle 3485"/>
                              <wps:cNvSpPr>
                                <a:spLocks noChangeArrowheads="1"/>
                              </wps:cNvSpPr>
                              <wps:spPr bwMode="auto">
                                <a:xfrm>
                                  <a:off x="1558925" y="6184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7" name="Rectangle 3486"/>
                              <wps:cNvSpPr>
                                <a:spLocks noChangeArrowheads="1"/>
                              </wps:cNvSpPr>
                              <wps:spPr bwMode="auto">
                                <a:xfrm>
                                  <a:off x="1558925" y="6203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8" name="Rectangle 3487"/>
                              <wps:cNvSpPr>
                                <a:spLocks noChangeArrowheads="1"/>
                              </wps:cNvSpPr>
                              <wps:spPr bwMode="auto">
                                <a:xfrm>
                                  <a:off x="1558925" y="622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9" name="Rectangle 3488"/>
                              <wps:cNvSpPr>
                                <a:spLocks noChangeArrowheads="1"/>
                              </wps:cNvSpPr>
                              <wps:spPr bwMode="auto">
                                <a:xfrm>
                                  <a:off x="1558925" y="6242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0" name="Rectangle 3489"/>
                              <wps:cNvSpPr>
                                <a:spLocks noChangeArrowheads="1"/>
                              </wps:cNvSpPr>
                              <wps:spPr bwMode="auto">
                                <a:xfrm>
                                  <a:off x="1558925" y="62611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1" name="Rectangle 3490"/>
                              <wps:cNvSpPr>
                                <a:spLocks noChangeArrowheads="1"/>
                              </wps:cNvSpPr>
                              <wps:spPr bwMode="auto">
                                <a:xfrm>
                                  <a:off x="1558925" y="6286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2" name="Rectangle 3491"/>
                              <wps:cNvSpPr>
                                <a:spLocks noChangeArrowheads="1"/>
                              </wps:cNvSpPr>
                              <wps:spPr bwMode="auto">
                                <a:xfrm>
                                  <a:off x="1558925" y="630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3" name="Rectangle 3492"/>
                              <wps:cNvSpPr>
                                <a:spLocks noChangeArrowheads="1"/>
                              </wps:cNvSpPr>
                              <wps:spPr bwMode="auto">
                                <a:xfrm>
                                  <a:off x="1558925" y="632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4" name="Rectangle 3493"/>
                              <wps:cNvSpPr>
                                <a:spLocks noChangeArrowheads="1"/>
                              </wps:cNvSpPr>
                              <wps:spPr bwMode="auto">
                                <a:xfrm>
                                  <a:off x="1558925" y="634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5" name="Rectangle 3494"/>
                              <wps:cNvSpPr>
                                <a:spLocks noChangeArrowheads="1"/>
                              </wps:cNvSpPr>
                              <wps:spPr bwMode="auto">
                                <a:xfrm>
                                  <a:off x="1558925" y="6362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6" name="Rectangle 3495"/>
                              <wps:cNvSpPr>
                                <a:spLocks noChangeArrowheads="1"/>
                              </wps:cNvSpPr>
                              <wps:spPr bwMode="auto">
                                <a:xfrm>
                                  <a:off x="1558925" y="63817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7" name="Rectangle 3496"/>
                              <wps:cNvSpPr>
                                <a:spLocks noChangeArrowheads="1"/>
                              </wps:cNvSpPr>
                              <wps:spPr bwMode="auto">
                                <a:xfrm>
                                  <a:off x="1558925" y="64071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8" name="Rectangle 3497"/>
                              <wps:cNvSpPr>
                                <a:spLocks noChangeArrowheads="1"/>
                              </wps:cNvSpPr>
                              <wps:spPr bwMode="auto">
                                <a:xfrm>
                                  <a:off x="1558925" y="6419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9" name="Rectangle 3498"/>
                              <wps:cNvSpPr>
                                <a:spLocks noChangeArrowheads="1"/>
                              </wps:cNvSpPr>
                              <wps:spPr bwMode="auto">
                                <a:xfrm>
                                  <a:off x="1558925" y="64389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0" name="Rectangle 3499"/>
                              <wps:cNvSpPr>
                                <a:spLocks noChangeArrowheads="1"/>
                              </wps:cNvSpPr>
                              <wps:spPr bwMode="auto">
                                <a:xfrm>
                                  <a:off x="1558925" y="6464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1" name="Rectangle 3500"/>
                              <wps:cNvSpPr>
                                <a:spLocks noChangeArrowheads="1"/>
                              </wps:cNvSpPr>
                              <wps:spPr bwMode="auto">
                                <a:xfrm>
                                  <a:off x="1558925" y="648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2" name="Rectangle 3501"/>
                              <wps:cNvSpPr>
                                <a:spLocks noChangeArrowheads="1"/>
                              </wps:cNvSpPr>
                              <wps:spPr bwMode="auto">
                                <a:xfrm>
                                  <a:off x="1558925" y="650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3" name="Rectangle 3502"/>
                              <wps:cNvSpPr>
                                <a:spLocks noChangeArrowheads="1"/>
                              </wps:cNvSpPr>
                              <wps:spPr bwMode="auto">
                                <a:xfrm>
                                  <a:off x="1558925" y="652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4" name="Rectangle 3503"/>
                              <wps:cNvSpPr>
                                <a:spLocks noChangeArrowheads="1"/>
                              </wps:cNvSpPr>
                              <wps:spPr bwMode="auto">
                                <a:xfrm>
                                  <a:off x="1558925" y="6540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5" name="Rectangle 3504"/>
                              <wps:cNvSpPr>
                                <a:spLocks noChangeArrowheads="1"/>
                              </wps:cNvSpPr>
                              <wps:spPr bwMode="auto">
                                <a:xfrm>
                                  <a:off x="1558925" y="70548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6" name="Rectangle 3505"/>
                              <wps:cNvSpPr>
                                <a:spLocks noChangeArrowheads="1"/>
                              </wps:cNvSpPr>
                              <wps:spPr bwMode="auto">
                                <a:xfrm>
                                  <a:off x="1558925" y="7080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7" name="Rectangle 3506"/>
                              <wps:cNvSpPr>
                                <a:spLocks noChangeArrowheads="1"/>
                              </wps:cNvSpPr>
                              <wps:spPr bwMode="auto">
                                <a:xfrm>
                                  <a:off x="1558925" y="70993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8" name="Rectangle 3507"/>
                              <wps:cNvSpPr>
                                <a:spLocks noChangeArrowheads="1"/>
                              </wps:cNvSpPr>
                              <wps:spPr bwMode="auto">
                                <a:xfrm>
                                  <a:off x="1558925" y="71120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9" name="Rectangle 3508"/>
                              <wps:cNvSpPr>
                                <a:spLocks noChangeArrowheads="1"/>
                              </wps:cNvSpPr>
                              <wps:spPr bwMode="auto">
                                <a:xfrm>
                                  <a:off x="1558925" y="7137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0" name="Rectangle 3509"/>
                              <wps:cNvSpPr>
                                <a:spLocks noChangeArrowheads="1"/>
                              </wps:cNvSpPr>
                              <wps:spPr bwMode="auto">
                                <a:xfrm>
                                  <a:off x="1558925" y="7156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1" name="Rectangle 3510"/>
                              <wps:cNvSpPr>
                                <a:spLocks noChangeArrowheads="1"/>
                              </wps:cNvSpPr>
                              <wps:spPr bwMode="auto">
                                <a:xfrm>
                                  <a:off x="1558925" y="7175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2" name="Rectangle 3511"/>
                              <wps:cNvSpPr>
                                <a:spLocks noChangeArrowheads="1"/>
                              </wps:cNvSpPr>
                              <wps:spPr bwMode="auto">
                                <a:xfrm>
                                  <a:off x="1558925" y="7194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3" name="Rectangle 3512"/>
                              <wps:cNvSpPr>
                                <a:spLocks noChangeArrowheads="1"/>
                              </wps:cNvSpPr>
                              <wps:spPr bwMode="auto">
                                <a:xfrm>
                                  <a:off x="1558925" y="7213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4" name="Rectangle 3513"/>
                              <wps:cNvSpPr>
                                <a:spLocks noChangeArrowheads="1"/>
                              </wps:cNvSpPr>
                              <wps:spPr bwMode="auto">
                                <a:xfrm>
                                  <a:off x="1558925" y="72326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5" name="Rectangle 3514"/>
                              <wps:cNvSpPr>
                                <a:spLocks noChangeArrowheads="1"/>
                              </wps:cNvSpPr>
                              <wps:spPr bwMode="auto">
                                <a:xfrm>
                                  <a:off x="1558925" y="7258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6" name="Rectangle 3515"/>
                              <wps:cNvSpPr>
                                <a:spLocks noChangeArrowheads="1"/>
                              </wps:cNvSpPr>
                              <wps:spPr bwMode="auto">
                                <a:xfrm>
                                  <a:off x="1558925" y="7277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7" name="Rectangle 3516"/>
                              <wps:cNvSpPr>
                                <a:spLocks noChangeArrowheads="1"/>
                              </wps:cNvSpPr>
                              <wps:spPr bwMode="auto">
                                <a:xfrm>
                                  <a:off x="1558925" y="72961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8" name="Rectangle 3517"/>
                              <wps:cNvSpPr>
                                <a:spLocks noChangeArrowheads="1"/>
                              </wps:cNvSpPr>
                              <wps:spPr bwMode="auto">
                                <a:xfrm>
                                  <a:off x="1558925" y="73152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9" name="Rectangle 3518"/>
                              <wps:cNvSpPr>
                                <a:spLocks noChangeArrowheads="1"/>
                              </wps:cNvSpPr>
                              <wps:spPr bwMode="auto">
                                <a:xfrm>
                                  <a:off x="1558925" y="7334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0" name="Rectangle 3519"/>
                              <wps:cNvSpPr>
                                <a:spLocks noChangeArrowheads="1"/>
                              </wps:cNvSpPr>
                              <wps:spPr bwMode="auto">
                                <a:xfrm>
                                  <a:off x="1558925" y="7353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1" name="Rectangle 3520"/>
                              <wps:cNvSpPr>
                                <a:spLocks noChangeArrowheads="1"/>
                              </wps:cNvSpPr>
                              <wps:spPr bwMode="auto">
                                <a:xfrm>
                                  <a:off x="1558925" y="73723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2" name="Rectangle 3521"/>
                              <wps:cNvSpPr>
                                <a:spLocks noChangeArrowheads="1"/>
                              </wps:cNvSpPr>
                              <wps:spPr bwMode="auto">
                                <a:xfrm>
                                  <a:off x="1558925" y="73977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3" name="Rectangle 3522"/>
                              <wps:cNvSpPr>
                                <a:spLocks noChangeArrowheads="1"/>
                              </wps:cNvSpPr>
                              <wps:spPr bwMode="auto">
                                <a:xfrm>
                                  <a:off x="1558925" y="74104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4" name="Rectangle 3523"/>
                              <wps:cNvSpPr>
                                <a:spLocks noChangeArrowheads="1"/>
                              </wps:cNvSpPr>
                              <wps:spPr bwMode="auto">
                                <a:xfrm>
                                  <a:off x="1558925" y="743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5" name="Rectangle 3524"/>
                              <wps:cNvSpPr>
                                <a:spLocks noChangeArrowheads="1"/>
                              </wps:cNvSpPr>
                              <wps:spPr bwMode="auto">
                                <a:xfrm>
                                  <a:off x="1558925" y="7454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6" name="Rectangle 3525"/>
                              <wps:cNvSpPr>
                                <a:spLocks noChangeArrowheads="1"/>
                              </wps:cNvSpPr>
                              <wps:spPr bwMode="auto">
                                <a:xfrm>
                                  <a:off x="1558925" y="7473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7" name="Rectangle 3526"/>
                              <wps:cNvSpPr>
                                <a:spLocks noChangeArrowheads="1"/>
                              </wps:cNvSpPr>
                              <wps:spPr bwMode="auto">
                                <a:xfrm>
                                  <a:off x="1558925" y="749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8" name="Rectangle 3527"/>
                              <wps:cNvSpPr>
                                <a:spLocks noChangeArrowheads="1"/>
                              </wps:cNvSpPr>
                              <wps:spPr bwMode="auto">
                                <a:xfrm>
                                  <a:off x="1558925" y="7512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9" name="Rectangle 3528"/>
                              <wps:cNvSpPr>
                                <a:spLocks noChangeArrowheads="1"/>
                              </wps:cNvSpPr>
                              <wps:spPr bwMode="auto">
                                <a:xfrm>
                                  <a:off x="1558925" y="7531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0" name="Rectangle 3529"/>
                              <wps:cNvSpPr>
                                <a:spLocks noChangeArrowheads="1"/>
                              </wps:cNvSpPr>
                              <wps:spPr bwMode="auto">
                                <a:xfrm>
                                  <a:off x="1558925" y="75501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1" name="Rectangle 3530"/>
                              <wps:cNvSpPr>
                                <a:spLocks noChangeArrowheads="1"/>
                              </wps:cNvSpPr>
                              <wps:spPr bwMode="auto">
                                <a:xfrm>
                                  <a:off x="1558925" y="757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2" name="Rectangle 3531"/>
                              <wps:cNvSpPr>
                                <a:spLocks noChangeArrowheads="1"/>
                              </wps:cNvSpPr>
                              <wps:spPr bwMode="auto">
                                <a:xfrm>
                                  <a:off x="1558925" y="759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3" name="Rectangle 3532"/>
                              <wps:cNvSpPr>
                                <a:spLocks noChangeArrowheads="1"/>
                              </wps:cNvSpPr>
                              <wps:spPr bwMode="auto">
                                <a:xfrm>
                                  <a:off x="1558925" y="761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4" name="Rectangle 3533"/>
                              <wps:cNvSpPr>
                                <a:spLocks noChangeArrowheads="1"/>
                              </wps:cNvSpPr>
                              <wps:spPr bwMode="auto">
                                <a:xfrm>
                                  <a:off x="1558925" y="7632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5" name="Rectangle 3534"/>
                              <wps:cNvSpPr>
                                <a:spLocks noChangeArrowheads="1"/>
                              </wps:cNvSpPr>
                              <wps:spPr bwMode="auto">
                                <a:xfrm>
                                  <a:off x="1558925" y="7651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6" name="Rectangle 3535"/>
                              <wps:cNvSpPr>
                                <a:spLocks noChangeArrowheads="1"/>
                              </wps:cNvSpPr>
                              <wps:spPr bwMode="auto">
                                <a:xfrm>
                                  <a:off x="1558925" y="7670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7" name="Rectangle 3536"/>
                              <wps:cNvSpPr>
                                <a:spLocks noChangeArrowheads="1"/>
                              </wps:cNvSpPr>
                              <wps:spPr bwMode="auto">
                                <a:xfrm>
                                  <a:off x="1558925" y="7689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8" name="Rectangle 3537"/>
                              <wps:cNvSpPr>
                                <a:spLocks noChangeArrowheads="1"/>
                              </wps:cNvSpPr>
                              <wps:spPr bwMode="auto">
                                <a:xfrm>
                                  <a:off x="1558925" y="7708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9" name="Rectangle 3538"/>
                              <wps:cNvSpPr>
                                <a:spLocks noChangeArrowheads="1"/>
                              </wps:cNvSpPr>
                              <wps:spPr bwMode="auto">
                                <a:xfrm>
                                  <a:off x="1558925" y="77279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0" name="Rectangle 3539"/>
                              <wps:cNvSpPr>
                                <a:spLocks noChangeArrowheads="1"/>
                              </wps:cNvSpPr>
                              <wps:spPr bwMode="auto">
                                <a:xfrm>
                                  <a:off x="1558925" y="775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1" name="Rectangle 3540"/>
                              <wps:cNvSpPr>
                                <a:spLocks noChangeArrowheads="1"/>
                              </wps:cNvSpPr>
                              <wps:spPr bwMode="auto">
                                <a:xfrm>
                                  <a:off x="1558925" y="777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2" name="Rectangle 3541"/>
                              <wps:cNvSpPr>
                                <a:spLocks noChangeArrowheads="1"/>
                              </wps:cNvSpPr>
                              <wps:spPr bwMode="auto">
                                <a:xfrm>
                                  <a:off x="1558925" y="779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3" name="Rectangle 3542"/>
                              <wps:cNvSpPr>
                                <a:spLocks noChangeArrowheads="1"/>
                              </wps:cNvSpPr>
                              <wps:spPr bwMode="auto">
                                <a:xfrm>
                                  <a:off x="1558925" y="7810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4" name="Rectangle 3543"/>
                              <wps:cNvSpPr>
                                <a:spLocks noChangeArrowheads="1"/>
                              </wps:cNvSpPr>
                              <wps:spPr bwMode="auto">
                                <a:xfrm>
                                  <a:off x="1558925" y="7829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5" name="Rectangle 3544"/>
                              <wps:cNvSpPr>
                                <a:spLocks noChangeArrowheads="1"/>
                              </wps:cNvSpPr>
                              <wps:spPr bwMode="auto">
                                <a:xfrm>
                                  <a:off x="1558925" y="78486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6" name="Freeform 3545"/>
                              <wps:cNvSpPr>
                                <a:spLocks/>
                              </wps:cNvSpPr>
                              <wps:spPr bwMode="auto">
                                <a:xfrm>
                                  <a:off x="306070" y="1022985"/>
                                  <a:ext cx="1203325" cy="321310"/>
                                </a:xfrm>
                                <a:custGeom>
                                  <a:avLst/>
                                  <a:gdLst>
                                    <a:gd name="T0" fmla="*/ 43 w 2912"/>
                                    <a:gd name="T1" fmla="*/ 24 h 777"/>
                                    <a:gd name="T2" fmla="*/ 29 w 2912"/>
                                    <a:gd name="T3" fmla="*/ 62 h 777"/>
                                    <a:gd name="T4" fmla="*/ 14 w 2912"/>
                                    <a:gd name="T5" fmla="*/ 105 h 777"/>
                                    <a:gd name="T6" fmla="*/ 10 w 2912"/>
                                    <a:gd name="T7" fmla="*/ 148 h 777"/>
                                    <a:gd name="T8" fmla="*/ 0 w 2912"/>
                                    <a:gd name="T9" fmla="*/ 187 h 777"/>
                                    <a:gd name="T10" fmla="*/ 5 w 2912"/>
                                    <a:gd name="T11" fmla="*/ 316 h 777"/>
                                    <a:gd name="T12" fmla="*/ 14 w 2912"/>
                                    <a:gd name="T13" fmla="*/ 340 h 777"/>
                                    <a:gd name="T14" fmla="*/ 19 w 2912"/>
                                    <a:gd name="T15" fmla="*/ 369 h 777"/>
                                    <a:gd name="T16" fmla="*/ 29 w 2912"/>
                                    <a:gd name="T17" fmla="*/ 393 h 777"/>
                                    <a:gd name="T18" fmla="*/ 48 w 2912"/>
                                    <a:gd name="T19" fmla="*/ 422 h 777"/>
                                    <a:gd name="T20" fmla="*/ 53 w 2912"/>
                                    <a:gd name="T21" fmla="*/ 441 h 777"/>
                                    <a:gd name="T22" fmla="*/ 77 w 2912"/>
                                    <a:gd name="T23" fmla="*/ 475 h 777"/>
                                    <a:gd name="T24" fmla="*/ 91 w 2912"/>
                                    <a:gd name="T25" fmla="*/ 494 h 777"/>
                                    <a:gd name="T26" fmla="*/ 115 w 2912"/>
                                    <a:gd name="T27" fmla="*/ 518 h 777"/>
                                    <a:gd name="T28" fmla="*/ 135 w 2912"/>
                                    <a:gd name="T29" fmla="*/ 542 h 777"/>
                                    <a:gd name="T30" fmla="*/ 159 w 2912"/>
                                    <a:gd name="T31" fmla="*/ 561 h 777"/>
                                    <a:gd name="T32" fmla="*/ 183 w 2912"/>
                                    <a:gd name="T33" fmla="*/ 585 h 777"/>
                                    <a:gd name="T34" fmla="*/ 207 w 2912"/>
                                    <a:gd name="T35" fmla="*/ 604 h 777"/>
                                    <a:gd name="T36" fmla="*/ 245 w 2912"/>
                                    <a:gd name="T37" fmla="*/ 628 h 777"/>
                                    <a:gd name="T38" fmla="*/ 279 w 2912"/>
                                    <a:gd name="T39" fmla="*/ 647 h 777"/>
                                    <a:gd name="T40" fmla="*/ 322 w 2912"/>
                                    <a:gd name="T41" fmla="*/ 666 h 777"/>
                                    <a:gd name="T42" fmla="*/ 365 w 2912"/>
                                    <a:gd name="T43" fmla="*/ 690 h 777"/>
                                    <a:gd name="T44" fmla="*/ 404 w 2912"/>
                                    <a:gd name="T45" fmla="*/ 700 h 777"/>
                                    <a:gd name="T46" fmla="*/ 457 w 2912"/>
                                    <a:gd name="T47" fmla="*/ 714 h 777"/>
                                    <a:gd name="T48" fmla="*/ 490 w 2912"/>
                                    <a:gd name="T49" fmla="*/ 724 h 777"/>
                                    <a:gd name="T50" fmla="*/ 538 w 2912"/>
                                    <a:gd name="T51" fmla="*/ 734 h 777"/>
                                    <a:gd name="T52" fmla="*/ 634 w 2912"/>
                                    <a:gd name="T53" fmla="*/ 738 h 777"/>
                                    <a:gd name="T54" fmla="*/ 855 w 2912"/>
                                    <a:gd name="T55" fmla="*/ 738 h 777"/>
                                    <a:gd name="T56" fmla="*/ 1052 w 2912"/>
                                    <a:gd name="T57" fmla="*/ 734 h 777"/>
                                    <a:gd name="T58" fmla="*/ 1172 w 2912"/>
                                    <a:gd name="T59" fmla="*/ 724 h 777"/>
                                    <a:gd name="T60" fmla="*/ 2311 w 2912"/>
                                    <a:gd name="T61" fmla="*/ 729 h 777"/>
                                    <a:gd name="T62" fmla="*/ 2355 w 2912"/>
                                    <a:gd name="T63" fmla="*/ 738 h 777"/>
                                    <a:gd name="T64" fmla="*/ 2398 w 2912"/>
                                    <a:gd name="T65" fmla="*/ 743 h 777"/>
                                    <a:gd name="T66" fmla="*/ 2441 w 2912"/>
                                    <a:gd name="T67" fmla="*/ 753 h 777"/>
                                    <a:gd name="T68" fmla="*/ 2479 w 2912"/>
                                    <a:gd name="T69" fmla="*/ 758 h 777"/>
                                    <a:gd name="T70" fmla="*/ 2518 w 2912"/>
                                    <a:gd name="T71" fmla="*/ 767 h 777"/>
                                    <a:gd name="T72" fmla="*/ 2580 w 2912"/>
                                    <a:gd name="T73" fmla="*/ 772 h 777"/>
                                    <a:gd name="T74" fmla="*/ 2648 w 2912"/>
                                    <a:gd name="T75" fmla="*/ 772 h 777"/>
                                    <a:gd name="T76" fmla="*/ 2686 w 2912"/>
                                    <a:gd name="T77" fmla="*/ 767 h 777"/>
                                    <a:gd name="T78" fmla="*/ 2725 w 2912"/>
                                    <a:gd name="T79" fmla="*/ 753 h 777"/>
                                    <a:gd name="T80" fmla="*/ 2749 w 2912"/>
                                    <a:gd name="T81" fmla="*/ 734 h 777"/>
                                    <a:gd name="T82" fmla="*/ 2773 w 2912"/>
                                    <a:gd name="T83" fmla="*/ 714 h 777"/>
                                    <a:gd name="T84" fmla="*/ 2797 w 2912"/>
                                    <a:gd name="T85" fmla="*/ 681 h 777"/>
                                    <a:gd name="T86" fmla="*/ 2825 w 2912"/>
                                    <a:gd name="T87" fmla="*/ 642 h 777"/>
                                    <a:gd name="T88" fmla="*/ 2850 w 2912"/>
                                    <a:gd name="T89" fmla="*/ 580 h 777"/>
                                    <a:gd name="T90" fmla="*/ 2869 w 2912"/>
                                    <a:gd name="T91" fmla="*/ 532 h 777"/>
                                    <a:gd name="T92" fmla="*/ 2883 w 2912"/>
                                    <a:gd name="T93" fmla="*/ 470 h 777"/>
                                    <a:gd name="T94" fmla="*/ 2893 w 2912"/>
                                    <a:gd name="T95" fmla="*/ 427 h 777"/>
                                    <a:gd name="T96" fmla="*/ 2902 w 2912"/>
                                    <a:gd name="T97" fmla="*/ 374 h 777"/>
                                    <a:gd name="T98" fmla="*/ 2907 w 2912"/>
                                    <a:gd name="T99" fmla="*/ 287 h 777"/>
                                    <a:gd name="T100" fmla="*/ 2907 w 2912"/>
                                    <a:gd name="T101" fmla="*/ 33 h 7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12" h="777">
                                      <a:moveTo>
                                        <a:pt x="53" y="0"/>
                                      </a:moveTo>
                                      <a:lnTo>
                                        <a:pt x="48" y="9"/>
                                      </a:lnTo>
                                      <a:lnTo>
                                        <a:pt x="43" y="24"/>
                                      </a:lnTo>
                                      <a:lnTo>
                                        <a:pt x="38" y="33"/>
                                      </a:lnTo>
                                      <a:lnTo>
                                        <a:pt x="38" y="43"/>
                                      </a:lnTo>
                                      <a:lnTo>
                                        <a:pt x="29" y="62"/>
                                      </a:lnTo>
                                      <a:lnTo>
                                        <a:pt x="24" y="76"/>
                                      </a:lnTo>
                                      <a:lnTo>
                                        <a:pt x="24" y="86"/>
                                      </a:lnTo>
                                      <a:lnTo>
                                        <a:pt x="14" y="105"/>
                                      </a:lnTo>
                                      <a:lnTo>
                                        <a:pt x="14" y="115"/>
                                      </a:lnTo>
                                      <a:lnTo>
                                        <a:pt x="10" y="124"/>
                                      </a:lnTo>
                                      <a:lnTo>
                                        <a:pt x="10" y="148"/>
                                      </a:lnTo>
                                      <a:lnTo>
                                        <a:pt x="5" y="158"/>
                                      </a:lnTo>
                                      <a:lnTo>
                                        <a:pt x="5" y="177"/>
                                      </a:lnTo>
                                      <a:lnTo>
                                        <a:pt x="0" y="187"/>
                                      </a:lnTo>
                                      <a:lnTo>
                                        <a:pt x="0" y="278"/>
                                      </a:lnTo>
                                      <a:lnTo>
                                        <a:pt x="5" y="287"/>
                                      </a:lnTo>
                                      <a:lnTo>
                                        <a:pt x="5" y="316"/>
                                      </a:lnTo>
                                      <a:lnTo>
                                        <a:pt x="10" y="326"/>
                                      </a:lnTo>
                                      <a:lnTo>
                                        <a:pt x="10" y="335"/>
                                      </a:lnTo>
                                      <a:lnTo>
                                        <a:pt x="14" y="340"/>
                                      </a:lnTo>
                                      <a:lnTo>
                                        <a:pt x="14" y="350"/>
                                      </a:lnTo>
                                      <a:lnTo>
                                        <a:pt x="19" y="359"/>
                                      </a:lnTo>
                                      <a:lnTo>
                                        <a:pt x="19" y="369"/>
                                      </a:lnTo>
                                      <a:lnTo>
                                        <a:pt x="24" y="374"/>
                                      </a:lnTo>
                                      <a:lnTo>
                                        <a:pt x="29" y="383"/>
                                      </a:lnTo>
                                      <a:lnTo>
                                        <a:pt x="29" y="393"/>
                                      </a:lnTo>
                                      <a:lnTo>
                                        <a:pt x="34" y="398"/>
                                      </a:lnTo>
                                      <a:lnTo>
                                        <a:pt x="43" y="417"/>
                                      </a:lnTo>
                                      <a:lnTo>
                                        <a:pt x="48" y="422"/>
                                      </a:lnTo>
                                      <a:lnTo>
                                        <a:pt x="48" y="431"/>
                                      </a:lnTo>
                                      <a:lnTo>
                                        <a:pt x="53" y="436"/>
                                      </a:lnTo>
                                      <a:lnTo>
                                        <a:pt x="53" y="441"/>
                                      </a:lnTo>
                                      <a:lnTo>
                                        <a:pt x="58" y="451"/>
                                      </a:lnTo>
                                      <a:lnTo>
                                        <a:pt x="67" y="455"/>
                                      </a:lnTo>
                                      <a:lnTo>
                                        <a:pt x="77" y="475"/>
                                      </a:lnTo>
                                      <a:lnTo>
                                        <a:pt x="82" y="479"/>
                                      </a:lnTo>
                                      <a:lnTo>
                                        <a:pt x="86" y="489"/>
                                      </a:lnTo>
                                      <a:lnTo>
                                        <a:pt x="91" y="494"/>
                                      </a:lnTo>
                                      <a:lnTo>
                                        <a:pt x="101" y="503"/>
                                      </a:lnTo>
                                      <a:lnTo>
                                        <a:pt x="106" y="513"/>
                                      </a:lnTo>
                                      <a:lnTo>
                                        <a:pt x="115" y="518"/>
                                      </a:lnTo>
                                      <a:lnTo>
                                        <a:pt x="120" y="527"/>
                                      </a:lnTo>
                                      <a:lnTo>
                                        <a:pt x="125" y="532"/>
                                      </a:lnTo>
                                      <a:lnTo>
                                        <a:pt x="135" y="542"/>
                                      </a:lnTo>
                                      <a:lnTo>
                                        <a:pt x="139" y="547"/>
                                      </a:lnTo>
                                      <a:lnTo>
                                        <a:pt x="149" y="556"/>
                                      </a:lnTo>
                                      <a:lnTo>
                                        <a:pt x="159" y="561"/>
                                      </a:lnTo>
                                      <a:lnTo>
                                        <a:pt x="163" y="571"/>
                                      </a:lnTo>
                                      <a:lnTo>
                                        <a:pt x="173" y="575"/>
                                      </a:lnTo>
                                      <a:lnTo>
                                        <a:pt x="183" y="585"/>
                                      </a:lnTo>
                                      <a:lnTo>
                                        <a:pt x="192" y="590"/>
                                      </a:lnTo>
                                      <a:lnTo>
                                        <a:pt x="197" y="594"/>
                                      </a:lnTo>
                                      <a:lnTo>
                                        <a:pt x="207" y="604"/>
                                      </a:lnTo>
                                      <a:lnTo>
                                        <a:pt x="216" y="609"/>
                                      </a:lnTo>
                                      <a:lnTo>
                                        <a:pt x="226" y="618"/>
                                      </a:lnTo>
                                      <a:lnTo>
                                        <a:pt x="245" y="628"/>
                                      </a:lnTo>
                                      <a:lnTo>
                                        <a:pt x="255" y="633"/>
                                      </a:lnTo>
                                      <a:lnTo>
                                        <a:pt x="264" y="642"/>
                                      </a:lnTo>
                                      <a:lnTo>
                                        <a:pt x="279" y="647"/>
                                      </a:lnTo>
                                      <a:lnTo>
                                        <a:pt x="298" y="657"/>
                                      </a:lnTo>
                                      <a:lnTo>
                                        <a:pt x="308" y="662"/>
                                      </a:lnTo>
                                      <a:lnTo>
                                        <a:pt x="322" y="666"/>
                                      </a:lnTo>
                                      <a:lnTo>
                                        <a:pt x="332" y="676"/>
                                      </a:lnTo>
                                      <a:lnTo>
                                        <a:pt x="346" y="681"/>
                                      </a:lnTo>
                                      <a:lnTo>
                                        <a:pt x="365" y="690"/>
                                      </a:lnTo>
                                      <a:lnTo>
                                        <a:pt x="380" y="695"/>
                                      </a:lnTo>
                                      <a:lnTo>
                                        <a:pt x="394" y="695"/>
                                      </a:lnTo>
                                      <a:lnTo>
                                        <a:pt x="404" y="700"/>
                                      </a:lnTo>
                                      <a:lnTo>
                                        <a:pt x="432" y="710"/>
                                      </a:lnTo>
                                      <a:lnTo>
                                        <a:pt x="442" y="714"/>
                                      </a:lnTo>
                                      <a:lnTo>
                                        <a:pt x="457" y="714"/>
                                      </a:lnTo>
                                      <a:lnTo>
                                        <a:pt x="471" y="719"/>
                                      </a:lnTo>
                                      <a:lnTo>
                                        <a:pt x="481" y="724"/>
                                      </a:lnTo>
                                      <a:lnTo>
                                        <a:pt x="490" y="724"/>
                                      </a:lnTo>
                                      <a:lnTo>
                                        <a:pt x="505" y="729"/>
                                      </a:lnTo>
                                      <a:lnTo>
                                        <a:pt x="519" y="729"/>
                                      </a:lnTo>
                                      <a:lnTo>
                                        <a:pt x="538" y="734"/>
                                      </a:lnTo>
                                      <a:lnTo>
                                        <a:pt x="567" y="734"/>
                                      </a:lnTo>
                                      <a:lnTo>
                                        <a:pt x="581" y="738"/>
                                      </a:lnTo>
                                      <a:lnTo>
                                        <a:pt x="634" y="738"/>
                                      </a:lnTo>
                                      <a:lnTo>
                                        <a:pt x="649" y="743"/>
                                      </a:lnTo>
                                      <a:lnTo>
                                        <a:pt x="836" y="743"/>
                                      </a:lnTo>
                                      <a:lnTo>
                                        <a:pt x="855" y="738"/>
                                      </a:lnTo>
                                      <a:lnTo>
                                        <a:pt x="951" y="738"/>
                                      </a:lnTo>
                                      <a:lnTo>
                                        <a:pt x="971" y="734"/>
                                      </a:lnTo>
                                      <a:lnTo>
                                        <a:pt x="1052" y="734"/>
                                      </a:lnTo>
                                      <a:lnTo>
                                        <a:pt x="1072" y="729"/>
                                      </a:lnTo>
                                      <a:lnTo>
                                        <a:pt x="1148" y="729"/>
                                      </a:lnTo>
                                      <a:lnTo>
                                        <a:pt x="1172" y="724"/>
                                      </a:lnTo>
                                      <a:lnTo>
                                        <a:pt x="2268" y="724"/>
                                      </a:lnTo>
                                      <a:lnTo>
                                        <a:pt x="2282" y="729"/>
                                      </a:lnTo>
                                      <a:lnTo>
                                        <a:pt x="2311" y="729"/>
                                      </a:lnTo>
                                      <a:lnTo>
                                        <a:pt x="2326" y="734"/>
                                      </a:lnTo>
                                      <a:lnTo>
                                        <a:pt x="2340" y="734"/>
                                      </a:lnTo>
                                      <a:lnTo>
                                        <a:pt x="2355" y="738"/>
                                      </a:lnTo>
                                      <a:lnTo>
                                        <a:pt x="2369" y="738"/>
                                      </a:lnTo>
                                      <a:lnTo>
                                        <a:pt x="2383" y="743"/>
                                      </a:lnTo>
                                      <a:lnTo>
                                        <a:pt x="2398" y="743"/>
                                      </a:lnTo>
                                      <a:lnTo>
                                        <a:pt x="2412" y="748"/>
                                      </a:lnTo>
                                      <a:lnTo>
                                        <a:pt x="2427" y="748"/>
                                      </a:lnTo>
                                      <a:lnTo>
                                        <a:pt x="2441" y="753"/>
                                      </a:lnTo>
                                      <a:lnTo>
                                        <a:pt x="2455" y="753"/>
                                      </a:lnTo>
                                      <a:lnTo>
                                        <a:pt x="2465" y="758"/>
                                      </a:lnTo>
                                      <a:lnTo>
                                        <a:pt x="2479" y="758"/>
                                      </a:lnTo>
                                      <a:lnTo>
                                        <a:pt x="2494" y="762"/>
                                      </a:lnTo>
                                      <a:lnTo>
                                        <a:pt x="2504" y="762"/>
                                      </a:lnTo>
                                      <a:lnTo>
                                        <a:pt x="2518" y="767"/>
                                      </a:lnTo>
                                      <a:lnTo>
                                        <a:pt x="2532" y="767"/>
                                      </a:lnTo>
                                      <a:lnTo>
                                        <a:pt x="2542" y="772"/>
                                      </a:lnTo>
                                      <a:lnTo>
                                        <a:pt x="2580" y="772"/>
                                      </a:lnTo>
                                      <a:lnTo>
                                        <a:pt x="2590" y="777"/>
                                      </a:lnTo>
                                      <a:lnTo>
                                        <a:pt x="2633" y="777"/>
                                      </a:lnTo>
                                      <a:lnTo>
                                        <a:pt x="2648" y="772"/>
                                      </a:lnTo>
                                      <a:lnTo>
                                        <a:pt x="2667" y="772"/>
                                      </a:lnTo>
                                      <a:lnTo>
                                        <a:pt x="2677" y="767"/>
                                      </a:lnTo>
                                      <a:lnTo>
                                        <a:pt x="2686" y="767"/>
                                      </a:lnTo>
                                      <a:lnTo>
                                        <a:pt x="2705" y="758"/>
                                      </a:lnTo>
                                      <a:lnTo>
                                        <a:pt x="2715" y="753"/>
                                      </a:lnTo>
                                      <a:lnTo>
                                        <a:pt x="2725" y="753"/>
                                      </a:lnTo>
                                      <a:lnTo>
                                        <a:pt x="2734" y="743"/>
                                      </a:lnTo>
                                      <a:lnTo>
                                        <a:pt x="2739" y="738"/>
                                      </a:lnTo>
                                      <a:lnTo>
                                        <a:pt x="2749" y="734"/>
                                      </a:lnTo>
                                      <a:lnTo>
                                        <a:pt x="2758" y="724"/>
                                      </a:lnTo>
                                      <a:lnTo>
                                        <a:pt x="2763" y="724"/>
                                      </a:lnTo>
                                      <a:lnTo>
                                        <a:pt x="2773" y="714"/>
                                      </a:lnTo>
                                      <a:lnTo>
                                        <a:pt x="2777" y="710"/>
                                      </a:lnTo>
                                      <a:lnTo>
                                        <a:pt x="2787" y="700"/>
                                      </a:lnTo>
                                      <a:lnTo>
                                        <a:pt x="2797" y="681"/>
                                      </a:lnTo>
                                      <a:lnTo>
                                        <a:pt x="2806" y="671"/>
                                      </a:lnTo>
                                      <a:lnTo>
                                        <a:pt x="2816" y="652"/>
                                      </a:lnTo>
                                      <a:lnTo>
                                        <a:pt x="2825" y="642"/>
                                      </a:lnTo>
                                      <a:lnTo>
                                        <a:pt x="2830" y="628"/>
                                      </a:lnTo>
                                      <a:lnTo>
                                        <a:pt x="2840" y="609"/>
                                      </a:lnTo>
                                      <a:lnTo>
                                        <a:pt x="2850" y="580"/>
                                      </a:lnTo>
                                      <a:lnTo>
                                        <a:pt x="2854" y="571"/>
                                      </a:lnTo>
                                      <a:lnTo>
                                        <a:pt x="2864" y="542"/>
                                      </a:lnTo>
                                      <a:lnTo>
                                        <a:pt x="2869" y="532"/>
                                      </a:lnTo>
                                      <a:lnTo>
                                        <a:pt x="2878" y="503"/>
                                      </a:lnTo>
                                      <a:lnTo>
                                        <a:pt x="2878" y="489"/>
                                      </a:lnTo>
                                      <a:lnTo>
                                        <a:pt x="2883" y="470"/>
                                      </a:lnTo>
                                      <a:lnTo>
                                        <a:pt x="2888" y="455"/>
                                      </a:lnTo>
                                      <a:lnTo>
                                        <a:pt x="2888" y="441"/>
                                      </a:lnTo>
                                      <a:lnTo>
                                        <a:pt x="2893" y="427"/>
                                      </a:lnTo>
                                      <a:lnTo>
                                        <a:pt x="2898" y="407"/>
                                      </a:lnTo>
                                      <a:lnTo>
                                        <a:pt x="2898" y="393"/>
                                      </a:lnTo>
                                      <a:lnTo>
                                        <a:pt x="2902" y="374"/>
                                      </a:lnTo>
                                      <a:lnTo>
                                        <a:pt x="2902" y="340"/>
                                      </a:lnTo>
                                      <a:lnTo>
                                        <a:pt x="2907" y="321"/>
                                      </a:lnTo>
                                      <a:lnTo>
                                        <a:pt x="2907" y="287"/>
                                      </a:lnTo>
                                      <a:lnTo>
                                        <a:pt x="2912" y="268"/>
                                      </a:lnTo>
                                      <a:lnTo>
                                        <a:pt x="2912" y="57"/>
                                      </a:lnTo>
                                      <a:lnTo>
                                        <a:pt x="2907" y="33"/>
                                      </a:lnTo>
                                      <a:lnTo>
                                        <a:pt x="2907" y="0"/>
                                      </a:lnTo>
                                      <a:lnTo>
                                        <a:pt x="53"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7" name="Freeform 3546"/>
                              <wps:cNvSpPr>
                                <a:spLocks/>
                              </wps:cNvSpPr>
                              <wps:spPr bwMode="auto">
                                <a:xfrm>
                                  <a:off x="301625" y="1021080"/>
                                  <a:ext cx="1209675" cy="323215"/>
                                </a:xfrm>
                                <a:custGeom>
                                  <a:avLst/>
                                  <a:gdLst>
                                    <a:gd name="T0" fmla="*/ 34 w 2927"/>
                                    <a:gd name="T1" fmla="*/ 67 h 782"/>
                                    <a:gd name="T2" fmla="*/ 5 w 2927"/>
                                    <a:gd name="T3" fmla="*/ 196 h 782"/>
                                    <a:gd name="T4" fmla="*/ 5 w 2927"/>
                                    <a:gd name="T5" fmla="*/ 302 h 782"/>
                                    <a:gd name="T6" fmla="*/ 24 w 2927"/>
                                    <a:gd name="T7" fmla="*/ 369 h 782"/>
                                    <a:gd name="T8" fmla="*/ 48 w 2927"/>
                                    <a:gd name="T9" fmla="*/ 432 h 782"/>
                                    <a:gd name="T10" fmla="*/ 72 w 2927"/>
                                    <a:gd name="T11" fmla="*/ 465 h 782"/>
                                    <a:gd name="T12" fmla="*/ 135 w 2927"/>
                                    <a:gd name="T13" fmla="*/ 542 h 782"/>
                                    <a:gd name="T14" fmla="*/ 202 w 2927"/>
                                    <a:gd name="T15" fmla="*/ 599 h 782"/>
                                    <a:gd name="T16" fmla="*/ 337 w 2927"/>
                                    <a:gd name="T17" fmla="*/ 681 h 782"/>
                                    <a:gd name="T18" fmla="*/ 409 w 2927"/>
                                    <a:gd name="T19" fmla="*/ 710 h 782"/>
                                    <a:gd name="T20" fmla="*/ 534 w 2927"/>
                                    <a:gd name="T21" fmla="*/ 739 h 782"/>
                                    <a:gd name="T22" fmla="*/ 913 w 2927"/>
                                    <a:gd name="T23" fmla="*/ 748 h 782"/>
                                    <a:gd name="T24" fmla="*/ 1139 w 2927"/>
                                    <a:gd name="T25" fmla="*/ 739 h 782"/>
                                    <a:gd name="T26" fmla="*/ 2249 w 2927"/>
                                    <a:gd name="T27" fmla="*/ 729 h 782"/>
                                    <a:gd name="T28" fmla="*/ 2355 w 2927"/>
                                    <a:gd name="T29" fmla="*/ 743 h 782"/>
                                    <a:gd name="T30" fmla="*/ 2437 w 2927"/>
                                    <a:gd name="T31" fmla="*/ 753 h 782"/>
                                    <a:gd name="T32" fmla="*/ 2509 w 2927"/>
                                    <a:gd name="T33" fmla="*/ 767 h 782"/>
                                    <a:gd name="T34" fmla="*/ 2576 w 2927"/>
                                    <a:gd name="T35" fmla="*/ 782 h 782"/>
                                    <a:gd name="T36" fmla="*/ 2715 w 2927"/>
                                    <a:gd name="T37" fmla="*/ 767 h 782"/>
                                    <a:gd name="T38" fmla="*/ 2845 w 2927"/>
                                    <a:gd name="T39" fmla="*/ 628 h 782"/>
                                    <a:gd name="T40" fmla="*/ 2879 w 2927"/>
                                    <a:gd name="T41" fmla="*/ 537 h 782"/>
                                    <a:gd name="T42" fmla="*/ 2908 w 2927"/>
                                    <a:gd name="T43" fmla="*/ 403 h 782"/>
                                    <a:gd name="T44" fmla="*/ 2922 w 2927"/>
                                    <a:gd name="T45" fmla="*/ 249 h 782"/>
                                    <a:gd name="T46" fmla="*/ 2922 w 2927"/>
                                    <a:gd name="T47" fmla="*/ 0 h 782"/>
                                    <a:gd name="T48" fmla="*/ 63 w 2927"/>
                                    <a:gd name="T49" fmla="*/ 9 h 782"/>
                                    <a:gd name="T50" fmla="*/ 2917 w 2927"/>
                                    <a:gd name="T51" fmla="*/ 101 h 782"/>
                                    <a:gd name="T52" fmla="*/ 2908 w 2927"/>
                                    <a:gd name="T53" fmla="*/ 331 h 782"/>
                                    <a:gd name="T54" fmla="*/ 2888 w 2927"/>
                                    <a:gd name="T55" fmla="*/ 475 h 782"/>
                                    <a:gd name="T56" fmla="*/ 2850 w 2927"/>
                                    <a:gd name="T57" fmla="*/ 585 h 782"/>
                                    <a:gd name="T58" fmla="*/ 2744 w 2927"/>
                                    <a:gd name="T59" fmla="*/ 743 h 782"/>
                                    <a:gd name="T60" fmla="*/ 2672 w 2927"/>
                                    <a:gd name="T61" fmla="*/ 767 h 782"/>
                                    <a:gd name="T62" fmla="*/ 2542 w 2927"/>
                                    <a:gd name="T63" fmla="*/ 767 h 782"/>
                                    <a:gd name="T64" fmla="*/ 2470 w 2927"/>
                                    <a:gd name="T65" fmla="*/ 753 h 782"/>
                                    <a:gd name="T66" fmla="*/ 2398 w 2927"/>
                                    <a:gd name="T67" fmla="*/ 739 h 782"/>
                                    <a:gd name="T68" fmla="*/ 2312 w 2927"/>
                                    <a:gd name="T69" fmla="*/ 724 h 782"/>
                                    <a:gd name="T70" fmla="*/ 2206 w 2927"/>
                                    <a:gd name="T71" fmla="*/ 724 h 782"/>
                                    <a:gd name="T72" fmla="*/ 1053 w 2927"/>
                                    <a:gd name="T73" fmla="*/ 729 h 782"/>
                                    <a:gd name="T74" fmla="*/ 601 w 2927"/>
                                    <a:gd name="T75" fmla="*/ 739 h 782"/>
                                    <a:gd name="T76" fmla="*/ 510 w 2927"/>
                                    <a:gd name="T77" fmla="*/ 724 h 782"/>
                                    <a:gd name="T78" fmla="*/ 390 w 2927"/>
                                    <a:gd name="T79" fmla="*/ 691 h 782"/>
                                    <a:gd name="T80" fmla="*/ 322 w 2927"/>
                                    <a:gd name="T81" fmla="*/ 662 h 782"/>
                                    <a:gd name="T82" fmla="*/ 197 w 2927"/>
                                    <a:gd name="T83" fmla="*/ 580 h 782"/>
                                    <a:gd name="T84" fmla="*/ 135 w 2927"/>
                                    <a:gd name="T85" fmla="*/ 518 h 782"/>
                                    <a:gd name="T86" fmla="*/ 72 w 2927"/>
                                    <a:gd name="T87" fmla="*/ 446 h 782"/>
                                    <a:gd name="T88" fmla="*/ 53 w 2927"/>
                                    <a:gd name="T89" fmla="*/ 417 h 782"/>
                                    <a:gd name="T90" fmla="*/ 34 w 2927"/>
                                    <a:gd name="T91" fmla="*/ 369 h 782"/>
                                    <a:gd name="T92" fmla="*/ 15 w 2927"/>
                                    <a:gd name="T93" fmla="*/ 302 h 782"/>
                                    <a:gd name="T94" fmla="*/ 15 w 2927"/>
                                    <a:gd name="T95" fmla="*/ 196 h 782"/>
                                    <a:gd name="T96" fmla="*/ 44 w 2927"/>
                                    <a:gd name="T97" fmla="*/ 67 h 782"/>
                                    <a:gd name="T98" fmla="*/ 58 w 2927"/>
                                    <a:gd name="T99"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927" h="782">
                                      <a:moveTo>
                                        <a:pt x="58" y="0"/>
                                      </a:moveTo>
                                      <a:lnTo>
                                        <a:pt x="48" y="19"/>
                                      </a:lnTo>
                                      <a:lnTo>
                                        <a:pt x="39" y="48"/>
                                      </a:lnTo>
                                      <a:lnTo>
                                        <a:pt x="34" y="67"/>
                                      </a:lnTo>
                                      <a:lnTo>
                                        <a:pt x="10" y="139"/>
                                      </a:lnTo>
                                      <a:lnTo>
                                        <a:pt x="10" y="153"/>
                                      </a:lnTo>
                                      <a:lnTo>
                                        <a:pt x="5" y="168"/>
                                      </a:lnTo>
                                      <a:lnTo>
                                        <a:pt x="5" y="196"/>
                                      </a:lnTo>
                                      <a:lnTo>
                                        <a:pt x="0" y="211"/>
                                      </a:lnTo>
                                      <a:lnTo>
                                        <a:pt x="0" y="264"/>
                                      </a:lnTo>
                                      <a:lnTo>
                                        <a:pt x="5" y="278"/>
                                      </a:lnTo>
                                      <a:lnTo>
                                        <a:pt x="5" y="302"/>
                                      </a:lnTo>
                                      <a:lnTo>
                                        <a:pt x="10" y="316"/>
                                      </a:lnTo>
                                      <a:lnTo>
                                        <a:pt x="10" y="331"/>
                                      </a:lnTo>
                                      <a:lnTo>
                                        <a:pt x="15" y="340"/>
                                      </a:lnTo>
                                      <a:lnTo>
                                        <a:pt x="24" y="369"/>
                                      </a:lnTo>
                                      <a:lnTo>
                                        <a:pt x="29" y="379"/>
                                      </a:lnTo>
                                      <a:lnTo>
                                        <a:pt x="34" y="393"/>
                                      </a:lnTo>
                                      <a:lnTo>
                                        <a:pt x="39" y="403"/>
                                      </a:lnTo>
                                      <a:lnTo>
                                        <a:pt x="48" y="432"/>
                                      </a:lnTo>
                                      <a:lnTo>
                                        <a:pt x="58" y="446"/>
                                      </a:lnTo>
                                      <a:lnTo>
                                        <a:pt x="58" y="441"/>
                                      </a:lnTo>
                                      <a:lnTo>
                                        <a:pt x="63" y="456"/>
                                      </a:lnTo>
                                      <a:lnTo>
                                        <a:pt x="72" y="465"/>
                                      </a:lnTo>
                                      <a:lnTo>
                                        <a:pt x="77" y="475"/>
                                      </a:lnTo>
                                      <a:lnTo>
                                        <a:pt x="87" y="489"/>
                                      </a:lnTo>
                                      <a:lnTo>
                                        <a:pt x="125" y="528"/>
                                      </a:lnTo>
                                      <a:lnTo>
                                        <a:pt x="135" y="542"/>
                                      </a:lnTo>
                                      <a:lnTo>
                                        <a:pt x="164" y="571"/>
                                      </a:lnTo>
                                      <a:lnTo>
                                        <a:pt x="178" y="580"/>
                                      </a:lnTo>
                                      <a:lnTo>
                                        <a:pt x="188" y="590"/>
                                      </a:lnTo>
                                      <a:lnTo>
                                        <a:pt x="202" y="599"/>
                                      </a:lnTo>
                                      <a:lnTo>
                                        <a:pt x="212" y="609"/>
                                      </a:lnTo>
                                      <a:lnTo>
                                        <a:pt x="303" y="667"/>
                                      </a:lnTo>
                                      <a:lnTo>
                                        <a:pt x="322" y="671"/>
                                      </a:lnTo>
                                      <a:lnTo>
                                        <a:pt x="337" y="681"/>
                                      </a:lnTo>
                                      <a:lnTo>
                                        <a:pt x="356" y="686"/>
                                      </a:lnTo>
                                      <a:lnTo>
                                        <a:pt x="370" y="695"/>
                                      </a:lnTo>
                                      <a:lnTo>
                                        <a:pt x="390" y="700"/>
                                      </a:lnTo>
                                      <a:lnTo>
                                        <a:pt x="409" y="710"/>
                                      </a:lnTo>
                                      <a:lnTo>
                                        <a:pt x="467" y="724"/>
                                      </a:lnTo>
                                      <a:lnTo>
                                        <a:pt x="491" y="734"/>
                                      </a:lnTo>
                                      <a:lnTo>
                                        <a:pt x="510" y="734"/>
                                      </a:lnTo>
                                      <a:lnTo>
                                        <a:pt x="534" y="739"/>
                                      </a:lnTo>
                                      <a:lnTo>
                                        <a:pt x="553" y="743"/>
                                      </a:lnTo>
                                      <a:lnTo>
                                        <a:pt x="577" y="743"/>
                                      </a:lnTo>
                                      <a:lnTo>
                                        <a:pt x="601" y="748"/>
                                      </a:lnTo>
                                      <a:lnTo>
                                        <a:pt x="913" y="748"/>
                                      </a:lnTo>
                                      <a:lnTo>
                                        <a:pt x="942" y="743"/>
                                      </a:lnTo>
                                      <a:lnTo>
                                        <a:pt x="1024" y="743"/>
                                      </a:lnTo>
                                      <a:lnTo>
                                        <a:pt x="1053" y="739"/>
                                      </a:lnTo>
                                      <a:lnTo>
                                        <a:pt x="1139" y="739"/>
                                      </a:lnTo>
                                      <a:lnTo>
                                        <a:pt x="1168" y="734"/>
                                      </a:lnTo>
                                      <a:lnTo>
                                        <a:pt x="2206" y="734"/>
                                      </a:lnTo>
                                      <a:lnTo>
                                        <a:pt x="2225" y="729"/>
                                      </a:lnTo>
                                      <a:lnTo>
                                        <a:pt x="2249" y="729"/>
                                      </a:lnTo>
                                      <a:lnTo>
                                        <a:pt x="2273" y="734"/>
                                      </a:lnTo>
                                      <a:lnTo>
                                        <a:pt x="2312" y="734"/>
                                      </a:lnTo>
                                      <a:lnTo>
                                        <a:pt x="2336" y="739"/>
                                      </a:lnTo>
                                      <a:lnTo>
                                        <a:pt x="2355" y="743"/>
                                      </a:lnTo>
                                      <a:lnTo>
                                        <a:pt x="2374" y="743"/>
                                      </a:lnTo>
                                      <a:lnTo>
                                        <a:pt x="2398" y="748"/>
                                      </a:lnTo>
                                      <a:lnTo>
                                        <a:pt x="2417" y="753"/>
                                      </a:lnTo>
                                      <a:lnTo>
                                        <a:pt x="2437" y="753"/>
                                      </a:lnTo>
                                      <a:lnTo>
                                        <a:pt x="2456" y="758"/>
                                      </a:lnTo>
                                      <a:lnTo>
                                        <a:pt x="2470" y="763"/>
                                      </a:lnTo>
                                      <a:lnTo>
                                        <a:pt x="2489" y="767"/>
                                      </a:lnTo>
                                      <a:lnTo>
                                        <a:pt x="2509" y="767"/>
                                      </a:lnTo>
                                      <a:lnTo>
                                        <a:pt x="2528" y="772"/>
                                      </a:lnTo>
                                      <a:lnTo>
                                        <a:pt x="2542" y="777"/>
                                      </a:lnTo>
                                      <a:lnTo>
                                        <a:pt x="2562" y="777"/>
                                      </a:lnTo>
                                      <a:lnTo>
                                        <a:pt x="2576" y="782"/>
                                      </a:lnTo>
                                      <a:lnTo>
                                        <a:pt x="2658" y="782"/>
                                      </a:lnTo>
                                      <a:lnTo>
                                        <a:pt x="2672" y="777"/>
                                      </a:lnTo>
                                      <a:lnTo>
                                        <a:pt x="2687" y="777"/>
                                      </a:lnTo>
                                      <a:lnTo>
                                        <a:pt x="2715" y="767"/>
                                      </a:lnTo>
                                      <a:lnTo>
                                        <a:pt x="2730" y="758"/>
                                      </a:lnTo>
                                      <a:lnTo>
                                        <a:pt x="2744" y="753"/>
                                      </a:lnTo>
                                      <a:lnTo>
                                        <a:pt x="2778" y="734"/>
                                      </a:lnTo>
                                      <a:lnTo>
                                        <a:pt x="2845" y="628"/>
                                      </a:lnTo>
                                      <a:lnTo>
                                        <a:pt x="2850" y="609"/>
                                      </a:lnTo>
                                      <a:lnTo>
                                        <a:pt x="2860" y="595"/>
                                      </a:lnTo>
                                      <a:lnTo>
                                        <a:pt x="2869" y="576"/>
                                      </a:lnTo>
                                      <a:lnTo>
                                        <a:pt x="2879" y="537"/>
                                      </a:lnTo>
                                      <a:lnTo>
                                        <a:pt x="2888" y="513"/>
                                      </a:lnTo>
                                      <a:lnTo>
                                        <a:pt x="2898" y="475"/>
                                      </a:lnTo>
                                      <a:lnTo>
                                        <a:pt x="2908" y="427"/>
                                      </a:lnTo>
                                      <a:lnTo>
                                        <a:pt x="2908" y="403"/>
                                      </a:lnTo>
                                      <a:lnTo>
                                        <a:pt x="2917" y="355"/>
                                      </a:lnTo>
                                      <a:lnTo>
                                        <a:pt x="2917" y="331"/>
                                      </a:lnTo>
                                      <a:lnTo>
                                        <a:pt x="2922" y="302"/>
                                      </a:lnTo>
                                      <a:lnTo>
                                        <a:pt x="2922" y="249"/>
                                      </a:lnTo>
                                      <a:lnTo>
                                        <a:pt x="2927" y="220"/>
                                      </a:lnTo>
                                      <a:lnTo>
                                        <a:pt x="2927" y="101"/>
                                      </a:lnTo>
                                      <a:lnTo>
                                        <a:pt x="2922" y="67"/>
                                      </a:lnTo>
                                      <a:lnTo>
                                        <a:pt x="2922" y="0"/>
                                      </a:lnTo>
                                      <a:lnTo>
                                        <a:pt x="63" y="0"/>
                                      </a:lnTo>
                                      <a:lnTo>
                                        <a:pt x="58" y="0"/>
                                      </a:lnTo>
                                      <a:lnTo>
                                        <a:pt x="68" y="9"/>
                                      </a:lnTo>
                                      <a:lnTo>
                                        <a:pt x="63" y="9"/>
                                      </a:lnTo>
                                      <a:lnTo>
                                        <a:pt x="2917" y="9"/>
                                      </a:lnTo>
                                      <a:lnTo>
                                        <a:pt x="2912" y="5"/>
                                      </a:lnTo>
                                      <a:lnTo>
                                        <a:pt x="2912" y="67"/>
                                      </a:lnTo>
                                      <a:lnTo>
                                        <a:pt x="2917" y="101"/>
                                      </a:lnTo>
                                      <a:lnTo>
                                        <a:pt x="2917" y="220"/>
                                      </a:lnTo>
                                      <a:lnTo>
                                        <a:pt x="2912" y="249"/>
                                      </a:lnTo>
                                      <a:lnTo>
                                        <a:pt x="2912" y="302"/>
                                      </a:lnTo>
                                      <a:lnTo>
                                        <a:pt x="2908" y="331"/>
                                      </a:lnTo>
                                      <a:lnTo>
                                        <a:pt x="2908" y="355"/>
                                      </a:lnTo>
                                      <a:lnTo>
                                        <a:pt x="2898" y="403"/>
                                      </a:lnTo>
                                      <a:lnTo>
                                        <a:pt x="2898" y="427"/>
                                      </a:lnTo>
                                      <a:lnTo>
                                        <a:pt x="2888" y="475"/>
                                      </a:lnTo>
                                      <a:lnTo>
                                        <a:pt x="2879" y="513"/>
                                      </a:lnTo>
                                      <a:lnTo>
                                        <a:pt x="2869" y="537"/>
                                      </a:lnTo>
                                      <a:lnTo>
                                        <a:pt x="2860" y="576"/>
                                      </a:lnTo>
                                      <a:lnTo>
                                        <a:pt x="2850" y="585"/>
                                      </a:lnTo>
                                      <a:lnTo>
                                        <a:pt x="2840" y="609"/>
                                      </a:lnTo>
                                      <a:lnTo>
                                        <a:pt x="2835" y="628"/>
                                      </a:lnTo>
                                      <a:lnTo>
                                        <a:pt x="2768" y="724"/>
                                      </a:lnTo>
                                      <a:lnTo>
                                        <a:pt x="2744" y="743"/>
                                      </a:lnTo>
                                      <a:lnTo>
                                        <a:pt x="2730" y="748"/>
                                      </a:lnTo>
                                      <a:lnTo>
                                        <a:pt x="2715" y="758"/>
                                      </a:lnTo>
                                      <a:lnTo>
                                        <a:pt x="2687" y="767"/>
                                      </a:lnTo>
                                      <a:lnTo>
                                        <a:pt x="2672" y="767"/>
                                      </a:lnTo>
                                      <a:lnTo>
                                        <a:pt x="2658" y="772"/>
                                      </a:lnTo>
                                      <a:lnTo>
                                        <a:pt x="2576" y="772"/>
                                      </a:lnTo>
                                      <a:lnTo>
                                        <a:pt x="2562" y="767"/>
                                      </a:lnTo>
                                      <a:lnTo>
                                        <a:pt x="2542" y="767"/>
                                      </a:lnTo>
                                      <a:lnTo>
                                        <a:pt x="2528" y="763"/>
                                      </a:lnTo>
                                      <a:lnTo>
                                        <a:pt x="2509" y="758"/>
                                      </a:lnTo>
                                      <a:lnTo>
                                        <a:pt x="2489" y="758"/>
                                      </a:lnTo>
                                      <a:lnTo>
                                        <a:pt x="2470" y="753"/>
                                      </a:lnTo>
                                      <a:lnTo>
                                        <a:pt x="2456" y="748"/>
                                      </a:lnTo>
                                      <a:lnTo>
                                        <a:pt x="2437" y="743"/>
                                      </a:lnTo>
                                      <a:lnTo>
                                        <a:pt x="2417" y="743"/>
                                      </a:lnTo>
                                      <a:lnTo>
                                        <a:pt x="2398" y="739"/>
                                      </a:lnTo>
                                      <a:lnTo>
                                        <a:pt x="2374" y="734"/>
                                      </a:lnTo>
                                      <a:lnTo>
                                        <a:pt x="2355" y="734"/>
                                      </a:lnTo>
                                      <a:lnTo>
                                        <a:pt x="2336" y="729"/>
                                      </a:lnTo>
                                      <a:lnTo>
                                        <a:pt x="2312" y="724"/>
                                      </a:lnTo>
                                      <a:lnTo>
                                        <a:pt x="2273" y="724"/>
                                      </a:lnTo>
                                      <a:lnTo>
                                        <a:pt x="2249" y="719"/>
                                      </a:lnTo>
                                      <a:lnTo>
                                        <a:pt x="2225" y="719"/>
                                      </a:lnTo>
                                      <a:lnTo>
                                        <a:pt x="2206" y="724"/>
                                      </a:lnTo>
                                      <a:lnTo>
                                        <a:pt x="1346" y="724"/>
                                      </a:lnTo>
                                      <a:lnTo>
                                        <a:pt x="1168" y="724"/>
                                      </a:lnTo>
                                      <a:lnTo>
                                        <a:pt x="1139" y="729"/>
                                      </a:lnTo>
                                      <a:lnTo>
                                        <a:pt x="1053" y="729"/>
                                      </a:lnTo>
                                      <a:lnTo>
                                        <a:pt x="1024" y="734"/>
                                      </a:lnTo>
                                      <a:lnTo>
                                        <a:pt x="942" y="734"/>
                                      </a:lnTo>
                                      <a:lnTo>
                                        <a:pt x="913" y="739"/>
                                      </a:lnTo>
                                      <a:lnTo>
                                        <a:pt x="601" y="739"/>
                                      </a:lnTo>
                                      <a:lnTo>
                                        <a:pt x="577" y="734"/>
                                      </a:lnTo>
                                      <a:lnTo>
                                        <a:pt x="553" y="734"/>
                                      </a:lnTo>
                                      <a:lnTo>
                                        <a:pt x="534" y="729"/>
                                      </a:lnTo>
                                      <a:lnTo>
                                        <a:pt x="510" y="724"/>
                                      </a:lnTo>
                                      <a:lnTo>
                                        <a:pt x="491" y="724"/>
                                      </a:lnTo>
                                      <a:lnTo>
                                        <a:pt x="467" y="715"/>
                                      </a:lnTo>
                                      <a:lnTo>
                                        <a:pt x="409" y="700"/>
                                      </a:lnTo>
                                      <a:lnTo>
                                        <a:pt x="390" y="691"/>
                                      </a:lnTo>
                                      <a:lnTo>
                                        <a:pt x="370" y="686"/>
                                      </a:lnTo>
                                      <a:lnTo>
                                        <a:pt x="356" y="676"/>
                                      </a:lnTo>
                                      <a:lnTo>
                                        <a:pt x="337" y="671"/>
                                      </a:lnTo>
                                      <a:lnTo>
                                        <a:pt x="322" y="662"/>
                                      </a:lnTo>
                                      <a:lnTo>
                                        <a:pt x="303" y="657"/>
                                      </a:lnTo>
                                      <a:lnTo>
                                        <a:pt x="221" y="599"/>
                                      </a:lnTo>
                                      <a:lnTo>
                                        <a:pt x="212" y="590"/>
                                      </a:lnTo>
                                      <a:lnTo>
                                        <a:pt x="197" y="580"/>
                                      </a:lnTo>
                                      <a:lnTo>
                                        <a:pt x="188" y="571"/>
                                      </a:lnTo>
                                      <a:lnTo>
                                        <a:pt x="173" y="561"/>
                                      </a:lnTo>
                                      <a:lnTo>
                                        <a:pt x="145" y="532"/>
                                      </a:lnTo>
                                      <a:lnTo>
                                        <a:pt x="135" y="518"/>
                                      </a:lnTo>
                                      <a:lnTo>
                                        <a:pt x="96" y="480"/>
                                      </a:lnTo>
                                      <a:lnTo>
                                        <a:pt x="87" y="465"/>
                                      </a:lnTo>
                                      <a:lnTo>
                                        <a:pt x="82" y="456"/>
                                      </a:lnTo>
                                      <a:lnTo>
                                        <a:pt x="72" y="446"/>
                                      </a:lnTo>
                                      <a:lnTo>
                                        <a:pt x="68" y="441"/>
                                      </a:lnTo>
                                      <a:lnTo>
                                        <a:pt x="68" y="436"/>
                                      </a:lnTo>
                                      <a:lnTo>
                                        <a:pt x="58" y="422"/>
                                      </a:lnTo>
                                      <a:lnTo>
                                        <a:pt x="53" y="417"/>
                                      </a:lnTo>
                                      <a:lnTo>
                                        <a:pt x="48" y="403"/>
                                      </a:lnTo>
                                      <a:lnTo>
                                        <a:pt x="44" y="393"/>
                                      </a:lnTo>
                                      <a:lnTo>
                                        <a:pt x="39" y="379"/>
                                      </a:lnTo>
                                      <a:lnTo>
                                        <a:pt x="34" y="369"/>
                                      </a:lnTo>
                                      <a:lnTo>
                                        <a:pt x="24" y="340"/>
                                      </a:lnTo>
                                      <a:lnTo>
                                        <a:pt x="20" y="331"/>
                                      </a:lnTo>
                                      <a:lnTo>
                                        <a:pt x="20" y="316"/>
                                      </a:lnTo>
                                      <a:lnTo>
                                        <a:pt x="15" y="302"/>
                                      </a:lnTo>
                                      <a:lnTo>
                                        <a:pt x="15" y="278"/>
                                      </a:lnTo>
                                      <a:lnTo>
                                        <a:pt x="10" y="264"/>
                                      </a:lnTo>
                                      <a:lnTo>
                                        <a:pt x="10" y="211"/>
                                      </a:lnTo>
                                      <a:lnTo>
                                        <a:pt x="15" y="196"/>
                                      </a:lnTo>
                                      <a:lnTo>
                                        <a:pt x="15" y="168"/>
                                      </a:lnTo>
                                      <a:lnTo>
                                        <a:pt x="20" y="153"/>
                                      </a:lnTo>
                                      <a:lnTo>
                                        <a:pt x="20" y="139"/>
                                      </a:lnTo>
                                      <a:lnTo>
                                        <a:pt x="44" y="67"/>
                                      </a:lnTo>
                                      <a:lnTo>
                                        <a:pt x="48" y="48"/>
                                      </a:lnTo>
                                      <a:lnTo>
                                        <a:pt x="58" y="19"/>
                                      </a:lnTo>
                                      <a:lnTo>
                                        <a:pt x="68" y="9"/>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8" name="Freeform 3547"/>
                              <wps:cNvSpPr>
                                <a:spLocks/>
                              </wps:cNvSpPr>
                              <wps:spPr bwMode="auto">
                                <a:xfrm>
                                  <a:off x="678815" y="1024890"/>
                                  <a:ext cx="357505" cy="61595"/>
                                </a:xfrm>
                                <a:custGeom>
                                  <a:avLst/>
                                  <a:gdLst>
                                    <a:gd name="T0" fmla="*/ 0 w 180"/>
                                    <a:gd name="T1" fmla="*/ 0 h 31"/>
                                    <a:gd name="T2" fmla="*/ 91 w 180"/>
                                    <a:gd name="T3" fmla="*/ 31 h 31"/>
                                    <a:gd name="T4" fmla="*/ 180 w 180"/>
                                    <a:gd name="T5" fmla="*/ 0 h 31"/>
                                    <a:gd name="T6" fmla="*/ 0 w 180"/>
                                    <a:gd name="T7" fmla="*/ 0 h 31"/>
                                  </a:gdLst>
                                  <a:ahLst/>
                                  <a:cxnLst>
                                    <a:cxn ang="0">
                                      <a:pos x="T0" y="T1"/>
                                    </a:cxn>
                                    <a:cxn ang="0">
                                      <a:pos x="T2" y="T3"/>
                                    </a:cxn>
                                    <a:cxn ang="0">
                                      <a:pos x="T4" y="T5"/>
                                    </a:cxn>
                                    <a:cxn ang="0">
                                      <a:pos x="T6" y="T7"/>
                                    </a:cxn>
                                  </a:cxnLst>
                                  <a:rect l="0" t="0" r="r" b="b"/>
                                  <a:pathLst>
                                    <a:path w="180" h="31">
                                      <a:moveTo>
                                        <a:pt x="0" y="0"/>
                                      </a:moveTo>
                                      <a:cubicBezTo>
                                        <a:pt x="26" y="20"/>
                                        <a:pt x="58" y="31"/>
                                        <a:pt x="91" y="31"/>
                                      </a:cubicBezTo>
                                      <a:cubicBezTo>
                                        <a:pt x="123" y="30"/>
                                        <a:pt x="154" y="20"/>
                                        <a:pt x="180"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9" name="Freeform 3548"/>
                              <wps:cNvSpPr>
                                <a:spLocks/>
                              </wps:cNvSpPr>
                              <wps:spPr bwMode="auto">
                                <a:xfrm>
                                  <a:off x="677545" y="1021080"/>
                                  <a:ext cx="360680" cy="67310"/>
                                </a:xfrm>
                                <a:custGeom>
                                  <a:avLst/>
                                  <a:gdLst>
                                    <a:gd name="T0" fmla="*/ 4 w 874"/>
                                    <a:gd name="T1" fmla="*/ 0 h 163"/>
                                    <a:gd name="T2" fmla="*/ 0 w 874"/>
                                    <a:gd name="T3" fmla="*/ 14 h 163"/>
                                    <a:gd name="T4" fmla="*/ 14 w 874"/>
                                    <a:gd name="T5" fmla="*/ 24 h 163"/>
                                    <a:gd name="T6" fmla="*/ 38 w 874"/>
                                    <a:gd name="T7" fmla="*/ 43 h 163"/>
                                    <a:gd name="T8" fmla="*/ 62 w 874"/>
                                    <a:gd name="T9" fmla="*/ 57 h 163"/>
                                    <a:gd name="T10" fmla="*/ 86 w 874"/>
                                    <a:gd name="T11" fmla="*/ 72 h 163"/>
                                    <a:gd name="T12" fmla="*/ 115 w 874"/>
                                    <a:gd name="T13" fmla="*/ 86 h 163"/>
                                    <a:gd name="T14" fmla="*/ 139 w 874"/>
                                    <a:gd name="T15" fmla="*/ 101 h 163"/>
                                    <a:gd name="T16" fmla="*/ 163 w 874"/>
                                    <a:gd name="T17" fmla="*/ 110 h 163"/>
                                    <a:gd name="T18" fmla="*/ 201 w 874"/>
                                    <a:gd name="T19" fmla="*/ 125 h 163"/>
                                    <a:gd name="T20" fmla="*/ 264 w 874"/>
                                    <a:gd name="T21" fmla="*/ 139 h 163"/>
                                    <a:gd name="T22" fmla="*/ 288 w 874"/>
                                    <a:gd name="T23" fmla="*/ 149 h 163"/>
                                    <a:gd name="T24" fmla="*/ 317 w 874"/>
                                    <a:gd name="T25" fmla="*/ 153 h 163"/>
                                    <a:gd name="T26" fmla="*/ 360 w 874"/>
                                    <a:gd name="T27" fmla="*/ 158 h 163"/>
                                    <a:gd name="T28" fmla="*/ 437 w 874"/>
                                    <a:gd name="T29" fmla="*/ 163 h 163"/>
                                    <a:gd name="T30" fmla="*/ 451 w 874"/>
                                    <a:gd name="T31" fmla="*/ 158 h 163"/>
                                    <a:gd name="T32" fmla="*/ 523 w 874"/>
                                    <a:gd name="T33" fmla="*/ 153 h 163"/>
                                    <a:gd name="T34" fmla="*/ 567 w 874"/>
                                    <a:gd name="T35" fmla="*/ 149 h 163"/>
                                    <a:gd name="T36" fmla="*/ 600 w 874"/>
                                    <a:gd name="T37" fmla="*/ 144 h 163"/>
                                    <a:gd name="T38" fmla="*/ 619 w 874"/>
                                    <a:gd name="T39" fmla="*/ 139 h 163"/>
                                    <a:gd name="T40" fmla="*/ 677 w 874"/>
                                    <a:gd name="T41" fmla="*/ 120 h 163"/>
                                    <a:gd name="T42" fmla="*/ 716 w 874"/>
                                    <a:gd name="T43" fmla="*/ 105 h 163"/>
                                    <a:gd name="T44" fmla="*/ 744 w 874"/>
                                    <a:gd name="T45" fmla="*/ 91 h 163"/>
                                    <a:gd name="T46" fmla="*/ 768 w 874"/>
                                    <a:gd name="T47" fmla="*/ 81 h 163"/>
                                    <a:gd name="T48" fmla="*/ 792 w 874"/>
                                    <a:gd name="T49" fmla="*/ 67 h 163"/>
                                    <a:gd name="T50" fmla="*/ 816 w 874"/>
                                    <a:gd name="T51" fmla="*/ 53 h 163"/>
                                    <a:gd name="T52" fmla="*/ 840 w 874"/>
                                    <a:gd name="T53" fmla="*/ 33 h 163"/>
                                    <a:gd name="T54" fmla="*/ 869 w 874"/>
                                    <a:gd name="T55" fmla="*/ 19 h 163"/>
                                    <a:gd name="T56" fmla="*/ 874 w 874"/>
                                    <a:gd name="T57" fmla="*/ 5 h 163"/>
                                    <a:gd name="T58" fmla="*/ 860 w 874"/>
                                    <a:gd name="T59" fmla="*/ 0 h 163"/>
                                    <a:gd name="T60" fmla="*/ 831 w 874"/>
                                    <a:gd name="T61" fmla="*/ 14 h 163"/>
                                    <a:gd name="T62" fmla="*/ 807 w 874"/>
                                    <a:gd name="T63" fmla="*/ 33 h 163"/>
                                    <a:gd name="T64" fmla="*/ 783 w 874"/>
                                    <a:gd name="T65" fmla="*/ 48 h 163"/>
                                    <a:gd name="T66" fmla="*/ 759 w 874"/>
                                    <a:gd name="T67" fmla="*/ 62 h 163"/>
                                    <a:gd name="T68" fmla="*/ 735 w 874"/>
                                    <a:gd name="T69" fmla="*/ 72 h 163"/>
                                    <a:gd name="T70" fmla="*/ 706 w 874"/>
                                    <a:gd name="T71" fmla="*/ 86 h 163"/>
                                    <a:gd name="T72" fmla="*/ 668 w 874"/>
                                    <a:gd name="T73" fmla="*/ 101 h 163"/>
                                    <a:gd name="T74" fmla="*/ 619 w 874"/>
                                    <a:gd name="T75" fmla="*/ 120 h 163"/>
                                    <a:gd name="T76" fmla="*/ 591 w 874"/>
                                    <a:gd name="T77" fmla="*/ 125 h 163"/>
                                    <a:gd name="T78" fmla="*/ 567 w 874"/>
                                    <a:gd name="T79" fmla="*/ 129 h 163"/>
                                    <a:gd name="T80" fmla="*/ 523 w 874"/>
                                    <a:gd name="T81" fmla="*/ 134 h 163"/>
                                    <a:gd name="T82" fmla="*/ 451 w 874"/>
                                    <a:gd name="T83" fmla="*/ 139 h 163"/>
                                    <a:gd name="T84" fmla="*/ 437 w 874"/>
                                    <a:gd name="T85" fmla="*/ 144 h 163"/>
                                    <a:gd name="T86" fmla="*/ 360 w 874"/>
                                    <a:gd name="T87" fmla="*/ 139 h 163"/>
                                    <a:gd name="T88" fmla="*/ 317 w 874"/>
                                    <a:gd name="T89" fmla="*/ 134 h 163"/>
                                    <a:gd name="T90" fmla="*/ 288 w 874"/>
                                    <a:gd name="T91" fmla="*/ 129 h 163"/>
                                    <a:gd name="T92" fmla="*/ 264 w 874"/>
                                    <a:gd name="T93" fmla="*/ 120 h 163"/>
                                    <a:gd name="T94" fmla="*/ 211 w 874"/>
                                    <a:gd name="T95" fmla="*/ 105 h 163"/>
                                    <a:gd name="T96" fmla="*/ 173 w 874"/>
                                    <a:gd name="T97" fmla="*/ 91 h 163"/>
                                    <a:gd name="T98" fmla="*/ 149 w 874"/>
                                    <a:gd name="T99" fmla="*/ 81 h 163"/>
                                    <a:gd name="T100" fmla="*/ 125 w 874"/>
                                    <a:gd name="T101" fmla="*/ 67 h 163"/>
                                    <a:gd name="T102" fmla="*/ 96 w 874"/>
                                    <a:gd name="T103" fmla="*/ 53 h 163"/>
                                    <a:gd name="T104" fmla="*/ 72 w 874"/>
                                    <a:gd name="T105" fmla="*/ 38 h 163"/>
                                    <a:gd name="T106" fmla="*/ 48 w 874"/>
                                    <a:gd name="T107" fmla="*/ 24 h 163"/>
                                    <a:gd name="T108" fmla="*/ 24 w 874"/>
                                    <a:gd name="T109" fmla="*/ 5 h 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74" h="163">
                                      <a:moveTo>
                                        <a:pt x="14" y="0"/>
                                      </a:moveTo>
                                      <a:lnTo>
                                        <a:pt x="4" y="0"/>
                                      </a:lnTo>
                                      <a:lnTo>
                                        <a:pt x="0" y="5"/>
                                      </a:lnTo>
                                      <a:lnTo>
                                        <a:pt x="0" y="14"/>
                                      </a:lnTo>
                                      <a:lnTo>
                                        <a:pt x="4" y="19"/>
                                      </a:lnTo>
                                      <a:lnTo>
                                        <a:pt x="14" y="24"/>
                                      </a:lnTo>
                                      <a:lnTo>
                                        <a:pt x="28" y="33"/>
                                      </a:lnTo>
                                      <a:lnTo>
                                        <a:pt x="38" y="43"/>
                                      </a:lnTo>
                                      <a:lnTo>
                                        <a:pt x="52" y="53"/>
                                      </a:lnTo>
                                      <a:lnTo>
                                        <a:pt x="62" y="57"/>
                                      </a:lnTo>
                                      <a:lnTo>
                                        <a:pt x="76" y="67"/>
                                      </a:lnTo>
                                      <a:lnTo>
                                        <a:pt x="86" y="72"/>
                                      </a:lnTo>
                                      <a:lnTo>
                                        <a:pt x="100" y="81"/>
                                      </a:lnTo>
                                      <a:lnTo>
                                        <a:pt x="115" y="86"/>
                                      </a:lnTo>
                                      <a:lnTo>
                                        <a:pt x="125" y="91"/>
                                      </a:lnTo>
                                      <a:lnTo>
                                        <a:pt x="139" y="101"/>
                                      </a:lnTo>
                                      <a:lnTo>
                                        <a:pt x="153" y="105"/>
                                      </a:lnTo>
                                      <a:lnTo>
                                        <a:pt x="163" y="110"/>
                                      </a:lnTo>
                                      <a:lnTo>
                                        <a:pt x="192" y="120"/>
                                      </a:lnTo>
                                      <a:lnTo>
                                        <a:pt x="201" y="125"/>
                                      </a:lnTo>
                                      <a:lnTo>
                                        <a:pt x="249" y="139"/>
                                      </a:lnTo>
                                      <a:lnTo>
                                        <a:pt x="264" y="139"/>
                                      </a:lnTo>
                                      <a:lnTo>
                                        <a:pt x="269" y="144"/>
                                      </a:lnTo>
                                      <a:lnTo>
                                        <a:pt x="288" y="149"/>
                                      </a:lnTo>
                                      <a:lnTo>
                                        <a:pt x="302" y="149"/>
                                      </a:lnTo>
                                      <a:lnTo>
                                        <a:pt x="317" y="153"/>
                                      </a:lnTo>
                                      <a:lnTo>
                                        <a:pt x="346" y="153"/>
                                      </a:lnTo>
                                      <a:lnTo>
                                        <a:pt x="360" y="158"/>
                                      </a:lnTo>
                                      <a:lnTo>
                                        <a:pt x="418" y="158"/>
                                      </a:lnTo>
                                      <a:lnTo>
                                        <a:pt x="437" y="163"/>
                                      </a:lnTo>
                                      <a:lnTo>
                                        <a:pt x="442" y="163"/>
                                      </a:lnTo>
                                      <a:lnTo>
                                        <a:pt x="451" y="158"/>
                                      </a:lnTo>
                                      <a:lnTo>
                                        <a:pt x="509" y="158"/>
                                      </a:lnTo>
                                      <a:lnTo>
                                        <a:pt x="523" y="153"/>
                                      </a:lnTo>
                                      <a:lnTo>
                                        <a:pt x="552" y="153"/>
                                      </a:lnTo>
                                      <a:lnTo>
                                        <a:pt x="567" y="149"/>
                                      </a:lnTo>
                                      <a:lnTo>
                                        <a:pt x="581" y="149"/>
                                      </a:lnTo>
                                      <a:lnTo>
                                        <a:pt x="600" y="144"/>
                                      </a:lnTo>
                                      <a:lnTo>
                                        <a:pt x="605" y="139"/>
                                      </a:lnTo>
                                      <a:lnTo>
                                        <a:pt x="619" y="139"/>
                                      </a:lnTo>
                                      <a:lnTo>
                                        <a:pt x="668" y="125"/>
                                      </a:lnTo>
                                      <a:lnTo>
                                        <a:pt x="677" y="120"/>
                                      </a:lnTo>
                                      <a:lnTo>
                                        <a:pt x="706" y="110"/>
                                      </a:lnTo>
                                      <a:lnTo>
                                        <a:pt x="716" y="105"/>
                                      </a:lnTo>
                                      <a:lnTo>
                                        <a:pt x="730" y="101"/>
                                      </a:lnTo>
                                      <a:lnTo>
                                        <a:pt x="744" y="91"/>
                                      </a:lnTo>
                                      <a:lnTo>
                                        <a:pt x="754" y="86"/>
                                      </a:lnTo>
                                      <a:lnTo>
                                        <a:pt x="768" y="81"/>
                                      </a:lnTo>
                                      <a:lnTo>
                                        <a:pt x="783" y="72"/>
                                      </a:lnTo>
                                      <a:lnTo>
                                        <a:pt x="792" y="67"/>
                                      </a:lnTo>
                                      <a:lnTo>
                                        <a:pt x="807" y="57"/>
                                      </a:lnTo>
                                      <a:lnTo>
                                        <a:pt x="816" y="53"/>
                                      </a:lnTo>
                                      <a:lnTo>
                                        <a:pt x="831" y="43"/>
                                      </a:lnTo>
                                      <a:lnTo>
                                        <a:pt x="840" y="33"/>
                                      </a:lnTo>
                                      <a:lnTo>
                                        <a:pt x="855" y="24"/>
                                      </a:lnTo>
                                      <a:lnTo>
                                        <a:pt x="869" y="19"/>
                                      </a:lnTo>
                                      <a:lnTo>
                                        <a:pt x="874" y="14"/>
                                      </a:lnTo>
                                      <a:lnTo>
                                        <a:pt x="874" y="5"/>
                                      </a:lnTo>
                                      <a:lnTo>
                                        <a:pt x="869" y="0"/>
                                      </a:lnTo>
                                      <a:lnTo>
                                        <a:pt x="860" y="0"/>
                                      </a:lnTo>
                                      <a:lnTo>
                                        <a:pt x="845" y="5"/>
                                      </a:lnTo>
                                      <a:lnTo>
                                        <a:pt x="831" y="14"/>
                                      </a:lnTo>
                                      <a:lnTo>
                                        <a:pt x="821" y="24"/>
                                      </a:lnTo>
                                      <a:lnTo>
                                        <a:pt x="807" y="33"/>
                                      </a:lnTo>
                                      <a:lnTo>
                                        <a:pt x="797" y="38"/>
                                      </a:lnTo>
                                      <a:lnTo>
                                        <a:pt x="783" y="48"/>
                                      </a:lnTo>
                                      <a:lnTo>
                                        <a:pt x="773" y="53"/>
                                      </a:lnTo>
                                      <a:lnTo>
                                        <a:pt x="759" y="62"/>
                                      </a:lnTo>
                                      <a:lnTo>
                                        <a:pt x="744" y="67"/>
                                      </a:lnTo>
                                      <a:lnTo>
                                        <a:pt x="735" y="72"/>
                                      </a:lnTo>
                                      <a:lnTo>
                                        <a:pt x="720" y="81"/>
                                      </a:lnTo>
                                      <a:lnTo>
                                        <a:pt x="706" y="86"/>
                                      </a:lnTo>
                                      <a:lnTo>
                                        <a:pt x="696" y="91"/>
                                      </a:lnTo>
                                      <a:lnTo>
                                        <a:pt x="668" y="101"/>
                                      </a:lnTo>
                                      <a:lnTo>
                                        <a:pt x="658" y="105"/>
                                      </a:lnTo>
                                      <a:lnTo>
                                        <a:pt x="619" y="120"/>
                                      </a:lnTo>
                                      <a:lnTo>
                                        <a:pt x="605" y="120"/>
                                      </a:lnTo>
                                      <a:lnTo>
                                        <a:pt x="591" y="125"/>
                                      </a:lnTo>
                                      <a:lnTo>
                                        <a:pt x="581" y="129"/>
                                      </a:lnTo>
                                      <a:lnTo>
                                        <a:pt x="567" y="129"/>
                                      </a:lnTo>
                                      <a:lnTo>
                                        <a:pt x="552" y="134"/>
                                      </a:lnTo>
                                      <a:lnTo>
                                        <a:pt x="523" y="134"/>
                                      </a:lnTo>
                                      <a:lnTo>
                                        <a:pt x="509" y="139"/>
                                      </a:lnTo>
                                      <a:lnTo>
                                        <a:pt x="451" y="139"/>
                                      </a:lnTo>
                                      <a:lnTo>
                                        <a:pt x="432" y="144"/>
                                      </a:lnTo>
                                      <a:lnTo>
                                        <a:pt x="437" y="144"/>
                                      </a:lnTo>
                                      <a:lnTo>
                                        <a:pt x="418" y="139"/>
                                      </a:lnTo>
                                      <a:lnTo>
                                        <a:pt x="360" y="139"/>
                                      </a:lnTo>
                                      <a:lnTo>
                                        <a:pt x="346" y="134"/>
                                      </a:lnTo>
                                      <a:lnTo>
                                        <a:pt x="317" y="134"/>
                                      </a:lnTo>
                                      <a:lnTo>
                                        <a:pt x="302" y="129"/>
                                      </a:lnTo>
                                      <a:lnTo>
                                        <a:pt x="288" y="129"/>
                                      </a:lnTo>
                                      <a:lnTo>
                                        <a:pt x="278" y="125"/>
                                      </a:lnTo>
                                      <a:lnTo>
                                        <a:pt x="264" y="120"/>
                                      </a:lnTo>
                                      <a:lnTo>
                                        <a:pt x="249" y="120"/>
                                      </a:lnTo>
                                      <a:lnTo>
                                        <a:pt x="211" y="105"/>
                                      </a:lnTo>
                                      <a:lnTo>
                                        <a:pt x="201" y="101"/>
                                      </a:lnTo>
                                      <a:lnTo>
                                        <a:pt x="173" y="91"/>
                                      </a:lnTo>
                                      <a:lnTo>
                                        <a:pt x="163" y="86"/>
                                      </a:lnTo>
                                      <a:lnTo>
                                        <a:pt x="149" y="81"/>
                                      </a:lnTo>
                                      <a:lnTo>
                                        <a:pt x="134" y="72"/>
                                      </a:lnTo>
                                      <a:lnTo>
                                        <a:pt x="125" y="67"/>
                                      </a:lnTo>
                                      <a:lnTo>
                                        <a:pt x="110" y="62"/>
                                      </a:lnTo>
                                      <a:lnTo>
                                        <a:pt x="96" y="53"/>
                                      </a:lnTo>
                                      <a:lnTo>
                                        <a:pt x="86" y="48"/>
                                      </a:lnTo>
                                      <a:lnTo>
                                        <a:pt x="72" y="38"/>
                                      </a:lnTo>
                                      <a:lnTo>
                                        <a:pt x="62" y="33"/>
                                      </a:lnTo>
                                      <a:lnTo>
                                        <a:pt x="48" y="24"/>
                                      </a:lnTo>
                                      <a:lnTo>
                                        <a:pt x="38" y="14"/>
                                      </a:lnTo>
                                      <a:lnTo>
                                        <a:pt x="24" y="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0" name="Freeform 3549"/>
                              <wps:cNvSpPr>
                                <a:spLocks/>
                              </wps:cNvSpPr>
                              <wps:spPr bwMode="auto">
                                <a:xfrm>
                                  <a:off x="325755" y="1019175"/>
                                  <a:ext cx="1185545" cy="7620"/>
                                </a:xfrm>
                                <a:custGeom>
                                  <a:avLst/>
                                  <a:gdLst>
                                    <a:gd name="T0" fmla="*/ 10 w 2869"/>
                                    <a:gd name="T1" fmla="*/ 0 h 19"/>
                                    <a:gd name="T2" fmla="*/ 5 w 2869"/>
                                    <a:gd name="T3" fmla="*/ 0 h 19"/>
                                    <a:gd name="T4" fmla="*/ 5 w 2869"/>
                                    <a:gd name="T5" fmla="*/ 5 h 19"/>
                                    <a:gd name="T6" fmla="*/ 0 w 2869"/>
                                    <a:gd name="T7" fmla="*/ 5 h 19"/>
                                    <a:gd name="T8" fmla="*/ 0 w 2869"/>
                                    <a:gd name="T9" fmla="*/ 14 h 19"/>
                                    <a:gd name="T10" fmla="*/ 5 w 2869"/>
                                    <a:gd name="T11" fmla="*/ 14 h 19"/>
                                    <a:gd name="T12" fmla="*/ 5 w 2869"/>
                                    <a:gd name="T13" fmla="*/ 19 h 19"/>
                                    <a:gd name="T14" fmla="*/ 2864 w 2869"/>
                                    <a:gd name="T15" fmla="*/ 19 h 19"/>
                                    <a:gd name="T16" fmla="*/ 2864 w 2869"/>
                                    <a:gd name="T17" fmla="*/ 14 h 19"/>
                                    <a:gd name="T18" fmla="*/ 2869 w 2869"/>
                                    <a:gd name="T19" fmla="*/ 14 h 19"/>
                                    <a:gd name="T20" fmla="*/ 2869 w 2869"/>
                                    <a:gd name="T21" fmla="*/ 5 h 19"/>
                                    <a:gd name="T22" fmla="*/ 2864 w 2869"/>
                                    <a:gd name="T23" fmla="*/ 5 h 19"/>
                                    <a:gd name="T24" fmla="*/ 2864 w 2869"/>
                                    <a:gd name="T25" fmla="*/ 0 h 19"/>
                                    <a:gd name="T26" fmla="*/ 2859 w 2869"/>
                                    <a:gd name="T27" fmla="*/ 0 h 19"/>
                                    <a:gd name="T28" fmla="*/ 10 w 2869"/>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869" h="19">
                                      <a:moveTo>
                                        <a:pt x="10" y="0"/>
                                      </a:moveTo>
                                      <a:lnTo>
                                        <a:pt x="5" y="0"/>
                                      </a:lnTo>
                                      <a:lnTo>
                                        <a:pt x="5" y="5"/>
                                      </a:lnTo>
                                      <a:lnTo>
                                        <a:pt x="0" y="5"/>
                                      </a:lnTo>
                                      <a:lnTo>
                                        <a:pt x="0" y="14"/>
                                      </a:lnTo>
                                      <a:lnTo>
                                        <a:pt x="5" y="14"/>
                                      </a:lnTo>
                                      <a:lnTo>
                                        <a:pt x="5" y="19"/>
                                      </a:lnTo>
                                      <a:lnTo>
                                        <a:pt x="2864" y="19"/>
                                      </a:lnTo>
                                      <a:lnTo>
                                        <a:pt x="2864" y="14"/>
                                      </a:lnTo>
                                      <a:lnTo>
                                        <a:pt x="2869" y="14"/>
                                      </a:lnTo>
                                      <a:lnTo>
                                        <a:pt x="2869" y="5"/>
                                      </a:lnTo>
                                      <a:lnTo>
                                        <a:pt x="2864" y="5"/>
                                      </a:lnTo>
                                      <a:lnTo>
                                        <a:pt x="2864" y="0"/>
                                      </a:lnTo>
                                      <a:lnTo>
                                        <a:pt x="2859"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1" name="Rectangle 3550"/>
                              <wps:cNvSpPr>
                                <a:spLocks noChangeArrowheads="1"/>
                              </wps:cNvSpPr>
                              <wps:spPr bwMode="auto">
                                <a:xfrm>
                                  <a:off x="802005" y="828675"/>
                                  <a:ext cx="6921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202598" w:rsidRDefault="00084B79" w:rsidP="00D35342">
                                    <w:pPr>
                                      <w:rPr>
                                        <w:sz w:val="14"/>
                                      </w:rPr>
                                    </w:pPr>
                                    <w:proofErr w:type="gramStart"/>
                                    <w:r w:rsidRPr="00202598">
                                      <w:rPr>
                                        <w:rFonts w:ascii="Arial" w:hAnsi="Arial" w:cs="Arial"/>
                                        <w:color w:val="000000"/>
                                        <w:szCs w:val="30"/>
                                        <w:lang w:val="en-US"/>
                                      </w:rPr>
                                      <w:t>d</w:t>
                                    </w:r>
                                    <w:proofErr w:type="gramEnd"/>
                                  </w:p>
                                </w:txbxContent>
                              </wps:txbx>
                              <wps:bodyPr rot="0" vert="horz" wrap="square" lIns="0" tIns="0" rIns="0" bIns="0" anchor="t" anchorCtr="0" upright="1">
                                <a:noAutofit/>
                              </wps:bodyPr>
                            </wps:wsp>
                            <wps:wsp>
                              <wps:cNvPr id="25962" name="Rectangle 3551"/>
                              <wps:cNvSpPr>
                                <a:spLocks noChangeArrowheads="1"/>
                              </wps:cNvSpPr>
                              <wps:spPr bwMode="auto">
                                <a:xfrm rot="16200000">
                                  <a:off x="1529715" y="1169035"/>
                                  <a:ext cx="142875" cy="6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202598" w:rsidRDefault="00084B79" w:rsidP="00D35342">
                                    <w:pPr>
                                      <w:rPr>
                                        <w:sz w:val="14"/>
                                      </w:rPr>
                                    </w:pPr>
                                    <w:proofErr w:type="gramStart"/>
                                    <w:r w:rsidRPr="00202598">
                                      <w:rPr>
                                        <w:rFonts w:ascii="Arial" w:hAnsi="Arial" w:cs="Arial"/>
                                        <w:color w:val="000000"/>
                                        <w:szCs w:val="30"/>
                                        <w:lang w:val="en-US"/>
                                      </w:rPr>
                                      <w:t>h</w:t>
                                    </w:r>
                                    <w:proofErr w:type="gramEnd"/>
                                  </w:p>
                                </w:txbxContent>
                              </wps:txbx>
                              <wps:bodyPr rot="0" vert="horz" wrap="square" lIns="0" tIns="0" rIns="0" bIns="0" anchor="t" anchorCtr="0" upright="1">
                                <a:noAutofit/>
                              </wps:bodyPr>
                            </wps:wsp>
                            <wps:wsp>
                              <wps:cNvPr id="25963" name="Freeform 3552"/>
                              <wps:cNvSpPr>
                                <a:spLocks/>
                              </wps:cNvSpPr>
                              <wps:spPr bwMode="auto">
                                <a:xfrm>
                                  <a:off x="833755" y="13970"/>
                                  <a:ext cx="119380" cy="240030"/>
                                </a:xfrm>
                                <a:custGeom>
                                  <a:avLst/>
                                  <a:gdLst>
                                    <a:gd name="T0" fmla="*/ 192 w 289"/>
                                    <a:gd name="T1" fmla="*/ 0 h 580"/>
                                    <a:gd name="T2" fmla="*/ 192 w 289"/>
                                    <a:gd name="T3" fmla="*/ 287 h 580"/>
                                    <a:gd name="T4" fmla="*/ 289 w 289"/>
                                    <a:gd name="T5" fmla="*/ 287 h 580"/>
                                    <a:gd name="T6" fmla="*/ 144 w 289"/>
                                    <a:gd name="T7" fmla="*/ 580 h 580"/>
                                    <a:gd name="T8" fmla="*/ 0 w 289"/>
                                    <a:gd name="T9" fmla="*/ 287 h 580"/>
                                    <a:gd name="T10" fmla="*/ 96 w 289"/>
                                    <a:gd name="T11" fmla="*/ 287 h 580"/>
                                    <a:gd name="T12" fmla="*/ 96 w 289"/>
                                    <a:gd name="T13" fmla="*/ 0 h 580"/>
                                    <a:gd name="T14" fmla="*/ 192 w 289"/>
                                    <a:gd name="T15" fmla="*/ 0 h 5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9" h="580">
                                      <a:moveTo>
                                        <a:pt x="192" y="0"/>
                                      </a:moveTo>
                                      <a:lnTo>
                                        <a:pt x="192" y="287"/>
                                      </a:lnTo>
                                      <a:lnTo>
                                        <a:pt x="289" y="287"/>
                                      </a:lnTo>
                                      <a:lnTo>
                                        <a:pt x="144" y="580"/>
                                      </a:lnTo>
                                      <a:lnTo>
                                        <a:pt x="0" y="287"/>
                                      </a:lnTo>
                                      <a:lnTo>
                                        <a:pt x="96" y="287"/>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4" name="Freeform 3553"/>
                              <wps:cNvSpPr>
                                <a:spLocks/>
                              </wps:cNvSpPr>
                              <wps:spPr bwMode="auto">
                                <a:xfrm>
                                  <a:off x="831850" y="12065"/>
                                  <a:ext cx="123190" cy="243840"/>
                                </a:xfrm>
                                <a:custGeom>
                                  <a:avLst/>
                                  <a:gdLst>
                                    <a:gd name="T0" fmla="*/ 197 w 298"/>
                                    <a:gd name="T1" fmla="*/ 9 h 590"/>
                                    <a:gd name="T2" fmla="*/ 193 w 298"/>
                                    <a:gd name="T3" fmla="*/ 5 h 590"/>
                                    <a:gd name="T4" fmla="*/ 193 w 298"/>
                                    <a:gd name="T5" fmla="*/ 297 h 590"/>
                                    <a:gd name="T6" fmla="*/ 294 w 298"/>
                                    <a:gd name="T7" fmla="*/ 297 h 590"/>
                                    <a:gd name="T8" fmla="*/ 289 w 298"/>
                                    <a:gd name="T9" fmla="*/ 292 h 590"/>
                                    <a:gd name="T10" fmla="*/ 145 w 298"/>
                                    <a:gd name="T11" fmla="*/ 585 h 590"/>
                                    <a:gd name="T12" fmla="*/ 154 w 298"/>
                                    <a:gd name="T13" fmla="*/ 585 h 590"/>
                                    <a:gd name="T14" fmla="*/ 10 w 298"/>
                                    <a:gd name="T15" fmla="*/ 292 h 590"/>
                                    <a:gd name="T16" fmla="*/ 5 w 298"/>
                                    <a:gd name="T17" fmla="*/ 297 h 590"/>
                                    <a:gd name="T18" fmla="*/ 106 w 298"/>
                                    <a:gd name="T19" fmla="*/ 297 h 590"/>
                                    <a:gd name="T20" fmla="*/ 106 w 298"/>
                                    <a:gd name="T21" fmla="*/ 5 h 590"/>
                                    <a:gd name="T22" fmla="*/ 101 w 298"/>
                                    <a:gd name="T23" fmla="*/ 9 h 590"/>
                                    <a:gd name="T24" fmla="*/ 197 w 298"/>
                                    <a:gd name="T25" fmla="*/ 9 h 590"/>
                                    <a:gd name="T26" fmla="*/ 197 w 298"/>
                                    <a:gd name="T27" fmla="*/ 0 h 590"/>
                                    <a:gd name="T28" fmla="*/ 101 w 298"/>
                                    <a:gd name="T29" fmla="*/ 0 h 590"/>
                                    <a:gd name="T30" fmla="*/ 96 w 298"/>
                                    <a:gd name="T31" fmla="*/ 0 h 590"/>
                                    <a:gd name="T32" fmla="*/ 96 w 298"/>
                                    <a:gd name="T33" fmla="*/ 5 h 590"/>
                                    <a:gd name="T34" fmla="*/ 96 w 298"/>
                                    <a:gd name="T35" fmla="*/ 292 h 590"/>
                                    <a:gd name="T36" fmla="*/ 101 w 298"/>
                                    <a:gd name="T37" fmla="*/ 288 h 590"/>
                                    <a:gd name="T38" fmla="*/ 5 w 298"/>
                                    <a:gd name="T39" fmla="*/ 288 h 590"/>
                                    <a:gd name="T40" fmla="*/ 0 w 298"/>
                                    <a:gd name="T41" fmla="*/ 288 h 590"/>
                                    <a:gd name="T42" fmla="*/ 0 w 298"/>
                                    <a:gd name="T43" fmla="*/ 292 h 590"/>
                                    <a:gd name="T44" fmla="*/ 145 w 298"/>
                                    <a:gd name="T45" fmla="*/ 585 h 590"/>
                                    <a:gd name="T46" fmla="*/ 145 w 298"/>
                                    <a:gd name="T47" fmla="*/ 590 h 590"/>
                                    <a:gd name="T48" fmla="*/ 149 w 298"/>
                                    <a:gd name="T49" fmla="*/ 590 h 590"/>
                                    <a:gd name="T50" fmla="*/ 154 w 298"/>
                                    <a:gd name="T51" fmla="*/ 590 h 590"/>
                                    <a:gd name="T52" fmla="*/ 154 w 298"/>
                                    <a:gd name="T53" fmla="*/ 585 h 590"/>
                                    <a:gd name="T54" fmla="*/ 298 w 298"/>
                                    <a:gd name="T55" fmla="*/ 292 h 590"/>
                                    <a:gd name="T56" fmla="*/ 298 w 298"/>
                                    <a:gd name="T57" fmla="*/ 288 h 590"/>
                                    <a:gd name="T58" fmla="*/ 294 w 298"/>
                                    <a:gd name="T59" fmla="*/ 288 h 590"/>
                                    <a:gd name="T60" fmla="*/ 197 w 298"/>
                                    <a:gd name="T61" fmla="*/ 288 h 590"/>
                                    <a:gd name="T62" fmla="*/ 202 w 298"/>
                                    <a:gd name="T63" fmla="*/ 292 h 590"/>
                                    <a:gd name="T64" fmla="*/ 202 w 298"/>
                                    <a:gd name="T65" fmla="*/ 5 h 590"/>
                                    <a:gd name="T66" fmla="*/ 202 w 298"/>
                                    <a:gd name="T67" fmla="*/ 0 h 590"/>
                                    <a:gd name="T68" fmla="*/ 197 w 298"/>
                                    <a:gd name="T69" fmla="*/ 0 h 590"/>
                                    <a:gd name="T70" fmla="*/ 197 w 298"/>
                                    <a:gd name="T71" fmla="*/ 9 h 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590">
                                      <a:moveTo>
                                        <a:pt x="197" y="9"/>
                                      </a:moveTo>
                                      <a:lnTo>
                                        <a:pt x="193" y="5"/>
                                      </a:lnTo>
                                      <a:lnTo>
                                        <a:pt x="193" y="297"/>
                                      </a:lnTo>
                                      <a:lnTo>
                                        <a:pt x="294" y="297"/>
                                      </a:lnTo>
                                      <a:lnTo>
                                        <a:pt x="289" y="292"/>
                                      </a:lnTo>
                                      <a:lnTo>
                                        <a:pt x="145" y="585"/>
                                      </a:lnTo>
                                      <a:lnTo>
                                        <a:pt x="154" y="585"/>
                                      </a:lnTo>
                                      <a:lnTo>
                                        <a:pt x="10" y="292"/>
                                      </a:lnTo>
                                      <a:lnTo>
                                        <a:pt x="5" y="297"/>
                                      </a:lnTo>
                                      <a:lnTo>
                                        <a:pt x="106" y="297"/>
                                      </a:lnTo>
                                      <a:lnTo>
                                        <a:pt x="106" y="5"/>
                                      </a:lnTo>
                                      <a:lnTo>
                                        <a:pt x="101" y="9"/>
                                      </a:lnTo>
                                      <a:lnTo>
                                        <a:pt x="197" y="9"/>
                                      </a:lnTo>
                                      <a:lnTo>
                                        <a:pt x="197" y="0"/>
                                      </a:lnTo>
                                      <a:lnTo>
                                        <a:pt x="101" y="0"/>
                                      </a:lnTo>
                                      <a:lnTo>
                                        <a:pt x="96" y="0"/>
                                      </a:lnTo>
                                      <a:lnTo>
                                        <a:pt x="96" y="5"/>
                                      </a:lnTo>
                                      <a:lnTo>
                                        <a:pt x="96" y="292"/>
                                      </a:lnTo>
                                      <a:lnTo>
                                        <a:pt x="101" y="288"/>
                                      </a:lnTo>
                                      <a:lnTo>
                                        <a:pt x="5" y="288"/>
                                      </a:lnTo>
                                      <a:lnTo>
                                        <a:pt x="0" y="288"/>
                                      </a:lnTo>
                                      <a:lnTo>
                                        <a:pt x="0" y="292"/>
                                      </a:lnTo>
                                      <a:lnTo>
                                        <a:pt x="145" y="585"/>
                                      </a:lnTo>
                                      <a:lnTo>
                                        <a:pt x="145" y="590"/>
                                      </a:lnTo>
                                      <a:lnTo>
                                        <a:pt x="149" y="590"/>
                                      </a:lnTo>
                                      <a:lnTo>
                                        <a:pt x="154" y="590"/>
                                      </a:lnTo>
                                      <a:lnTo>
                                        <a:pt x="154" y="585"/>
                                      </a:lnTo>
                                      <a:lnTo>
                                        <a:pt x="298" y="292"/>
                                      </a:lnTo>
                                      <a:lnTo>
                                        <a:pt x="298" y="288"/>
                                      </a:lnTo>
                                      <a:lnTo>
                                        <a:pt x="294" y="288"/>
                                      </a:lnTo>
                                      <a:lnTo>
                                        <a:pt x="197" y="288"/>
                                      </a:lnTo>
                                      <a:lnTo>
                                        <a:pt x="202" y="292"/>
                                      </a:lnTo>
                                      <a:lnTo>
                                        <a:pt x="202" y="5"/>
                                      </a:lnTo>
                                      <a:lnTo>
                                        <a:pt x="202" y="0"/>
                                      </a:lnTo>
                                      <a:lnTo>
                                        <a:pt x="197" y="0"/>
                                      </a:lnTo>
                                      <a:lnTo>
                                        <a:pt x="19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5" name="Rectangle 3554"/>
                              <wps:cNvSpPr>
                                <a:spLocks noChangeArrowheads="1"/>
                              </wps:cNvSpPr>
                              <wps:spPr bwMode="auto">
                                <a:xfrm>
                                  <a:off x="939165" y="0"/>
                                  <a:ext cx="762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202598" w:rsidRDefault="00084B79" w:rsidP="00D35342">
                                    <w:pPr>
                                      <w:rPr>
                                        <w:sz w:val="14"/>
                                      </w:rPr>
                                    </w:pPr>
                                    <w:r w:rsidRPr="00202598">
                                      <w:rPr>
                                        <w:rFonts w:ascii="Arial" w:hAnsi="Arial" w:cs="Arial"/>
                                        <w:color w:val="000000"/>
                                        <w:szCs w:val="30"/>
                                        <w:lang w:val="en-US"/>
                                      </w:rPr>
                                      <w:t>F</w:t>
                                    </w:r>
                                  </w:p>
                                </w:txbxContent>
                              </wps:txbx>
                              <wps:bodyPr rot="0" vert="horz" wrap="square" lIns="0" tIns="0" rIns="0" bIns="0" anchor="t" anchorCtr="0" upright="1">
                                <a:noAutofit/>
                              </wps:bodyPr>
                            </wps:wsp>
                            <wps:wsp>
                              <wps:cNvPr id="25966" name="Line 3555"/>
                              <wps:cNvCnPr/>
                              <wps:spPr bwMode="auto">
                                <a:xfrm flipV="1">
                                  <a:off x="681355" y="874395"/>
                                  <a:ext cx="0" cy="90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7" name="Line 3556"/>
                              <wps:cNvCnPr/>
                              <wps:spPr bwMode="auto">
                                <a:xfrm flipV="1">
                                  <a:off x="1036320" y="874395"/>
                                  <a:ext cx="635" cy="90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8" name="Line 3557"/>
                              <wps:cNvCnPr/>
                              <wps:spPr bwMode="auto">
                                <a:xfrm>
                                  <a:off x="681355" y="947420"/>
                                  <a:ext cx="35496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9" name="Freeform 3558"/>
                              <wps:cNvSpPr>
                                <a:spLocks/>
                              </wps:cNvSpPr>
                              <wps:spPr bwMode="auto">
                                <a:xfrm>
                                  <a:off x="681355" y="929640"/>
                                  <a:ext cx="37465" cy="37465"/>
                                </a:xfrm>
                                <a:custGeom>
                                  <a:avLst/>
                                  <a:gdLst>
                                    <a:gd name="T0" fmla="*/ 91 w 91"/>
                                    <a:gd name="T1" fmla="*/ 0 h 91"/>
                                    <a:gd name="T2" fmla="*/ 0 w 91"/>
                                    <a:gd name="T3" fmla="*/ 43 h 91"/>
                                    <a:gd name="T4" fmla="*/ 91 w 91"/>
                                    <a:gd name="T5" fmla="*/ 91 h 91"/>
                                    <a:gd name="T6" fmla="*/ 48 w 91"/>
                                    <a:gd name="T7" fmla="*/ 43 h 91"/>
                                    <a:gd name="T8" fmla="*/ 91 w 91"/>
                                    <a:gd name="T9" fmla="*/ 0 h 91"/>
                                  </a:gdLst>
                                  <a:ahLst/>
                                  <a:cxnLst>
                                    <a:cxn ang="0">
                                      <a:pos x="T0" y="T1"/>
                                    </a:cxn>
                                    <a:cxn ang="0">
                                      <a:pos x="T2" y="T3"/>
                                    </a:cxn>
                                    <a:cxn ang="0">
                                      <a:pos x="T4" y="T5"/>
                                    </a:cxn>
                                    <a:cxn ang="0">
                                      <a:pos x="T6" y="T7"/>
                                    </a:cxn>
                                    <a:cxn ang="0">
                                      <a:pos x="T8" y="T9"/>
                                    </a:cxn>
                                  </a:cxnLst>
                                  <a:rect l="0" t="0" r="r" b="b"/>
                                  <a:pathLst>
                                    <a:path w="91" h="91">
                                      <a:moveTo>
                                        <a:pt x="91" y="0"/>
                                      </a:moveTo>
                                      <a:lnTo>
                                        <a:pt x="0" y="43"/>
                                      </a:lnTo>
                                      <a:lnTo>
                                        <a:pt x="91" y="91"/>
                                      </a:lnTo>
                                      <a:lnTo>
                                        <a:pt x="48" y="43"/>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0" name="Freeform 3559"/>
                              <wps:cNvSpPr>
                                <a:spLocks/>
                              </wps:cNvSpPr>
                              <wps:spPr bwMode="auto">
                                <a:xfrm>
                                  <a:off x="998855" y="929640"/>
                                  <a:ext cx="37465" cy="37465"/>
                                </a:xfrm>
                                <a:custGeom>
                                  <a:avLst/>
                                  <a:gdLst>
                                    <a:gd name="T0" fmla="*/ 0 w 91"/>
                                    <a:gd name="T1" fmla="*/ 0 h 91"/>
                                    <a:gd name="T2" fmla="*/ 91 w 91"/>
                                    <a:gd name="T3" fmla="*/ 43 h 91"/>
                                    <a:gd name="T4" fmla="*/ 0 w 91"/>
                                    <a:gd name="T5" fmla="*/ 91 h 91"/>
                                    <a:gd name="T6" fmla="*/ 43 w 91"/>
                                    <a:gd name="T7" fmla="*/ 43 h 91"/>
                                    <a:gd name="T8" fmla="*/ 0 w 91"/>
                                    <a:gd name="T9" fmla="*/ 0 h 91"/>
                                  </a:gdLst>
                                  <a:ahLst/>
                                  <a:cxnLst>
                                    <a:cxn ang="0">
                                      <a:pos x="T0" y="T1"/>
                                    </a:cxn>
                                    <a:cxn ang="0">
                                      <a:pos x="T2" y="T3"/>
                                    </a:cxn>
                                    <a:cxn ang="0">
                                      <a:pos x="T4" y="T5"/>
                                    </a:cxn>
                                    <a:cxn ang="0">
                                      <a:pos x="T6" y="T7"/>
                                    </a:cxn>
                                    <a:cxn ang="0">
                                      <a:pos x="T8" y="T9"/>
                                    </a:cxn>
                                  </a:cxnLst>
                                  <a:rect l="0" t="0" r="r" b="b"/>
                                  <a:pathLst>
                                    <a:path w="91" h="91">
                                      <a:moveTo>
                                        <a:pt x="0" y="0"/>
                                      </a:moveTo>
                                      <a:lnTo>
                                        <a:pt x="91" y="43"/>
                                      </a:lnTo>
                                      <a:lnTo>
                                        <a:pt x="0" y="91"/>
                                      </a:lnTo>
                                      <a:lnTo>
                                        <a:pt x="43" y="43"/>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1" name="Line 3560"/>
                              <wps:cNvCnPr/>
                              <wps:spPr bwMode="auto">
                                <a:xfrm>
                                  <a:off x="1048385" y="1022985"/>
                                  <a:ext cx="62928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2" name="Line 3561"/>
                              <wps:cNvCnPr/>
                              <wps:spPr bwMode="auto">
                                <a:xfrm>
                                  <a:off x="871855" y="1083945"/>
                                  <a:ext cx="80581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3" name="Line 3562"/>
                              <wps:cNvCnPr/>
                              <wps:spPr bwMode="auto">
                                <a:xfrm>
                                  <a:off x="1697990" y="1083945"/>
                                  <a:ext cx="0" cy="2463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4" name="Freeform 3563"/>
                              <wps:cNvSpPr>
                                <a:spLocks/>
                              </wps:cNvSpPr>
                              <wps:spPr bwMode="auto">
                                <a:xfrm>
                                  <a:off x="1677670" y="1083945"/>
                                  <a:ext cx="38100" cy="36195"/>
                                </a:xfrm>
                                <a:custGeom>
                                  <a:avLst/>
                                  <a:gdLst>
                                    <a:gd name="T0" fmla="*/ 92 w 92"/>
                                    <a:gd name="T1" fmla="*/ 87 h 87"/>
                                    <a:gd name="T2" fmla="*/ 48 w 92"/>
                                    <a:gd name="T3" fmla="*/ 0 h 87"/>
                                    <a:gd name="T4" fmla="*/ 0 w 92"/>
                                    <a:gd name="T5" fmla="*/ 87 h 87"/>
                                    <a:gd name="T6" fmla="*/ 48 w 92"/>
                                    <a:gd name="T7" fmla="*/ 43 h 87"/>
                                    <a:gd name="T8" fmla="*/ 92 w 92"/>
                                    <a:gd name="T9" fmla="*/ 87 h 87"/>
                                  </a:gdLst>
                                  <a:ahLst/>
                                  <a:cxnLst>
                                    <a:cxn ang="0">
                                      <a:pos x="T0" y="T1"/>
                                    </a:cxn>
                                    <a:cxn ang="0">
                                      <a:pos x="T2" y="T3"/>
                                    </a:cxn>
                                    <a:cxn ang="0">
                                      <a:pos x="T4" y="T5"/>
                                    </a:cxn>
                                    <a:cxn ang="0">
                                      <a:pos x="T6" y="T7"/>
                                    </a:cxn>
                                    <a:cxn ang="0">
                                      <a:pos x="T8" y="T9"/>
                                    </a:cxn>
                                  </a:cxnLst>
                                  <a:rect l="0" t="0" r="r" b="b"/>
                                  <a:pathLst>
                                    <a:path w="92" h="87">
                                      <a:moveTo>
                                        <a:pt x="92" y="87"/>
                                      </a:moveTo>
                                      <a:lnTo>
                                        <a:pt x="48" y="0"/>
                                      </a:lnTo>
                                      <a:lnTo>
                                        <a:pt x="0" y="87"/>
                                      </a:lnTo>
                                      <a:lnTo>
                                        <a:pt x="48" y="43"/>
                                      </a:lnTo>
                                      <a:lnTo>
                                        <a:pt x="92"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5" name="Line 3564"/>
                              <wps:cNvCnPr/>
                              <wps:spPr bwMode="auto">
                                <a:xfrm>
                                  <a:off x="1697990" y="818515"/>
                                  <a:ext cx="0" cy="2044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6" name="Freeform 3565"/>
                              <wps:cNvSpPr>
                                <a:spLocks/>
                              </wps:cNvSpPr>
                              <wps:spPr bwMode="auto">
                                <a:xfrm>
                                  <a:off x="1677670" y="986790"/>
                                  <a:ext cx="38100" cy="36195"/>
                                </a:xfrm>
                                <a:custGeom>
                                  <a:avLst/>
                                  <a:gdLst>
                                    <a:gd name="T0" fmla="*/ 92 w 92"/>
                                    <a:gd name="T1" fmla="*/ 0 h 87"/>
                                    <a:gd name="T2" fmla="*/ 48 w 92"/>
                                    <a:gd name="T3" fmla="*/ 87 h 87"/>
                                    <a:gd name="T4" fmla="*/ 0 w 92"/>
                                    <a:gd name="T5" fmla="*/ 0 h 87"/>
                                    <a:gd name="T6" fmla="*/ 48 w 92"/>
                                    <a:gd name="T7" fmla="*/ 43 h 87"/>
                                    <a:gd name="T8" fmla="*/ 92 w 92"/>
                                    <a:gd name="T9" fmla="*/ 0 h 87"/>
                                  </a:gdLst>
                                  <a:ahLst/>
                                  <a:cxnLst>
                                    <a:cxn ang="0">
                                      <a:pos x="T0" y="T1"/>
                                    </a:cxn>
                                    <a:cxn ang="0">
                                      <a:pos x="T2" y="T3"/>
                                    </a:cxn>
                                    <a:cxn ang="0">
                                      <a:pos x="T4" y="T5"/>
                                    </a:cxn>
                                    <a:cxn ang="0">
                                      <a:pos x="T6" y="T7"/>
                                    </a:cxn>
                                    <a:cxn ang="0">
                                      <a:pos x="T8" y="T9"/>
                                    </a:cxn>
                                  </a:cxnLst>
                                  <a:rect l="0" t="0" r="r" b="b"/>
                                  <a:pathLst>
                                    <a:path w="92" h="87">
                                      <a:moveTo>
                                        <a:pt x="92" y="0"/>
                                      </a:moveTo>
                                      <a:lnTo>
                                        <a:pt x="48" y="87"/>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25977" o:spid="_x0000_s1954" editas="canvas" style="position:absolute;left:0;text-align:left;margin-left:-3.85pt;margin-top:8.15pt;width:143.7pt;height:106.45pt;z-index:251671552;mso-position-horizontal-relative:text;mso-position-vertical-relative:text" coordsize="18249,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">
                      <v:shape id="_x0000_s1955" type="#_x0000_t75" style="position:absolute;width:18249;height:13519;visibility:visible;mso-wrap-style:square">
                        <v:fill o:detectmouseclick="t"/>
                        <v:path o:connecttype="none"/>
                      </v:shape>
                      <v:group id="Group 2637" o:spid="_x0000_s1956" style="position:absolute;top:355;width:11576;height:7576" coordorigin=",86" coordsize="2801,1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uvg8UAAADeAAAADwAAAGRycy9kb3ducmV2LnhtbERPy2qDQBTdF/IPww10&#10;14yaJhSbMQRJShehkAeU7i7OjYrOHXEmav6+syh0eTjvzXYyrRiod7VlBfEiAkFcWF1zqeB6Oby8&#10;gXAeWWNrmRQ8yME2mz1tMNV25BMNZ1+KEMIuRQWV910qpSsqMugWtiMO3M32Bn2AfSl1j2MIN61M&#10;omgtDdYcGirsKK+oaM53o+BjxHG3jPfDsbnlj5/L6uv7GJNSz/Np9w7C0+T/xX/uT60gWUWv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br4PFAAAA3gAA&#10;AA8AAAAAAAAAAAAAAAAAqgIAAGRycy9kb3ducmV2LnhtbFBLBQYAAAAABAAEAPoAAACcAwAAAAA=&#10;">
                        <v:shape id="Freeform 2638" o:spid="_x0000_s1957" style="position:absolute;left:1634;top:1617;width:1163;height:302;visibility:visible;mso-wrap-style:square;v-text-anchor:top" coordsize="116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TVsgA&#10;AADeAAAADwAAAGRycy9kb3ducmV2LnhtbESPT2vCQBTE74V+h+UVequ7SlttdBWNFHuT+od6fGSf&#10;STD7NmRXjfn0XaHQ4zAzv2Ems9ZW4kKNLx1r6PcUCOLMmZJzDbvt58sIhA/IBivHpOFGHmbTx4cJ&#10;JsZd+Zsum5CLCGGfoIYihDqR0mcFWfQ9VxNH7+gaiyHKJpemwWuE20oOlHqXFkuOCwXWlBaUnTZn&#10;q+GwXrpuqPLTcZUuhut033U//U7r56d2PgYRqA3/4b/2l9EweFOvH3C/E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tBNWyAAAAN4AAAAPAAAAAAAAAAAAAAAAAJgCAABk&#10;cnMvZG93bnJldi54bWxQSwUGAAAAAAQABAD1AAAAjQMAAAAA&#10;" path="m24,r,5l19,9r,5l14,19r,10l9,33r,15l5,53r,33l,91r5,l5,129r4,l9,139r5,5l14,153r5,5l19,163r5,5l24,173r5,l29,177r9,10l38,192r5,l43,197r5,l48,201r5,5l57,206r,5l62,211r5,5l67,221r5,l81,230r5,5l91,235r,5l96,240r5,4l105,244r5,5l115,249r10,10l134,259r5,5l144,264r5,4l158,268r5,5l178,273r4,5l192,278r5,5l216,283r10,5l399,288r9,-5l927,283r5,5l956,288r5,4l980,292r10,5l1014,297r4,5l1062,302r5,-5l1081,297r10,-9l1095,288r,-5l1105,283r10,-10l1115,268r9,-9l1129,254r,-10l1134,240r,-5l1139,230r,-5l1143,221r,-10l1148,206r,-9l1153,192r,-19l1158,168r,-43l1163,120r,-82l1158,33r,-33l24,xe" fillcolor="black" stroked="f">
                          <v:fill r:id="rId28" o:title="" type="pattern"/>
                          <v:path arrowok="t" o:connecttype="custom" o:connectlocs="24,5;19,14;14,29;9,48;5,86;5,91;9,129;14,144;19,158;24,168;29,173;38,187;43,192;48,197;53,206;57,211;67,216;72,221;86,235;91,240;101,244;110,249;125,259;139,264;149,268;163,273;182,278;197,283;226,288;408,283;932,288;961,292;990,297;1018,302;1067,297;1091,288;1095,283;1115,273;1124,259;1129,244;1134,235;1139,225;1143,211;1148,197;1153,173;1158,125;1163,38;1158,0" o:connectangles="0,0,0,0,0,0,0,0,0,0,0,0,0,0,0,0,0,0,0,0,0,0,0,0,0,0,0,0,0,0,0,0,0,0,0,0,0,0,0,0,0,0,0,0,0,0,0,0"/>
                        </v:shape>
                        <v:shape id="Freeform 2639" o:spid="_x0000_s1958" style="position:absolute;left:1629;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8iccA&#10;AADeAAAADwAAAGRycy9kb3ducmV2LnhtbESPXWvCMBSG7wf7D+EMdjNmUkeHVKMMQaYMBLv1wrtD&#10;c2zKmpPSRK3/frkYePnyfvEsVqPrxIWG0HrWkE0UCOLam5YbDT/fm9cZiBCRDXaeScONAqyWjw8L&#10;LIy/8oEuZWxEGuFQoAYbY19IGWpLDsPE98TJO/nBYUxyaKQZ8JrGXSenSr1Lhy2nB4s9rS3Vv+XZ&#10;aXipxuzt63zczbK9+tzavMrrY6X189P4MQcRaYz38H97azRMc5UngISTUE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Y/InHAAAA3gAAAA8AAAAAAAAAAAAAAAAAmAIAAGRy&#10;cy9kb3ducmV2LnhtbFBLBQYAAAAABAAEAPUAAACMAwAAAAA=&#10;" path="m24,l14,14r,10l10,34r,4l5,43r,19l,67r,53l5,125r,14l10,144r,5l14,154r,9l24,178r5,l29,182r9,10l43,192r,5l72,226r5,l101,249r9,l125,264r10,l135,269r14,4l154,273r5,5l168,283r10,l183,288r9,l202,293r721,l932,297r24,l966,302r24,l995,307r86,l1086,302r5,l1100,297r5,-4l1115,293r,-10l1120,278r19,-24l1139,245r5,-5l1144,235r4,-9l1148,216r5,-5l1153,202r5,-10l1158,168r5,-10l1163,14r5,-9l1168,,29,,24,,34,10r-5,l1163,10r-5,-5l1153,14r,144l1148,168r,24l1144,202r,9l1139,216r,10l1134,235r,5l1129,245r,9l1110,269r-5,14l1105,288r,-5l1110,283r-5,l1091,288r,5l1086,293r-5,4l995,297r-5,-4l966,293r-10,-5l932,288r-9,-5l879,283r-336,l202,283r-10,-5l183,278r-5,-5l168,273r,-4l154,264r-5,l144,259r-9,-5l125,254,110,240r-9,l77,216r-5,l53,197r,-5l43,182r-5,l38,178,34,168,24,163r,-9l19,149r,-5l14,139r,-14l10,120r,-53l14,62r,-19l19,38r,-4l24,24r,-10l34,10,24,xe" fillcolor="black" stroked="f">
                          <v:path arrowok="t" o:connecttype="custom" o:connectlocs="14,24;5,43;0,120;10,144;14,163;29,182;43,197;101,249;135,264;154,273;178,283;202,293;956,297;995,307;1091,302;1115,293;1139,254;1144,235;1153,211;1158,168;1168,5;24,0;1163,10;1153,158;1144,202;1139,226;1129,245;1105,283;1110,283;1091,293;995,297;956,288;879,283;192,278;168,273;149,264;125,254;77,216;53,192;38,178;24,154;14,139;10,67;19,38;24,14" o:connectangles="0,0,0,0,0,0,0,0,0,0,0,0,0,0,0,0,0,0,0,0,0,0,0,0,0,0,0,0,0,0,0,0,0,0,0,0,0,0,0,0,0,0,0,0,0"/>
                        </v:shape>
                        <v:shape id="Freeform 2640" o:spid="_x0000_s1959" style="position:absolute;left:1648;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ZWMcA&#10;AADeAAAADwAAAGRycy9kb3ducmV2LnhtbESPQWsCMRSE74X+h/AKvdVEwSKrUVQoFHvR1RV6e2xe&#10;N4ubl2UTdfXXN0Khx2FmvmFmi9414kJdqD1rGA4UCOLSm5orDYf9x9sERIjIBhvPpOFGARbz56cZ&#10;ZsZfeUeXPFYiQThkqMHG2GZShtKSwzDwLXHyfnznMCbZVdJ0eE1w18iRUu/SYc1pwWJLa0vlKT87&#10;DXm93q6K4qvY2PsqTOT2+E3qqPXrS7+cgojUx//wX/vTaBiN1XgIj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WV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2641" o:spid="_x0000_s1960" style="position:absolute;left:10;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1xsYA&#10;AADeAAAADwAAAGRycy9kb3ducmV2LnhtbESPQWsCMRSE7wX/Q3hCbzXriotsjSJKQXpq1R68PTbP&#10;za6blyVJdf33TaHQ4zAz3zDL9WA7cSMfGscKppMMBHHldMO1gtPx7WUBIkRkjZ1jUvCgAOvV6GmJ&#10;pXZ3/qTbIdYiQTiUqMDE2JdShsqQxTBxPXHyLs5bjEn6WmqP9wS3ncyzrJAWG04LBnvaGqquh2+r&#10;4P3iH+ctfrWF4Y9dcW65buVMqefxsHkFEWmI/+G/9l4ryOfZPIffO+k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E1xsYAAADeAAAADwAAAAAAAAAAAAAAAACYAgAAZHJz&#10;L2Rvd25yZXYueG1sUEsFBgAAAAAEAAQA9QAAAIsDAAAAAA==&#10;" path="m19,r,5l14,9r,5l9,19r,14l4,38r,10l,53r,72l4,129r,10l9,144r,9l14,158r,5l19,168r,5l24,173r,4l33,187r,5l38,192r,5l43,197r,4l52,211r5,l57,216r5,5l67,221r,4l72,225r4,5l76,235r5,l86,240r5,l91,244r5,l101,249r4,l110,254r5,l120,259r5,l129,264r5,l139,268r10,l153,273r15,l173,278r9,l187,283r19,l216,288r173,l398,283r524,l927,288r24,l956,292r19,l980,297r24,l1009,302r43,l1057,297r14,l1081,288r5,l1086,283r9,l1105,273r,-5l1110,264r4,l1114,259r5,-5l1119,249r5,-5l1124,235r5,-5l1129,225r5,-4l1134,211r4,-5l1138,197r5,-5l1143,177r5,-4l1148,149r5,-10l1153,,19,xe" fillcolor="black" stroked="f">
                          <v:fill r:id="rId28" o:title="" type="pattern"/>
                          <v:path arrowok="t" o:connecttype="custom" o:connectlocs="19,5;14,14;9,33;4,48;0,125;4,139;9,153;14,163;19,173;24,177;33,192;38,197;43,201;57,211;62,221;67,225;76,230;81,235;91,240;96,244;105,249;115,254;125,259;134,264;149,268;168,273;182,278;206,283;389,288;922,283;951,288;975,292;1004,297;1052,302;1071,297;1086,288;1095,283;1105,268;1114,264;1119,254;1124,244;1129,230;1134,221;1138,206;1143,192;1148,173;1153,139;19,0" o:connectangles="0,0,0,0,0,0,0,0,0,0,0,0,0,0,0,0,0,0,0,0,0,0,0,0,0,0,0,0,0,0,0,0,0,0,0,0,0,0,0,0,0,0,0,0,0,0,0,0"/>
                        </v:shape>
                        <v:shape id="Freeform 2642" o:spid="_x0000_s1961" style="position:absolute;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i/sgA&#10;AADeAAAADwAAAGRycy9kb3ducmV2LnhtbESPQWsCMRSE70L/Q3gFL1KTVVZka5RSKFoKgto9eHts&#10;XjdLNy/LJur23zeFgsdhZr5hVpvBteJKfWg8a8imCgRx5U3DtYbP09vTEkSIyAZbz6ThhwJs1g+j&#10;FRbG3/hA12OsRYJwKFCDjbErpAyVJYdh6jvi5H353mFMsq+l6fGW4K6VM6UW0mHDacFiR6+Wqu/j&#10;xWmYlEM2/7ic35fZXm13Ni/z6lxqPX4cXp5BRBriPfzf3hkNs1zlc/i7k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mL+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91,4l985,293r-19,l956,288r-24,l923,283r-385,l197,283r-10,-5l178,278r-10,-5l163,273r-19,-9l139,264r,-5l125,254r-5,-5l111,245r-10,-5l96,240,72,216,53,197r,-5l43,182,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985,293;932,288;197,283;168,273;139,264;120,249;96,240;53,192;24,154;14,139;10,67;19,38;24,14" o:connectangles="0,0,0,0,0,0,0,0,0,0,0,0,0,0,0,0,0,0,0,0,0,0,0,0,0,0,0,0,0,0,0,0,0,0,0,0,0,0,0,0,0,0,0"/>
                        </v:shape>
                        <v:oval id="Oval 2643" o:spid="_x0000_s1962" style="position:absolute;left:255;top:1051;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V0cgA&#10;AADeAAAADwAAAGRycy9kb3ducmV2LnhtbESPQWvCQBSE7wX/w/KE3nQ3olaiq7SlBYvY1ig9P7Kv&#10;STD7NmS3Gv+9Kwg9DjPzDbNYdbYWJ2p95VhDMlQgiHNnKi40HPbvgxkIH5AN1o5Jw4U8rJa9hwWm&#10;xp15R6csFCJC2KeooQyhSaX0eUkW/dA1xNH7da3FEGVbSNPiOcJtLUdKTaXFiuNCiQ29lpQfsz+r&#10;4Xu//ki+Xsaf6ue4nW6atypPnjKtH/vd8xxEoC78h+/ttdEwmqjJGG534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VXRyAAAAN4AAAAPAAAAAAAAAAAAAAAAAJgCAABk&#10;cnMvZG93bnJldi54bWxQSwUGAAAAAAQABAD1AAAAjQMAAAAA&#10;" fillcolor="silver" stroked="f"/>
                        <v:shape id="Freeform 2644" o:spid="_x0000_s1963" style="position:absolute;left:245;top:1041;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jW8YA&#10;AADeAAAADwAAAGRycy9kb3ducmV2LnhtbESPT4vCMBTE78J+h/AWvGmqUNFuU3FXBL0I/jns8dE8&#10;22LzUppYu/vpjSB4HGbmN0y67E0tOmpdZVnBZByBIM6trrhQcD5tRnMQziNrrC2Tgj9ysMw+Bikm&#10;2t75QN3RFyJA2CWooPS+SaR0eUkG3dg2xMG72NagD7ItpG7xHuCmltMomkmDFYeFEhv6KSm/Hm8m&#10;UE6/211z3hF9u/+97VaTxXq9UWr42a++QHjq/Tv8am+1gmkcxTE874Qr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qjW8YAAADeAAAADwAAAAAAAAAAAAAAAACYAgAAZHJz&#10;L2Rvd25yZXYueG1sUEsFBgAAAAAEAAQA9QAAAIsDAAAAAA==&#10;" path="m,293r,43l5,350r,10l19,408r5,9l34,432r5,9l43,456r82,81l139,542r10,5l163,557r10,4l221,576r10,l245,581r29,l293,585r5,l308,581r28,l351,576r9,l409,561r9,-4l433,547r9,-5l457,537r81,-81l543,441r5,-9l557,417r5,-9l577,360r,-10l581,336r,-29l586,298r,-5l581,274r,-29l577,230r,-9l562,173r-5,-10l548,149r-5,-10l538,125,457,43,442,38r-9,-4l418,24r-9,-5l360,5r-9,l336,,245,,231,5r-10,l173,19r-10,5l149,34r-10,4l125,43,43,125r-4,14l34,149,24,163r-5,10l5,221r,9l,245r,48l19,293r,-48l24,230r,-9l39,182r4,-9l53,158r5,-9l63,134,135,62r14,-4l159,53,173,43r10,-5l221,24r10,l245,19r48,l336,19r15,5l360,24r39,14l409,43r14,10l433,58r14,4l519,134r5,15l529,158r9,15l543,182r14,39l557,230r5,15l562,274r5,19l567,288r-5,19l562,336r-5,14l557,360r-14,38l538,408r-9,14l524,432r-5,14l447,518r-14,5l423,528r-14,9l399,542r-39,15l351,557r-15,4l308,561r-20,5l293,566r-19,-5l245,561r-14,-4l221,557,183,542r-10,-5l159,528r-10,-5l135,518,63,446,58,432,53,422,43,408,39,398,24,360r,-10l19,336r,-43l,293xe" fillcolor="black" stroked="f">
                          <v:path arrowok="t" o:connecttype="custom" o:connectlocs="5,350;24,417;43,456;149,547;221,576;274,581;308,581;360,576;433,547;538,456;557,417;577,350;586,298;581,245;562,173;543,139;442,38;409,19;336,0;221,5;149,34;43,125;24,163;5,230;19,293;24,221;53,158;135,62;173,43;231,24;336,19;399,38;433,58;524,149;543,182;562,245;567,288;557,350;538,408;519,446;423,528;360,557;308,561;274,561;221,557;159,528;63,446;43,408;24,350;0,293" o:connectangles="0,0,0,0,0,0,0,0,0,0,0,0,0,0,0,0,0,0,0,0,0,0,0,0,0,0,0,0,0,0,0,0,0,0,0,0,0,0,0,0,0,0,0,0,0,0,0,0,0,0"/>
                        </v:shape>
                        <v:shape id="Freeform 2645" o:spid="_x0000_s1964" style="position:absolute;left:187;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di8YA&#10;AADeAAAADwAAAGRycy9kb3ducmV2LnhtbESP0WrCQBRE34X+w3KFvukmUrVNXaW0BHwTYz/gkr1N&#10;UnfvxuzWpH69Kwg+DjNzhlltBmvEmTrfOFaQThMQxKXTDVcKvg/55BWED8gajWNS8E8eNuun0Qoz&#10;7Xre07kIlYgQ9hkqqENoMyl9WZNFP3UtcfR+XGcxRNlVUnfYR7g1cpYkC2mx4bhQY0ufNZXH4s8q&#10;KPq33a9++UpPeXXZnZYyT3tjlHoeDx/vIAIN4RG+t7dawWyezBdwuxOv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0di8YAAADeAAAADwAAAAAAAAAAAAAAAACYAgAAZHJz&#10;L2Rvd25yZXYueG1sUEsFBgAAAAAEAAQA9QAAAIsDAAAAAA==&#10;" path="m116,182r5,5l130,187r5,-5l135,172,20,4,15,,5,,,4,,14,116,182xe" fillcolor="black" stroked="f">
                          <v:path arrowok="t" o:connecttype="custom" o:connectlocs="116,182;121,187;130,187;135,182;135,172;20,4;15,0;5,0;0,4;0,14;116,182" o:connectangles="0,0,0,0,0,0,0,0,0,0,0"/>
                        </v:shape>
                        <v:shape id="Freeform 2646" o:spid="_x0000_s1965" style="position:absolute;left:187;top:245;width:20;height:758;visibility:visible;mso-wrap-style:square;v-text-anchor:top" coordsize="20,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urcYA&#10;AADeAAAADwAAAGRycy9kb3ducmV2LnhtbESPQWvCQBSE70L/w/IK3nRXRVtSVynBggdBjAXp7ZF9&#10;TUKzb2N2G+O/dwXB4zAz3zDLdW9r0VHrK8caJmMFgjh3puJCw/fxa/QOwgdkg7Vj0nAlD+vVy2CJ&#10;iXEXPlCXhUJECPsENZQhNImUPi/Joh+7hjh6v661GKJsC2lavES4reVUqYW0WHFcKLGhtKT8L/u3&#10;GuRP1p/2p+um7s4zI9Nsl06U13r42n9+gAjUh2f40d4aDdO5mr/B/U6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urcYAAADeAAAADwAAAAAAAAAAAAAAAACYAgAAZHJz&#10;L2Rvd25yZXYueG1sUEsFBgAAAAAEAAQA9QAAAIsDAAAAAA==&#10;" path="m,748r,5l5,753r,5l15,758r,-5l20,753,20,4r-5,l15,,5,r,4l,4,,9,,748xe" fillcolor="black" stroked="f">
                          <v:path arrowok="t" o:connecttype="custom" o:connectlocs="0,748;0,753;5,753;5,758;15,758;15,753;20,753;20,4;15,4;15,0;5,0;5,4;0,4;0,9;0,748" o:connectangles="0,0,0,0,0,0,0,0,0,0,0,0,0,0,0"/>
                        </v:shape>
                        <v:shape id="Freeform 2647" o:spid="_x0000_s1966" style="position:absolute;left:754;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sYsMA&#10;AADeAAAADwAAAGRycy9kb3ducmV2LnhtbERPS27CMBDdV+odrKnErjhBfNqAQQgUqTtE4ACjeEjS&#10;2uMQG5L29PUCieXT+682gzXiTp1vHCtIxwkI4tLphisF51P+/gHCB2SNxjEp+CUPm/Xrywoz7Xo+&#10;0r0IlYgh7DNUUIfQZlL6siaLfuxa4shdXGcxRNhVUnfYx3Br5CRJ5tJiw7GhxpZ2NZU/xc0qKPrP&#10;w7ee7tNrXv0drguZp70xSo3ehu0SRKAhPMUP95dWMJkls7g33o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sYsMAAADeAAAADwAAAAAAAAAAAAAAAACYAgAAZHJzL2Rv&#10;d25yZXYueG1sUEsFBgAAAAAEAAQA9QAAAIgDAAAAAA==&#10;" path="m,172r,10l5,187r10,l20,182,135,14r,-10l130,r-9,l116,4,,172xe" fillcolor="black" stroked="f">
                          <v:path arrowok="t" o:connecttype="custom" o:connectlocs="0,172;0,182;5,187;15,187;20,182;135,14;135,4;130,0;121,0;116,4;0,172" o:connectangles="0,0,0,0,0,0,0,0,0,0,0"/>
                        </v:shape>
                        <v:shape id="Freeform 2648" o:spid="_x0000_s1967" style="position:absolute;left:870;top:245;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tP8YA&#10;AADeAAAADwAAAGRycy9kb3ducmV2LnhtbESPQYvCMBSE74L/ITzBm6YKylqNIi7iLnhYrYLHR/Ns&#10;i81Lt4la/fVmYcHjMDPfMLNFY0pxo9oVlhUM+hEI4tTqgjMFh2Td+wDhPLLG0jIpeJCDxbzdmmGs&#10;7Z13dNv7TAQIuxgV5N5XsZQuzcmg69uKOHhnWxv0QdaZ1DXeA9yUchhFY2mw4LCQY0WrnNLL/moU&#10;XJLzMXk+T8vmiKftryw33z+frFS30yynIDw1/h3+b39pBcNRNJrA351wBe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CtP8YAAADeAAAADwAAAAAAAAAAAAAAAACYAgAAZHJz&#10;L2Rvd25yZXYueG1sUEsFBgAAAAAEAAQA9QAAAIsDAAAAAA==&#10;" path="m,748r,5l5,753r,5l14,758r,-5l19,753,19,4r-5,l14,,5,r,4l,4,,9,,748xe" fillcolor="black" stroked="f">
                          <v:path arrowok="t" o:connecttype="custom" o:connectlocs="0,748;0,753;5,753;5,758;14,758;14,753;19,753;19,4;14,4;14,0;5,0;5,4;0,4;0,9;0,748" o:connectangles="0,0,0,0,0,0,0,0,0,0,0,0,0,0,0"/>
                        </v:shape>
                        <v:shape id="Freeform 2649" o:spid="_x0000_s1968" style="position:absolute;left:183;top:173;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FcUA&#10;AADeAAAADwAAAGRycy9kb3ducmV2LnhtbESP32rCMBTG7we+QzjC7tZE2aRWYyniYAOR2fkAx+bY&#10;FpuT0mTavb25GOzy4/vHb52PthM3GnzrWMMsUSCIK2darjWcvt9fUhA+IBvsHJOGX/KQbyZPa8yM&#10;u/ORbmWoRRxhn6GGJoQ+k9JXDVn0ieuJo3dxg8UQ5VBLM+A9jttOzpVaSIstx4cGe9o2VF3LH6sB&#10;bTh023P6+fp1Odnd8rA/qiLV+nk6FisQgcbwH/5rfxgN8ze1iAARJ6K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5YVxQAAAN4AAAAPAAAAAAAAAAAAAAAAAJgCAABkcnMv&#10;ZG93bnJldi54bWxQSwUGAAAAAAQABAD1AAAAigMAAAAA&#10;" path="m4,81r,5l9,91r10,l24,86r,-5l19,76r,-4l14,67r5,l19,52r5,l24,48r4,l28,43r5,l33,38r10,5l48,38r28,l81,29r-5,l91,29r,-5l105,29r10,-5l153,24r5,-5l177,19r5,5l206,24r5,5l221,29r4,4l235,38r10,l254,48r5,l264,52r5,l264,57r9,10l273,72r10,9l283,86r10,10l293,100r14,15l312,110r-5,5l326,134r5,l341,144r9,4l360,148r5,5l446,153r10,-5l523,148r5,-4l543,144r4,-5l557,139r5,-5l576,134r5,-5l591,129r4,-5l600,124r10,-4l619,120r5,-5l634,115r5,-5l643,110r5,-5l663,105r5,-5l672,100r5,-4l682,96r5,-5l701,91r5,-5l706,76r-5,-4l692,72r4,l677,72r-5,4l668,76r-5,5l658,81r-5,5l639,86r-5,5l629,91r-5,5l615,96r-5,4l600,105r-14,l581,110r-10,l567,115r-15,l547,120r-9,l533,124r-10,l519,134r4,-5l456,129r-10,5l374,134r-4,-5l355,129r5,l350,124r-9,-9l336,115,326,105r-4,-5l317,96r-5,-5l312,86,302,76r,-4l293,62r,-5l283,48r-5,-5l273,43r5,-5l269,29r-5,l254,19r-14,l245,19,235,14,230,9r-9,l216,5r-24,l187,,149,r-5,5l115,5,105,9,81,14r,5l67,19,62,29,67,19r5,l38,19r-5,5l24,29r,4l19,33r,5l14,38r,5l9,43r,14l4,57,,81r9,5l4,81xe" fillcolor="black" stroked="f">
                          <v:path arrowok="t" o:connecttype="custom" o:connectlocs="9,91;24,81;14,67;24,52;28,43;43,43;81,29;91,24;153,24;182,24;221,29;245,38;264,52;273,67;283,86;307,115;326,134;350,148;446,153;528,144;557,139;581,129;600,124;624,115;643,110;668,100;682,96;706,86;692,72;672,76;658,81;634,91;615,96;586,105;567,115;538,120;519,134;446,134;355,129;341,115;322,100;312,86;293,62;278,43;269,29;240,19;230,9;192,5;144,5;81,14;62,29;38,19;24,33;14,38;9,57;9,86" o:connectangles="0,0,0,0,0,0,0,0,0,0,0,0,0,0,0,0,0,0,0,0,0,0,0,0,0,0,0,0,0,0,0,0,0,0,0,0,0,0,0,0,0,0,0,0,0,0,0,0,0,0,0,0,0,0,0,0"/>
                        </v:shape>
                        <v:rect id="Rectangle 2650" o:spid="_x0000_s1969" style="position:absolute;left:538;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C48gA&#10;AADeAAAADwAAAGRycy9kb3ducmV2LnhtbESPQWsCMRSE74X+h/AK3mriomK3RqmFghdBbQ/19ty8&#10;7i5uXrZJ1LW/3hQEj8PMfMNM551txIl8qB1rGPQVCOLCmZpLDV+fH88TECEiG2wck4YLBZjPHh+m&#10;mBt35g2dtrEUCcIhRw1VjG0uZSgqshj6riVO3o/zFmOSvpTG4znBbSMzpcbSYs1pocKW3isqDtuj&#10;1bB4mSx+10Ne/W32O9p97w+jzCute0/d2yuISF28h2/tpdGQjdR4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wLjyAAAAN4AAAAPAAAAAAAAAAAAAAAAAJgCAABk&#10;cnMvZG93bnJldi54bWxQSwUGAAAAAAQABAD1AAAAjQMAAAAA&#10;" fillcolor="black" stroked="f"/>
                        <v:rect id="Rectangle 2651" o:spid="_x0000_s1970"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clMcA&#10;AADeAAAADwAAAGRycy9kb3ducmV2LnhtbESPQWsCMRSE74L/ITyhN026VNHVKLVQ6KWgtod6e25e&#10;dxc3L9sk1a2/3ghCj8PMfMMsVp1txIl8qB1reBwpEMSFMzWXGj4/XodTECEiG2wck4Y/CrBa9nsL&#10;zI0785ZOu1iKBOGQo4YqxjaXMhQVWQwj1xIn79t5izFJX0rj8ZzgtpGZUhNpsea0UGFLLxUVx92v&#10;1bCeTdc/myd+v2wPe9p/HY7jzCutHwbd8xxEpC7+h+/tN6MhG6tJ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nJTHAAAA3gAAAA8AAAAAAAAAAAAAAAAAmAIAAGRy&#10;cy9kb3ducmV2LnhtbFBLBQYAAAAABAAEAPUAAACMAwAAAAA=&#10;" fillcolor="black" stroked="f"/>
                        <v:rect id="Rectangle 2652" o:spid="_x0000_s1971"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D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8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5D8kAAADeAAAADwAAAAAAAAAAAAAAAACYAgAA&#10;ZHJzL2Rvd25yZXYueG1sUEsFBgAAAAAEAAQA9QAAAI4DAAAAAA==&#10;" fillcolor="black" stroked="f"/>
                        <v:rect id="Rectangle 2653" o:spid="_x0000_s1972"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he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R4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KF7yAAAAN4AAAAPAAAAAAAAAAAAAAAAAJgCAABk&#10;cnMvZG93bnJldi54bWxQSwUGAAAAAAQABAD1AAAAjQMAAAAA&#10;" fillcolor="black" stroked="f"/>
                        <v:rect id="Rectangle 2654" o:spid="_x0000_s1973" style="position:absolute;left:538;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4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ATgyAAAAN4AAAAPAAAAAAAAAAAAAAAAAJgCAABk&#10;cnMvZG93bnJldi54bWxQSwUGAAAAAAQABAD1AAAAjQMAAAAA&#10;" fillcolor="black" stroked="f"/>
                        <v:rect id="Rectangle 2655" o:spid="_x0000_s1974" style="position:absolute;left:538;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al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pqXyAAAAN4AAAAPAAAAAAAAAAAAAAAAAJgCAABk&#10;cnMvZG93bnJldi54bWxQSwUGAAAAAAQABAD1AAAAjQMAAAAA&#10;" fillcolor="black" stroked="f"/>
                        <v:rect id="Rectangle 2656" o:spid="_x0000_s1975"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D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I/DMkAAADeAAAADwAAAAAAAAAAAAAAAACYAgAA&#10;ZHJzL2Rvd25yZXYueG1sUEsFBgAAAAAEAAQA9QAAAI4DAAAAAA==&#10;" fillcolor="black" stroked="f"/>
                        <v:rect id="Rectangle 2657" o:spid="_x0000_s1976"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fsUA&#10;AADeAAAADwAAAGRycy9kb3ducmV2LnhtbERPTWsCMRC9F/wPYQRvNXFR0dUoWih4KVTbQ72Nm3F3&#10;cTNZk6jb/vrmUOjx8b6X68424k4+1I41jIYKBHHhTM2lhs+P1+cZiBCRDTaOScM3BVivek9LzI17&#10;8J7uh1iKFMIhRw1VjG0uZSgqshiGriVO3Nl5izFBX0rj8ZHCbSMzpabSYs2pocKWXioqLoeb1bCd&#10;z7bX9zG//exPRzp+nS6TzCutB/1uswARqYv/4j/3zmjIJmqa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at+xQAAAN4AAAAPAAAAAAAAAAAAAAAAAJgCAABkcnMv&#10;ZG93bnJldi54bWxQSwUGAAAAAAQABAD1AAAAigMAAAAA&#10;" fillcolor="black" stroked="f"/>
                        <v:rect id="Rectangle 2658" o:spid="_x0000_s1977"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O5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w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AQ7lyAAAAN4AAAAPAAAAAAAAAAAAAAAAAJgCAABk&#10;cnMvZG93bnJldi54bWxQSwUGAAAAAAQABAD1AAAAjQMAAAAA&#10;" fillcolor="black" stroked="f"/>
                        <v:rect id="Rectangle 2659" o:spid="_x0000_s1978" style="position:absolute;left:538;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xp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pF4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iMaXHAAAA3gAAAA8AAAAAAAAAAAAAAAAAmAIAAGRy&#10;cy9kb3ducmV2LnhtbFBLBQYAAAAABAAEAPUAAACMAwAAAAA=&#10;" fillcolor="black" stroked="f"/>
                        <v:rect id="Rectangle 2660" o:spid="_x0000_s1979" style="position:absolute;left:538;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UPskA&#10;AADeAAAADwAAAGRycy9kb3ducmV2LnhtbESPT2sCMRTE70K/Q3iF3jRxqVVXo9RCoReh/jno7bl5&#10;3V3cvGyTVLd++qZQ6HGYmd8w82VnG3EhH2rHGoYDBYK4cKbmUsN+99qfgAgR2WDjmDR8U4Dl4q43&#10;x9y4K2/oso2lSBAOOWqoYmxzKUNRkcUwcC1x8j6ctxiT9KU0Hq8JbhuZKfUkLdacFips6aWi4rz9&#10;shpW08nq8/2R17fN6UjHw+k8yrzS+uG+e56BiNTF//Bf+81oyEZqP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a6UPskAAADeAAAADwAAAAAAAAAAAAAAAACYAgAA&#10;ZHJzL2Rvd25yZXYueG1sUEsFBgAAAAAEAAQA9QAAAI4DAAAAAA==&#10;" fillcolor="black" stroked="f"/>
                        <v:rect id="Rectangle 2661" o:spid="_x0000_s1980"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KS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ApJyAAAAN4AAAAPAAAAAAAAAAAAAAAAAJgCAABk&#10;cnMvZG93bnJldi54bWxQSwUGAAAAAAQABAD1AAAAjQMAAAAA&#10;" fillcolor="black" stroked="f"/>
                        <v:rect id="Rectangle 2662" o:spid="_x0000_s1981"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v0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q+A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jCv0skAAADeAAAADwAAAAAAAAAAAAAAAACYAgAA&#10;ZHJzL2Rvd25yZXYueG1sUEsFBgAAAAAEAAQA9QAAAI4DAAAAAA==&#10;" fillcolor="black" stroked="f"/>
                        <v:rect id="Rectangle 2663" o:spid="_x0000_s1982"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3p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UsA/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k3pskAAADeAAAADwAAAAAAAAAAAAAAAACYAgAA&#10;ZHJzL2Rvd25yZXYueG1sUEsFBgAAAAAEAAQA9QAAAI4DAAAAAA==&#10;" fillcolor="black" stroked="f"/>
                        <v:rect id="Rectangle 2664" o:spid="_x0000_s1983" style="position:absolute;left:538;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SP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XqK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ZI9yAAAAN4AAAAPAAAAAAAAAAAAAAAAAJgCAABk&#10;cnMvZG93bnJldi54bWxQSwUGAAAAAAQABAD1AAAAjQMAAAAA&#10;" fillcolor="black" stroked="f"/>
                        <v:rect id="Rectangle 2665" o:spid="_x0000_s1984" style="position:absolute;left:538;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MS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cMSskAAADeAAAADwAAAAAAAAAAAAAAAACYAgAA&#10;ZHJzL2Rvd25yZXYueG1sUEsFBgAAAAAEAAQA9QAAAI4DAAAAAA==&#10;" fillcolor="black" stroked="f"/>
                        <v:rect id="Rectangle 2666" o:spid="_x0000_s1985"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p0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p8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Qup0ckAAADeAAAADwAAAAAAAAAAAAAAAACYAgAA&#10;ZHJzL2Rvd25yZXYueG1sUEsFBgAAAAAEAAQA9QAAAI4DAAAAAA==&#10;" fillcolor="black" stroked="f"/>
                        <v:rect id="Rectangle 2667" o:spid="_x0000_s1986"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9o8UA&#10;AADeAAAADwAAAGRycy9kb3ducmV2LnhtbERPTWsCMRC9F/wPYYTeatJFW12NokKhl0K1HvQ2bqa7&#10;i5vJmqS69debQ6HHx/ueLTrbiAv5UDvW8DxQIIgLZ2ouNey+3p7GIEJENtg4Jg2/FGAx7z3MMDfu&#10;yhu6bGMpUgiHHDVUMba5lKGoyGIYuJY4cd/OW4wJ+lIaj9cUbhuZKfUiLdacGipsaV1Rcdr+WA2r&#10;yXh1/hzyx21zPNBhfzyNMq+0fux3yymISF38F/+5342GbKRe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D2jxQAAAN4AAAAPAAAAAAAAAAAAAAAAAJgCAABkcnMv&#10;ZG93bnJldi54bWxQSwUGAAAAAAQABAD1AAAAigMAAAAA&#10;" fillcolor="black" stroked="f"/>
                        <v:rect id="Rectangle 2668" o:spid="_x0000_s1987"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YO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EP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Jg4yAAAAN4AAAAPAAAAAAAAAAAAAAAAAJgCAABk&#10;cnMvZG93bnJldi54bWxQSwUGAAAAAAQABAD1AAAAjQMAAAAA&#10;" fillcolor="black" stroked="f"/>
                        <v:rect id="Rectangle 2669" o:spid="_x0000_s1988" style="position:absolute;left:538;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BgscA&#10;AADeAAAADwAAAGRycy9kb3ducmV2LnhtbESPzWoCMRSF90LfIVyhO00cahlHo9RCwY1QbRe6u06u&#10;M4OTm2mS6rRP3ywKLg/nj2+x6m0rruRD41jDZKxAEJfONFxp+Px4G+UgQkQ22DomDT8UYLV8GCyw&#10;MO7GO7ruYyXSCIcCNdQxdoWUoazJYhi7jjh5Z+ctxiR9JY3HWxq3rcyUepYWG04PNXb0WlN52X9b&#10;DetZvv56f+Lt7+50pOPhdJlmXmn9OOxf5iAi9fEe/m9v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3QYLHAAAA3gAAAA8AAAAAAAAAAAAAAAAAmAIAAGRy&#10;cy9kb3ducmV2LnhtbFBLBQYAAAAABAAEAPUAAACMAwAAAAA=&#10;" fillcolor="black" stroked="f"/>
                        <v:rect id="Rectangle 2670" o:spid="_x0000_s1989" style="position:absolute;left:538;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kGcgA&#10;AADeAAAADwAAAGRycy9kb3ducmV2LnhtbESPT2sCMRTE74V+h/AKvdXERcu6GqUWhF4K/umh3p6b&#10;193Fzcs2SXXbT98IgsdhZn7DzBa9bcWJfGgcaxgOFAji0pmGKw0fu9VTDiJEZIOtY9LwSwEW8/u7&#10;GRbGnXlDp22sRIJwKFBDHWNXSBnKmiyGgeuIk/flvMWYpK+k8XhOcNvKTKlnabHhtFBjR681lcft&#10;j9WwnOTL7/WI3/82hz3tPw/HceaV1o8P/csURKQ+3sLX9pvRkI1VPo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QZyAAAAN4AAAAPAAAAAAAAAAAAAAAAAJgCAABk&#10;cnMvZG93bnJldi54bWxQSwUGAAAAAAQABAD1AAAAjQMAAAAA&#10;" fillcolor="black" stroked="f"/>
                        <v:rect id="Rectangle 2671" o:spid="_x0000_s1990"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6bsgA&#10;AADeAAAADwAAAGRycy9kb3ducmV2LnhtbESPQWsCMRSE74X+h/AEbzVx0bKuRqkFoZdCtT3o7bl5&#10;7i5uXrZJ1G1/fVMo9DjMzDfMYtXbVlzJh8axhvFIgSAunWm40vDxvnnIQYSIbLB1TBq+KMBqeX+3&#10;wMK4G2/puouVSBAOBWqoY+wKKUNZk8Uwch1x8k7OW4xJ+koaj7cEt63MlHqUFhtOCzV29FxTed5d&#10;rIb1LF9/vk349Xt7PNBhfzxP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XpuyAAAAN4AAAAPAAAAAAAAAAAAAAAAAJgCAABk&#10;cnMvZG93bnJldi54bWxQSwUGAAAAAAQABAD1AAAAjQMAAAAA&#10;" fillcolor="black" stroked="f"/>
                        <v:rect id="Rectangle 2672" o:spid="_x0000_s1991"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9cgA&#10;AADeAAAADwAAAGRycy9kb3ducmV2LnhtbESPQUvDQBSE74L/YXmCN7trbCTGbostCL0INnqwt9fs&#10;MwnNvk131zb6692C4HGYmW+Y2WK0vTiSD51jDbcTBYK4dqbjRsP72/NNASJEZIO9Y9LwTQEW88uL&#10;GZbGnXhDxyo2IkE4lKihjXEopQx1SxbDxA3Eyft03mJM0jfSeDwluO1lptS9tNhxWmhxoFVL9b76&#10;shqWD8Xy8Drll5/Nbkvbj90+z7zS+vpqfHoEEWmM/+G/9tpoyHJV3M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5d/1yAAAAN4AAAAPAAAAAAAAAAAAAAAAAJgCAABk&#10;cnMvZG93bnJldi54bWxQSwUGAAAAAAQABAD1AAAAjQMAAAAA&#10;" fillcolor="black" stroked="f"/>
                        <v:rect id="Rectangle 2673" o:spid="_x0000_s1992"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HgcgA&#10;AADeAAAADwAAAGRycy9kb3ducmV2LnhtbESPQWsCMRSE7wX/Q3iCt5p00bLdGkULBS9CtT3U23Pz&#10;uru4eVmTqNv++qYg9DjMzDfMbNHbVlzIh8axhoexAkFcOtNwpeHj/fU+BxEissHWMWn4pgCL+eBu&#10;hoVxV97SZRcrkSAcCtRQx9gVUoayJoth7Dri5H05bzEm6StpPF4T3LYyU+pRWmw4LdTY0UtN5XF3&#10;thpWT/nq9Dbhzc/2sKf95+E4zb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EeByAAAAN4AAAAPAAAAAAAAAAAAAAAAAJgCAABk&#10;cnMvZG93bnJldi54bWxQSwUGAAAAAAQABAD1AAAAjQMAAAAA&#10;" fillcolor="black" stroked="f"/>
                        <v:rect id="Rectangle 2674" o:spid="_x0000_s1993" style="position:absolute;left:538;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iGs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tVk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OIayAAAAN4AAAAPAAAAAAAAAAAAAAAAAJgCAABk&#10;cnMvZG93bnJldi54bWxQSwUGAAAAAAQABAD1AAAAjQMAAAAA&#10;" fillcolor="black" stroked="f"/>
                        <v:rect id="Rectangle 2675" o:spid="_x0000_s1994" style="position:absolute;left:538;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8bc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qmM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nxtyAAAAN4AAAAPAAAAAAAAAAAAAAAAAJgCAABk&#10;cnMvZG93bnJldi54bWxQSwUGAAAAAAQABAD1AAAAjQMAAAAA&#10;" fillcolor="black" stroked="f"/>
                        <v:rect id="Rectangle 2676" o:spid="_x0000_s1995" style="position:absolute;left:538;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Z9s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qeI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tn2yAAAAN4AAAAPAAAAAAAAAAAAAAAAAJgCAABk&#10;cnMvZG93bnJldi54bWxQSwUGAAAAAAQABAD1AAAAjQMAAAAA&#10;" fillcolor="black" stroked="f"/>
                        <v:rect id="Rectangle 2677" o:spid="_x0000_s1996"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NhMUA&#10;AADeAAAADwAAAGRycy9kb3ducmV2LnhtbERPz2vCMBS+C/sfwhN208QyR61GmYOBF2G6HfT2bJ5t&#10;sXnpkky7/fXLYeDx4/u9WPW2FVfyoXGsYTJWIIhLZxquNHx+vI1yECEiG2wdk4YfCrBaPgwWWBh3&#10;4x1d97ESKYRDgRrqGLtCylDWZDGMXUecuLPzFmOCvpLG4y2F21ZmSj1Liw2nhho7eq2pvOy/rYb1&#10;LF9/vT/x9nd3OtLxcLpMM6+0fhz2L3MQkfp4F/+7N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U2ExQAAAN4AAAAPAAAAAAAAAAAAAAAAAJgCAABkcnMv&#10;ZG93bnJldi54bWxQSwUGAAAAAAQABAD1AAAAigMAAAAA&#10;" fillcolor="black" stroked="f"/>
                        <v:rect id="Rectangle 2678" o:spid="_x0000_s1997" style="position:absolute;left:538;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oH8gA&#10;AADeAAAADwAAAGRycy9kb3ducmV2LnhtbESPQWsCMRSE74X+h/AKvdWki5Z1NUotCL0U1PZQb8/N&#10;c3dx87JNUl399Y0g9DjMzDfMdN7bVhzJh8axhueBAkFcOtNwpeHrc/mUgwgR2WDrmDScKcB8dn83&#10;xcK4E6/puImVSBAOBWqoY+wKKUNZk8UwcB1x8vbOW4xJ+koaj6cEt63MlHqRFhtOCzV29FZTedj8&#10;Wg2Lcb74WQ3547LebWn7vTuMMq+0fnzoXycgIvXxP3xrvxsN2Ujl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egfyAAAAN4AAAAPAAAAAAAAAAAAAAAAAJgCAABk&#10;cnMvZG93bnJldi54bWxQSwUGAAAAAAQABAD1AAAAjQMAAAAA&#10;" fillcolor="black" stroked="f"/>
                        <v:rect id="Rectangle 2679" o:spid="_x0000_s1998" style="position:absolute;left:538;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7XX8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rC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u11/HAAAA3gAAAA8AAAAAAAAAAAAAAAAAmAIAAGRy&#10;cy9kb3ducmV2LnhtbFBLBQYAAAAABAAEAPUAAACMAwAAAAA=&#10;" fillcolor="black" stroked="f"/>
                        <v:rect id="Rectangle 2680" o:spid="_x0000_s1999" style="position:absolute;left:538;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xMgA&#10;AADeAAAADwAAAGRycy9kb3ducmV2LnhtbESPQWsCMRSE70L/Q3iF3jRxqaJbo1Sh0EtBbQ/19ty8&#10;7i5uXtYk1W1/vREEj8PMfMPMFp1txIl8qB1rGA4UCOLCmZpLDV+fb/0JiBCRDTaOScMfBVjMH3oz&#10;zI0784ZO21iKBOGQo4YqxjaXMhQVWQwD1xIn78d5izFJX0rj8ZzgtpGZUmNpsea0UGFLq4qKw/bX&#10;alhOJ8vj+pk//jf7He2+94dR5pXWT4/d6wuISF28h2/td6MhG6np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onLEyAAAAN4AAAAPAAAAAAAAAAAAAAAAAJgCAABk&#10;cnMvZG93bnJldi54bWxQSwUGAAAAAAQABAD1AAAAjQMAAAAA&#10;" fillcolor="black" stroked="f"/>
                        <v:rect id="Rectangle 2681" o:spid="_x0000_s2000" style="position:absolute;left:538;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ss8cA&#10;AADeAAAADwAAAGRycy9kb3ducmV2LnhtbESPQWsCMRSE74X+h/AK3mrSRYuuRqkFoZeCWg96e26e&#10;u4ubl20Sddtf3whCj8PMfMNM551txIV8qB1reOkrEMSFMzWXGrZfy+cRiBCRDTaOScMPBZjPHh+m&#10;mBt35TVdNrEUCcIhRw1VjG0uZSgqshj6riVO3tF5izFJX0rj8ZrgtpGZUq/SYs1pocKW3isqTpuz&#10;1bAYjxbfqwF//q4Pe9rvDqdh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7LPHAAAA3gAAAA8AAAAAAAAAAAAAAAAAmAIAAGRy&#10;cy9kb3ducmV2LnhtbFBLBQYAAAAABAAEAPUAAACMAwAAAAA=&#10;" fillcolor="black" stroked="f"/>
                        <v:rect id="Rectangle 2682" o:spid="_x0000_s2001"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JKM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T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EkoyAAAAN4AAAAPAAAAAAAAAAAAAAAAAJgCAABk&#10;cnMvZG93bnJldi54bWxQSwUGAAAAAAQABAD1AAAAjQMAAAAA&#10;" fillcolor="black" stroked="f"/>
                        <v:rect id="Rectangle 2683" o:spid="_x0000_s2002" style="position:absolute;left:538;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R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1dFcyAAAAN4AAAAPAAAAAAAAAAAAAAAAAJgCAABk&#10;cnMvZG93bnJldi54bWxQSwUGAAAAAAQABAD1AAAAjQMAAAAA&#10;" fillcolor="black" stroked="f"/>
                        <v:rect id="Rectangle 2684" o:spid="_x0000_s2003" style="position:absolute;left:538;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0x8gA&#10;AADeAAAADwAAAGRycy9kb3ducmV2LnhtbESPQWsCMRSE70L/Q3iF3jTp0i26NUoVCl6Eanuot+fm&#10;dXdx87Imqa7++qYg9DjMzDfMdN7bVpzIh8axhseRAkFcOtNwpeHz4204BhEissHWMWm4UID57G4w&#10;xcK4M2/otI2VSBAOBWqoY+wKKUNZk8Uwch1x8r6dtxiT9JU0Hs8JbluZKfUsLTacFmrsaFlTedj+&#10;WA2LyXhxfH/i9XWz39Hua3/IM6+0frjvX19AROrjf/jWXhkNWa4m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mXTHyAAAAN4AAAAPAAAAAAAAAAAAAAAAAJgCAABk&#10;cnMvZG93bnJldi54bWxQSwUGAAAAAAQABAD1AAAAjQMAAAAA&#10;" fillcolor="black" stroked="f"/>
                        <v:rect id="Rectangle 2685" o:spid="_x0000_s2004" style="position:absolute;left:538;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s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4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wyAAAAN4AAAAPAAAAAAAAAAAAAAAAAJgCAABk&#10;cnMvZG93bnJldi54bWxQSwUGAAAAAAQABAD1AAAAjQMAAAAA&#10;" fillcolor="black" stroked="f"/>
                        <v:rect id="Rectangle 2686" o:spid="_x0000_s2005" style="position:absolute;left:538;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PK8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Hz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08ryAAAAN4AAAAPAAAAAAAAAAAAAAAAAJgCAABk&#10;cnMvZG93bnJldi54bWxQSwUGAAAAAAQABAD1AAAAjQMAAAAA&#10;" fillcolor="black" stroked="f"/>
                        <v:rect id="Rectangle 2687" o:spid="_x0000_s2006"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bWcUA&#10;AADeAAAADwAAAGRycy9kb3ducmV2LnhtbERPz2vCMBS+D/wfwht4m8nKHLUzigqDXQbTedDbs3lr&#10;i81LTaJW//rlMNjx4/s9nfe2FRfyoXGs4XmkQBCXzjRcadh+vz/lIEJENtg6Jg03CjCfDR6mWBh3&#10;5TVdNrESKYRDgRrqGLtCylDWZDGMXEecuB/nLcYEfSWNx2sKt63MlHqVFhtODTV2tKqpPG7OVsNy&#10;ki9PXy/8eV8f9rTfHY7jzCuth4/94g1EpD7+i//cH0ZDNlaT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NtZxQAAAN4AAAAPAAAAAAAAAAAAAAAAAJgCAABkcnMv&#10;ZG93bnJldi54bWxQSwUGAAAAAAQABAD1AAAAigMAAAAA&#10;" fillcolor="black" stroked="f"/>
                        <v:rect id="Rectangle 2688" o:spid="_x0000_s2007" style="position:absolute;left:538;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R+wsgA&#10;AADeAAAADwAAAGRycy9kb3ducmV2LnhtbESPQUsDMRSE7wX/Q3iCt27iYkt3bVpsQfAi2OrB3l43&#10;z92lm5dtEtvVX98IBY/DzHzDzJeD7cSJfGgda7jPFAjiypmWaw0f78/jGYgQkQ12jknDDwVYLm5G&#10;cyyNO/OGTttYiwThUKKGJsa+lDJUDVkMmeuJk/flvMWYpK+l8XhOcNvJXKmptNhyWmiwp3VD1WH7&#10;bTWsitnq+PbAr7+b/Y52n/vDJPdK67vb4ekRRKQh/oev7RejIZ+oo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H7CyAAAAN4AAAAPAAAAAAAAAAAAAAAAAJgCAABk&#10;cnMvZG93bnJldi54bWxQSwUGAAAAAAQABAD1AAAAjQMAAAAA&#10;" fillcolor="black" stroked="f"/>
                        <v:rect id="Rectangle 2689" o:spid="_x0000_s2008" style="position:absolute;left:538;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NRcYA&#10;AADeAAAADwAAAGRycy9kb3ducmV2LnhtbESPzWoCMRSF94LvEK7QnSYOWuzUKFoQ3AjVutDddXKd&#10;GZzcTJNUp336ZlHo8nD++ObLzjbiTj7UjjWMRwoEceFMzaWG48dmOAMRIrLBxjFp+KYAy0W/N8fc&#10;uAfv6X6IpUgjHHLUUMXY5lKGoiKLYeRa4uRdnbcYk/SlNB4fadw2MlPqWVqsOT1U2NJbRcXt8GU1&#10;rF9m68/3Ce9+9pcznU+X2zTzSuunQbd6BRGpi//hv/bWaMimY5U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NRcYAAADeAAAADwAAAAAAAAAAAAAAAACYAgAAZHJz&#10;L2Rvd25yZXYueG1sUEsFBgAAAAAEAAQA9QAAAIsDAAAAAA==&#10;" fillcolor="black" stroked="f"/>
                        <v:rect id="Rectangle 2690" o:spid="_x0000_s2009" style="position:absolute;left:538;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o3sgA&#10;AADeAAAADwAAAGRycy9kb3ducmV2LnhtbESPQUvDQBSE74L/YXlCb3Y3wUqN2RQrCL0UbPVgb6/Z&#10;ZxKafRt3t23017tCweMwM98w5WK0vTiRD51jDdlUgSCunem40fD+9nI7BxEissHeMWn4pgCL6vqq&#10;xMK4M2/otI2NSBAOBWpoYxwKKUPdksUwdQNx8j6dtxiT9I00Hs8JbnuZK3UvLXacFloc6Lml+rA9&#10;Wg3Lh/ny6/WO1z+b/Y52H/vDLPdK68nN+PQIItIY/8OX9spoyGeZyu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SejeyAAAAN4AAAAPAAAAAAAAAAAAAAAAAJgCAABk&#10;cnMvZG93bnJldi54bWxQSwUGAAAAAAQABAD1AAAAjQMAAAAA&#10;" fillcolor="black" stroked="f"/>
                        <v:rect id="Rectangle 2691" o:spid="_x0000_s2010" style="position:absolute;left:538;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2qccA&#10;AADeAAAADwAAAGRycy9kb3ducmV2LnhtbESPQWsCMRSE74X+h/AEbzVx0aKrUWpB6KWgtod6e26e&#10;u4ubl20Sddtf3whCj8PMfMPMl51txIV8qB1rGA4UCOLCmZpLDZ8f66cJiBCRDTaOScMPBVguHh/m&#10;mBt35S1ddrEUCcIhRw1VjG0uZSgqshgGriVO3tF5izFJX0rj8ZrgtpGZUs/SYs1pocKWXisqTruz&#10;1bCaTlbfmxG//24Pe9p/HU7j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dqnHAAAA3gAAAA8AAAAAAAAAAAAAAAAAmAIAAGRy&#10;cy9kb3ducmV2LnhtbFBLBQYAAAAABAAEAPUAAACMAwAAAAA=&#10;" fillcolor="black" stroked="f"/>
                        <v:rect id="Rectangle 2692" o:spid="_x0000_s2011"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TM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k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19MyyAAAAN4AAAAPAAAAAAAAAAAAAAAAAJgCAABk&#10;cnMvZG93bnJldi54bWxQSwUGAAAAAAQABAD1AAAAjQMAAAAA&#10;" fillcolor="black" stroked="f"/>
                        <v:rect id="Rectangle 2693" o:spid="_x0000_s2012" style="position:absolute;left:538;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LR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GyAAAAN4AAAAPAAAAAAAAAAAAAAAAAJgCAABk&#10;cnMvZG93bnJldi54bWxQSwUGAAAAAAQABAD1AAAAjQMAAAAA&#10;" fillcolor="black" stroked="f"/>
                        <v:rect id="Rectangle 2694" o:spid="_x0000_s2013" style="position:absolute;left:538;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u3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nyk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u7dyAAAAN4AAAAPAAAAAAAAAAAAAAAAAJgCAABk&#10;cnMvZG93bnJldi54bWxQSwUGAAAAAAQABAD1AAAAjQMAAAAA&#10;" fillcolor="black" stroked="f"/>
                        <v:rect id="Rectangle 2695" o:spid="_x0000_s2014" style="position:absolute;left:538;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wqsgA&#10;AADeAAAADwAAAGRycy9kb3ducmV2LnhtbESPQWsCMRSE74X+h/AK3mriomK3RqmFghdBbQ/19ty8&#10;7i5uXrZJ1LW/3hQEj8PMfMNM551txIl8qB1rGPQVCOLCmZpLDV+fH88TECEiG2wck4YLBZjPHh+m&#10;mBt35g2dtrEUCcIhRw1VjG0uZSgqshj6riVO3o/zFmOSvpTG4znBbSMzpcbSYs1pocKW3isqDtuj&#10;1bB4mSx+10Ne/W32O9p97w+jzCute0/d2yuISF28h2/tpdGQjQ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oHCqyAAAAN4AAAAPAAAAAAAAAAAAAAAAAJgCAABk&#10;cnMvZG93bnJldi54bWxQSwUGAAAAAAQABAD1AAAAjQMAAAAA&#10;" fillcolor="black" stroked="f"/>
                        <v:rect id="Rectangle 2696" o:spid="_x0000_s2015" style="position:absolute;left:538;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MckA&#10;AADeAAAADwAAAGRycy9kb3ducmV2LnhtbESPT2sCMRTE70K/Q3iF3jRxqVVXo9RCoReh/jno7bl5&#10;3V3cvGyTVLd++qZQ6HGYmd8w82VnG3EhH2rHGoYDBYK4cKbmUsN+99qfgAgR2WDjmDR8U4Dl4q43&#10;x9y4K2/oso2lSBAOOWqoYmxzKUNRkcUwcC1x8j6ctxiT9KU0Hq8JbhuZKfUkLdacFips6aWi4rz9&#10;shpW08nq8/2R17fN6UjHw+k8yrzS+uG+e56BiNTF//Bf+81oyEZDNY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VMckAAADeAAAADwAAAAAAAAAAAAAAAACYAgAA&#10;ZHJzL2Rvd25yZXYueG1sUEsFBgAAAAAEAAQA9QAAAI4DAAAAAA==&#10;" fillcolor="black" stroked="f"/>
                        <v:rect id="Rectangle 2697" o:spid="_x0000_s2016"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BQ8UA&#10;AADeAAAADwAAAGRycy9kb3ducmV2LnhtbERPTWsCMRC9C/6HMEJvmrhosVujaEHwIlTrQW/jZtxd&#10;3Ey2Sarb/vrmUOjx8b7ny8424k4+1I41jEcKBHHhTM2lhuPHZjgDESKywcYxafimAMtFvzfH3LgH&#10;7+l+iKVIIRxy1FDF2OZShqIii2HkWuLEXZ23GBP0pTQeHyncNjJT6llarDk1VNjSW0XF7fBlNaxf&#10;ZuvP9wnvfvaXM51Pl9s080rrp0G3egURqYv/4j/31mjIpmOV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FDxQAAAN4AAAAPAAAAAAAAAAAAAAAAAJgCAABkcnMv&#10;ZG93bnJldi54bWxQSwUGAAAAAAQABAD1AAAAigMAAAAA&#10;" fillcolor="black" stroked="f"/>
                        <v:rect id="Rectangle 2698" o:spid="_x0000_s2017" style="position:absolute;left:538;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2MgA&#10;AADeAAAADwAAAGRycy9kb3ducmV2LnhtbESPQWsCMRSE70L/Q3iF3jRxqaJbo1Sh0EtBbQ/19ty8&#10;7i5uXtYk1W1/vREEj8PMfMPMFp1txIl8qB1rGA4UCOLCmZpLDV+fb/0JiBCRDTaOScMfBVjMH3oz&#10;zI0784ZO21iKBOGQo4YqxjaXMhQVWQwD1xIn78d5izFJX0rj8ZzgtpGZUmNpsea0UGFLq4qKw/bX&#10;alhOJ8vj+pk//jf7He2+94dR5pXWT4/d6wuISF28h2/td6MhGw3V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TYyAAAAN4AAAAPAAAAAAAAAAAAAAAAAJgCAABk&#10;cnMvZG93bnJldi54bWxQSwUGAAAAAAQABAD1AAAAjQMAAAAA&#10;" fillcolor="black" stroked="f"/>
                        <v:rect id="Rectangle 2699" o:spid="_x0000_s2018" style="position:absolute;left:538;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bmMcA&#10;AADeAAAADwAAAGRycy9kb3ducmV2LnhtbESPy2rCQBSG94LvMJyCO50k1KLRUbRQcCPUy0J3x8xp&#10;EsycSWdGTfv0nUXB5c9/45svO9OIOzlfW1aQjhIQxIXVNZcKjoeP4QSED8gaG8uk4Ic8LBf93hxz&#10;bR+8o/s+lCKOsM9RQRVCm0vpi4oM+pFtiaP3ZZ3BEKUrpXb4iOOmkVmSvEmDNceHClt6r6i47m9G&#10;wXo6WX9/vvL2d3c50/l0uY4zlyg1eOlWMxCBuvAM/7c3WkE2Tt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c25jHAAAA3gAAAA8AAAAAAAAAAAAAAAAAmAIAAGRy&#10;cy9kb3ducmV2LnhtbFBLBQYAAAAABAAEAPUAAACMAwAAAAA=&#10;" fillcolor="black" stroked="f"/>
                        <v:rect id="Rectangle 2700" o:spid="_x0000_s2019" style="position:absolute;left:538;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A8gA&#10;AADeAAAADwAAAGRycy9kb3ducmV2LnhtbESPT2vCQBTE70K/w/IKvekmoRaNrlKFQi8F//RQb8/s&#10;axLMvo27W41++q4geBxm5jfMdN6ZRpzI+dqygnSQgCAurK65VPC9/eiPQPiArLGxTAou5GE+e+pN&#10;Mdf2zGs6bUIpIoR9jgqqENpcSl9UZNAPbEscvV/rDIYoXSm1w3OEm0ZmSfImDdYcFypsaVlRcdj8&#10;GQWL8WhxXL3y13W939HuZ38YZi5R6uW5e5+ACNSFR/je/tQKsmGa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kH4DyAAAAN4AAAAPAAAAAAAAAAAAAAAAAJgCAABk&#10;cnMvZG93bnJldi54bWxQSwUGAAAAAAQABAD1AAAAjQMAAAAA&#10;" fillcolor="black" stroked="f"/>
                        <v:rect id="Rectangle 2701" o:spid="_x0000_s2020" style="position:absolute;left:538;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gdMgA&#10;AADeAAAADwAAAGRycy9kb3ducmV2LnhtbESPT2vCQBTE70K/w/IKvekmoRaNrlKFQi8F//RQb8/s&#10;axLMvo27W41++q4geBxm5jfMdN6ZRpzI+dqygnSQgCAurK65VPC9/eiPQPiArLGxTAou5GE+e+pN&#10;Mdf2zGs6bUIpIoR9jgqqENpcSl9UZNAPbEscvV/rDIYoXSm1w3OEm0ZmSfImDdYcFypsaVlRcdj8&#10;GQWL8WhxXL3y13W939HuZ38YZi5R6uW5e5+ACNSFR/je/tQKsmGa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QuB0yAAAAN4AAAAPAAAAAAAAAAAAAAAAAJgCAABk&#10;cnMvZG93bnJldi54bWxQSwUGAAAAAAQABAD1AAAAjQMAAAAA&#10;" fillcolor="black" stroked="f"/>
                        <v:rect id="Rectangle 2702" o:spid="_x0000_s2021" style="position:absolute;left:538;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5F7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kXvyAAAAN4AAAAPAAAAAAAAAAAAAAAAAJgCAABk&#10;cnMvZG93bnJldi54bWxQSwUGAAAAAAQABAD1AAAAjQMAAAAA&#10;" fillcolor="black" stroked="f"/>
                        <v:rect id="Rectangle 2703" o:spid="_x0000_s2022" style="position:absolute;left:538;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dm8kA&#10;AADeAAAADwAAAGRycy9kb3ducmV2LnhtbESPT2vCQBTE74V+h+UVems2CSo2dRUVhF4K9c+h3p7Z&#10;1ySYfRt3t5r207sFweMwM79hJrPetOJMzjeWFWRJCoK4tLrhSsFuu3oZg/ABWWNrmRT8kofZ9PFh&#10;goW2F17TeRMqESHsC1RQh9AVUvqyJoM+sR1x9L6tMxiidJXUDi8RblqZp+lIGmw4LtTY0bKm8rj5&#10;MQoWr+PF6XPAH3/rw572X4fjMHepUs9P/fwNRKA+3MO39rtWkA+zbAD/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fdm8kAAADeAAAADwAAAAAAAAAAAAAAAACYAgAA&#10;ZHJzL2Rvd25yZXYueG1sUEsFBgAAAAAEAAQA9QAAAI4DAAAAAA==&#10;" fillcolor="black" stroked="f"/>
                        <v:rect id="Rectangle 2704" o:spid="_x0000_s2023" style="position:absolute;left:538;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4AMgA&#10;AADeAAAADwAAAGRycy9kb3ducmV2LnhtbESPQWvCQBSE74X+h+UJ3uomoSkaXaUWCl4EtT3U2zP7&#10;TILZt+nuqml/fVcQehxm5htmtuhNKy7kfGNZQTpKQBCXVjdcKfj8eH8ag/ABWWNrmRT8kIfF/PFh&#10;hoW2V97SZRcqESHsC1RQh9AVUvqyJoN+ZDvi6B2tMxiidJXUDq8RblqZJcmLNNhwXKixo7eaytPu&#10;bBQsJ+Pl9+aZ17/bw572X4dTnrlEqeGgf52CCNSH//C9vdIKsjxN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3gAyAAAAN4AAAAPAAAAAAAAAAAAAAAAAJgCAABk&#10;cnMvZG93bnJldi54bWxQSwUGAAAAAAQABAD1AAAAjQMAAAAA&#10;" fillcolor="black" stroked="f"/>
                        <v:rect id="Rectangle 2705" o:spid="_x0000_s2024" style="position:absolute;left:538;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md8kA&#10;AADeAAAADwAAAGRycy9kb3ducmV2LnhtbESPT2vCQBTE70K/w/IKvZlNQhWbuooWCr0U6p9DvT2z&#10;r0kw+zbubjX103cFweMwM79hpvPetOJEzjeWFWRJCoK4tLrhSsF28z6cgPABWWNrmRT8kYf57GEw&#10;xULbM6/otA6ViBD2BSqoQ+gKKX1Zk0Gf2I44ej/WGQxRukpqh+cIN63M03QsDTYcF2rs6K2m8rD+&#10;NQqWL5Pl8euZPy+r/Y523/vDKHepUk+P/eIVRKA+3MO39odWkI+yb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nmd8kAAADeAAAADwAAAAAAAAAAAAAAAACYAgAA&#10;ZHJzL2Rvd25yZXYueG1sUEsFBgAAAAAEAAQA9QAAAI4DAAAAAA==&#10;" fillcolor="black" stroked="f"/>
                        <v:rect id="Rectangle 2706" o:spid="_x0000_s2025" style="position:absolute;left:538;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D7M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UPsyAAAAN4AAAAPAAAAAAAAAAAAAAAAAJgCAABk&#10;cnMvZG93bnJldi54bWxQSwUGAAAAAAQABAD1AAAAjQMAAAAA&#10;" fillcolor="black" stroked="f"/>
                        <v:rect id="Rectangle 2707" o:spid="_x0000_s2026" style="position:absolute;left:538;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XnsUA&#10;AADeAAAADwAAAGRycy9kb3ducmV2LnhtbERPy2rCQBTdC/7DcAvudJJQi0ZH0ULBjVAfC91dM7dJ&#10;MHMnnRk17dd3FgWXh/OeLzvTiDs5X1tWkI4SEMSF1TWXCo6Hj+EEhA/IGhvLpOCHPCwX/d4cc20f&#10;vKP7PpQihrDPUUEVQptL6YuKDPqRbYkj92WdwRChK6V2+IjhppFZkrxJgzXHhgpbeq+ouO5vRsF6&#10;Oll/f77y9nd3OdP5dLmOM5coNXjpVjMQgbrwFP+7N1pBNk7T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teexQAAAN4AAAAPAAAAAAAAAAAAAAAAAJgCAABkcnMv&#10;ZG93bnJldi54bWxQSwUGAAAAAAQABAD1AAAAigMAAAAA&#10;" fillcolor="black" stroked="f"/>
                        <v:rect id="Rectangle 2708" o:spid="_x0000_s2027" style="position:absolute;left:538;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yB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zT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nIFyAAAAN4AAAAPAAAAAAAAAAAAAAAAAJgCAABk&#10;cnMvZG93bnJldi54bWxQSwUGAAAAAAQABAD1AAAAjQMAAAAA&#10;" fillcolor="black" stroked="f"/>
                        <v:rect id="Rectangle 2709" o:spid="_x0000_s2028" style="position:absolute;left:538;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RJc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Okkj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ESXHAAAA3gAAAA8AAAAAAAAAAAAAAAAAmAIAAGRy&#10;cy9kb3ducmV2LnhtbFBLBQYAAAAABAAEAPUAAACMAwAAAAA=&#10;" fillcolor="black" stroked="f"/>
                        <v:rect id="Rectangle 2710" o:spid="_x0000_s2029" style="position:absolute;left:538;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0vsgA&#10;AADeAAAADwAAAGRycy9kb3ducmV2LnhtbESPT2vCQBTE70K/w/IKvekmoRaNrlKFQi8F//RQb8/s&#10;axLMvo27W41++q4geBxm5jfMdN6ZRpzI+dqygnSQgCAurK65VPC9/eiPQPiArLGxTAou5GE+e+pN&#10;Mdf2zGs6bUIpIoR9jgqqENpcSl9UZNAPbEscvV/rDIYoXSm1w3OEm0ZmSfImDdYcFypsaVlRcdj8&#10;GQWL8WhxXL3y13W939HuZ38YZi5R6uW5e5+ACNSFR/je/tQKsmGa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S+yAAAAN4AAAAPAAAAAAAAAAAAAAAAAJgCAABk&#10;cnMvZG93bnJldi54bWxQSwUGAAAAAAQABAD1AAAAjQMAAAAA&#10;" fillcolor="black" stroked="f"/>
                        <v:rect id="Rectangle 2711" o:spid="_x0000_s2030" style="position:absolute;left:538;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qyc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uKsnHAAAA3gAAAA8AAAAAAAAAAAAAAAAAmAIAAGRy&#10;cy9kb3ducmV2LnhtbFBLBQYAAAAABAAEAPUAAACMAwAAAAA=&#10;" fillcolor="black" stroked="f"/>
                        <v:rect id="Rectangle 2712" o:spid="_x0000_s2031" style="position:absolute;left:538;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Us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o9SyAAAAN4AAAAPAAAAAAAAAAAAAAAAAJgCAABk&#10;cnMvZG93bnJldi54bWxQSwUGAAAAAAQABAD1AAAAjQMAAAAA&#10;" fillcolor="black" stroked="f"/>
                        <v:rect id="Rectangle 2713" o:spid="_x0000_s2032" style="position:absolute;left:538;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XJscA&#10;AADeAAAADwAAAGRycy9kb3ducmV2LnhtbESPQWsCMRSE74X+h/AK3mrWRYuuRlFB6KWgtge9PTfP&#10;3cXNy5pEXf31jVDocZiZb5jJrDW1uJLzlWUFvW4Cgji3uuJCwc/36n0IwgdkjbVlUnAnD7Pp68sE&#10;M21vvKHrNhQiQthnqKAMocmk9HlJBn3XNsTRO1pnMETpCqkd3iLc1DJNkg9psOK4UGJDy5Ly0/Zi&#10;FCxGw8V53eevx+awp/3ucBqkLlGq89bOxyACteE//Nf+1ArSQS/t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FybHAAAA3gAAAA8AAAAAAAAAAAAAAAAAmAIAAGRy&#10;cy9kb3ducmV2LnhtbFBLBQYAAAAABAAEAPUAAACMAwAAAAA=&#10;" fillcolor="black" stroked="f"/>
                        <v:rect id="Rectangle 2714" o:spid="_x0000_s2033" style="position:absolute;left:538;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yvcgA&#10;AADeAAAADwAAAGRycy9kb3ducmV2LnhtbESPT2vCQBTE7wW/w/IKvdWNoSkaXUWFQi8F//RQb8/s&#10;axLMvo27W41++q4geBxm5jfMZNaZRpzI+dqygkE/AUFcWF1zqeB7+/E6BOEDssbGMim4kIfZtPc0&#10;wVzbM6/ptAmliBD2OSqoQmhzKX1RkUHfty1x9H6tMxiidKXUDs8RbhqZJsm7NFhzXKiwpWVFxWHz&#10;ZxQsRsPFcfXGX9f1fke7n/0hS12i1MtzNx+DCNSFR/je/tQK0myQ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7K9yAAAAN4AAAAPAAAAAAAAAAAAAAAAAJgCAABk&#10;cnMvZG93bnJldi54bWxQSwUGAAAAAAQABAD1AAAAjQMAAAAA&#10;" fillcolor="black" stroked="f"/>
                        <v:rect id="Rectangle 2715" o:spid="_x0000_s2034" style="position:absolute;left:538;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sy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0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SzKyAAAAN4AAAAPAAAAAAAAAAAAAAAAAJgCAABk&#10;cnMvZG93bnJldi54bWxQSwUGAAAAAAQABAD1AAAAjQMAAAAA&#10;" fillcolor="black" stroked="f"/>
                        <v:rect id="Rectangle 2716" o:spid="_x0000_s2035" style="position:absolute;left:538;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JUc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bp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YlRyAAAAN4AAAAPAAAAAAAAAAAAAAAAAJgCAABk&#10;cnMvZG93bnJldi54bWxQSwUGAAAAAAQABAD1AAAAjQMAAAAA&#10;" fillcolor="black" stroked="f"/>
                        <v:rect id="Rectangle 2717" o:spid="_x0000_s2036" style="position:absolute;left:538;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dI8UA&#10;AADeAAAADwAAAGRycy9kb3ducmV2LnhtbERPz2vCMBS+C/sfwht409Qyh9ZGmYOBF0HdDvP22ry1&#10;xealS6JW/3pzGOz48f3OV71pxYWcbywrmIwTEMSl1Q1XCr4+P0YzED4ga2wtk4IbeVgtnwY5Ztpe&#10;eU+XQ6hEDGGfoYI6hC6T0pc1GfRj2xFH7sc6gyFCV0nt8BrDTSvTJHmVBhuODTV29F5TeTqcjYL1&#10;fLb+3b3w9r4vjnT8Lk7T1CVKDZ/7twWIQH34F/+5N1pBOp2k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h0jxQAAAN4AAAAPAAAAAAAAAAAAAAAAAJgCAABkcnMv&#10;ZG93bnJldi54bWxQSwUGAAAAAAQABAD1AAAAigMAAAAA&#10;" fillcolor="black" stroked="f"/>
                        <v:rect id="Rectangle 2718" o:spid="_x0000_s2037" style="position:absolute;left:538;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4uMcA&#10;AADeAAAADwAAAGRycy9kb3ducmV2LnhtbESPQWsCMRSE74L/IbyCN826aNGtUVQQvAhqe6i35+Z1&#10;d3HzsiZRt/31jVDocZiZb5jZojW1uJPzlWUFw0ECgji3uuJCwcf7pj8B4QOyxtoyKfgmD4t5tzPD&#10;TNsHH+h+DIWIEPYZKihDaDIpfV6SQT+wDXH0vqwzGKJ0hdQOHxFuapkmyas0WHFcKLGhdUn55Xgz&#10;ClbTyeq6H/Hu53A+0enzfBmnLlGq99Iu30AEasN/+K+91QrS8TC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KuLjHAAAA3gAAAA8AAAAAAAAAAAAAAAAAmAIAAGRy&#10;cy9kb3ducmV2LnhtbFBLBQYAAAAABAAEAPUAAACMAwAAAAA=&#10;" fillcolor="black" stroked="f"/>
                        <v:rect id="Rectangle 2719" o:spid="_x0000_s2038" style="position:absolute;left:538;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McA&#10;AADeAAAADwAAAGRycy9kb3ducmV2LnhtbESPzWrCQBSF94W+w3AL7urEWEVTx9AIgptCtV3o7pq5&#10;TYKZO+nMqGmfvrMQXB7OH98i700rLuR8Y1nBaJiAIC6tbrhS8PW5fp6B8AFZY2uZFPySh3z5+LDA&#10;TNsrb+myC5WII+wzVFCH0GVS+rImg35oO+LofVtnMETpKqkdXuO4aWWaJFNpsOH4UGNHq5rK0+5s&#10;FBTzWfHz8cLvf9vjgQ7742mSukSpwVP/9goiUB/u4Vt7oxWkk9E4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h/jHAAAA3gAAAA8AAAAAAAAAAAAAAAAAmAIAAGRy&#10;cy9kb3ducmV2LnhtbFBLBQYAAAAABAAEAPUAAACMAwAAAAA=&#10;" fillcolor="black" stroked="f"/>
                        <v:rect id="Rectangle 2720" o:spid="_x0000_s2039" style="position:absolute;left:538;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iY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9Su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SJjyAAAAN4AAAAPAAAAAAAAAAAAAAAAAJgCAABk&#10;cnMvZG93bnJldi54bWxQSwUGAAAAAAQABAD1AAAAjQMAAAAA&#10;" fillcolor="black" stroked="f"/>
                        <v:rect id="Rectangle 2721" o:spid="_x0000_s2040" style="position:absolute;left:538;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8FM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97wUyAAAAN4AAAAPAAAAAAAAAAAAAAAAAJgCAABk&#10;cnMvZG93bnJldi54bWxQSwUGAAAAAAQABAD1AAAAjQMAAAAA&#10;" fillcolor="black" stroked="f"/>
                        <v:rect id="Rectangle 2722" o:spid="_x0000_s2041" style="position:absolute;left:538;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Zj8gA&#10;AADeAAAADwAAAGRycy9kb3ducmV2LnhtbESPT2sCMRTE7wW/Q3hCbzXrWotujVILhV4E/x309ty8&#10;7i5uXrZJqquf3ghCj8PM/IaZzFpTixM5X1lW0O8lIIhzqysuFGw3Xy8jED4ga6wtk4ILeZhNO08T&#10;zLQ984pO61CICGGfoYIyhCaT0uclGfQ92xBH78c6gyFKV0jt8BzhppZpkrxJgxXHhRIb+iwpP67/&#10;jIL5eDT/Xb7y4ro67Gm/OxyHqUuUeu62H+8gArXhP/xof2sF6bA/GM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mPyAAAAN4AAAAPAAAAAAAAAAAAAAAAAJgCAABk&#10;cnMvZG93bnJldi54bWxQSwUGAAAAAAQABAD1AAAAjQMAAAAA&#10;" fillcolor="black" stroked="f"/>
                        <v:rect id="Rectangle 2723" o:spid="_x0000_s2042" style="position:absolute;left:538;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B+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UoH7yAAAAN4AAAAPAAAAAAAAAAAAAAAAAJgCAABk&#10;cnMvZG93bnJldi54bWxQSwUGAAAAAAQABAD1AAAAjQMAAAAA&#10;" fillcolor="black" stroked="f"/>
                        <v:rect id="Rectangle 2724" o:spid="_x0000_s2043" style="position:absolute;left:538;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4kYM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iRgyAAAAN4AAAAPAAAAAAAAAAAAAAAAAJgCAABk&#10;cnMvZG93bnJldi54bWxQSwUGAAAAAAQABAD1AAAAjQMAAAAA&#10;" fillcolor="black" stroked="f"/>
                        <v:rect id="Rectangle 2725" o:spid="_x0000_s2044" style="position:absolute;left:538;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6F8kA&#10;AADeAAAADwAAAGRycy9kb3ducmV2LnhtbESPzWsCMRTE7wX/h/CE3mrW9QPdGqUKhV6E+nHQ23Pz&#10;uru4edkmqa7+9Y1Q6HGYmd8ws0VranEh5yvLCvq9BARxbnXFhYL97v1lAsIHZI21ZVJwIw+Leedp&#10;hpm2V97QZRsKESHsM1RQhtBkUvq8JIO+Zxvi6H1ZZzBE6QqpHV4j3NQyTZKxNFhxXCixoVVJ+Xn7&#10;YxQsp5Pl9+eQ1/fN6UjHw+k8Sl2i1HO3fXsFEagN/+G/9odWkI76gz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y6F8kAAADeAAAADwAAAAAAAAAAAAAAAACYAgAA&#10;ZHJzL2Rvd25yZXYueG1sUEsFBgAAAAAEAAQA9QAAAI4DAAAAAA==&#10;" fillcolor="black" stroked="f"/>
                        <v:rect id="Rectangle 2726" o:spid="_x0000_s2045" style="position:absolute;left:538;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fjM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A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gB+MyAAAAN4AAAAPAAAAAAAAAAAAAAAAAJgCAABk&#10;cnMvZG93bnJldi54bWxQSwUGAAAAAAQABAD1AAAAjQMAAAAA&#10;" fillcolor="black" stroked="f"/>
                        <v:rect id="Rectangle 2727" o:spid="_x0000_s2046" style="position:absolute;left:538;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sYA&#10;AADeAAAADwAAAGRycy9kb3ducmV2LnhtbERPz2vCMBS+D/Y/hDfwNlPrFO2MZRUEL4PpdtDbs3lr&#10;i81Ll0Tt9tcvB8Hjx/d7kfemFRdyvrGsYDRMQBCXVjdcKfj6XD/PQPiArLG1TAp+yUO+fHxYYKbt&#10;lbd02YVKxBD2GSqoQ+gyKX1Zk0E/tB1x5L6tMxgidJXUDq8x3LQyTZKpNNhwbKixo1VN5Wl3NgqK&#10;+az4+Xjh97/t8UCH/fE0SV2i1OCpf3sFEagPd/HNvdEK0sloH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L/sYAAADeAAAADwAAAAAAAAAAAAAAAACYAgAAZHJz&#10;L2Rvd25yZXYueG1sUEsFBgAAAAAEAAQA9QAAAIsDAAAAAA==&#10;" fillcolor="black" stroked="f"/>
                        <v:rect id="Rectangle 2728" o:spid="_x0000_s2047" style="position:absolute;left:538;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MuZ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9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5lyAAAAN4AAAAPAAAAAAAAAAAAAAAAAJgCAABk&#10;cnMvZG93bnJldi54bWxQSwUGAAAAAAQABAD1AAAAjQMAAAAA&#10;" fillcolor="black" stroked="f"/>
                        <v:rect id="Rectangle 2729" o:spid="_x0000_s2048" style="position:absolute;left:538;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0hcYA&#10;AADeAAAADwAAAGRycy9kb3ducmV2LnhtbESPy2rCQBSG90LfYTiF7nRiUNHoKFoouBHqZaG7Y+aY&#10;BDNn4sxU0z59ZyG4/PlvfLNFa2pxJ+crywr6vQQEcW51xYWCw/6rOwbhA7LG2jIp+CUPi/lbZ4aZ&#10;tg/e0n0XChFH2GeooAyhyaT0eUkGfc82xNG7WGcwROkKqR0+4ripZZokI2mw4vhQYkOfJeXX3Y9R&#10;sJqMV7fvAW/+tucTnY7n6zB1iVIf7+1yCiJQG17hZ3utFaTD/i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0hcYAAADeAAAADwAAAAAAAAAAAAAAAACYAgAAZHJz&#10;L2Rvd25yZXYueG1sUEsFBgAAAAAEAAQA9QAAAIsDAAAAAA==&#10;" fillcolor="black" stroked="f"/>
                        <v:rect id="Rectangle 2730" o:spid="_x0000_s2049" style="position:absolute;left:538;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RHskA&#10;AADeAAAADwAAAGRycy9kb3ducmV2LnhtbESPT2vCQBTE74V+h+UVems2CSo2dRUVhF4K9c+h3p7Z&#10;1ySYfRt3t5r207sFweMwM79hJrPetOJMzjeWFWRJCoK4tLrhSsFuu3oZg/ABWWNrmRT8kofZ9PFh&#10;goW2F17TeRMqESHsC1RQh9AVUvqyJoM+sR1x9L6tMxiidJXUDi8RblqZp+lIGmw4LtTY0bKm8rj5&#10;MQoWr+PF6XPAH3/rw572X4fjMHepUs9P/fwNRKA+3MO39rtWkA+zQ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NRHskAAADeAAAADwAAAAAAAAAAAAAAAACYAgAA&#10;ZHJzL2Rvd25yZXYueG1sUEsFBgAAAAAEAAQA9QAAAI4DAAAAAA==&#10;" fillcolor="black" stroked="f"/>
                        <v:rect id="Rectangle 2731" o:spid="_x0000_s2050" style="position:absolute;left:538;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PaccA&#10;AADeAAAADwAAAGRycy9kb3ducmV2LnhtbESPQWsCMRSE74X+h/AK3mrWRYuuRlFB6KWgtge9PTfP&#10;3cXNy5pEXf31jVDocZiZb5jJrDW1uJLzlWUFvW4Cgji3uuJCwc/36n0IwgdkjbVlUnAnD7Pp68sE&#10;M21vvKHrNhQiQthnqKAMocmk9HlJBn3XNsTRO1pnMETpCqkd3iLc1DJNkg9psOK4UGJDy5Ly0/Zi&#10;FCxGw8V53eevx+awp/3ucBqkLlGq89bOxyACteE//Nf+1ArSQa+f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z2nHAAAA3gAAAA8AAAAAAAAAAAAAAAAAmAIAAGRy&#10;cy9kb3ducmV2LnhtbFBLBQYAAAAABAAEAPUAAACMAwAAAAA=&#10;" fillcolor="black" stroked="f"/>
                        <v:rect id="Rectangle 2732" o:spid="_x0000_s2051" style="position:absolute;left:538;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q8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WryyAAAAN4AAAAPAAAAAAAAAAAAAAAAAJgCAABk&#10;cnMvZG93bnJldi54bWxQSwUGAAAAAAQABAD1AAAAjQMAAAAA&#10;" fillcolor="black" stroked="f"/>
                        <v:rect id="Rectangle 2733" o:spid="_x0000_s2052" style="position:absolute;left:538;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yhsgA&#10;AADeAAAADwAAAGRycy9kb3ducmV2LnhtbESPT2vCQBTE74V+h+UVems2hlhsdBUtFHop+O9Qb8/s&#10;Mwlm38bdrab99F1B8DjMzG+Yyaw3rTiT841lBYMkBUFcWt1wpWC7+XgZgfABWWNrmRT8kofZ9PFh&#10;goW2F17ReR0qESHsC1RQh9AVUvqyJoM+sR1x9A7WGQxRukpqh5cIN63M0vRVGmw4LtTY0XtN5XH9&#10;YxQs3kaL0zLnr7/Vfke77/1xmLlUqeenfj4GEagP9/Ct/akVZMNBns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PKGyAAAAN4AAAAPAAAAAAAAAAAAAAAAAJgCAABk&#10;cnMvZG93bnJldi54bWxQSwUGAAAAAAQABAD1AAAAjQMAAAAA&#10;" fillcolor="black" stroked="f"/>
                        <v:rect id="Rectangle 2734" o:spid="_x0000_s2053" style="position:absolute;left:538;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XHcgA&#10;AADeAAAADwAAAGRycy9kb3ducmV2LnhtbESPQWvCQBSE70L/w/IK3nRjMMVGV6mC4EVQ20O9PbPP&#10;JJh9m+6umvbXd4VCj8PMfMPMFp1pxI2cry0rGA0TEMSF1TWXCj7e14MJCB+QNTaWScE3eVjMn3oz&#10;zLW9855uh1CKCGGfo4IqhDaX0hcVGfRD2xJH72ydwRClK6V2eI9w08g0SV6kwZrjQoUtrSoqLoer&#10;UbB8nSy/dmPe/uxPRzp+ni5Z6hKl+s/d2xREoC78h//aG60gzU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FcdyAAAAN4AAAAPAAAAAAAAAAAAAAAAAJgCAABk&#10;cnMvZG93bnJldi54bWxQSwUGAAAAAAQABAD1AAAAjQMAAAAA&#10;" fillcolor="black" stroked="f"/>
                        <v:rect id="Rectangle 2735" o:spid="_x0000_s2054" style="position:absolute;left:538;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Ja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0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KyWrHAAAA3gAAAA8AAAAAAAAAAAAAAAAAmAIAAGRy&#10;cy9kb3ducmV2LnhtbFBLBQYAAAAABAAEAPUAAACMAwAAAAA=&#10;" fillcolor="black" stroked="f"/>
                        <v:rect id="Rectangle 2736" o:spid="_x0000_s2055" style="position:absolute;left:538;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s8cgA&#10;AADeAAAADwAAAGRycy9kb3ducmV2LnhtbESPT2sCMRTE7wW/Q3hCbzXrolW3RqkFoReh/jno7bl5&#10;3V3cvGyTqFs/fSMUPA4z8xtmOm9NLS7kfGVZQb+XgCDOra64ULDbLl/GIHxA1lhbJgW/5GE+6zxN&#10;MdP2ymu6bEIhIoR9hgrKEJpMSp+XZND3bEMcvW/rDIYoXSG1w2uEm1qmSfIqDVYcF0ps6KOk/LQ5&#10;GwWLyXjx8zXg1W19PNBhfzwNU5co9dxt399ABGrDI/zf/tQK0mF/M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mzxyAAAAN4AAAAPAAAAAAAAAAAAAAAAAJgCAABk&#10;cnMvZG93bnJldi54bWxQSwUGAAAAAAQABAD1AAAAjQMAAAAA&#10;" fillcolor="black" stroked="f"/>
                        <v:rect id="Rectangle 2737" o:spid="_x0000_s2056" style="position:absolute;left:538;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4g8UA&#10;AADeAAAADwAAAGRycy9kb3ducmV2LnhtbERPy4rCMBTdC/MP4Q7MTlOLilaj6MCAG2F8LHR3ba5t&#10;sbmpSUY78/WTheDycN6zRWtqcSfnK8sK+r0EBHFudcWFgsP+qzsG4QOyxtoyKfglD4v5W2eGmbYP&#10;3tJ9FwoRQ9hnqKAMocmk9HlJBn3PNsSRu1hnMEToCqkdPmK4qWWaJCNpsOLYUGJDnyXl192PUbCa&#10;jFe37wFv/rbnE52O5+swdYlSH+/tcgoiUBte4qd7rRWkw/4g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fiDxQAAAN4AAAAPAAAAAAAAAAAAAAAAAJgCAABkcnMv&#10;ZG93bnJldi54bWxQSwUGAAAAAAQABAD1AAAAigMAAAAA&#10;" fillcolor="black" stroked="f"/>
                        <v:rect id="Rectangle 2738" o:spid="_x0000_s2057" style="position:absolute;left:538;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dG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W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VXRjHAAAA3gAAAA8AAAAAAAAAAAAAAAAAmAIAAGRy&#10;cy9kb3ducmV2LnhtbFBLBQYAAAAABAAEAPUAAACMAwAAAAA=&#10;" fillcolor="black" stroked="f"/>
                        <v:rect id="Rectangle 2739" o:spid="_x0000_s2058" style="position:absolute;left:538;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iWMYA&#10;AADeAAAADwAAAGRycy9kb3ducmV2LnhtbESPzWrCQBSF9wXfYbiCuzoxmKLRUbQgdFNQ60J318w1&#10;CWbupDOjpn16Z1Ho8nD++ObLzjTiTs7XlhWMhgkI4sLqmksFh6/N6wSED8gaG8uk4Ic8LBe9lznm&#10;2j54R/d9KEUcYZ+jgiqENpfSFxUZ9EPbEkfvYp3BEKUrpXb4iOOmkWmSvEmDNceHClt6r6i47m9G&#10;wXo6WX9vx/z5uzuf6HQ8X7PUJUoN+t1qBiJQF/7Df+0PrSDNR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ZiWMYAAADeAAAADwAAAAAAAAAAAAAAAACYAgAAZHJz&#10;L2Rvd25yZXYueG1sUEsFBgAAAAAEAAQA9QAAAIsDAAAAAA==&#10;" fillcolor="black" stroked="f"/>
                        <v:rect id="Rectangle 2740" o:spid="_x0000_s2059" style="position:absolute;left:538;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Hw8gA&#10;AADeAAAADwAAAGRycy9kb3ducmV2LnhtbESPQWvCQBSE74X+h+UJ3uomoSkaXaUWCl4EtT3U2zP7&#10;TILZt+nuqml/fVcQehxm5htmtuhNKy7kfGNZQTpKQBCXVjdcKfj8eH8ag/ABWWNrmRT8kIfF/PFh&#10;hoW2V97SZRcqESHsC1RQh9AVUvqyJoN+ZDvi6B2tMxiidJXUDq8RblqZJcmLNNhwXKixo7eaytPu&#10;bBQsJ+Pl9+aZ17/bw572X4dTnrlEqeGgf52CCNSH//C9vdIKsjzN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sfDyAAAAN4AAAAPAAAAAAAAAAAAAAAAAJgCAABk&#10;cnMvZG93bnJldi54bWxQSwUGAAAAAAQABAD1AAAAjQMAAAAA&#10;" fillcolor="black" stroked="f"/>
                        <v:rect id="Rectangle 2741" o:spid="_x0000_s2060" style="position:absolute;left:538;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ZtMgA&#10;AADeAAAADwAAAGRycy9kb3ducmV2LnhtbESPT2vCQBTE7wW/w/IKvdWNoSkaXUWFQi8F//RQb8/s&#10;axLMvo27W41++q4geBxm5jfMZNaZRpzI+dqygkE/AUFcWF1zqeB7+/E6BOEDssbGMim4kIfZtPc0&#10;wVzbM6/ptAmliBD2OSqoQmhzKX1RkUHfty1x9H6tMxiidKXUDs8RbhqZJsm7NFhzXKiwpWVFxWHz&#10;ZxQsRsPFcfXGX9f1fke7n/0hS12i1MtzNx+DCNSFR/je/tQK0myQp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Fm0yAAAAN4AAAAPAAAAAAAAAAAAAAAAAJgCAABk&#10;cnMvZG93bnJldi54bWxQSwUGAAAAAAQABAD1AAAAjQMAAAAA&#10;" fillcolor="black" stroked="f"/>
                        <v:rect id="Rectangle 2742" o:spid="_x0000_s2061" style="position:absolute;left:538;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8L8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PwvyAAAAN4AAAAPAAAAAAAAAAAAAAAAAJgCAABk&#10;cnMvZG93bnJldi54bWxQSwUGAAAAAAQABAD1AAAAjQMAAAAA&#10;" fillcolor="black" stroked="f"/>
                        <v:rect id="Rectangle 2743" o:spid="_x0000_s2062" style="position:absolute;left:538;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kW8gA&#10;AADeAAAADwAAAGRycy9kb3ducmV2LnhtbESPQWvCQBSE70L/w/IK3nRjMMVGV6mC4EVQ20O9PbPP&#10;JJh9m+6umvbXd4VCj8PMfMPMFp1pxI2cry0rGA0TEMSF1TWXCj7e14MJCB+QNTaWScE3eVjMn3oz&#10;zLW9855uh1CKCGGfo4IqhDaX0hcVGfRD2xJH72ydwRClK6V2eI9w08g0SV6kwZrjQoUtrSoqLoer&#10;UbB8nSy/dmPe/uxPRzp+ni5Z6hKl+s/d2xREoC78h//aG60gzU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WRbyAAAAN4AAAAPAAAAAAAAAAAAAAAAAJgCAABk&#10;cnMvZG93bnJldi54bWxQSwUGAAAAAAQABAD1AAAAjQMAAAAA&#10;" fillcolor="black" stroked="f"/>
                        <v:rect id="Rectangle 2744" o:spid="_x0000_s2063" style="position:absolute;left:538;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BwMgA&#10;AADeAAAADwAAAGRycy9kb3ducmV2LnhtbESPT2vCQBTE7wW/w/IKvdWNoSkaXUWFQi8F//RQb8/s&#10;axLMvo27W41++q4geBxm5jfMZNaZRpzI+dqygkE/AUFcWF1zqeB7+/E6BOEDssbGMim4kIfZtPc0&#10;wVzbM6/ptAmliBD2OSqoQmhzKX1RkUHfty1x9H6tMxiidKXUDs8RbhqZJsm7NFhzXKiwpWVFxWHz&#10;ZxQsRsPFcfXGX9f1fke7n/0hS12i1MtzNx+DCNSFR/je/tQK0myQZ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wcHAyAAAAN4AAAAPAAAAAAAAAAAAAAAAAJgCAABk&#10;cnMvZG93bnJldi54bWxQSwUGAAAAAAQABAD1AAAAjQMAAAAA&#10;" fillcolor="black" stroked="f"/>
                        <v:rect id="Rectangle 2745" o:spid="_x0000_s2064" style="position:absolute;left:538;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ft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1+3yAAAAN4AAAAPAAAAAAAAAAAAAAAAAJgCAABk&#10;cnMvZG93bnJldi54bWxQSwUGAAAAAAQABAD1AAAAjQMAAAAA&#10;" fillcolor="black" stroked="f"/>
                        <v:rect id="Rectangle 2746" o:spid="_x0000_s2065" style="position:absolute;left:538;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L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bM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osyAAAAN4AAAAPAAAAAAAAAAAAAAAAAJgCAABk&#10;cnMvZG93bnJldi54bWxQSwUGAAAAAAQABAD1AAAAjQMAAAAA&#10;" fillcolor="black" stroked="f"/>
                        <v:rect id="Rectangle 2747" o:spid="_x0000_s2066" style="position:absolute;left:538;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uXsUA&#10;AADeAAAADwAAAGRycy9kb3ducmV2LnhtbERPz2vCMBS+D/wfwhO8zdRih1aj6EDYZaDOg96ezbMt&#10;Ni9dErXbX28Ogx0/vt/zZWcacSfna8sKRsMEBHFhdc2lgsPX5nUCwgdkjY1lUvBDHpaL3sscc20f&#10;vKP7PpQihrDPUUEVQptL6YuKDPqhbYkjd7HOYIjQlVI7fMRw08g0Sd6kwZpjQ4UtvVdUXPc3o2A9&#10;nay/t2P+/N2dT3Q6nq9Z6hKlBv1uNQMRqAv/4j/3h1aQZqMs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G5exQAAAN4AAAAPAAAAAAAAAAAAAAAAAJgCAABkcnMv&#10;ZG93bnJldi54bWxQSwUGAAAAAAQABAD1AAAAigMAAAAA&#10;" fillcolor="black" stroked="f"/>
                        <v:rect id="Rectangle 2748" o:spid="_x0000_s2067" style="position:absolute;left:538;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LxcgA&#10;AADeAAAADwAAAGRycy9kb3ducmV2LnhtbESPQWvCQBSE74L/YXmF3nRjMKKpq6gg9FKotod6e2Zf&#10;k2D2bdzdavTXu4VCj8PMfMPMl51pxIWcry0rGA0TEMSF1TWXCj4/toMpCB+QNTaWScGNPCwX/d4c&#10;c22vvKPLPpQiQtjnqKAKoc2l9EVFBv3QtsTR+7bOYIjSlVI7vEa4aWSaJBNpsOa4UGFLm4qK0/7H&#10;KFjPpuvz+5jf7rvjgQ5fx1OWukSp56du9QIiUBf+w3/tV60gzUb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MvFyAAAAN4AAAAPAAAAAAAAAAAAAAAAAJgCAABk&#10;cnMvZG93bnJldi54bWxQSwUGAAAAAAQABAD1AAAAjQMAAAAA&#10;" fillcolor="black" stroked="f"/>
                        <v:rect id="Rectangle 2749" o:spid="_x0000_s2068" style="position:absolute;left:538;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5cYA&#10;AADeAAAADwAAAGRycy9kb3ducmV2LnhtbESPy2rCQBSG9wXfYThCd3ViqKLRUVQQuil4W+jumDkm&#10;wcyZODPV1KfvLAouf/4b33TemlrcyfnKsoJ+LwFBnFtdcaHgsF9/jED4gKyxtkwKfsnDfNZ5m2Km&#10;7YO3dN+FQsQR9hkqKENoMil9XpJB37MNcfQu1hkMUbpCaoePOG5qmSbJUBqsOD6U2NCqpPy6+zEK&#10;luPR8rb55O/n9nyi0/F8HaQuUeq92y4mIAK14RX+b39pBemgP4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5cYAAADeAAAADwAAAAAAAAAAAAAAAACYAgAAZHJz&#10;L2Rvd25yZXYueG1sUEsFBgAAAAAEAAQA9QAAAIsDAAAAAA==&#10;" fillcolor="black" stroked="f"/>
                        <v:rect id="Rectangle 2750" o:spid="_x0000_s2069" style="position:absolute;left:538;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YNfskA&#10;AADeAAAADwAAAGRycy9kb3ducmV2LnhtbESPT2vCQBTE70K/w/IKvZlNQhWbuooWCr0U6p9DvT2z&#10;r0kw+zbubjX103cFweMwM79hpvPetOJEzjeWFWRJCoK4tLrhSsF28z6cgPABWWNrmRT8kYf57GEw&#10;xULbM6/otA6ViBD2BSqoQ+gKKX1Zk0Gf2I44ej/WGQxRukpqh+cIN63M03QsDTYcF2rs6K2m8rD+&#10;NQqWL5Pl8euZPy+r/Y523/vDKHepUk+P/eIVRKA+3MO39odWkI+yc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YNfskAAADeAAAADwAAAAAAAAAAAAAAAACYAgAA&#10;ZHJzL2Rvd25yZXYueG1sUEsFBgAAAAAEAAQA9QAAAI4DAAAAAA==&#10;" fillcolor="black" stroked="f"/>
                        <v:rect id="Rectangle 2751" o:spid="_x0000_s2070" style="position:absolute;left:538;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TC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h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RJMJyAAAAN4AAAAPAAAAAAAAAAAAAAAAAJgCAABk&#10;cnMvZG93bnJldi54bWxQSwUGAAAAAAQABAD1AAAAjQMAAAAA&#10;" fillcolor="black" stroked="f"/>
                        <v:rect id="Rectangle 2752" o:spid="_x0000_s2071" style="position:absolute;left:538;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2kskA&#10;AADeAAAADwAAAGRycy9kb3ducmV2LnhtbESPzWsCMRTE7wX/h/CE3mrW9QPdGqUKhV6E+nHQ23Pz&#10;uru4edkmqa7+9Y1Q6HGYmd8ws0VranEh5yvLCvq9BARxbnXFhYL97v1lAsIHZI21ZVJwIw+Leedp&#10;hpm2V97QZRsKESHsM1RQhtBkUvq8JIO+Zxvi6H1ZZzBE6QqpHV4j3NQyTZKxNFhxXCixoVVJ+Xn7&#10;YxQsp5Pl9+eQ1/fN6UjHw+k8Sl2i1HO3fXsFEagN/+G/9odWkI764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Qg2kskAAADeAAAADwAAAAAAAAAAAAAAAACYAgAA&#10;ZHJzL2Rvd25yZXYueG1sUEsFBgAAAAAEAAQA9QAAAI4DAAAAAA==&#10;" fillcolor="black" stroked="f"/>
                        <v:rect id="Rectangle 2753" o:spid="_x0000_s2072" style="position:absolute;left:538;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u5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y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hrubHAAAA3gAAAA8AAAAAAAAAAAAAAAAAmAIAAGRy&#10;cy9kb3ducmV2LnhtbFBLBQYAAAAABAAEAPUAAACMAwAAAAA=&#10;" fillcolor="black" stroked="f"/>
                        <v:rect id="Rectangle 2754" o:spid="_x0000_s2073" style="position:absolute;left:538;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Lf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Qt9yAAAAN4AAAAPAAAAAAAAAAAAAAAAAJgCAABk&#10;cnMvZG93bnJldi54bWxQSwUGAAAAAAQABAD1AAAAjQMAAAAA&#10;" fillcolor="black" stroked="f"/>
                        <v:rect id="Rectangle 2755" o:spid="_x0000_s2074" style="position:absolute;left:538;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CsgA&#10;AADeAAAADwAAAGRycy9kb3ducmV2LnhtbESPT2vCQBTE74V+h+UVems2hhpsdJVaKPRS8N+h3p7Z&#10;ZxLMvk13t5r66V1B8DjMzG+Yyaw3rTiS841lBYMkBUFcWt1wpWCz/nwZgfABWWNrmRT8k4fZ9PFh&#10;goW2J17ScRUqESHsC1RQh9AVUvqyJoM+sR1x9PbWGQxRukpqh6cIN63M0jSXBhuOCzV29FFTeVj9&#10;GQXzt9H8d/HK3+flbkvbn91hmL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5UKyAAAAN4AAAAPAAAAAAAAAAAAAAAAAJgCAABk&#10;cnMvZG93bnJldi54bWxQSwUGAAAAAAQABAD1AAAAjQMAAAAA&#10;" fillcolor="black" stroked="f"/>
                        <v:rect id="Rectangle 2756" o:spid="_x0000_s2075" style="position:absolute;left:538;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wkcgA&#10;AADeAAAADwAAAGRycy9kb3ducmV2LnhtbESPT2sCMRTE7wW/Q3hCbzXrola3RqlCoReh/jno7bl5&#10;3V3cvGyTVFc/vREKPQ4z8xtmOm9NLc7kfGVZQb+XgCDOra64ULDbfryMQfiArLG2TAqu5GE+6zxN&#10;MdP2wms6b0IhIoR9hgrKEJpMSp+XZND3bEMcvW/rDIYoXSG1w0uEm1qmSTKSBiuOCyU2tCwpP21+&#10;jYLFZLz4+Rrw6rY+HuiwP56GqUuUeu62728gArXhP/zX/tQK0mF/9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zCRyAAAAN4AAAAPAAAAAAAAAAAAAAAAAJgCAABk&#10;cnMvZG93bnJldi54bWxQSwUGAAAAAAQABAD1AAAAjQMAAAAA&#10;" fillcolor="black" stroked="f"/>
                        <v:rect id="Rectangle 2757" o:spid="_x0000_s2076" style="position:absolute;left:538;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k48QA&#10;AADeAAAADwAAAGRycy9kb3ducmV2LnhtbERPy4rCMBTdD/gP4QqzG1PLKFqNooIwmwFfC91dm2tb&#10;bG5qktGOXz9ZDLg8nPd03ppa3Mn5yrKCfi8BQZxbXXGh4LBff4xA+ICssbZMCn7Jw3zWeZtipu2D&#10;t3TfhULEEPYZKihDaDIpfV6SQd+zDXHkLtYZDBG6QmqHjxhuapkmyVAarDg2lNjQqqT8uvsxCpbj&#10;0fK2+eTv5/Z8otPxfB2kLlHqvdsuJiACteEl/nd/aQXpoD+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pOPEAAAA3gAAAA8AAAAAAAAAAAAAAAAAmAIAAGRycy9k&#10;b3ducmV2LnhtbFBLBQYAAAAABAAEAPUAAACJAwAAAAA=&#10;" fillcolor="black" stroked="f"/>
                        <v:rect id="Rectangle 2758" o:spid="_x0000_s2077" style="position:absolute;left:538;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Be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8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AXjHAAAA3gAAAA8AAAAAAAAAAAAAAAAAmAIAAGRy&#10;cy9kb3ducmV2LnhtbFBLBQYAAAAABAAEAPUAAACMAwAAAAA=&#10;" fillcolor="black" stroked="f"/>
                        <v:rect id="Rectangle 2759" o:spid="_x0000_s2078" style="position:absolute;left:538;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O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8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PjjHAAAA3gAAAA8AAAAAAAAAAAAAAAAAmAIAAGRy&#10;cy9kb3ducmV2LnhtbFBLBQYAAAAABAAEAPUAAACMAwAAAAA=&#10;" fillcolor="black" stroked="f"/>
                        <v:rect id="Rectangle 2760" o:spid="_x0000_s2079" style="position:absolute;left:538;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bo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9S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T5ujyAAAAN4AAAAPAAAAAAAAAAAAAAAAAJgCAABk&#10;cnMvZG93bnJldi54bWxQSwUGAAAAAAQABAD1AAAAjQMAAAAA&#10;" fillcolor="black" stroked="f"/>
                        <v:rect id="Rectangle 2761" o:spid="_x0000_s2080" style="position:absolute;left:538;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0F1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av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QXUyAAAAN4AAAAPAAAAAAAAAAAAAAAAAJgCAABk&#10;cnMvZG93bnJldi54bWxQSwUGAAAAAAQABAD1AAAAjQMAAAAA&#10;" fillcolor="black" stroked="f"/>
                        <v:rect id="Rectangle 2762" o:spid="_x0000_s2081" style="position:absolute;left:538;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gT8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g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0aBPyAAAAN4AAAAPAAAAAAAAAAAAAAAAAJgCAABk&#10;cnMvZG93bnJldi54bWxQSwUGAAAAAAQABAD1AAAAjQMAAAAA&#10;" fillcolor="black" stroked="f"/>
                        <v:rect id="Rectangle 2763" o:spid="_x0000_s2082" style="position:absolute;left:538;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4O8gA&#10;AADeAAAADwAAAGRycy9kb3ducmV2LnhtbESPT2sCMRTE7wW/Q3hCbzXrolW3RqkFoReh/jno7bl5&#10;3V3cvGyTqFs/fSMUPA4z8xtmOm9NLS7kfGVZQb+XgCDOra64ULDbLl/GIHxA1lhbJgW/5GE+6zxN&#10;MdP2ymu6bEIhIoR9hgrKEJpMSp+XZND3bEMcvW/rDIYoXSG1w2uEm1qmSfIqDVYcF0ps6KOk/LQ5&#10;GwWLyXjx8zXg1W19PNBhfzwNU5co9dxt399ABGrDI/zf/tQK0mF/N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ODg7yAAAAN4AAAAPAAAAAAAAAAAAAAAAAJgCAABk&#10;cnMvZG93bnJldi54bWxQSwUGAAAAAAQABAD1AAAAjQMAAAAA&#10;" fillcolor="black" stroked="f"/>
                        <v:rect id="Rectangle 2764" o:spid="_x0000_s2083" style="position:absolute;left:538;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do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Z8y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J2gyAAAAN4AAAAPAAAAAAAAAAAAAAAAAJgCAABk&#10;cnMvZG93bnJldi54bWxQSwUGAAAAAAQABAD1AAAAjQMAAAAA&#10;" fillcolor="black" stroked="f"/>
                        <v:rect id="Rectangle 2765" o:spid="_x0000_s2084" style="position:absolute;left:538;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18gA&#10;AADeAAAADwAAAGRycy9kb3ducmV2LnhtbESPT2sCMRTE7wW/Q3hCbzXrola3RqlCoReh/jno7bl5&#10;3V3cvGyTVFc/vREKPQ4z8xtmOm9NLc7kfGVZQb+XgCDOra64ULDbfryMQfiArLG2TAqu5GE+6zxN&#10;MdP2wms6b0IhIoR9hgrKEJpMSp+XZND3bEMcvW/rDIYoXSG1w0uEm1qmSTKSBiuOCyU2tCwpP21+&#10;jYLFZLz4+Rrw6rY+HuiwP56GqUuUeu62728gArXhP/zX/tQK0mH/dQ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pgPXyAAAAN4AAAAPAAAAAAAAAAAAAAAAAJgCAABk&#10;cnMvZG93bnJldi54bWxQSwUGAAAAAAQABAD1AAAAjQMAAAAA&#10;" fillcolor="black" stroked="f"/>
                        <v:rect id="Rectangle 2766" o:spid="_x0000_s2085" style="position:absolute;left:538;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T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a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6qZMyAAAAN4AAAAPAAAAAAAAAAAAAAAAAJgCAABk&#10;cnMvZG93bnJldi54bWxQSwUGAAAAAAQABAD1AAAAjQMAAAAA&#10;" fillcolor="black" stroked="f"/>
                        <v:rect id="Rectangle 2767" o:spid="_x0000_s2086" style="position:absolute;left:538;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yPsUA&#10;AADeAAAADwAAAGRycy9kb3ducmV2LnhtbERPz2vCMBS+D/wfwhN2m6lFnXZGUUHwMlC3g96ezVtb&#10;bF5qkmnnX28Owo4f3+/pvDW1uJLzlWUF/V4Cgji3uuJCwffX+m0MwgdkjbVlUvBHHuazzssUM21v&#10;vKPrPhQihrDPUEEZQpNJ6fOSDPqebYgj92OdwRChK6R2eIvhppZpkoykwYpjQ4kNrUrKz/tfo2A5&#10;GS8v2wF/3nenIx0Pp/MwdYlSr9128QEiUBv+xU/3RitIh/33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TI+xQAAAN4AAAAPAAAAAAAAAAAAAAAAAJgCAABkcnMv&#10;ZG93bnJldi54bWxQSwUGAAAAAAQABAD1AAAAigMAAAAA&#10;" fillcolor="black" stroked="f"/>
                        <v:rect id="Rectangle 2768" o:spid="_x0000_s2087" style="position:absolute;left:538;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Xp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N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ZelyAAAAN4AAAAPAAAAAAAAAAAAAAAAAJgCAABk&#10;cnMvZG93bnJldi54bWxQSwUGAAAAAAQABAD1AAAAjQMAAAAA&#10;" fillcolor="black" stroked="f"/>
                        <v:rect id="Rectangle 2769" o:spid="_x0000_s2088" style="position:absolute;left:538;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OH8cA&#10;AADeAAAADwAAAGRycy9kb3ducmV2LnhtbESPy2rCQBSG94LvMJyCO50YaonRUbRQcCPUy0J3x8xp&#10;EsycSWdGTfv0nUXB5c9/45svO9OIOzlfW1YwHiUgiAuray4VHA8fwwyED8gaG8uk4Ic8LBf93hxz&#10;bR+8o/s+lCKOsM9RQRVCm0vpi4oM+pFtiaP3ZZ3BEKUrpXb4iOOmkWmSvEmDNceHClt6r6i47m9G&#10;wXqarb8/X3n7u7uc6Xy6XCepS5QavHSrGYhAXXiG/9sbrSCdjL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WTh/HAAAA3gAAAA8AAAAAAAAAAAAAAAAAmAIAAGRy&#10;cy9kb3ducmV2LnhtbFBLBQYAAAAABAAEAPUAAACMAwAAAAA=&#10;" fillcolor="black" stroked="f"/>
                        <v:rect id="Rectangle 2770" o:spid="_x0000_s2089" style="position:absolute;left:538;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rhMgA&#10;AADeAAAADwAAAGRycy9kb3ducmV2LnhtbESPQWvCQBSE70L/w/IKvekmoUqMrlKFgheh2h7q7Zl9&#10;TYLZt3F3q2l/vVsQehxm5htmvuxNKy7kfGNZQTpKQBCXVjdcKfh4fx3mIHxA1thaJgU/5GG5eBjM&#10;sdD2yju67EMlIoR9gQrqELpCSl/WZNCPbEccvS/rDIYoXSW1w2uEm1ZmSTKRBhuOCzV2tK6pPO2/&#10;jYLVNF+d3555+7s7HujweTyNM5co9fTYv8xABOrDf/je3mgF2TjN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muuEyAAAAN4AAAAPAAAAAAAAAAAAAAAAAJgCAABk&#10;cnMvZG93bnJldi54bWxQSwUGAAAAAAQABAD1AAAAjQMAAAAA&#10;" fillcolor="black" stroked="f"/>
                        <v:rect id="Rectangle 2771" o:spid="_x0000_s2090" style="position:absolute;left:538;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188gA&#10;AADeAAAADwAAAGRycy9kb3ducmV2LnhtbESPQWvCQBSE74L/YXmF3nRjqBKjq2ih0EtBbQ/19sy+&#10;JsHs23R3q9Ff7wpCj8PMfMPMl51pxImcry0rGA0TEMSF1TWXCr4+3wYZCB+QNTaWScGFPCwX/d4c&#10;c23PvKXTLpQiQtjnqKAKoc2l9EVFBv3QtsTR+7HOYIjSlVI7PEe4aWSaJBNpsOa4UGFLrxUVx92f&#10;UbCeZuvfzQt/XLeHPe2/D8dx6hKlnp+61QxEoC78hx/td60gH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HXzyAAAAN4AAAAPAAAAAAAAAAAAAAAAAJgCAABk&#10;cnMvZG93bnJldi54bWxQSwUGAAAAAAQABAD1AAAAjQMAAAAA&#10;" fillcolor="black" stroked="f"/>
                        <v:rect id="Rectangle 2772" o:spid="_x0000_s2091" style="position:absolute;left:538;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QaMgA&#10;AADeAAAADwAAAGRycy9kb3ducmV2LnhtbESPQWvCQBSE74L/YXmF3nRjWkuMrqKFQi9CtR709sy+&#10;JsHs23R3q9Ff7xYKPQ4z8w0zW3SmEWdyvrasYDRMQBAXVtdcKth9vg0yED4ga2wsk4IreVjM+70Z&#10;5tpeeEPnbShFhLDPUUEVQptL6YuKDPqhbYmj92WdwRClK6V2eIlw08g0SV6kwZrjQoUtvVZUnLY/&#10;RsFqkq2+P555fdscD3TYH0/j1CVKPT50yymIQF34D/+137WCdDz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BNBoyAAAAN4AAAAPAAAAAAAAAAAAAAAAAJgCAABk&#10;cnMvZG93bnJldi54bWxQSwUGAAAAAAQABAD1AAAAjQMAAAAA&#10;" fillcolor="black" stroked="f"/>
                        <v:rect id="Rectangle 2773" o:spid="_x0000_s2092" style="position:absolute;left:538;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1IHMgA&#10;AADeAAAADwAAAGRycy9kb3ducmV2LnhtbESPT2vCQBTE74V+h+UVeqsbg5Y0uooWCl4E/x3q7Zl9&#10;JsHs27i71ein7wqFHoeZ+Q0znnamERdyvrasoN9LQBAXVtdcKthtv94yED4ga2wsk4IbeZhOnp/G&#10;mGt75TVdNqEUEcI+RwVVCG0upS8qMuh7tiWO3tE6gyFKV0rt8BrhppFpkrxLgzXHhQpb+qyoOG1+&#10;jIL5RzY/rwa8vK8Pe9p/H07D1CVKvb50sxGIQF34D/+1F1pBOuxn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UgcyAAAAN4AAAAPAAAAAAAAAAAAAAAAAJgCAABk&#10;cnMvZG93bnJldi54bWxQSwUGAAAAAAQABAD1AAAAjQMAAAAA&#10;" fillcolor="black" stroked="f"/>
                        <v:rect id="Rectangle 2774" o:spid="_x0000_s2093" style="position:absolute;left:538;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th8gA&#10;AADeAAAADwAAAGRycy9kb3ducmV2LnhtbESPQWvCQBSE70L/w/KE3nRjaEqMrlILhV4Kanuot2f2&#10;mQSzb9PdrUZ/fVcQehxm5htmvuxNK07kfGNZwWScgCAurW64UvD1+TbKQfiArLG1TAou5GG5eBjM&#10;sdD2zBs6bUMlIoR9gQrqELpCSl/WZNCPbUccvYN1BkOUrpLa4TnCTSvTJHmWBhuOCzV29FpTedz+&#10;GgWrab76WT/xx3Wz39Hue3/MUpco9TjsX2YgAvXhP3xvv2sFaTbJ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e2HyAAAAN4AAAAPAAAAAAAAAAAAAAAAAJgCAABk&#10;cnMvZG93bnJldi54bWxQSwUGAAAAAAQABAD1AAAAjQMAAAAA&#10;" fillcolor="black" stroked="f"/>
                        <v:rect id="Rectangle 2775" o:spid="_x0000_s2094" style="position:absolute;left:538;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z8MkA&#10;AADeAAAADwAAAGRycy9kb3ducmV2LnhtbESPT2vCQBTE70K/w/IK3szGoJKmrlILhV4K9c+h3p7Z&#10;1ySYfZvubjX103cFweMwM79h5svetOJEzjeWFYyTFARxaXXDlYLd9m2Ug/ABWWNrmRT8kYfl4mEw&#10;x0LbM6/ptAmViBD2BSqoQ+gKKX1Zk0Gf2I44et/WGQxRukpqh+cIN63M0nQmDTYcF2rs6LWm8rj5&#10;NQpWT/nq53PCH5f1YU/7r8NxmrlUqeFj//IMIlAf7uFb+10ryKbjf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Nz8MkAAADeAAAADwAAAAAAAAAAAAAAAACYAgAA&#10;ZHJzL2Rvd25yZXYueG1sUEsFBgAAAAAEAAQA9QAAAI4DAAAAAA==&#10;" fillcolor="black" stroked="f"/>
                        <v:rect id="Rectangle 2776" o:spid="_x0000_s2095" style="position:absolute;left:538;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a8kA&#10;AADeAAAADwAAAGRycy9kb3ducmV2LnhtbESPT2vCQBTE74LfYXmCN90Y/JOmrqKFQi+Fqj3U2zP7&#10;TILZt+nuVtN++m5B6HGYmd8wy3VnGnEl52vLCibjBARxYXXNpYL3w/MoA+EDssbGMin4Jg/rVb+3&#10;xFzbG+/oug+liBD2OSqoQmhzKX1RkUE/ti1x9M7WGQxRulJqh7cIN41Mk2QuDdYcFyps6ami4rL/&#10;Mgq2D9n2823Krz+705GOH6fLLHWJUsNBt3kEEagL/+F7+0UrSGeTb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j/Wa8kAAADeAAAADwAAAAAAAAAAAAAAAACYAgAA&#10;ZHJzL2Rvd25yZXYueG1sUEsFBgAAAAAEAAQA9QAAAI4DAAAAAA==&#10;" fillcolor="black" stroked="f"/>
                        <v:rect id="Rectangle 2777" o:spid="_x0000_s2096" style="position:absolute;left:538;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CGcUA&#10;AADeAAAADwAAAGRycy9kb3ducmV2LnhtbERPy2rCQBTdC/7DcAvudGKoJUZH0ULBjVAfC91dM7dJ&#10;MHMnnRk17dd3FgWXh/OeLzvTiDs5X1tWMB4lIIgLq2suFRwPH8MMhA/IGhvLpOCHPCwX/d4cc20f&#10;vKP7PpQihrDPUUEVQptL6YuKDPqRbYkj92WdwRChK6V2+IjhppFpkrxJgzXHhgpbeq+ouO5vRsF6&#10;mq2/P195+7u7nOl8ulwnqUuUGrx0qxmIQF14iv/dG60gnYyz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EIZxQAAAN4AAAAPAAAAAAAAAAAAAAAAAJgCAABkcnMv&#10;ZG93bnJldi54bWxQSwUGAAAAAAQABAD1AAAAigMAAAAA&#10;" fillcolor="black" stroked="f"/>
                        <v:rect id="Rectangle 2778" o:spid="_x0000_s2097" style="position:absolute;left:538;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ngsgA&#10;AADeAAAADwAAAGRycy9kb3ducmV2LnhtbESPQWvCQBSE74L/YXmF3nRjqBJTV9FCwYtQbQ/19sy+&#10;JsHs23R3q9Ff7xYEj8PMfMPMFp1pxImcry0rGA0TEMSF1TWXCr4+3wcZCB+QNTaWScGFPCzm/d4M&#10;c23PvKXTLpQiQtjnqKAKoc2l9EVFBv3QtsTR+7HOYIjSlVI7PEe4aWSaJBNpsOa4UGFLbxUVx92f&#10;UbCaZqvfjxfeXLeHPe2/D8dx6hKlnp+65SuIQF14hO/ttVaQjkfZ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7OeCyAAAAN4AAAAPAAAAAAAAAAAAAAAAAJgCAABk&#10;cnMvZG93bnJldi54bWxQSwUGAAAAAAQABAD1AAAAjQMAAAAA&#10;" fillcolor="black" stroked="f"/>
                        <v:rect id="Rectangle 2779" o:spid="_x0000_s2098" style="position:absolute;left:538;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ws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YBo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YwsYAAADeAAAADwAAAAAAAAAAAAAAAACYAgAAZHJz&#10;L2Rvd25yZXYueG1sUEsFBgAAAAAEAAQA9QAAAIsDAAAAAA==&#10;" fillcolor="black" stroked="f"/>
                        <v:rect id="Rectangle 2780" o:spid="_x0000_s2099" style="position:absolute;left:538;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9W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wn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31ZyAAAAN4AAAAPAAAAAAAAAAAAAAAAAJgCAABk&#10;cnMvZG93bnJldi54bWxQSwUGAAAAAAQABAD1AAAAjQMAAAAA&#10;" fillcolor="black" stroked="f"/>
                        <v:rect id="Rectangle 2781" o:spid="_x0000_s2100" style="position:absolute;left:538;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jLscA&#10;AADeAAAADwAAAGRycy9kb3ducmV2LnhtbESPQWsCMRSE74L/IbyCN826aNGtUVQQvAhqe6i35+Z1&#10;d3HzsiZRt/31jVDocZiZb5jZojW1uJPzlWUFw0ECgji3uuJCwcf7pj8B4QOyxtoyKfgmD4t5tzPD&#10;TNsHH+h+DIWIEPYZKihDaDIpfV6SQT+wDXH0vqwzGKJ0hdQOHxFuapkmyas0WHFcKLGhdUn55Xgz&#10;ClbTyeq6H/Hu53A+0enzfBmnLlGq99Iu30AEasN/+K+91QrS8XC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4y7HAAAA3gAAAA8AAAAAAAAAAAAAAAAAmAIAAGRy&#10;cy9kb3ducmV2LnhtbFBLBQYAAAAABAAEAPUAAACMAwAAAAA=&#10;" fillcolor="black" stroked="f"/>
                        <v:rect id="Rectangle 2782" o:spid="_x0000_s2101" style="position:absolute;left:538;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1Gt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N3+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3Ua1yAAAAN4AAAAPAAAAAAAAAAAAAAAAAJgCAABk&#10;cnMvZG93bnJldi54bWxQSwUGAAAAAAQABAD1AAAAjQMAAAAA&#10;" fillcolor="black" stroked="f"/>
                        <v:rect id="Rectangle 2783" o:spid="_x0000_s2102" style="position:absolute;left:538;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e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e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03sHHAAAA3gAAAA8AAAAAAAAAAAAAAAAAmAIAAGRy&#10;cy9kb3ducmV2LnhtbFBLBQYAAAAABAAEAPUAAACMAwAAAAA=&#10;" fillcolor="black" stroked="f"/>
                        <v:rect id="Rectangle 2784" o:spid="_x0000_s2103" style="position:absolute;left:538;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7WsgA&#10;AADeAAAADwAAAGRycy9kb3ducmV2LnhtbESPQWvCQBSE74L/YXmF3nRjMKKpq6gg9FKotod6e2Zf&#10;k2D2bdzdavTXu4VCj8PMfMPMl51pxIWcry0rGA0TEMSF1TWXCj4/toMpCB+QNTaWScGNPCwX/d4c&#10;c22vvKPLPpQiQtjnqKAKoc2l9EVFBv3QtsTR+7bOYIjSlVI7vEa4aWSaJBNpsOa4UGFLm4qK0/7H&#10;KFjPpuvz+5jf7rvjgQ5fx1OWukSp56du9QIiUBf+w3/tV60gzUa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eHtayAAAAN4AAAAPAAAAAAAAAAAAAAAAAJgCAABk&#10;cnMvZG93bnJldi54bWxQSwUGAAAAAAQABAD1AAAAjQMAAAAA&#10;" fillcolor="black" stroked="f"/>
                        <v:rect id="Rectangle 2785" o:spid="_x0000_s2104" style="position:absolute;left:538;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lL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6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q5S3HAAAA3gAAAA8AAAAAAAAAAAAAAAAAmAIAAGRy&#10;cy9kb3ducmV2LnhtbFBLBQYAAAAABAAEAPUAAACMAwAAAAA=&#10;" fillcolor="black" stroked="f"/>
                        <v:rect id="Rectangle 2786" o:spid="_x0000_s2105" style="position:absolute;left:538;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t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Mo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5kC2yAAAAN4AAAAPAAAAAAAAAAAAAAAAAJgCAABk&#10;cnMvZG93bnJldi54bWxQSwUGAAAAAAQABAD1AAAAjQMAAAAA&#10;" fillcolor="black" stroked="f"/>
                        <v:rect id="Rectangle 2787" o:spid="_x0000_s2106" style="position:absolute;left:538;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UxMQA&#10;AADeAAAADwAAAGRycy9kb3ducmV2LnhtbERPz2vCMBS+C/sfwhN209SiotUocyDsMlC3g96ezbMt&#10;Ni9dkmn1rzcHwePH93u+bE0tLuR8ZVnBoJ+AIM6trrhQ8Puz7k1A+ICssbZMCm7kYbl468wx0/bK&#10;W7rsQiFiCPsMFZQhNJmUPi/JoO/bhjhyJ+sMhghdIbXDaww3tUyTZCwNVhwbSmzos6T8vPs3ClbT&#10;yepvM+Tv+/Z4oMP+eB6lLlHqvdt+zEAEasNL/HR/aQXpaDCN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51MTEAAAA3gAAAA8AAAAAAAAAAAAAAAAAmAIAAGRycy9k&#10;b3ducmV2LnhtbFBLBQYAAAAABAAEAPUAAACJAwAAAAA=&#10;" fillcolor="black" stroked="f"/>
                        <v:rect id="Rectangle 2788" o:spid="_x0000_s2107" style="position:absolute;left:538;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xX8gA&#10;AADeAAAADwAAAGRycy9kb3ducmV2LnhtbESPQWvCQBSE7wX/w/KE3urGUMWkrqJCoZeC2h7q7Zl9&#10;JsHs27i71eivd4VCj8PMfMNM551pxJmcry0rGA4SEMSF1TWXCr6/3l8mIHxA1thYJgVX8jCf9Z6m&#10;mGt74Q2dt6EUEcI+RwVVCG0upS8qMugHtiWO3sE6gyFKV0rt8BLhppFpkoylwZrjQoUtrSoqjttf&#10;o2CZTZan9St/3jb7He1+9sdR6hKlnvvd4g1EoC78h//aH1pBOhp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NXFfyAAAAN4AAAAPAAAAAAAAAAAAAAAAAJgCAABk&#10;cnMvZG93bnJldi54bWxQSwUGAAAAAAQABAD1AAAAjQMAAAAA&#10;" fillcolor="black" stroked="f"/>
                        <v:rect id="Rectangle 2789" o:spid="_x0000_s2108" style="position:absolute;left:538;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sOcgA&#10;AADeAAAADwAAAGRycy9kb3ducmV2LnhtbESPT2vCQBTE7wW/w/IK3uqmQYtN3YgWBC9C/XOot2f2&#10;NQnJvk13V41++m6h0OMwM79hZvPetOJCzteWFTyPEhDEhdU1lwoO+9XTFIQPyBpby6TgRh7m+eBh&#10;hpm2V97SZRdKESHsM1RQhdBlUvqiIoN+ZDvi6H1ZZzBE6UqpHV4j3LQyTZIXabDmuFBhR+8VFc3u&#10;bBQsX6fL748xb+7b05GOn6dmkrpEqeFjv3gDEagP/+G/9lorSCe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Cw5yAAAAN4AAAAPAAAAAAAAAAAAAAAAAJgCAABk&#10;cnMvZG93bnJldi54bWxQSwUGAAAAAAQABAD1AAAAjQMAAAAA&#10;" fillcolor="black" stroked="f"/>
                        <v:rect id="Rectangle 2790" o:spid="_x0000_s2109" style="position:absolute;left:538;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JoscA&#10;AADeAAAADwAAAGRycy9kb3ducmV2LnhtbESPQWsCMRSE74X+h/AEbzVx0aKrUWpB6KWgtod6e26e&#10;u4ubl20Sddtf3whCj8PMfMPMl51txIV8qB1rGA4UCOLCmZpLDZ8f66cJiBCRDTaOScMPBVguHh/m&#10;mBt35S1ddrEUCcIhRw1VjG0uZSgqshgGriVO3tF5izFJX0rj8ZrgtpGZUs/SYs1pocKWXisqTruz&#10;1bCaTlbfmxG//24Pe9p/HU7j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siaLHAAAA3gAAAA8AAAAAAAAAAAAAAAAAmAIAAGRy&#10;cy9kb3ducmV2LnhtbFBLBQYAAAAABAAEAPUAAACMAwAAAAA=&#10;" fillcolor="black" stroked="f"/>
                        <v:rect id="Rectangle 2791" o:spid="_x0000_s2110" style="position:absolute;left:538;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X1cgA&#10;AADeAAAADwAAAGRycy9kb3ducmV2LnhtbESPQWsCMRSE70L/Q3hCb5oYarFbo1Sh0EtBbQ/19ty8&#10;7i5uXtYk1W1/fSMUehxm5htmvuxdK84UYuPZwGSsQBCX3jZcGXh/ex7NQMSEbLH1TAa+KcJycTOY&#10;Y2H9hbd03qVKZAjHAg3UKXWFlLGsyWEc+444e58+OExZhkragJcMd63USt1Lhw3nhRo7WtdUHndf&#10;zsDqYbY6be749Wd72NP+43Cc6qCMuR32T48gEvXpP/zXfrEG9FQr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hfVyAAAAN4AAAAPAAAAAAAAAAAAAAAAAJgCAABk&#10;cnMvZG93bnJldi54bWxQSwUGAAAAAAQABAD1AAAAjQMAAAAA&#10;" fillcolor="black" stroked="f"/>
                        <v:rect id="Rectangle 2792" o:spid="_x0000_s2111" style="position:absolute;left:538;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TsgA&#10;AADeAAAADwAAAGRycy9kb3ducmV2LnhtbESPQWsCMRSE74X+h/AKvXWTbrXo1ihVKHgpqO1Bb8/N&#10;6+7i5mVNUt321zeC0OMwM98wk1lvW3EiHxrHGh4zBYK4dKbhSsPnx9vDCESIyAZbx6ThhwLMprc3&#10;EyyMO/OaTptYiQThUKCGOsaukDKUNVkMmeuIk/flvMWYpK+k8XhOcNvKXKlnabHhtFBjR4uaysPm&#10;22qYj0fz42rA77/r/Y522/1hmHul9f1d//oCIlIf/8PX9tJoyIe5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8rJOyAAAAN4AAAAPAAAAAAAAAAAAAAAAAJgCAABk&#10;cnMvZG93bnJldi54bWxQSwUGAAAAAAQABAD1AAAAjQMAAAAA&#10;" fillcolor="black" stroked="f"/>
                        <v:rect id="Rectangle 2793" o:spid="_x0000_s2112" style="position:absolute;left:538;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qOs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KjrHAAAA3gAAAA8AAAAAAAAAAAAAAAAAmAIAAGRy&#10;cy9kb3ducmV2LnhtbFBLBQYAAAAABAAEAPUAAACMAwAAAAA=&#10;" fillcolor="black" stroked="f"/>
                        <v:rect id="Rectangle 2794" o:spid="_x0000_s2113" style="position:absolute;left:538;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Poc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y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4+hyAAAAN4AAAAPAAAAAAAAAAAAAAAAAJgCAABk&#10;cnMvZG93bnJldi54bWxQSwUGAAAAAAQABAD1AAAAjQMAAAAA&#10;" fillcolor="black" stroked="f"/>
                        <v:rect id="Rectangle 2795" o:spid="_x0000_s2114" style="position:absolute;left:538;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UR1scA&#10;AADeAAAADwAAAGRycy9kb3ducmV2LnhtbESPQWsCMRSE74L/ITyhN026VNHVKLVQ6KWgtod6e25e&#10;dxc3L9sk1a2/3ghCj8PMfMMsVp1txIl8qB1reBwpEMSFMzWXGj4/XodTECEiG2wck4Y/CrBa9nsL&#10;zI0785ZOu1iKBOGQo4YqxjaXMhQVWQwj1xIn79t5izFJX0rj8ZzgtpGZUhNpsea0UGFLLxUVx92v&#10;1bCeTdc/myd+v2wPe9p/HY7jzCutHwbd8xxEpC7+h+/tN6MhG2d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FEdbHAAAA3gAAAA8AAAAAAAAAAAAAAAAAmAIAAGRy&#10;cy9kb3ducmV2LnhtbFBLBQYAAAAABAAEAPUAAACMAwAAAAA=&#10;" fillcolor="black" stroked="f"/>
                        <v:rect id="Rectangle 2796" o:spid="_x0000_s2115" style="position:absolute;left:538;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0T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bRNyAAAAN4AAAAPAAAAAAAAAAAAAAAAAJgCAABk&#10;cnMvZG93bnJldi54bWxQSwUGAAAAAAQABAD1AAAAjQMAAAAA&#10;" fillcolor="black" stroked="f"/>
                        <v:rect id="Rectangle 2797" o:spid="_x0000_s2116" style="position:absolute;left:538;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gP8QA&#10;AADeAAAADwAAAGRycy9kb3ducmV2LnhtbERPy2oCMRTdC/2HcAvuNOlQxU6NUgsFN4KvRd1dJ7cz&#10;g5ObaRJ12q83C8Hl4byn88424kI+1I41vAwVCOLCmZpLDfvd12ACIkRkg41j0vBHAeazp94Uc+Ou&#10;vKHLNpYihXDIUUMVY5tLGYqKLIaha4kT9+O8xZigL6XxeE3htpGZUmNpsebUUGFLnxUVp+3Zali8&#10;TRa/61de/W+OBzp8H0+jzCut+8/dxzuISF18iO/updGQjTK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WID/EAAAA3gAAAA8AAAAAAAAAAAAAAAAAmAIAAGRycy9k&#10;b3ducmV2LnhtbFBLBQYAAAAABAAEAPUAAACJAwAAAAA=&#10;" fillcolor="black" stroked="f"/>
                        <v:rect id="Rectangle 2798" o:spid="_x0000_s2117" style="position:absolute;left:538;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FpMcA&#10;AADeAAAADwAAAGRycy9kb3ducmV2LnhtbESPQWsCMRSE74X+h/AK3mrSRYuuRqkFoZeCWg96e26e&#10;u4ubl20Sddtf3whCj8PMfMNM551txIV8qB1reOkrEMSFMzWXGrZfy+cRiBCRDTaOScMPBZjPHh+m&#10;mBt35TVdNrEUCcIhRw1VjG0uZSgqshj6riVO3tF5izFJX0rj8ZrgtpGZUq/SYs1pocKW3isqTpuz&#10;1bAYjxbfqwF//q4Pe9rvDqdh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haTHAAAA3gAAAA8AAAAAAAAAAAAAAAAAmAIAAGRy&#10;cy9kb3ducmV2LnhtbFBLBQYAAAAABAAEAPUAAACMAwAAAAA=&#10;" fillcolor="black" stroked="f"/>
                        <v:rect id="Rectangle 2799" o:spid="_x0000_s2118" style="position:absolute;left:538;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65M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mk4i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5uuTHAAAA3gAAAA8AAAAAAAAAAAAAAAAAmAIAAGRy&#10;cy9kb3ducmV2LnhtbFBLBQYAAAAABAAEAPUAAACMAwAAAAA=&#10;" fillcolor="black" stroked="f"/>
                        <v:rect id="Rectangle 2800" o:spid="_x0000_s2119" style="position:absolute;left:538;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ff8gA&#10;AADeAAAADwAAAGRycy9kb3ducmV2LnhtbESPT2vCQBTE70K/w/IKvekmoRaNrlKFQi8F//RQb8/s&#10;axLMvo27W41++q4geBxm5jfMdN6ZRpzI+dqygnSQgCAurK65VPC9/eiPQPiArLGxTAou5GE+e+pN&#10;Mdf2zGs6bUIpIoR9jgqqENpcSl9UZNAPbEscvV/rDIYoXSm1w3OEm0ZmSfImDdYcFypsaVlRcdj8&#10;GQWL8WhxXL3y13W939HuZ38YZi5R6uW5e5+ACNSFR/je/tQKsmGW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R9/yAAAAN4AAAAPAAAAAAAAAAAAAAAAAJgCAABk&#10;cnMvZG93bnJldi54bWxQSwUGAAAAAAQABAD1AAAAjQMAAAAA&#10;" fillcolor="black" stroked="f"/>
                        <v:rect id="Rectangle 2801" o:spid="_x0000_s2120" style="position:absolute;left:538;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BCM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gQjHAAAA3gAAAA8AAAAAAAAAAAAAAAAAmAIAAGRy&#10;cy9kb3ducmV2LnhtbFBLBQYAAAAABAAEAPUAAACMAwAAAAA=&#10;" fillcolor="black" stroked="f"/>
                        <v:rect id="Rectangle 2802" o:spid="_x0000_s2121" style="position:absolute;left:538;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kk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ySTyAAAAN4AAAAPAAAAAAAAAAAAAAAAAJgCAABk&#10;cnMvZG93bnJldi54bWxQSwUGAAAAAAQABAD1AAAAjQMAAAAA&#10;" fillcolor="black" stroked="f"/>
                        <v:rect id="Rectangle 2803" o:spid="_x0000_s2122" style="position:absolute;left:538;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858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r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CvOfHAAAA3gAAAA8AAAAAAAAAAAAAAAAAmAIAAGRy&#10;cy9kb3ducmV2LnhtbFBLBQYAAAAABAAEAPUAAACMAwAAAAA=&#10;" fillcolor="black" stroked="f"/>
                        <v:rect id="Rectangle 2804" o:spid="_x0000_s2123" style="position:absolute;left:538;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ZfMgA&#10;AADeAAAADwAAAGRycy9kb3ducmV2LnhtbESPT2vCQBTE7wW/w/IKvdWNoSkaXUWFQi8F//RQb8/s&#10;axLMvo27W41++q4geBxm5jfMZNaZRpzI+dqygkE/AUFcWF1zqeB7+/E6BOEDssbGMim4kIfZtPc0&#10;wVzbM6/ptAmliBD2OSqoQmhzKX1RkUHfty1x9H6tMxiidKXUDs8RbhqZJsm7NFhzXKiwpWVFxWHz&#10;ZxQsRsPFcfXGX9f1fke7n/0hS12i1MtzNx+DCNSFR/je/tQK0iwd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hl8yAAAAN4AAAAPAAAAAAAAAAAAAAAAAJgCAABk&#10;cnMvZG93bnJldi54bWxQSwUGAAAAAAQABAD1AAAAjQMAAAAA&#10;" fillcolor="black" stroked="f"/>
                        <v:rect id="Rectangle 2805" o:spid="_x0000_s2124" style="position:absolute;left:538;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C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2lv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cLyAAAAN4AAAAPAAAAAAAAAAAAAAAAAJgCAABk&#10;cnMvZG93bnJldi54bWxQSwUGAAAAAAQABAD1AAAAjQMAAAAA&#10;" fillcolor="black" stroked="f"/>
                        <v:rect id="Rectangle 2806" o:spid="_x0000_s2125" style="position:absolute;left:538;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ik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h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CKQyAAAAN4AAAAPAAAAAAAAAAAAAAAAAJgCAABk&#10;cnMvZG93bnJldi54bWxQSwUGAAAAAAQABAD1AAAAjQMAAAAA&#10;" fillcolor="black" stroked="f"/>
                        <v:rect id="Rectangle 2807" o:spid="_x0000_s2126" style="position:absolute;left:538;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4sUA&#10;AADeAAAADwAAAGRycy9kb3ducmV2LnhtbERPz2vCMBS+C/sfwht409Qyh9ZGmYOBF0HdDvP22ry1&#10;xealS6JW/3pzGOz48f3OV71pxYWcbywrmIwTEMSl1Q1XCr4+P0YzED4ga2wtk4IbeVgtnwY5Ztpe&#10;eU+XQ6hEDGGfoYI6hC6T0pc1GfRj2xFH7sc6gyFCV0nt8BrDTSvTJHmVBhuODTV29F5TeTqcjYL1&#10;fLb+3b3w9r4vjnT8Lk7T1CVKDZ/7twWIQH34F/+5N1pBOk0n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7bixQAAAN4AAAAPAAAAAAAAAAAAAAAAAJgCAABkcnMv&#10;ZG93bnJldi54bWxQSwUGAAAAAAQABAD1AAAAigMAAAAA&#10;" fillcolor="black" stroked="f"/>
                        <v:rect id="Rectangle 2808" o:spid="_x0000_s2127" style="position:absolute;left:538;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TeccA&#10;AADeAAAADwAAAGRycy9kb3ducmV2LnhtbESPQWsCMRSE74L/IbyCN826aNGtUVQQvAhqe6i35+Z1&#10;d3HzsiZRt/31jVDocZiZb5jZojW1uJPzlWUFw0ECgji3uuJCwcf7pj8B4QOyxtoyKfgmD4t5tzPD&#10;TNsHH+h+DIWIEPYZKihDaDIpfV6SQT+wDXH0vqwzGKJ0hdQOHxFuapkmyas0WHFcKLGhdUn55Xgz&#10;ClbTyeq6H/Hu53A+0enzfBmnLlGq99Iu30AEasN/+K+91QrScTqc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E3nHAAAA3gAAAA8AAAAAAAAAAAAAAAAAmAIAAGRy&#10;cy9kb3ducmV2LnhtbFBLBQYAAAAABAAEAPUAAACMAwAAAAA=&#10;" fillcolor="black" stroked="f"/>
                        <v:rect id="Rectangle 2809" o:spid="_x0000_s2128" style="position:absolute;left:538;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VwWcYA&#10;AADeAAAADwAAAGRycy9kb3ducmV2LnhtbESPy2oCMRSG90LfIZyCO800VLFTo9RCwY3gbVF3x8np&#10;zODkZJpEnfbpzUJw+fPf+KbzzjbiQj7UjjW8DDMQxIUzNZca9ruvwQREiMgGG8ek4Y8CzGdPvSnm&#10;xl15Q5dtLEUa4ZCjhirGNpcyFBVZDEPXEifvx3mLMUlfSuPxmsZtI1WWjaXFmtNDhS19VlSctmer&#10;YfE2WfyuX3n1vzke6PB9PI2Uz7TuP3cf7yAidfERvreXRoMaKZU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VwWcYAAADeAAAADwAAAAAAAAAAAAAAAACYAgAAZHJz&#10;L2Rvd25yZXYueG1sUEsFBgAAAAAEAAQA9QAAAIsDAAAAAA==&#10;" fillcolor="black" stroked="f"/>
                        <v:rect id="Rectangle 2810" o:spid="_x0000_s2129" style="position:absolute;left:538;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nVws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1cLHAAAA3gAAAA8AAAAAAAAAAAAAAAAAmAIAAGRy&#10;cy9kb3ducmV2LnhtbFBLBQYAAAAABAAEAPUAAACMAwAAAAA=&#10;" fillcolor="black" stroked="f"/>
                        <v:rect id="Rectangle 2811" o:spid="_x0000_s2130" style="position:absolute;left:538;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LtcgA&#10;AADeAAAADwAAAGRycy9kb3ducmV2LnhtbESPT2sCMRTE74LfIbxCb5ptqGK3RlGh0Euh/jnU23Pz&#10;uru4eVmTVLf99KYgeBxm5jfMdN7ZRpzJh9qxhqdhBoK4cKbmUsNu+zaYgAgR2WDjmDT8UoD5rN+b&#10;Ym7chdd03sRSJAiHHDVUMba5lKGoyGIYupY4ed/OW4xJ+lIaj5cEt41UWTaWFmtOCxW2tKqoOG5+&#10;rIbly2R5+nzmj7/1YU/7r8NxpHym9eNDt3gFEamL9/Ct/W40qJFSCv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C0u1yAAAAN4AAAAPAAAAAAAAAAAAAAAAAJgCAABk&#10;cnMvZG93bnJldi54bWxQSwUGAAAAAAQABAD1AAAAjQMAAAAA&#10;" fillcolor="black" stroked="f"/>
                        <v:rect id="Rectangle 2812" o:spid="_x0000_s2131" style="position:absolute;left:538;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uLsgA&#10;AADeAAAADwAAAGRycy9kb3ducmV2LnhtbESPQWsCMRSE74X+h/AKvXWzTbXo1ihVKHgpqO1Bb8/N&#10;6+7i5mVNUt321zeC0OMwM98wk1lvW3EiHxrHGh6zHARx6UzDlYbPj7eHEYgQkQ22jknDDwWYTW9v&#10;JlgYd+Y1nTaxEgnCoUANdYxdIWUoa7IYMtcRJ+/LeYsxSV9J4/Gc4LaVKs+fpcWG00KNHS1qKg+b&#10;b6thPh7Nj6sBv/+u9zvabfeHofK51vd3/esLiEh9/A9f20ujQQ2V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4uyAAAAN4AAAAPAAAAAAAAAAAAAAAAAJgCAABk&#10;cnMvZG93bnJldi54bWxQSwUGAAAAAAQABAD1AAAAjQMAAAAA&#10;" fillcolor="black" stroked="f"/>
                        <v:rect id="Rectangle 2813" o:spid="_x0000_s2132" style="position:absolute;left:538;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2Ws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dlrHAAAA3gAAAA8AAAAAAAAAAAAAAAAAmAIAAGRy&#10;cy9kb3ducmV2LnhtbFBLBQYAAAAABAAEAPUAAACMAwAAAAA=&#10;" fillcolor="black" stroked="f"/>
                        <v:rect id="Rectangle 2814" o:spid="_x0000_s2133" style="position:absolute;left:538;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TwcgA&#10;AADeAAAADwAAAGRycy9kb3ducmV2LnhtbESPQWsCMRSE70L/Q3hCb5o1dIuuRqmFQi+FanvQ23Pz&#10;3F3cvGyTVFd/fVMo9DjMzDfMYtXbVpzJh8axhsk4A0FcOtNwpeHz42U0BREissHWMWm4UoDV8m6w&#10;wMK4C2/ovI2VSBAOBWqoY+wKKUNZk8Uwdh1x8o7OW4xJ+koaj5cEt61UWfYoLTacFmrs6Lmm8rT9&#10;thrWs+n66/2B326bw572u8MpVz7T+n7YP81BROrjf/iv/Wo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tPByAAAAN4AAAAPAAAAAAAAAAAAAAAAAJgCAABk&#10;cnMvZG93bnJldi54bWxQSwUGAAAAAAQABAD1AAAAjQMAAAAA&#10;" fillcolor="black" stroked="f"/>
                        <v:rect id="Rectangle 2815" o:spid="_x0000_s2134" style="position:absolute;left:538;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NtscA&#10;AADeAAAADwAAAGRycy9kb3ducmV2LnhtbESPQWsCMRSE74L/ITyhN802VNHVKLVQ6KWgtod6e25e&#10;dxc3L9sk1a2/3ghCj8PMfMMsVp1txIl8qB1reBxlIIgLZ2ouNXx+vA6nIEJENtg4Jg1/FGC17PcW&#10;mBt35i2ddrEUCcIhRw1VjG0uZSgqshhGriVO3rfzFmOSvpTG4znBbSNVlk2kxZrTQoUtvVRUHHe/&#10;VsN6Nl3/bJ74/bI97Gn/dTiOlc+0fhh0z3MQkbr4H76334wGNVZ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TbbHAAAA3gAAAA8AAAAAAAAAAAAAAAAAmAIAAGRy&#10;cy9kb3ducmV2LnhtbFBLBQYAAAAABAAEAPUAAACMAwAAAAA=&#10;" fillcolor="black" stroked="f"/>
                        <v:rect id="Rectangle 2816" o:spid="_x0000_s2135" style="position:absolute;left:538;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oLcgA&#10;AADeAAAADwAAAGRycy9kb3ducmV2LnhtbESPQWsCMRSE74X+h/AKvXWzDbXVrVGqIPQiVNuD3p6b&#10;193FzcuaRN366xuh0OMwM98w42lvW3EiHxrHGh6zHARx6UzDlYavz8XDEESIyAZbx6ThhwJMJ7c3&#10;YyyMO/OKTutYiQThUKCGOsaukDKUNVkMmeuIk/ftvMWYpK+k8XhOcNtKlefP0mLDaaHGjuY1lfv1&#10;0WqYjYazw8cTLy+r3Za2m91+oHyu9f1d//YKIlIf/8N/7XejQQ2UeoH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OgtyAAAAN4AAAAPAAAAAAAAAAAAAAAAAJgCAABk&#10;cnMvZG93bnJldi54bWxQSwUGAAAAAAQABAD1AAAAjQMAAAAA&#10;" fillcolor="black" stroked="f"/>
                        <v:rect id="Rectangle 2817" o:spid="_x0000_s2136" style="position:absolute;left:538;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8X8QA&#10;AADeAAAADwAAAGRycy9kb3ducmV2LnhtbERPy2oCMRTdC/2HcAvuNNNQxU6NUgsFN4KvRd1dJ7cz&#10;g5ObaRJ12q83C8Hl4byn88424kI+1I41vAwzEMSFMzWXGva7r8EERIjIBhvHpOGPAsxnT70p5sZd&#10;eUOXbSxFCuGQo4YqxjaXMhQVWQxD1xIn7sd5izFBX0rj8ZrCbSNVlo2lxZpTQ4UtfVZUnLZnq2Hx&#10;Nln8rl959b85HujwfTyNlM+07j93H+8gInXxIb67l0aDGim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fF/EAAAA3gAAAA8AAAAAAAAAAAAAAAAAmAIAAGRycy9k&#10;b3ducmV2LnhtbFBLBQYAAAAABAAEAPUAAACJAwAAAAA=&#10;" fillcolor="black" stroked="f"/>
                        <v:rect id="Rectangle 2818" o:spid="_x0000_s2137" style="position:absolute;left:538;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xMcA&#10;AADeAAAADwAAAGRycy9kb3ducmV2LnhtbESPQWsCMRSE74X+h/AK3mq2QYuuRqkFoZeCWg96e26e&#10;u4ubl20Sddtf3whCj8PMfMNM551txIV8qB1reOlnIIgLZ2ouNWy/ls8jECEiG2wck4YfCjCfPT5M&#10;MTfuymu6bGIpEoRDjhqqGNtcylBUZDH0XUucvKPzFmOSvpTG4zXBbSNVlr1KizWnhQpbeq+oOG3O&#10;VsNiPFp8rwb8+bs+7Gm/O5yG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v2cTHAAAA3gAAAA8AAAAAAAAAAAAAAAAAmAIAAGRy&#10;cy9kb3ducmV2LnhtbFBLBQYAAAAABAAEAPUAAACMAwAAAAA=&#10;" fillcolor="black" stroked="f"/>
                        <v:rect id="Rectangle 2819" o:spid="_x0000_s2138" style="position:absolute;left:538;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mh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Ql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M5oTHAAAA3gAAAA8AAAAAAAAAAAAAAAAAmAIAAGRy&#10;cy9kb3ducmV2LnhtbFBLBQYAAAAABAAEAPUAAACMAwAAAAA=&#10;" fillcolor="black" stroked="f"/>
                        <v:rect id="Rectangle 2820" o:spid="_x0000_s2139" style="position:absolute;left:538;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DH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AEMfyAAAAN4AAAAPAAAAAAAAAAAAAAAAAJgCAABk&#10;cnMvZG93bnJldi54bWxQSwUGAAAAAAQABAD1AAAAjQMAAAAA&#10;" fillcolor="black" stroked="f"/>
                        <v:rect id="Rectangle 2821" o:spid="_x0000_s2140" style="position:absolute;left:538;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daMgA&#10;AADeAAAADwAAAGRycy9kb3ducmV2LnhtbESPQWsCMRSE74X+h/AKvXWzTbXo1ihVKHgpqO1Bb8/N&#10;6+7i5mVNUt321zeC0OMwM98wk1lvW3EiHxrHGh6zHARx6UzDlYbPj7eHEYgQkQ22jknDDwWYTW9v&#10;JlgYd+Y1nTaxEgnCoUANdYxdIWUoa7IYMtcRJ+/LeYsxSV9J4/Gc4LaVKs+fpcWG00KNHS1qKg+b&#10;b6thPh7Nj6sBv/+u9zvabfeHofK51vd3/esLiEh9/A9f20ujQQ3Vk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0t1oyAAAAN4AAAAPAAAAAAAAAAAAAAAAAJgCAABk&#10;cnMvZG93bnJldi54bWxQSwUGAAAAAAQABAD1AAAAjQMAAAAA&#10;" fillcolor="black" stroked="f"/>
                        <v:rect id="Rectangle 2822" o:spid="_x0000_s2141" style="position:absolute;left:538;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48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kwH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njzyAAAAN4AAAAPAAAAAAAAAAAAAAAAAJgCAABk&#10;cnMvZG93bnJldi54bWxQSwUGAAAAAAQABAD1AAAAjQMAAAAA&#10;" fillcolor="black" stroked="f"/>
                        <v:rect id="Rectangle 2823" o:spid="_x0000_s2142" style="position:absolute;left:538;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gh8gA&#10;AADeAAAADwAAAGRycy9kb3ducmV2LnhtbESPQWsCMRSE74X+h/AKvdWsqxZdjVIFwYugtod6e26e&#10;u4ubl22S6uqvNwWhx2FmvmEms9bU4kzOV5YVdDsJCOLc6ooLBV+fy7chCB+QNdaWScGVPMymz08T&#10;zLS98JbOu1CICGGfoYIyhCaT0uclGfQd2xBH72idwRClK6R2eIlwU8s0Sd6lwYrjQokNLUrKT7tf&#10;o2A+Gs5/Nn1e37aHPe2/D6dB6hKlXl/ajzGIQG34Dz/aK60gHaS9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d+CHyAAAAN4AAAAPAAAAAAAAAAAAAAAAAJgCAABk&#10;cnMvZG93bnJldi54bWxQSwUGAAAAAAQABAD1AAAAjQMAAAAA&#10;" fillcolor="black" stroked="f"/>
                        <v:rect id="Rectangle 2824" o:spid="_x0000_s2143" style="position:absolute;left:538;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FH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9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0UcyAAAAN4AAAAPAAAAAAAAAAAAAAAAAJgCAABk&#10;cnMvZG93bnJldi54bWxQSwUGAAAAAAQABAD1AAAAjQMAAAAA&#10;" fillcolor="black" stroked="f"/>
                        <v:rect id="Rectangle 2825" o:spid="_x0000_s2144" style="position:absolute;left:538;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ba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HaG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6dtryAAAAN4AAAAPAAAAAAAAAAAAAAAAAJgCAABk&#10;cnMvZG93bnJldi54bWxQSwUGAAAAAAQABAD1AAAAjQMAAAAA&#10;" fillcolor="black" stroked="f"/>
                        <v:rect id="Rectangle 2826" o:spid="_x0000_s2145" style="position:absolute;left:538;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8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A+v8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X7wyAAAAN4AAAAPAAAAAAAAAAAAAAAAAJgCAABk&#10;cnMvZG93bnJldi54bWxQSwUGAAAAAAQABAD1AAAAjQMAAAAA&#10;" fillcolor="black" stroked="f"/>
                        <v:rect id="Rectangle 2827" o:spid="_x0000_s2146" style="position:absolute;left:538;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qgsUA&#10;AADeAAAADwAAAGRycy9kb3ducmV2LnhtbERPz2vCMBS+D/wfwhN2m+k6HVpNiw4GuwjTedDbs3lr&#10;i81LTTKt/vXLYbDjx/d7UfSmFRdyvrGs4HmUgCAurW64UrD7en+agvABWWNrmRTcyEORDx4WmGl7&#10;5Q1dtqESMYR9hgrqELpMSl/WZNCPbEccuW/rDIYIXSW1w2sMN61Mk+RVGmw4NtTY0VtN5Wn7YxSs&#10;ZtPV+XPM6/vmeKDD/niapC5R6nHYL+cgAvXhX/zn/tAK0kn6E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uqCxQAAAN4AAAAPAAAAAAAAAAAAAAAAAJgCAABkcnMv&#10;ZG93bnJldi54bWxQSwUGAAAAAAQABAD1AAAAigMAAAAA&#10;" fillcolor="black" stroked="f"/>
                        <v:rect id="Rectangle 2828" o:spid="_x0000_s2147" style="position:absolute;left:538;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PG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n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k8ZyAAAAN4AAAAPAAAAAAAAAAAAAAAAAJgCAABk&#10;cnMvZG93bnJldi54bWxQSwUGAAAAAAQABAD1AAAAjQMAAAAA&#10;" fillcolor="black" stroked="f"/>
                        <v:rect id="Rectangle 2829" o:spid="_x0000_s2148" style="position:absolute;left:538;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V+cYA&#10;AADeAAAADwAAAGRycy9kb3ducmV2LnhtbESPy2rCQBSG90LfYTgFdzppUNHoKFUQ3Aheuqi7Y+Y0&#10;CWbOpDOjpn16ZyG4/PlvfLNFa2pxI+crywo++gkI4tzqigsFX8d1bwzCB2SNtWVS8EceFvO3zgwz&#10;be+8p9shFCKOsM9QQRlCk0np85IM+r5tiKP3Y53BEKUrpHZ4j+OmlmmSjKTBiuNDiQ2tSsovh6tR&#10;sJyMl7+7AW//9+cTnb7Pl2HqEqW67+3nFESgNrzCz/ZGK0iH6S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V+cYAAADeAAAADwAAAAAAAAAAAAAAAACYAgAAZHJz&#10;L2Rvd25yZXYueG1sUEsFBgAAAAAEAAQA9QAAAIsDAAAAAA==&#10;" fillcolor="black" stroked="f"/>
                        <v:rect id="Rectangle 2830" o:spid="_x0000_s2149" style="position:absolute;left:538;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wYs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v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MGLHAAAA3gAAAA8AAAAAAAAAAAAAAAAAmAIAAGRy&#10;cy9kb3ducmV2LnhtbFBLBQYAAAAABAAEAPUAAACMAwAAAAA=&#10;" fillcolor="black" stroked="f"/>
                        <v:rect id="Rectangle 2831" o:spid="_x0000_s2150" style="position:absolute;left:538;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uF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UrhXHAAAA3gAAAA8AAAAAAAAAAAAAAAAAmAIAAGRy&#10;cy9kb3ducmV2LnhtbFBLBQYAAAAABAAEAPUAAACMAwAAAAA=&#10;" fillcolor="black" stroked="f"/>
                        <v:rect id="Rectangle 2832" o:spid="_x0000_s2151" style="position:absolute;left:538;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jsgA&#10;AADeAAAADwAAAGRycy9kb3ducmV2LnhtbESPQWsCMRSE74X+h/AKvdWsqxZdjVIFwYugtod6e26e&#10;u4ubl22S6uqvNwWhx2FmvmEms9bU4kzOV5YVdDsJCOLc6ooLBV+fy7chCB+QNdaWScGVPMymz08T&#10;zLS98JbOu1CICGGfoYIyhCaT0uclGfQd2xBH72idwRClK6R2eIlwU8s0Sd6lwYrjQokNLUrKT7tf&#10;o2A+Gs5/Nn1e37aHPe2/D6dB6hKlXl/ajzGIQG34Dz/aK60gHaT9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AuOyAAAAN4AAAAPAAAAAAAAAAAAAAAAAJgCAABk&#10;cnMvZG93bnJldi54bWxQSwUGAAAAAAQABAD1AAAAjQMAAAAA&#10;" fillcolor="black" stroked="f"/>
                        <v:rect id="Rectangle 2833" o:spid="_x0000_s2152" style="position:absolute;left:538;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T+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Lc/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cZP6yAAAAN4AAAAPAAAAAAAAAAAAAAAAAJgCAABk&#10;cnMvZG93bnJldi54bWxQSwUGAAAAAAQABAD1AAAAjQMAAAAA&#10;" fillcolor="black" stroked="f"/>
                        <v:rect id="Rectangle 2834" o:spid="_x0000_s2153" style="position:absolute;left:538;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02YcgA&#10;AADeAAAADwAAAGRycy9kb3ducmV2LnhtbESPT2vCQBTE74V+h+UVequbBlM0uooKQi8F//RQb8/s&#10;axLMvo27W41++q4geBxm5jfMeNqZRpzI+dqygvdeAoK4sLrmUsH3dvk2AOEDssbGMim4kIfp5Plp&#10;jLm2Z17TaRNKESHsc1RQhdDmUvqiIoO+Z1vi6P1aZzBE6UqpHZ4j3DQyTZIPabDmuFBhS4uKisPm&#10;zyiYDwfz46rPX9f1fke7n/0hS12i1OtLNxuBCNSFR/je/tQK0izt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TZhyAAAAN4AAAAPAAAAAAAAAAAAAAAAAJgCAABk&#10;cnMvZG93bnJldi54bWxQSwUGAAAAAAQABAD1AAAAjQMAAAAA&#10;" fillcolor="black" stroked="f"/>
                        <v:rect id="Rectangle 2835" o:spid="_x0000_s2154" style="position:absolute;left:538;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F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g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76gWyAAAAN4AAAAPAAAAAAAAAAAAAAAAAJgCAABk&#10;cnMvZG93bnJldi54bWxQSwUGAAAAAAQABAD1AAAAjQMAAAAA&#10;" fillcolor="black" stroked="f"/>
                        <v:rect id="Rectangle 2836" o:spid="_x0000_s2155" style="position:absolute;left:538;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Nj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gbv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w2NyAAAAN4AAAAPAAAAAAAAAAAAAAAAAJgCAABk&#10;cnMvZG93bnJldi54bWxQSwUGAAAAAAQABAD1AAAAjQMAAAAA&#10;" fillcolor="black" stroked="f"/>
                        <v:rect id="Rectangle 2837" o:spid="_x0000_s2156" style="position:absolute;left:538;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yZ/8UA&#10;AADeAAAADwAAAGRycy9kb3ducmV2LnhtbERPy4rCMBTdC/MP4Q6403SKilajjILgRvAxi3F3be60&#10;xeamk0TtzNebheDycN6zRWtqcSPnK8sKPvoJCOLc6ooLBV/HdW8MwgdkjbVlUvBHHhbzt84MM23v&#10;vKfbIRQihrDPUEEZQpNJ6fOSDPq+bYgj92OdwRChK6R2eI/hppZpkoykwYpjQ4kNrUrKL4erUbCc&#10;jJe/uwFv//fnE52+z5dh6hKluu/t5xREoDa8xE/3RitIh+kg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Jn/xQAAAN4AAAAPAAAAAAAAAAAAAAAAAJgCAABkcnMv&#10;ZG93bnJldi54bWxQSwUGAAAAAAQABAD1AAAAigMAAAAA&#10;" fillcolor="black" stroked="f"/>
                      </v:group>
                      <v:group id="Group 2838" o:spid="_x0000_s2157" style="position:absolute;left:25;top:596;width:10331;height:7512" coordorigin="19,144" coordsize="2499,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MTZPnIAAAA&#10;3gAAAA8AAAAAAAAAAAAAAAAAqgIAAGRycy9kb3ducmV2LnhtbFBLBQYAAAAABAAEAPoAAACfAwAA&#10;AAA=&#10;">
                        <v:rect id="Rectangle 2839" o:spid="_x0000_s2158" style="position:absolute;left:538;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DJMcA&#10;AADeAAAADwAAAGRycy9kb3ducmV2LnhtbESPy2rCQBSG9wXfYTiF7uqkoREbMxEVCt0U6mVRd8fM&#10;MQlmzsSZqaZ9+s5CcPnz3/iK+WA6cSHnW8sKXsYJCOLK6pZrBbvt+/MUhA/IGjvLpOCXPMzL0UOB&#10;ubZXXtNlE2oRR9jnqKAJoc+l9FVDBv3Y9sTRO1pnMETpaqkdXuO46WSaJBNpsOX40GBPq4aq0+bH&#10;KFi+TZfnr1f+/Fsf9rT/Ppyy1CVKPT0OixmIQEO4h2/tD60gzd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AyTHAAAA3gAAAA8AAAAAAAAAAAAAAAAAmAIAAGRy&#10;cy9kb3ducmV2LnhtbFBLBQYAAAAABAAEAPUAAACMAwAAAAA=&#10;" fillcolor="black" stroked="f"/>
                        <v:rect id="Rectangle 2840" o:spid="_x0000_s2159" style="position:absolute;left:538;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mv8gA&#10;AADeAAAADwAAAGRycy9kb3ducmV2LnhtbESPT2vCQBTE7wW/w/IKvdWNoSkaXUWFQi8F//RQb8/s&#10;axLMvo27W41++q4geBxm5jfMZNaZRpzI+dqygkE/AUFcWF1zqeB7+/E6BOEDssbGMim4kIfZtPc0&#10;wVzbM6/ptAmliBD2OSqoQmhzKX1RkUHfty1x9H6tMxiidKXUDs8RbhqZJsm7NFhzXKiwpWVFxWHz&#10;ZxQsRsPFcfXGX9f1fke7n/0hS12i1MtzNx+DCNSFR/je/tQK0izN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36a/yAAAAN4AAAAPAAAAAAAAAAAAAAAAAJgCAABk&#10;cnMvZG93bnJldi54bWxQSwUGAAAAAAQABAD1AAAAjQMAAAAA&#10;" fillcolor="black" stroked="f"/>
                        <v:rect id="Rectangle 2841" o:spid="_x0000_s2160" style="position:absolute;left:538;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4yMYA&#10;AADeAAAADwAAAGRycy9kb3ducmV2LnhtbERPy2rCQBTdF/yH4Rbc1UmDFps6ES0IboT6WNTdNXOb&#10;hGTupDOjRr++UyiUszqcF2c2700rLuR8bVnB8ygBQVxYXXOp4LBfPU1B+ICssbVMCm7kYZ4PHmaY&#10;aXvlLV12oRSxhH2GCqoQukxKX1Rk0I9sRxy1L+sMhkhdKbXDayw3rUyT5EUarDkuVNjRe0VFszsb&#10;BcvX6fL7Y8yb+/Z0pOPnqZmkLlFq+Ngv3kAE6sO/+S+91grSSQT83olX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04yMYAAADeAAAADwAAAAAAAAAAAAAAAACYAgAAZHJz&#10;L2Rvd25yZXYueG1sUEsFBgAAAAAEAAQA9QAAAIsDAAAAAA==&#10;" fillcolor="black" stroked="f"/>
                        <v:rect id="Rectangle 2842" o:spid="_x0000_s2161" style="position:absolute;left:538;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dU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Z1TyAAAAN4AAAAPAAAAAAAAAAAAAAAAAJgCAABk&#10;cnMvZG93bnJldi54bWxQSwUGAAAAAAQABAD1AAAAjQMAAAAA&#10;" fillcolor="black" stroked="f"/>
                        <v:rect id="Rectangle 2843" o:spid="_x0000_s2162" style="position:absolute;left:538;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FJ8gA&#10;AADeAAAADwAAAGRycy9kb3ducmV2LnhtbESPT2vCQBTE74V+h+UVequbBlM0uooKQi8F//RQb8/s&#10;axLMvo27W41++q4geBxm5jfMeNqZRpzI+dqygvdeAoK4sLrmUsH3dvk2AOEDssbGMim4kIfp5Plp&#10;jLm2Z17TaRNKESHsc1RQhdDmUvqiIoO+Z1vi6P1aZzBE6UqpHZ4j3DQyTZIPabDmuFBhS4uKisPm&#10;zyiYDwfz46rPX9f1fke7n/0hS12i1OtLNxuBCNSFR/je/tQK0izN+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qAUnyAAAAN4AAAAPAAAAAAAAAAAAAAAAAJgCAABk&#10;cnMvZG93bnJldi54bWxQSwUGAAAAAAQABAD1AAAAjQMAAAAA&#10;" fillcolor="black" stroked="f"/>
                        <v:rect id="Rectangle 2844" o:spid="_x0000_s2163" style="position:absolute;left:538;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gvMcA&#10;AADeAAAADwAAAGRycy9kb3ducmV2LnhtbESPQWvCQBSE74L/YXmF3nTTYMRGV1FB6KVQbQ/19sw+&#10;k2D2bdzdavTXu4VCj8PMfMPMFp1pxIWcry0reBkmIIgLq2suFXx9bgYTED4ga2wsk4IbeVjM+70Z&#10;5tpeeUuXXShFhLDPUUEVQptL6YuKDPqhbYmjd7TOYIjSlVI7vEa4aWSaJGNpsOa4UGFL64qK0+7H&#10;KFi9TlbnjxG/37eHPe2/D6csdYlSz0/dcgoiUBf+w3/tN60gzdIs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koLzHAAAA3gAAAA8AAAAAAAAAAAAAAAAAmAIAAGRy&#10;cy9kb3ducmV2LnhtbFBLBQYAAAAABAAEAPUAAACMAwAAAAA=&#10;" fillcolor="black" stroked="f"/>
                        <v:rect id="Rectangle 2845" o:spid="_x0000_s2164" style="position:absolute;left:538;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y8gA&#10;AADeAAAADwAAAGRycy9kb3ducmV2LnhtbESPT2vCQBTE70K/w/IKvemmoRGbukoVBC9C/XPQ2zP7&#10;mgSzb9PdVWM/fbcgeBxm5jfMeNqZRlzI+dqygtdBAoK4sLrmUsFuu+iPQPiArLGxTApu5GE6eeqN&#10;Mdf2ymu6bEIpIoR9jgqqENpcSl9UZNAPbEscvW/rDIYoXSm1w2uEm0amSTKUBmuOCxW2NK+oOG3O&#10;RsHsfTT7+Xrj1e/6eKDD/njKUpco9fLcfX6ACNSFR/jeXmoFaZZm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j7LyAAAAN4AAAAPAAAAAAAAAAAAAAAAAJgCAABk&#10;cnMvZG93bnJldi54bWxQSwUGAAAAAAQABAD1AAAAjQMAAAAA&#10;" fillcolor="black" stroked="f"/>
                        <v:rect id="Rectangle 2846" o:spid="_x0000_s2165" style="position:absolute;left:538;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bU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3qbUMkAAADeAAAADwAAAAAAAAAAAAAAAACYAgAA&#10;ZHJzL2Rvd25yZXYueG1sUEsFBgAAAAAEAAQA9QAAAI4DAAAAAA==&#10;" fillcolor="black" stroked="f"/>
                        <v:rect id="Rectangle 2847" o:spid="_x0000_s2166" style="position:absolute;left:538;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PIsYA&#10;AADeAAAADwAAAGRycy9kb3ducmV2LnhtbERPy2rCQBTdF/yH4Ra6q5OGRmzMRFQodFOoj0XdXTPX&#10;JJi5E2emmvbrOwvB5eG8i/lgOnEh51vLCl7GCQjiyuqWawW77fvzFIQPyBo7y6TglzzMy9FDgbm2&#10;V17TZRNqEUPY56igCaHPpfRVQwb92PbEkTtaZzBE6GqpHV5juOlkmiQTabDl2NBgT6uGqtPmxyhY&#10;vk2X569X/vxbH/a0/z6cstQlSj09DosZiEBDuItv7g+tIM3S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UPIsYAAADeAAAADwAAAAAAAAAAAAAAAACYAgAAZHJz&#10;L2Rvd25yZXYueG1sUEsFBgAAAAAEAAQA9QAAAIsDAAAAAA==&#10;" fillcolor="black" stroked="f"/>
                        <v:rect id="Rectangle 2848" o:spid="_x0000_s2167" style="position:absolute;left:538;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qucgA&#10;AADeAAAADwAAAGRycy9kb3ducmV2LnhtbESPT2vCQBTE7wW/w/IKvdVNQ1M0uooKhV4K/umh3p7Z&#10;ZxLMvo27W41++q4geBxm5jfMeNqZRpzI+dqygrd+AoK4sLrmUsHP5vN1AMIHZI2NZVJwIQ/TSe9p&#10;jLm2Z17RaR1KESHsc1RQhdDmUvqiIoO+b1vi6O2tMxiidKXUDs8RbhqZJsmHNFhzXKiwpUVFxWH9&#10;ZxTMh4P5cfnO39fVbkvb390hS12i1MtzNxuBCNSFR/je/tIK0izN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q5yAAAAN4AAAAPAAAAAAAAAAAAAAAAAJgCAABk&#10;cnMvZG93bnJldi54bWxQSwUGAAAAAAQABAD1AAAAjQMAAAAA&#10;" fillcolor="black" stroked="f"/>
                        <v:rect id="Rectangle 2849" o:spid="_x0000_s2168" style="position:absolute;left:538;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m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ROo4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JmcYAAADeAAAADwAAAAAAAAAAAAAAAACYAgAAZHJz&#10;L2Rvd25yZXYueG1sUEsFBgAAAAAEAAQA9QAAAIsDAAAAAA==&#10;" fillcolor="black" stroked="f"/>
                        <v:rect id="Rectangle 2850" o:spid="_x0000_s2169" style="position:absolute;left:538;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sA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mw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2wCyAAAAN4AAAAPAAAAAAAAAAAAAAAAAJgCAABk&#10;cnMvZG93bnJldi54bWxQSwUGAAAAAAQABAD1AAAAjQMAAAAA&#10;" fillcolor="black" stroked="f"/>
                        <v:rect id="Rectangle 2851" o:spid="_x0000_s2170" style="position:absolute;left:538;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yd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YT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h8nXHAAAA3gAAAA8AAAAAAAAAAAAAAAAAmAIAAGRy&#10;cy9kb3ducmV2LnhtbFBLBQYAAAAABAAEAPUAAACMAwAAAAA=&#10;" fillcolor="black" stroked="f"/>
                        <v:rect id="Rectangle 2852" o:spid="_x0000_s2171" style="position:absolute;left:538;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X7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67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VfuyAAAAN4AAAAPAAAAAAAAAAAAAAAAAJgCAABk&#10;cnMvZG93bnJldi54bWxQSwUGAAAAAAQABAD1AAAAjQMAAAAA&#10;" fillcolor="black" stroked="f"/>
                        <v:rect id="Rectangle 2853" o:spid="_x0000_s2172" style="position:absolute;left:538;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Pm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o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xM+ayAAAAN4AAAAPAAAAAAAAAAAAAAAAAJgCAABk&#10;cnMvZG93bnJldi54bWxQSwUGAAAAAAQABAD1AAAAjQMAAAAA&#10;" fillcolor="black" stroked="f"/>
                        <v:rect id="Rectangle 2854" o:spid="_x0000_s2173" style="position:absolute;left:538;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qAcgA&#10;AADeAAAADwAAAGRycy9kb3ducmV2LnhtbESPT2vCQBTE70K/w/IKvemmoRGbukoVBC9C/XPQ2zP7&#10;mgSzb9PdVWM/fbcgeBxm5jfMeNqZRlzI+dqygtdBAoK4sLrmUsFuu+iPQPiArLGxTApu5GE6eeqN&#10;Mdf2ymu6bEIpIoR9jgqqENpcSl9UZNAPbEscvW/rDIYoXSm1w2uEm0amSTKUBmuOCxW2NK+oOG3O&#10;RsHsfTT7+Xrj1e/6eKDD/njKUpco9fLcfX6ACNSFR/jeXmoFaZYO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GoByAAAAN4AAAAPAAAAAAAAAAAAAAAAAJgCAABk&#10;cnMvZG93bnJldi54bWxQSwUGAAAAAAQABAD1AAAAjQMAAAAA&#10;" fillcolor="black" stroked="f"/>
                        <v:rect id="Rectangle 2855" o:spid="_x0000_s2174" style="position:absolute;left:538;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0dsgA&#10;AADeAAAADwAAAGRycy9kb3ducmV2LnhtbESPT2vCQBTE74V+h+UVvNVNgwaNrlILBS8F/x309sy+&#10;JsHs23R31bSf3i0IHoeZ+Q0znXemERdyvras4K2fgCAurK65VLDbfr6OQPiArLGxTAp+ycN89vw0&#10;xVzbK6/psgmliBD2OSqoQmhzKX1RkUHfty1x9L6tMxiidKXUDq8RbhqZJkkmDdYcFyps6aOi4rQ5&#10;GwWL8Wjxsxrw19/6eKDD/ngapi5RqvfSvU9ABOrCI3xvL7WCdJh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vR2yAAAAN4AAAAPAAAAAAAAAAAAAAAAAJgCAABk&#10;cnMvZG93bnJldi54bWxQSwUGAAAAAAQABAD1AAAAjQMAAAAA&#10;" fillcolor="black" stroked="f"/>
                        <v:rect id="Rectangle 2856" o:spid="_x0000_s2175" style="position:absolute;left:538;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R7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B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FlHtyAAAAN4AAAAPAAAAAAAAAAAAAAAAAJgCAABk&#10;cnMvZG93bnJldi54bWxQSwUGAAAAAAQABAD1AAAAjQMAAAAA&#10;" fillcolor="black" stroked="f"/>
                        <v:rect id="Rectangle 2857" o:spid="_x0000_s2176" style="position:absolute;left:538;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Fn8QA&#10;AADeAAAADwAAAGRycy9kb3ducmV2LnhtbERPz2vCMBS+C/sfwht409SiotUoUxC8CNPtMG/P5tkW&#10;m5cuiVr315uDsOPH93u+bE0tbuR8ZVnBoJ+AIM6trrhQ8P216U1A+ICssbZMCh7kYbl468wx0/bO&#10;e7odQiFiCPsMFZQhNJmUPi/JoO/bhjhyZ+sMhghdIbXDeww3tUyTZCwNVhwbSmxoXVJ+OVyNgtV0&#10;svr9HPLub3860vHndBmlLlGq+95+zEAEasO/+OXeagXpKB3H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xZ/EAAAA3gAAAA8AAAAAAAAAAAAAAAAAmAIAAGRycy9k&#10;b3ducmV2LnhtbFBLBQYAAAAABAAEAPUAAACJAwAAAAA=&#10;" fillcolor="black" stroked="f"/>
                        <v:rect id="Rectangle 2858" o:spid="_x0000_s2177" style="position:absolute;left:538;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VgB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qa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YATHAAAA3gAAAA8AAAAAAAAAAAAAAAAAmAIAAGRy&#10;cy9kb3ducmV2LnhtbFBLBQYAAAAABAAEAPUAAACMAwAAAAA=&#10;" fillcolor="black" stroked="f"/>
                        <v:rect id="Rectangle 2859" o:spid="_x0000_s2178" style="position:absolute;left:538;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fRMcA&#10;AADeAAAADwAAAGRycy9kb3ducmV2LnhtbESPzWrCQBSF94LvMFyhO50YarVpRtFCoRuhahd1d81c&#10;k2DmTpyZxtin7ywKXR7OH1++6k0jOnK+tqxgOklAEBdW11wq+Dy8jRcgfEDW2FgmBXfysFoOBzlm&#10;2t54R90+lCKOsM9QQRVCm0npi4oM+oltiaN3ts5giNKVUju8xXHTyDRJnqTBmuNDhS29VlRc9t9G&#10;weZ5sbl+PPL2Z3c60vHrdJmlLlHqYdSvX0AE6sN/+K/9rhWks3Qe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mX0THAAAA3gAAAA8AAAAAAAAAAAAAAAAAmAIAAGRy&#10;cy9kb3ducmV2LnhtbFBLBQYAAAAABAAEAPUAAACMAwAAAAA=&#10;" fillcolor="black" stroked="f"/>
                        <v:rect id="Rectangle 2860" o:spid="_x0000_s2179" style="position:absolute;left:538;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638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X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vrfyAAAAN4AAAAPAAAAAAAAAAAAAAAAAJgCAABk&#10;cnMvZG93bnJldi54bWxQSwUGAAAAAAQABAD1AAAAjQMAAAAA&#10;" fillcolor="black" stroked="f"/>
                        <v:rect id="Rectangle 2861" o:spid="_x0000_s2180" style="position:absolute;left:538;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kqMgA&#10;AADeAAAADwAAAGRycy9kb3ducmV2LnhtbESPQWsCMRSE74X+h/AKvXWzDbXVrVGqIPQiVNuD3p6b&#10;193FzcuaRN366xuh0OMwM98w42lvW3EiHxrHGh6zHARx6UzDlYavz8XDEESIyAZbx6ThhwJMJ7c3&#10;YyyMO/OKTutYiQThUKCGOsaukDKUNVkMmeuIk/ftvMWYpK+k8XhOcNtKlefP0mLDaaHGjuY1lfv1&#10;0WqYjYazw8cTLy+r3Za2m91+oHyu9f1d//YKIlIf/8N/7XejQQ3Ui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GSoyAAAAN4AAAAPAAAAAAAAAAAAAAAAAJgCAABk&#10;cnMvZG93bnJldi54bWxQSwUGAAAAAAQABAD1AAAAjQMAAAAA&#10;" fillcolor="black" stroked="f"/>
                        <v:rect id="Rectangle 2862" o:spid="_x0000_s2181" style="position:absolute;left:538;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M8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C+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9MEzyAAAAN4AAAAPAAAAAAAAAAAAAAAAAJgCAABk&#10;cnMvZG93bnJldi54bWxQSwUGAAAAAAQABAD1AAAAjQMAAAAA&#10;" fillcolor="black" stroked="f"/>
                        <v:rect id="Rectangle 2863" o:spid="_x0000_s2182" style="position:absolute;left:538;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ZR8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h7G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HVlHyAAAAN4AAAAPAAAAAAAAAAAAAAAAAJgCAABk&#10;cnMvZG93bnJldi54bWxQSwUGAAAAAAQABAD1AAAAjQMAAAAA&#10;" fillcolor="black" stroked="f"/>
                        <v:rect id="Rectangle 2864" o:spid="_x0000_s2183" style="position:absolute;left:538;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H83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1H83MkAAADeAAAADwAAAAAAAAAAAAAAAACYAgAA&#10;ZHJzL2Rvd25yZXYueG1sUEsFBgAAAAAEAAQA9QAAAI4DAAAAAA==&#10;" fillcolor="black" stroked="f"/>
                        <v:rect id="Rectangle 2865" o:spid="_x0000_s2184" style="position:absolute;left:538;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Niq8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3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2KryAAAAN4AAAAPAAAAAAAAAAAAAAAAAJgCAABk&#10;cnMvZG93bnJldi54bWxQSwUGAAAAAAQABAD1AAAAjQMAAAAA&#10;" fillcolor="black" stroked="f"/>
                        <v:rect id="Rectangle 2866" o:spid="_x0000_s2185" style="position:absolute;left:538;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M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aj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8cwyAAAAN4AAAAPAAAAAAAAAAAAAAAAAJgCAABk&#10;cnMvZG93bnJldi54bWxQSwUGAAAAAAQABAD1AAAAjQMAAAAA&#10;" fillcolor="black" stroked="f"/>
                        <v:rect id="Rectangle 2867" o:spid="_x0000_s2186" style="position:absolute;left:538;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TQsUA&#10;AADeAAAADwAAAGRycy9kb3ducmV2LnhtbERPz2vCMBS+C/4P4Qm7aWqZ03WNooPBLsLUHebt2Tzb&#10;YvNSk6zW/fXLYbDjx/c7X/WmER05X1tWMJ0kIIgLq2suFXwe3sYLED4ga2wsk4I7eVgth4McM21v&#10;vKNuH0oRQ9hnqKAKoc2k9EVFBv3EtsSRO1tnMEToSqkd3mK4aWSaJE/SYM2xocKWXisqLvtvo2Dz&#10;vNhcPx55+7M7Hen4dbrMUpco9TDq1y8gAvXhX/znftcK0lk6j3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FNCxQAAAN4AAAAPAAAAAAAAAAAAAAAAAJgCAABkcnMv&#10;ZG93bnJldi54bWxQSwUGAAAAAAQABAD1AAAAigMAAAAA&#10;" fillcolor="black" stroked="f"/>
                        <v:rect id="Rectangle 2868" o:spid="_x0000_s2187" style="position:absolute;left:538;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22cgA&#10;AADeAAAADwAAAGRycy9kb3ducmV2LnhtbESPzWsCMRTE7wX/h/AEbzXr4udqFC0UeinUj4Penpvn&#10;7uLmZZukuu1f3xSEHoeZ+Q2zWLWmFjdyvrKsYNBPQBDnVldcKDjsX5+nIHxA1lhbJgXf5GG17Dwt&#10;MNP2zlu67UIhIoR9hgrKEJpMSp+XZND3bUMcvYt1BkOUrpDa4T3CTS3TJBlLgxXHhRIbeikpv+6+&#10;jILNbLr5/Bjy+8/2fKLT8XwdpS5Rqtdt13MQgdrwH36037SCdJROZ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PbZyAAAAN4AAAAPAAAAAAAAAAAAAAAAAJgCAABk&#10;cnMvZG93bnJldi54bWxQSwUGAAAAAAQABAD1AAAAjQMAAAAA&#10;" fillcolor="black" stroked="f"/>
                        <v:rect id="Rectangle 2869" o:spid="_x0000_s2188" style="position:absolute;left:538;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vY8YA&#10;AADeAAAADwAAAGRycy9kb3ducmV2LnhtbESPy2rCQBSG9wXfYThCd3Vi0BKjo2hB6KbgbaG7Y+aY&#10;BDNn0pmppn16Z1Fw+fPf+GaLzjTiRs7XlhUMBwkI4sLqmksFh/36LQPhA7LGxjIp+CUPi3nvZYa5&#10;tnfe0m0XShFH2OeooAqhzaX0RUUG/cC2xNG7WGcwROlKqR3e47hpZJok79JgzfGhwpY+Kiquux+j&#10;YDXJVt+bEX/9bc8nOh3P13HqEqVe+91yCiJQF57h//anVpCO0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MvY8YAAADeAAAADwAAAAAAAAAAAAAAAACYAgAAZHJz&#10;L2Rvd25yZXYueG1sUEsFBgAAAAAEAAQA9QAAAIsDAAAAAA==&#10;" fillcolor="black" stroked="f"/>
                        <v:rect id="Rectangle 2870" o:spid="_x0000_s2189" style="position:absolute;left:538;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MgA&#10;AADeAAAADwAAAGRycy9kb3ducmV2LnhtbESPQWvCQBSE74L/YXmF3nRjqBKjq2ih0EtBbQ/19sy+&#10;JsHs23R3q9Ff7wpCj8PMfMPMl51pxImcry0rGA0TEMSF1TWXCr4+3wYZCB+QNTaWScGFPCwX/d4c&#10;c23PvKXTLpQiQtjnqKAKoc2l9EVFBv3QtsTR+7HOYIjSlVI7PEe4aWSaJBNpsOa4UGFLrxUVx92f&#10;UbCeZuvfzQt/XLeHPe2/D8dx6hKlnp+61QxEoC78hx/td60gHaf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4r4yAAAAN4AAAAPAAAAAAAAAAAAAAAAAJgCAABk&#10;cnMvZG93bnJldi54bWxQSwUGAAAAAAQABAD1AAAAjQMAAAAA&#10;" fillcolor="black" stroked="f"/>
                        <v:rect id="Rectangle 2871" o:spid="_x0000_s2190" style="position:absolute;left:538;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Uj8gA&#10;AADeAAAADwAAAGRycy9kb3ducmV2LnhtbESPQWsCMRSE74X+h/AEbzVr0LKuRqkFoZdCtT3o7bl5&#10;7i5uXrZJ1G1/fVMo9DjMzDfMYtXbVlzJh8axhvEoA0FcOtNwpeHjffOQgwgR2WDrmDR8UYDV8v5u&#10;gYVxN97SdRcrkSAcCtRQx9gVUoayJoth5Dri5J2ctxiT9JU0Hm8JblupsuxRWmw4LdTY0XNN5Xl3&#10;sRrWs3z9+Tbh1+/t8UCH/fE8VT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RSPyAAAAN4AAAAPAAAAAAAAAAAAAAAAAJgCAABk&#10;cnMvZG93bnJldi54bWxQSwUGAAAAAAQABAD1AAAAjQMAAAAA&#10;" fillcolor="black" stroked="f"/>
                        <v:rect id="Rectangle 2872" o:spid="_x0000_s2191" style="position:absolute;left:538;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F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bEUyAAAAN4AAAAPAAAAAAAAAAAAAAAAAJgCAABk&#10;cnMvZG93bnJldi54bWxQSwUGAAAAAAQABAD1AAAAjQMAAAAA&#10;" fillcolor="black" stroked="f"/>
                        <v:rect id="Rectangle 2873" o:spid="_x0000_s2192" style="position:absolute;left:538;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pYMgA&#10;AADeAAAADwAAAGRycy9kb3ducmV2LnhtbESPQWvCQBSE70L/w/IK3nTToCVNXaUKghehag/19sy+&#10;JsHs23R31eiv7xYEj8PMfMNMZp1pxJmcry0reBkmIIgLq2suFXztloMMhA/IGhvLpOBKHmbTp94E&#10;c20vvKHzNpQiQtjnqKAKoc2l9EVFBv3QtsTR+7HOYIjSlVI7vES4aWSaJK/SYM1xocKWFhUVx+3J&#10;KJi/ZfPfzxGvb5vDnvbfh+M4dYlS/efu4x1EoC48wvf2SitIx2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ClgyAAAAN4AAAAPAAAAAAAAAAAAAAAAAJgCAABk&#10;cnMvZG93bnJldi54bWxQSwUGAAAAAAQABAD1AAAAjQMAAAAA&#10;" fillcolor="black" stroked="f"/>
                        <v:rect id="Rectangle 2874" o:spid="_x0000_s2193" style="position:absolute;left:538;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M+8gA&#10;AADeAAAADwAAAGRycy9kb3ducmV2LnhtbESPT2vCQBTE74LfYXmF3nTT0JQYXUULhV4K9c9Bb8/s&#10;Mwlm36a7W41++m6h0OMwM79hZovetOJCzjeWFTyNExDEpdUNVwp227dRDsIHZI2tZVJwIw+L+XAw&#10;w0LbK6/psgmViBD2BSqoQ+gKKX1Zk0E/th1x9E7WGQxRukpqh9cIN61Mk+RFGmw4LtTY0WtN5Xnz&#10;bRSsJvnq6/OZP+7r44EO++M5S12i1ONDv5yCCNSH//Bf+10rSLM0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Iz7yAAAAN4AAAAPAAAAAAAAAAAAAAAAAJgCAABk&#10;cnMvZG93bnJldi54bWxQSwUGAAAAAAQABAD1AAAAjQMAAAAA&#10;" fillcolor="black" stroked="f"/>
                        <v:rect id="Rectangle 2875" o:spid="_x0000_s2194" style="position:absolute;left:538;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SjMgA&#10;AADeAAAADwAAAGRycy9kb3ducmV2LnhtbESPT2vCQBTE70K/w/IKvZlNQ5UYXaUWCr0U/HfQ2zP7&#10;mgSzb9Pdrab99G5B8DjMzG+Y2aI3rTiT841lBc9JCoK4tLrhSsFu+z7MQfiArLG1TAp+ycNi/jCY&#10;YaHthdd03oRKRAj7AhXUIXSFlL6syaBPbEccvS/rDIYoXSW1w0uEm1ZmaTqWBhuOCzV29FZTedr8&#10;GAXLSb78Xr3w59/6eKDD/ngaZS5V6umxf52CCNSHe/jW/tAKslGW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hKMyAAAAN4AAAAPAAAAAAAAAAAAAAAAAJgCAABk&#10;cnMvZG93bnJldi54bWxQSwUGAAAAAAQABAD1AAAAjQMAAAAA&#10;" fillcolor="black" stroked="f"/>
                        <v:rect id="Rectangle 2876" o:spid="_x0000_s2195" style="position:absolute;left:538;top:152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3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N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rcXyAAAAN4AAAAPAAAAAAAAAAAAAAAAAJgCAABk&#10;cnMvZG93bnJldi54bWxQSwUGAAAAAAQABAD1AAAAjQMAAAAA&#10;" fillcolor="black" stroked="f"/>
                        <v:rect id="Rectangle 2877" o:spid="_x0000_s2196" style="position:absolute;left:538;top:1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jZcUA&#10;AADeAAAADwAAAGRycy9kb3ducmV2LnhtbERPy2rCQBTdF/yH4Qrd1YlBS4yOogWhm4Kvhe6umWsS&#10;zNxJZ6aa9uudRcHl4bxni8404kbO15YVDAcJCOLC6ppLBYf9+i0D4QOyxsYyKfglD4t572WGubZ3&#10;3tJtF0oRQ9jnqKAKoc2l9EVFBv3AtsSRu1hnMEToSqkd3mO4aWSaJO/SYM2xocKWPioqrrsfo2A1&#10;yVbfmxF//W3PJzodz9dx6hKlXvvdcgoiUBee4n/3p1aQjt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SNlxQAAAN4AAAAPAAAAAAAAAAAAAAAAAJgCAABkcnMv&#10;ZG93bnJldi54bWxQSwUGAAAAAAQABAD1AAAAigMAAAAA&#10;" fillcolor="black" stroked="f"/>
                        <v:rect id="Rectangle 2878" o:spid="_x0000_s2197" style="position:absolute;left:538;top:1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mG/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aT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Yb+yAAAAN4AAAAPAAAAAAAAAAAAAAAAAJgCAABk&#10;cnMvZG93bnJldi54bWxQSwUGAAAAAAQABAD1AAAAjQMAAAAA&#10;" fillcolor="black" stroked="f"/>
                        <v:rect id="Rectangle 2879" o:spid="_x0000_s2198" style="position:absolute;left:538;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5v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Te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ub7HAAAA3gAAAA8AAAAAAAAAAAAAAAAAmAIAAGRy&#10;cy9kb3ducmV2LnhtbFBLBQYAAAAABAAEAPUAAACMAwAAAAA=&#10;" fillcolor="black" stroked="f"/>
                        <v:rect id="Rectangle 2880" o:spid="_x0000_s2199" style="position:absolute;left:538;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cJccA&#10;AADeAAAADwAAAGRycy9kb3ducmV2LnhtbESPQWsCMRSE74L/IbyCN826aNGtUVQQvAhqe6i35+Z1&#10;d3HzsiZRt/31jVDocZiZb5jZojW1uJPzlWUFw0ECgji3uuJCwcf7pj8B4QOyxtoyKfgmD4t5tzPD&#10;TNsHH+h+DIWIEPYZKihDaDIpfV6SQT+wDXH0vqwzGKJ0hdQOHxFuapkmyas0WHFcKLGhdUn55Xgz&#10;ClbTyeq6H/Hu53A+0enzfBmnLlGq99Iu30AEasN/+K+91QrScTo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HCXHAAAA3gAAAA8AAAAAAAAAAAAAAAAAmAIAAGRy&#10;cy9kb3ducmV2LnhtbFBLBQYAAAAABAAEAPUAAACMAwAAAAA=&#10;" fillcolor="black" stroked="f"/>
                        <v:rect id="Rectangle 2881" o:spid="_x0000_s2200" style="position:absolute;left:538;top:155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CU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0glLHAAAA3gAAAA8AAAAAAAAAAAAAAAAAmAIAAGRy&#10;cy9kb3ducmV2LnhtbFBLBQYAAAAABAAEAPUAAACMAwAAAAA=&#10;" fillcolor="black" stroked="f"/>
                        <v:rect id="Rectangle 2882" o:spid="_x0000_s2201" style="position:absolute;left:538;top:1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fJyAAAAN4AAAAPAAAAAAAAAAAAAAAAAJgCAABk&#10;cnMvZG93bnJldi54bWxQSwUGAAAAAAQABAD1AAAAjQMAAAAA&#10;" fillcolor="black" stroked="f"/>
                        <v:rect id="Rectangle 2883" o:spid="_x0000_s2202" style="position:absolute;left:538;top:1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v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Rv73HAAAA3gAAAA8AAAAAAAAAAAAAAAAAmAIAAGRy&#10;cy9kb3ducmV2LnhtbFBLBQYAAAAABAAEAPUAAACMAwAAAAA=&#10;" fillcolor="black" stroked="f"/>
                        <v:rect id="Rectangle 2884" o:spid="_x0000_s2203" style="position:absolute;left:538;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0aJsgA&#10;AADeAAAADwAAAGRycy9kb3ducmV2LnhtbESPT2vCQBTE7wW/w/IKvdVNQ1M0uooKhV4K/umh3p7Z&#10;ZxLMvo27W41++q4geBxm5jfMeNqZRpzI+dqygrd+AoK4sLrmUsHP5vN1AMIHZI2NZVJwIQ/TSe9p&#10;jLm2Z17RaR1KESHsc1RQhdDmUvqiIoO+b1vi6O2tMxiidKXUDs8RbhqZJsmHNFhzXKiwpUVFxWH9&#10;ZxTMh4P5cfnO39fVbkvb390hS12i1MtzNxuBCNSFR/je/tIK0iwd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XRomyAAAAN4AAAAPAAAAAAAAAAAAAAAAAJgCAABk&#10;cnMvZG93bnJldi54bWxQSwUGAAAAAAQABAD1AAAAjQMAAAAA&#10;" fillcolor="black" stroked="f"/>
                        <v:rect id="Rectangle 2885" o:spid="_x0000_s2204" style="position:absolute;left:538;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U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oZ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hFHHAAAA3gAAAA8AAAAAAAAAAAAAAAAAmAIAAGRy&#10;cy9kb3ducmV2LnhtbFBLBQYAAAAABAAEAPUAAACMAwAAAAA=&#10;" fillcolor="black" stroked="f"/>
                        <v:rect id="Rectangle 2886" o:spid="_x0000_s2205" style="position:absolute;left:538;top:157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ysgA&#10;AADeAAAADwAAAGRycy9kb3ducmV2LnhtbESPzWsCMRTE7wX/h/AEbzXr4udqFC0UeinUj4Penpvn&#10;7uLmZZukuu1f3xSEHoeZ+Q2zWLWmFjdyvrKsYNBPQBDnVldcKDjsX5+nIHxA1lhbJgXf5GG17Dwt&#10;MNP2zlu67UIhIoR9hgrKEJpMSp+XZND3bUMcvYt1BkOUrpDa4T3CTS3TJBlLgxXHhRIbeikpv+6+&#10;jILNbLr5/Bjy+8/2fKLT8XwdpS5Rqtdt13MQgdrwH36037SCdJTOJ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yHKyAAAAN4AAAAPAAAAAAAAAAAAAAAAAJgCAABk&#10;cnMvZG93bnJldi54bWxQSwUGAAAAAAQABAD1AAAAjQMAAAAA&#10;" fillcolor="black" stroked="f"/>
                        <v:rect id="Rectangle 2887" o:spid="_x0000_s2206" style="position:absolute;left:538;top:1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1uMUA&#10;AADeAAAADwAAAGRycy9kb3ducmV2LnhtbERPz2vCMBS+C/4P4Q28aboyh3ZGsYOBF2E6D3p7Nm9t&#10;sXnpklirf/1yGOz48f1erHrTiI6cry0reJ4kIIgLq2suFRy+PsYzED4ga2wsk4I7eVgth4MFZtre&#10;eEfdPpQihrDPUEEVQptJ6YuKDPqJbYkj922dwRChK6V2eIvhppFpkrxKgzXHhgpbeq+ouOyvRkE+&#10;n+U/ny+8fezOJzodz5dp6hKlRk/9+g1EoD78i//cG60gnabz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LW4xQAAAN4AAAAPAAAAAAAAAAAAAAAAAJgCAABkcnMv&#10;ZG93bnJldi54bWxQSwUGAAAAAAQABAD1AAAAigMAAAAA&#10;" fillcolor="black" stroked="f"/>
                        <v:rect id="Rectangle 2888" o:spid="_x0000_s2207" style="position:absolute;left:538;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QI8gA&#10;AADeAAAADwAAAGRycy9kb3ducmV2LnhtbESPT2vCQBTE74LfYXmF3nTTUIuJrqJCoZeCf3qot2f2&#10;mQSzb+PuVtN++q4geBxm5jfMdN6ZRlzI+dqygpdhAoK4sLrmUsHX7n0wBuEDssbGMin4JQ/zWb83&#10;xVzbK2/osg2liBD2OSqoQmhzKX1RkUE/tC1x9I7WGQxRulJqh9cIN41Mk+RNGqw5LlTY0qqi4rT9&#10;MQqW2Xh5Xr/y59/msKf99+E0Sl2i1PNTt5iACNSFR/je/tAK0lGaZ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BAjyAAAAN4AAAAPAAAAAAAAAAAAAAAAAJgCAABk&#10;cnMvZG93bnJldi54bWxQSwUGAAAAAAQABAD1AAAAjQMAAAAA&#10;" fillcolor="black" stroked="f"/>
                        <v:rect id="Rectangle 2889" o:spid="_x0000_s2208" style="position:absolute;left:538;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jpM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elE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BI6THAAAA3gAAAA8AAAAAAAAAAAAAAAAAmAIAAGRy&#10;cy9kb3ducmV2LnhtbFBLBQYAAAAABAAEAPUAAACMAwAAAAA=&#10;" fillcolor="black" stroked="f"/>
                        <v:rect id="Rectangle 2890" o:spid="_x0000_s2209" style="position:absolute;left:538;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GP8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YY/yAAAAN4AAAAPAAAAAAAAAAAAAAAAAJgCAABk&#10;cnMvZG93bnJldi54bWxQSwUGAAAAAAQABAD1AAAAjQMAAAAA&#10;" fillcolor="black" stroked="f"/>
                        <v:rect id="Rectangle 2891" o:spid="_x0000_s2210" style="position:absolute;left:538;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8YSMgA&#10;AADeAAAADwAAAGRycy9kb3ducmV2LnhtbESPQWsCMRSE74X+h/AKvXWTbrXo1ihVKHgpqO1Bb8/N&#10;6+7i5mVNUt321zeC0OMwM98wk1lvW3EiHxrHGh4zBYK4dKbhSsPnx9vDCESIyAZbx6ThhwLMprc3&#10;EyyMO/OaTptYiQThUKCGOsaukDKUNVkMmeuIk/flvMWYpK+k8XhOcNvKXKlnabHhtFBjR4uaysPm&#10;22qYj0fz42rA77/r/Y522/1hmHul9f1d//oCIlIf/8PX9tJoyId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xhIyAAAAN4AAAAPAAAAAAAAAAAAAAAAAJgCAABk&#10;cnMvZG93bnJldi54bWxQSwUGAAAAAAQABAD1AAAAjQMAAAAA&#10;" fillcolor="black" stroked="f"/>
                        <v:rect id="Rectangle 2892" o:spid="_x0000_s2211" style="position:absolute;left:538;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908gA&#10;AADeAAAADwAAAGRycy9kb3ducmV2LnhtbESPQWsCMRSE74X+h/AKvdWkay26GqUWhF4EtT3U23Pz&#10;uru4edkmUdf++kYQPA4z8w0zmXW2EUfyoXas4bmnQBAXztRcavj6XDwNQYSIbLBxTBrOFGA2vb+b&#10;YG7cidd03MRSJAiHHDVUMba5lKGoyGLouZY4eT/OW4xJ+lIaj6cEt43MlHqVFmtOCxW29F5Rsd8c&#10;rIb5aDj/Xb3w8m+929L2e7cfZF5p/fjQvY1BROriLXxtfxgN2aCv+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73TyAAAAN4AAAAPAAAAAAAAAAAAAAAAAJgCAABk&#10;cnMvZG93bnJldi54bWxQSwUGAAAAAAQABAD1AAAAjQMAAAAA&#10;" fillcolor="black" stroked="f"/>
                        <v:rect id="Rectangle 2893" o:spid="_x0000_s2212" style="position:absolute;left:538;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lp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f1A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olp8kAAADeAAAADwAAAAAAAAAAAAAAAACYAgAA&#10;ZHJzL2Rvd25yZXYueG1sUEsFBgAAAAAEAAQA9QAAAI4DAAAAAA==&#10;" fillcolor="black" stroked="f"/>
                        <v:rect id="Rectangle 2894" o:spid="_x0000_s2213" style="position:absolute;left:538;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PMkA&#10;AADeAAAADwAAAGRycy9kb3ducmV2LnhtbESPT0sDMRTE7wW/Q3iCtzZxdaVdmxYrFLwI9s+hvb1u&#10;nrtLNy9rkrarn94UBI/DzPyGmc5724oz+dA41nA/UiCIS2carjRsN8vhGESIyAZbx6ThmwLMZzeD&#10;KRbGXXhF53WsRIJwKFBDHWNXSBnKmiyGkeuIk/fpvMWYpK+k8XhJcNvKTKknabHhtFBjR681lcf1&#10;yWpYTMaLr49Hfv9ZHfa03x2OeeaV1ne3/csziEh9/A//td+Mhix/UD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APMkAAADeAAAADwAAAAAAAAAAAAAAAACYAgAA&#10;ZHJzL2Rvd25yZXYueG1sUEsFBgAAAAAEAAQA9QAAAI4DAAAAAA==&#10;" fillcolor="black" stroked="f"/>
                        <v:rect id="Rectangle 2895" o:spid="_x0000_s2214" style="position:absolute;left:538;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eS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e1B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QeS8kAAADeAAAADwAAAAAAAAAAAAAAAACYAgAA&#10;ZHJzL2Rvd25yZXYueG1sUEsFBgAAAAAEAAQA9QAAAI4DAAAAAA==&#10;" fillcolor="black" stroked="f"/>
                        <v:rect id="Rectangle 2896" o:spid="_x0000_s2215" style="position:absolute;left:538;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70M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Pag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i70MkAAADeAAAADwAAAAAAAAAAAAAAAACYAgAA&#10;ZHJzL2Rvd25yZXYueG1sUEsFBgAAAAAEAAQA9QAAAI4DAAAAAA==&#10;" fillcolor="black" stroked="f"/>
                        <v:rect id="Rectangle 2897" o:spid="_x0000_s2216" style="position:absolute;left:538;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vosUA&#10;AADeAAAADwAAAGRycy9kb3ducmV2LnhtbERPTWsCMRC9F/wPYYTeatKtFl2NooVCL0K1HvQ2bqa7&#10;i5vJmqS6+uubQ6HHx/ueLTrbiAv5UDvW8DxQIIgLZ2ouNey+3p/GIEJENtg4Jg03CrCY9x5mmBt3&#10;5Q1dtrEUKYRDjhqqGNtcylBUZDEMXEucuG/nLcYEfSmNx2sKt43MlHqVFmtODRW29FZRcdr+WA2r&#10;yXh1/hzy+r45HuiwP55GmVdaP/a75RREpC7+i//cH0ZDNnpR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ixQAAAN4AAAAPAAAAAAAAAAAAAAAAAJgCAABkcnMv&#10;ZG93bnJldi54bWxQSwUGAAAAAAQABAD1AAAAigMAAAAA&#10;" fillcolor="black" stroked="f"/>
                        <v:rect id="Rectangle 2898" o:spid="_x0000_s2217" style="position:absolute;left:538;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KO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4o5yAAAAN4AAAAPAAAAAAAAAAAAAAAAAJgCAABk&#10;cnMvZG93bnJldi54bWxQSwUGAAAAAAQABAD1AAAAjQMAAAAA&#10;" fillcolor="black" stroked="f"/>
                        <v:rect id="Rectangle 2899" o:spid="_x0000_s2218" style="position:absolute;left:538;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1eccA&#10;AADeAAAADwAAAGRycy9kb3ducmV2LnhtbESPzWrCQBSF94W+w3AL7urEWEVTx9AIgptCtV3o7pq5&#10;TYKZO+nMqGmfvrMQXB7OH98i700rLuR8Y1nBaJiAIC6tbrhS8PW5fp6B8AFZY2uZFPySh3z5+LDA&#10;TNsrb+myC5WII+wzVFCH0GVS+rImg35oO+LofVtnMETpKqkdXuO4aWWaJFNpsOH4UGNHq5rK0+5s&#10;FBTzWfHz8cLvf9vjgQ7742mSukSpwVP/9goiUB/u4Vt7oxWkk/Eo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tXnHAAAA3gAAAA8AAAAAAAAAAAAAAAAAmAIAAGRy&#10;cy9kb3ducmV2LnhtbFBLBQYAAAAABAAEAPUAAACMAwAAAAA=&#10;" fillcolor="black" stroked="f"/>
                        <v:rect id="Rectangle 2900" o:spid="_x0000_s2219" style="position:absolute;left:538;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Q4s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egp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BDiyAAAAN4AAAAPAAAAAAAAAAAAAAAAAJgCAABk&#10;cnMvZG93bnJldi54bWxQSwUGAAAAAAQABAD1AAAAjQMAAAAA&#10;" fillcolor="black" stroked="f"/>
                        <v:rect id="Rectangle 2901" o:spid="_x0000_s2220" style="position:absolute;left:538;top:17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Olc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o6VyAAAAN4AAAAPAAAAAAAAAAAAAAAAAJgCAABk&#10;cnMvZG93bnJldi54bWxQSwUGAAAAAAQABAD1AAAAjQMAAAAA&#10;" fillcolor="black" stroked="f"/>
                        <v:rect id="Rectangle 2902" o:spid="_x0000_s2221" style="position:absolute;left:538;top:17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rD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DQ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isOyAAAAN4AAAAPAAAAAAAAAAAAAAAAAJgCAABk&#10;cnMvZG93bnJldi54bWxQSwUGAAAAAAQABAD1AAAAjQMAAAAA&#10;" fillcolor="black" stroked="f"/>
                        <v:rect id="Rectangle 2903" o:spid="_x0000_s2222" style="position:absolute;left:538;top:17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ze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I7N6yAAAAN4AAAAPAAAAAAAAAAAAAAAAAJgCAABk&#10;cnMvZG93bnJldi54bWxQSwUGAAAAAAQABAD1AAAAjQMAAAAA&#10;" fillcolor="black" stroked="f"/>
                        <v:rect id="Rectangle 2904" o:spid="_x0000_s2223" style="position:absolute;left:538;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W4c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bxbhyAAAAN4AAAAPAAAAAAAAAAAAAAAAAJgCAABk&#10;cnMvZG93bnJldi54bWxQSwUGAAAAAAQABAD1AAAAjQMAAAAA&#10;" fillcolor="black" stroked="f"/>
                        <v:rect id="Rectangle 2905" o:spid="_x0000_s2224" style="position:absolute;left:538;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IlskA&#10;AADeAAAADwAAAGRycy9kb3ducmV2LnhtbESPzWsCMRTE7wX/h/CE3mrW9QPdGqUKhV6E+nHQ23Pz&#10;uru4edkmqa7+9Y1Q6HGYmd8ws0VranEh5yvLCvq9BARxbnXFhYL97v1lAsIHZI21ZVJwIw+Leedp&#10;hpm2V97QZRsKESHsM1RQhtBkUvq8JIO+Zxvi6H1ZZzBE6QqpHV4j3NQyTZKxNFhxXCixoVVJ+Xn7&#10;YxQsp5Pl9+eQ1/fN6UjHw+k8Sl2i1HO3fXsFEagN/+G/9odWkI4G/T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2IlskAAADeAAAADwAAAAAAAAAAAAAAAACYAgAA&#10;ZHJzL2Rvd25yZXYueG1sUEsFBgAAAAAEAAQA9QAAAI4DAAAAAA==&#10;" fillcolor="black" stroked="f"/>
                        <v:rect id="Rectangle 2906" o:spid="_x0000_s2225" style="position:absolute;left:538;top:17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Dc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5/w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S0NyAAAAN4AAAAPAAAAAAAAAAAAAAAAAJgCAABk&#10;cnMvZG93bnJldi54bWxQSwUGAAAAAAQABAD1AAAAjQMAAAAA&#10;" fillcolor="black" stroked="f"/>
                        <v:rect id="Rectangle 2907" o:spid="_x0000_s2226" style="position:absolute;left:538;top:17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5f8YA&#10;AADeAAAADwAAAGRycy9kb3ducmV2LnhtbERPz2vCMBS+D/Y/hDfwNlPrFO2MZRUEL4PpdtDbs3lr&#10;i81Ll0Tt9tcvB8Hjx/d7kfemFRdyvrGsYDRMQBCXVjdcKfj6XD/PQPiArLG1TAp+yUO+fHxYYKbt&#10;lbd02YVKxBD2GSqoQ+gyKX1Zk0E/tB1x5L6tMxgidJXUDq8x3LQyTZKpNNhwbKixo1VN5Wl3NgqK&#10;+az4+Xjh97/t8UCH/fE0SV2i1OCpf3sFEagPd/HNvdEK0sl4F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65f8YAAADeAAAADwAAAAAAAAAAAAAAAACYAgAAZHJz&#10;L2Rvd25yZXYueG1sUEsFBgAAAAAEAAQA9QAAAIsDAAAAAA==&#10;" fillcolor="black" stroked="f"/>
                        <v:rect id="Rectangle 2908" o:spid="_x0000_s2227" style="position:absolute;left:538;top:17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5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jr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hzkyAAAAN4AAAAPAAAAAAAAAAAAAAAAAJgCAABk&#10;cnMvZG93bnJldi54bWxQSwUGAAAAAAQABAD1AAAAjQMAAAAA&#10;" fillcolor="black" stroked="f"/>
                        <v:rect id="Rectangle 2909" o:spid="_x0000_s2228" style="position:absolute;left:538;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x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5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0f8THAAAA3gAAAA8AAAAAAAAAAAAAAAAAmAIAAGRy&#10;cy9kb3ducmV2LnhtbFBLBQYAAAAABAAEAPUAAACMAwAAAAA=&#10;" fillcolor="black" stroked="f"/>
                        <v:rect id="Rectangle 2910" o:spid="_x0000_s2229" style="position:absolute;left:538;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aX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ONpfyAAAAN4AAAAPAAAAAAAAAAAAAAAAAJgCAABk&#10;cnMvZG93bnJldi54bWxQSwUGAAAAAAQABAD1AAAAjQMAAAAA&#10;" fillcolor="black" stroked="f"/>
                        <v:rect id="Rectangle 2911" o:spid="_x0000_s2230" style="position:absolute;left:538;top:18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EKMgA&#10;AADeAAAADwAAAGRycy9kb3ducmV2LnhtbESPQWsCMRSE74X+h/AKvXWzTbXo1ihVKHgpqO1Bb8/N&#10;6+7i5mVNUt321zeC0OMwM98wk1lvW3EiHxrHGh6zHARx6UzDlYbPj7eHEYgQkQ22jknDDwWYTW9v&#10;JlgYd+Y1nTaxEgnCoUANdYxdIWUoa7IYMtcRJ+/LeYsxSV9J4/Gc4LaVKs+fpcWG00KNHS1qKg+b&#10;b6thPh7Nj6sBv/+u9zvabfeHofK51vd3/esLiEh9/A9f20ujQQ2fl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6kQoyAAAAN4AAAAPAAAAAAAAAAAAAAAAAJgCAABk&#10;cnMvZG93bnJldi54bWxQSwUGAAAAAAQABAD1AAAAjQMAAAAA&#10;" fillcolor="black" stroked="f"/>
                        <v:rect id="Rectangle 2912" o:spid="_x0000_s2231" style="position:absolute;left:538;top:18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hs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yk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uGzyAAAAN4AAAAPAAAAAAAAAAAAAAAAAJgCAABk&#10;cnMvZG93bnJldi54bWxQSwUGAAAAAAQABAD1AAAAjQMAAAAA&#10;" fillcolor="black" stroked="f"/>
                        <v:rect id="Rectangle 2913" o:spid="_x0000_s2232" style="position:absolute;left:538;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95x8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S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3nHyAAAAN4AAAAPAAAAAAAAAAAAAAAAAJgCAABk&#10;cnMvZG93bnJldi54bWxQSwUGAAAAAAQABAD1AAAAjQMAAAAA&#10;" fillcolor="black" stroked="f"/>
                        <v:rect id="Rectangle 2914" o:spid="_x0000_s2233" style="position:absolute;left:538;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X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9xcyAAAAN4AAAAPAAAAAAAAAAAAAAAAAJgCAABk&#10;cnMvZG93bnJldi54bWxQSwUGAAAAAAQABAD1AAAAjQMAAAAA&#10;" fillcolor="black" stroked="f"/>
                        <v:rect id="Rectangle 2915" o:spid="_x0000_s2234" style="position:absolute;left:538;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CK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vHc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UIryAAAAN4AAAAPAAAAAAAAAAAAAAAAAJgCAABk&#10;cnMvZG93bnJldi54bWxQSwUGAAAAAAQABAD1AAAAjQMAAAAA&#10;" fillcolor="black" stroked="f"/>
                        <v:rect id="Rectangle 2916" o:spid="_x0000_s2235" style="position:absolute;left:538;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3ns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cv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eewyAAAAN4AAAAPAAAAAAAAAAAAAAAAAJgCAABk&#10;cnMvZG93bnJldi54bWxQSwUGAAAAAAQABAD1AAAAjQMAAAAA&#10;" fillcolor="black" stroked="f"/>
                        <v:rect id="Rectangle 2917" o:spid="_x0000_s2236" style="position:absolute;left:538;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zwsUA&#10;AADeAAAADwAAAGRycy9kb3ducmV2LnhtbERPz2vCMBS+D/wfwhN2m+k6HVpNiw4GuwjTedDbs3lr&#10;i81LTTKt/vXLYbDjx/d7UfSmFRdyvrGs4HmUgCAurW64UrD7en+agvABWWNrmRTcyEORDx4WmGl7&#10;5Q1dtqESMYR9hgrqELpMSl/WZNCPbEccuW/rDIYIXSW1w2sMN61Mk+RVGmw4NtTY0VtN5Wn7YxSs&#10;ZtPV+XPM6/vmeKDD/niapC5R6nHYL+cgAvXhX/zn/tAK0slL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nPCxQAAAN4AAAAPAAAAAAAAAAAAAAAAAJgCAABkcnMv&#10;ZG93bnJldi54bWxQSwUGAAAAAAQABAD1AAAAigMAAAAA&#10;" fillcolor="black" stroked="f"/>
                        <v:rect id="Rectangle 2918" o:spid="_x0000_s2237" style="position:absolute;left:538;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7WW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wn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TtZZyAAAAN4AAAAPAAAAAAAAAAAAAAAAAJgCAABk&#10;cnMvZG93bnJldi54bWxQSwUGAAAAAAQABAD1AAAAjQMAAAAA&#10;" fillcolor="black" stroked="f"/>
                        <v:rect id="Rectangle 2919" o:spid="_x0000_s2238" style="position:absolute;left:538;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3pGccA&#10;AADeAAAADwAAAGRycy9kb3ducmV2LnhtbESPy2rCQBSG9wXfYTgFd3XSWEWjo2ih0I1QLwvdHTPH&#10;JJg5k86Mmvr0nYXg8ue/8U3nranFlZyvLCt47yUgiHOrKy4U7LZfbyMQPiBrrC2Tgj/yMJ91XqaY&#10;aXvjNV03oRBxhH2GCsoQmkxKn5dk0PdsQxy9k3UGQ5SukNrhLY6bWqZJMpQGK44PJTb0WVJ+3lyM&#10;guV4tPz9+eDVfX080GF/PA9SlyjVfW0XExCB2vAMP9rfWkE66Pc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6RnHAAAA3gAAAA8AAAAAAAAAAAAAAAAAmAIAAGRy&#10;cy9kb3ducmV2LnhtbFBLBQYAAAAABAAEAPUAAACMAwAAAAA=&#10;" fillcolor="black" stroked="f"/>
                        <v:rect id="Rectangle 2920" o:spid="_x0000_s2239" style="position:absolute;left:538;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Mg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Aw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UyCyAAAAN4AAAAPAAAAAAAAAAAAAAAAAJgCAABk&#10;cnMvZG93bnJldi54bWxQSwUGAAAAAAQABAD1AAAAjQMAAAAA&#10;" fillcolor="black" stroked="f"/>
                        <v:rect id="Rectangle 2921" o:spid="_x0000_s2240" style="position:absolute;left:538;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S9c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wM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9L1yAAAAN4AAAAPAAAAAAAAAAAAAAAAAJgCAABk&#10;cnMvZG93bnJldi54bWxQSwUGAAAAAAQABAD1AAAAjQMAAAAA&#10;" fillcolor="black" stroked="f"/>
                        <v:rect id="Rectangle 2922" o:spid="_x0000_s2241" style="position:absolute;left:538;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93bsgA&#10;AADeAAAADwAAAGRycy9kb3ducmV2LnhtbESPQWvCQBSE7wX/w/KE3uqmSS0aXaUWCr0I1XrQ2zP7&#10;mgSzb9PdrUZ/vSsUPA4z8w0znXemEUdyvras4HmQgCAurK65VLD5/ngagfABWWNjmRScycN81nuY&#10;Yq7tiVd0XIdSRAj7HBVUIbS5lL6oyKAf2JY4ej/WGQxRulJqh6cIN41Mk+RVGqw5LlTY0ntFxWH9&#10;ZxQsxqPF79cLLy+r/Y522/1hmLpEqcd+9zYBEagL9/B/+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3duyAAAAN4AAAAPAAAAAAAAAAAAAAAAAJgCAABk&#10;cnMvZG93bnJldi54bWxQSwUGAAAAAAQABAD1AAAAjQMAAAAA&#10;" fillcolor="black" stroked="f"/>
                        <v:rect id="Rectangle 2923" o:spid="_x0000_s2242" style="position:absolute;left:538;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vGs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O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u8ayAAAAN4AAAAPAAAAAAAAAAAAAAAAAJgCAABk&#10;cnMvZG93bnJldi54bWxQSwUGAAAAAAQABAD1AAAAjQMAAAAA&#10;" fillcolor="black" stroked="f"/>
                        <v:rect id="Rectangle 2924" o:spid="_x0000_s2243" style="position:absolute;left:538;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KgcgA&#10;AADeAAAADwAAAGRycy9kb3ducmV2LnhtbESPQWvCQBSE7wX/w/KE3uqmsSkaXaUWCr0I1XrQ2zP7&#10;mgSzb9PdrUZ/vSsUPA4z8w0znXemEUdyvras4HmQgCAurK65VLD5/ngagfABWWNjmRScycN81nuY&#10;Yq7tiVd0XIdSRAj7HBVUIbS5lL6oyKAf2JY4ej/WGQxRulJqh6cIN41Mk+RVGqw5LlTY0ntFxWH9&#10;ZxQsxqPF79cLLy+r/Y522/0hS12i1GO/e5uACNSFe/i//akVpNlw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kqByAAAAN4AAAAPAAAAAAAAAAAAAAAAAJgCAABk&#10;cnMvZG93bnJldi54bWxQSwUGAAAAAAQABAD1AAAAjQMAAAAA&#10;" fillcolor="black" stroked="f"/>
                        <v:rect id="Rectangle 2925" o:spid="_x0000_s2244" style="position:absolute;left:538;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U9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CNT2yAAAAN4AAAAPAAAAAAAAAAAAAAAAAJgCAABk&#10;cnMvZG93bnJldi54bWxQSwUGAAAAAAQABAD1AAAAjQMAAAAA&#10;" fillcolor="black" stroked="f"/>
                        <v:rect id="Rectangle 2926" o:spid="_x0000_s2245" style="position:absolute;left:538;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xbckA&#10;AADeAAAADwAAAGRycy9kb3ducmV2LnhtbESPT2sCMRTE70K/Q3iF3jTbtf7papRaKPQiqPVQb8/N&#10;c3dx87JNUl399I0g9DjMzG+Y6bw1tTiR85VlBc+9BARxbnXFhYLt10d3DMIHZI21ZVJwIQ/z2UNn&#10;ipm2Z17TaRMKESHsM1RQhtBkUvq8JIO+Zxvi6B2sMxiidIXUDs8RbmqZJslQGqw4LpTY0HtJ+XHz&#10;axQsXseLn9ULL6/r/Y523/vjIHWJUk+P7dsERKA2/Ifv7U+tIB30+y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RxbckAAADeAAAADwAAAAAAAAAAAAAAAACYAgAA&#10;ZHJzL2Rvd25yZXYueG1sUEsFBgAAAAAEAAQA9QAAAI4DAAAAAA==&#10;" fillcolor="black" stroked="f"/>
                        <v:rect id="Rectangle 2927" o:spid="_x0000_s2246" style="position:absolute;left:538;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lH8UA&#10;AADeAAAADwAAAGRycy9kb3ducmV2LnhtbERPu27CMBTdK/EP1q3EVpyGgiBgEFSq1AWpPAbYLvEl&#10;iYivU9tAytfXAxLj0XlP562pxZWcrywreO8lIIhzqysuFOy2X28jED4ga6wtk4I/8jCfdV6mmGl7&#10;4zVdN6EQMYR9hgrKEJpMSp+XZND3bEMcuZN1BkOErpDa4S2Gm1qmSTKUBiuODSU29FlSft5cjILl&#10;eLT8/fng1X19PNBhfzwPUpco1X1tFxMQgdrwFD/c31pBOuj3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UfxQAAAN4AAAAPAAAAAAAAAAAAAAAAAJgCAABkcnMv&#10;ZG93bnJldi54bWxQSwUGAAAAAAQABAD1AAAAigMAAAAA&#10;" fillcolor="black" stroked="f"/>
                        <v:rect id="Rectangle 2928" o:spid="_x0000_s2247" style="position:absolute;left:538;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Ah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D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0CEyAAAAN4AAAAPAAAAAAAAAAAAAAAAAJgCAABk&#10;cnMvZG93bnJldi54bWxQSwUGAAAAAAQABAD1AAAAjQMAAAAA&#10;" fillcolor="black" stroked="f"/>
                        <v:rect id="Rectangle 2929" o:spid="_x0000_s2248" style="position:absolute;left:538;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aZMcA&#10;AADeAAAADwAAAGRycy9kb3ducmV2LnhtbESPzWrCQBSF9wXfYbhCd3ViqqKpE9FCoZuC2i50d83c&#10;JiGZO+nMVNM+vbMQXB7OH99y1ZtWnMn52rKC8SgBQVxYXXOp4Ovz7WkOwgdkja1lUvBHHlb54GGJ&#10;mbYX3tF5H0oRR9hnqKAKocuk9EVFBv3IdsTR+7bOYIjSlVI7vMRx08o0SWbSYM3xocKOXisqmv2v&#10;UbBZzDc/2wl//O9ORzoeTs00dYlSj8N+/QIiUB/u4Vv7XStIp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mmTHAAAA3gAAAA8AAAAAAAAAAAAAAAAAmAIAAGRy&#10;cy9kb3ducmV2LnhtbFBLBQYAAAAABAAEAPUAAACMAwAAAAA=&#10;" fillcolor="black" stroked="f"/>
                        <v:rect id="Rectangle 2930" o:spid="_x0000_s2249" style="position:absolute;left:538;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5z//yAAAAN4AAAAPAAAAAAAAAAAAAAAAAJgCAABk&#10;cnMvZG93bnJldi54bWxQSwUGAAAAAAQABAD1AAAAjQMAAAAA&#10;" fillcolor="black" stroked="f"/>
                        <v:rect id="Rectangle 2931" o:spid="_x0000_s2250" style="position:absolute;left:538;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Whi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aGIyAAAAN4AAAAPAAAAAAAAAAAAAAAAAJgCAABk&#10;cnMvZG93bnJldi54bWxQSwUGAAAAAAQABAD1AAAAjQMAAAAA&#10;" fillcolor="black" stroked="f"/>
                        <v:rect id="Rectangle 2932" o:spid="_x0000_s2251" style="position:absolute;left:538;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EE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6O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QQTyAAAAN4AAAAPAAAAAAAAAAAAAAAAAJgCAABk&#10;cnMvZG93bnJldi54bWxQSwUGAAAAAAQABAD1AAAAjQMAAAAA&#10;" fillcolor="black" stroked="f"/>
                        <v:rect id="Rectangle 2933" o:spid="_x0000_s2252" style="position:absolute;left:538;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cZ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5f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CcZ8kAAADeAAAADwAAAAAAAAAAAAAAAACYAgAA&#10;ZHJzL2Rvd25yZXYueG1sUEsFBgAAAAAEAAQA9QAAAI4DAAAAAA==&#10;" fillcolor="black" stroked="f"/>
                        <v:rect id="Rectangle 2934" o:spid="_x0000_s2253" style="position:absolute;left:538;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w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3Dn8yAAAAN4AAAAPAAAAAAAAAAAAAAAAAJgCAABk&#10;cnMvZG93bnJldi54bWxQSwUGAAAAAAQABAD1AAAAjQMAAAAA&#10;" fillcolor="black" stroked="f"/>
                        <v:rect id="Rectangle 2935" o:spid="_x0000_s2254" style="position:absolute;left:538;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ni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9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DqeLyAAAAN4AAAAPAAAAAAAAAAAAAAAAAJgCAABk&#10;cnMvZG93bnJldi54bWxQSwUGAAAAAAQABAD1AAAAjQMAAAAA&#10;" fillcolor="black" stroked="f"/>
                        <v:rect id="Rectangle 2936" o:spid="_x0000_s2255" style="position:absolute;left:538;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ICE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G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gIQyAAAAN4AAAAPAAAAAAAAAAAAAAAAAJgCAABk&#10;cnMvZG93bnJldi54bWxQSwUGAAAAAAQABAD1AAAAjQMAAAAA&#10;" fillcolor="black" stroked="f"/>
                        <v:rect id="Rectangle 2937" o:spid="_x0000_s2256" style="position:absolute;left:538;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WYsYA&#10;AADeAAAADwAAAGRycy9kb3ducmV2LnhtbERPz2vCMBS+D/wfwhN2m6mdinamooPBLgN1O+jt2by1&#10;pc1Ll2Ta7a83B8Hjx/d7uepNK87kfG1ZwXiUgCAurK65VPD1+fY0B+EDssbWMin4Iw+rfPCwxEzb&#10;C+/ovA+liCHsM1RQhdBlUvqiIoN+ZDviyH1bZzBE6EqpHV5iuGllmiQzabDm2FBhR68VFc3+1yjY&#10;LOabn+2EP/53pyMdD6dmmrpEqcdhv34BEagPd/HN/a4VpNPnS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WYsYAAADeAAAADwAAAAAAAAAAAAAAAACYAgAAZHJz&#10;L2Rvd25yZXYueG1sUEsFBgAAAAAEAAQA9QAAAIsDAAAAAA==&#10;" fillcolor="black" stroked="f"/>
                        <v:rect id="Rectangle 2938" o:spid="_x0000_s2257" style="position:absolute;left:538;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z+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TP5yAAAAN4AAAAPAAAAAAAAAAAAAAAAAJgCAABk&#10;cnMvZG93bnJldi54bWxQSwUGAAAAAAQABAD1AAAAjQMAAAAA&#10;" fillcolor="black" stroked="f"/>
                        <v:rect id="Rectangle 2939" o:spid="_x0000_s2258" style="position:absolute;left:538;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uccA&#10;AADeAAAADwAAAGRycy9kb3ducmV2LnhtbESPzWrCQBSF9wXfYbhCd3ViNEWjo6hQ6Eaotou6u2au&#10;STBzJ85MNfr0nUWhy8P545svO9OIKzlfW1YwHCQgiAuray4VfH2+vUxA+ICssbFMCu7kYbnoPc0x&#10;1/bGO7ruQyniCPscFVQhtLmUvqjIoB/Yljh6J+sMhihdKbXDWxw3jUyT5FUarDk+VNjSpqLivP8x&#10;CtbTyfryMebtY3c80OH7eM5Slyj13O9WMxCBuvAf/mu/awVpNso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yDLnHAAAA3gAAAA8AAAAAAAAAAAAAAAAAmAIAAGRy&#10;cy9kb3ducmV2LnhtbFBLBQYAAAAABAAEAPUAAACMAwAAAAA=&#10;" fillcolor="black" stroked="f"/>
                        <v:rect id="Rectangle 2940" o:spid="_x0000_s2259" style="position:absolute;left:538;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6pI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qkiyAAAAN4AAAAPAAAAAAAAAAAAAAAAAJgCAABk&#10;cnMvZG93bnJldi54bWxQSwUGAAAAAAQABAD1AAAAjQMAAAAA&#10;" fillcolor="black" stroked="f"/>
                        <v:rect id="Rectangle 2941" o:spid="_x0000_s2260" style="position:absolute;left:538;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3V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7DdVyAAAAN4AAAAPAAAAAAAAAAAAAAAAAJgCAABk&#10;cnMvZG93bnJldi54bWxQSwUGAAAAAAQABAD1AAAAjQMAAAAA&#10;" fillcolor="black" stroked="f"/>
                        <v:shape id="Freeform 2942" o:spid="_x0000_s2261" style="position:absolute;left:19;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yMcA&#10;AADeAAAADwAAAGRycy9kb3ducmV2LnhtbESPQWvCQBSE74X+h+UJ3upGxSKpq6hQKHrR2Ai9PbKv&#10;2WD2bchuNfrrXaHgcZiZb5jZorO1OFPrK8cKhoMEBHHhdMWlgu/D59sUhA/IGmvHpOBKHhbz15cZ&#10;ptpdeE/nLJQiQtinqMCE0KRS+sKQRT9wDXH0fl1rMUTZllK3eIlwW8tRkrxLixXHBYMNrQ0Vp+zP&#10;Ksiq9W6V59t8Y24rP5W74w8lR6X6vW75ASJQF57h//aXVjCajCdj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XA8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oval id="Oval 2943" o:spid="_x0000_s2262" style="position:absolute;left:1884;top:1103;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0rckA&#10;AADeAAAADwAAAGRycy9kb3ducmV2LnhtbESP3WrCQBSE74W+w3IKvTObWH9K6iptUVCkVWPp9SF7&#10;mgSzZ0N21fTt3YLg5TAz3zDTeWdqcabWVZYVJFEMgji3uuJCwfdh2X8B4TyyxtoyKfgjB/PZQ2+K&#10;qbYX3tM584UIEHYpKii9b1IpXV6SQRfZhjh4v7Y16INsC6lbvAS4qeUgjsfSYMVhocSGPkrKj9nJ&#10;KNgdVutk+z78in+On+NNs6jyZJIp9fTYvb2C8NT5e/jWXmkFg9HzaAj/d8IV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w0rckAAADeAAAADwAAAAAAAAAAAAAAAACYAgAA&#10;ZHJzL2Rvd25yZXYueG1sUEsFBgAAAAAEAAQA9QAAAI4DAAAAAA==&#10;" fillcolor="silver" stroked="f"/>
                        <v:shape id="Freeform 2944" o:spid="_x0000_s2263" style="position:absolute;left:1874;top:1094;width:591;height:590;visibility:visible;mso-wrap-style:square;v-text-anchor:top" coordsize="5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BMMkA&#10;AADeAAAADwAAAGRycy9kb3ducmV2LnhtbESPQUvDQBSE74L/YXkFb3bTSKTEboMKLVV7aVNRb8/s&#10;Mwlm34bdbRv767uC4HGYmW+YWTGYThzI+daygsk4AUFcWd1yrWBXLq6nIHxA1thZJgU/5KGYX17M&#10;MNf2yBs6bEMtIoR9jgqaEPpcSl81ZNCPbU8cvS/rDIYoXS21w2OEm06mSXIrDbYcFxrs6bGh6nu7&#10;NwpeSzytk4/lwzs+v5Vut395yk6fSl2Nhvs7EIGG8B/+a6+0gjS7yTL4vROvgJy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UBMMkAAADeAAAADwAAAAAAAAAAAAAAAACYAgAA&#10;ZHJzL2Rvd25yZXYueG1sUEsFBgAAAAAEAAQA9QAAAI4DAAAAAA==&#10;" path="m,293r,43l5,350r,10l19,408r5,9l34,432r4,14l43,456r10,9l63,480r52,52l125,537r14,10l149,552r14,9l173,566r48,14l231,580r14,5l274,585r19,5l298,590r10,-5l336,585r15,-5l360,580r48,-14l418,561r15,-9l447,547r10,-10l466,532r15,-9l524,480r9,-15l538,456r10,-10l553,432r9,-15l567,408r14,-48l581,350r5,-14l586,307r5,-10l591,293r-5,-20l586,245r-5,-15l581,221,567,173r-5,-10l553,149r-5,-10l538,125r-5,-10l481,62,466,53,457,43,447,38,433,33,418,24,408,19,360,5r-9,l336,,245,,231,5r-10,l173,19r-10,5l149,33r-10,5l125,43,43,125r-5,14l34,149,24,163r-5,10l5,221r,9l,245r,48l19,293r,-48l24,230r,-9l38,182r5,-9l53,158r5,-9l63,134,135,62r14,-5l159,53,173,43r10,-5l221,24r10,l245,19r48,l336,19r15,5l360,24r39,14l408,43r15,10l437,57r10,5l457,72r14,9l514,125r5,9l529,149r4,9l543,173r5,9l562,221r,9l567,245r,28l572,293r,-5l567,307r,29l562,350r,10l548,398r-5,10l533,422r-4,14l519,446r-5,10l505,470r-34,34l457,513r-10,5l437,528r-14,4l408,542r-9,5l360,561r-9,l336,566r-28,l288,571r5,l274,566r-29,l231,561r-10,l183,547r-10,-5l159,532r-10,-4l135,518r-10,-5l82,470,72,456,63,446,58,436,53,422,43,408,38,398,24,360r,-10l19,336r,-43l,293xe" fillcolor="black" stroked="f">
                          <v:path arrowok="t" o:connecttype="custom" o:connectlocs="5,350;24,417;43,456;115,532;149,552;221,580;274,585;308,585;360,580;433,552;466,532;533,465;553,432;581,360;586,307;586,273;581,221;553,149;533,115;457,43;418,24;351,5;231,5;163,24;125,43;34,149;5,221;0,293;24,230;43,173;63,134;159,53;221,24;293,19;360,24;423,53;457,72;519,134;543,173;562,230;572,293;567,336;548,398;529,436;505,470;447,518;408,542;351,561;288,571;245,566;183,547;149,528;82,470;58,436;38,398;19,336" o:connectangles="0,0,0,0,0,0,0,0,0,0,0,0,0,0,0,0,0,0,0,0,0,0,0,0,0,0,0,0,0,0,0,0,0,0,0,0,0,0,0,0,0,0,0,0,0,0,0,0,0,0,0,0,0,0,0,0"/>
                        </v:shape>
                        <v:shape id="Freeform 2945" o:spid="_x0000_s2264" style="position:absolute;left:1821;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tqsMA&#10;AADeAAAADwAAAGRycy9kb3ducmV2LnhtbESP0YrCMBRE3wX/IVzBN023oitdo4iwIPsiuv2AS3Nt&#10;S5ubNslq/fuNIPg4zMwZZrMbTCtu5HxtWcHHPAFBXFhdc6kg//2erUH4gKyxtUwKHuRhtx2PNphp&#10;e+cz3S6hFBHCPkMFVQhdJqUvKjLo57Yjjt7VOoMhSldK7fAe4aaVaZKspMGa40KFHR0qKprLn1Gw&#10;wDQ4239ir9PTz/mYJ9j0jVLTybD/AhFoCO/wq33UCtLlYrmC5514B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ptqsMAAADeAAAADwAAAAAAAAAAAAAAAACYAgAAZHJzL2Rv&#10;d25yZXYueG1sUEsFBgAAAAAEAAQA9QAAAIgDAAAAAA==&#10;" path="m111,182r5,l116,187r9,l125,182r5,l130,173,19,5r-4,l15,,5,r,5l,5r,9l111,182xe" fillcolor="black" stroked="f">
                          <v:path arrowok="t" o:connecttype="custom" o:connectlocs="111,182;116,182;116,187;125,187;125,182;130,182;130,173;19,5;15,5;15,0;5,0;5,5;0,5;0,14;111,182" o:connectangles="0,0,0,0,0,0,0,0,0,0,0,0,0,0,0"/>
                        </v:shape>
                        <v:shape id="Freeform 2946" o:spid="_x0000_s2265" style="position:absolute;left:1821;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9qscA&#10;AADeAAAADwAAAGRycy9kb3ducmV2LnhtbESPQWvCQBSE7wX/w/KE3upGxSrRVUSRVvCgRsHjI/tM&#10;gtm3MbvV6K93C4Ueh5n5hpnMGlOKG9WusKyg24lAEKdWF5wpOCSrjxEI55E1lpZJwYMczKattwnG&#10;2t55R7e9z0SAsItRQe59FUvp0pwMuo6tiIN3trVBH2SdSV3jPcBNKXtR9CkNFhwWcqxokVN62f8Y&#10;BZfkfEyez9O8OeJpc5Xl13q7ZKXe2818DMJT4//Df+1vraA36A+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G/arHAAAA3gAAAA8AAAAAAAAAAAAAAAAAmAIAAGRy&#10;cy9kb3ducmV2LnhtbFBLBQYAAAAABAAEAPUAAACMAwAAAAA=&#10;" path="m,749r,4l5,753r,5l15,758r,-5l19,753,19,5r-4,l15,,5,r,5l,5r,5l,749xe" fillcolor="black" stroked="f">
                          <v:path arrowok="t" o:connecttype="custom" o:connectlocs="0,749;0,753;5,753;5,758;15,758;15,753;19,753;19,5;15,5;15,0;5,0;5,5;0,5;0,10;0,749" o:connectangles="0,0,0,0,0,0,0,0,0,0,0,0,0,0,0"/>
                        </v:shape>
                        <v:shape id="Freeform 2947" o:spid="_x0000_s2266" style="position:absolute;left:2388;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cQ8EA&#10;AADeAAAADwAAAGRycy9kb3ducmV2LnhtbERPy4rCMBTdC/MP4Q6403QqPuiYlmFAkNmIjw+4NNe2&#10;tLlpk6j17ycLweXhvLfFaDpxJ+cbywq+5gkI4tLqhisFl/NutgHhA7LGzjIpeJKHIv+YbDHT9sFH&#10;up9CJWII+wwV1CH0mZS+rMmgn9ueOHJX6wyGCF0ltcNHDDedTJNkJQ02HBtq7Om3prI93YyCBabB&#10;2WGNg04Pf8f9JcF2aJWafo4/3yACjeEtfrn3WkG6XCzj3ngnXgG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5XEPBAAAA3gAAAA8AAAAAAAAAAAAAAAAAmAIAAGRycy9kb3du&#10;cmV2LnhtbFBLBQYAAAAABAAEAPUAAACGAwAAAAA=&#10;" path="m,173r,9l5,182r,5l15,187r,-5l19,182,130,14r,-9l125,5r,-5l116,r,5l111,5,,173xe" fillcolor="black" stroked="f">
                          <v:path arrowok="t" o:connecttype="custom" o:connectlocs="0,173;0,182;5,182;5,187;15,187;15,182;19,182;130,14;130,5;125,5;125,0;116,0;116,5;111,5;0,173" o:connectangles="0,0,0,0,0,0,0,0,0,0,0,0,0,0,0"/>
                        </v:shape>
                        <v:shape id="Freeform 2948" o:spid="_x0000_s2267" style="position:absolute;left:2499;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MQ8cA&#10;AADeAAAADwAAAGRycy9kb3ducmV2LnhtbESPQWvCQBSE7wX/w/KE3upGxaLRVUSRVvCgRsHjI/tM&#10;gtm3MbvV6K93C4Ueh5n5hpnMGlOKG9WusKyg24lAEKdWF5wpOCSrjyEI55E1lpZJwYMczKattwnG&#10;2t55R7e9z0SAsItRQe59FUvp0pwMuo6tiIN3trVBH2SdSV3jPcBNKXtR9CkNFhwWcqxokVN62f8Y&#10;BZfkfEyez9O8OeJpc5Xl13q7ZKXe2818DMJT4//Df+1vraA36A9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VzEPHAAAA3gAAAA8AAAAAAAAAAAAAAAAAmAIAAGRy&#10;cy9kb3ducmV2LnhtbFBLBQYAAAAABAAEAPUAAACMAwAAAAA=&#10;" path="m,749r,4l5,753r,5l14,758r,-5l19,753,19,5r-5,l14,,5,r,5l,5r,5l,749xe" fillcolor="black" stroked="f">
                          <v:path arrowok="t" o:connecttype="custom" o:connectlocs="0,749;0,753;5,753;5,758;14,758;14,753;19,753;19,5;14,5;14,0;5,0;5,5;0,5;0,10;0,749" o:connectangles="0,0,0,0,0,0,0,0,0,0,0,0,0,0,0"/>
                        </v:shape>
                        <v:shape id="Freeform 2949" o:spid="_x0000_s2268" style="position:absolute;left:1816;top:225;width:702;height:159;visibility:visible;mso-wrap-style:square;v-text-anchor:top" coordsize="7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0BUcUA&#10;AADeAAAADwAAAGRycy9kb3ducmV2LnhtbESPXWvCMBSG74X9h3AG3gxNVSpSjTKGijiErYrXh+Ss&#10;LWtOShO1/ntzIXj58n7xLFadrcWVWl85VjAaJiCItTMVFwpOx81gBsIHZIO1Y1JwJw+r5VtvgZlx&#10;N/6lax4KEUfYZ6igDKHJpPS6JIt+6Bri6P251mKIsi2kafEWx20tx0kylRYrjg8lNvRVkv7PL1bB&#10;IZ/kxSjV9cfP/mT8dq3P6fdMqf579zkHEagLr/CzvTMKxulkGgEiTkQ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QFRxQAAAN4AAAAPAAAAAAAAAAAAAAAAAJgCAABkcnMv&#10;ZG93bnJldi54bWxQSwUGAAAAAAQABAD1AAAAigMAAAAA&#10;" path="m5,87r,5l10,96r10,l24,92r,-5l20,82r,-5l24,72,20,63r4,l34,53r5,-5l39,44r5,4l48,44r5,l58,39r10,l77,29r-5,l87,29r,-5l101,29r10,-5l149,24r5,-4l178,20r10,4l207,24r5,5l221,29r5,5l236,39r,-5l241,44r4,l260,58r5,-5l260,58r9,10l274,72r,5l284,87r9,9l293,101r15,15l318,125r14,15l337,140r,4l351,154r10,l366,159r81,l457,154r67,l529,149r14,l548,144r10,l563,140r14,l582,135r9,l596,130r10,l611,125r4,l620,120r10,l635,116r4,l644,111r10,l659,106r9,-5l678,101r5,-5l697,96r5,-4l702,82r-5,-5l688,77r4,l673,77r-5,5l659,87r-10,l644,92r-9,l630,96r-5,l620,101r-9,l606,106r-5,l596,111r-9,l582,116r-10,l567,120r-14,l548,125r-9,l534,130r-10,l519,140r5,-5l457,135r-10,5l375,140r-5,-5l356,135r5,l356,135r,-5l346,120r-4,l327,106r-5,5l327,106,313,92r,-5l303,77r-5,5l303,77,293,68r,-5l284,53r-5,5l284,53r-5,-5l274,44r-5,-5l255,24r-5,l245,24r,-4l236,15r-5,-5l221,10,217,5r-29,l178,,145,r-5,5l111,5r-10,5l77,15r,5l63,20r-5,9l68,20r-20,l44,24r-5,l34,29r-5,5l29,39,24,34,10,48r5,5l10,53,5,63,,68,,87r10,5l5,87xe" fillcolor="black" stroked="f">
                          <v:path arrowok="t" o:connecttype="custom" o:connectlocs="10,96;24,87;24,72;34,53;44,48;58,39;72,29;101,29;154,20;207,24;226,34;241,44;265,53;274,72;293,96;318,125;337,144;366,159;524,154;548,144;577,140;596,130;615,125;635,116;654,111;678,101;702,92;688,77;668,82;644,92;625,96;606,106;587,111;567,120;539,125;519,140;447,140;356,135;356,130;327,106;313,92;298,82;293,63;284,53;269,39;245,24;231,10;188,5;140,5;77,15;58,29;44,24;29,34;10,48;5,63;10,92" o:connectangles="0,0,0,0,0,0,0,0,0,0,0,0,0,0,0,0,0,0,0,0,0,0,0,0,0,0,0,0,0,0,0,0,0,0,0,0,0,0,0,0,0,0,0,0,0,0,0,0,0,0,0,0,0,0,0,0"/>
                        </v:shape>
                        <v:rect id="Rectangle 2950" o:spid="_x0000_s2269" style="position:absolute;left:21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jn8kA&#10;AADeAAAADwAAAGRycy9kb3ducmV2LnhtbESPzWsCMRTE7wX/h/CE3mrW9QPdGqUKhV6E+nHQ23Pz&#10;uru4edkmqa7+9Y1Q6HGYmd8ws0VranEh5yvLCvq9BARxbnXFhYL97v1lAsIHZI21ZVJwIw+Leedp&#10;hpm2V97QZRsKESHsM1RQhtBkUvq8JIO+Zxvi6H1ZZzBE6QqpHV4j3NQyTZKxNFhxXCixoVVJ+Xn7&#10;YxQsp5Pl9+eQ1/fN6UjHw+k8Sl2i1HO3fXsFEagN/+G/9odWkI4G4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1Jjn8kAAADeAAAADwAAAAAAAAAAAAAAAACYAgAA&#10;ZHJzL2Rvd25yZXYueG1sUEsFBgAAAAAEAAQA9QAAAI4DAAAAAA==&#10;" fillcolor="black" stroked="f"/>
                        <v:rect id="Rectangle 2951" o:spid="_x0000_s2270" style="position:absolute;left:21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96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Fvm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gP3oyAAAAN4AAAAPAAAAAAAAAAAAAAAAAJgCAABk&#10;cnMvZG93bnJldi54bWxQSwUGAAAAAAQABAD1AAAAjQMAAAAA&#10;" fillcolor="black" stroked="f"/>
                        <v:rect id="Rectangle 2952" o:spid="_x0000_s2271" style="position:absolute;left:21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Yc8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FhzyAAAAN4AAAAPAAAAAAAAAAAAAAAAAJgCAABk&#10;cnMvZG93bnJldi54bWxQSwUGAAAAAAQABAD1AAAAjQMAAAAA&#10;" fillcolor="black" stroked="f"/>
                        <v:rect id="Rectangle 2953" o:spid="_x0000_s2272" style="position:absolute;left:21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B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8n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cAHyAAAAN4AAAAPAAAAAAAAAAAAAAAAAJgCAABk&#10;cnMvZG93bnJldi54bWxQSwUGAAAAAAQABAD1AAAAjQMAAAAA&#10;" fillcolor="black" stroked="f"/>
                        <v:rect id="Rectangle 2954" o:spid="_x0000_s2273" style="position:absolute;left:21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lnMgA&#10;AADeAAAADwAAAGRycy9kb3ducmV2LnhtbESPQWvCQBSE7wX/w/KE3uqmqRGNrlILhV6Eaj3o7Zl9&#10;TYLZt+nuVqO/visIPQ4z8w0zW3SmESdyvras4HmQgCAurK65VLD9en8ag/ABWWNjmRRcyMNi3nuY&#10;Ya7tmdd02oRSRAj7HBVUIbS5lL6oyKAf2JY4et/WGQxRulJqh+cIN41Mk2QkDdYcFyps6a2i4rj5&#10;NQqWk/Hy53PIq+v6sKf97nDM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WWcyAAAAN4AAAAPAAAAAAAAAAAAAAAAAJgCAABk&#10;cnMvZG93bnJldi54bWxQSwUGAAAAAAQABAD1AAAAjQMAAAAA&#10;" fillcolor="black" stroked="f"/>
                        <v:rect id="Rectangle 2955" o:spid="_x0000_s2274" style="position:absolute;left:21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768gA&#10;AADeAAAADwAAAGRycy9kb3ducmV2LnhtbESPQWvCQBSE7wX/w/KE3uqmqQaNrlILhV6Eaj3o7Zl9&#10;TYLZt+nuVqO/visIPQ4z8w0zW3SmESdyvras4HmQgCAurK65VLD9en8ag/ABWWNjmRRcyMNi3nuY&#10;Ya7tmdd02oRSRAj7HBVUIbS5lL6oyKAf2JY4et/WGQxRulJqh+cIN41MkySTBmuOCxW29FZRcdz8&#10;GgXLyXj58znk1XV92NN+dziO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vryAAAAN4AAAAPAAAAAAAAAAAAAAAAAJgCAABk&#10;cnMvZG93bnJldi54bWxQSwUGAAAAAAQABAD1AAAAjQMAAAAA&#10;" fillcolor="black" stroked="f"/>
                        <v:rect id="Rectangle 2956" o:spid="_x0000_s2275" style="position:absolute;left:21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cMkA&#10;AADeAAAADwAAAGRycy9kb3ducmV2LnhtbESPT2sCMRTE70K/Q3iF3jTbtf7papRaKHgR1Hqot+fm&#10;ubu4eVmTVFc/fVMo9DjMzG+Y6bw1tbiQ85VlBc+9BARxbnXFhYLd50d3DMIHZI21ZVJwIw/z2UNn&#10;ipm2V97QZRsKESHsM1RQhtBkUvq8JIO+Zxvi6B2tMxiidIXUDq8RbmqZJslQGqw4LpTY0HtJ+Wn7&#10;bRQsXseL8/qFV/fNYU/7r8NpkLpEqafH9m0CIlAb/sN/7aVWkA76w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ecMkAAADeAAAADwAAAAAAAAAAAAAAAACYAgAA&#10;ZHJzL2Rvd25yZXYueG1sUEsFBgAAAAAEAAQA9QAAAI4DAAAAAA==&#10;" fillcolor="black" stroked="f"/>
                        <v:rect id="Rectangle 2957" o:spid="_x0000_s2276" style="position:absolute;left:21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jKAsUA&#10;AADeAAAADwAAAGRycy9kb3ducmV2LnhtbERPz2vCMBS+D/wfwhO8zXSdilaj6GCwizB1h3l7Nm9t&#10;sXmpSdTqX78cBI8f3+/ZojW1uJDzlWUFb/0EBHFudcWFgp/d5+sYhA/IGmvLpOBGHhbzzssMM22v&#10;vKHLNhQihrDPUEEZQpNJ6fOSDPq+bYgj92edwRChK6R2eI3hppZpkoykwYpjQ4kNfZSUH7dno2A1&#10;Ga9O3wNe3zeHPe1/D8dh6hKlet12OQURqA1P8cP9pRWkw/d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MoCxQAAAN4AAAAPAAAAAAAAAAAAAAAAAJgCAABkcnMv&#10;ZG93bnJldi54bWxQSwUGAAAAAAQABAD1AAAAigMAAAAA&#10;" fillcolor="black" stroked="f"/>
                        <v:rect id="Rectangle 2958" o:spid="_x0000_s2277" style="position:absolute;left:21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vm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O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G+ZyAAAAN4AAAAPAAAAAAAAAAAAAAAAAJgCAABk&#10;cnMvZG93bnJldi54bWxQSwUGAAAAAAQABAD1AAAAjQMAAAAA&#10;" fillcolor="black" stroked="f"/>
                        <v:rect id="Rectangle 2959" o:spid="_x0000_s2278"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Q2ccA&#10;AADeAAAADwAAAGRycy9kb3ducmV2LnhtbESPvW7CMBSFdyTewbpIbOAQSktTDCqVKrEgAWWA7RJf&#10;koj4OrVdSPv0eEDqeHT+9M0WranFlZyvLCsYDRMQxLnVFRcK9l+fgykIH5A11pZJwS95WMy7nRlm&#10;2t54S9ddKEQcYZ+hgjKEJpPS5yUZ9EPbEEfvbJ3BEKUrpHZ4i+OmlmmSPEuDFceHEhv6KCm/7H6M&#10;guXrdPm9eeL13/Z0pOPhdJmkLlGq32vf30AEasN/+NFeaQXpZPw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UNnHAAAA3gAAAA8AAAAAAAAAAAAAAAAAmAIAAGRy&#10;cy9kb3ducmV2LnhtbFBLBQYAAAAABAAEAPUAAACMAwAAAAA=&#10;" fillcolor="black" stroked="f"/>
                        <v:rect id="Rectangle 2960" o:spid="_x0000_s2279"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1Qs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5t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i/VCyAAAAN4AAAAPAAAAAAAAAAAAAAAAAJgCAABk&#10;cnMvZG93bnJldi54bWxQSwUGAAAAAAQABAD1AAAAjQMAAAAA&#10;" fillcolor="black" stroked="f"/>
                        <v:rect id="Rectangle 2961" o:spid="_x0000_s2280"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rNc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8m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WWs1yAAAAN4AAAAPAAAAAAAAAAAAAAAAAJgCAABk&#10;cnMvZG93bnJldi54bWxQSwUGAAAAAAQABAD1AAAAjQMAAAAA&#10;" fillcolor="black" stroked="f"/>
                        <v:rect id="Rectangle 2962" o:spid="_x0000_s2281" style="position:absolute;left:21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OrskA&#10;AADeAAAADwAAAGRycy9kb3ducmV2LnhtbESPT2sCMRTE70K/Q3iF3jTbtf7papRaKPQiqPVQb8/N&#10;c3dx87JNUl399I0g9DjMzG+Y6bw1tTiR85VlBc+9BARxbnXFhYLt10d3DMIHZI21ZVJwIQ/z2UNn&#10;ipm2Z17TaRMKESHsM1RQhtBkUvq8JIO+Zxvi6B2sMxiidIXUDs8RbmqZJslQGqw4LpTY0HtJ+XHz&#10;axQsXseLn9ULL6/r/Y523/vjIHWJUk+P7dsERKA2/Ifv7U+tIB30R3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XOrskAAADeAAAADwAAAAAAAAAAAAAAAACYAgAA&#10;ZHJzL2Rvd25yZXYueG1sUEsFBgAAAAAEAAQA9QAAAI4DAAAAAA==&#10;" fillcolor="black" stroked="f"/>
                        <v:rect id="Rectangle 2963" o:spid="_x0000_s2282" style="position:absolute;left:21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W2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ayAAAAN4AAAAPAAAAAAAAAAAAAAAAAJgCAABk&#10;cnMvZG93bnJldi54bWxQSwUGAAAAAAQABAD1AAAAjQMAAAAA&#10;" fillcolor="black" stroked="f"/>
                        <v:rect id="Rectangle 2964" o:spid="_x0000_s2283" style="position:absolute;left:21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zQ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sfn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DzQckAAADeAAAADwAAAAAAAAAAAAAAAACYAgAA&#10;ZHJzL2Rvd25yZXYueG1sUEsFBgAAAAAEAAQA9QAAAI4DAAAAAA==&#10;" fillcolor="black" stroked="f"/>
                        <v:rect id="Rectangle 2965" o:spid="_x0000_s2284"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tNskA&#10;AADeAAAADwAAAGRycy9kb3ducmV2LnhtbESPT2sCMRTE70K/Q3iF3jTbtf7papRaKHgR1Hqot+fm&#10;ubu4eVmTVFc/fVMo9DjMzG+Y6bw1tbiQ85VlBc+9BARxbnXFhYLd50d3DMIHZI21ZVJwIw/z2UNn&#10;ipm2V97QZRsKESHsM1RQhtBkUvq8JIO+Zxvi6B2tMxiidIXUDq8RbmqZJslQGqw4LpTY0HtJ+Wn7&#10;bRQsXseL8/qFV/fNYU/7r8NpkLpEqafH9m0CIlAb/sN/7aVWkA76o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JtNskAAADeAAAADwAAAAAAAAAAAAAAAACYAgAA&#10;ZHJzL2Rvd25yZXYueG1sUEsFBgAAAAAEAAQA9QAAAI4DAAAAAA==&#10;" fillcolor="black" stroked="f"/>
                        <v:rect id="Rectangle 2966" o:spid="_x0000_s2285" style="position:absolute;left:21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7Irc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Ta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sityAAAAN4AAAAPAAAAAAAAAAAAAAAAAJgCAABk&#10;cnMvZG93bnJldi54bWxQSwUGAAAAAAQABAD1AAAAjQMAAAAA&#10;" fillcolor="black" stroked="f"/>
                        <v:rect id="Rectangle 2967" o:spid="_x0000_s2286" style="position:absolute;left:21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c38UA&#10;AADeAAAADwAAAGRycy9kb3ducmV2LnhtbERPPW/CMBDdkfgP1iGxgUMoLU0xqFSqxIIElAG2Iz6S&#10;iPic2i6k/fV4QOr49L5ni9bU4krOV5YVjIYJCOLc6ooLBfuvz8EUhA/IGmvLpOCXPCzm3c4MM21v&#10;vKXrLhQihrDPUEEZQpNJ6fOSDPqhbYgjd7bOYIjQFVI7vMVwU8s0SZ6lwYpjQ4kNfZSUX3Y/RsHy&#10;dbr83jzx+m97OtLxcLpMUpco1e+1728gArXhX/xwr7SCdDJ+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VzfxQAAAN4AAAAPAAAAAAAAAAAAAAAAAJgCAABkcnMv&#10;ZG93bnJldi54bWxQSwUGAAAAAAQABAD1AAAAigMAAAAA&#10;" fillcolor="black" stroked="f"/>
                        <v:rect id="Rectangle 2968" o:spid="_x0000_s2287" style="position:absolute;left:21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35R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xZ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lEyAAAAN4AAAAPAAAAAAAAAAAAAAAAAJgCAABk&#10;cnMvZG93bnJldi54bWxQSwUGAAAAAAQABAD1AAAAjQMAAAAA&#10;" fillcolor="black" stroked="f"/>
                        <v:rect id="Rectangle 2969" o:spid="_x0000_s2288" style="position:absolute;left:21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Ig/scA&#10;AADeAAAADwAAAGRycy9kb3ducmV2LnhtbESPy2rCQBSG94W+w3AK7urEVCVGR6kFwU2hXha6O2aO&#10;STBzJp0ZNfbpO4tClz//jW+26EwjbuR8bVnBoJ+AIC6srrlUsN+tXjMQPiBrbCyTggd5WMyfn2aY&#10;a3vnDd22oRRxhH2OCqoQ2lxKX1Rk0PdtSxy9s3UGQ5SulNrhPY6bRqZJMpYGa44PFbb0UVFx2V6N&#10;guUkW35/DfnzZ3M60vFwuoxSlyjVe+nepyACdeE//NdeawXp6C2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P7HAAAA3gAAAA8AAAAAAAAAAAAAAAAAmAIAAGRy&#10;cy9kb3ducmV2LnhtbFBLBQYAAAAABAAEAPUAAACMAwAAAAA=&#10;" fillcolor="black" stroked="f"/>
                        <v:rect id="Rectangle 2970" o:spid="_x0000_s2289"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6F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Py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oVlyAAAAN4AAAAPAAAAAAAAAAAAAAAAAJgCAABk&#10;cnMvZG93bnJldi54bWxQSwUGAAAAAAQABAD1AAAAjQMAAAAA&#10;" fillcolor="black" stroked="f"/>
                        <v:rect id="Rectangle 2971" o:spid="_x0000_s2290" style="position:absolute;left:21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bE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fg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jBsSyAAAAN4AAAAPAAAAAAAAAAAAAAAAAJgCAABk&#10;cnMvZG93bnJldi54bWxQSwUGAAAAAAQABAD1AAAAjQMAAAAA&#10;" fillcolor="black" stroked="f"/>
                        <v:rect id="Rectangle 2972" o:spid="_x0000_s2291" style="position:absolute;left:21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icgA&#10;AADeAAAADwAAAGRycy9kb3ducmV2LnhtbESPQWvCQBSE7wX/w/KE3uqmsZYYXaUWCr0I1XrQ2zP7&#10;mgSzb9PdrUZ/vSsUPA4z8w0znXemEUdyvras4HmQgCAurK65VLD5/njKQPiArLGxTArO5GE+6z1M&#10;Mdf2xCs6rkMpIoR9jgqqENpcSl9UZNAPbEscvR/rDIYoXSm1w1OEm0amSfIqDdYcFyps6b2i4rD+&#10;MwoW42zx+/XCy8tqv6Pddn8YpS5R6rHfvU1ABOrCPfzf/tQK0tEw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L6JyAAAAN4AAAAPAAAAAAAAAAAAAAAAAJgCAABk&#10;cnMvZG93bnJldi54bWxQSwUGAAAAAAQABAD1AAAAjQMAAAAA&#10;" fillcolor="black" stroked="f"/>
                        <v:rect id="Rectangle 2973" o:spid="_x0000_s2292" style="position:absolute;left:21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c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w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b9yAAAAN4AAAAPAAAAAAAAAAAAAAAAAJgCAABk&#10;cnMvZG93bnJldi54bWxQSwUGAAAAAAQABAD1AAAAjQMAAAAA&#10;" fillcolor="black" stroked="f"/>
                        <v:rect id="Rectangle 2974" o:spid="_x0000_s2293" style="position:absolute;left:21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D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WDZskAAADeAAAADwAAAAAAAAAAAAAAAACYAgAA&#10;ZHJzL2Rvd25yZXYueG1sUEsFBgAAAAAEAAQA9QAAAI4DAAAAAA==&#10;" fillcolor="black" stroked="f"/>
                        <v:rect id="Rectangle 2975" o:spid="_x0000_s2294"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dEckA&#10;AADeAAAADwAAAGRycy9kb3ducmV2LnhtbESPT2vCQBTE7wW/w/KE3uqm8Q9p6ipVKPQiqO2h3p7Z&#10;1ySYfZvubjX66V1B6HGYmd8w03lnGnEk52vLCp4HCQjiwuqaSwVfn+9PGQgfkDU2lknBmTzMZ72H&#10;KebannhDx20oRYSwz1FBFUKbS+mLigz6gW2Jo/djncEQpSuldniKcNPINEkm0mDNcaHClpYVFYft&#10;n1GweMkWv+sRry6b/Y523/vDOHWJUo/97u0VRKAu/Ifv7Q+tIB0Ps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cdEckAAADeAAAADwAAAAAAAAAAAAAAAACYAgAA&#10;ZHJzL2Rvd25yZXYueG1sUEsFBgAAAAAEAAQA9QAAAI4DAAAAAA==&#10;" fillcolor="black" stroked="f"/>
                        <v:rect id="Rectangle 2976" o:spid="_x0000_s2295" style="position:absolute;left:21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iskA&#10;AADeAAAADwAAAGRycy9kb3ducmV2LnhtbESPQWvCQBSE7wX/w/KE3urGtNoYXUULhV6Eanuot2f2&#10;mQSzb+PuVlN/fbdQ8DjMzDfMbNGZRpzJ+dqyguEgAUFcWF1zqeDz4/UhA+EDssbGMin4IQ+Lee9u&#10;hrm2F97QeRtKESHsc1RQhdDmUvqiIoN+YFvi6B2sMxiidKXUDi8RbhqZJslYGqw5LlTY0ktFxXH7&#10;bRSsJtnq9P7E6+tmv6Pd1/44Sl2i1H2/W05BBOrCLfzfftM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4iskAAADeAAAADwAAAAAAAAAAAAAAAACYAgAA&#10;ZHJzL2Rvd25yZXYueG1sUEsFBgAAAAAEAAQA9QAAAI4DAAAAAA==&#10;" fillcolor="black" stroked="f"/>
                        <v:rect id="Rectangle 2977" o:spid="_x0000_s2296" style="position:absolute;left:21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s+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egt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4xQAAAN4AAAAPAAAAAAAAAAAAAAAAAJgCAABkcnMv&#10;ZG93bnJldi54bWxQSwUGAAAAAAQABAD1AAAAigMAAAAA&#10;" fillcolor="black" stroked="f"/>
                        <v:rect id="Rectangle 2978" o:spid="_x0000_s2297" style="position:absolute;left:21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J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Py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IljyAAAAN4AAAAPAAAAAAAAAAAAAAAAAJgCAABk&#10;cnMvZG93bnJldi54bWxQSwUGAAAAAAQABAD1AAAAjQMAAAAA&#10;" fillcolor="black" stroked="f"/>
                        <v:rect id="Rectangle 2979" o:spid="_x0000_s2298" style="position:absolute;left:21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2I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f4w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LtiPHAAAA3gAAAA8AAAAAAAAAAAAAAAAAmAIAAGRy&#10;cy9kb3ducmV2LnhtbFBLBQYAAAAABAAEAPUAAACMAwAAAAA=&#10;" fillcolor="black" stroked="f"/>
                        <v:rect id="Rectangle 2980" o:spid="_x0000_s2299"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T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gb9+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xO4yAAAAN4AAAAPAAAAAAAAAAAAAAAAAJgCAABk&#10;cnMvZG93bnJldi54bWxQSwUGAAAAAAQABAD1AAAAjQMAAAAA&#10;" fillcolor="black" stroked="f"/>
                        <v:rect id="Rectangle 2981" o:spid="_x0000_s2300" style="position:absolute;left:21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Nz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wms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Y3PyAAAAN4AAAAPAAAAAAAAAAAAAAAAAJgCAABk&#10;cnMvZG93bnJldi54bWxQSwUGAAAAAAQABAD1AAAAjQMAAAAA&#10;" fillcolor="black" stroked="f"/>
                        <v:rect id="Rectangle 2982" o:spid="_x0000_s2301" style="position:absolute;left:21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o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A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GShUyAAAAN4AAAAPAAAAAAAAAAAAAAAAAJgCAABk&#10;cnMvZG93bnJldi54bWxQSwUGAAAAAAQABAD1AAAAjQMAAAAA&#10;" fillcolor="black" stroked="f"/>
                        <v:rect id="Rectangle 2983" o:spid="_x0000_s2302" style="position:absolute;left:21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w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8LAgyAAAAN4AAAAPAAAAAAAAAAAAAAAAAJgCAABk&#10;cnMvZG93bnJldi54bWxQSwUGAAAAAAQABAD1AAAAjQMAAAAA&#10;" fillcolor="black" stroked="f"/>
                        <v:rect id="Rectangle 2984" o:spid="_x0000_s2303" style="position:absolute;left:21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Vu8gA&#10;AADeAAAADwAAAGRycy9kb3ducmV2LnhtbESPQWvCQBSE70L/w/KE3nRj2hSNrlILhV6Eaj3o7Zl9&#10;JsHs23R3q9Ff7xYKPQ4z8w0zW3SmEWdyvrasYDRMQBAXVtdcKth+vQ/GIHxA1thYJgVX8rCYP/Rm&#10;mGt74TWdN6EUEcI+RwVVCG0upS8qMuiHtiWO3tE6gyFKV0rt8BLhppFpkrxIgzXHhQpbequoOG1+&#10;jILlZLz8/nzm1W192NN+dzhl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vBW7yAAAAN4AAAAPAAAAAAAAAAAAAAAAAJgCAABk&#10;cnMvZG93bnJldi54bWxQSwUGAAAAAAQABAD1AAAAjQMAAAAA&#10;" fillcolor="black" stroked="f"/>
                        <v:rect id="Rectangle 2985" o:spid="_x0000_s2304"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6Lz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P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ovMyAAAAN4AAAAPAAAAAAAAAAAAAAAAAJgCAABk&#10;cnMvZG93bnJldi54bWxQSwUGAAAAAAQABAD1AAAAjQMAAAAA&#10;" fillcolor="black" stroked="f"/>
                        <v:rect id="Rectangle 2986" o:spid="_x0000_s2305" style="position:absolute;left:21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u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x8g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i5XyAAAAN4AAAAPAAAAAAAAAAAAAAAAAJgCAABk&#10;cnMvZG93bnJldi54bWxQSwUGAAAAAAQABAD1AAAAjQMAAAAA&#10;" fillcolor="black" stroked="f"/>
                        <v:rect id="Rectangle 2987" o:spid="_x0000_s2306" style="position:absolute;left:21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6JcUA&#10;AADeAAAADwAAAGRycy9kb3ducmV2LnhtbERPu27CMBTdK/UfrFuJrTikBUHAIKhUqQtSeQywXeJL&#10;EhFfB9tAytfXAxLj0XlPZq2pxZWcrywr6HUTEMS51RUXCrab7/chCB+QNdaWScEfeZhNX18mmGl7&#10;4xVd16EQMYR9hgrKEJpMSp+XZNB3bUMcuaN1BkOErpDa4S2Gm1qmSTKQBiuODSU29FVSflpfjILF&#10;aLg4/37y8r467Gm/O5z6qUuU6ry18zGIQG14ih/uH60g7X+M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vbolxQAAAN4AAAAPAAAAAAAAAAAAAAAAAJgCAABkcnMv&#10;ZG93bnJldi54bWxQSwUGAAAAAAQABAD1AAAAigMAAAAA&#10;" fillcolor="black" stroked="f"/>
                        <v:rect id="Rectangle 2988" o:spid="_x0000_s2307" style="position:absolute;left:21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fvsgA&#10;AADeAAAADwAAAGRycy9kb3ducmV2LnhtbESPQWvCQBSE70L/w/KE3nRjWouJrlILhV6Eaj3o7Zl9&#10;JsHs23R3q9Ff7xYKPQ4z8w0zW3SmEWdyvrasYDRMQBAXVtdcKth+vQ8mIHxA1thYJgVX8rCYP/Rm&#10;mGt74TWdN6EUEcI+RwVVCG0upS8qMuiHtiWO3tE6gyFKV0rt8BLhppFpkrxIgzXHhQpbequoOG1+&#10;jIJlNll+fz7z6rY+7Gm/O5zGqUuUeux3r1MQgbrwH/5rf2gF6fg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R++yAAAAN4AAAAPAAAAAAAAAAAAAAAAAJgCAABk&#10;cnMvZG93bnJldi54bWxQSwUGAAAAAAQABAD1AAAAjQMAAAAA&#10;" fillcolor="black" stroked="f"/>
                        <v:rect id="Rectangle 2989" o:spid="_x0000_s2308" style="position:absolute;left:21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uwcYA&#10;AADeAAAADwAAAGRycy9kb3ducmV2LnhtbESPzWoCMRSF9wXfIVyhu5p00KKjUVQQ3Ahqu6i76+R2&#10;ZnByMyapTvv0ZlHo8nD++GaLzjbiRj7UjjW8DhQI4sKZmksNH++blzGIEJENNo5Jww8FWMx7TzPM&#10;jbvzgW7HWIo0wiFHDVWMbS5lKCqyGAauJU7el/MWY5K+lMbjPY3bRmZKvUmLNaeHCltaV1Rcjt9W&#10;w2oyXl33Q979Hs4nOn2eL6PMK62f+91yCiJSF//Df+2t0ZCNhi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vuwcYAAADeAAAADwAAAAAAAAAAAAAAAACYAgAAZHJz&#10;L2Rvd25yZXYueG1sUEsFBgAAAAAEAAQA9QAAAIsDAAAAAA==&#10;" fillcolor="black" stroked="f"/>
                        <v:rect id="Rectangle 2990" o:spid="_x0000_s2309" style="position:absolute;left:21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W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0tayAAAAN4AAAAPAAAAAAAAAAAAAAAAAJgCAABk&#10;cnMvZG93bnJldi54bWxQSwUGAAAAAAQABAD1AAAAjQMAAAAA&#10;" fillcolor="black" stroked="f"/>
                        <v:rect id="Rectangle 2991" o:spid="_x0000_s2310" style="position:absolute;left:21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VL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11S3HAAAA3gAAAA8AAAAAAAAAAAAAAAAAmAIAAGRy&#10;cy9kb3ducmV2LnhtbFBLBQYAAAAABAAEAPUAAACMAwAAAAA=&#10;" fillcolor="black" stroked="f"/>
                        <v:rect id="Rectangle 2992" o:spid="_x0000_s2311" style="position:absolute;left:21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wt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8H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lwtskAAADeAAAADwAAAAAAAAAAAAAAAACYAgAA&#10;ZHJzL2Rvd25yZXYueG1sUEsFBgAAAAAEAAQA9QAAAI4DAAAAAA==&#10;" fillcolor="black" stroked="f"/>
                        <v:rect id="Rectangle 2993" o:spid="_x0000_s2312" style="position:absolute;left:21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ow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OjCyAAAAN4AAAAPAAAAAAAAAAAAAAAAAJgCAABk&#10;cnMvZG93bnJldi54bWxQSwUGAAAAAAQABAD1AAAAjQMAAAAA&#10;" fillcolor="black" stroked="f"/>
                        <v:rect id="Rectangle 2994" o:spid="_x0000_s2313" style="position:absolute;left:21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NWc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KZyu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HE1ZyAAAAN4AAAAPAAAAAAAAAAAAAAAAAJgCAABk&#10;cnMvZG93bnJldi54bWxQSwUGAAAAAAQABAD1AAAAjQMAAAAA&#10;" fillcolor="black" stroked="f"/>
                        <v:rect id="Rectangle 2995" o:spid="_x0000_s2314" style="position:absolute;left:21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TL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tMuyAAAAN4AAAAPAAAAAAAAAAAAAAAAAJgCAABk&#10;cnMvZG93bnJldi54bWxQSwUGAAAAAAQABAD1AAAAjQMAAAAA&#10;" fillcolor="black" stroked="f"/>
                        <v:rect id="Rectangle 2996" o:spid="_x0000_s2315" style="position:absolute;left:21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2tc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6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J2tckAAADeAAAADwAAAAAAAAAAAAAAAACYAgAA&#10;ZHJzL2Rvd25yZXYueG1sUEsFBgAAAAAEAAQA9QAAAI4DAAAAAA==&#10;" fillcolor="black" stroked="f"/>
                        <v:rect id="Rectangle 2997" o:spid="_x0000_s2316" style="position:absolute;left:21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ix8UA&#10;AADeAAAADwAAAGRycy9kb3ducmV2LnhtbERPTWsCMRC9F/wPYYTeatJFi65GUUHwIqjtod7GzXR3&#10;cTNZk1S3/fXmUOjx8b5ni8424kY+1I41vA4UCOLCmZpLDR/vm5cxiBCRDTaOScMPBVjMe08zzI27&#10;84Fux1iKFMIhRw1VjG0uZSgqshgGriVO3JfzFmOCvpTG4z2F20ZmSr1JizWnhgpbWldUXI7fVsNq&#10;Ml5d90Pe/R7OJzp9ni+jzCutn/vdcgoiUhf/xX/urdGQjYY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eLHxQAAAN4AAAAPAAAAAAAAAAAAAAAAAJgCAABkcnMv&#10;ZG93bnJldi54bWxQSwUGAAAAAAQABAD1AAAAigMAAAAA&#10;" fillcolor="black" stroked="f"/>
                        <v:rect id="Rectangle 2998" o:spid="_x0000_s2317" style="position:absolute;left:21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H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UUdcyAAAAN4AAAAPAAAAAAAAAAAAAAAAAJgCAABk&#10;cnMvZG93bnJldi54bWxQSwUGAAAAAAQABAD1AAAAjQMAAAAA&#10;" fillcolor="black" stroked="f"/>
                        <v:rect id="Rectangle 2999" o:spid="_x0000_s2318" style="position:absolute;left:21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4HMYA&#10;AADeAAAADwAAAGRycy9kb3ducmV2LnhtbESPy2rCQBSG90LfYTiF7nRiUNHoKFoouBHqZaG7Y+aY&#10;BDNn4sxU0z59ZyG4/PlvfLNFa2pxJ+crywr6vQQEcW51xYWCw/6rOwbhA7LG2jIp+CUPi/lbZ4aZ&#10;tg/e0n0XChFH2GeooAyhyaT0eUkGfc82xNG7WGcwROkKqR0+4ripZZokI2mw4vhQYkOfJeXX3Y9R&#10;sJqMV7fvAW/+tucTnY7n6zB1iVIf7+1yCiJQG17hZ3utFaTDQ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J4HMYAAADeAAAADwAAAAAAAAAAAAAAAACYAgAAZHJz&#10;L2Rvd25yZXYueG1sUEsFBgAAAAAEAAQA9QAAAIsDAAAAAA==&#10;" fillcolor="black" stroked="f"/>
                        <v:rect id="Rectangle 3000" o:spid="_x0000_s2319" style="position:absolute;left:21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h8kA&#10;AADeAAAADwAAAGRycy9kb3ducmV2LnhtbESPT2vCQBTE74V+h+UVems2CSo2dRUVhF4K9c+h3p7Z&#10;1ySYfRt3t5r207sFweMwM79hJrPetOJMzjeWFWRJCoK4tLrhSsFuu3oZg/ABWWNrmRT8kofZ9PFh&#10;goW2F17TeRMqESHsC1RQh9AVUvqyJoM+sR1x9L6tMxiidJXUDi8RblqZp+lIGmw4LtTY0bKm8rj5&#10;MQoWr+PF6XPAH3/rw572X4fjMHepUs9P/fwNRKA+3MO39rtWkA8H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7dh8kAAADeAAAADwAAAAAAAAAAAAAAAACYAgAA&#10;ZHJzL2Rvd25yZXYueG1sUEsFBgAAAAAEAAQA9QAAAI4DAAAAAA==&#10;" fillcolor="black" stroked="f"/>
                        <v:rect id="Rectangle 3001" o:spid="_x0000_s2320" style="position:absolute;left:21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D8McA&#10;AADeAAAADwAAAGRycy9kb3ducmV2LnhtbESPQWsCMRSE74X+h/AK3mrWRYuuRlFB6KWgtge9PTfP&#10;3cXNy5pEXf31jVDocZiZb5jJrDW1uJLzlWUFvW4Cgji3uuJCwc/36n0IwgdkjbVlUnAnD7Pp68sE&#10;M21vvKHrNhQiQthnqKAMocmk9HlJBn3XNsTRO1pnMETpCqkd3iLc1DJNkg9psOK4UGJDy5Ly0/Zi&#10;FCxGw8V53eevx+awp/3ucBqkLlGq89bOxyACteE//Nf+1ArSQb+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Q/DHAAAA3gAAAA8AAAAAAAAAAAAAAAAAmAIAAGRy&#10;cy9kb3ducmV2LnhtbFBLBQYAAAAABAAEAPUAAACMAwAAAAA=&#10;" fillcolor="black" stroked="f"/>
                        <v:rect id="Rectangle 3002" o:spid="_x0000_s2321" style="position:absolute;left:21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ma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ZryAAAAN4AAAAPAAAAAAAAAAAAAAAAAJgCAABk&#10;cnMvZG93bnJldi54bWxQSwUGAAAAAAQABAD1AAAAjQMAAAAA&#10;" fillcolor="black" stroked="f"/>
                        <v:rect id="Rectangle 3003" o:spid="_x0000_s2322" style="position:absolute;left:21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H8gA&#10;AADeAAAADwAAAGRycy9kb3ducmV2LnhtbESPT2vCQBTE74V+h+UVems2hlhsdBUtFHop+O9Qb8/s&#10;Mwlm38bdrab99F1B8DjMzG+Yyaw3rTiT841lBYMkBUFcWt1wpWC7+XgZgfABWWNrmRT8kofZ9PFh&#10;goW2F17ReR0qESHsC1RQh9AVUvqyJoM+sR1x9A7WGQxRukpqh5cIN63M0vRVGmw4LtTY0XtN5XH9&#10;YxQs3kaL0zLnr7/Vfke77/1xmLlUqeenfj4GEagP9/Ct/akVZMN8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X4fyAAAAN4AAAAPAAAAAAAAAAAAAAAAAJgCAABk&#10;cnMvZG93bnJldi54bWxQSwUGAAAAAAQABAD1AAAAjQMAAAAA&#10;" fillcolor="black" stroked="f"/>
                        <v:rect id="Rectangle 3004" o:spid="_x0000_s2323" style="position:absolute;left:21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bhMgA&#10;AADeAAAADwAAAGRycy9kb3ducmV2LnhtbESPQWvCQBSE70L/w/IK3nRjMMVGV6mC4EVQ20O9PbPP&#10;JJh9m+6umvbXd4VCj8PMfMPMFp1pxI2cry0rGA0TEMSF1TWXCj7e14MJCB+QNTaWScE3eVjMn3oz&#10;zLW9855uh1CKCGGfo4IqhDaX0hcVGfRD2xJH72ydwRClK6V2eI9w08g0SV6kwZrjQoUtrSoqLoer&#10;UbB8nSy/dmPe/uxPRzp+ni5Z6hKl+s/d2xREoC78h//aG60gzca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xduEyAAAAN4AAAAPAAAAAAAAAAAAAAAAAJgCAABk&#10;cnMvZG93bnJldi54bWxQSwUGAAAAAAQABAD1AAAAjQMAAAAA&#10;" fillcolor="black" stroked="f"/>
                        <v:rect id="Rectangle 3005" o:spid="_x0000_s2324" style="position:absolute;left:21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F8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RfPHAAAA3gAAAA8AAAAAAAAAAAAAAAAAmAIAAGRy&#10;cy9kb3ducmV2LnhtbFBLBQYAAAAABAAEAPUAAACMAwAAAAA=&#10;" fillcolor="black" stroked="f"/>
                        <v:rect id="Rectangle 3006" o:spid="_x0000_s2325" style="position:absolute;left:21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gaMgA&#10;AADeAAAADwAAAGRycy9kb3ducmV2LnhtbESPT2sCMRTE7wW/Q3hCbzXrolW3RqkFoReh/jno7bl5&#10;3V3cvGyTqFs/fSMUPA4z8xtmOm9NLS7kfGVZQb+XgCDOra64ULDbLl/GIHxA1lhbJgW/5GE+6zxN&#10;MdP2ymu6bEIhIoR9hgrKEJpMSp+XZND3bEMcvW/rDIYoXSG1w2uEm1qmSfIqDVYcF0ps6KOk/LQ5&#10;GwWLyXjx8zXg1W19PNBhfzwNU5co9dxt399ABGrDI/zf/tQK0uGg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BoyAAAAN4AAAAPAAAAAAAAAAAAAAAAAJgCAABk&#10;cnMvZG93bnJldi54bWxQSwUGAAAAAAQABAD1AAAAjQMAAAAA&#10;" fillcolor="black" stroked="f"/>
                        <v:rect id="Rectangle 3007" o:spid="_x0000_s2326" style="position:absolute;left:21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0GsUA&#10;AADeAAAADwAAAGRycy9kb3ducmV2LnhtbERPy4rCMBTdC/MP4Q7MTlOLilaj6MCAG2F8LHR3ba5t&#10;sbmpSUY78/WTheDycN6zRWtqcSfnK8sK+r0EBHFudcWFgsP+qzsG4QOyxtoyKfglD4v5W2eGmbYP&#10;3tJ9FwoRQ9hnqKAMocmk9HlJBn3PNsSRu1hnMEToCqkdPmK4qWWaJCNpsOLYUGJDnyXl192PUbCa&#10;jFe37wFv/rbnE52O5+swdYlSH+/tcgoiUBte4qd7rRWkw0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HQaxQAAAN4AAAAPAAAAAAAAAAAAAAAAAJgCAABkcnMv&#10;ZG93bnJldi54bWxQSwUGAAAAAAQABAD1AAAAigMAAAAA&#10;" fillcolor="black" stroked="f"/>
                        <v:rect id="Rectangle 3008" o:spid="_x0000_s2327" style="position:absolute;left:21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Rg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0YHHAAAA3gAAAA8AAAAAAAAAAAAAAAAAmAIAAGRy&#10;cy9kb3ducmV2LnhtbFBLBQYAAAAABAAEAPUAAACMAwAAAAA=&#10;" fillcolor="black" stroked="f"/>
                        <v:rect id="Rectangle 3009" o:spid="_x0000_s2328" style="position:absolute;left:21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yocYA&#10;AADeAAAADwAAAGRycy9kb3ducmV2LnhtbESPy2rCQBSG90LfYTgFdzppUNHoKFUQ3Aheuqi7Y+Y0&#10;CWbOpDOjpn16ZyG4/PlvfLNFa2pxI+crywo++gkI4tzqigsFX8d1bwzCB2SNtWVS8EceFvO3zgwz&#10;be+8p9shFCKOsM9QQRlCk0np85IM+r5tiKP3Y53BEKUrpHZ4j+OmlmmSjKTBiuNDiQ2tSsovh6tR&#10;sJyMl7+7AW//9+cTnb7Pl2HqEqW67+3nFESgNrzCz/ZGK0iHg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6yocYAAADeAAAADwAAAAAAAAAAAAAAAACYAgAAZHJz&#10;L2Rvd25yZXYueG1sUEsFBgAAAAAEAAQA9QAAAIsDAAAAAA==&#10;" fillcolor="black" stroked="f"/>
                        <v:rect id="Rectangle 3010" o:spid="_x0000_s2329" style="position:absolute;left:21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XOscA&#10;AADeAAAADwAAAGRycy9kb3ducmV2LnhtbESPQWsCMRSE74X+h/AK3mrWRYuuRlFB6KWgtge9PTfP&#10;3cXNy5pEXf31jVDocZiZb5jJrDW1uJLzlWUFvW4Cgji3uuJCwc/36n0IwgdkjbVlUnAnD7Pp68sE&#10;M21vvKHrNhQiQthnqKAMocmk9HlJBn3XNsTRO1pnMETpCqkd3iLc1DJNkg9psOK4UGJDy5Ly0/Zi&#10;FCxGw8V53eevx+awp/3ucBqkLlGq89bOxyACteE//Nf+1ArSQT/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SFzrHAAAA3gAAAA8AAAAAAAAAAAAAAAAAmAIAAGRy&#10;cy9kb3ducmV2LnhtbFBLBQYAAAAABAAEAPUAAACMAwAAAAA=&#10;" fillcolor="black" stroked="f"/>
                        <v:rect id="Rectangle 3011" o:spid="_x0000_s2330" style="position:absolute;left:21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T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iU3HAAAA3gAAAA8AAAAAAAAAAAAAAAAAmAIAAGRy&#10;cy9kb3ducmV2LnhtbFBLBQYAAAAABAAEAPUAAACMAwAAAAA=&#10;" fillcolor="black" stroked="f"/>
                        <v:rect id="Rectangle 3012" o:spid="_x0000_s2331" style="position:absolute;left:21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s1s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T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CzWyAAAAN4AAAAPAAAAAAAAAAAAAAAAAJgCAABk&#10;cnMvZG93bnJldi54bWxQSwUGAAAAAAQABAD1AAAAjQMAAAAA&#10;" fillcolor="black" stroked="f"/>
                        <v:rect id="Rectangle 3013" o:spid="_x0000_s2332" style="position:absolute;left:21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0o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bSiyAAAAN4AAAAPAAAAAAAAAAAAAAAAAJgCAABk&#10;cnMvZG93bnJldi54bWxQSwUGAAAAAAQABAD1AAAAjQMAAAAA&#10;" fillcolor="black" stroked="f"/>
                        <v:rect id="Rectangle 3014" o:spid="_x0000_s2333" style="position:absolute;left:21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ROcgA&#10;AADeAAAADwAAAGRycy9kb3ducmV2LnhtbESPT2vCQBTE74V+h+UVequbBlM0uooKQi8F//RQb8/s&#10;axLMvo27W41++q4geBxm5jfMeNqZRpzI+dqygvdeAoK4sLrmUsH3dvk2AOEDssbGMim4kIfp5Plp&#10;jLm2Z17TaRNKESHsc1RQhdDmUvqiIoO+Z1vi6P1aZzBE6UqpHZ4j3DQyTZIPabDmuFBhS4uKisPm&#10;zyiYDwfz46rPX9f1fke7n/0hS12i1OtLNxuBCNSFR/je/tQK0qyf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qRE5yAAAAN4AAAAPAAAAAAAAAAAAAAAAAJgCAABk&#10;cnMvZG93bnJldi54bWxQSwUGAAAAAAQABAD1AAAAjQMAAAAA&#10;" fillcolor="black" stroked="f"/>
                        <v:rect id="Rectangle 3015" o:spid="_x0000_s2334" style="position:absolute;left:21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PT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49OyAAAAN4AAAAPAAAAAAAAAAAAAAAAAJgCAABk&#10;cnMvZG93bnJldi54bWxQSwUGAAAAAAQABAD1AAAAjQMAAAAA&#10;" fillcolor="black" stroked="f"/>
                        <v:rect id="Rectangle 3016" o:spid="_x0000_s2335" style="position:absolute;left:21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cq1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iY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NyrVyAAAAN4AAAAPAAAAAAAAAAAAAAAAAJgCAABk&#10;cnMvZG93bnJldi54bWxQSwUGAAAAAAQABAD1AAAAjQMAAAAA&#10;" fillcolor="black" stroked="f"/>
                        <v:rect id="Rectangle 3017" o:spid="_x0000_s2336" style="position:absolute;left:21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p8UA&#10;AADeAAAADwAAAGRycy9kb3ducmV2LnhtbERPy4rCMBTdC/MP4Q6403SKilajjILgRvAxi3F3be60&#10;xeamk0TtzNebheDycN6zRWtqcSPnK8sKPvoJCOLc6ooLBV/HdW8MwgdkjbVlUvBHHhbzt84MM23v&#10;vKfbIRQihrDPUEEZQpNJ6fOSDPq+bYgj92OdwRChK6R2eI/hppZpkoykwYpjQ4kNrUrKL4erUbCc&#10;jJe/uwFv//fnE52+z5dh6hKluu/t5xREoDa8xE/3RitIh4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L6nxQAAAN4AAAAPAAAAAAAAAAAAAAAAAJgCAABkcnMv&#10;ZG93bnJldi54bWxQSwUGAAAAAAQABAD1AAAAigMAAAAA&#10;" fillcolor="black" stroked="f"/>
                        <v:rect id="Rectangle 3018" o:spid="_x0000_s2337" style="position:absolute;left:21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P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kGzzHAAAA3gAAAA8AAAAAAAAAAAAAAAAAmAIAAGRy&#10;cy9kb3ducmV2LnhtbFBLBQYAAAAABAAEAPUAAACMAwAAAAA=&#10;" fillcolor="black" stroked="f"/>
                        <v:rect id="Rectangle 3019" o:spid="_x0000_s2338" style="position:absolute;left:21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kfMcA&#10;AADeAAAADwAAAGRycy9kb3ducmV2LnhtbESPzWrCQBSF9wXfYbhCd3ViqqKpE9FCoZuC2i50d83c&#10;JiGZO+nMVNM+vbMQXB7OH99y1ZtWnMn52rKC8SgBQVxYXXOp4Ovz7WkOwgdkja1lUvBHHlb54GGJ&#10;mbYX3tF5H0oRR9hnqKAKocuk9EVFBv3IdsTR+7bOYIjSlVI7vMRx08o0SWbSYM3xocKOXisqmv2v&#10;UbBZzDc/2wl//O9ORzoeTs00dYlSj8N+/QIiUB/u4Vv7XStIp5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JHzHAAAA3gAAAA8AAAAAAAAAAAAAAAAAmAIAAGRy&#10;cy9kb3ducmV2LnhtbFBLBQYAAAAABAAEAPUAAACMAwAAAAA=&#10;" fillcolor="black" stroked="f"/>
                        <v:rect id="Rectangle 3020" o:spid="_x0000_s2339" style="position:absolute;left:21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B5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S4HnyAAAAN4AAAAPAAAAAAAAAAAAAAAAAJgCAABk&#10;cnMvZG93bnJldi54bWxQSwUGAAAAAAQABAD1AAAAjQMAAAAA&#10;" fillcolor="black" stroked="f"/>
                        <v:rect id="Rectangle 3021" o:spid="_x0000_s2340" style="position:absolute;left:21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fk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R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R+QyAAAAN4AAAAPAAAAAAAAAAAAAAAAAJgCAABk&#10;cnMvZG93bnJldi54bWxQSwUGAAAAAAQABAD1AAAAjQMAAAAA&#10;" fillcolor="black" stroked="f"/>
                        <v:rect id="Rectangle 3022" o:spid="_x0000_s2341" style="position:absolute;left:21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6C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N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boLyAAAAN4AAAAPAAAAAAAAAAAAAAAAAJgCAABk&#10;cnMvZG93bnJldi54bWxQSwUGAAAAAAQABAD1AAAAjQMAAAAA&#10;" fillcolor="black" stroked="f"/>
                        <v:rect id="Rectangle 3023" o:spid="_x0000_s2342" style="position:absolute;left:21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f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wif8kAAADeAAAADwAAAAAAAAAAAAAAAACYAgAA&#10;ZHJzL2Rvd25yZXYueG1sUEsFBgAAAAAEAAQA9QAAAI4DAAAAAA==&#10;" fillcolor="black" stroked="f"/>
                        <v:rect id="Rectangle 3024" o:spid="_x0000_s2343" style="position:absolute;left:21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CH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o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IfkyAAAAN4AAAAPAAAAAAAAAAAAAAAAAJgCAABk&#10;cnMvZG93bnJldi54bWxQSwUGAAAAAAQABAD1AAAAjQMAAAAA&#10;" fillcolor="black" stroked="f"/>
                        <v:rect id="Rectangle 3025" o:spid="_x0000_s2344" style="position:absolute;left:21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Zk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f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ohmTyAAAAN4AAAAPAAAAAAAAAAAAAAAAAJgCAABk&#10;cnMvZG93bnJldi54bWxQSwUGAAAAAAQABAD1AAAAjQMAAAAA&#10;" fillcolor="black" stroked="f"/>
                        <v:rect id="Rectangle 3026" o:spid="_x0000_s2345" style="position:absolute;left:2172;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68C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4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rwIyAAAAN4AAAAPAAAAAAAAAAAAAAAAAJgCAABk&#10;cnMvZG93bnJldi54bWxQSwUGAAAAAAQABAD1AAAAjQMAAAAA&#10;" fillcolor="black" stroked="f"/>
                        <v:rect id="Rectangle 3027" o:spid="_x0000_s2346" style="position:absolute;left:2172;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EoesYA&#10;AADeAAAADwAAAGRycy9kb3ducmV2LnhtbERPz2vCMBS+D/wfwhN2m6mdinamooPBLgN1O+jt2by1&#10;pc1Ll2Ta7a83B8Hjx/d7uepNK87kfG1ZwXiUgCAurK65VPD1+fY0B+EDssbWMin4Iw+rfPCwxEzb&#10;C+/ovA+liCHsM1RQhdBlUvqiIoN+ZDviyH1bZzBE6EqpHV5iuGllmiQzabDm2FBhR68VFc3+1yjY&#10;LOabn+2EP/53pyMdD6dmmrpEqcdhv34BEagPd/HN/a4VpNPJ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EoesYAAADeAAAADwAAAAAAAAAAAAAAAACYAgAAZHJz&#10;L2Rvd25yZXYueG1sUEsFBgAAAAAEAAQA9QAAAIsDAAAAAA==&#10;" fillcolor="black" stroked="f"/>
                        <v:rect id="Rectangle 3028" o:spid="_x0000_s2347" style="position:absolute;left:2172;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N4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Y3hyAAAAN4AAAAPAAAAAAAAAAAAAAAAAJgCAABk&#10;cnMvZG93bnJldi54bWxQSwUGAAAAAAQABAD1AAAAjQMAAAAA&#10;" fillcolor="black" stroked="f"/>
                        <v:rect id="Rectangle 3029" o:spid="_x0000_s2348" style="position:absolute;left:2172;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XAcYA&#10;AADeAAAADwAAAGRycy9kb3ducmV2LnhtbESPzWrCQBSF9wXfYbhCd3ViiEWjo6ggdFNQ60J318w1&#10;CWbuxJmppn16Z1Ho8nD++GaLzjTiTs7XlhUMBwkI4sLqmksFh6/N2xiED8gaG8uk4Ic8LOa9lxnm&#10;2j54R/d9KEUcYZ+jgiqENpfSFxUZ9APbEkfvYp3BEKUrpXb4iOOmkWmSvEuDNceHCltaV1Rc999G&#10;wWoyXt22GX/+7s4nOh3P11HqEqVe+91yCiJQF/7Df+0PrSAdZV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FXAcYAAADeAAAADwAAAAAAAAAAAAAAAACYAgAAZHJz&#10;L2Rvd25yZXYueG1sUEsFBgAAAAAEAAQA9QAAAIsDAAAAAA==&#10;" fillcolor="black" stroked="f"/>
                        <v:rect id="Rectangle 3030" o:spid="_x0000_s2349" style="position:absolute;left:2172;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3ymsgA&#10;AADeAAAADwAAAGRycy9kb3ducmV2LnhtbESPT2vCQBTE74V+h+UVems2hlhsdBUtFHop+O9Qb8/s&#10;Mwlm38bdrab99F1B8DjMzG+Yyaw3rTiT841lBYMkBUFcWt1wpWC7+XgZgfABWWNrmRT8kofZ9PFh&#10;goW2F17ReR0qESHsC1RQh9AVUvqyJoM+sR1x9A7WGQxRukpqh5cIN63M0vRVGmw4LtTY0XtN5XH9&#10;YxQs3kaL0zLnr7/Vfke77/1xmLlUqeenfj4GEagP9/Ct/akVZMM8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fKayAAAAN4AAAAPAAAAAAAAAAAAAAAAAJgCAABk&#10;cnMvZG93bnJldi54bWxQSwUGAAAAAAQABAD1AAAAjQMAAAAA&#10;" fillcolor="black" stroked="f"/>
                        <v:rect id="Rectangle 3031" o:spid="_x0000_s2350" style="position:absolute;left:2172;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9s7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M/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2ztyAAAAN4AAAAPAAAAAAAAAAAAAAAAAJgCAABk&#10;cnMvZG93bnJldi54bWxQSwUGAAAAAAQABAD1AAAAjQMAAAAA&#10;" fillcolor="black" stroked="f"/>
                        <v:rect id="Rectangle 3032" o:spid="_x0000_s2351" style="position:absolute;left:2172;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Jd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7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9PJdskAAADeAAAADwAAAAAAAAAAAAAAAACYAgAA&#10;ZHJzL2Rvd25yZXYueG1sUEsFBgAAAAAEAAQA9QAAAI4DAAAAAA==&#10;" fillcolor="black" stroked="f"/>
                        <v:rect id="Rectangle 3033" o:spid="_x0000_s2352" style="position:absolute;left:2172;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RAsgA&#10;AADeAAAADwAAAGRycy9kb3ducmV2LnhtbESPQWvCQBSE70L/w/IK3nTTEItNXaUKghehag/19sy+&#10;JsHs23R31eiv7xYEj8PMfMNMZp1pxJmcry0reBkmIIgLq2suFXztloMxCB+QNTaWScGVPMymT70J&#10;5tpeeEPnbShFhLDPUUEVQptL6YuKDPqhbYmj92OdwRClK6V2eIlw08g0SV6lwZrjQoUtLSoqjtuT&#10;UTB/G89/PzNe3zaHPe2/D8dR6hKl+s/dxzuIQF14hO/tlVaQjrIs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OlECyAAAAN4AAAAPAAAAAAAAAAAAAAAAAJgCAABk&#10;cnMvZG93bnJldi54bWxQSwUGAAAAAAQABAD1AAAAjQMAAAAA&#10;" fillcolor="black" stroked="f"/>
                        <v:rect id="Rectangle 3034" o:spid="_x0000_s2353" style="position:absolute;left:2172;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0m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vSZyAAAAN4AAAAPAAAAAAAAAAAAAAAAAJgCAABk&#10;cnMvZG93bnJldi54bWxQSwUGAAAAAAQABAD1AAAAjQMAAAAA&#10;" fillcolor="black" stroked="f"/>
                        <v:rect id="Rectangle 3035" o:spid="_x0000_s2354" style="position:absolute;left:2172;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q7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GruyAAAAN4AAAAPAAAAAAAAAAAAAAAAAJgCAABk&#10;cnMvZG93bnJldi54bWxQSwUGAAAAAAQABAD1AAAAjQMAAAAA&#10;" fillcolor="black" stroked="f"/>
                        <v:rect id="Rectangle 3036" o:spid="_x0000_s2355" style="position:absolute;left:2172;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Pdc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Rl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6M91yAAAAN4AAAAPAAAAAAAAAAAAAAAAAJgCAABk&#10;cnMvZG93bnJldi54bWxQSwUGAAAAAAQABAD1AAAAjQMAAAAA&#10;" fillcolor="black" stroked="f"/>
                        <v:rect id="Rectangle 3037" o:spid="_x0000_s2356" style="position:absolute;left:2172;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bB8UA&#10;AADeAAAADwAAAGRycy9kb3ducmV2LnhtbERPz2vCMBS+D/wfwhN2m6mlDq1GUUHYZaDOg96ezbMt&#10;Ni81ybTbX28Ogx0/vt+zRWcacSfna8sKhoMEBHFhdc2lgsPX5m0MwgdkjY1lUvBDHhbz3ssMc20f&#10;vKP7PpQihrDPUUEVQptL6YuKDPqBbYkjd7HOYIjQlVI7fMRw08g0Sd6lwZpjQ4UtrSsqrvtvo2A1&#10;Ga9u24w/f3fnE52O5+sodYlSr/1uOQURqAv/4j/3h1aQjrI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1sHxQAAAN4AAAAPAAAAAAAAAAAAAAAAAJgCAABkcnMv&#10;ZG93bnJldi54bWxQSwUGAAAAAAQABAD1AAAAigMAAAAA&#10;" fillcolor="black" stroked="f"/>
                        <v:rect id="Rectangle 3038" o:spid="_x0000_s2357" style="position:absolute;left:2172;top:5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n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y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6cyAAAAN4AAAAPAAAAAAAAAAAAAAAAAJgCAABk&#10;cnMvZG93bnJldi54bWxQSwUGAAAAAAQABAD1AAAAjQMAAAAA&#10;" fillcolor="black" stroked="f"/>
                      </v:group>
                      <v:group id="Group 3039" o:spid="_x0000_s2358" style="position:absolute;left:8978;top:2362;width:19;height:5943" coordorigin="2172,571"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7mUHFAAAA3gAA&#10;AA8AAAAAAAAAAAAAAAAAqgIAAGRycy9kb3ducmV2LnhtbFBLBQYAAAAABAAEAPoAAACcAwAAAAA=&#10;">
                        <v:rect id="Rectangle 3040" o:spid="_x0000_s2359" style="position:absolute;left:2172;top:5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kR8gA&#10;AADeAAAADwAAAGRycy9kb3ducmV2LnhtbESPQWvCQBSE70L/w/IK3nRjMMVGV6mC4EVQ20O9PbPP&#10;JJh9m+6umvbXd4VCj8PMfMPMFp1pxI2cry0rGA0TEMSF1TWXCj7e14MJCB+QNTaWScE3eVjMn3oz&#10;zLW9855uh1CKCGGfo4IqhDaX0hcVGfRD2xJH72ydwRClK6V2eI9w08g0SV6kwZrjQoUtrSoqLoer&#10;UbB8nSy/dmPe/uxPRzp+ni5Z6hKl+s/d2xREoC78h//aG60gzcbZ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GRHyAAAAN4AAAAPAAAAAAAAAAAAAAAAAJgCAABk&#10;cnMvZG93bnJldi54bWxQSwUGAAAAAAQABAD1AAAAjQMAAAAA&#10;" fillcolor="black" stroked="f"/>
                        <v:rect id="Rectangle 3041" o:spid="_x0000_s2360" style="position:absolute;left:2172;top:5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6MMgA&#10;AADeAAAADwAAAGRycy9kb3ducmV2LnhtbESPT2vCQBTE74V+h+UVequbBlM0uooKQi8F//RQb8/s&#10;axLMvo27W41++q4geBxm5jfMeNqZRpzI+dqygvdeAoK4sLrmUsH3dvk2AOEDssbGMim4kIfp5Plp&#10;jLm2Z17TaRNKESHsc1RQhdDmUvqiIoO+Z1vi6P1aZzBE6UqpHZ4j3DQyTZIPabDmuFBhS4uKisPm&#10;zyiYDwfz46rPX9f1fke7n/0hS12i1OtLNxuBCNSFR/je/tQK0qyf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RvowyAAAAN4AAAAPAAAAAAAAAAAAAAAAAJgCAABk&#10;cnMvZG93bnJldi54bWxQSwUGAAAAAAQABAD1AAAAjQMAAAAA&#10;" fillcolor="black" stroked="f"/>
                        <v:rect id="Rectangle 3042" o:spid="_x0000_s2361" style="position:absolute;left:2172;top:5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fq8gA&#10;AADeAAAADwAAAGRycy9kb3ducmV2LnhtbESPQWvCQBSE7wX/w/KE3uqm0RSbukoVCr0Ianuot2f2&#10;NQlm36a7W43+elcQPA4z8w0zmXWmEQdyvras4HmQgCAurK65VPD99fE0BuEDssbGMik4kYfZtPcw&#10;wVzbI6/psAmliBD2OSqoQmhzKX1RkUE/sC1x9H6tMxiidKXUDo8RbhqZJsmLNFhzXKiwpUVFxX7z&#10;bxTMX8fzv9WIl+f1bkvbn90+S12i1GO/e38DEagL9/Ct/akVpNk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Cl+ryAAAAN4AAAAPAAAAAAAAAAAAAAAAAJgCAABk&#10;cnMvZG93bnJldi54bWxQSwUGAAAAAAQABAD1AAAAjQMAAAAA&#10;" fillcolor="black" stroked="f"/>
                        <v:rect id="Rectangle 3043" o:spid="_x0000_s2362" style="position:absolute;left:2172;top: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H3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8ffyAAAAN4AAAAPAAAAAAAAAAAAAAAAAJgCAABk&#10;cnMvZG93bnJldi54bWxQSwUGAAAAAAQABAD1AAAAjQMAAAAA&#10;" fillcolor="black" stroked="f"/>
                        <v:rect id="Rectangle 3044" o:spid="_x0000_s2363" style="position:absolute;left:2172;top:5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iRMgA&#10;AADeAAAADwAAAGRycy9kb3ducmV2LnhtbESPT2vCQBTE74V+h+UVequbBlM0uooKQi8F//RQb8/s&#10;axLMvo27W41++q4geBxm5jfMeNqZRpzI+dqygvdeAoK4sLrmUsH3dvk2AOEDssbGMim4kIfp5Plp&#10;jLm2Z17TaRNKESHsc1RQhdDmUvqiIoO+Z1vi6P1aZzBE6UqpHZ4j3DQyTZIPabDmuFBhS4uKisPm&#10;zyiYDwfz46rPX9f1fke7n/0hS12i1OtLNxuBCNSFR/je/tQK0qyf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2JEyAAAAN4AAAAPAAAAAAAAAAAAAAAAAJgCAABk&#10;cnMvZG93bnJldi54bWxQSwUGAAAAAAQABAD1AAAAjQMAAAAA&#10;" fillcolor="black" stroked="f"/>
                        <v:rect id="Rectangle 3045" o:spid="_x0000_s2364" style="position:absolute;left:2172;top:5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38M8gA&#10;AADeAAAADwAAAGRycy9kb3ducmV2LnhtbESPT2vCQBTE74LfYXkFb7ppMGJTV9GC4KVQ/xzq7Zl9&#10;TYLZt+nuqqmfvisUehxm5jfMbNGZRlzJ+dqygudRAoK4sLrmUsFhvx5OQfiArLGxTAp+yMNi3u/N&#10;MNf2xlu67kIpIoR9jgqqENpcSl9UZNCPbEscvS/rDIYoXSm1w1uEm0amSTKRBmuOCxW29FZRcd5d&#10;jILVy3T1/THm9/v2dKTj5+mcpS5RavDULV9BBOrCf/ivvdEK0myc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fwzyAAAAN4AAAAPAAAAAAAAAAAAAAAAAJgCAABk&#10;cnMvZG93bnJldi54bWxQSwUGAAAAAAQABAD1AAAAjQMAAAAA&#10;" fillcolor="black" stroked="f"/>
                        <v:rect id="Rectangle 3046" o:spid="_x0000_s2365" style="position:absolute;left:2172;top:6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Zq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FZqMkAAADeAAAADwAAAAAAAAAAAAAAAACYAgAA&#10;ZHJzL2Rvd25yZXYueG1sUEsFBgAAAAAEAAQA9QAAAI4DAAAAAA==&#10;" fillcolor="black" stroked="f"/>
                        <v:rect id="Rectangle 3047" o:spid="_x0000_s2366" style="position:absolute;left:2172;top:6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7N2sUA&#10;AADeAAAADwAAAGRycy9kb3ducmV2LnhtbERPz2vCMBS+C/4P4Qm7aWqxQ6tRdDDYZaDOg96ezbMt&#10;Ni81ybTbX28Ogx0/vt+LVWcacSfna8sKxqMEBHFhdc2lgsPX+3AKwgdkjY1lUvBDHlbLfm+BubYP&#10;3tF9H0oRQ9jnqKAKoc2l9EVFBv3ItsSRu1hnMEToSqkdPmK4aWSaJK/SYM2xocKW3ioqrvtvo2Az&#10;m25u2wl//u7OJzodz9csdYlSL4NuPQcRqAv/4j/3h1aQZpM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s3axQAAAN4AAAAPAAAAAAAAAAAAAAAAAJgCAABkcnMv&#10;ZG93bnJldi54bWxQSwUGAAAAAAQABAD1AAAAigMAAAAA&#10;" fillcolor="black" stroked="f"/>
                        <v:rect id="Rectangle 3048" o:spid="_x0000_s2367" style="position:absolute;left:2172;top: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QcgA&#10;AADeAAAADwAAAGRycy9kb3ducmV2LnhtbESPQWvCQBSE7wX/w/IEb3VjMEVTV1FB6KWgtod6e2af&#10;STD7Nu6umvbXd4VCj8PMfMPMFp1pxI2cry0rGA0TEMSF1TWXCj4/Ns8TED4ga2wsk4Jv8rCY955m&#10;mGt75x3d9qEUEcI+RwVVCG0upS8qMuiHtiWO3sk6gyFKV0rt8B7hppFpkrxIgzXHhQpbWldUnPdX&#10;o2A1nawu2zG//+yOBzp8Hc9Z6hKlBv1u+QoiUBf+w3/tN60gzcb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mhByAAAAN4AAAAPAAAAAAAAAAAAAAAAAJgCAABk&#10;cnMvZG93bnJldi54bWxQSwUGAAAAAAQABAD1AAAAjQMAAAAA&#10;" fillcolor="black" stroked="f"/>
                        <v:rect id="Rectangle 3049" o:spid="_x0000_s2368" style="position:absolute;left:2172;top:6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LYcYA&#10;AADeAAAADwAAAGRycy9kb3ducmV2LnhtbESPy2rCQBSG9wXfYTgFd3XSoGKjo2hBcFPwtqi7Y+aY&#10;BDNn0plRU5/eWQguf/4b32TWmlpcyfnKsoLPXgKCOLe64kLBfrf8GIHwAVljbZkU/JOH2bTzNsFM&#10;2xtv6LoNhYgj7DNUUIbQZFL6vCSDvmcb4uidrDMYonSF1A5vcdzUMk2SoTRYcXwosaHvkvLz9mIU&#10;LL5Gi791n3/um+OBDr/H8yB1iVLd93Y+BhGoDa/ws73SCtJBfx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QLYcYAAADeAAAADwAAAAAAAAAAAAAAAACYAgAAZHJz&#10;L2Rvd25yZXYueG1sUEsFBgAAAAAEAAQA9QAAAIsDAAAAAA==&#10;" fillcolor="black" stroked="f"/>
                        <v:rect id="Rectangle 3050" o:spid="_x0000_s2369" style="position:absolute;left:2172;top:6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rvrHAAAA3gAAAA8AAAAAAAAAAAAAAAAAmAIAAGRy&#10;cy9kb3ducmV2LnhtbFBLBQYAAAAABAAEAPUAAACMAwAAAAA=&#10;" fillcolor="black" stroked="f"/>
                        <v:rect id="Rectangle 3051" o:spid="_x0000_s2370" style="position:absolute;left:21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wj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KjCNyAAAAN4AAAAPAAAAAAAAAAAAAAAAAJgCAABk&#10;cnMvZG93bnJldi54bWxQSwUGAAAAAAQABAD1AAAAjQMAAAAA&#10;" fillcolor="black" stroked="f"/>
                        <v:rect id="Rectangle 3052" o:spid="_x0000_s2371" style="position:absolute;left:2172;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VF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e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ZpUWyAAAAN4AAAAPAAAAAAAAAAAAAAAAAJgCAABk&#10;cnMvZG93bnJldi54bWxQSwUGAAAAAAQABAD1AAAAjQMAAAAA&#10;" fillcolor="black" stroked="f"/>
                        <v:rect id="Rectangle 3053" o:spid="_x0000_s2372" style="position:absolute;left:2172;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8NY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jw1iyAAAAN4AAAAPAAAAAAAAAAAAAAAAAJgCAABk&#10;cnMvZG93bnJldi54bWxQSwUGAAAAAAQABAD1AAAAjQMAAAAA&#10;" fillcolor="black" stroked="f"/>
                        <v:rect id="Rectangle 3054" o:spid="_x0000_s2373" style="position:absolute;left:2172;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o+cgA&#10;AADeAAAADwAAAGRycy9kb3ducmV2LnhtbESPT2vCQBTE74LfYXkFb7ppMGJTV9GC4KVQ/xzq7Zl9&#10;TYLZt+nuqqmfvisUehxm5jfMbNGZRlzJ+dqygudRAoK4sLrmUsFhvx5OQfiArLGxTAp+yMNi3u/N&#10;MNf2xlu67kIpIoR9jgqqENpcSl9UZNCPbEscvS/rDIYoXSm1w1uEm0amSTKRBmuOCxW29FZRcd5d&#10;jILVy3T1/THm9/v2dKTj5+mcpS5RavDULV9BBOrCf/ivvdE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6j5yAAAAN4AAAAPAAAAAAAAAAAAAAAAAJgCAABk&#10;cnMvZG93bnJldi54bWxQSwUGAAAAAAQABAD1AAAAjQMAAAAA&#10;" fillcolor="black" stroked="f"/>
                        <v:rect id="Rectangle 3055" o:spid="_x0000_s2374" style="position:absolute;left:2172;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2j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1H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E2jskAAADeAAAADwAAAAAAAAAAAAAAAACYAgAA&#10;ZHJzL2Rvd25yZXYueG1sUEsFBgAAAAAEAAQA9QAAAI4DAAAAAA==&#10;" fillcolor="black" stroked="f"/>
                        <v:rect id="Rectangle 3056" o:spid="_x0000_s2375" style="position:absolute;left:2172;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TF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3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MVyAAAAN4AAAAPAAAAAAAAAAAAAAAAAJgCAABk&#10;cnMvZG93bnJldi54bWxQSwUGAAAAAAQABAD1AAAAjQMAAAAA&#10;" fillcolor="black" stroked="f"/>
                        <v:rect id="Rectangle 3057" o:spid="_x0000_s2376" style="position:absolute;left:2172;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HZ8QA&#10;AADeAAAADwAAAGRycy9kb3ducmV2LnhtbERPy4rCMBTdD/gP4Q64G9MpKk41ig4IbgZ8Lcbdtbm2&#10;xeamk0Tt+PVmIbg8nPdk1ppaXMn5yrKCz14Cgji3uuJCwX63/BiB8AFZY22ZFPyTh9m08zbBTNsb&#10;b+i6DYWIIewzVFCG0GRS+rwkg75nG+LInawzGCJ0hdQObzHc1DJNkqE0WHFsKLGh75Ly8/ZiFCy+&#10;Rou/dZ9/7pvjgQ6/x/MgdYlS3fd2PgYRqA0v8dO90grSQX8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CB2fEAAAA3gAAAA8AAAAAAAAAAAAAAAAAmAIAAGRycy9k&#10;b3ducmV2LnhtbFBLBQYAAAAABAAEAPUAAACJAwAAAAA=&#10;" fillcolor="black" stroked="f"/>
                        <v:rect id="Rectangle 3058" o:spid="_x0000_s2377" style="position:absolute;left:2172;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6i/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ovzHAAAA3gAAAA8AAAAAAAAAAAAAAAAAmAIAAGRy&#10;cy9kb3ducmV2LnhtbFBLBQYAAAAABAAEAPUAAACMAwAAAAA=&#10;" fillcolor="black" stroked="f"/>
                        <v:rect id="Rectangle 3059" o:spid="_x0000_s2378" style="position:absolute;left:2172;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dv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tnbzHAAAA3gAAAA8AAAAAAAAAAAAAAAAAmAIAAGRy&#10;cy9kb3ducmV2LnhtbFBLBQYAAAAABAAEAPUAAACMAwAAAAA=&#10;" fillcolor="black" stroked="f"/>
                        <v:rect id="Rectangle 3060" o:spid="_x0000_s2379" style="position:absolute;left:2172;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4J8gA&#10;AADeAAAADwAAAGRycy9kb3ducmV2LnhtbESPT2sCMRTE7wW/Q3hCbzXrolW3RqkFoReh/jno7bl5&#10;3V3cvGyTqFs/fSMUPA4z8xtmOm9NLS7kfGVZQb+XgCDOra64ULDbLl/GIHxA1lhbJgW/5GE+6zxN&#10;MdP2ymu6bEIhIoR9hgrKEJpMSp+XZND3bEMcvW/rDIYoXSG1w2uEm1qmSfIqDVYcF0ps6KOk/LQ5&#10;GwWLyXjx8zXg1W19PNBhfzwNU5co9dxt399ABGrDI/zf/tQK0uFg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TgnyAAAAN4AAAAPAAAAAAAAAAAAAAAAAJgCAABk&#10;cnMvZG93bnJldi54bWxQSwUGAAAAAAQABAD1AAAAjQMAAAAA&#10;" fillcolor="black" stroked="f"/>
                        <v:rect id="Rectangle 3061" o:spid="_x0000_s2380" style="position:absolute;left:2172;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mU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j4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86ZQyAAAAN4AAAAPAAAAAAAAAAAAAAAAAJgCAABk&#10;cnMvZG93bnJldi54bWxQSwUGAAAAAAQABAD1AAAAjQMAAAAA&#10;" fillcolor="black" stroked="f"/>
                        <v:rect id="Rectangle 3062" o:spid="_x0000_s2381" style="position:absolute;left:2172;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Dy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Y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wPLyAAAAN4AAAAPAAAAAAAAAAAAAAAAAJgCAABk&#10;cnMvZG93bnJldi54bWxQSwUGAAAAAAQABAD1AAAAjQMAAAAA&#10;" fillcolor="black" stroked="f"/>
                        <v:rect id="Rectangle 3063" o:spid="_x0000_s2382" style="position:absolute;left:2172;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bv8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S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Vpu/yAAAAN4AAAAPAAAAAAAAAAAAAAAAAJgCAABk&#10;cnMvZG93bnJldi54bWxQSwUGAAAAAAQABAD1AAAAjQMAAAAA&#10;" fillcolor="black" stroked="f"/>
                        <v:rect id="Rectangle 3064" o:spid="_x0000_s2383" style="position:absolute;left:2172;top:8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J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o+JMkAAADeAAAADwAAAAAAAAAAAAAAAACYAgAA&#10;ZHJzL2Rvd25yZXYueG1sUEsFBgAAAAAEAAQA9QAAAI4DAAAAAA==&#10;" fillcolor="black" stroked="f"/>
                        <v:rect id="Rectangle 3065" o:spid="_x0000_s2384" style="position:absolute;left:2172;top:8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gU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1f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KBTyAAAAN4AAAAPAAAAAAAAAAAAAAAAAJgCAABk&#10;cnMvZG93bnJldi54bWxQSwUGAAAAAAQABAD1AAAAjQMAAAAA&#10;" fillcolor="black" stroked="f"/>
                        <v:rect id="Rectangle 3066" o:spid="_x0000_s2385" style="position:absolute;left:2172;top:8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yMgA&#10;AADeAAAADwAAAGRycy9kb3ducmV2LnhtbESPT2sCMRTE74V+h/CE3mrWxX/dGqUKghdBbQ/19ty8&#10;7i5uXtYk1dVPb4RCj8PM/IaZzFpTizM5X1lW0OsmIIhzqysuFHx9Ll/HIHxA1lhbJgVX8jCbPj9N&#10;MNP2wls670IhIoR9hgrKEJpMSp+XZNB3bUMcvR/rDIYoXSG1w0uEm1qmSTKUBiuOCyU2tCgpP+5+&#10;jYL523h+2vR5fdse9rT/PhwHqUuUeum0H+8gArXhP/zXXmkF6aA/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AXIyAAAAN4AAAAPAAAAAAAAAAAAAAAAAJgCAABk&#10;cnMvZG93bnJldi54bWxQSwUGAAAAAAQABAD1AAAAjQMAAAAA&#10;" fillcolor="black" stroked="f"/>
                        <v:rect id="Rectangle 3067" o:spid="_x0000_s2386" style="position:absolute;left:2172;top: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RusUA&#10;AADeAAAADwAAAGRycy9kb3ducmV2LnhtbERPu27CMBTdK/UfrIvEVhwiKBAwqFRCYqlUHgNsl/iS&#10;RMTXqW0g7dfXAxLj0XnPFq2pxY2crywr6PcSEMS51RUXCva71dsYhA/IGmvLpOCXPCzmry8zzLS9&#10;84Zu21CIGMI+QwVlCE0mpc9LMuh7tiGO3Nk6gyFCV0jt8B7DTS3TJHmXBiuODSU29FlSftlejYLl&#10;ZLz8+R7w19/mdKTj4XQZpi5RqttpP6YgArXhKX6411pBOh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5G6xQAAAN4AAAAPAAAAAAAAAAAAAAAAAJgCAABkcnMv&#10;ZG93bnJldi54bWxQSwUGAAAAAAQABAD1AAAAigMAAAAA&#10;" fillcolor="black" stroked="f"/>
                        <v:rect id="Rectangle 3068" o:spid="_x0000_s2387" style="position:absolute;left:2172;top:8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0I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3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zQhyAAAAN4AAAAPAAAAAAAAAAAAAAAAAJgCAABk&#10;cnMvZG93bnJldi54bWxQSwUGAAAAAAQABAD1AAAAjQMAAAAA&#10;" fillcolor="black" stroked="f"/>
                        <v:rect id="Rectangle 3069" o:spid="_x0000_s2388" style="position:absolute;left:2172;top:8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tm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9L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47ZvHAAAA3gAAAA8AAAAAAAAAAAAAAAAAmAIAAGRy&#10;cy9kb3ducmV2LnhtbFBLBQYAAAAABAAEAPUAAACMAwAAAAA=&#10;" fillcolor="black" stroked="f"/>
                        <v:rect id="Rectangle 3070" o:spid="_x0000_s2389" style="position:absolute;left:2172;top:8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AMgA&#10;AADeAAAADwAAAGRycy9kb3ducmV2LnhtbESPT2vCQBTE74V+h+UVeqsbg5Y0uooWCl4E/x3q7Zl9&#10;JsHs27i71ein7wqFHoeZ+Q0znnamERdyvrasoN9LQBAXVtdcKthtv94yED4ga2wsk4IbeZhOnp/G&#10;mGt75TVdNqEUEcI+RwVVCG0upS8qMuh7tiWO3tE6gyFKV0rt8BrhppFpkrxLgzXHhQpb+qyoOG1+&#10;jIL5RzY/rwa8vK8Pe9p/H07D1CVKvb50sxGIQF34D/+1F1pBOhxk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EgAyAAAAN4AAAAPAAAAAAAAAAAAAAAAAJgCAABk&#10;cnMvZG93bnJldi54bWxQSwUGAAAAAAQABAD1AAAAjQMAAAAA&#10;" fillcolor="black" stroked="f"/>
                        <v:rect id="Rectangle 3071" o:spid="_x0000_s2390" style="position:absolute;left:2172;top:8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Wd8gA&#10;AADeAAAADwAAAGRycy9kb3ducmV2LnhtbESPQWvCQBSE70L/w/IK3nTToCVNXaUKghehag/19sy+&#10;JsHs23R31eiv7xYEj8PMfMNMZp1pxJmcry0reBkmIIgLq2suFXztloMMhA/IGhvLpOBKHmbTp94E&#10;c20vvKHzNpQiQtjnqKAKoc2l9EVFBv3QtsTR+7HOYIjSlVI7vES4aWSaJK/SYM1xocKWFhUVx+3J&#10;KJi/ZfPfzxGvb5vDnvbfh+M4dYlS/efu4x1EoC48wvf2SitIx6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tZ3yAAAAN4AAAAPAAAAAAAAAAAAAAAAAJgCAABk&#10;cnMvZG93bnJldi54bWxQSwUGAAAAAAQABAD1AAAAjQMAAAAA&#10;" fillcolor="black" stroked="f"/>
                        <v:rect id="Rectangle 3072" o:spid="_x0000_s2391" style="position:absolute;left:2172;top: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z7M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nPsyAAAAN4AAAAPAAAAAAAAAAAAAAAAAJgCAABk&#10;cnMvZG93bnJldi54bWxQSwUGAAAAAAQABAD1AAAAjQMAAAAA&#10;" fillcolor="black" stroked="f"/>
                        <v:rect id="Rectangle 3073" o:spid="_x0000_s2392" style="position:absolute;left:2172;top:8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rmMgA&#10;AADeAAAADwAAAGRycy9kb3ducmV2LnhtbESPQWvCQBSE70L/w/IK3nTTECVGV6mFgheh2h7q7Zl9&#10;TYLZt+nuqml/vVsQehxm5htmsepNKy7kfGNZwdM4AUFcWt1wpeDj/XWUg/ABWWNrmRT8kIfV8mGw&#10;wELbK+/osg+ViBD2BSqoQ+gKKX1Zk0E/th1x9L6sMxiidJXUDq8RblqZJslUGmw4LtTY0UtN5Wl/&#10;NgrWs3z9/Zbx9nd3PNDh83iapC5RavjYP89BBOrDf/je3mgF6STL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uYyAAAAN4AAAAPAAAAAAAAAAAAAAAAAJgCAABk&#10;cnMvZG93bnJldi54bWxQSwUGAAAAAAQABAD1AAAAjQMAAAAA&#10;" fillcolor="black" stroked="f"/>
                        <v:rect id="Rectangle 3074" o:spid="_x0000_s2393" style="position:absolute;left:2172;top:8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9OA8gA&#10;AADeAAAADwAAAGRycy9kb3ducmV2LnhtbESPQWvCQBSE74X+h+UVvNWNwZQYXaUWCl4EtT3U2zP7&#10;TILZt+nuqml/fVcQehxm5htmtuhNKy7kfGNZwWiYgCAurW64UvD58f6cg/ABWWNrmRT8kIfF/PFh&#10;hoW2V97SZRcqESHsC1RQh9AVUvqyJoN+aDvi6B2tMxiidJXUDq8RblqZJsmLNNhwXKixo7eaytPu&#10;bBQsJ/nyezPm9e/2sKf91+GUpS5RavDUv05BBOrDf/jeXmkFaTbO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04DyAAAAN4AAAAPAAAAAAAAAAAAAAAAAJgCAABk&#10;cnMvZG93bnJldi54bWxQSwUGAAAAAAQABAD1AAAAjQMAAAAA&#10;" fillcolor="black" stroked="f"/>
                        <v:rect id="Rectangle 3075" o:spid="_x0000_s2394" style="position:absolute;left:2172;top:8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Qd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3QdMkAAADeAAAADwAAAAAAAAAAAAAAAACYAgAA&#10;ZHJzL2Rvd25yZXYueG1sUEsFBgAAAAAEAAQA9QAAAI4DAAAAAA==&#10;" fillcolor="black" stroked="f"/>
                        <v:rect id="Rectangle 3076" o:spid="_x0000_s2395" style="position:absolute;left:21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178gA&#10;AADeAAAADwAAAGRycy9kb3ducmV2LnhtbESPQWvCQBSE74L/YXlCb7pp0DZGV9FCoZdCtR709sy+&#10;JsHs27i71bS/visUPA4z8w0zX3amERdyvras4HGUgCAurK65VLD7fB1mIHxA1thYJgU/5GG56Pfm&#10;mGt75Q1dtqEUEcI+RwVVCG0upS8qMuhHtiWO3pd1BkOUrpTa4TXCTSPTJHmSBmuOCxW29FJRcdp+&#10;GwXrabY+f4z5/XdzPNBhfzxNUpco9TDoVjMQgbpwD/+337SCdDLO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XXvyAAAAN4AAAAPAAAAAAAAAAAAAAAAAJgCAABk&#10;cnMvZG93bnJldi54bWxQSwUGAAAAAAQABAD1AAAAjQMAAAAA&#10;" fillcolor="black" stroked="f"/>
                        <v:rect id="Rectangle 3077" o:spid="_x0000_s2396" style="position:absolute;left:21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hncUA&#10;AADeAAAADwAAAGRycy9kb3ducmV2LnhtbERPy2rCQBTdF/oPwy10VycNKjE6ihYKboT6WOjumrlN&#10;gpk7cWaq0a/vLASXh/OezDrTiAs5X1tW8NlLQBAXVtdcKthtvz8yED4ga2wsk4IbeZhNX18mmGt7&#10;5TVdNqEUMYR9jgqqENpcSl9UZND3bEscuV/rDIYIXSm1w2sMN41Mk2QoDdYcGyps6aui4rT5MwoW&#10;o2xx/unz6r4+HuiwP54GqUuUen/r5mMQgbrwFD/cS60gHfSz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GdxQAAAN4AAAAPAAAAAAAAAAAAAAAAAJgCAABkcnMv&#10;ZG93bnJldi54bWxQSwUGAAAAAAQABAD1AAAAigMAAAAA&#10;" fillcolor="black" stroked="f"/>
                        <v:rect id="Rectangle 3078" o:spid="_x0000_s2397" style="position:absolute;left:21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EB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ob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kQGyAAAAN4AAAAPAAAAAAAAAAAAAAAAAJgCAABk&#10;cnMvZG93bnJldi54bWxQSwUGAAAAAAQABAD1AAAAjQMAAAAA&#10;" fillcolor="black" stroked="f"/>
                        <v:rect id="Rectangle 3079" o:spid="_x0000_s2398" style="position:absolute;left:21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7RsYA&#10;AADeAAAADwAAAGRycy9kb3ducmV2LnhtbESPy2rCQBSG94LvMByhO50YVDR1FC0U3Aj1sqi7Y+aY&#10;BDNn4sxU0z59ZyG4/PlvfPNla2pxJ+crywqGgwQEcW51xYWC4+GzPwXhA7LG2jIp+CUPy0W3M8dM&#10;2wfv6L4PhYgj7DNUUIbQZFL6vCSDfmAb4uhdrDMYonSF1A4fcdzUMk2SiTRYcXwosaGPkvLr/sco&#10;WM+m69vXiLd/u/OJTt/n6zh1iVJvvXb1DiJQG17hZ3ujFaTj0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F7RsYAAADeAAAADwAAAAAAAAAAAAAAAACYAgAAZHJz&#10;L2Rvd25yZXYueG1sUEsFBgAAAAAEAAQA9QAAAIsDAAAAAA==&#10;" fillcolor="black" stroked="f"/>
                        <v:rect id="Rectangle 3080" o:spid="_x0000_s2399" style="position:absolute;left:21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e3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d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t3t3HAAAA3gAAAA8AAAAAAAAAAAAAAAAAmAIAAGRy&#10;cy9kb3ducmV2LnhtbFBLBQYAAAAABAAEAPUAAACMAwAAAAA=&#10;" fillcolor="black" stroked="f"/>
                        <v:rect id="Rectangle 3081" o:spid="_x0000_s2400" style="position:absolute;left:21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Aq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QKrHAAAA3gAAAA8AAAAAAAAAAAAAAAAAmAIAAGRy&#10;cy9kb3ducmV2LnhtbFBLBQYAAAAABAAEAPUAAACMAwAAAAA=&#10;" fillcolor="black" stroked="f"/>
                        <v:rect id="Rectangle 3082" o:spid="_x0000_s2401" style="position:absolute;left:21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lM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s+UxyAAAAN4AAAAPAAAAAAAAAAAAAAAAAJgCAABk&#10;cnMvZG93bnJldi54bWxQSwUGAAAAAAQABAD1AAAAjQMAAAAA&#10;" fillcolor="black" stroked="f"/>
                        <v:rect id="Rectangle 3083" o:spid="_x0000_s2402" style="position:absolute;left:21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9R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w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Wn1FyAAAAN4AAAAPAAAAAAAAAAAAAAAAAJgCAABk&#10;cnMvZG93bnJldi54bWxQSwUGAAAAAAQABAD1AAAAjQMAAAAA&#10;" fillcolor="black" stroked="f"/>
                        <v:rect id="Rectangle 3084" o:spid="_x0000_s2403" style="position:absolute;left:21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Y3sgA&#10;AADeAAAADwAAAGRycy9kb3ducmV2LnhtbESPQWvCQBSE7wX/w/IEb3VjMEVTV1FB6KWgtod6e2af&#10;STD7Nu6umvbXd4VCj8PMfMPMFp1pxI2cry0rGA0TEMSF1TWXCj4/Ns8TED4ga2wsk4Jv8rCY955m&#10;mGt75x3d9qEUEcI+RwVVCG0upS8qMuiHtiWO3sk6gyFKV0rt8B7hppFpkrxIgzXHhQpbWldUnPdX&#10;o2A1nawu2zG//+yOBzp8Hc9Z6hKlBv1u+QoiUBf+w3/tN60gzcb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tjeyAAAAN4AAAAPAAAAAAAAAAAAAAAAAJgCAABk&#10;cnMvZG93bnJldi54bWxQSwUGAAAAAAQABAD1AAAAjQMAAAAA&#10;" fillcolor="black" stroked="f"/>
                        <v:rect id="Rectangle 3085" o:spid="_x0000_s2404" style="position:absolute;left:21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Gq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ERqnHAAAA3gAAAA8AAAAAAAAAAAAAAAAAmAIAAGRy&#10;cy9kb3ducmV2LnhtbFBLBQYAAAAABAAEAPUAAACMAwAAAAA=&#10;" fillcolor="black" stroked="f"/>
                        <v:rect id="Rectangle 3086" o:spid="_x0000_s2405" style="position:absolute;left:21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Ms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3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OMyyAAAAN4AAAAPAAAAAAAAAAAAAAAAAJgCAABk&#10;cnMvZG93bnJldi54bWxQSwUGAAAAAAQABAD1AAAAjQMAAAAA&#10;" fillcolor="black" stroked="f"/>
                        <v:rect id="Rectangle 3087" o:spid="_x0000_s2406" style="position:absolute;left:21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3QMUA&#10;AADeAAAADwAAAGRycy9kb3ducmV2LnhtbERPy4rCMBTdC/5DuMLsNLWoaMcoOjDgRhgfi3F3ba5t&#10;sbmpSUY78/WTheDycN7zZWtqcSfnK8sKhoMEBHFudcWFguPhsz8F4QOyxtoyKfglD8tFtzPHTNsH&#10;7+i+D4WIIewzVFCG0GRS+rwkg35gG+LIXawzGCJ0hdQOHzHc1DJNkok0WHFsKLGhj5Ly6/7HKFjP&#10;puvb14i3f7vziU7f5+s4dYlSb7129Q4iUBte4qd7oxWk49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dAxQAAAN4AAAAPAAAAAAAAAAAAAAAAAJgCAABkcnMv&#10;ZG93bnJldi54bWxQSwUGAAAAAAQABAD1AAAAigMAAAAA&#10;" fillcolor="black" stroked="f"/>
                        <v:rect id="Rectangle 3088" o:spid="_x0000_s2407" style="position:absolute;left:21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S28gA&#10;AADeAAAADwAAAGRycy9kb3ducmV2LnhtbESPQWvCQBSE74X+h+UVeqsbg4pJXUUFoZeC2h7q7Zl9&#10;JsHs27i71eivd4VCj8PMfMNMZp1pxJmcry0r6PcSEMSF1TWXCr6/Vm9jED4ga2wsk4IreZhNn58m&#10;mGt74Q2dt6EUEcI+RwVVCG0upS8qMuh7tiWO3sE6gyFKV0rt8BLhppFpkoykwZrjQoUtLSsqjttf&#10;o2CRjRen9YA/b5v9jnY/++MwdYlSry/d/B1EoC78h//aH1pBOhx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9LbyAAAAN4AAAAPAAAAAAAAAAAAAAAAAJgCAABk&#10;cnMvZG93bnJldi54bWxQSwUGAAAAAAQABAD1AAAAjQMAAAAA&#10;" fillcolor="black" stroked="f"/>
                        <v:rect id="Rectangle 3089" o:spid="_x0000_s2408" style="position:absolute;left:21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hXMcA&#10;AADeAAAADwAAAGRycy9kb3ducmV2LnhtbESPzWoCMRSF90LfIVyhO00cOkVHo9RCoZtCtV3o7jq5&#10;zgxObqZJqqNP3ywKLg/nj2+x6m0rzuRD41jDZKxAEJfONFxp+P56G01BhIhssHVMGq4UYLV8GCyw&#10;MO7CGzpvYyXSCIcCNdQxdoWUoazJYhi7jjh5R+ctxiR9JY3HSxq3rcyUepYWG04PNXb0WlN52v5a&#10;DevZdP3z+cQft81hT/vd4ZRnXmn9OOxf5iAi9fEe/m+/Gw1Zn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K4VzHAAAA3gAAAA8AAAAAAAAAAAAAAAAAmAIAAGRy&#10;cy9kb3ducmV2LnhtbFBLBQYAAAAABAAEAPUAAACMAwAAAAA=&#10;" fillcolor="black" stroked="f"/>
                        <v:rect id="Rectangle 3090" o:spid="_x0000_s2409" style="position:absolute;left:21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Ex8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jxXI7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xkTHyAAAAN4AAAAPAAAAAAAAAAAAAAAAAJgCAABk&#10;cnMvZG93bnJldi54bWxQSwUGAAAAAAQABAD1AAAAjQMAAAAA&#10;" fillcolor="black" stroked="f"/>
                        <v:rect id="Rectangle 3091" o:spid="_x0000_s2410" style="position:absolute;left:21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as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lcP/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NqwyAAAAN4AAAAPAAAAAAAAAAAAAAAAAJgCAABk&#10;cnMvZG93bnJldi54bWxQSwUGAAAAAAQABAD1AAAAjQMAAAAA&#10;" fillcolor="black" stroked="f"/>
                        <v:rect id="Rectangle 3092" o:spid="_x0000_s2411" style="position:absolute;left:21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K8kA&#10;AADeAAAADwAAAGRycy9kb3ducmV2LnhtbESPT0sDMRTE7wW/Q3iCtzZxdaVdmxYrFLwI9s+hvb1u&#10;nrtLNy9rkrarn94UBI/DzPyGmc5724oz+dA41nA/UiCIS2carjRsN8vhGESIyAZbx6ThmwLMZzeD&#10;KRbGXXhF53WsRIJwKFBDHWNXSBnKmiyGkeuIk/fpvMWYpK+k8XhJcNvKTKknabHhtFBjR681lcf1&#10;yWpYTMaLr49Hfv9ZHfa03x2OeeaV1ne3/csziEh9/A//td+MhizP1Q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h/K8kAAADeAAAADwAAAAAAAAAAAAAAAACYAgAA&#10;ZHJzL2Rvd25yZXYueG1sUEsFBgAAAAAEAAQA9QAAAI4DAAAAAA==&#10;" fillcolor="black" stroked="f"/>
                        <v:rect id="Rectangle 3093" o:spid="_x0000_s2412" style="position:absolute;left:21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nX8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Jcze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sedfyAAAAN4AAAAPAAAAAAAAAAAAAAAAAJgCAABk&#10;cnMvZG93bnJldi54bWxQSwUGAAAAAAQABAD1AAAAjQMAAAAA&#10;" fillcolor="black" stroked="f"/>
                        <v:rect id="Rectangle 3094" o:spid="_x0000_s2413" style="position:absolute;left:21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Cx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ULEyAAAAN4AAAAPAAAAAAAAAAAAAAAAAJgCAABk&#10;cnMvZG93bnJldi54bWxQSwUGAAAAAAQABAD1AAAAjQMAAAAA&#10;" fillcolor="black" stroked="f"/>
                        <v:rect id="Rectangle 3095" o:spid="_x0000_s2414" style="position:absolute;left:21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s8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L9yzyAAAAN4AAAAPAAAAAAAAAAAAAAAAAJgCAABk&#10;cnMvZG93bnJldi54bWxQSwUGAAAAAAQABAD1AAAAjQMAAAAA&#10;" fillcolor="black" stroked="f"/>
                        <v:rect id="Rectangle 3096" o:spid="_x0000_s2415" style="position:absolute;left:21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N5KM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W5eoL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3koyAAAAN4AAAAPAAAAAAAAAAAAAAAAAJgCAABk&#10;cnMvZG93bnJldi54bWxQSwUGAAAAAAQABAD1AAAAjQMAAAAA&#10;" fillcolor="black" stroked="f"/>
                        <v:rect id="Rectangle 3097" o:spid="_x0000_s2416" style="position:absolute;left:21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tWsUA&#10;AADeAAAADwAAAGRycy9kb3ducmV2LnhtbERPz2vCMBS+C/sfwhN208SyDq1GmYPBLoPpdtDbs3m2&#10;xealSzKt/vXLYeDx4/u9WPW2FWfyoXGsYTJWIIhLZxquNHx/vY2mIEJENtg6Jg1XCrBaPgwWWBh3&#10;4Q2dt7ESKYRDgRrqGLtCylDWZDGMXUecuKPzFmOCvpLG4yWF21ZmSj1Liw2nhho7eq2pPG1/rYb1&#10;bLr++Xzij9vmsKf97nDKM6+0fhz2L3MQkfp4F/+7342GLM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1axQAAAN4AAAAPAAAAAAAAAAAAAAAAAJgCAABkcnMv&#10;ZG93bnJldi54bWxQSwUGAAAAAAQABAD1AAAAigMAAAAA&#10;" fillcolor="black" stroked="f"/>
                        <v:rect id="Rectangle 3098" o:spid="_x0000_s2417" style="position:absolute;left:21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IwcgA&#10;AADeAAAADwAAAGRycy9kb3ducmV2LnhtbESPQWsCMRSE70L/Q3iF3jTp0i26NUoVCl6Eanuot+fm&#10;dXdx87Imqa7++qYg9DjMzDfMdN7bVpzIh8axhseRAkFcOtNwpeHz4204BhEissHWMWm4UID57G4w&#10;xcK4M2/otI2VSBAOBWqoY+wKKUNZk8Uwch1x8r6dtxiT9JU0Hs8JbluZKfUsLTacFmrsaFlTedj+&#10;WA2LyXhxfH/i9XWz39Hua3/IM6+0frjvX19AROrjf/jWXhkNWZ6rC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EjByAAAAN4AAAAPAAAAAAAAAAAAAAAAAJgCAABk&#10;cnMvZG93bnJldi54bWxQSwUGAAAAAAQABAD1AAAAjQMAAAAA&#10;" fillcolor="black" stroked="f"/>
                        <v:rect id="Rectangle 3099" o:spid="_x0000_s2418" style="position:absolute;left:21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3gcYA&#10;AADeAAAADwAAAGRycy9kb3ducmV2LnhtbESPzWrCQBSF9wXfYbiCuzoxmKLRUbQgdFNQ60J318w1&#10;CWbupDOjpn16Z1Ho8nD++ObLzjTiTs7XlhWMhgkI4sLqmksFh6/N6wSED8gaG8uk4Ic8LBe9lznm&#10;2j54R/d9KEUcYZ+jgiqENpfSFxUZ9EPbEkfvYp3BEKUrpXb4iOOmkWmSvEmDNceHClt6r6i47m9G&#10;wXo6WX9vx/z5uzuf6HQ8X7PUJUoN+t1qBiJQF/7Df+0PrSDNslE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N3gcYAAADeAAAADwAAAAAAAAAAAAAAAACYAgAAZHJz&#10;L2Rvd25yZXYueG1sUEsFBgAAAAAEAAQA9QAAAIsDAAAAAA==&#10;" fillcolor="black" stroked="f"/>
                        <v:rect id="Rectangle 3100" o:spid="_x0000_s2419" style="position:absolute;left:21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GsgA&#10;AADeAAAADwAAAGRycy9kb3ducmV2LnhtbESPQWvCQBSE74X+h+UJ3uomoSkaXaUWCl4EtT3U2zP7&#10;TILZt+nuqml/fVcQehxm5htmtuhNKy7kfGNZQTpKQBCXVjdcKfj8eH8ag/ABWWNrmRT8kIfF/PFh&#10;hoW2V97SZRcqESHsC1RQh9AVUvqyJoN+ZDvi6B2tMxiidJXUDq8RblqZJcmLNNhwXKixo7eaytPu&#10;bBQsJ+Pl9+aZ17/bw572X4dTnrlEqeGgf52CCNSH//C9vdIKsjxP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9IayAAAAN4AAAAPAAAAAAAAAAAAAAAAAJgCAABk&#10;cnMvZG93bnJldi54bWxQSwUGAAAAAAQABAD1AAAAjQMAAAAA&#10;" fillcolor="black" stroked="f"/>
                        <v:rect id="Rectangle 3101" o:spid="_x0000_s2420" style="position:absolute;left:21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MbcgA&#10;AADeAAAADwAAAGRycy9kb3ducmV2LnhtbESPT2vCQBTE7wW/w/IKvdWNoSkaXUWFQi8F//RQb8/s&#10;axLMvo27W41++q4geBxm5jfMZNaZRpzI+dqygkE/AUFcWF1zqeB7+/E6BOEDssbGMim4kIfZtPc0&#10;wVzbM6/ptAmliBD2OSqoQmhzKX1RkUHfty1x9H6tMxiidKXUDs8RbhqZJsm7NFhzXKiwpWVFxWHz&#10;ZxQsRsPFcfXGX9f1fke7n/0hS12i1MtzNx+DCNSFR/je/tQK0iwbp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UxtyAAAAN4AAAAPAAAAAAAAAAAAAAAAAJgCAABk&#10;cnMvZG93bnJldi54bWxQSwUGAAAAAAQABAD1AAAAjQMAAAAA&#10;" fillcolor="black" stroked="f"/>
                        <v:rect id="Rectangle 3102" o:spid="_x0000_s2421" style="position:absolute;left:21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p9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en2yAAAAN4AAAAPAAAAAAAAAAAAAAAAAJgCAABk&#10;cnMvZG93bnJldi54bWxQSwUGAAAAAAQABAD1AAAAjQMAAAAA&#10;" fillcolor="black" stroked="f"/>
                        <v:rect id="Rectangle 3103" o:spid="_x0000_s2422" style="position:absolute;left:21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xgsgA&#10;AADeAAAADwAAAGRycy9kb3ducmV2LnhtbESPQWvCQBSE70L/w/IK3nRjMMVGV6mC4EVQ20O9PbPP&#10;JJh9m+6umvbXd4VCj8PMfMPMFp1pxI2cry0rGA0TEMSF1TWXCj7e14MJCB+QNTaWScE3eVjMn3oz&#10;zLW9855uh1CKCGGfo4IqhDaX0hcVGfRD2xJH72ydwRClK6V2eI9w08g0SV6kwZrjQoUtrSoqLoer&#10;UbB8nSy/dmPe/uxPRzp+ni5Z6hKl+s/d2xREoC78h//aG60gzbLR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aHGCyAAAAN4AAAAPAAAAAAAAAAAAAAAAAJgCAABk&#10;cnMvZG93bnJldi54bWxQSwUGAAAAAAQABAD1AAAAjQMAAAAA&#10;" fillcolor="black" stroked="f"/>
                        <v:rect id="Rectangle 3104" o:spid="_x0000_s2423" style="position:absolute;left:21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UGcgA&#10;AADeAAAADwAAAGRycy9kb3ducmV2LnhtbESPT2vCQBTE7wW/w/IKvdWNoSkaXUWFQi8F//RQb8/s&#10;axLMvo27W41++q4geBxm5jfMZNaZRpzI+dqygkE/AUFcWF1zqeB7+/E6BOEDssbGMim4kIfZtPc0&#10;wVzbM6/ptAmliBD2OSqoQmhzKX1RkUHfty1x9H6tMxiidKXUDs8RbhqZJsm7NFhzXKiwpWVFxWHz&#10;ZxQsRsPFcfXGX9f1fke7n/0hS12i1MtzNx+DCNSFR/je/tQK0iwb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NQZyAAAAN4AAAAPAAAAAAAAAAAAAAAAAJgCAABk&#10;cnMvZG93bnJldi54bWxQSwUGAAAAAAQABAD1AAAAjQMAAAAA&#10;" fillcolor="black" stroked="f"/>
                        <v:rect id="Rectangle 3105" o:spid="_x0000_s2424" style="position:absolute;left:21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Kbs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kpuyAAAAN4AAAAPAAAAAAAAAAAAAAAAAJgCAABk&#10;cnMvZG93bnJldi54bWxQSwUGAAAAAAQABAD1AAAAjQMAAAAA&#10;" fillcolor="black" stroked="f"/>
                        <v:rect id="Rectangle 3106" o:spid="_x0000_s2425" style="position:absolute;left:21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v9c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Y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u/1yAAAAN4AAAAPAAAAAAAAAAAAAAAAAJgCAABk&#10;cnMvZG93bnJldi54bWxQSwUGAAAAAAQABAD1AAAAjQMAAAAA&#10;" fillcolor="black" stroked="f"/>
                        <v:rect id="Rectangle 3107" o:spid="_x0000_s2426" style="position:absolute;left:21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7h8UA&#10;AADeAAAADwAAAGRycy9kb3ducmV2LnhtbERPz2vCMBS+D/wfwhO8zdRih1aj6EDYZaDOg96ezbMt&#10;Ni9dErXbX28Ogx0/vt/zZWcacSfna8sKRsMEBHFhdc2lgsPX5nUCwgdkjY1lUvBDHpaL3sscc20f&#10;vKP7PpQihrDPUUEVQptL6YuKDPqhbYkjd7HOYIjQlVI7fMRw08g0Sd6kwZpjQ4UtvVdUXPc3o2A9&#10;nay/t2P+/N2dT3Q6nq9Z6hKlBv1uNQMRqAv/4j/3h1aQZtko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XuHxQAAAN4AAAAPAAAAAAAAAAAAAAAAAJgCAABkcnMv&#10;ZG93bnJldi54bWxQSwUGAAAAAAQABAD1AAAAigMAAAAA&#10;" fillcolor="black" stroked="f"/>
                        <v:rect id="Rectangle 3108" o:spid="_x0000_s2427" style="position:absolute;left:21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eH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R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4cyAAAAN4AAAAPAAAAAAAAAAAAAAAAAJgCAABk&#10;cnMvZG93bnJldi54bWxQSwUGAAAAAAQABAD1AAAAjQMAAAAA&#10;" fillcolor="black" stroked="f"/>
                        <v:rect id="Rectangle 3109" o:spid="_x0000_s2428" style="position:absolute;left:21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9PMcA&#10;AADeAAAADwAAAGRycy9kb3ducmV2LnhtbESPy2rCQBSG9wXfYTiF7uqkoREbMxEVCt0U6mVRd8fM&#10;MQlmzsSZqaZ9+s5CcPnz3/iK+WA6cSHnW8sKXsYJCOLK6pZrBbvt+/MUhA/IGjvLpOCXPMzL0UOB&#10;ubZXXtNlE2oRR9jnqKAJoc+l9FVDBv3Y9sTRO1pnMETpaqkdXuO46WSaJBNpsOX40GBPq4aq0+bH&#10;KFi+TZfnr1f+/Fsf9rT/Ppyy1CVKPT0OixmIQEO4h2/tD60gzbI0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TzHAAAA3gAAAA8AAAAAAAAAAAAAAAAAmAIAAGRy&#10;cy9kb3ducmV2LnhtbFBLBQYAAAAABAAEAPUAAACMAwAAAAA=&#10;" fillcolor="black" stroked="f"/>
                        <v:rect id="Rectangle 3110" o:spid="_x0000_s2429" style="position:absolute;left:21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Yp8gA&#10;AADeAAAADwAAAGRycy9kb3ducmV2LnhtbESPT2vCQBTE7wW/w/IKvdWNoSkaXUWFQi8F//RQb8/s&#10;axLMvo27W41++q4geBxm5jfMZNaZRpzI+dqygkE/AUFcWF1zqeB7+/E6BOEDssbGMim4kIfZtPc0&#10;wVzbM6/ptAmliBD2OSqoQmhzKX1RkUHfty1x9H6tMxiidKXUDs8RbhqZJsm7NFhzXKiwpWVFxWHz&#10;ZxQsRsPFcfXGX9f1fke7n/0hS12i1MtzNx+DCNSFR/je/tQK0ixLB3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inyAAAAN4AAAAPAAAAAAAAAAAAAAAAAJgCAABk&#10;cnMvZG93bnJldi54bWxQSwUGAAAAAAQABAD1AAAAjQMAAAAA&#10;" fillcolor="black" stroked="f"/>
                        <v:rect id="Rectangle 3111" o:spid="_x0000_s2430" style="position:absolute;left:21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GG0MgA&#10;AADeAAAADwAAAGRycy9kb3ducmV2LnhtbESPQWsCMRSE70L/Q3hCb5o1dIuuRqmFQi+FanvQ23Pz&#10;3F3cvGyTVFd/fVMo9DjMzDfMYtXbVpzJh8axhsk4A0FcOtNwpeHz42U0BREissHWMWm4UoDV8m6w&#10;wMK4C2/ovI2VSBAOBWqoY+wKKUNZk8Uwdh1x8o7OW4xJ+koaj5cEt61UWfYoLTacFmrs6Lmm8rT9&#10;thrWs+n66/2B326bw572u8MpVz7T+n7YP81BROrjf/iv/Wo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YbQyAAAAN4AAAAPAAAAAAAAAAAAAAAAAJgCAABk&#10;cnMvZG93bnJldi54bWxQSwUGAAAAAAQABAD1AAAAjQMAAAAA&#10;" fillcolor="black" stroked="f"/>
                        <v:rect id="Rectangle 3112" o:spid="_x0000_s2431" style="position:absolute;left:21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0jS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7SNLyAAAAN4AAAAPAAAAAAAAAAAAAAAAAJgCAABk&#10;cnMvZG93bnJldi54bWxQSwUGAAAAAAQABAD1AAAAjQMAAAAA&#10;" fillcolor="black" stroked="f"/>
                        <v:rect id="Rectangle 3113" o:spid="_x0000_s2432" style="position:absolute;left:21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7P8gA&#10;AADeAAAADwAAAGRycy9kb3ducmV2LnhtbESPT2vCQBTE74V+h+UVequbBlM0uooKQi8F//RQb8/s&#10;axLMvo27W41++q4geBxm5jfMeNqZRpzI+dqygvdeAoK4sLrmUsH3dvk2AOEDssbGMim4kIfp5Plp&#10;jLm2Z17TaRNKESHsc1RQhdDmUvqiIoO+Z1vi6P1aZzBE6UqpHZ4j3DQyTZIPabDmuFBhS4uKisPm&#10;zyiYDwfz46rPX9f1fke7n/0hS12i1OtLNxuBCNSFR/je/tQK0ixL+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Ls/yAAAAN4AAAAPAAAAAAAAAAAAAAAAAJgCAABk&#10;cnMvZG93bnJldi54bWxQSwUGAAAAAAQABAD1AAAAjQMAAAAA&#10;" fillcolor="black" stroked="f"/>
                        <v:rect id="Rectangle 3114" o:spid="_x0000_s2433" style="position:absolute;left:2172;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epMcA&#10;AADeAAAADwAAAGRycy9kb3ducmV2LnhtbESPQWvCQBSE74L/YXmF3nTTYMRGV1FB6KVQbQ/19sw+&#10;k2D2bdzdavTXu4VCj8PMfMPMFp1pxIWcry0reBkmIIgLq2suFXx9bgYTED4ga2wsk4IbeVjM+70Z&#10;5tpeeUuXXShFhLDPUUEVQptL6YuKDPqhbYmjd7TOYIjSlVI7vEa4aWSaJGNpsOa4UGFL64qK0+7H&#10;KFi9TlbnjxG/37eHPe2/D6csdYlSz0/dcgoiUBf+w3/tN60gzbI0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HqTHAAAA3gAAAA8AAAAAAAAAAAAAAAAAmAIAAGRy&#10;cy9kb3ducmV2LnhtbFBLBQYAAAAABAAEAPUAAACMAwAAAAA=&#10;" fillcolor="black" stroked="f"/>
                        <v:rect id="Rectangle 3115" o:spid="_x0000_s2434" style="position:absolute;left:2172;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A08gA&#10;AADeAAAADwAAAGRycy9kb3ducmV2LnhtbESPT2vCQBTE70K/w/IKvemmoRGbukoVBC9C/XPQ2zP7&#10;mgSzb9PdVWM/fbcgeBxm5jfMeNqZRlzI+dqygtdBAoK4sLrmUsFuu+iPQPiArLGxTApu5GE6eeqN&#10;Mdf2ymu6bEIpIoR9jgqqENpcSl9UZNAPbEscvW/rDIYoXSm1w2uEm0amSTKUBmuOCxW2NK+oOG3O&#10;RsHsfTT7+Xrj1e/6eKDD/njKUpco9fLcfX6ACNSFR/jeXmoFaZa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oDTyAAAAN4AAAAPAAAAAAAAAAAAAAAAAJgCAABk&#10;cnMvZG93bnJldi54bWxQSwUGAAAAAAQABAD1AAAAjQMAAAAA&#10;" fillcolor="black" stroked="f"/>
                        <v:rect id="Rectangle 3116" o:spid="_x0000_s2435" style="position:absolute;left:2172;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YlS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d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9YlSMkAAADeAAAADwAAAAAAAAAAAAAAAACYAgAA&#10;ZHJzL2Rvd25yZXYueG1sUEsFBgAAAAAEAAQA9QAAAI4DAAAAAA==&#10;" fillcolor="black" stroked="f"/>
                        <v:rect id="Rectangle 3117" o:spid="_x0000_s2436" style="position:absolute;left:2172;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xOs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N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mxOsYAAADeAAAADwAAAAAAAAAAAAAAAACYAgAAZHJz&#10;L2Rvd25yZXYueG1sUEsFBgAAAAAEAAQA9QAAAIsDAAAAAA==&#10;" fillcolor="black" stroked="f"/>
                        <v:rect id="Rectangle 3118" o:spid="_x0000_s2437" style="position:absolute;left:2172;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UocgA&#10;AADeAAAADwAAAGRycy9kb3ducmV2LnhtbESPT2vCQBTE7wW/w/IKvdVNQ1M0uooKhV4K/umh3p7Z&#10;ZxLMvo27W41++q4geBxm5jfMeNqZRpzI+dqygrd+AoK4sLrmUsHP5vN1AMIHZI2NZVJwIQ/TSe9p&#10;jLm2Z17RaR1KESHsc1RQhdDmUvqiIoO+b1vi6O2tMxiidKXUDs8RbhqZJsmHNFhzXKiwpUVFxWH9&#10;ZxTMh4P5cfnO39fVbkvb390hS12i1MtzNxuBCNSFR/je/tIK0ixLh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ShyAAAAN4AAAAPAAAAAAAAAAAAAAAAAJgCAABk&#10;cnMvZG93bnJldi54bWxQSwUGAAAAAAQABAD1AAAAjQMAAAAA&#10;" fillcolor="black" stroked="f"/>
                        <v:rect id="Rectangle 3119" o:spid="_x0000_s2438" style="position:absolute;left:2172;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r4ccA&#10;AADeAAAADwAAAGRycy9kb3ducmV2LnhtbESPzWrCQBSF9wXfYbhCd3ViNEWjo6hQ6Eaotou6u2au&#10;STBzJ85MNfr0nUWhy8P545svO9OIKzlfW1YwHCQgiAuray4VfH2+vUxA+ICssbFMCu7kYbnoPc0x&#10;1/bGO7ruQyniCPscFVQhtLmUvqjIoB/Yljh6J+sMhihdKbXDWxw3jUyT5FUarDk+VNjSpqLivP8x&#10;CtbTyfryMebtY3c80OH7eM5Slyj13O9WMxCBuvAf/mu/awVplo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K+HHAAAA3gAAAA8AAAAAAAAAAAAAAAAAmAIAAGRy&#10;cy9kb3ducmV2LnhtbFBLBQYAAAAABAAEAPUAAACMAwAAAAA=&#10;" fillcolor="black" stroked="f"/>
                        <v:rect id="Rectangle 3120" o:spid="_x0000_s2439" style="position:absolute;left:2172;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e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qo56yAAAAN4AAAAPAAAAAAAAAAAAAAAAAJgCAABk&#10;cnMvZG93bnJldi54bWxQSwUGAAAAAAQABAD1AAAAjQMAAAAA&#10;" fillcolor="black" stroked="f"/>
                        <v:rect id="Rectangle 3121" o:spid="_x0000_s2440" style="position:absolute;left:2172;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QD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BANyAAAAN4AAAAPAAAAAAAAAAAAAAAAAJgCAABk&#10;cnMvZG93bnJldi54bWxQSwUGAAAAAAQABAD1AAAAjQMAAAAA&#10;" fillcolor="black" stroked="f"/>
                        <v:rect id="Rectangle 3122" o:spid="_x0000_s2441" style="position:absolute;left:2172;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1lsgA&#10;AADeAAAADwAAAGRycy9kb3ducmV2LnhtbESPQWvCQBSE7wX/w/KE3uqmsSkaXaUWCr0I1XrQ2zP7&#10;mgSzb9PdrUZ/vSsUPA4z8w0znXemEUdyvras4HmQgCAurK65VLD5/ngagfABWWNjmRScycN81nuY&#10;Yq7tiVd0XIdSRAj7HBVUIbS5lL6oyKAf2JY4ej/WGQxRulJqh6cIN41Mk+RVGqw5LlTY0ntFxWH9&#10;ZxQsxqPF79cLLy+r/Y522/0hS12i1GO/e5uACNSFe/i//akVpFk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LWWyAAAAN4AAAAPAAAAAAAAAAAAAAAAAJgCAABk&#10;cnMvZG93bnJldi54bWxQSwUGAAAAAAQABAD1AAAAjQMAAAAA&#10;" fillcolor="black" stroked="f"/>
                        <v:rect id="Rectangle 3123" o:spid="_x0000_s2442" style="position:absolute;left:2172;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t4s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S3iyAAAAN4AAAAPAAAAAAAAAAAAAAAAAJgCAABk&#10;cnMvZG93bnJldi54bWxQSwUGAAAAAAQABAD1AAAAjQMAAAAA&#10;" fillcolor="black" stroked="f"/>
                        <v:rect id="Rectangle 3124" o:spid="_x0000_s2443" style="position:absolute;left:2172;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Ie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Yh5yAAAAN4AAAAPAAAAAAAAAAAAAAAAAJgCAABk&#10;cnMvZG93bnJldi54bWxQSwUGAAAAAAQABAD1AAAAjQMAAAAA&#10;" fillcolor="black" stroked="f"/>
                        <v:rect id="Rectangle 3125" o:spid="_x0000_s2444" style="position:absolute;left:2172;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WDs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xYOyAAAAN4AAAAPAAAAAAAAAAAAAAAAAJgCAABk&#10;cnMvZG93bnJldi54bWxQSwUGAAAAAAQABAD1AAAAjQMAAAAA&#10;" fillcolor="black" stroked="f"/>
                        <v:rect id="Rectangle 3126" o:spid="_x0000_s2445" style="position:absolute;left:2172;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l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hy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zlckAAADeAAAADwAAAAAAAAAAAAAAAACYAgAA&#10;ZHJzL2Rvd25yZXYueG1sUEsFBgAAAAAEAAQA9QAAAI4DAAAAAA==&#10;" fillcolor="black" stroked="f"/>
                        <v:rect id="Rectangle 3127" o:spid="_x0000_s2446" style="position:absolute;left:2172;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n58UA&#10;AADeAAAADwAAAGRycy9kb3ducmV2LnhtbERPz2vCMBS+D/wfwhN2m6nVDq1GUWGwizDdDvP2bJ5t&#10;sXmpSabVv345DHb8+H7Pl51pxJWcry0rGA4SEMSF1TWXCr4+314mIHxA1thYJgV38rBc9J7mmGt7&#10;4x1d96EUMYR9jgqqENpcSl9UZNAPbEscuZN1BkOErpTa4S2Gm0amSfIqDdYcGypsaVNRcd7/GAXr&#10;6WR9+Rjz9rE7HujwfTxnqUuUeu53qxmIQF34F/+537WCNMt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CfnxQAAAN4AAAAPAAAAAAAAAAAAAAAAAJgCAABkcnMv&#10;ZG93bnJldi54bWxQSwUGAAAAAAQABAD1AAAAigMAAAAA&#10;" fillcolor="black" stroked="f"/>
                        <v:rect id="Rectangle 3128" o:spid="_x0000_s2447" style="position:absolute;left:2172;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CfMgA&#10;AADeAAAADwAAAGRycy9kb3ducmV2LnhtbESPQWvCQBSE70L/w/KE3nRj2hSNrlILhV6Eaj3o7Zl9&#10;JsHs23R3q9Ff7xYKPQ4z8w0zW3SmEWdyvrasYDRMQBAXVtdcKth+vQ/GIHxA1thYJgVX8rCYP/Rm&#10;mGt74TWdN6EUEcI+RwVVCG0upS8qMuiHtiWO3tE6gyFKV0rt8BLhppFpkrxIgzXHhQpbequoOG1+&#10;jILlZLz8/nzm1W192NN+dzhl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3IJ8yAAAAN4AAAAPAAAAAAAAAAAAAAAAAJgCAABk&#10;cnMvZG93bnJldi54bWxQSwUGAAAAAAQABAD1AAAAjQMAAAAA&#10;" fillcolor="black" stroked="f"/>
                        <v:rect id="Rectangle 3129" o:spid="_x0000_s2448" style="position:absolute;left:2172;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YnMYA&#10;AADeAAAADwAAAGRycy9kb3ducmV2LnhtbESPzWrCQBSF94LvMFyhO50YTNHoKFoodFNQ60J318w1&#10;CWbuxJmppn16Z1Ho8nD++BarzjTiTs7XlhWMRwkI4sLqmksFh6/34RSED8gaG8uk4Ic8rJb93gJz&#10;bR+8o/s+lCKOsM9RQRVCm0vpi4oM+pFtiaN3sc5giNKVUjt8xHHTyDRJXqXBmuNDhS29VVRc999G&#10;wWY23dy2E/783Z1PdDqer1nqEqVeBt16DiJQF/7Df+0PrSDNsk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BYnMYAAADeAAAADwAAAAAAAAAAAAAAAACYAgAAZHJz&#10;L2Rvd25yZXYueG1sUEsFBgAAAAAEAAQA9QAAAIsDAAAAAA==&#10;" fillcolor="black" stroked="f"/>
                        <v:rect id="Rectangle 3130" o:spid="_x0000_s2449" style="position:absolute;left:2172;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9B8gA&#10;AADeAAAADwAAAGRycy9kb3ducmV2LnhtbESPQWvCQBSE70L/w/IK3nRjMMVGV6mC4EVQ20O9PbPP&#10;JJh9m+6umvbXd4VCj8PMfMPMFp1pxI2cry0rGA0TEMSF1TWXCj7e14MJCB+QNTaWScE3eVjMn3oz&#10;zLW9855uh1CKCGGfo4IqhDaX0hcVGfRD2xJH72ydwRClK6V2eI9w08g0SV6kwZrjQoUtrSoqLoer&#10;UbB8nSy/dmPe/uxPRzp+ni5Z6hKl+s/d2xREoC78h//aG60gzbLx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P0HyAAAAN4AAAAPAAAAAAAAAAAAAAAAAJgCAABk&#10;cnMvZG93bnJldi54bWxQSwUGAAAAAAQABAD1AAAAjQMAAAAA&#10;" fillcolor="black" stroked="f"/>
                        <v:rect id="Rectangle 3131" o:spid="_x0000_s2450" style="position:absolute;left:2172;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5jcMgA&#10;AADeAAAADwAAAGRycy9kb3ducmV2LnhtbESPT2vCQBTE74V+h+UVequbBlM0uooKQi8F//RQb8/s&#10;axLMvo27W41++q4geBxm5jfMeNqZRpzI+dqygvdeAoK4sLrmUsH3dvk2AOEDssbGMim4kIfp5Plp&#10;jLm2Z17TaRNKESHsc1RQhdDmUvqiIoO+Z1vi6P1aZzBE6UqpHZ4j3DQyTZIPabDmuFBhS4uKisPm&#10;zyiYDwfz46rPX9f1fke7n/0hS12i1OtLNxuBCNSFR/je/tQK0izrp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fmNwyAAAAN4AAAAPAAAAAAAAAAAAAAAAAJgCAABk&#10;cnMvZG93bnJldi54bWxQSwUGAAAAAAQABAD1AAAAjQMAAAAA&#10;" fillcolor="black" stroked="f"/>
                        <v:rect id="Rectangle 3132" o:spid="_x0000_s2451" style="position:absolute;left:2172;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G68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sbryAAAAN4AAAAPAAAAAAAAAAAAAAAAAJgCAABk&#10;cnMvZG93bnJldi54bWxQSwUGAAAAAAQABAD1AAAAjQMAAAAA&#10;" fillcolor="black" stroked="f"/>
                        <v:rect id="Rectangle 3133" o:spid="_x0000_s2452" style="position:absolute;left:2172;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en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216fyAAAAN4AAAAPAAAAAAAAAAAAAAAAAJgCAABk&#10;cnMvZG93bnJldi54bWxQSwUGAAAAAAQABAD1AAAAjQMAAAAA&#10;" fillcolor="black" stroked="f"/>
                        <v:rect id="Rectangle 3134" o:spid="_x0000_s2453" style="position:absolute;left:2172;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7BMgA&#10;AADeAAAADwAAAGRycy9kb3ducmV2LnhtbESPT2vCQBTE74V+h+UVequbBlM0uooKQi8F//RQb8/s&#10;axLMvo27W41++q4geBxm5jfMeNqZRpzI+dqygvdeAoK4sLrmUsH3dvk2AOEDssbGMim4kIfp5Plp&#10;jLm2Z17TaRNKESHsc1RQhdDmUvqiIoO+Z1vi6P1aZzBE6UqpHZ4j3DQyTZIPabDmuFBhS4uKisPm&#10;zyiYDwfz46rPX9f1fke7n/0hS12i1OtLNxuBCNSFR/je/tQK0izr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sEyAAAAN4AAAAPAAAAAAAAAAAAAAAAAJgCAABk&#10;cnMvZG93bnJldi54bWxQSwUGAAAAAAQABAD1AAAAjQMAAAAA&#10;" fillcolor="black" stroked="f"/>
                        <v:rect id="Rectangle 3135" o:spid="_x0000_s2454" style="position:absolute;left:2172;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l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WVzyAAAAN4AAAAPAAAAAAAAAAAAAAAAAJgCAABk&#10;cnMvZG93bnJldi54bWxQSwUGAAAAAAQABAD1AAAAjQMAAAAA&#10;" fillcolor="black" stroked="f"/>
                        <v:rect id="Rectangle 3136" o:spid="_x0000_s2455" style="position:absolute;left:2172;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A6M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0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nA6MkAAADeAAAADwAAAAAAAAAAAAAAAACYAgAA&#10;ZHJzL2Rvd25yZXYueG1sUEsFBgAAAAAEAAQA9QAAAI4DAAAAAA==&#10;" fillcolor="black" stroked="f"/>
                        <v:rect id="Rectangle 3137" o:spid="_x0000_s2456" style="position:absolute;left:2172;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UmsUA&#10;AADeAAAADwAAAGRycy9kb3ducmV2LnhtbERPz2vCMBS+C/4P4Qm7aWqxQ6tRdDDYZaDOg96ezbMt&#10;Ni81ybTbX28Ogx0/vt+LVWcacSfna8sKxqMEBHFhdc2lgsPX+3AKwgdkjY1lUvBDHlbLfm+BubYP&#10;3tF9H0oRQ9jnqKAKoc2l9EVFBv3ItsSRu1hnMEToSqkdPmK4aWSaJK/SYM2xocKW3ioqrvtvo2Az&#10;m25u2wl//u7OJzodz9csdYlSL4NuPQcRqAv/4j/3h1aQZtkk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lSaxQAAAN4AAAAPAAAAAAAAAAAAAAAAAJgCAABkcnMv&#10;ZG93bnJldi54bWxQSwUGAAAAAAQABAD1AAAAigMAAAAA&#10;" fillcolor="black" stroked="f"/>
                        <v:rect id="Rectangle 3138" o:spid="_x0000_s2457" style="position:absolute;left:2172;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xAcgA&#10;AADeAAAADwAAAGRycy9kb3ducmV2LnhtbESPQWvCQBSE7wX/w/IEb3VjMEVTV1FB6KWgtod6e2af&#10;STD7Nu6umvbXd4VCj8PMfMPMFp1pxI2cry0rGA0TEMSF1TWXCj4/Ns8TED4ga2wsk4Jv8rCY955m&#10;mGt75x3d9qEUEcI+RwVVCG0upS8qMuiHtiWO3sk6gyFKV0rt8B7hppFpkrxIgzXHhQpbWldUnPdX&#10;o2A1nawu2zG//+yOBzp8Hc9Z6hKlBv1u+QoiUBf+w3/tN60gzbLx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2vEByAAAAN4AAAAPAAAAAAAAAAAAAAAAAJgCAABk&#10;cnMvZG93bnJldi54bWxQSwUGAAAAAAQABAD1AAAAjQMAAAAA&#10;" fillcolor="black" stroked="f"/>
                        <v:rect id="Rectangle 3139" o:spid="_x0000_s2458" style="position:absolute;left:2172;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QccA&#10;AADeAAAADwAAAGRycy9kb3ducmV2LnhtbESPy2rCQBSG9wXfYTiF7uqkoREbMxEVCt0U6mVRd8fM&#10;MQlmzsSZqaZ9+s5CcPnz3/iK+WA6cSHnW8sKXsYJCOLK6pZrBbvt+/MUhA/IGjvLpOCXPMzL0UOB&#10;ubZXXtNlE2oRR9jnqKAJoc+l9FVDBv3Y9sTRO1pnMETpaqkdXuO46WSaJBNpsOX40GBPq4aq0+bH&#10;KFi+TZfnr1f+/Fsf9rT/Ppyy1CVKPT0OixmIQEO4h2/tD60gzb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5zkHHAAAA3gAAAA8AAAAAAAAAAAAAAAAAmAIAAGRy&#10;cy9kb3ducmV2LnhtbFBLBQYAAAAABAAEAPUAAACMAwAAAAA=&#10;" fillcolor="black" stroked="f"/>
                        <v:rect id="Rectangle 3140" o:spid="_x0000_s2459" style="position:absolute;left:2172;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Vr2sgA&#10;AADeAAAADwAAAGRycy9kb3ducmV2LnhtbESPT2vCQBTE7wW/w/IKvdWNoSkaXUWFQi8F//RQb8/s&#10;axLMvo27W41++q4geBxm5jfMZNaZRpzI+dqygkE/AUFcWF1zqeB7+/E6BOEDssbGMim4kIfZtPc0&#10;wVzbM6/ptAmliBD2OSqoQmhzKX1RkUHfty1x9H6tMxiidKXUDs8RbhqZJsm7NFhzXKiwpWVFxWHz&#10;ZxQsRsPFcfXGX9f1fke7n/0hS12i1MtzNx+DCNSFR/je/tQK0izL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WvayAAAAN4AAAAPAAAAAAAAAAAAAAAAAJgCAABk&#10;cnMvZG93bnJldi54bWxQSwUGAAAAAAQABAD1AAAAjQMAAAAA&#10;" fillcolor="black" stroked="f"/>
                        <v:rect id="Rectangle 3141" o:spid="_x0000_s2460" style="position:absolute;left:2172;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f1rccA&#10;AADeAAAADwAAAGRycy9kb3ducmV2LnhtbESPQWvCQBSE74L/YXmF3nTTYMRGV1FB6KVQbQ/19sw+&#10;k2D2bdzdavTXu4VCj8PMfMPMFp1pxIWcry0reBkmIIgLq2suFXx9bgYTED4ga2wsk4IbeVjM+70Z&#10;5tpeeUuXXShFhLDPUUEVQptL6YuKDPqhbYmjd7TOYIjSlVI7vEa4aWSaJGNpsOa4UGFL64qK0+7H&#10;KFi9TlbnjxG/37eHPe2/D6csdYlSz0/dcgoiUBf+w3/tN60gzbI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n9a3HAAAA3gAAAA8AAAAAAAAAAAAAAAAAmAIAAGRy&#10;cy9kb3ducmV2LnhtbFBLBQYAAAAABAAEAPUAAACMAwAAAAA=&#10;" fillcolor="black" stroked="f"/>
                        <v:rect id="Rectangle 3142" o:spid="_x0000_s2461" style="position:absolute;left:2172;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QNs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61A2yAAAAN4AAAAPAAAAAAAAAAAAAAAAAJgCAABk&#10;cnMvZG93bnJldi54bWxQSwUGAAAAAAQABAD1AAAAjQMAAAAA&#10;" fillcolor="black" stroked="f"/>
                        <v:rect id="Rectangle 3143" o:spid="_x0000_s2462" style="position:absolute;left:2172;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IQsgA&#10;AADeAAAADwAAAGRycy9kb3ducmV2LnhtbESPT2vCQBTE74V+h+UVequbBlM0uooKQi8F//RQb8/s&#10;axLMvo27W41++q4geBxm5jfMeNqZRpzI+dqygvdeAoK4sLrmUsH3dvk2AOEDssbGMim4kIfp5Plp&#10;jLm2Z17TaRNKESHsc1RQhdDmUvqiIoO+Z1vi6P1aZzBE6UqpHZ4j3DQyTZIPabDmuFBhS4uKisPm&#10;zyiYDwfz46rPX9f1fke7n/0hS12i1OtLNxuBCNSFR/je/tQK0izL+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AshCyAAAAN4AAAAPAAAAAAAAAAAAAAAAAJgCAABk&#10;cnMvZG93bnJldi54bWxQSwUGAAAAAAQABAD1AAAAjQMAAAAA&#10;" fillcolor="black" stroked="f"/>
                        <v:rect id="Rectangle 3144" o:spid="_x0000_s2463" style="position:absolute;left:2172;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5t2cYA&#10;AADeAAAADwAAAGRycy9kb3ducmV2LnhtbERPy2rCQBTdF/yH4Rbc1UmDFps6ES0IboT6WNTdNXOb&#10;hGTupDOjRr++Uyj07A7nxZnNe9OKCzlfW1bwPEpAEBdW11wqOOxXT1MQPiBrbC2Tght5mOeDhxlm&#10;2l55S5ddKEUsYZ+hgiqELpPSFxUZ9CPbEUftyzqDIVJXSu3wGstNK9MkeZEGa44LFXb0XlHR7M5G&#10;wfJ1uvz+GPPmvj0d6fh5aiapS5QaPvaLNxCB+vBv/kuvtYJ0EgG/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5t2cYAAADeAAAADwAAAAAAAAAAAAAAAACYAgAAZHJz&#10;L2Rvd25yZXYueG1sUEsFBgAAAAAEAAQA9QAAAIsDAAAAAA==&#10;" fillcolor="black" stroked="f"/>
                        <v:rect id="Rectangle 3145" o:spid="_x0000_s2464" style="position:absolute;left:2172;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zrsgA&#10;AADeAAAADwAAAGRycy9kb3ducmV2LnhtbESPT2vCQBTE74V+h+UVvDWbBiMaXaUWCr0U/HfQ2zP7&#10;mgSzb9Pdrab99G5B8DjMzG+Y2aI3rTiT841lBS9JCoK4tLrhSsFu+/48BuEDssbWMin4JQ+L+ePD&#10;DAttL7ym8yZUIkLYF6igDqErpPRlTQZ9Yjvi6H1ZZzBE6SqpHV4i3LQyS9ORNNhwXKixo7eaytPm&#10;xyhYTsbL79WQP//WxwMd9sdTnrlUqcFT/zoFEagP9/Ct/aEVZHm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POuyAAAAN4AAAAPAAAAAAAAAAAAAAAAAJgCAABk&#10;cnMvZG93bnJldi54bWxQSwUGAAAAAAQABAD1AAAAjQMAAAAA&#10;" fillcolor="black" stroked="f"/>
                        <v:rect id="Rectangle 3146" o:spid="_x0000_s2465" style="position:absolute;left:2172;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WN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9BWNckAAADeAAAADwAAAAAAAAAAAAAAAACYAgAA&#10;ZHJzL2Rvd25yZXYueG1sUEsFBgAAAAAEAAQA9QAAAI4DAAAAAA==&#10;" fillcolor="black" stroked="f"/>
                        <v:rect id="Rectangle 3147" o:spid="_x0000_s2466" style="position:absolute;left:2172;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CR8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CR8YAAADeAAAADwAAAAAAAAAAAAAAAACYAgAAZHJz&#10;L2Rvd25yZXYueG1sUEsFBgAAAAAEAAQA9QAAAIsDAAAAAA==&#10;" fillcolor="black" stroked="f"/>
                        <v:rect id="Rectangle 3148" o:spid="_x0000_s2467" style="position:absolute;left:2172;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n3MgA&#10;AADeAAAADwAAAGRycy9kb3ducmV2LnhtbESPT2vCQBTE7wW/w/IKvdVNQ1M0uooKhV4K/umh3p7Z&#10;ZxLMvo27W41++q4geBxm5jfMeNqZRpzI+dqygrd+AoK4sLrmUsHP5vN1AMIHZI2NZVJwIQ/TSe9p&#10;jLm2Z17RaR1KESHsc1RQhdDmUvqiIoO+b1vi6O2tMxiidKXUDs8RbhqZJsmHNFhzXKiwpUVFxWH9&#10;ZxTMh4P5cfnO39fVbkvb390hS12i1MtzNxuBCNSFR/je/tIK0izL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2fcyAAAAN4AAAAPAAAAAAAAAAAAAAAAAJgCAABk&#10;cnMvZG93bnJldi54bWxQSwUGAAAAAAQABAD1AAAAjQMAAAAA&#10;" fillcolor="black" stroked="f"/>
                        <v:rect id="Rectangle 3149" o:spid="_x0000_s2468" style="position:absolute;left:2172;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E/McA&#10;AADeAAAADwAAAGRycy9kb3ducmV2LnhtbESPy2rCQBSG94W+w3AK3dVJQyMaHUULBTeCly7q7pg5&#10;TYKZM3Fm1OjTOwvB5c9/4xtPO9OIMzlfW1bw2UtAEBdW11wq+N3+fAxA+ICssbFMCq7kYTp5fRlj&#10;ru2F13TehFLEEfY5KqhCaHMpfVGRQd+zLXH0/q0zGKJ0pdQOL3HcNDJNkr40WHN8qLCl74qKw+Zk&#10;FMyHg/lx9cXL23q/o93f/pCl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BPzHAAAA3gAAAA8AAAAAAAAAAAAAAAAAmAIAAGRy&#10;cy9kb3ducmV2LnhtbFBLBQYAAAAABAAEAPUAAACMAwAAAAA=&#10;" fillcolor="black" stroked="f"/>
                        <v:rect id="Rectangle 3150" o:spid="_x0000_s2469" style="position:absolute;left:2172;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hZ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aFnyAAAAN4AAAAPAAAAAAAAAAAAAAAAAJgCAABk&#10;cnMvZG93bnJldi54bWxQSwUGAAAAAAQABAD1AAAAjQMAAAAA&#10;" fillcolor="black" stroked="f"/>
                        <v:rect id="Rectangle 3151" o:spid="_x0000_s2470" style="position:absolute;left:2172;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EMgA&#10;AADeAAAADwAAAGRycy9kb3ducmV2LnhtbESPT2vCQBTE70K/w/IKvemmoRGbukoVBC9C/XPQ2zP7&#10;mgSzb9PdVWM/fbcgeBxm5jfMeNqZRlzI+dqygtdBAoK4sLrmUsFuu+iPQPiArLGxTApu5GE6eeqN&#10;Mdf2ymu6bEIpIoR9jgqqENpcSl9UZNAPbEscvW/rDIYoXSm1w2uEm0amSTKUBmuOCxW2NK+oOG3O&#10;RsHsfTT7+Xrj1e/6eKDD/njKUpco9fLcfX6ACNSFR/jeXmoFaZYNU/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z8QyAAAAN4AAAAPAAAAAAAAAAAAAAAAAJgCAABk&#10;cnMvZG93bnJldi54bWxQSwUGAAAAAAQABAD1AAAAjQMAAAAA&#10;" fillcolor="black" stroked="f"/>
                        <v:rect id="Rectangle 3152" o:spid="_x0000_s2471" style="position:absolute;left:2172;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ai8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5qLyAAAAN4AAAAPAAAAAAAAAAAAAAAAAJgCAABk&#10;cnMvZG93bnJldi54bWxQSwUGAAAAAAQABAD1AAAAjQMAAAAA&#10;" fillcolor="black" stroked="f"/>
                        <v:rect id="Rectangle 3153" o:spid="_x0000_s2472" style="position:absolute;left:2172;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gL/yAAAAN4AAAAPAAAAAAAAAAAAAAAAAJgCAABk&#10;cnMvZG93bnJldi54bWxQSwUGAAAAAAQABAD1AAAAjQMAAAAA&#10;" fillcolor="black" stroked="f"/>
                        <v:rect id="Rectangle 3154" o:spid="_x0000_s2473" style="position:absolute;left:2172;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nZMgA&#10;AADeAAAADwAAAGRycy9kb3ducmV2LnhtbESPT2vCQBTE74V+h+UVvDWbBiMaXaUWCr0U/HfQ2zP7&#10;mgSzb9Pdrab99G5B8DjMzG+Y2aI3rTiT841lBS9JCoK4tLrhSsFu+/48BuEDssbWMin4JQ+L+ePD&#10;DAttL7ym8yZUIkLYF6igDqErpPRlTQZ9Yjvi6H1ZZzBE6SqpHV4i3LQyS9ORNNhwXKixo7eaytPm&#10;xyhYTsbL79WQP//WxwMd9sdTnrlUqcFT/zoFEagP9/Ct/aEVZHk+yu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qdkyAAAAN4AAAAPAAAAAAAAAAAAAAAAAJgCAABk&#10;cnMvZG93bnJldi54bWxQSwUGAAAAAAQABAD1AAAAjQMAAAAA&#10;" fillcolor="black" stroked="f"/>
                        <v:rect id="Rectangle 3155" o:spid="_x0000_s2474" style="position:absolute;left:2172;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5E8gA&#10;AADeAAAADwAAAGRycy9kb3ducmV2LnhtbESPQWvCQBSE74L/YXlCb7ppaIJGV6mFQi8FtT3U2zP7&#10;mgSzb9Pdrab+elcQehxm5htmsepNK07kfGNZweMkAUFcWt1wpeDz43U8BeEDssbWMin4Iw+r5XCw&#10;wELbM2/ptAuViBD2BSqoQ+gKKX1Zk0E/sR1x9L6tMxiidJXUDs8RblqZJkkuDTYcF2rs6KWm8rj7&#10;NQrWs+n6Z/PE75ftYU/7r8MxS12i1MOof56DCNSH//C9/aYVpFmW5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8DkTyAAAAN4AAAAPAAAAAAAAAAAAAAAAAJgCAABk&#10;cnMvZG93bnJldi54bWxQSwUGAAAAAAQABAD1AAAAjQMAAAAA&#10;" fillcolor="black" stroked="f"/>
                        <v:rect id="Rectangle 3156" o:spid="_x0000_s2475" style="position:absolute;left:2172;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ci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yciMkAAADeAAAADwAAAAAAAAAAAAAAAACYAgAA&#10;ZHJzL2Rvd25yZXYueG1sUEsFBgAAAAAEAAQA9QAAAI4DAAAAAA==&#10;" fillcolor="black" stroked="f"/>
                        <v:rect id="Rectangle 3157" o:spid="_x0000_s2476" style="position:absolute;left:2172;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I+sUA&#10;AADeAAAADwAAAGRycy9kb3ducmV2LnhtbERPy2rCQBTdF/oPwy10VycNjWh0FC0U3Ag+uqi7a+Y2&#10;CWbuxJlRo1/vLASXh/MeTzvTiDM5X1tW8NlLQBAXVtdcKvjd/nwMQPiArLGxTAqu5GE6eX0ZY67t&#10;hdd03oRSxBD2OSqoQmhzKX1RkUHfsy1x5P6tMxgidKXUDi8x3DQyTZK+NFhzbKiwpe+KisPmZBTM&#10;h4P5cfXFy9t6v6Pd3/6QpS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wj6xQAAAN4AAAAPAAAAAAAAAAAAAAAAAJgCAABkcnMv&#10;ZG93bnJldi54bWxQSwUGAAAAAAQABAD1AAAAigMAAAAA&#10;" fillcolor="black" stroked="f"/>
                        <v:rect id="Rectangle 3158" o:spid="_x0000_s2477" style="position:absolute;left:2172;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Y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a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61hyAAAAN4AAAAPAAAAAAAAAAAAAAAAAJgCAABk&#10;cnMvZG93bnJldi54bWxQSwUGAAAAAAQABAD1AAAAjQMAAAAA&#10;" fillcolor="black" stroked="f"/>
                        <v:rect id="Rectangle 3159" o:spid="_x0000_s2478" style="position:absolute;left:2172;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SIccA&#10;AADeAAAADwAAAGRycy9kb3ducmV2LnhtbESPzWrCQBSF94W+w3AL3dWJwViNjlKFQjeC2i7q7pq5&#10;JsHMnXRmqtGndxaCy8P545vOO9OIEzlfW1bQ7yUgiAuray4V/Hx/vo1A+ICssbFMCi7kYT57fppi&#10;ru2ZN3TahlLEEfY5KqhCaHMpfVGRQd+zLXH0DtYZDFG6UmqH5zhuGpkmyVAarDk+VNjSsqLiuP03&#10;Chbj0eJvPeDVdbPf0e53f8xSlyj1+tJ9TEAE6sIjfG9/aQVplr1H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kiHHAAAA3gAAAA8AAAAAAAAAAAAAAAAAmAIAAGRy&#10;cy9kb3ducmV2LnhtbFBLBQYAAAAABAAEAPUAAACMAwAAAAA=&#10;" fillcolor="black" stroked="f"/>
                        <v:rect id="Rectangle 3160" o:spid="_x0000_s2479" style="position:absolute;left:2172;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3us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a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De6yAAAAN4AAAAPAAAAAAAAAAAAAAAAAJgCAABk&#10;cnMvZG93bnJldi54bWxQSwUGAAAAAAQABAD1AAAAjQMAAAAA&#10;" fillcolor="black" stroked="f"/>
                        <v:rect id="Rectangle 3161" o:spid="_x0000_s2480" style="position:absolute;left:2172;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pz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KpzckAAADeAAAADwAAAAAAAAAAAAAAAACYAgAA&#10;ZHJzL2Rvd25yZXYueG1sUEsFBgAAAAAEAAQA9QAAAI4DAAAAAA==&#10;" fillcolor="black" stroked="f"/>
                        <v:rect id="Rectangle 3162" o:spid="_x0000_s2481" style="position:absolute;left:2172;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4MV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pw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4MVskAAADeAAAADwAAAAAAAAAAAAAAAACYAgAA&#10;ZHJzL2Rvd25yZXYueG1sUEsFBgAAAAAEAAQA9QAAAI4DAAAAAA==&#10;" fillcolor="black" stroked="f"/>
                        <v:rect id="Rectangle 3163" o:spid="_x0000_s2482" style="position:absolute;left:2172;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UIs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8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eUIskAAADeAAAADwAAAAAAAAAAAAAAAACYAgAA&#10;ZHJzL2Rvd25yZXYueG1sUEsFBgAAAAAEAAQA9QAAAI4DAAAAAA==&#10;" fillcolor="black" stroked="f"/>
                        <v:rect id="Rectangle 3164" o:spid="_x0000_s2483" style="position:absolute;left:2172;top:14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u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xuckAAADeAAAADwAAAAAAAAAAAAAAAACYAgAA&#10;ZHJzL2Rvd25yZXYueG1sUEsFBgAAAAAEAAQA9QAAAI4DAAAAAA==&#10;" fillcolor="black" stroked="f"/>
                        <v:rect id="Rectangle 3165" o:spid="_x0000_s2484" style="position:absolute;left:2172;top:14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vzs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mvzskAAADeAAAADwAAAAAAAAAAAAAAAACYAgAA&#10;ZHJzL2Rvd25yZXYueG1sUEsFBgAAAAAEAAQA9QAAAI4DAAAAAA==&#10;" fillcolor="black" stroked="f"/>
                        <v:rect id="Rectangle 3166" o:spid="_x0000_s2485" style="position:absolute;left:2172;top:1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KVcgA&#10;AADeAAAADwAAAGRycy9kb3ducmV2LnhtbESPQWvCQBSE70L/w/IK3nRjaKpNXaUWBC+Fqj3U2zP7&#10;TILZt+nuqml/fVcQPA4z8w0znXemEWdyvrasYDRMQBAXVtdcKvjaLgcTED4ga2wsk4Jf8jCfPfSm&#10;mGt74TWdN6EUEcI+RwVVCG0upS8qMuiHtiWO3sE6gyFKV0rt8BLhppFpkjxLgzXHhQpbeq+oOG5O&#10;RsHiZbL4+Xzij7/1fke77/0xS12iVP+xe3sFEagL9/CtvdIK0iwbj+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QpVyAAAAN4AAAAPAAAAAAAAAAAAAAAAAJgCAABk&#10;cnMvZG93bnJldi54bWxQSwUGAAAAAAQABAD1AAAAjQMAAAAA&#10;" fillcolor="black" stroked="f"/>
                        <v:rect id="Rectangle 3167" o:spid="_x0000_s2486" style="position:absolute;left:2172;top:1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J8UA&#10;AADeAAAADwAAAGRycy9kb3ducmV2LnhtbERPz2vCMBS+D/Y/hDfYbaYW67QaZQqDXQR1O8zbs3m2&#10;xealSzKt/vXmIHj8+H5P551pxImcry0r6PcSEMSF1TWXCn6+P99GIHxA1thYJgUX8jCfPT9NMdf2&#10;zBs6bUMpYgj7HBVUIbS5lL6oyKDv2ZY4cgfrDIYIXSm1w3MMN41Mk2QoDdYcGypsaVlRcdz+GwWL&#10;8Wjxtx7w6rrZ72j3uz9mqUuUen3pPiYgAnXhIb67v7SCNMve49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4nxQAAAN4AAAAPAAAAAAAAAAAAAAAAAJgCAABkcnMv&#10;ZG93bnJldi54bWxQSwUGAAAAAAQABAD1AAAAigMAAAAA&#10;" fillcolor="black" stroked="f"/>
                        <v:rect id="Rectangle 3168" o:spid="_x0000_s2487" style="position:absolute;left:2172;top:14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7vM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a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ju8yAAAAN4AAAAPAAAAAAAAAAAAAAAAAJgCAABk&#10;cnMvZG93bnJldi54bWxQSwUGAAAAAAQABAD1AAAAjQMAAAAA&#10;" fillcolor="black" stroked="f"/>
                        <v:rect id="Rectangle 3169" o:spid="_x0000_s2488" style="position:absolute;left:2172;top:14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iB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u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Z4gbHAAAA3gAAAA8AAAAAAAAAAAAAAAAAmAIAAGRy&#10;cy9kb3ducmV2LnhtbFBLBQYAAAAABAAEAPUAAACMAwAAAAA=&#10;" fillcolor="black" stroked="f"/>
                        <v:rect id="Rectangle 3170" o:spid="_x0000_s2489" style="position:absolute;left:2172;top:1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Hn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bl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UedyAAAAN4AAAAPAAAAAAAAAAAAAAAAAJgCAABk&#10;cnMvZG93bnJldi54bWxQSwUGAAAAAAQABAD1AAAAjQMAAAAA&#10;" fillcolor="black" stroked="f"/>
                        <v:rect id="Rectangle 3171" o:spid="_x0000_s2490" style="position:absolute;left:2172;top:1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6sgA&#10;AADeAAAADwAAAGRycy9kb3ducmV2LnhtbESPT2vCQBTE74LfYXmF3nTT0JQYXUULhV4K9c9Bb8/s&#10;Mwlm36a7W41++m6h0OMwM79hZovetOJCzjeWFTyNExDEpdUNVwp227dRDsIHZI2tZVJwIw+L+XAw&#10;w0LbK6/psgmViBD2BSqoQ+gKKX1Zk0E/th1x9E7WGQxRukpqh9cIN61Mk+RFGmw4LtTY0WtN5Xnz&#10;bRSsJvnq6/OZP+7r44EO++M5S12i1ONDv5yCCNSH//Bf+10rSLMsT+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9nqyAAAAN4AAAAPAAAAAAAAAAAAAAAAAJgCAABk&#10;cnMvZG93bnJldi54bWxQSwUGAAAAAAQABAD1AAAAjQMAAAAA&#10;" fillcolor="black" stroked="f"/>
                        <v:rect id="Rectangle 3172" o:spid="_x0000_s2491" style="position:absolute;left:2172;top:1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t8c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t8cckAAADeAAAADwAAAAAAAAAAAAAAAACYAgAA&#10;ZHJzL2Rvd25yZXYueG1sUEsFBgAAAAAEAAQA9QAAAI4DAAAAAA==&#10;" fillcolor="black" stroked="f"/>
                        <v:rect id="Rectangle 3173" o:spid="_x0000_s2492" style="position:absolute;left:2172;top:14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kBcgA&#10;AADeAAAADwAAAGRycy9kb3ducmV2LnhtbESPQWvCQBSE74X+h+UVvNWNwZQYXaUWCl4EtT3U2zP7&#10;TILZt+nuqml/fVcQehxm5htmtuhNKy7kfGNZwWiYgCAurW64UvD58f6cg/ABWWNrmRT8kIfF/PFh&#10;hoW2V97SZRcqESHsC1RQh9AVUvqyJoN+aDvi6B2tMxiidJXUDq8RblqZJsmLNNhwXKixo7eaytPu&#10;bBQsJ/nyezPm9e/2sKf91+GUpS5RavDUv05BBOrDf/jeXmkFaZb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uQFyAAAAN4AAAAPAAAAAAAAAAAAAAAAAJgCAABk&#10;cnMvZG93bnJldi54bWxQSwUGAAAAAAQABAD1AAAAjQMAAAAA&#10;" fillcolor="black" stroked="f"/>
                        <v:rect id="Rectangle 3174" o:spid="_x0000_s2493" style="position:absolute;left:2172;top:14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BnsgA&#10;AADeAAAADwAAAGRycy9kb3ducmV2LnhtbESPT2vCQBTE74LfYXmF3nTT0JQYXUULhV4K9c9Bb8/s&#10;Mwlm36a7W41++m6h0OMwM79hZovetOJCzjeWFTyNExDEpdUNVwp227dRDsIHZI2tZVJwIw+L+XAw&#10;w0LbK6/psgmViBD2BSqoQ+gKKX1Zk0E/th1x9E7WGQxRukpqh9cIN61Mk+RFGmw4LtTY0WtN5Xnz&#10;bRSsJvnq6/OZP+7r44EO++M5S12i1ONDv5yCCNSH//Bf+10rSLMs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kGeyAAAAN4AAAAPAAAAAAAAAAAAAAAAAJgCAABk&#10;cnMvZG93bnJldi54bWxQSwUGAAAAAAQABAD1AAAAjQMAAAAA&#10;" fillcolor="black" stroked="f"/>
                        <v:rect id="Rectangle 3175" o:spid="_x0000_s2494" style="position:absolute;left:2172;top:1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zf6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Lx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pyAAAAN4AAAAPAAAAAAAAAAAAAAAAAJgCAABk&#10;cnMvZG93bnJldi54bWxQSwUGAAAAAAQABAD1AAAAjQMAAAAA&#10;" fillcolor="black" stroked="f"/>
                        <v:rect id="Rectangle 3176" o:spid="_x0000_s2495" style="position:absolute;left:2172;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6csgA&#10;AADeAAAADwAAAGRycy9kb3ducmV2LnhtbESPQWvCQBSE74X+h+UVvNVNg6kxdZVaEHoRqu1Bb8/s&#10;axLMvk13V0399V2h4HGYmW+Y6bw3rTiR841lBU/DBARxaXXDlYKvz+VjDsIHZI2tZVLwSx7ms/u7&#10;KRbannlNp02oRISwL1BBHUJXSOnLmgz6oe2Io/dtncEQpaukdniOcNPKNEmepcGG40KNHb3VVB42&#10;R6NgMckXPx8jXl3W+x3ttvtDlrpEqcFD//oCIlAfbuH/9rtWkGZZP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sHpyyAAAAN4AAAAPAAAAAAAAAAAAAAAAAJgCAABk&#10;cnMvZG93bnJldi54bWxQSwUGAAAAAAQABAD1AAAAjQMAAAAA&#10;" fillcolor="black" stroked="f"/>
                        <v:rect id="Rectangle 3177" o:spid="_x0000_s2496" style="position:absolute;left:2172;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AMUA&#10;AADeAAAADwAAAGRycy9kb3ducmV2LnhtbERPy2rCQBTdC/2H4Qrd6cTQlDQ6Si0U3Ai+FnV3zVyT&#10;YOZOOjPVtF/vLAouD+c9W/SmFVdyvrGsYDJOQBCXVjdcKTjsP0c5CB+QNbaWScEveVjMnwYzLLS9&#10;8Zauu1CJGMK+QAV1CF0hpS9rMujHtiOO3Nk6gyFCV0nt8BbDTSvTJHmVBhuODTV29FFTedn9GAXL&#10;t3z5vXnh9d/2dKTj1+mSpS5R6nnYv09BBOrDQ/zvXmkFaZb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4AxQAAAN4AAAAPAAAAAAAAAAAAAAAAAJgCAABkcnMv&#10;ZG93bnJldi54bWxQSwUGAAAAAAQABAD1AAAAigMAAAAA&#10;" fillcolor="black" stroked="f"/>
                        <v:rect id="Rectangle 3178" o:spid="_x0000_s2497" style="position:absolute;left:2172;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NLm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0ubyAAAAN4AAAAPAAAAAAAAAAAAAAAAAJgCAABk&#10;cnMvZG93bnJldi54bWxQSwUGAAAAAAQABAD1AAAAjQMAAAAA&#10;" fillcolor="black" stroked="f"/>
                        <v:rect id="Rectangle 3179" o:spid="_x0000_s2498" style="position:absolute;left:2172;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028YA&#10;AADeAAAADwAAAGRycy9kb3ducmV2LnhtbESPzWrCQBSF9wXfYbiCuzoxmKLRUbQgdFNQ60J318w1&#10;CWbupDOjpn16Z1Ho8nD++ObLzjTiTs7XlhWMhgkI4sLqmksFh6/N6wSED8gaG8uk4Ic8LBe9lznm&#10;2j54R/d9KEUcYZ+jgiqENpfSFxUZ9EPbEkfvYp3BEKUrpXb4iOOmkWmSvEmDNceHClt6r6i47m9G&#10;wXo6WX9vx/z5uzuf6HQ8X7PUJUoN+t1qBiJQF/7Df+0PrSDNsm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B028YAAADeAAAADwAAAAAAAAAAAAAAAACYAgAAZHJz&#10;L2Rvd25yZXYueG1sUEsFBgAAAAAEAAQA9QAAAIsDAAAAAA==&#10;" fillcolor="black" stroked="f"/>
                        <v:rect id="Rectangle 3180" o:spid="_x0000_s2499" style="position:absolute;left:2172;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zRQ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zNFAyAAAAN4AAAAPAAAAAAAAAAAAAAAAAJgCAABk&#10;cnMvZG93bnJldi54bWxQSwUGAAAAAAQABAD1AAAAjQMAAAAA&#10;" fillcolor="black" stroked="f"/>
                        <v:rect id="Rectangle 3181" o:spid="_x0000_s2500" style="position:absolute;left:2172;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5PN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p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k83yAAAAN4AAAAPAAAAAAAAAAAAAAAAAJgCAABk&#10;cnMvZG93bnJldi54bWxQSwUGAAAAAAQABAD1AAAAjQMAAAAA&#10;" fillcolor="black" stroked="f"/>
                        <v:rect id="Rectangle 3182" o:spid="_x0000_s2501" style="position:absolute;left:2172;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qrMgA&#10;AADeAAAADwAAAGRycy9kb3ducmV2LnhtbESPQWvCQBSE70L/w/KE3nRj2hSNrlILhV6Eaj3o7Zl9&#10;JsHs23R3q9Ff7xYKPQ4z8w0zW3SmEWdyvrasYDRMQBAXVtdcKth+vQ/GIHxA1thYJgVX8rCYP/Rm&#10;mGt74TWdN6EUEcI+RwVVCG0upS8qMuiHtiWO3tE6gyFKV0rt8BLhppFpkrxIgzXHhQpbequoOG1+&#10;jILlZLz8/nzm1W192NN+dzhl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uqsyAAAAN4AAAAPAAAAAAAAAAAAAAAAAJgCAABk&#10;cnMvZG93bnJldi54bWxQSwUGAAAAAAQABAD1AAAAjQMAAAAA&#10;" fillcolor="black" stroked="f"/>
                        <v:rect id="Rectangle 3183" o:spid="_x0000_s2502" style="position:absolute;left:2172;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y2MgA&#10;AADeAAAADwAAAGRycy9kb3ducmV2LnhtbESPQWvCQBSE7wX/w/IEb3VjMEVTV1FB6KWgtod6e2af&#10;STD7Nu6umvbXd4VCj8PMfMPMFp1pxI2cry0rGA0TEMSF1TWXCj4/Ns8TED4ga2wsk4Jv8rCY955m&#10;mGt75x3d9qEUEcI+RwVVCG0upS8qMuiHtiWO3sk6gyFKV0rt8B7hppFpkrxIgzXHhQpbWldUnPdX&#10;o2A1nawu2zG//+yOBzp8Hc9Z6hKlBv1u+QoiUBf+w3/tN60gzbLp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u3LYyAAAAN4AAAAPAAAAAAAAAAAAAAAAAJgCAABk&#10;cnMvZG93bnJldi54bWxQSwUGAAAAAAQABAD1AAAAjQMAAAAA&#10;" fillcolor="black" stroked="f"/>
                        <v:rect id="Rectangle 3184" o:spid="_x0000_s2503" style="position:absolute;left:2172;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Q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99dDyAAAAN4AAAAPAAAAAAAAAAAAAAAAAJgCAABk&#10;cnMvZG93bnJldi54bWxQSwUGAAAAAAQABAD1AAAAjQMAAAAA&#10;" fillcolor="black" stroked="f"/>
                        <v:rect id="Rectangle 3185" o:spid="_x0000_s2504" style="position:absolute;left:2172;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JNM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ZNx/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k0yAAAAN4AAAAPAAAAAAAAAAAAAAAAAJgCAABk&#10;cnMvZG93bnJldi54bWxQSwUGAAAAAAQABAD1AAAAjQMAAAAA&#10;" fillcolor="black" stroked="f"/>
                        <v:rect id="Rectangle 3186" o:spid="_x0000_s2505" style="position:absolute;left:2172;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sr8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Z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aeyvyAAAAN4AAAAPAAAAAAAAAAAAAAAAAJgCAABk&#10;cnMvZG93bnJldi54bWxQSwUGAAAAAAQABAD1AAAAjQMAAAAA&#10;" fillcolor="black" stroked="f"/>
                        <v:rect id="Rectangle 3187" o:spid="_x0000_s2506" style="position:absolute;left:2172;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3cUA&#10;AADeAAAADwAAAGRycy9kb3ducmV2LnhtbERPz2vCMBS+D/wfwhO8zdRih1aj6EDYZaDOg96ezbMt&#10;Ni9dErXbX28Ogx0/vt/zZWcacSfna8sKRsMEBHFhdc2lgsPX5nUCwgdkjY1lUvBDHpaL3sscc20f&#10;vKP7PpQihrDPUUEVQptL6YuKDPqhbYkjd7HOYIjQlVI7fMRw08g0Sd6kwZpjQ4UtvVdUXPc3o2A9&#10;nay/t2P+/N2dT3Q6nq9Z6hKlBv1uNQMRqAv/4j/3h1aQZtk0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njdxQAAAN4AAAAPAAAAAAAAAAAAAAAAAJgCAABkcnMv&#10;ZG93bnJldi54bWxQSwUGAAAAAAQABAD1AAAAigMAAAAA&#10;" fillcolor="black" stroked="f"/>
                        <v:rect id="Rectangle 3188" o:spid="_x0000_s2507" style="position:absolute;left:2172;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dRsgA&#10;AADeAAAADwAAAGRycy9kb3ducmV2LnhtbESPQWvCQBSE70L/w/IKvemmoRETXaUKhV4K1fZQb8/s&#10;Mwlm38bdrUZ/vVsQehxm5htmtuhNK07kfGNZwfMoAUFcWt1wpeD76204AeEDssbWMim4kIfF/GEw&#10;w0LbM6/ptAmViBD2BSqoQ+gKKX1Zk0E/sh1x9PbWGQxRukpqh+cIN61Mk2QsDTYcF2rsaFVTedj8&#10;GgXLfLI8fr7wx3W929L2Z3fIUpco9fTYv05BBOrDf/jeftcK0izLc/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t1GyAAAAN4AAAAPAAAAAAAAAAAAAAAAAJgCAABk&#10;cnMvZG93bnJldi54bWxQSwUGAAAAAAQABAD1AAAAjQMAAAAA&#10;" fillcolor="black" stroked="f"/>
                        <v:rect id="Rectangle 3189" o:spid="_x0000_s2508" style="position:absolute;left:2172;top:16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IMYA&#10;AADeAAAADwAAAGRycy9kb3ducmV2LnhtbESPzWoCMRSF9wXfIVzBXU0cVHQ0ihYKbgrVdlF318l1&#10;ZnByMyZRp336ZlHo8nD++JbrzjbiTj7UjjWMhgoEceFMzaWGz4/X5xmIEJENNo5JwzcFWK96T0vM&#10;jXvwnu6HWIo0wiFHDVWMbS5lKCqyGIauJU7e2XmLMUlfSuPxkcZtIzOlptJizemhwpZeKiouh5vV&#10;sJ3Pttf3Mb/97E9HOn6dLpPMK60H/W6zABGpi//hv/bOaMgmU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AIMYAAADeAAAADwAAAAAAAAAAAAAAAACYAgAAZHJz&#10;L2Rvd25yZXYueG1sUEsFBgAAAAAEAAQA9QAAAIsDAAAAAA==&#10;" fillcolor="black" stroked="f"/>
                        <v:rect id="Rectangle 3190" o:spid="_x0000_s2509" style="position:absolute;left:2172;top:1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u8gA&#10;AADeAAAADwAAAGRycy9kb3ducmV2LnhtbESPQWsCMRSE74X+h/AK3mriomK3RqmFghdBbQ/19ty8&#10;7i5uXrZJ1LW/3hQEj8PMfMNM551txIl8qB1rGPQVCOLCmZpLDV+fH88TECEiG2wck4YLBZjPHh+m&#10;mBt35g2dtrEUCcIhRw1VjG0uZSgqshj6riVO3o/zFmOSvpTG4znBbSMzpcbSYs1pocKW3isqDtuj&#10;1bB4mSx+10Ne/W32O9p97w+jzCute0/d2yuISF28h2/tpdGQjcZ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4yW7yAAAAN4AAAAPAAAAAAAAAAAAAAAAAJgCAABk&#10;cnMvZG93bnJldi54bWxQSwUGAAAAAAQABAD1AAAAjQMAAAAA&#10;" fillcolor="black" stroked="f"/>
                        <v:rect id="Rectangle 3191" o:spid="_x0000_s2510" style="position:absolute;left:2172;top:1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7zMcA&#10;AADeAAAADwAAAGRycy9kb3ducmV2LnhtbESPQWsCMRSE74L/ITyhN026VNHVKLVQ6KWgtod6e25e&#10;dxc3L9sk1a2/3ghCj8PMfMMsVp1txIl8qB1reBwpEMSFMzWXGj4/XodTECEiG2wck4Y/CrBa9nsL&#10;zI0785ZOu1iKBOGQo4YqxjaXMhQVWQwj1xIn79t5izFJX0rj8ZzgtpGZUhNpsea0UGFLLxUVx92v&#10;1bCeTdc/myd+v2wPe9p/HY7jzCutHwbd8xxEpC7+h+/tN6MhG09U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xu8zHAAAA3gAAAA8AAAAAAAAAAAAAAAAAmAIAAGRy&#10;cy9kb3ducmV2LnhtbFBLBQYAAAAABAAEAPUAAACMAwAAAAA=&#10;" fillcolor="black" stroked="f"/>
                        <v:rect id="Rectangle 3192" o:spid="_x0000_s2511" style="position:absolute;left:2172;top:16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eV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G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0eV8kAAADeAAAADwAAAAAAAAAAAAAAAACYAgAA&#10;ZHJzL2Rvd25yZXYueG1sUEsFBgAAAAAEAAQA9QAAAI4DAAAAAA==&#10;" fillcolor="black" stroked="f"/>
                        <v:rect id="Rectangle 3193" o:spid="_x0000_s2512" style="position:absolute;left:2172;top:16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I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cZ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YjyAAAAN4AAAAPAAAAAAAAAAAAAAAAAJgCAABk&#10;cnMvZG93bnJldi54bWxQSwUGAAAAAAQABAD1AAAAjQMAAAAA&#10;" fillcolor="black" stroked="f"/>
                        <v:rect id="Rectangle 3194" o:spid="_x0000_s2513" style="position:absolute;left:2172;top:16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ju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2CO4yAAAAN4AAAAPAAAAAAAAAAAAAAAAAJgCAABk&#10;cnMvZG93bnJldi54bWxQSwUGAAAAAAQABAD1AAAAjQMAAAAA&#10;" fillcolor="black" stroked="f"/>
                        <v:rect id="Rectangle 3195" o:spid="_x0000_s2514" style="position:absolute;left:2172;top:1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9z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Cr3PyAAAAN4AAAAPAAAAAAAAAAAAAAAAAJgCAABk&#10;cnMvZG93bnJldi54bWxQSwUGAAAAAAQABAD1AAAAjQMAAAAA&#10;" fillcolor="black" stroked="f"/>
                        <v:rect id="Rectangle 3196" o:spid="_x0000_s2515" style="position:absolute;left:2172;top:1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YV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G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0YYVMkAAADeAAAADwAAAAAAAAAAAAAAAACYAgAA&#10;ZHJzL2Rvd25yZXYueG1sUEsFBgAAAAAEAAQA9QAAAI4DAAAAAA==&#10;" fillcolor="black" stroked="f"/>
                        <v:rect id="Rectangle 3197" o:spid="_x0000_s2516" style="position:absolute;left:2172;top:16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MJsUA&#10;AADeAAAADwAAAGRycy9kb3ducmV2LnhtbERPTWsCMRC9F/wPYQRvNXFR0dUoWih4KVTbQ72Nm3F3&#10;cTNZk6jb/vrmUOjx8b6X68424k4+1I41jIYKBHHhTM2lhs+P1+cZiBCRDTaOScM3BVivek9LzI17&#10;8J7uh1iKFMIhRw1VjG0uZSgqshiGriVO3Nl5izFBX0rj8ZHCbSMzpabSYs2pocKWXioqLoeb1bCd&#10;z7bX9zG//exPRzp+nS6TzCutB/1uswARqYv/4j/3zmjIJl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YwmxQAAAN4AAAAPAAAAAAAAAAAAAAAAAJgCAABkcnMv&#10;ZG93bnJldi54bWxQSwUGAAAAAAQABAD1AAAAigMAAAAA&#10;" fillcolor="black" stroked="f"/>
                        <v:rect id="Rectangle 3198" o:spid="_x0000_s2517" style="position:absolute;left:2172;top:16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pv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YZ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Sm9yAAAAN4AAAAPAAAAAAAAAAAAAAAAAJgCAABk&#10;cnMvZG93bnJldi54bWxQSwUGAAAAAAQABAD1AAAAjQMAAAAA&#10;" fillcolor="black" stroked="f"/>
                        <v:rect id="Rectangle 3199" o:spid="_x0000_s2518" style="position:absolute;left:2172;top:16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W/cYA&#10;AADeAAAADwAAAGRycy9kb3ducmV2LnhtbESPy2rCQBSG9wXfYThCd3ViqKLRUVQQuil4W+jumDkm&#10;wcyZODPV1KfvLAouf/4b33TemlrcyfnKsoJ+LwFBnFtdcaHgsF9/jED4gKyxtkwKfsnDfNZ5m2Km&#10;7YO3dN+FQsQR9hkqKENoMil9XpJB37MNcfQu1hkMUbpCaoePOG5qmSbJUBqsOD6U2NCqpPy6+zEK&#10;luPR8rb55O/n9nyi0/F8HaQuUeq92y4mIAK14RX+b39pBelg2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YW/cYAAADeAAAADwAAAAAAAAAAAAAAAACYAgAAZHJz&#10;L2Rvd25yZXYueG1sUEsFBgAAAAAEAAQA9QAAAIsDAAAAAA==&#10;" fillcolor="black" stroked="f"/>
                        <v:rect id="Rectangle 3200" o:spid="_x0000_s2519" style="position:absolute;left:2172;top:1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zZskA&#10;AADeAAAADwAAAGRycy9kb3ducmV2LnhtbESPT2vCQBTE70K/w/IKvZlNQhWbuooWCr0U6p9DvT2z&#10;r0kw+zbubjX103cFweMwM79hpvPetOJEzjeWFWRJCoK4tLrhSsF28z6cgPABWWNrmRT8kYf57GEw&#10;xULbM6/otA6ViBD2BSqoQ+gKKX1Zk0Gf2I44ej/WGQxRukpqh+cIN63M03QsDTYcF2rs6K2m8rD+&#10;NQqWL5Pl8euZPy+r/Y523/vDKHepUk+P/eIVRKA+3MO39odWkI/G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qzZskAAADeAAAADwAAAAAAAAAAAAAAAACYAgAA&#10;ZHJzL2Rvd25yZXYueG1sUEsFBgAAAAAEAAQA9QAAAI4DAAAAAA==&#10;" fillcolor="black" stroked="f"/>
                        <v:rect id="Rectangle 3201" o:spid="_x0000_s2520" style="position:absolute;left:2172;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tE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6C0RyAAAAN4AAAAPAAAAAAAAAAAAAAAAAJgCAABk&#10;cnMvZG93bnJldi54bWxQSwUGAAAAAAQABAD1AAAAjQMAAAAA&#10;" fillcolor="black" stroked="f"/>
                        <v:rect id="Rectangle 3202" o:spid="_x0000_s2521" style="position:absolute;left:2172;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SIiskA&#10;AADeAAAADwAAAGRycy9kb3ducmV2LnhtbESPzWsCMRTE7wX/h/CE3mrW9QPdGqUKhV6E+nHQ23Pz&#10;uru4edkmqa7+9Y1Q6HGYmd8ws0VranEh5yvLCvq9BARxbnXFhYL97v1lAsIHZI21ZVJwIw+Leedp&#10;hpm2V97QZRsKESHsM1RQhtBkUvq8JIO+Zxvi6H1ZZzBE6QqpHV4j3NQyTZKxNFhxXCixoVVJ+Xn7&#10;YxQsp5Pl9+eQ1/fN6UjHw+k8Sl2i1HO3fXsFEagN/+G/9odWkI7G/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SIiskAAADeAAAADwAAAAAAAAAAAAAAAACYAgAA&#10;ZHJzL2Rvd25yZXYueG1sUEsFBgAAAAAEAAQA9QAAAI4DAAAAAA==&#10;" fillcolor="black" stroked="f"/>
                        <v:rect id="Rectangle 3203" o:spid="_x0000_s2522" style="position:absolute;left:2172;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Q/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NEP7HAAAA3gAAAA8AAAAAAAAAAAAAAAAAmAIAAGRy&#10;cy9kb3ducmV2LnhtbFBLBQYAAAAABAAEAPUAAACMAwAAAAA=&#10;" fillcolor="black" stroked="f"/>
                        <v:rect id="Rectangle 3204" o:spid="_x0000_s2523" style="position:absolute;left:2172;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1Z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bVlyAAAAN4AAAAPAAAAAAAAAAAAAAAAAJgCAABk&#10;cnMvZG93bnJldi54bWxQSwUGAAAAAAQABAD1AAAAjQMAAAAA&#10;" fillcolor="black" stroked="f"/>
                        <v:rect id="Rectangle 3205" o:spid="_x0000_s2524" style="position:absolute;left:2172;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rEsgA&#10;AADeAAAADwAAAGRycy9kb3ducmV2LnhtbESPT2vCQBTE74V+h+UVems2hhpsdJVaKPRS8N+h3p7Z&#10;ZxLMvk13t5r66V1B8DjMzG+Yyaw3rTiS841lBYMkBUFcWt1wpWCz/nwZgfABWWNrmRT8k4fZ9PFh&#10;goW2J17ScRUqESHsC1RQh9AVUvqyJoM+sR1x9PbWGQxRukpqh6cIN63M0jSXBhuOCzV29FFTeVj9&#10;GQXzt9H8d/HK3+flbkvbn91hmL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0ysSyAAAAN4AAAAPAAAAAAAAAAAAAAAAAJgCAABk&#10;cnMvZG93bnJldi54bWxQSwUGAAAAAAQABAD1AAAAjQMAAAAA&#10;" fillcolor="black" stroked="f"/>
                        <v:rect id="Rectangle 3206" o:spid="_x0000_s2525" style="position:absolute;left:2172;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icgA&#10;AADeAAAADwAAAGRycy9kb3ducmV2LnhtbESPT2sCMRTE7wW/Q3hCbzXrola3RqlCoReh/jno7bl5&#10;3V3cvGyTVFc/vREKPQ4z8xtmOm9NLc7kfGVZQb+XgCDOra64ULDbfryMQfiArLG2TAqu5GE+6zxN&#10;MdP2wms6b0IhIoR9hgrKEJpMSp+XZND3bEMcvW/rDIYoXSG1w0uEm1qmSTKSBiuOCyU2tCwpP21+&#10;jYLFZLz4+Rrw6rY+HuiwP56GqUuUeu62728gArXhP/zX/tQK0uGo/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n46JyAAAAN4AAAAPAAAAAAAAAAAAAAAAAJgCAABk&#10;cnMvZG93bnJldi54bWxQSwUGAAAAAAQABAD1AAAAjQMAAAAA&#10;" fillcolor="black" stroked="f"/>
                        <v:rect id="Rectangle 3207" o:spid="_x0000_s2526" style="position:absolute;left:2172;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8QA&#10;AADeAAAADwAAAGRycy9kb3ducmV2LnhtbERPy4rCMBTdD/gP4QqzG1PLKFqNooIwmwFfC91dm2tb&#10;bG5qktGOXz9ZDLg8nPd03ppa3Mn5yrKCfi8BQZxbXXGh4LBff4xA+ICssbZMCn7Jw3zWeZtipu2D&#10;t3TfhULEEPYZKihDaDIpfV6SQd+zDXHkLtYZDBG6QmqHjxhuapkmyVAarDg2lNjQqqT8uvsxCpbj&#10;0fK2+eTv5/Z8otPxfB2kLlHqvdsuJiACteEl/nd/aQXpYNi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AGvvEAAAA3gAAAA8AAAAAAAAAAAAAAAAAmAIAAGRycy9k&#10;b3ducmV2LnhtbFBLBQYAAAAABAAEAPUAAACJAwAAAAA=&#10;" fillcolor="black" stroked="f"/>
                        <v:rect id="Rectangle 3208" o:spid="_x0000_s2527" style="position:absolute;left:2172;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Y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v2DHAAAA3gAAAA8AAAAAAAAAAAAAAAAAmAIAAGRy&#10;cy9kb3ducmV2LnhtbFBLBQYAAAAABAAEAPUAAACMAwAAAAA=&#10;" fillcolor="black" stroked="f"/>
                        <v:rect id="Rectangle 3209" o:spid="_x0000_s2528" style="position:absolute;left:2172;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cQM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RO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rcQMYAAADeAAAADwAAAAAAAAAAAAAAAACYAgAAZHJz&#10;L2Rvd25yZXYueG1sUEsFBgAAAAAEAAQA9QAAAIsDAAAAAA==&#10;" fillcolor="black" stroked="f"/>
                        <v:rect id="Rectangle 3210" o:spid="_x0000_s2529" style="position:absolute;left:2172;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52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nnbyAAAAN4AAAAPAAAAAAAAAAAAAAAAAJgCAABk&#10;cnMvZG93bnJldi54bWxQSwUGAAAAAAQABAD1AAAAjQMAAAAA&#10;" fillcolor="black" stroked="f"/>
                        <v:rect id="Rectangle 3211" o:spid="_x0000_s2530" style="position:absolute;left:2172;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nrMcA&#10;AADeAAAADwAAAGRycy9kb3ducmV2LnhtbESPQWsCMRSE74L/ITyhN802VNHVKLVQ6KWgtod6e25e&#10;dxc3L9sk1a2/3ghCj8PMfMMsVp1txIl8qB1reBxlIIgLZ2ouNXx+vA6nIEJENtg4Jg1/FGC17PcW&#10;mBt35i2ddrEUCcIhRw1VjG0uZSgqshhGriVO3rfzFmOSvpTG4znBbSNVlk2kxZrTQoUtvVRUHHe/&#10;VsN6Nl3/bJ74/bI97Gn/dTiOlc+0fhh0z3MQkbr4H76334wGNZ4o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56zHAAAA3gAAAA8AAAAAAAAAAAAAAAAAmAIAAGRy&#10;cy9kb3ducmV2LnhtbFBLBQYAAAAABAAEAPUAAACMAwAAAAA=&#10;" fillcolor="black" stroked="f"/>
                        <v:rect id="Rectangle 3212" o:spid="_x0000_s2531" style="position:absolute;left:2172;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CN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Ew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EI3yAAAAN4AAAAPAAAAAAAAAAAAAAAAAJgCAABk&#10;cnMvZG93bnJldi54bWxQSwUGAAAAAAQABAD1AAAAjQMAAAAA&#10;" fillcolor="black" stroked="f"/>
                        <v:rect id="Rectangle 3213" o:spid="_x0000_s2532" style="position:absolute;left:2172;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aQ8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dpDyAAAAN4AAAAPAAAAAAAAAAAAAAAAAJgCAABk&#10;cnMvZG93bnJldi54bWxQSwUGAAAAAAQABAD1AAAAjQMAAAAA&#10;" fillcolor="black" stroked="f"/>
                        <v:rect id="Rectangle 3214" o:spid="_x0000_s2533" style="position:absolute;left:2172;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1/2MgA&#10;AADeAAAADwAAAGRycy9kb3ducmV2LnhtbESPT2vCQBTE70K/w/IKvemmoRGbukoVBC9C/XPQ2zP7&#10;mgSzb9PdVWM/fbcgeBxm5jfMeNqZRlzI+dqygtdBAoK4sLrmUsFuu+iPQPiArLGxTApu5GE6eeqN&#10;Mdf2ymu6bEIpIoR9jgqqENpcSl9UZNAPbEscvW/rDIYoXSm1w2uEm0amSTKUBmuOCxW2NK+oOG3O&#10;RsHsfTT7+Xrj1e/6eKDD/njKUpco9fLcfX6ACNSFR/jeXmoFaTZM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X/YyAAAAN4AAAAPAAAAAAAAAAAAAAAAAJgCAABk&#10;cnMvZG93bnJldi54bWxQSwUGAAAAAAQABAD1AAAAjQMAAAAA&#10;" fillcolor="black" stroked="f"/>
                        <v:rect id="Rectangle 3215" o:spid="_x0000_s2534" style="position:absolute;left:2172;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r8gA&#10;AADeAAAADwAAAGRycy9kb3ducmV2LnhtbESPT2vCQBTE74V+h+UVvNVNgwaNrlILBS8F/x309sy+&#10;JsHs23R31bSf3i0IHoeZ+Q0znXemERdyvras4K2fgCAurK65VLDbfr6OQPiArLGxTAp+ycN89vw0&#10;xVzbK6/psgmliBD2OSqoQmhzKX1RkUHfty1x9L6tMxiidKXUDq8RbhqZJkkmDdYcFyps6aOi4rQ5&#10;GwWL8Wjxsxrw19/6eKDD/ngapi5RqvfSvU9ABOrCI3xvL7WCdJil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GvyAAAAN4AAAAPAAAAAAAAAAAAAAAAAJgCAABk&#10;cnMvZG93bnJldi54bWxQSwUGAAAAAAQABAD1AAAAjQMAAAAA&#10;" fillcolor="black" stroked="f"/>
                        <v:rect id="Rectangle 3216" o:spid="_x0000_s2535" style="position:absolute;left:2172;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ENM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0Q0yAAAAN4AAAAPAAAAAAAAAAAAAAAAAJgCAABk&#10;cnMvZG93bnJldi54bWxQSwUGAAAAAAQABAD1AAAAjQMAAAAA&#10;" fillcolor="black" stroked="f"/>
                        <v:rect id="Rectangle 3217" o:spid="_x0000_s2536" style="position:absolute;left:2172;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QRsQA&#10;AADeAAAADwAAAGRycy9kb3ducmV2LnhtbERPz2vCMBS+C/sfwht409SiotUoUxC8CNPtMG/P5tkW&#10;m5cuiVr315uDsOPH93u+bE0tbuR8ZVnBoJ+AIM6trrhQ8P216U1A+ICssbZMCh7kYbl468wx0/bO&#10;e7odQiFiCPsMFZQhNJmUPi/JoO/bhjhyZ+sMhghdIbXDeww3tUyTZCwNVhwbSmxoXVJ+OVyNgtV0&#10;svr9HPLub3860vHndBmlLlGq+95+zEAEasO/+OXeagXpaJz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0EbEAAAA3gAAAA8AAAAAAAAAAAAAAAAAmAIAAGRycy9k&#10;b3ducmV2LnhtbFBLBQYAAAAABAAEAPUAAACJAwAAAAA=&#10;" fillcolor="black" stroked="f"/>
                        <v:rect id="Rectangle 3218" o:spid="_x0000_s2537" style="position:absolute;left:2172;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13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i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gdd3HAAAA3gAAAA8AAAAAAAAAAAAAAAAAmAIAAGRy&#10;cy9kb3ducmV2LnhtbFBLBQYAAAAABAAEAPUAAACMAwAAAAA=&#10;" fillcolor="black" stroked="f"/>
                        <v:rect id="Rectangle 3219" o:spid="_x0000_s2538" style="position:absolute;left:2172;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KnccA&#10;AADeAAAADwAAAGRycy9kb3ducmV2LnhtbESPzWoCMRSF9wXfIVzBXc10qqKjUbRQ6Eao2kXdXSe3&#10;M4OTmzGJOvr0zUJweTh/fLNFa2pxIecrywre+gkI4tzqigsFP7vP1zEIH5A11pZJwY08LOadlxlm&#10;2l55Q5dtKEQcYZ+hgjKEJpPS5yUZ9H3bEEfvzzqDIUpXSO3wGsdNLdMkGUmDFceHEhv6KCk/bs9G&#10;wWoyXp2+B7y+bw572v8ejsPUJUr1uu1yCiJQG57hR/tLK0iHo/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DSp3HAAAA3gAAAA8AAAAAAAAAAAAAAAAAmAIAAGRy&#10;cy9kb3ducmV2LnhtbFBLBQYAAAAABAAEAPUAAACMAwAAAAA=&#10;" fillcolor="black" stroked="f"/>
                        <v:rect id="Rectangle 3220" o:spid="_x0000_s2539" style="position:absolute;left:2172;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BskA&#10;AADeAAAADwAAAGRycy9kb3ducmV2LnhtbESPzWsCMRTE7wX/h/CE3mrW9QPdGqUKhV6E+nHQ23Pz&#10;uru4edkmqa7+9Y1Q6HGYmd8ws0VranEh5yvLCvq9BARxbnXFhYL97v1lAsIHZI21ZVJwIw+Leedp&#10;hpm2V97QZRsKESHsM1RQhtBkUvq8JIO+Zxvi6H1ZZzBE6QqpHV4j3NQyTZKxNFhxXCixoVVJ+Xn7&#10;YxQsp5Pl9+eQ1/fN6UjHw+k8Sl2i1HO3fXsFEagN/+G/9odWkI7G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vBskAAADeAAAADwAAAAAAAAAAAAAAAACYAgAA&#10;ZHJzL2Rvd25yZXYueG1sUEsFBgAAAAAEAAQA9QAAAI4DAAAAAA==&#10;" fillcolor="black" stroked="f"/>
                        <v:rect id="Rectangle 3221" o:spid="_x0000_s2540" style="position:absolute;left:2172;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1xc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Gw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XXFxyAAAAN4AAAAPAAAAAAAAAAAAAAAAAJgCAABk&#10;cnMvZG93bnJldi54bWxQSwUGAAAAAAQABAD1AAAAjQMAAAAA&#10;" fillcolor="black" stroked="f"/>
                        <v:rect id="Rectangle 3222" o:spid="_x0000_s2541" style="position:absolute;left:2172;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U6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k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TqyAAAAN4AAAAPAAAAAAAAAAAAAAAAAJgCAABk&#10;cnMvZG93bnJldi54bWxQSwUGAAAAAAQABAD1AAAAjQMAAAAA&#10;" fillcolor="black" stroked="f"/>
                        <v:rect id="Rectangle 3223" o:spid="_x0000_s2542" style="position:absolute;left:2172;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Mn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f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yeyAAAAN4AAAAPAAAAAAAAAAAAAAAAAJgCAABk&#10;cnMvZG93bnJldi54bWxQSwUGAAAAAAQABAD1AAAAjQMAAAAA&#10;" fillcolor="black" stroked="f"/>
                        <v:rect id="Rectangle 3224" o:spid="_x0000_s2543" style="position:absolute;left:2172;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pBcgA&#10;AADeAAAADwAAAGRycy9kb3ducmV2LnhtbESPQWvCQBSE7wX/w/KE3uqmqRGNrlILhV6Eaj3o7Zl9&#10;TYLZt+nuVqO/visIPQ4z8w0zW3SmESdyvras4HmQgCAurK65VLD9en8ag/ABWWNjmRRcyMNi3nuY&#10;Ya7tmdd02oRSRAj7HBVUIbS5lL6oyKAf2JY4et/WGQxRulJqh+cIN41Mk2QkDdYcFyps6a2i4rj5&#10;NQqWk/Hy53PIq+v6sKf97nDM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OkFyAAAAN4AAAAPAAAAAAAAAAAAAAAAAJgCAABk&#10;cnMvZG93bnJldi54bWxQSwUGAAAAAAQABAD1AAAAjQMAAAAA&#10;" fillcolor="black" stroked="f"/>
                        <v:rect id="Rectangle 3225" o:spid="_x0000_s2544" style="position:absolute;left:2172;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3csgA&#10;AADeAAAADwAAAGRycy9kb3ducmV2LnhtbESPQWvCQBSE7wX/w/KE3uqmqQaNrlILhV6Eaj3o7Zl9&#10;TYLZt+nuVqO/visIPQ4z8w0zW3SmESdyvras4HmQgCAurK65VLD9en8ag/ABWWNjmRRcyMNi3nuY&#10;Ya7tmdd02oRSRAj7HBVUIbS5lL6oyKAf2JY4et/WGQxRulJqh+cIN41MkySTBmuOCxW29FZRcdz8&#10;GgXLyXj58znk1XV92NN+dziO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ndyyAAAAN4AAAAPAAAAAAAAAAAAAAAAAJgCAABk&#10;cnMvZG93bnJldi54bWxQSwUGAAAAAAQABAD1AAAAjQMAAAAA&#10;" fillcolor="black" stroked="f"/>
                        <v:rect id="Rectangle 3226" o:spid="_x0000_s2545" style="position:absolute;left:2172;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S6ckA&#10;AADeAAAADwAAAGRycy9kb3ducmV2LnhtbESPT2sCMRTE70K/Q3iF3jTbtf7papRaKHgR1Hqot+fm&#10;ubu4eVmTVFc/fVMo9DjMzG+Y6bw1tbiQ85VlBc+9BARxbnXFhYLd50d3DMIHZI21ZVJwIw/z2UNn&#10;ipm2V97QZRsKESHsM1RQhtBkUvq8JIO+Zxvi6B2tMxiidIXUDq8RbmqZJslQGqw4LpTY0HtJ+Wn7&#10;bRQsXseL8/qFV/fNYU/7r8NpkLpEqafH9m0CIlAb/sN/7aVWkA6G/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SrS6ckAAADeAAAADwAAAAAAAAAAAAAAAACYAgAA&#10;ZHJzL2Rvd25yZXYueG1sUEsFBgAAAAAEAAQA9QAAAI4DAAAAAA==&#10;" fillcolor="black" stroked="f"/>
                        <v:rect id="Rectangle 3227" o:spid="_x0000_s2546" style="position:absolute;left:2172;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Gm8UA&#10;AADeAAAADwAAAGRycy9kb3ducmV2LnhtbERPz2vCMBS+D/wfwhO8zXSdilaj6GCwizB1h3l7Nm9t&#10;sXmpSdTqX78cBI8f3+/ZojW1uJDzlWUFb/0EBHFudcWFgp/d5+sYhA/IGmvLpOBGHhbzzssMM22v&#10;vKHLNhQihrDPUEEZQpNJ6fOSDPq+bYgj92edwRChK6R2eI3hppZpkoykwYpjQ4kNfZSUH7dno2A1&#10;Ga9O3wNe3zeHPe1/D8dh6hKlet12OQURqA1P8cP9pRWkw9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UabxQAAAN4AAAAPAAAAAAAAAAAAAAAAAJgCAABkcnMv&#10;ZG93bnJldi54bWxQSwUGAAAAAAQABAD1AAAAigMAAAAA&#10;" fillcolor="black" stroked="f"/>
                        <v:rect id="Rectangle 3228" o:spid="_x0000_s2547" style="position:absolute;left:2172;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w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MAyAAAAN4AAAAPAAAAAAAAAAAAAAAAAJgCAABk&#10;cnMvZG93bnJldi54bWxQSwUGAAAAAAQABAD1AAAAjQMAAAAA&#10;" fillcolor="black" stroked="f"/>
                        <v:rect id="Rectangle 3229" o:spid="_x0000_s2548" style="position:absolute;left:2172;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54MYA&#10;AADeAAAADwAAAGRycy9kb3ducmV2LnhtbESPy2rCQBSG9wXfYTgFd3XSoGKjo2hBcFPwtqi7Y+aY&#10;BDNn0plRU5/eWQguf/4b32TWmlpcyfnKsoLPXgKCOLe64kLBfrf8GIHwAVljbZkU/JOH2bTzNsFM&#10;2xtv6LoNhYgj7DNUUIbQZFL6vCSDvmcb4uidrDMYonSF1A5vcdzUMk2SoTRYcXwosaHvkvLz9mIU&#10;LL5Gi791n3/um+OBDr/H8yB1iVLd93Y+BhGoDa/ws73SCtLBs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U54MYAAADeAAAADwAAAAAAAAAAAAAAAACYAgAAZHJz&#10;L2Rvd25yZXYueG1sUEsFBgAAAAAEAAQA9QAAAIsDAAAAAA==&#10;" fillcolor="black" stroked="f"/>
                        <v:rect id="Rectangle 3230" o:spid="_x0000_s2549" style="position:absolute;left:2172;top:19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ce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JnHvHAAAA3gAAAA8AAAAAAAAAAAAAAAAAmAIAAGRy&#10;cy9kb3ducmV2LnhtbFBLBQYAAAAABAAEAPUAAACMAwAAAAA=&#10;" fillcolor="black" stroked="f"/>
                        <v:rect id="Rectangle 3231" o:spid="_x0000_s2550" style="position:absolute;left:2172;top:19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CD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WwIMyAAAAN4AAAAPAAAAAAAAAAAAAAAAAJgCAABk&#10;cnMvZG93bnJldi54bWxQSwUGAAAAAAQABAD1AAAAjQMAAAAA&#10;" fillcolor="black" stroked="f"/>
                        <v:rect id="Rectangle 3232" o:spid="_x0000_s2551" style="position:absolute;left:2172;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nl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e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6eXyAAAAN4AAAAPAAAAAAAAAAAAAAAAAJgCAABk&#10;cnMvZG93bnJldi54bWxQSwUGAAAAAAQABAD1AAAAjQMAAAAA&#10;" fillcolor="black" stroked="f"/>
                        <v:rect id="Rectangle 3233" o:spid="_x0000_s2552" style="position:absolute;left:2172;top:19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4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jyAAAAN4AAAAPAAAAAAAAAAAAAAAAAJgCAABk&#10;cnMvZG93bnJldi54bWxQSwUGAAAAAAQABAD1AAAAjQMAAAAA&#10;" fillcolor="black" stroked="f"/>
                        <v:rect id="Rectangle 3234" o:spid="_x0000_s2553" style="position:absolute;left:2172;top:19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aeMgA&#10;AADeAAAADwAAAGRycy9kb3ducmV2LnhtbESPT2vCQBTE74LfYXkFb7ppMGJTV9GC4KVQ/xzq7Zl9&#10;TYLZt+nuqqmfvisUehxm5jfMbNGZRlzJ+dqygudRAoK4sLrmUsFhvx5OQfiArLGxTAp+yMNi3u/N&#10;MNf2xlu67kIpIoR9jgqqENpcSl9UZNCPbEscvS/rDIYoXSm1w1uEm0amSTKRBmuOCxW29FZRcd5d&#10;jILVy3T1/THm9/v2dKTj5+mcpS5RavDULV9BBOrCf/ivvdE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p4yAAAAN4AAAAPAAAAAAAAAAAAAAAAAJgCAABk&#10;cnMvZG93bnJldi54bWxQSwUGAAAAAAQABAD1AAAAjQMAAAAA&#10;" fillcolor="black" stroked="f"/>
                        <v:rect id="Rectangle 3235" o:spid="_x0000_s2554" style="position:absolute;left:2172;top:19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ED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z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mAED8kAAADeAAAADwAAAAAAAAAAAAAAAACYAgAA&#10;ZHJzL2Rvd25yZXYueG1sUEsFBgAAAAAEAAQA9QAAAI4DAAAAAA==&#10;" fillcolor="black" stroked="f"/>
                        <v:rect id="Rectangle 3236" o:spid="_x0000_s2555" style="position:absolute;left:2172;top:19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hl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2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KGUyAAAAN4AAAAPAAAAAAAAAAAAAAAAAJgCAABk&#10;cnMvZG93bnJldi54bWxQSwUGAAAAAAQABAD1AAAAjQMAAAAA&#10;" fillcolor="black" stroked="f"/>
                        <v:rect id="Rectangle 3237" o:spid="_x0000_s2556" style="position:absolute;left:2172;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15sQA&#10;AADeAAAADwAAAGRycy9kb3ducmV2LnhtbERPy4rCMBTdD/gP4Q64G9MpKk41ig4IbgZ8Lcbdtbm2&#10;xeamk0Tt+PVmIbg8nPdk1ppaXMn5yrKCz14Cgji3uuJCwX63/BiB8AFZY22ZFPyTh9m08zbBTNsb&#10;b+i6DYWIIewzVFCG0GRS+rwkg75nG+LInawzGCJ0hdQObzHc1DJNkqE0WHFsKLGh75Ly8/ZiFCy+&#10;Rou/dZ9/7pvjgQ6/x/MgdYlS3fd2PgYRqA0v8dO90grSwb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NebEAAAA3gAAAA8AAAAAAAAAAAAAAAAAmAIAAGRycy9k&#10;b3ducmV2LnhtbFBLBQYAAAAABAAEAPUAAACJAwAAAAA=&#10;" fillcolor="black" stroked="f"/>
                        <v:rect id="Rectangle 3238" o:spid="_x0000_s2557" style="position:absolute;left:2172;top:20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kH3HAAAA3gAAAA8AAAAAAAAAAAAAAAAAmAIAAGRy&#10;cy9kb3ducmV2LnhtbFBLBQYAAAAABAAEAPUAAACMAwAAAAA=&#10;" fillcolor="black" stroked="f"/>
                        <v:rect id="Rectangle 3239" o:spid="_x0000_s2558" style="position:absolute;left:2172;top:2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vPccA&#10;AADeAAAADwAAAGRycy9kb3ducmV2LnhtbESPy2rCQBSG94W+w3AK3dVJQyMaHUULBTeCly7q7pg5&#10;TYKZM3Fm1OjTOwvB5c9/4xtPO9OIMzlfW1bw2UtAEBdW11wq+N3+fAxA+ICssbFMCq7kYTp5fRlj&#10;ru2F13TehFLEEfY5KqhCaHMpfVGRQd+zLXH0/q0zGKJ0pdQOL3HcNDJNkr40WHN8qLCl74qKw+Zk&#10;FMyHg/lx9cXL23q/o93f/pCl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crz3HAAAA3gAAAA8AAAAAAAAAAAAAAAAAmAIAAGRy&#10;cy9kb3ducmV2LnhtbFBLBQYAAAAABAAEAPUAAACMAwAAAAA=&#10;" fillcolor="black" stroked="f"/>
                      </v:group>
                      <v:group id="Group 3240" o:spid="_x0000_s2559" style="position:absolute;left:8978;top:120;width:9227;height:8204" coordorigin="2172,29" coordsize="2234,1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NSO8YAAADeAAAADwAAAGRycy9kb3ducmV2LnhtbESPQYvCMBSE7wv+h/AE&#10;b2tapbJUo4i44kGE1QXx9miebbF5KU22rf/eCMIeh5n5hlmselOJlhpXWlYQjyMQxJnVJecKfs/f&#10;n18gnEfWWFkmBQ9ysFoOPhaYatvxD7Unn4sAYZeigsL7OpXSZQUZdGNbEwfvZhuDPsgml7rBLsBN&#10;JSdRNJMGSw4LBda0KSi7n/6Mgl2H3Xoab9vD/bZ5XM/J8XKISanRsF/PQXjq/X/43d5rBZNklsT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M1I7xgAAAN4A&#10;AAAPAAAAAAAAAAAAAAAAAKoCAABkcnMvZG93bnJldi54bWxQSwUGAAAAAAQABAD6AAAAnQMAAAAA&#10;">
                        <v:rect id="Rectangle 3241" o:spid="_x0000_s2560" style="position:absolute;left:2172;top:20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U0cgA&#10;AADeAAAADwAAAGRycy9kb3ducmV2LnhtbESPT2vCQBTE70K/w/IKvemmoRGbukoVBC9C/XPQ2zP7&#10;mgSzb9PdVWM/fbcgeBxm5jfMeNqZRlzI+dqygtdBAoK4sLrmUsFuu+iPQPiArLGxTApu5GE6eeqN&#10;Mdf2ymu6bEIpIoR9jgqqENpcSl9UZNAPbEscvW/rDIYoXSm1w2uEm0amSTKUBmuOCxW2NK+oOG3O&#10;RsHsfTT7+Xrj1e/6eKDD/njKUpco9fLcfX6ACNSFR/jeXmoFaTbM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gpTRyAAAAN4AAAAPAAAAAAAAAAAAAAAAAJgCAABk&#10;cnMvZG93bnJldi54bWxQSwUGAAAAAAQABAD1AAAAjQMAAAAA&#10;" fillcolor="black" stroked="f"/>
                        <v:shape id="Freeform 3242" o:spid="_x0000_s2561" style="position:absolute;left:3244;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SpcUA&#10;AADeAAAADwAAAGRycy9kb3ducmV2LnhtbESPQWsCMRSE74L/ITzBm2ZVXMrWKKIIxVOr9uDtsXlu&#10;drt5WZJU13/fFAo9DjPzDbPa9LYVd/KhdqxgNs1AEJdO11wpuJwPkxcQISJrbB2TgicF2KyHgxUW&#10;2j34g+6nWIkE4VCgAhNjV0gZSkMWw9R1xMm7OW8xJukrqT0+Ety2cp5lubRYc1ow2NHOUPl1+rYK&#10;jjf/vO7ws8kNv+/za8NVIxdKjUf99hVEpD7+h//ab1rBfJkvF/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lKlxQAAAN4AAAAPAAAAAAAAAAAAAAAAAJgCAABkcnMv&#10;ZG93bnJldi54bWxQSwUGAAAAAAQABAD1AAAAigMAAAAA&#10;" path="m19,r,5l14,9r,5l9,19r,14l4,38r,10l,53r,72l4,129r,10l9,144r,9l14,158r,5l19,168r,5l24,173r,4l33,187r,5l38,192r,5l43,197r,4l52,211r5,l57,216r5,5l67,221r,4l72,225r4,5l76,235r5,l86,240r5,l91,244r5,l100,249r5,l110,254r5,l120,259r4,l129,264r5,l139,268r9,l153,273r15,l173,278r9,l187,283r19,l216,288r173,l398,283r524,l927,288r24,l956,292r19,l980,297r24,l1009,302r43,l1057,297r14,l1081,288r5,l1086,283r9,l1105,273r,-5l1110,264r4,l1114,259r5,-5l1119,249r5,-5l1124,235r5,-5l1129,225r5,-4l1134,211r4,-5l1138,197r5,-5l1143,177r5,-4l1148,149r5,-10l1153,,19,xe" fillcolor="black" stroked="f">
                          <v:fill r:id="rId28" o:title="" type="pattern"/>
                          <v:path arrowok="t" o:connecttype="custom" o:connectlocs="19,5;14,14;9,33;4,48;0,125;4,139;9,153;14,163;19,173;24,177;33,192;38,197;43,201;57,211;62,221;67,225;76,230;81,235;91,240;96,244;105,249;115,254;124,259;134,264;148,268;168,273;182,278;206,283;389,288;922,283;951,288;975,292;1004,297;1052,302;1071,297;1086,288;1095,283;1105,268;1114,264;1119,254;1124,244;1129,230;1134,221;1138,206;1143,192;1148,173;1153,139;19,0" o:connectangles="0,0,0,0,0,0,0,0,0,0,0,0,0,0,0,0,0,0,0,0,0,0,0,0,0,0,0,0,0,0,0,0,0,0,0,0,0,0,0,0,0,0,0,0,0,0,0,0"/>
                        </v:shape>
                        <v:shape id="Freeform 3243" o:spid="_x0000_s2562" style="position:absolute;left:3234;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4csgA&#10;AADeAAAADwAAAGRycy9kb3ducmV2LnhtbESPQWvCQBSE7wX/w/IEL6VuYhuR6CoiSC0FQWsO3h7Z&#10;ZzaYfRuyq6b/vlso9DjMzDfMYtXbRtyp87VjBek4AUFcOl1zpeD0tX2ZgfABWWPjmBR8k4fVcvC0&#10;wFy7Bx/ofgyViBD2OSowIbS5lL40ZNGPXUscvYvrLIYou0rqDh8Rbhs5SZKptFhzXDDY0sZQeT3e&#10;rILnok9fP2/nj1m6T953Jiuy8lwoNRr26zmIQH34D/+1d1rBJJtmb/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Dhy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5,l1076,297r-81,l985,293r-19,l956,288r-24,l923,283r-44,l538,283r-341,l187,278r-9,l168,273r-5,l144,264r-5,l139,259r-14,-5l120,254r,-5l110,245r-9,-5l96,240,72,216,53,197r,-5l43,182,34,168,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1076,297;966,293;923,283;197,283;168,273;139,264;120,254;101,240;53,197;34,168;19,149;14,125;14,62;19,34;34,10" o:connectangles="0,0,0,0,0,0,0,0,0,0,0,0,0,0,0,0,0,0,0,0,0,0,0,0,0,0,0,0,0,0,0,0,0,0,0,0,0,0,0,0,0,0,0,0,0"/>
                        </v:shape>
                        <v:oval id="Oval 3244" o:spid="_x0000_s2563" style="position:absolute;left:3489;top:993;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4yssgA&#10;AADeAAAADwAAAGRycy9kb3ducmV2LnhtbESPQWvCQBSE7wX/w/IKvekmYtKSuoqKBUvR1ig9P7Kv&#10;STD7NmS3Gv+9WxB6HGbmG2Y6700jztS52rKCeBSBIC6srrlUcDy8DV9AOI+ssbFMCq7kYD4bPEwx&#10;0/bCezrnvhQBwi5DBZX3bSalKyoy6Ea2JQ7ej+0M+iC7UuoOLwFuGjmOolQarDksVNjSqqLilP8a&#10;BV+HzXv8uZzsou/TNv1o13URP+dKPT32i1cQnnr/H763N1rBOEmTBP7uh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KyyAAAAN4AAAAPAAAAAAAAAAAAAAAAAJgCAABk&#10;cnMvZG93bnJldi54bWxQSwUGAAAAAAQABAD1AAAAjQMAAAAA&#10;" fillcolor="silver" stroked="f"/>
                        <v:shape id="Freeform 3245" o:spid="_x0000_s2564" style="position:absolute;left:3479;top:984;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1MYA&#10;AADeAAAADwAAAGRycy9kb3ducmV2LnhtbESPQWvCQBSE7wX/w/IEb3VjIKGNrqIVIbkUqh56fGSf&#10;STD7NmS3Mfrr3UKhx2FmvmFWm9G0YqDeNZYVLOYRCOLS6oYrBefT4fUNhPPIGlvLpOBODjbrycsK&#10;M21v/EXD0VciQNhlqKD2vsukdGVNBt3cdsTBu9jeoA+yr6Tu8RbgppVxFKXSYMNhocaOPmoqr8cf&#10;Eyin77zozgXRzj0+7bBdvO/3B6Vm03G7BOFp9P/hv3auFcRJmqTweydc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P/1MYAAADeAAAADwAAAAAAAAAAAAAAAACYAgAAZHJz&#10;L2Rvd25yZXYueG1sUEsFBgAAAAAEAAQA9QAAAIsDAAAAAA==&#10;" path="m,292r,43l5,350r,9l19,407r5,10l34,431r4,10l43,455r82,82l139,542r10,4l163,556r10,5l221,575r10,l245,580r29,l293,585r5,l308,580r28,l351,575r9,l408,561r10,-5l432,546r10,-4l456,537r82,-82l543,441r5,-10l557,417r5,-10l577,359r,-9l581,335r,-28l586,297r,-5l581,273r,-29l577,230r,-10l562,172r-5,-9l548,148r-5,-9l538,124,456,43,442,38,432,33,418,24,408,19,360,4r-9,l336,,245,,231,4r-10,l173,19r-10,5l149,33r-10,5l125,43,43,124r-5,15l34,148,24,163r-5,9l5,220r,10l,244r,48l19,292r,-48l24,230r,-10l38,182r5,-10l53,158r5,-10l62,134,135,62r14,-5l159,52r14,-9l183,38,221,24r10,l245,19r48,l336,19r15,5l360,24r39,14l408,43r15,9l432,57r15,5l519,134r5,14l529,158r9,14l543,182r14,38l557,230r5,14l562,273r5,19l567,287r-5,20l562,335r-5,15l557,359r-14,39l538,407r-9,15l524,431r-5,15l447,518r-15,4l423,527r-15,10l399,542r-39,14l351,556r-15,5l308,561r-20,5l293,566r-19,-5l245,561r-14,-5l221,556,183,542r-10,-5l159,527r-10,-5l135,518,62,446,58,431r-5,-9l43,407r-5,-9l24,359r,-9l19,335r,-43l,292xe" fillcolor="black" stroked="f">
                          <v:path arrowok="t" o:connecttype="custom" o:connectlocs="5,350;24,417;43,455;149,546;221,575;274,580;308,580;360,575;432,546;538,455;557,417;577,350;586,297;581,244;562,172;543,139;442,38;408,19;336,0;221,4;149,33;43,124;24,163;5,230;19,292;24,220;53,158;135,62;173,43;231,24;336,19;399,38;432,57;524,148;543,182;562,244;567,287;557,350;538,407;519,446;423,527;360,556;308,561;274,561;221,556;159,527;62,446;43,407;24,350;0,292" o:connectangles="0,0,0,0,0,0,0,0,0,0,0,0,0,0,0,0,0,0,0,0,0,0,0,0,0,0,0,0,0,0,0,0,0,0,0,0,0,0,0,0,0,0,0,0,0,0,0,0,0,0"/>
                        </v:shape>
                        <v:shape id="Freeform 3246" o:spid="_x0000_s2565" style="position:absolute;left:3421;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66MYA&#10;AADeAAAADwAAAGRycy9kb3ducmV2LnhtbESPzWrDMBCE74W+g9hAbo3skF83SigNhtxC3TzAYm1s&#10;N9LKsdTYydNXhUKPw8x8w2x2gzXiRp1vHCtIJwkI4tLphisFp8/8ZQXCB2SNxjEpuJOH3fb5aYOZ&#10;dj1/0K0IlYgQ9hkqqENoMyl9WZNFP3EtcfTOrrMYouwqqTvsI9waOU2ShbTYcFyosaX3mspL8W0V&#10;FP36+KVn+/SaV4/jdSnztDdGqfFoeHsFEWgI/+G/9kErmM4X8yX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66MYAAADeAAAADwAAAAAAAAAAAAAAAACYAgAAZHJz&#10;L2Rvd25yZXYueG1sUEsFBgAAAAAEAAQA9QAAAIsDAAAAAA==&#10;" path="m116,182r4,5l130,187r5,-5l135,173,20,5,15,,5,,,5r,9l116,182xe" fillcolor="black" stroked="f">
                          <v:path arrowok="t" o:connecttype="custom" o:connectlocs="116,182;120,187;130,187;135,182;135,173;20,5;15,0;5,0;0,5;0,14;116,182" o:connectangles="0,0,0,0,0,0,0,0,0,0,0"/>
                        </v:shape>
                        <v:shape id="Freeform 3247" o:spid="_x0000_s2566" style="position:absolute;left:3421;top:192;width:20;height:753;visibility:visible;mso-wrap-style:square;v-text-anchor:top" coordsize="2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sCsQA&#10;AADeAAAADwAAAGRycy9kb3ducmV2LnhtbERP3UrDMBS+F3yHcAa7c2mHK1KXjaFYJuKF3R7grDk2&#10;1eakJLGre/rlQvDy4/tfbyfbi5F86BwryBcZCOLG6Y5bBcfDy90DiBCRNfaOScEvBdhubm/WWGp3&#10;5g8a69iKFMKhRAUmxqGUMjSGLIaFG4gT9+m8xZigb6X2eE7htpfLLCukxY5Tg8GBngw13/WPVZA9&#10;13n1drz/8qF4Ne+XvOrGU6XUfDbtHkFEmuK/+M+91wqWq2KV9qY76Qr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rArEAAAA3gAAAA8AAAAAAAAAAAAAAAAAmAIAAGRycy9k&#10;b3ducmV2LnhtbFBLBQYAAAAABAAEAPUAAACJAwAAAAA=&#10;" path="m,744r,4l5,748r,5l15,753r,-5l20,748,20,5r-5,l15,,5,r,5l,5r,5l,744xe" fillcolor="black" stroked="f">
                          <v:path arrowok="t" o:connecttype="custom" o:connectlocs="0,744;0,748;5,748;5,753;15,753;15,748;20,748;20,5;15,5;15,0;5,0;5,5;0,5;0,10;0,744" o:connectangles="0,0,0,0,0,0,0,0,0,0,0,0,0,0,0"/>
                        </v:shape>
                        <v:shape id="Freeform 3248" o:spid="_x0000_s2567" style="position:absolute;left:3988;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LAcYA&#10;AADeAAAADwAAAGRycy9kb3ducmV2LnhtbESP3WrCQBSE7wu+w3KE3tVNxJ+auopUAr0TUx/gkD1N&#10;UnfPxuzWpH16VxB6OczMN8x6O1gjrtT5xrGCdJKAIC6dbrhScPrMX15B+ICs0TgmBb/kYbsZPa0x&#10;067nI12LUIkIYZ+hgjqENpPSlzVZ9BPXEkfvy3UWQ5RdJXWHfYRbI6dJspAWG44LNbb0XlN5Ln6s&#10;gqJfHb71bJ9e8urvcFnKPO2NUep5POzeQAQawn/40f7QCqbzxXwF9zvx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LAcYAAADeAAAADwAAAAAAAAAAAAAAAACYAgAAZHJz&#10;L2Rvd25yZXYueG1sUEsFBgAAAAAEAAQA9QAAAIsDAAAAAA==&#10;" path="m,173r,9l5,187r10,l20,182,135,14r,-9l130,,120,r-4,5l,173xe" fillcolor="black" stroked="f">
                          <v:path arrowok="t" o:connecttype="custom" o:connectlocs="0,173;0,182;5,187;15,187;20,182;135,14;135,5;130,0;120,0;116,5;0,173" o:connectangles="0,0,0,0,0,0,0,0,0,0,0"/>
                        </v:shape>
                        <v:shape id="Freeform 3249" o:spid="_x0000_s2568" style="position:absolute;left:4104;top:192;width:19;height:753;visibility:visible;mso-wrap-style:square;v-text-anchor:top" coordsize="19,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qGccA&#10;AADeAAAADwAAAGRycy9kb3ducmV2LnhtbESPzU7CQBSF9ya+w+SSsJMpJDRaGAgSCbiAKKBsL51L&#10;p7Fzp+mMpfj0zsLE5cn5yzedd7YSLTW+dKxgOEhAEOdOl1woOB5WD48gfEDWWDkmBTfyMJ/d300x&#10;0+7K79TuQyHiCPsMFZgQ6kxKnxuy6AeuJo7exTUWQ5RNIXWD1zhuKzlKklRaLDk+GKxpaSj/2n9b&#10;BT+7z/XL68fm+fhWnf1yy8G0pyel+r1uMQERqAv/4b/2RisYjdM0AkSci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WqhnHAAAA3gAAAA8AAAAAAAAAAAAAAAAAmAIAAGRy&#10;cy9kb3ducmV2LnhtbFBLBQYAAAAABAAEAPUAAACMAwAAAAA=&#10;" path="m,744r,4l4,748r,5l14,753r,-5l19,748,19,5r-5,l14,,4,r,5l,5r,5l,744xe" fillcolor="black" stroked="f">
                          <v:path arrowok="t" o:connecttype="custom" o:connectlocs="0,744;0,748;4,748;4,753;14,753;14,748;19,748;19,5;14,5;14,0;4,0;4,5;0,5;0,10;0,744" o:connectangles="0,0,0,0,0,0,0,0,0,0,0,0,0,0,0"/>
                        </v:shape>
                        <v:shape id="Freeform 3250" o:spid="_x0000_s2569" style="position:absolute;left:3417;top:115;width:706;height:154;visibility:visible;mso-wrap-style:square;v-text-anchor:top" coordsize="706,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tsUA&#10;AADeAAAADwAAAGRycy9kb3ducmV2LnhtbESPX2vCMBTF3wd+h3CFvc1UwW5Wo6gwmL5ZxedLc22q&#10;zU1tonb79Isw2OPh/PlxZovO1uJOra8cKxgOEhDEhdMVlwoO+8+3DxA+IGusHZOCb/KwmPdeZphp&#10;9+Ad3fNQijjCPkMFJoQmk9IXhiz6gWuIo3dyrcUQZVtK3eIjjttajpIklRYrjgSDDa0NFZf8ZiP3&#10;OC4n75tNnu7Pkx973ZrDamuUeu13yymIQF34D/+1v7SC0ThNh/C8E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G2xQAAAN4AAAAPAAAAAAAAAAAAAAAAAJgCAABkcnMv&#10;ZG93bnJldi54bWxQSwUGAAAAAAQABAD1AAAAigMAAAAA&#10;" path="m4,87r,4l9,96r10,l24,91r,-4l19,82r,-5l14,72r5,l24,63r4,-5l24,53r4,5l38,48r5,l48,43r9,-4l57,34r15,5l76,39,81,29r-5,l91,29r,-5l105,29r10,-5l153,24r5,-5l182,19r10,5l211,24r5,5l225,29r5,5l240,39r5,l249,43r5,-4l254,43r10,10l269,58r,5l283,77r,5l297,96r,5l312,115r5,-5l312,115r29,29l350,144r,5l360,149r5,5l461,154r5,-5l528,149r5,-5l562,144r5,-5l586,139r5,-5l600,134r5,-4l615,130r4,-5l624,125r5,-5l634,120r5,-5l648,115r5,-5l658,110r5,-4l672,101r10,l687,96r14,l706,91r,-9l701,77r-10,l696,77r-19,l672,82r-9,5l653,87r-5,4l643,91r-4,5l629,96r-5,5l619,101r-4,5l610,106r-5,4l595,110r-4,5l581,115r-5,5l557,120r-5,5l528,125r-5,9l528,130r-72,l451,134r-77,l370,130r-15,l360,130r,4l355,125r-5,l331,106r-5,-5l321,96r-4,-5l317,87,302,72r,-5l288,53r,-5l278,39r-5,4l278,39,269,29r-5,5l264,29r-5,-5l254,19r-9,l249,19r-9,-4l235,10r-10,l221,5r-29,l182,,148,r-4,5l115,5r-10,5l81,15r,4l67,19,62,29,67,19r5,l48,24r,5l38,24r-5,5l28,29,19,39r-5,4l9,48,4,53,9,63r-5,l,87r9,4l4,87xe" fillcolor="black" stroked="f">
                          <v:path arrowok="t" o:connecttype="custom" o:connectlocs="9,96;24,87;14,72;28,58;38,48;57,39;76,39;91,29;115,24;182,19;216,29;240,39;254,39;269,58;283,82;312,115;341,144;360,149;466,149;562,144;591,134;615,130;629,120;648,115;663,106;687,96;706,82;696,77;663,87;643,91;624,101;610,106;591,115;557,120;523,134;451,134;355,130;355,125;326,101;317,87;288,53;273,43;264,34;254,19;240,15;221,5;148,0;105,10;67,19;72,19;38,24;19,39;4,53;0,87" o:connectangles="0,0,0,0,0,0,0,0,0,0,0,0,0,0,0,0,0,0,0,0,0,0,0,0,0,0,0,0,0,0,0,0,0,0,0,0,0,0,0,0,0,0,0,0,0,0,0,0,0,0,0,0,0,0"/>
                        </v:shape>
                        <v:shape id="Freeform 3251" o:spid="_x0000_s2570" style="position:absolute;left:3594;top:1617;width:351;height:62;visibility:visible;mso-wrap-style:square;v-text-anchor:top" coordsize="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O58gA&#10;AADeAAAADwAAAGRycy9kb3ducmV2LnhtbESPQWvCQBSE7wX/w/IK3uqmQYOkrhKMQi6FVqXo7ZF9&#10;TYLZtyG7mvjvu4VCj8PMfMOsNqNpxZ1611hW8DqLQBCXVjdcKTgd9y9LEM4ja2wtk4IHOdisJ08r&#10;TLUd+JPuB1+JAGGXooLa+y6V0pU1GXQz2xEH79v2Bn2QfSV1j0OAm1bGUZRIgw2HhRo72tZUXg83&#10;o2B5LPN8t/swX5c4ur3Ps/N1cSqUmj6P2RsIT6P/D/+1C60gXiRJ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XU7nyAAAAN4AAAAPAAAAAAAAAAAAAAAAAJgCAABk&#10;cnMvZG93bnJldi54bWxQSwUGAAAAAAQABAD1AAAAjQMAAAAA&#10;" path="m,c11,8,24,13,37,13,50,12,63,8,73,l,xe" filled="f" stroked="f">
                          <v:path arrowok="t" o:connecttype="custom" o:connectlocs="0,0;178,62;351,0;0,0" o:connectangles="0,0,0,0"/>
                        </v:shape>
                        <v:shape id="Freeform 3252" o:spid="_x0000_s2571" style="position:absolute;left:3594;top:1602;width:356;height:77;visibility:visible;mso-wrap-style:square;v-text-anchor:top" coordsize="3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ZEMQA&#10;AADeAAAADwAAAGRycy9kb3ducmV2LnhtbESP3YrCMBSE7wXfIRzBG9FUxSJdo4gobC/9eYBjc2zL&#10;NielSbX69BtB8HKYmW+Y1aYzlbhT40rLCqaTCARxZnXJuYLL+TBegnAeWWNlmRQ8ycFm3e+tMNH2&#10;wUe6n3wuAoRdggoK7+tESpcVZNBNbE0cvJttDPogm1zqBh8Bbio5i6JYGiw5LBRY066g7O/UGgXX&#10;3Mb0Sl/nURXpdHqt2yzdt0oNB932B4Snzn/Dn/avVjBbxPEc3nfC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pGRDEAAAA3gAAAA8AAAAAAAAAAAAAAAAAmAIAAGRycy9k&#10;b3ducmV2LnhtbFBLBQYAAAAABAAEAPUAAACJAwAAAAA=&#10;" path="m15,l5,,,5,,15r5,5l5,15,15,29r5,l29,39r5,l39,44r5,l48,48r10,l68,53r4,5l77,58r5,5l92,63r4,5l116,68r4,4l168,72r5,5l183,72r48,l236,68r19,l260,63r9,l274,58r5,l284,53r9,-5l303,48r5,-4l313,44r4,-5l322,39,332,29r5,l346,20r5,l356,15r,-10l351,,341,r5,l337,,327,10r-5,l313,20r-5,l303,24r-5,l293,29r-9,5l274,34r-5,5l265,39r-5,5l250,44r-5,4l226,48r-5,5l178,53r-5,10l183,58,168,53r-38,l125,48r-19,l101,44r-9,l87,39r-5,l77,34r-9,l58,29,53,24r-5,l44,20r-5,l29,10r-5,l15,5,15,xe" fillcolor="black" stroked="f">
                          <v:path arrowok="t" o:connecttype="custom" o:connectlocs="5,0;0,15;5,15;20,29;34,39;44,44;58,48;72,58;82,63;96,68;120,72;173,77;231,72;255,68;269,63;279,58;293,48;308,44;317,39;332,29;346,20;356,15;351,0;346,0;327,10;313,20;303,24;293,29;274,34;265,39;250,44;226,48;178,53;183,58;130,53;106,48;92,44;82,39;68,34;53,24;44,20;29,10;15,5" o:connectangles="0,0,0,0,0,0,0,0,0,0,0,0,0,0,0,0,0,0,0,0,0,0,0,0,0,0,0,0,0,0,0,0,0,0,0,0,0,0,0,0,0,0,0"/>
                        </v:shape>
                        <v:shape id="Freeform 3253" o:spid="_x0000_s2572" style="position:absolute;left:3253;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yhccA&#10;AADeAAAADwAAAGRycy9kb3ducmV2LnhtbESPQWvCQBSE7wX/w/IEb3Wj2CCpq6ggiL3YaITeHtnX&#10;bGj2bciumvbXdwsFj8PMfMMsVr1txI06XztWMBknIIhLp2uuFJxPu+c5CB+QNTaOScE3eVgtB08L&#10;zLS78zvd8lCJCGGfoQITQptJ6UtDFv3YtcTR+3SdxRBlV0nd4T3CbSOnSZJKizXHBYMtbQ2VX/nV&#10;Ksjr7XFTFG/Fwfxs/FweLx+UXJQaDfv1K4hAfXiE/9t7rWD6kqYz+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88oX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rect id="Rectangle 3254" o:spid="_x0000_s2573"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GGMgA&#10;AADeAAAADwAAAGRycy9kb3ducmV2LnhtbESPQWvCQBSE74L/YXlCb7ppaIJGV6mFQi8FtT3U2zP7&#10;mgSzb9Pdrab+elcQehxm5htmsepNK07kfGNZweMkAUFcWt1wpeDz43U8BeEDssbWMin4Iw+r5XCw&#10;wELbM2/ptAuViBD2BSqoQ+gKKX1Zk0E/sR1x9L6tMxiidJXUDs8RblqZJkkuDTYcF2rs6KWm8rj7&#10;NQrWs+n6Z/PE75ftYU/7r8MxS12i1MOof56DCNSH//C9/aYVpFme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8YYyAAAAN4AAAAPAAAAAAAAAAAAAAAAAJgCAABk&#10;cnMvZG93bnJldi54bWxQSwUGAAAAAAQABAD1AAAAjQMAAAAA&#10;" fillcolor="black" stroked="f"/>
                        <v:rect id="Rectangle 3255" o:spid="_x0000_s2574"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Yb8gA&#10;AADeAAAADwAAAGRycy9kb3ducmV2LnhtbESPT2vCQBTE74V+h+UVems2DTVodJVaKPQi+O+gt2f2&#10;NQlm36a7W4399G5B8DjMzG+Yyaw3rTiR841lBa9JCoK4tLrhSsF28/kyBOEDssbWMim4kIfZ9PFh&#10;goW2Z17RaR0qESHsC1RQh9AVUvqyJoM+sR1x9L6tMxiidJXUDs8RblqZpWkuDTYcF2rs6KOm8rj+&#10;NQrmo+H8Z/nGi7/VYU/73eE4yFyq1PNT/z4GEagP9/Ct/aUVZIM8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1VhvyAAAAN4AAAAPAAAAAAAAAAAAAAAAAJgCAABk&#10;cnMvZG93bnJldi54bWxQSwUGAAAAAAQABAD1AAAAjQMAAAAA&#10;" fillcolor="black" stroked="f"/>
                        <v:rect id="Rectangle 3256" o:spid="_x0000_s2575"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n99MgA&#10;AADeAAAADwAAAGRycy9kb3ducmV2LnhtbESPQWvCQBSE7wX/w/KE3uqmQVObukoVCr0Ianuot2f2&#10;NQlm36a7W43+elcQPA4z8w0zmXWmEQdyvras4HmQgCAurK65VPD99fE0BuEDssbGMik4kYfZtPcw&#10;wVzbI6/psAmliBD2OSqoQmhzKX1RkUE/sC1x9H6tMxiidKXUDo8RbhqZJkkmDdYcFypsaVFRsd/8&#10;GwXz1/H8bzXk5Xm929L2Z7cfpS5R6rHfvb+BCNSFe/jW/tQK0lGW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f30yAAAAN4AAAAPAAAAAAAAAAAAAAAAAJgCAABk&#10;cnMvZG93bnJldi54bWxQSwUGAAAAAAQABAD1AAAAjQMAAAAA&#10;" fillcolor="black" stroked="f"/>
                        <v:rect id="Rectangle 3257" o:spid="_x0000_s2576"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phsUA&#10;AADeAAAADwAAAGRycy9kb3ducmV2LnhtbERPy2rCQBTdF/oPwy10VycNNWh0FC0U3Ag+uqi7a+Y2&#10;CWbuxJlRo1/vLASXh/MeTzvTiDM5X1tW8NlLQBAXVtdcKvjd/nwMQPiArLGxTAqu5GE6eX0ZY67t&#10;hdd03oRSxBD2OSqoQmhzKX1RkUHfsy1x5P6tMxgidKXUDi8x3DQyTZJMGqw5NlTY0ndFxWFzMgrm&#10;w8H8uPri5W2939Hub3/opy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mmGxQAAAN4AAAAPAAAAAAAAAAAAAAAAAJgCAABkcnMv&#10;ZG93bnJldi54bWxQSwUGAAAAAAQABAD1AAAAigMAAAAA&#10;" fillcolor="black" stroked="f"/>
                        <v:rect id="Rectangle 3258" o:spid="_x0000_s2577"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MHcgA&#10;AADeAAAADwAAAGRycy9kb3ducmV2LnhtbESPT2vCQBTE74V+h+UVems2hho0dRUtFHop+O9Qb8/s&#10;Mwlm38bdrab99G5B8DjMzG+Yyaw3rTiT841lBYMkBUFcWt1wpWC7+XgZgfABWWNrmRT8kofZ9PFh&#10;goW2F17ReR0qESHsC1RQh9AVUvqyJoM+sR1x9A7WGQxRukpqh5cIN63M0jSXBhuOCzV29F5TeVz/&#10;GAWL8WhxWr7y199qv6Pd9/44zFyq1PNTP38DEagP9/Ct/akVZMM8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swdyAAAAN4AAAAPAAAAAAAAAAAAAAAAAJgCAABk&#10;cnMvZG93bnJldi54bWxQSwUGAAAAAAQABAD1AAAAjQMAAAAA&#10;" fillcolor="black" stroked="f"/>
                        <v:rect id="Rectangle 3259" o:spid="_x0000_s2578"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nzX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qa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813HAAAA3gAAAA8AAAAAAAAAAAAAAAAAmAIAAGRy&#10;cy9kb3ducmV2LnhtbFBLBQYAAAAABAAEAPUAAACMAwAAAAA=&#10;" fillcolor="black" stroked="f"/>
                        <v:rect id="Rectangle 3260" o:spid="_x0000_s2579"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xsgA&#10;AADeAAAADwAAAGRycy9kb3ducmV2LnhtbESPT2sCMRTE7wW/Q3hCbzXrola3RqlCoReh/jno7bl5&#10;3V3cvGyTVFc/vREKPQ4z8xtmOm9NLc7kfGVZQb+XgCDOra64ULDbfryMQfiArLG2TAqu5GE+6zxN&#10;MdP2wms6b0IhIoR9hgrKEJpMSp+XZND3bEMcvW/rDIYoXSG1w0uEm1qmSTKSBiuOCyU2tCwpP21+&#10;jYLFZLz4+Rrw6rY+HuiwP56GqUuUeu62728gArXhP/zX/tQK0uHo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5VbGyAAAAN4AAAAPAAAAAAAAAAAAAAAAAJgCAABk&#10;cnMvZG93bnJldi54bWxQSwUGAAAAAAQABAD1AAAAjQMAAAAA&#10;" fillcolor="black" stroked="f"/>
                        <v:rect id="Rectangle 3261" o:spid="_x0000_s2580"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Is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8ixyAAAAN4AAAAPAAAAAAAAAAAAAAAAAJgCAABk&#10;cnMvZG93bnJldi54bWxQSwUGAAAAAAQABAD1AAAAjQMAAAAA&#10;" fillcolor="black" stroked="f"/>
                        <v:rect id="Rectangle 3262" o:spid="_x0000_s2581"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tKskA&#10;AADeAAAADwAAAGRycy9kb3ducmV2LnhtbESPT2sCMRTE70K/Q3iF3jTbtf7papRaKHgR1Hqot+fm&#10;ubu4eVmTVFc/fVMo9DjMzG+Y6bw1tbiQ85VlBc+9BARxbnXFhYLd50d3DMIHZI21ZVJwIw/z2UNn&#10;ipm2V97QZRsKESHsM1RQhtBkUvq8JIO+Zxvi6B2tMxiidIXUDq8RbmqZJslQGqw4LpTY0HtJ+Wn7&#10;bRQsXseL8/qFV/fNYU/7r8NpkLpEqafH9m0CIlAb/sN/7aVWkA6G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ttKskAAADeAAAADwAAAAAAAAAAAAAAAACYAgAA&#10;ZHJzL2Rvd25yZXYueG1sUEsFBgAAAAAEAAQA9QAAAI4DAAAAAA==&#10;" fillcolor="black" stroked="f"/>
                        <v:rect id="Rectangle 3263" o:spid="_x0000_s2582"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L1X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1f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vVeyAAAAN4AAAAPAAAAAAAAAAAAAAAAAJgCAABk&#10;cnMvZG93bnJldi54bWxQSwUGAAAAAAQABAD1AAAAjQMAAAAA&#10;" fillcolor="black" stroked="f"/>
                        <v:rect id="Rectangle 3264" o:spid="_x0000_s2583"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x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G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5QxckAAADeAAAADwAAAAAAAAAAAAAAAACYAgAA&#10;ZHJzL2Rvd25yZXYueG1sUEsFBgAAAAAEAAQA9QAAAI4DAAAAAA==&#10;" fillcolor="black" stroked="f"/>
                        <v:rect id="Rectangle 3265" o:spid="_x0000_s2584" style="position:absolute;left:3772;top: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OssgA&#10;AADeAAAADwAAAGRycy9kb3ducmV2LnhtbESPQWvCQBSE7wX/w/KE3uqmQVObukoVCr0Ianuot2f2&#10;NQlm36a7W43+elcQPA4z8w0zmXWmEQdyvras4HmQgCAurK65VPD99fE0BuEDssbGMik4kYfZtPcw&#10;wVzbI6/psAmliBD2OSqoQmhzKX1RkUE/sC1x9H6tMxiidKXUDo8RbhqZJkkmDdYcFypsaVFRsd/8&#10;GwXz1/H8bzXk5Xm929L2Z7cfpS5R6rHfvb+BCNSFe/jW/tQK0lH2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DM6yyAAAAN4AAAAPAAAAAAAAAAAAAAAAAJgCAABk&#10;cnMvZG93bnJldi54bWxQSwUGAAAAAAQABAD1AAAAjQMAAAAA&#10;" fillcolor="black" stroked="f"/>
                        <v:rect id="Rectangle 3266" o:spid="_x0000_s2585" style="position:absolute;left:3772;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rK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e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GspyAAAAN4AAAAPAAAAAAAAAAAAAAAAAJgCAABk&#10;cnMvZG93bnJldi54bWxQSwUGAAAAAAQABAD1AAAAjQMAAAAA&#10;" fillcolor="black" stroked="f"/>
                        <v:rect id="Rectangle 3267" o:spid="_x0000_s2586"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YA&#10;AADeAAAADwAAAGRycy9kb3ducmV2LnhtbERPu27CMBTdK/EP1kXqVhyi8kpxEFSq1KUS0A6wXeLb&#10;JEp8ndoupP16PCAxHp33ctWbVpzJ+dqygvEoAUFcWF1zqeDr8+1pDsIHZI2tZVLwRx5W+eBhiZm2&#10;F97ReR9KEUPYZ6igCqHLpPRFRQb9yHbEkfu2zmCI0JVSO7zEcNPKNEmm0mDNsaHCjl4rKpr9r1Gw&#10;Wcw3P9tn/vjfnY50PJyaSeoSpR6H/foFRKA+3MU397tWkE6m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W8YAAADeAAAADwAAAAAAAAAAAAAAAACYAgAAZHJz&#10;L2Rvd25yZXYueG1sUEsFBgAAAAAEAAQA9QAAAIsDAAAAAA==&#10;" fillcolor="black" stroked="f"/>
                        <v:rect id="Rectangle 3268" o:spid="_x0000_s2587"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aw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w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k1rAyAAAAN4AAAAPAAAAAAAAAAAAAAAAAJgCAABk&#10;cnMvZG93bnJldi54bWxQSwUGAAAAAAQABAD1AAAAjQMAAAAA&#10;" fillcolor="black" stroked="f"/>
                        <v:rect id="Rectangle 3269" o:spid="_x0000_s2588"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yDesYA&#10;AADeAAAADwAAAGRycy9kb3ducmV2LnhtbESPzWrCQBSF9wXfYbhCd3ViqBKjo6ggdFNQ60J318w1&#10;CWbuxJmppj59Z1Ho8nD++GaLzjTiTs7XlhUMBwkI4sLqmksFh6/NWwbCB2SNjWVS8EMeFvPeywxz&#10;bR+8o/s+lCKOsM9RQRVCm0vpi4oM+oFtiaN3sc5giNKVUjt8xHHTyDRJxtJgzfGhwpbWFRXX/bdR&#10;sJpkq9v2nT+fu/OJTsfzdZS6RKnXfrecggjUhf/wX/tDK0hH4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yDesYAAADeAAAADwAAAAAAAAAAAAAAAACYAgAAZHJz&#10;L2Rvd25yZXYueG1sUEsFBgAAAAAEAAQA9QAAAIsDAAAAAA==&#10;" fillcolor="black" stroked="f"/>
                        <v:rect id="Rectangle 3270" o:spid="_x0000_s2589" style="position:absolute;left:3772;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Am4ckA&#10;AADeAAAADwAAAGRycy9kb3ducmV2LnhtbESPT2vCQBTE70K/w/IK3szGoJKmrlILhV4K9c+h3p7Z&#10;1ySYfZvubjX103cFweMwM79h5svetOJEzjeWFYyTFARxaXXDlYLd9m2Ug/ABWWNrmRT8kYfl4mEw&#10;x0LbM6/ptAmViBD2BSqoQ+gKKX1Zk0Gf2I44et/WGQxRukpqh+cIN63M0nQmDTYcF2rs6LWm8rj5&#10;NQpWT/nq53PCH5f1YU/7r8NxmrlUqeFj//IMIlAf7uFb+10ryKaz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Am4ckAAADeAAAADwAAAAAAAAAAAAAAAACYAgAA&#10;ZHJzL2Rvd25yZXYueG1sUEsFBgAAAAAEAAQA9QAAAI4DAAAAAA==&#10;" fillcolor="black" stroked="f"/>
                        <v:rect id="Rectangle 3271" o:spid="_x0000_s2590" style="position:absolute;left:3772;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4lsgA&#10;AADeAAAADwAAAGRycy9kb3ducmV2LnhtbESPT2vCQBTE70K/w/IKvZlNQ5UYXaUWCr0U/HfQ2zP7&#10;mgSzb9Pdrab99G5B8DjMzG+Y2aI3rTiT841lBc9JCoK4tLrhSsFu+z7MQfiArLG1TAp+ycNi/jCY&#10;YaHthdd03oRKRAj7AhXUIXSFlL6syaBPbEccvS/rDIYoXSW1w0uEm1ZmaTqWBhuOCzV29FZTedr8&#10;GAXLSb78Xr3w59/6eKDD/ngaZS5V6umxf52CCNSHe/jW/tAKstE4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4riWyAAAAN4AAAAPAAAAAAAAAAAAAAAAAJgCAABk&#10;cnMvZG93bnJldi54bWxQSwUGAAAAAAQABAD1AAAAjQMAAAAA&#10;" fillcolor="black" stroked="f"/>
                        <v:rect id="Rectangle 3272" o:spid="_x0000_s2591"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4dDckA&#10;AADeAAAADwAAAGRycy9kb3ducmV2LnhtbESPT2vCQBTE7wW/w/KE3uqm8Q9p6ipVKPQiqO2h3p7Z&#10;1ySYfZvubjX66V1B6HGYmd8w03lnGnEk52vLCp4HCQjiwuqaSwVfn+9PGQgfkDU2lknBmTzMZ72H&#10;KebannhDx20oRYSwz1FBFUKbS+mLigz6gW2Jo/djncEQpSuldniKcNPINEkm0mDNcaHClpYVFYft&#10;n1GweMkWv+sRry6b/Y523/vDOHWJUo/97u0VRKAu/Ifv7Q+tIB1Psi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4dDckAAADeAAAADwAAAAAAAAAAAAAAAACYAgAA&#10;ZHJzL2Rvd25yZXYueG1sUEsFBgAAAAAEAAQA9QAAAI4DAAAAAA==&#10;" fillcolor="black" stroked="f"/>
                        <v:rect id="Rectangle 3273" o:spid="_x0000_s2592"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Fec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j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eFeckAAADeAAAADwAAAAAAAAAAAAAAAACYAgAA&#10;ZHJzL2Rvd25yZXYueG1sUEsFBgAAAAAEAAQA9QAAAI4DAAAAAA==&#10;" fillcolor="black" stroked="f"/>
                        <v:rect id="Rectangle 3274" o:spid="_x0000_s2593"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4sgA&#10;AADeAAAADwAAAGRycy9kb3ducmV2LnhtbESPQWvCQBSE7wX/w/KE3uqmoZEYXaUKQi8FtT3U2zP7&#10;mgSzb9Pdrab+elcQehxm5htmtuhNK07kfGNZwfMoAUFcWt1wpeDzY/2Ug/ABWWNrmRT8kYfFfPAw&#10;w0LbM2/ptAuViBD2BSqoQ+gKKX1Zk0E/sh1x9L6tMxiidJXUDs8RblqZJslYGmw4LtTY0aqm8rj7&#10;NQqWk3z5s3nh98v2sKf91+GYpS5R6nHYv05BBOrDf/jeftMK0myc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yDiyAAAAN4AAAAPAAAAAAAAAAAAAAAAAJgCAABk&#10;cnMvZG93bnJldi54bWxQSwUGAAAAAAQABAD1AAAAjQMAAAAA&#10;" fillcolor="black" stroked="f"/>
                        <v:rect id="Rectangle 3275" o:spid="_x0000_s2594" style="position:absolute;left:3772;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lcgA&#10;AADeAAAADwAAAGRycy9kb3ducmV2LnhtbESPQWvCQBSE70L/w/IK3nTToCFGV6mFgheh2h7q7Zl9&#10;TYLZt+nuqrG/vlsQehxm5htmsepNKy7kfGNZwdM4AUFcWt1wpeDj/XWUg/ABWWNrmRTcyMNq+TBY&#10;YKHtlXd02YdKRAj7AhXUIXSFlL6syaAf2444el/WGQxRukpqh9cIN61MkySTBhuOCzV29FJTedqf&#10;jYL1LF9/v014+7M7HujweTxNU5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2b6VyAAAAN4AAAAPAAAAAAAAAAAAAAAAAJgCAABk&#10;cnMvZG93bnJldi54bWxQSwUGAAAAAAQABAD1AAAAjQMAAAAA&#10;" fillcolor="black" stroked="f"/>
                        <v:rect id="Rectangle 3276" o:spid="_x0000_s2595" style="position:absolute;left:3772;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bD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Wic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RsOyAAAAN4AAAAPAAAAAAAAAAAAAAAAAJgCAABk&#10;cnMvZG93bnJldi54bWxQSwUGAAAAAAQABAD1AAAAjQMAAAAA&#10;" fillcolor="black" stroked="f"/>
                        <v:rect id="Rectangle 3277" o:spid="_x0000_s2596"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PfMUA&#10;AADeAAAADwAAAGRycy9kb3ducmV2LnhtbERPz2vCMBS+D/wfwhN2m6llSq1GUUHYZaDOg96ezbMt&#10;Ni81ybTzr18Ogx0/vt+zRWcacSfna8sKhoMEBHFhdc2lgsPX5i0D4QOyxsYyKfghD4t572WGubYP&#10;3tF9H0oRQ9jnqKAKoc2l9EVFBv3AtsSRu1hnMEToSqkdPmK4aWSaJGNpsObYUGFL64qK6/7bKFhN&#10;stVt+86fz935RKfj+TpKXaLUa79bTkEE6sK/+M/9oRWko3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98xQAAAN4AAAAPAAAAAAAAAAAAAAAAAJgCAABkcnMv&#10;ZG93bnJldi54bWxQSwUGAAAAAAQABAD1AAAAigMAAAAA&#10;" fillcolor="black" stroked="f"/>
                        <v:rect id="Rectangle 3278" o:spid="_x0000_s2597"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Yq58kA&#10;AADeAAAADwAAAGRycy9kb3ducmV2LnhtbESPT2vCQBTE70K/w/IK3symQSWmrqKFQi+F+udQb8/s&#10;axLMvo27W0376bsFweMwM79h5svetOJCzjeWFTwlKQji0uqGKwX73esoB+EDssbWMin4IQ/LxcNg&#10;joW2V97QZRsqESHsC1RQh9AVUvqyJoM+sR1x9L6sMxiidJXUDq8RblqZpelUGmw4LtTY0UtN5Wn7&#10;bRSsZ/n6/DHm99/N8UCHz+NpkrlUqeFjv3oGEagP9/Ct/aYVZJNp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Yq58kAAADeAAAADwAAAAAAAAAAAAAAAACYAgAA&#10;ZHJzL2Rvd25yZXYueG1sUEsFBgAAAAAEAAQA9QAAAI4DAAAAAA==&#10;" fillcolor="black" stroked="f"/>
                        <v:rect id="Rectangle 3279" o:spid="_x0000_s2598"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Vp8YA&#10;AADeAAAADwAAAGRycy9kb3ducmV2LnhtbESPy2rCQBSG9wXfYThCd3ViqKLRUVQQuil4W+jumDkm&#10;wcyZODPV1KfvLAouf/4b33TemlrcyfnKsoJ+LwFBnFtdcaHgsF9/jED4gKyxtkwKfsnDfNZ5m2Km&#10;7YO3dN+FQsQR9hkqKENoMil9XpJB37MNcfQu1hkMUbpCaoePOG5qmSbJUBqsOD6U2NCqpPy6+zEK&#10;luPR8rb55O/n9nyi0/F8HaQuUeq92y4mIAK14RX+b39pBelgO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UVp8YAAADeAAAADwAAAAAAAAAAAAAAAACYAgAAZHJz&#10;L2Rvd25yZXYueG1sUEsFBgAAAAAEAAQA9QAAAIsDAAAAAA==&#10;" fillcolor="black" stroked="f"/>
                        <v:rect id="Rectangle 3280" o:spid="_x0000_s2599" style="position:absolute;left:37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P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sDzHAAAA3gAAAA8AAAAAAAAAAAAAAAAAmAIAAGRy&#10;cy9kb3ducmV2LnhtbFBLBQYAAAAABAAEAPUAAACMAwAAAAA=&#10;" fillcolor="black" stroked="f"/>
                        <v:rect id="Rectangle 3281" o:spid="_x0000_s2600" style="position:absolute;left:37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uS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Wi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7LkvHAAAA3gAAAA8AAAAAAAAAAAAAAAAAmAIAAGRy&#10;cy9kb3ducmV2LnhtbFBLBQYAAAAABAAEAPUAAACMAwAAAAA=&#10;" fillcolor="black" stroked="f"/>
                        <v:rect id="Rectangle 3282" o:spid="_x0000_s2601"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L0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Fw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4vQyAAAAN4AAAAPAAAAAAAAAAAAAAAAAJgCAABk&#10;cnMvZG93bnJldi54bWxQSwUGAAAAAAQABAD1AAAAjQMAAAAA&#10;" fillcolor="black" stroked="f"/>
                        <v:rect id="Rectangle 3283" o:spid="_x0000_s2602"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4Tp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eE6THAAAA3gAAAA8AAAAAAAAAAAAAAAAAmAIAAGRy&#10;cy9kb3ducmV2LnhtbFBLBQYAAAAABAAEAPUAAACMAwAAAAA=&#10;" fillcolor="black" stroked="f"/>
                        <v:rect id="Rectangle 3284" o:spid="_x0000_s2603"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2P8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Tae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0rY/yAAAAN4AAAAPAAAAAAAAAAAAAAAAAJgCAABk&#10;cnMvZG93bnJldi54bWxQSwUGAAAAAAQABAD1AAAAjQMAAAAA&#10;" fillcolor="black" stroked="f"/>
                        <v:rect id="Rectangle 3285" o:spid="_x0000_s2604" style="position:absolute;left:37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oSMgA&#10;AADeAAAADwAAAGRycy9kb3ducmV2LnhtbESPT2vCQBTE74V+h+UVems2hho0dRUtFHop+O9Qb8/s&#10;Mwlm38bdrab99G5B8DjMzG+Yyaw3rTiT841lBYMkBUFcWt1wpWC7+XgZgfABWWNrmRT8kofZ9PFh&#10;goW2F17ReR0qESHsC1RQh9AVUvqyJoM+sR1x9A7WGQxRukpqh5cIN63M0jSXBhuOCzV29F5TeVz/&#10;GAWL8WhxWr7y199qv6Pd9/44zFyq1PNTP38DEagP9/Ct/akVZMN8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ChIyAAAAN4AAAAPAAAAAAAAAAAAAAAAAJgCAABk&#10;cnMvZG93bnJldi54bWxQSwUGAAAAAAQABAD1AAAAjQMAAAAA&#10;" fillcolor="black" stroked="f"/>
                        <v:rect id="Rectangle 3286" o:spid="_x0000_s2605" style="position:absolute;left:37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yN08gA&#10;AADeAAAADwAAAGRycy9kb3ducmV2LnhtbESPT2sCMRTE7wW/Q3hCbzXbRa2uRlGh0Euh/jno7bl5&#10;3V3cvKxJqls/vREKPQ4z8xtmOm9NLS7kfGVZwWsvAUGcW11xoWC3fX8ZgfABWWNtmRT8kof5rPM0&#10;xUzbK6/psgmFiBD2GSooQ2gyKX1ekkHfsw1x9L6tMxiidIXUDq8RbmqZJslQGqw4LpTY0Kqk/LT5&#10;MQqW49Hy/NXnz9v6eKDD/ngapC5R6rnbLiYgArXhP/zX/tAK0sFw/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TI3TyAAAAN4AAAAPAAAAAAAAAAAAAAAAAJgCAABk&#10;cnMvZG93bnJldi54bWxQSwUGAAAAAAQABAD1AAAAjQMAAAAA&#10;" fillcolor="black" stroked="f"/>
                        <v:rect id="Rectangle 3287" o:spid="_x0000_s2606"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ZocQA&#10;AADeAAAADwAAAGRycy9kb3ducmV2LnhtbERPy4rCMBTdD/gP4QqzG1PLKFqNooIwmwFfC91dm2tb&#10;bG5qktGOXz9ZDLg8nPd03ppa3Mn5yrKCfi8BQZxbXXGh4LBff4xA+ICssbZMCn7Jw3zWeZtipu2D&#10;t3TfhULEEPYZKihDaDIpfV6SQd+zDXHkLtYZDBG6QmqHjxhuapkmyVAarDg2lNjQqqT8uvsxCpbj&#10;0fK2+eTv5/Z8otPxfB2kLlHqvdsuJiACteEl/nd/aQXpYDi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TGaHEAAAA3gAAAA8AAAAAAAAAAAAAAAAAmAIAAGRycy9k&#10;b3ducmV2LnhtbFBLBQYAAAAABAAEAPUAAACJAwAAAAA=&#10;" fillcolor="black" stroked="f"/>
                        <v:rect id="Rectangle 3288" o:spid="_x0000_s2607"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OskA&#10;AADeAAAADwAAAGRycy9kb3ducmV2LnhtbESPT2vCQBTE74LfYXlCb2bTUMWkrqKFQi+F+udQb8/s&#10;axLMvo27W0376bsFweMwM79h5svetOJCzjeWFTwmKQji0uqGKwX73et4BsIHZI2tZVLwQx6Wi+Fg&#10;joW2V97QZRsqESHsC1RQh9AVUvqyJoM+sR1x9L6sMxiidJXUDq8RblqZpelUGmw4LtTY0UtN5Wn7&#10;bRSs89n6/PHE77+b44EOn8fTJHOpUg+jfvUMIlAf7uFb+00ryCb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8OskAAADeAAAADwAAAAAAAAAAAAAAAACYAgAA&#10;ZHJzL2Rvd25yZXYueG1sUEsFBgAAAAAEAAQA9QAAAI4DAAAAAA==&#10;" fillcolor="black" stroked="f"/>
                        <v:rect id="Rectangle 3289" o:spid="_x0000_s2608"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Pv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9Ko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j73HAAAA3gAAAA8AAAAAAAAAAAAAAAAAmAIAAGRy&#10;cy9kb3ducmV2LnhtbFBLBQYAAAAABAAEAPUAAACMAwAAAAA=&#10;" fillcolor="black" stroked="f"/>
                        <v:rect id="Rectangle 3290" o:spid="_x0000_s2609" style="position:absolute;left:37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qJskA&#10;AADeAAAADwAAAGRycy9kb3ducmV2LnhtbESPT2sCMRTE70K/Q3iF3jRxqVVXo9RCoReh/jno7bl5&#10;3V3cvGyTVLd++qZQ6HGYmd8w82VnG3EhH2rHGoYDBYK4cKbmUsN+99qfgAgR2WDjmDR8U4Dl4q43&#10;x9y4K2/oso2lSBAOOWqoYmxzKUNRkcUwcC1x8j6ctxiT9KU0Hq8JbhuZKfUkLdacFips6aWi4rz9&#10;shpW08nq8/2R17fN6UjHw+k8yrzS+uG+e56BiNTF//Bf+81oyEZjNY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IqJskAAADeAAAADwAAAAAAAAAAAAAAAACYAgAA&#10;ZHJzL2Rvd25yZXYueG1sUEsFBgAAAAAEAAQA9QAAAI4DAAAAAA==&#10;" fillcolor="black" stroked="f"/>
                        <v:rect id="Rectangle 3291" o:spid="_x0000_s2610" style="position:absolute;left:37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0U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0LRRyAAAAN4AAAAPAAAAAAAAAAAAAAAAAJgCAABk&#10;cnMvZG93bnJldi54bWxQSwUGAAAAAAQABAD1AAAAjQMAAAAA&#10;" fillcolor="black" stroked="f"/>
                        <v:rect id="Rectangle 3292" o:spid="_x0000_s2611" style="position:absolute;left:37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Ry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D9Q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wRyskAAADeAAAADwAAAAAAAAAAAAAAAACYAgAA&#10;ZHJzL2Rvd25yZXYueG1sUEsFBgAAAAAEAAQA9QAAAI4DAAAAAA==&#10;" fillcolor="black" stroked="f"/>
                        <v:rect id="Rectangle 3293" o:spid="_x0000_s2612"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Jv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2Gqg/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WJvskAAADeAAAADwAAAAAAAAAAAAAAAACYAgAA&#10;ZHJzL2Rvd25yZXYueG1sUEsFBgAAAAAEAAQA9QAAAI4DAAAAAA==&#10;" fillcolor="black" stroked="f"/>
                        <v:rect id="Rectangle 3294" o:spid="_x0000_s2613" style="position:absolute;left:37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sJ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VPKo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SwlyAAAAN4AAAAPAAAAAAAAAAAAAAAAAJgCAABk&#10;cnMvZG93bnJldi54bWxQSwUGAAAAAAQABAD1AAAAjQMAAAAA&#10;" fillcolor="black" stroked="f"/>
                        <v:rect id="Rectangle 3295" o:spid="_x0000_s2614" style="position:absolute;left:37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yU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e1R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uyUskAAADeAAAADwAAAAAAAAAAAAAAAACYAgAA&#10;ZHJzL2Rvd25yZXYueG1sUEsFBgAAAAAEAAQA9QAAAI4DAAAAAA==&#10;" fillcolor="black" stroked="f"/>
                        <v:rect id="Rectangle 3296" o:spid="_x0000_s2615" style="position:absolute;left:37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Xy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N1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cXyckAAADeAAAADwAAAAAAAAAAAAAAAACYAgAA&#10;ZHJzL2Rvd25yZXYueG1sUEsFBgAAAAAEAAQA9QAAAI4DAAAAAA==&#10;" fillcolor="black" stroked="f"/>
                        <v:rect id="Rectangle 3297" o:spid="_x0000_s2616" style="position:absolute;left:37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Du8UA&#10;AADeAAAADwAAAGRycy9kb3ducmV2LnhtbERPTWsCMRC9F/wPYYTeatJFW12NokKhl0K1HvQ2bqa7&#10;i5vJmqS69debQ6HHx/ueLTrbiAv5UDvW8DxQIIgLZ2ouNey+3p7GIEJENtg4Jg2/FGAx7z3MMDfu&#10;yhu6bGMpUgiHHDVUMba5lKGoyGIYuJY4cd/OW4wJ+lIaj9cUbhuZKfUiLdacGipsaV1Rcdr+WA2r&#10;yXh1/hzyx21zPNBhfzyNMq+0fux3yymISF38F/+5342GbPSq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IO7xQAAAN4AAAAPAAAAAAAAAAAAAAAAAJgCAABkcnMv&#10;ZG93bnJldi54bWxQSwUGAAAAAAQABAD1AAAAigMAAAAA&#10;" fillcolor="black" stroked="f"/>
                        <v:rect id="Rectangle 3298" o:spid="_x0000_s2617"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mI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nlQ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dCYgyAAAAN4AAAAPAAAAAAAAAAAAAAAAAJgCAABk&#10;cnMvZG93bnJldi54bWxQSwUGAAAAAAQABAD1AAAAjQMAAAAA&#10;" fillcolor="black" stroked="f"/>
                        <v:rect id="Rectangle 3299" o:spid="_x0000_s2618" style="position:absolute;left:37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ZY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3/s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XGWDHAAAA3gAAAA8AAAAAAAAAAAAAAAAAmAIAAGRy&#10;cy9kb3ducmV2LnhtbFBLBQYAAAAABAAEAPUAAACMAwAAAAA=&#10;" fillcolor="black" stroked="f"/>
                        <v:rect id="Rectangle 3300" o:spid="_x0000_s2619" style="position:absolute;left:37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8+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eglT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27z7yAAAAN4AAAAPAAAAAAAAAAAAAAAAAJgCAABk&#10;cnMvZG93bnJldi54bWxQSwUGAAAAAAQABAD1AAAAjQMAAAAA&#10;" fillcolor="black" stroked="f"/>
                        <v:rect id="Rectangle 3301" o:spid="_x0000_s2620" style="position:absolute;left:37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ij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6H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CSKMyAAAAN4AAAAPAAAAAAAAAAAAAAAAAJgCAABk&#10;cnMvZG93bnJldi54bWxQSwUGAAAAAAQABAD1AAAAjQMAAAAA&#10;" fillcolor="black" stroked="f"/>
                        <v:rect id="Rectangle 3302" o:spid="_x0000_s2621" style="position:absolute;left:37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HF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1/w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YcXyAAAAN4AAAAPAAAAAAAAAAAAAAAAAJgCAABk&#10;cnMvZG93bnJldi54bWxQSwUGAAAAAAQABAD1AAAAjQMAAAAA&#10;" fillcolor="black" stroked="f"/>
                        <v:rect id="Rectangle 3303" o:spid="_x0000_s2622"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fY8gA&#10;AADeAAAADwAAAGRycy9kb3ducmV2LnhtbESPT2sCMRTE7wW/Q3hCbzXrolW3RqkFoReh/jno7bl5&#10;3V3cvGyTqFs/fSMUPA4z8xtmOm9NLS7kfGVZQb+XgCDOra64ULDbLl/GIHxA1lhbJgW/5GE+6zxN&#10;MdP2ymu6bEIhIoR9hgrKEJpMSp+XZND3bEMcvW/rDIYoXSG1w2uEm1qmSfIqDVYcF0ps6KOk/LQ5&#10;GwWLyXjx8zXg1W19PNBhfzwNU5co9dxt399ABGrDI/zf/tQK0uGo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B9jyAAAAN4AAAAPAAAAAAAAAAAAAAAAAJgCAABk&#10;cnMvZG93bnJldi54bWxQSwUGAAAAAAQABAD1AAAAjQMAAAAA&#10;" fillcolor="black" stroked="f"/>
                        <v:rect id="Rectangle 3304" o:spid="_x0000_s2623" style="position:absolute;left:37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Yy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4Lr4yAAAAN4AAAAPAAAAAAAAAAAAAAAAAJgCAABk&#10;cnMvZG93bnJldi54bWxQSwUGAAAAAAQABAD1AAAAjQMAAAAA&#10;" fillcolor="black" stroked="f"/>
                        <v:rect id="Rectangle 3305" o:spid="_x0000_s2624" style="position:absolute;left:37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kj8gA&#10;AADeAAAADwAAAGRycy9kb3ducmV2LnhtbESPT2sCMRTE7wW/Q3hCbzXrola3RqlCoReh/jno7bl5&#10;3V3cvGyTVFc/vREKPQ4z8xtmOm9NLc7kfGVZQb+XgCDOra64ULDbfryMQfiArLG2TAqu5GE+6zxN&#10;MdP2wms6b0IhIoR9hgrKEJpMSp+XZND3bEMcvW/rDIYoXSG1w0uEm1qmSTKSBiuOCyU2tCwpP21+&#10;jYLFZLz4+Rrw6rY+HuiwP56GqUuUeu62728gArXhP/zX/tQK0uF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iSPyAAAAN4AAAAPAAAAAAAAAAAAAAAAAJgCAABk&#10;cnMvZG93bnJldi54bWxQSwUGAAAAAAQABAD1AAAAjQMAAAAA&#10;" fillcolor="black" stroked="f"/>
                        <v:rect id="Rectangle 3306" o:spid="_x0000_s2625" style="position:absolute;left:37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F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N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oEUyAAAAN4AAAAPAAAAAAAAAAAAAAAAAJgCAABk&#10;cnMvZG93bnJldi54bWxQSwUGAAAAAAQABAD1AAAAjQMAAAAA&#10;" fillcolor="black" stroked="f"/>
                        <v:rect id="Rectangle 3307" o:spid="_x0000_s2626" style="position:absolute;left:37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VZsUA&#10;AADeAAAADwAAAGRycy9kb3ducmV2LnhtbERPz2vCMBS+D/wfwhN2m6lFnXZGUUHwMlC3g96ezVtb&#10;bF5qkmnnX28Owo4f3+/pvDW1uJLzlWUF/V4Cgji3uuJCwffX+m0MwgdkjbVlUvBHHuazzssUM21v&#10;vKPrPhQihrDPUEEZQpNJ6fOSDPqebYgj92OdwRChK6R2eIvhppZpkoykwYpjQ4kNrUrKz/tfo2A5&#10;GS8v2wF/3nenIx0Pp/MwdYlSr9128QEiUBv+xU/3RitIh+/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RVmxQAAAN4AAAAPAAAAAAAAAAAAAAAAAJgCAABkcnMv&#10;ZG93bnJldi54bWxQSwUGAAAAAAQABAD1AAAAigMAAAAA&#10;" fillcolor="black" stroked="f"/>
                        <v:rect id="Rectangle 3308" o:spid="_x0000_s2627"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2w/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o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bD9yAAAAN4AAAAPAAAAAAAAAAAAAAAAAJgCAABk&#10;cnMvZG93bnJldi54bWxQSwUGAAAAAAQABAD1AAAAjQMAAAAA&#10;" fillcolor="black" stroked="f"/>
                        <v:rect id="Rectangle 3309" o:spid="_x0000_s2628" style="position:absolute;left:37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T3ccA&#10;AADeAAAADwAAAGRycy9kb3ducmV2LnhtbESPzWrCQBSF94LvMFyhO50YarVpRtFCoRuhahd1d81c&#10;k2DmTpyZxtin7ywKXR7OH1++6k0jOnK+tqxgOklAEBdW11wq+Dy8jRcgfEDW2FgmBXfysFoOBzlm&#10;2t54R90+lCKOsM9QQRVCm0npi4oM+oltiaN3ts5giNKVUju8xXHTyDRJnqTBmuNDhS29VlRc9t9G&#10;weZ5sbl+PPL2Z3c60vHrdJmlLlHqYdSvX0AE6sN/+K/9rhWks3k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7093HAAAA3gAAAA8AAAAAAAAAAAAAAAAAmAIAAGRy&#10;cy9kb3ducmV2LnhtbFBLBQYAAAAABAAEAPUAAACMAwAAAAA=&#10;" fillcolor="black" stroked="f"/>
                        <v:rect id="Rectangle 3310" o:spid="_x0000_s2629" style="position:absolute;left:37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2Rs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3ZGyAAAAN4AAAAPAAAAAAAAAAAAAAAAAJgCAABk&#10;cnMvZG93bnJldi54bWxQSwUGAAAAAAQABAD1AAAAjQMAAAAA&#10;" fillcolor="black" stroked="f"/>
                        <v:rect id="Rectangle 3311" o:spid="_x0000_s2630" style="position:absolute;left:37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oMcgA&#10;AADeAAAADwAAAGRycy9kb3ducmV2LnhtbESPQWsCMRSE74X+h/AKvXWzDbXVrVGqIPQiVNuD3p6b&#10;193FzcuaRN366xuh0OMwM98w42lvW3EiHxrHGh6zHARx6UzDlYavz8XDEESIyAZbx6ThhwJMJ7c3&#10;YyyMO/OKTutYiQThUKCGOsaukDKUNVkMmeuIk/ftvMWYpK+k8XhOcNtKlefP0mLDaaHGjuY1lfv1&#10;0WqYjYazw8cTLy+r3Za2m91+oHyu9f1d//YKIlIf/8N/7XejQQ1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egxyAAAAN4AAAAPAAAAAAAAAAAAAAAAAJgCAABk&#10;cnMvZG93bnJldi54bWxQSwUGAAAAAAQABAD1AAAAjQMAAAAA&#10;" fillcolor="black" stroked="f"/>
                        <v:rect id="Rectangle 3312" o:spid="_x0000_s2631" style="position:absolute;left:37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Nqs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a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U2qyAAAAN4AAAAPAAAAAAAAAAAAAAAAAJgCAABk&#10;cnMvZG93bnJldi54bWxQSwUGAAAAAAQABAD1AAAAjQMAAAAA&#10;" fillcolor="black" stroked="f"/>
                        <v:rect id="Rectangle 3313" o:spid="_x0000_s2632"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V3s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gl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NXeyAAAAN4AAAAPAAAAAAAAAAAAAAAAAJgCAABk&#10;cnMvZG93bnJldi54bWxQSwUGAAAAAAQABAD1AAAAjQMAAAAA&#10;" fillcolor="black" stroked="f"/>
                        <v:rect id="Rectangle 3314" o:spid="_x0000_s2633" style="position:absolute;left:37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wR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xwRckAAADeAAAADwAAAAAAAAAAAAAAAACYAgAA&#10;ZHJzL2Rvd25yZXYueG1sUEsFBgAAAAAEAAQA9QAAAI4DAAAAAA==&#10;" fillcolor="black" stroked="f"/>
                        <v:rect id="Rectangle 3315" o:spid="_x0000_s2634" style="position:absolute;left:37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uMs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T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u4yyAAAAN4AAAAPAAAAAAAAAAAAAAAAAJgCAABk&#10;cnMvZG93bnJldi54bWxQSwUGAAAAAAQABAD1AAAAjQMAAAAA&#10;" fillcolor="black" stroked="f"/>
                        <v:rect id="Rectangle 3316" o:spid="_x0000_s2635" style="position:absolute;left:37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Lq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kupyAAAAN4AAAAPAAAAAAAAAAAAAAAAAJgCAABk&#10;cnMvZG93bnJldi54bWxQSwUGAAAAAAQABAD1AAAAjQMAAAAA&#10;" fillcolor="black" stroked="f"/>
                        <v:rect id="Rectangle 3317" o:spid="_x0000_s2636" style="position:absolute;left:37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3f28UA&#10;AADeAAAADwAAAGRycy9kb3ducmV2LnhtbERPz2vCMBS+C/4P4Qm7aWqZ03WNooPBLsLUHebt2Tzb&#10;YvNSk6zW/fXLYbDjx/c7X/WmER05X1tWMJ0kIIgLq2suFXwe3sYLED4ga2wsk4I7eVgth4McM21v&#10;vKNuH0oRQ9hnqKAKoc2k9EVFBv3EtsSRO1tnMEToSqkd3mK4aWSaJE/SYM2xocKWXisqLvtvo2Dz&#10;vNhcPx55+7M7Hen4dbrMUpco9TDq1y8gAvXhX/znftcK0tk8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d/bxQAAAN4AAAAPAAAAAAAAAAAAAAAAAJgCAABkcnMv&#10;ZG93bnJldi54bWxQSwUGAAAAAAQABAD1AAAAigMAAAAA&#10;" fillcolor="black" stroked="f"/>
                        <v:rect id="Rectangle 3318" o:spid="_x0000_s2637" style="position:absolute;left:37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6QMgA&#10;AADeAAAADwAAAGRycy9kb3ducmV2LnhtbESPzWsCMRTE7wX/h/AEbzXr4udqFC0UeinUj4Penpvn&#10;7uLmZZukuu1f3xSEHoeZ+Q2zWLWmFjdyvrKsYNBPQBDnVldcKDjsX5+nIHxA1lhbJgXf5GG17Dwt&#10;MNP2zlu67UIhIoR9hgrKEJpMSp+XZND3bUMcvYt1BkOUrpDa4T3CTS3TJBlLgxXHhRIbeikpv+6+&#10;jILNbLr5/Bjy+8/2fKLT8XwdpS5Rqtdt13MQgdrwH36037SCdDRJZ/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XpAyAAAAN4AAAAPAAAAAAAAAAAAAAAAAJgCAABk&#10;cnMvZG93bnJldi54bWxQSwUGAAAAAAQABAD1AAAAjQMAAAAA&#10;" fillcolor="black" stroked="f"/>
                        <v:rect id="Rectangle 3319" o:spid="_x0000_s2638" style="position:absolute;left:37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FAMcA&#10;AADeAAAADwAAAGRycy9kb3ducmV2LnhtbESPvW7CMBSFdyTewbpIbOAQSktTDCqVKrEgAWWA7RJf&#10;koj4OrVdSPv0eEDqeHT+9M0WranFlZyvLCsYDRMQxLnVFRcK9l+fgykIH5A11pZJwS95WMy7nRlm&#10;2t54S9ddKEQcYZ+hgjKEJpPS5yUZ9EPbEEfvbJ3BEKUrpHZ4i+OmlmmSPEuDFceHEhv6KCm/7H6M&#10;guXrdPm9eeL13/Z0pOPhdJmkLlGq32vf30AEasN/+NFeaQXp5GUc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iRQDHAAAA3gAAAA8AAAAAAAAAAAAAAAAAmAIAAGRy&#10;cy9kb3ducmV2LnhtbFBLBQYAAAAABAAEAPUAAACMAwAAAAA=&#10;" fillcolor="black" stroked="f"/>
                        <v:rect id="Rectangle 3320" o:spid="_x0000_s2639" style="position:absolute;left:37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gm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1u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buCbyAAAAN4AAAAPAAAAAAAAAAAAAAAAAJgCAABk&#10;cnMvZG93bnJldi54bWxQSwUGAAAAAAQABAD1AAAAjQMAAAAA&#10;" fillcolor="black" stroked="f"/>
                        <v:rect id="Rectangle 3321" o:spid="_x0000_s2640" style="position:absolute;left:37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7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6n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H7syAAAAN4AAAAPAAAAAAAAAAAAAAAAAJgCAABk&#10;cnMvZG93bnJldi54bWxQSwUGAAAAAAQABAD1AAAAjQMAAAAA&#10;" fillcolor="black" stroked="f"/>
                        <v:rect id="Rectangle 3322" o:spid="_x0000_s2641" style="position:absolute;left:37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bd8kA&#10;AADeAAAADwAAAGRycy9kb3ducmV2LnhtbESPT2sCMRTE70K/Q3iF3jTbtf7papRaKPQiqPVQb8/N&#10;c3dx87JNUl399I0g9DjMzG+Y6bw1tTiR85VlBc+9BARxbnXFhYLt10d3DMIHZI21ZVJwIQ/z2UNn&#10;ipm2Z17TaRMKESHsM1RQhtBkUvq8JIO+Zxvi6B2sMxiidIXUDs8RbmqZJslQGqw4LpTY0HtJ+XHz&#10;axQsXseLn9ULL6/r/Y523/vjIHWJUk+P7dsERKA2/Ifv7U+tIB2M+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Dbd8kAAADeAAAADwAAAAAAAAAAAAAAAACYAgAA&#10;ZHJzL2Rvd25yZXYueG1sUEsFBgAAAAAEAAQA9QAAAI4DAAAAAA==&#10;" fillcolor="black" stroked="f"/>
                        <v:rect id="Rectangle 3323" o:spid="_x0000_s2642" style="position:absolute;left:37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DA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UMDyAAAAN4AAAAPAAAAAAAAAAAAAAAAAJgCAABk&#10;cnMvZG93bnJldi54bWxQSwUGAAAAAAQABAD1AAAAjQMAAAAA&#10;" fillcolor="black" stroked="f"/>
                        <v:rect id="Rectangle 3324" o:spid="_x0000_s2643" style="position:absolute;left:37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mmM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H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XmmMkAAADeAAAADwAAAAAAAAAAAAAAAACYAgAA&#10;ZHJzL2Rvd25yZXYueG1sUEsFBgAAAAAEAAQA9QAAAI4DAAAAAA==&#10;" fillcolor="black" stroked="f"/>
                        <v:rect id="Rectangle 3325" o:spid="_x0000_s2644" style="position:absolute;left:37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478kA&#10;AADeAAAADwAAAGRycy9kb3ducmV2LnhtbESPT2sCMRTE70K/Q3iF3jTbtf7papRaKHgR1Hqot+fm&#10;ubu4eVmTVFc/fVMo9DjMzG+Y6bw1tbiQ85VlBc+9BARxbnXFhYLd50d3DMIHZI21ZVJwIw/z2UNn&#10;ipm2V97QZRsKESHsM1RQhtBkUvq8JIO+Zxvi6B2tMxiidIXUDq8RbmqZJslQGqw4LpTY0HtJ+Wn7&#10;bRQsXseL8/qFV/fNYU/7r8NpkLpEqafH9m0CIlAb/sN/7aVWkA5G/S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Id478kAAADeAAAADwAAAAAAAAAAAAAAAACYAgAA&#10;ZHJzL2Rvd25yZXYueG1sUEsFBgAAAAAEAAQA9QAAAI4DAAAAAA==&#10;" fillcolor="black" stroked="f"/>
                        <v:rect id="Rectangle 3326" o:spid="_x0000_s2645" style="position:absolute;left:37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ddM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oaQ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910yAAAAN4AAAAPAAAAAAAAAAAAAAAAAJgCAABk&#10;cnMvZG93bnJldi54bWxQSwUGAAAAAAQABAD1AAAAjQMAAAAA&#10;" fillcolor="black" stroked="f"/>
                        <v:rect id="Rectangle 3327" o:spid="_x0000_s2646" style="position:absolute;left:37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JBsUA&#10;AADeAAAADwAAAGRycy9kb3ducmV2LnhtbERPPW/CMBDdkfgP1iGxgUMoLU0xqFSqxIIElAG2Iz6S&#10;iPic2i6k/fV4QOr49L5ni9bU4krOV5YVjIYJCOLc6ooLBfuvz8EUhA/IGmvLpOCXPCzm3c4MM21v&#10;vKXrLhQihrDPUEEZQpNJ6fOSDPqhbYgjd7bOYIjQFVI7vMVwU8s0SZ6lwYpjQ4kNfZSUX3Y/RsHy&#10;dbr83jzx+m97OtLxcLpMUpco1e+1728gArXhX/xwr7SCdPIyjn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EkGxQAAAN4AAAAPAAAAAAAAAAAAAAAAAJgCAABkcnMv&#10;ZG93bnJldi54bWxQSwUGAAAAAAQABAD1AAAAigMAAAAA&#10;" fillcolor="black" stroked="f"/>
                        <v:rect id="Rectangle 3328" o:spid="_x0000_s2647" style="position:absolute;left:37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sn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lc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OydyAAAAN4AAAAPAAAAAAAAAAAAAAAAAJgCAABk&#10;cnMvZG93bnJldi54bWxQSwUGAAAAAAQABAD1AAAAjQMAAAAA&#10;" fillcolor="black" stroked="f"/>
                        <v:rect id="Rectangle 3329" o:spid="_x0000_s2648" style="position:absolute;left:37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2f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A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Nn3HAAAA3gAAAA8AAAAAAAAAAAAAAAAAmAIAAGRy&#10;cy9kb3ducmV2LnhtbFBLBQYAAAAABAAEAPUAAACMAwAAAAA=&#10;" fillcolor="black" stroked="f"/>
                        <v:rect id="Rectangle 3330" o:spid="_x0000_s2649" style="position:absolute;left:37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T5sgA&#10;AADeAAAADwAAAGRycy9kb3ducmV2LnhtbESPT2sCMRTE7wW/Q3hCbzXrolW3RqkFoReh/jno7bl5&#10;3V3cvGyTqFs/fSMUPA4z8xtmOm9NLS7kfGVZQb+XgCDOra64ULDbLl/GIHxA1lhbJgW/5GE+6zxN&#10;MdP2ymu6bEIhIoR9hgrKEJpMSp+XZND3bEMcvW/rDIYoXSG1w2uEm1qmSfIqDVYcF0ps6KOk/LQ5&#10;GwWLyXjx8zXg1W19PNBhfzwNU5co9dxt399ABGrDI/zf/tQK0uFo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aJPmyAAAAN4AAAAPAAAAAAAAAAAAAAAAAJgCAABk&#10;cnMvZG93bnJldi54bWxQSwUGAAAAAAQABAD1AAAAjQMAAAAA&#10;" fillcolor="black" stroked="f"/>
                        <v:rect id="Rectangle 3331" o:spid="_x0000_s2650" style="position:absolute;left:37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k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hl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2RyAAAAN4AAAAPAAAAAAAAAAAAAAAAAJgCAABk&#10;cnMvZG93bnJldi54bWxQSwUGAAAAAAQABAD1AAAAjQMAAAAA&#10;" fillcolor="black" stroked="f"/>
                        <v:rect id="Rectangle 3332" o:spid="_x0000_s2651" style="position:absolute;left:37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oC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eP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9qgKyAAAAN4AAAAPAAAAAAAAAAAAAAAAAJgCAABk&#10;cnMvZG93bnJldi54bWxQSwUGAAAAAAQABAD1AAAAjQMAAAAA&#10;" fillcolor="black" stroked="f"/>
                        <v:rect id="Rectangle 3333" o:spid="_x0000_s2652" style="position:absolute;left:37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wfsgA&#10;AADeAAAADwAAAGRycy9kb3ducmV2LnhtbESPQWvCQBSE7wX/w/IEb3XTEFuNrqJCoRehWg96e2Zf&#10;k2D2bdzdauqv7xYKPQ4z8w0zW3SmEVdyvras4GmYgCAurK65VLD/eH0cg/ABWWNjmRR8k4fFvPcw&#10;w1zbG2/puguliBD2OSqoQmhzKX1RkUE/tC1x9D6tMxiidKXUDm8RbhqZJsmzNFhzXKiwpXVFxXn3&#10;ZRSsJuPV5T3jzX17OtLxcDqPUpcoNeh3yymIQF34D/+137SCdPSS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HzB+yAAAAN4AAAAPAAAAAAAAAAAAAAAAAJgCAABk&#10;cnMvZG93bnJldi54bWxQSwUGAAAAAAQABAD1AAAAjQMAAAAA&#10;" fillcolor="black" stroked="f"/>
                        <v:rect id="Rectangle 3334" o:spid="_x0000_s2653" style="position:absolute;left:37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V5c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OV5ckAAADeAAAADwAAAAAAAAAAAAAAAACYAgAA&#10;ZHJzL2Rvd25yZXYueG1sUEsFBgAAAAAEAAQA9QAAAI4DAAAAAA==&#10;" fillcolor="black" stroked="f"/>
                        <v:rect id="Rectangle 3335" o:spid="_x0000_s2654" style="position:absolute;left:37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Lk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0M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QuSyAAAAN4AAAAPAAAAAAAAAAAAAAAAAJgCAABk&#10;cnMvZG93bnJldi54bWxQSwUGAAAAAAQABAD1AAAAjQMAAAAA&#10;" fillcolor="black" stroked="f"/>
                        <v:rect id="Rectangle 3336" o:spid="_x0000_s2655" style="position:absolute;left:37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2uCcgA&#10;AADeAAAADwAAAGRycy9kb3ducmV2LnhtbESPT2sCMRTE74V+h/CE3mrWxX/dGqUKghdBbQ/19ty8&#10;7i5uXtYk1dVPb4RCj8PM/IaZzFpTizM5X1lW0OsmIIhzqysuFHx9Ll/HIHxA1lhbJgVX8jCbPj9N&#10;MNP2wls670IhIoR9hgrKEJpMSp+XZNB3bUMcvR/rDIYoXSG1w0uEm1qmSTKUBiuOCyU2tCgpP+5+&#10;jYL523h+2vR5fdse9rT/PhwHqUuUeum0H+8gArXhP/zXXmkF6WDUH8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a4JyAAAAN4AAAAPAAAAAAAAAAAAAAAAAJgCAABk&#10;cnMvZG93bnJldi54bWxQSwUGAAAAAAQABAD1AAAAjQMAAAAA&#10;" fillcolor="black" stroked="f"/>
                        <v:rect id="Rectangle 3337" o:spid="_x0000_s2656" style="position:absolute;left:37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6e8UA&#10;AADeAAAADwAAAGRycy9kb3ducmV2LnhtbERPu27CMBTdK/UfrIvEVhwiKBAwqFRCYqlUHgNsl/iS&#10;RMTXqW0g7dfXAxLj0XnPFq2pxY2crywr6PcSEMS51RUXCva71dsYhA/IGmvLpOCXPCzmry8zzLS9&#10;84Zu21CIGMI+QwVlCE0mpc9LMuh7tiGO3Nk6gyFCV0jt8B7DTS3TJHmXBiuODSU29FlSftlejYLl&#10;ZLz8+R7w19/mdKTj4XQZpi5RqttpP6YgArXhKX6411pBOhw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jp7xQAAAN4AAAAPAAAAAAAAAAAAAAAAAJgCAABkcnMv&#10;ZG93bnJldi54bWxQSwUGAAAAAAQABAD1AAAAigMAAAAA&#10;" fillcolor="black" stroked="f"/>
                        <v:rect id="Rectangle 3338" o:spid="_x0000_s2657" style="position:absolute;left:37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6f4M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p/gyAAAAN4AAAAPAAAAAAAAAAAAAAAAAJgCAABk&#10;cnMvZG93bnJldi54bWxQSwUGAAAAAAQABAD1AAAAjQMAAAAA&#10;" fillcolor="black" stroked="f"/>
                        <v:rect id="Rectangle 3339" o:spid="_x0000_s2658" style="position:absolute;left:37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goMcA&#10;AADeAAAADwAAAGRycy9kb3ducmV2LnhtbESPzWrCQBSF94W+w3AL3dWJwViNjlKFQjeC2i7q7pq5&#10;JsHMnXRmqtGndxaCy8P545vOO9OIEzlfW1bQ7yUgiAuray4V/Hx/vo1A+ICssbFMCi7kYT57fppi&#10;ru2ZN3TahlLEEfY5KqhCaHMpfVGRQd+zLXH0DtYZDFG6UmqH5zhuGpkmyVAarDk+VNjSsqLiuP03&#10;Chbj0eJvPeDVdbPf0e53f8xSlyj1+tJ9TEAE6sIjfG9/aQVp9p5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oKDHAAAA3gAAAA8AAAAAAAAAAAAAAAAAmAIAAGRy&#10;cy9kb3ducmV2LnhtbFBLBQYAAAAABAAEAPUAAACMAwAAAAA=&#10;" fillcolor="black" stroked="f"/>
                        <v:rect id="Rectangle 3340" o:spid="_x0000_s2659" style="position:absolute;left:37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FO8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aS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QU7yAAAAN4AAAAPAAAAAAAAAAAAAAAAAJgCAABk&#10;cnMvZG93bnJldi54bWxQSwUGAAAAAAQABAD1AAAAjQMAAAAA&#10;" fillcolor="black" stroked="f"/>
                        <v:rect id="Rectangle 3341" o:spid="_x0000_s2660" style="position:absolute;left:37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bT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ObTMkAAADeAAAADwAAAAAAAAAAAAAAAACYAgAA&#10;ZHJzL2Rvd25yZXYueG1sUEsFBgAAAAAEAAQA9QAAAI4DAAAAAA==&#10;" fillcolor="black" stroked="f"/>
                        <v:rect id="Rectangle 3342" o:spid="_x0000_s2661" style="position:absolute;left:37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18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8g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8+18kAAADeAAAADwAAAAAAAAAAAAAAAACYAgAA&#10;ZHJzL2Rvd25yZXYueG1sUEsFBgAAAAAEAAQA9QAAAI4DAAAAAA==&#10;" fillcolor="black" stroked="f"/>
                        <v:rect id="Rectangle 3343" o:spid="_x0000_s2662" style="position:absolute;left:37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mo8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amo8kAAADeAAAADwAAAAAAAAAAAAAAAACYAgAA&#10;ZHJzL2Rvd25yZXYueG1sUEsFBgAAAAAEAAQA9QAAAI4DAAAAAA==&#10;" fillcolor="black" stroked="f"/>
                        <v:rect id="Rectangle 3344" o:spid="_x0000_s2663" style="position:absolute;left:37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DO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oDOMkAAADeAAAADwAAAAAAAAAAAAAAAACYAgAA&#10;ZHJzL2Rvd25yZXYueG1sUEsFBgAAAAAEAAQA9QAAAI4DAAAAAA==&#10;" fillcolor="black" stroked="f"/>
                        <v:rect id="Rectangle 3345" o:spid="_x0000_s2664" style="position:absolute;left:37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dT8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idT8kAAADeAAAADwAAAAAAAAAAAAAAAACYAgAA&#10;ZHJzL2Rvd25yZXYueG1sUEsFBgAAAAAEAAQA9QAAAI4DAAAAAA==&#10;" fillcolor="black" stroked="f"/>
                        <v:rect id="Rectangle 3346" o:spid="_x0000_s2665" style="position:absolute;left:37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41MgA&#10;AADeAAAADwAAAGRycy9kb3ducmV2LnhtbESPQWvCQBSE70L/w/IK3nRjaKpNXaUWBC+Fqj3U2zP7&#10;TILZt+nuqml/fVcQPA4z8w0znXemEWdyvrasYDRMQBAXVtdcKvjaLgcTED4ga2wsk4Jf8jCfPfSm&#10;mGt74TWdN6EUEcI+RwVVCG0upS8qMuiHtiWO3sE6gyFKV0rt8BLhppFpkjxLgzXHhQpbeq+oOG5O&#10;RsHiZbL4+Xzij7/1fke77/0xS12iVP+xe3sFEagL9/CtvdIK0myc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DjUyAAAAN4AAAAPAAAAAAAAAAAAAAAAAJgCAABk&#10;cnMvZG93bnJldi54bWxQSwUGAAAAAAQABAD1AAAAjQMAAAAA&#10;" fillcolor="black" stroked="f"/>
                        <v:rect id="Rectangle 3347" o:spid="_x0000_s2666" style="position:absolute;left:37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uspsUA&#10;AADeAAAADwAAAGRycy9kb3ducmV2LnhtbERPz2vCMBS+D/Y/hDfYbaYW67QaZQqDXQR1O8zbs3m2&#10;xealSzKt/vXmIHj8+H5P551pxImcry0r6PcSEMSF1TWXCn6+P99GIHxA1thYJgUX8jCfPT9NMdf2&#10;zBs6bUMpYgj7HBVUIbS5lL6oyKDv2ZY4cgfrDIYIXSm1w3MMN41Mk2QoDdYcGypsaVlRcdz+GwWL&#10;8Wjxtx7w6rrZ72j3uz9mqUuUen3pPiYgAnXhIb67v7SCNHvP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6ymxQAAAN4AAAAPAAAAAAAAAAAAAAAAAJgCAABkcnMv&#10;ZG93bnJldi54bWxQSwUGAAAAAAQABAD1AAAAigMAAAAA&#10;" fillcolor="black" stroked="f"/>
                        <v:rect id="Rectangle 3348" o:spid="_x0000_s2667" style="position:absolute;left:37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JPc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a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xwk9yAAAAN4AAAAPAAAAAAAAAAAAAAAAAJgCAABk&#10;cnMvZG93bnJldi54bWxQSwUGAAAAAAQABAD1AAAAjQMAAAAA&#10;" fillcolor="black" stroked="f"/>
                        <v:rect id="Rectangle 3349" o:spid="_x0000_s2668" style="position:absolute;left:37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qH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b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ah3HAAAA3gAAAA8AAAAAAAAAAAAAAAAAmAIAAGRy&#10;cy9kb3ducmV2LnhtbFBLBQYAAAAABAAEAPUAAACMAwAAAAA=&#10;" fillcolor="black" stroked="f"/>
                        <v:rect id="Rectangle 3350" o:spid="_x0000_s2669" style="position:absolute;left:37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PhsgA&#10;AADeAAAADwAAAGRycy9kb3ducmV2LnhtbESPT2sCMRTE7wW/Q3hCbzXrola3RqlCoReh/jno7bl5&#10;3V3cvGyTVFc/vREKPQ4z8xtmOm9NLc7kfGVZQb+XgCDOra64ULDbfryMQfiArLG2TAqu5GE+6zxN&#10;MdP2wms6b0IhIoR9hgrKEJpMSp+XZND3bEMcvW/rDIYoXSG1w0uEm1qmSTKSBiuOCyU2tCwpP21+&#10;jYLFZLz4+Rrw6rY+HuiwP56GqUuUeu62728gArXhP/zX/tQK0uH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3c+GyAAAAN4AAAAPAAAAAAAAAAAAAAAAAJgCAABk&#10;cnMvZG93bnJldi54bWxQSwUGAAAAAAQABAD1AAAAjQMAAAAA&#10;" fillcolor="black" stroked="f"/>
                        <v:rect id="Rectangle 3351" o:spid="_x0000_s2670" style="position:absolute;left:37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R8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8H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1HxyAAAAN4AAAAPAAAAAAAAAAAAAAAAAJgCAABk&#10;cnMvZG93bnJldi54bWxQSwUGAAAAAAQABAD1AAAAjQMAAAAA&#10;" fillcolor="black" stroked="f"/>
                        <v:rect id="Rectangle 3352" o:spid="_x0000_s2671" style="position:absolute;left:37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0askA&#10;AADeAAAADwAAAGRycy9kb3ducmV2LnhtbESPT2sCMRTE70K/Q3iF3jTbtf7papRaKHgR1Hqot+fm&#10;ubu4eVmTVFc/fVMo9DjMzG+Y6bw1tbiQ85VlBc+9BARxbnXFhYLd50d3DMIHZI21ZVJwIw/z2UNn&#10;ipm2V97QZRsKESHsM1RQhtBkUvq8JIO+Zxvi6B2tMxiidIXUDq8RbmqZJslQGqw4LpTY0HtJ+Wn7&#10;bRQsXseL8/qFV/fNYU/7r8NpkLpEqafH9m0CIlAb/sN/7aVWkA5Gw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0P0askAAADeAAAADwAAAAAAAAAAAAAAAACYAgAA&#10;ZHJzL2Rvd25yZXYueG1sUEsFBgAAAAAEAAQA9QAAAI4DAAAAAA==&#10;" fillcolor="black" stroked="f"/>
                        <v:rect id="Rectangle 3353" o:spid="_x0000_s2672" style="position:absolute;left:37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sH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2M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mweyAAAAN4AAAAPAAAAAAAAAAAAAAAAAJgCAABk&#10;cnMvZG93bnJldi54bWxQSwUGAAAAAAQABAD1AAAAjQMAAAAA&#10;" fillcolor="black" stroked="f"/>
                        <v:rect id="Rectangle 3354" o:spid="_x0000_s2673" style="position:absolute;left:3772;top: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h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JhckAAADeAAAADwAAAAAAAAAAAAAAAACYAgAA&#10;ZHJzL2Rvd25yZXYueG1sUEsFBgAAAAAEAAQA9QAAAI4DAAAAAA==&#10;" fillcolor="black" stroked="f"/>
                        <v:rect id="Rectangle 3355" o:spid="_x0000_s2674" style="position:absolute;left:3772;top: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X8sgA&#10;AADeAAAADwAAAGRycy9kb3ducmV2LnhtbESPQWvCQBSE7wX/w/KE3uqmQVObukoVCr0Ianuot2f2&#10;NQlm36a7W43+elcQPA4z8w0zmXWmEQdyvras4HmQgCAurK65VPD99fE0BuEDssbGMik4kYfZtPcw&#10;wVzbI6/psAmliBD2OSqoQmhzKX1RkUE/sC1x9H6tMxiidKXUDo8RbhqZJkkmDdYcFypsaVFRsd/8&#10;GwXz1/H8bzXk5Xm929L2Z7cfpS5R6rHfvb+BCNSFe/jW/tQK0tFL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FfyyAAAAN4AAAAPAAAAAAAAAAAAAAAAAJgCAABk&#10;cnMvZG93bnJldi54bWxQSwUGAAAAAAQABAD1AAAAjQMAAAAA&#10;" fillcolor="black" stroked="f"/>
                        <v:rect id="Rectangle 3356" o:spid="_x0000_s2675" style="position:absolute;left:3772;top:6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ya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QZT+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PJpyAAAAN4AAAAPAAAAAAAAAAAAAAAAAJgCAABk&#10;cnMvZG93bnJldi54bWxQSwUGAAAAAAQABAD1AAAAjQMAAAAA&#10;" fillcolor="black" stroked="f"/>
                        <v:rect id="Rectangle 3357" o:spid="_x0000_s2676" style="position:absolute;left:3772;top:6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dmG8YA&#10;AADeAAAADwAAAGRycy9kb3ducmV2LnhtbERPu27CMBTdK/EP1kXqVhyi8kpxEFSq1KUS0A6wXeLb&#10;JEp8ndoupP16PCAxHp33ctWbVpzJ+dqygvEoAUFcWF1zqeDr8+1pDsIHZI2tZVLwRx5W+eBhiZm2&#10;F97ReR9KEUPYZ6igCqHLpPRFRQb9yHbEkfu2zmCI0JVSO7zEcNPKNEmm0mDNsaHCjl4rKpr9r1Gw&#10;Wcw3P9tn/vjfnY50PJyaSeoSpR6H/foFRKA+3MU397tWkE5m0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dmG8YAAADeAAAADwAAAAAAAAAAAAAAAACYAgAAZHJz&#10;L2Rvd25yZXYueG1sUEsFBgAAAAAEAAQA9QAAAIsDAAAAAA==&#10;" fillcolor="black" stroked="f"/>
                        <v:rect id="Rectangle 3358" o:spid="_x0000_s2677" style="position:absolute;left:3772;top:6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Dg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q8OAyAAAAN4AAAAPAAAAAAAAAAAAAAAAAJgCAABk&#10;cnMvZG93bnJldi54bWxQSwUGAAAAAAQABAD1AAAAjQMAAAAA&#10;" fillcolor="black" stroked="f"/>
                        <v:rect id="Rectangle 3359" o:spid="_x0000_s2678" style="position:absolute;left:3772;top: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8wMYA&#10;AADeAAAADwAAAGRycy9kb3ducmV2LnhtbESPy2rCQBSG9wXfYThCd3XS4DU6igqCm4LaLurumDlN&#10;gpkzcWaqqU/vLIQuf/4b32zRmlpcyfnKsoL3XgKCOLe64kLB1+fmbQzCB2SNtWVS8EceFvPOywwz&#10;bW+8p+shFCKOsM9QQRlCk0np85IM+p5tiKP3Y53BEKUrpHZ4i+OmlmmSDKXBiuNDiQ2tS8rPh1+j&#10;YDUZry67Pn/c96cjHb9P50HqEqVeu+1yCiJQG/7Dz/ZWK0gHo1EEiDg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j8wMYAAADeAAAADwAAAAAAAAAAAAAAAACYAgAAZHJz&#10;L2Rvd25yZXYueG1sUEsFBgAAAAAEAAQA9QAAAIsDAAAAAA==&#10;" fillcolor="black" stroked="f"/>
                        <v:rect id="Rectangle 3360" o:spid="_x0000_s2679" style="position:absolute;left:3772;top: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ZW8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FlbyAAAAN4AAAAPAAAAAAAAAAAAAAAAAJgCAABk&#10;cnMvZG93bnJldi54bWxQSwUGAAAAAAQABAD1AAAAjQMAAAAA&#10;" fillcolor="black" stroked="f"/>
                        <v:rect id="Rectangle 3361" o:spid="_x0000_s2680" style="position:absolute;left:3772;top:6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HL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1scsyAAAAN4AAAAPAAAAAAAAAAAAAAAAAJgCAABk&#10;cnMvZG93bnJldi54bWxQSwUGAAAAAAQABAD1AAAAjQMAAAAA&#10;" fillcolor="black" stroked="f"/>
                        <v:rect id="Rectangle 3362" o:spid="_x0000_s2681" style="position:absolute;left:3772;top:6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it8gA&#10;AADeAAAADwAAAGRycy9kb3ducmV2LnhtbESPQWsCMRSE74L/ITyhN812W6vdGqUKQi+C2h7q7bl5&#10;3V3cvGyTqKu/3giFHoeZ+YaZzFpTixM5X1lW8DhIQBDnVldcKPj6XPbHIHxA1lhbJgUX8jCbdjsT&#10;zLQ984ZO21CICGGfoYIyhCaT0uclGfQD2xBH78c6gyFKV0jt8BzhppZpkrxIgxXHhRIbWpSUH7ZH&#10;o2D+Op7/rp95dd3sd7T73h+GqUuUeui1728gArXhP/zX/tAK0uFo9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mK3yAAAAN4AAAAPAAAAAAAAAAAAAAAAAJgCAABk&#10;cnMvZG93bnJldi54bWxQSwUGAAAAAAQABAD1AAAAjQMAAAAA&#10;" fillcolor="black" stroked="f"/>
                        <v:rect id="Rectangle 3363" o:spid="_x0000_s2682" style="position:absolute;left:3772;top:6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6w8gA&#10;AADeAAAADwAAAGRycy9kb3ducmV2LnhtbESPT2sCMRTE74V+h/CE3mrWxX/dGqUKghdBbQ/19ty8&#10;7i5uXtYk1dVPb4RCj8PM/IaZzFpTizM5X1lW0OsmIIhzqysuFHx9Ll/HIHxA1lhbJgVX8jCbPj9N&#10;MNP2wls670IhIoR9hgrKEJpMSp+XZNB3bUMcvR/rDIYoXSG1w0uEm1qmSTKUBiuOCyU2tCgpP+5+&#10;jYL523h+2vR5fdse9rT/PhwHqUuUeum0H+8gArXhP/zXXmkF6WA06sP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rDyAAAAN4AAAAPAAAAAAAAAAAAAAAAAJgCAABk&#10;cnMvZG93bnJldi54bWxQSwUGAAAAAAQABAD1AAAAjQMAAAAA&#10;" fillcolor="black" stroked="f"/>
                        <v:rect id="Rectangle 3364" o:spid="_x0000_s2683" style="position:absolute;left:3772;top: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fWMgA&#10;AADeAAAADwAAAGRycy9kb3ducmV2LnhtbESPQWvCQBSE70L/w/IK3nRjaKpNXaUWBC+Fqj3U2zP7&#10;TILZt+nuqml/fVcQPA4z8w0znXemEWdyvrasYDRMQBAXVtdcKvjaLgcTED4ga2wsk4Jf8jCfPfSm&#10;mGt74TWdN6EUEcI+RwVVCG0upS8qMuiHtiWO3sE6gyFKV0rt8BLhppFpkjxLgzXHhQpbeq+oOG5O&#10;RsHiZbL4+Xzij7/1fke77/0xS12iVP+xe3sFEagL9/CtvdIK0mw8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9YyAAAAN4AAAAPAAAAAAAAAAAAAAAAAJgCAABk&#10;cnMvZG93bnJldi54bWxQSwUGAAAAAAQABAD1AAAAjQMAAAAA&#10;" fillcolor="black" stroked="f"/>
                        <v:rect id="Rectangle 3365" o:spid="_x0000_s2684" style="position:absolute;left:3772;top: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3BL8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ZjOF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7cEvyAAAAN4AAAAPAAAAAAAAAAAAAAAAAJgCAABk&#10;cnMvZG93bnJldi54bWxQSwUGAAAAAAQABAD1AAAAjQMAAAAA&#10;" fillcolor="black" stroked="f"/>
                        <v:rect id="Rectangle 3366" o:spid="_x0000_s2685" style="position:absolute;left:3772;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ktMgA&#10;AADeAAAADwAAAGRycy9kb3ducmV2LnhtbESPQWvCQBSE7wX/w/KE3uqmoTYaXaUWCr0I1XrQ2zP7&#10;mgSzb9PdrUZ/vSsIPQ4z8w0znXemEUdyvras4HmQgCAurK65VLD5/ngagfABWWNjmRScycN81nuY&#10;Yq7tiVd0XIdSRAj7HBVUIbS5lL6oyKAf2JY4ej/WGQxRulJqh6cIN41Mk+RVGqw5LlTY0ntFxWH9&#10;ZxQsxqPF79cLLy+r/Y522/1hmLpEqcd+9zYBEagL/+F7+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WS0yAAAAN4AAAAPAAAAAAAAAAAAAAAAAJgCAABk&#10;cnMvZG93bnJldi54bWxQSwUGAAAAAAQABAD1AAAAjQMAAAAA&#10;" fillcolor="black" stroked="f"/>
                        <v:rect id="Rectangle 3367" o:spid="_x0000_s2686" style="position:absolute;left:3772;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wxsUA&#10;AADeAAAADwAAAGRycy9kb3ducmV2LnhtbERPu27CMBTdK/EP1kXqVpxGPAMGARISSyWgHcp2iW+T&#10;iPg62C6kfD0ekDoenfds0ZpaXMn5yrKC914Cgji3uuJCwdfn5m0MwgdkjbVlUvBHHhbzzssMM21v&#10;vKfrIRQihrDPUEEZQpNJ6fOSDPqebYgj92OdwRChK6R2eIvhppZpkgylwYpjQ4kNrUvKz4dfo2A1&#10;Ga8uuz5/3PenIx2/T+dB6hKlXrvtcgoiUBv+xU/3VitIB6NR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vDGxQAAAN4AAAAPAAAAAAAAAAAAAAAAAJgCAABkcnMv&#10;ZG93bnJldi54bWxQSwUGAAAAAAQABAD1AAAAigMAAAAA&#10;" fillcolor="black" stroked="f"/>
                        <v:rect id="Rectangle 3368" o:spid="_x0000_s2687" style="position:absolute;left:3772;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VXc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VdyAAAAN4AAAAPAAAAAAAAAAAAAAAAAJgCAABk&#10;cnMvZG93bnJldi54bWxQSwUGAAAAAAQABAD1AAAAjQMAAAAA&#10;" fillcolor="black" stroked="f"/>
                        <v:rect id="Rectangle 3369" o:spid="_x0000_s2688" style="position:absolute;left:3772;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2M58cA&#10;AADeAAAADwAAAGRycy9kb3ducmV2LnhtbESPy2rCQBSG9wXfYTiCuzox1Bqjo2ih0E2hXha6O2aO&#10;STBzJs6MmvbpO4tClz//jW++7Ewj7uR8bVnBaJiAIC6srrlUsN+9P2cgfEDW2FgmBd/kYbnoPc0x&#10;1/bBG7pvQyniCPscFVQhtLmUvqjIoB/aljh6Z+sMhihdKbXDRxw3jUyT5FUarDk+VNjSW0XFZXsz&#10;CtbTbH39euHPn83pSMfD6TJOXaLUoN+tZiACdeE//Nf+0ArS8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jOfHAAAA3gAAAA8AAAAAAAAAAAAAAAAAmAIAAGRy&#10;cy9kb3ducmV2LnhtbFBLBQYAAAAABAAEAPUAAACMAwAAAAA=&#10;" fillcolor="black" stroked="f"/>
                        <v:rect id="Rectangle 3370" o:spid="_x0000_s2689" style="position:absolute;left:3772;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pfMkA&#10;AADeAAAADwAAAGRycy9kb3ducmV2LnhtbESPT2vCQBTE74LfYXmCN90Y/JOmrqKFQi+Fqj3U2zP7&#10;TILZt+nuVtN++m5B6HGYmd8wy3VnGnEl52vLCibjBARxYXXNpYL3w/MoA+EDssbGMin4Jg/rVb+3&#10;xFzbG+/oug+liBD2OSqoQmhzKX1RkUE/ti1x9M7WGQxRulJqh7cIN41Mk2QuDdYcFyps6ami4rL/&#10;Mgq2D9n2823Krz+705GOH6fLLHWJUsNBt3kEEagL/+F7+0UrSGeL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EpfMkAAADeAAAADwAAAAAAAAAAAAAAAACYAgAA&#10;ZHJzL2Rvd25yZXYueG1sUEsFBgAAAAAEAAQA9QAAAI4DAAAAAA==&#10;" fillcolor="black" stroked="f"/>
                        <v:rect id="Rectangle 3371" o:spid="_x0000_s2690" style="position:absolute;left:3772;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3C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XCU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7cLyAAAAN4AAAAPAAAAAAAAAAAAAAAAAJgCAABk&#10;cnMvZG93bnJldi54bWxQSwUGAAAAAAQABAD1AAAAjQMAAAAA&#10;" fillcolor="black" stroked="f"/>
                        <v:rect id="Rectangle 3372" o:spid="_x0000_s2691" style="position:absolute;left:3772;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SkMkA&#10;AADeAAAADwAAAGRycy9kb3ducmV2LnhtbESPQWvCQBSE7wX/w/KE3urGtNoYXUULhV6Eanuot2f2&#10;mQSzb+PuVlN/fbdQ8DjMzDfMbNGZRpzJ+dqyguEgAUFcWF1zqeDz4/UhA+EDssbGMin4IQ+Lee9u&#10;hrm2F97QeRtKESHsc1RQhdDmUvqiIoN+YFvi6B2sMxiidKXUDi8RbhqZJslYGqw5LlTY0ktFxXH7&#10;bRSsJtnq9P7E6+tmv6Pd1/44Sl2i1H2/W05BBOrCLfzfftMK0tFz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8SkMkAAADeAAAADwAAAAAAAAAAAAAAAACYAgAA&#10;ZHJzL2Rvd25yZXYueG1sUEsFBgAAAAAEAAQA9QAAAI4DAAAAAA==&#10;" fillcolor="black" stroked="f"/>
                        <v:rect id="Rectangle 3373" o:spid="_x0000_s2692" style="position:absolute;left:3772;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K5MgA&#10;AADeAAAADwAAAGRycy9kb3ducmV2LnhtbESPQWvCQBSE74L/YXlCb7pp0DZGV9FCoZdCtR709sy+&#10;JsHs27i71bS/visUPA4z8w0zX3amERdyvras4HGUgCAurK65VLD7fB1mIHxA1thYJgU/5GG56Pfm&#10;mGt75Q1dtqEUEcI+RwVVCG0upS8qMuhHtiWO3pd1BkOUrpTa4TXCTSPTJHmSBmuOCxW29FJRcdp+&#10;GwXrabY+f4z5/XdzPNBhfzxNUpco9TDoVjMQgbpwD/+337SCdPK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porkyAAAAN4AAAAPAAAAAAAAAAAAAAAAAJgCAABk&#10;cnMvZG93bnJldi54bWxQSwUGAAAAAAQABAD1AAAAjQMAAAAA&#10;" fillcolor="black" stroked="f"/>
                        <v:rect id="Rectangle 3374" o:spid="_x0000_s2693" style="position:absolute;left:3772;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f8gA&#10;AADeAAAADwAAAGRycy9kb3ducmV2LnhtbESPQWvCQBSE74X+h+UVvNVNg6kxdZVaEHoRqu1Bb8/s&#10;axLMvk13V0399V2h4HGYmW+Y6bw3rTiR841lBU/DBARxaXXDlYKvz+VjDsIHZI2tZVLwSx7ms/u7&#10;KRbannlNp02oRISwL1BBHUJXSOnLmgz6oe2Io/dtncEQpaukdniOcNPKNEmepcGG40KNHb3VVB42&#10;R6NgMckXPx8jXl3W+x3ttvtDlrpEqcFD//oCIlAfbuH/9rtWkGb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6i9/yAAAAN4AAAAPAAAAAAAAAAAAAAAAAJgCAABk&#10;cnMvZG93bnJldi54bWxQSwUGAAAAAAQABAD1AAAAjQMAAAAA&#10;" fillcolor="black" stroked="f"/>
                        <v:rect id="Rectangle 3375" o:spid="_x0000_s2694" style="position:absolute;left:3772;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xCM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egl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OLEIyAAAAN4AAAAPAAAAAAAAAAAAAAAAAJgCAABk&#10;cnMvZG93bnJldi54bWxQSwUGAAAAAAQABAD1AAAAjQMAAAAA&#10;" fillcolor="black" stroked="f"/>
                        <v:rect id="Rectangle 3376" o:spid="_x0000_s2695" style="position:absolute;left:3772;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Uk8gA&#10;AADeAAAADwAAAGRycy9kb3ducmV2LnhtbESPQWvCQBSE74L/YXlCb7pp0JqmrlKFQi9CtT3U2zP7&#10;mgSzb9PdrUZ/vSsIPQ4z8w0zW3SmEUdyvras4HGUgCAurK65VPD1+TbMQPiArLGxTArO5GEx7/dm&#10;mGt74g0dt6EUEcI+RwVVCG0upS8qMuhHtiWO3o91BkOUrpTa4SnCTSPTJHmSBmuOCxW2tKqoOGz/&#10;jILlc7b8/Rjz+rLZ72j3vT9MUpco9TDoXl9ABOrCf/jeftcK0sk0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BSTyAAAAN4AAAAPAAAAAAAAAAAAAAAAAJgCAABk&#10;cnMvZG93bnJldi54bWxQSwUGAAAAAAQABAD1AAAAjQMAAAAA&#10;" fillcolor="black" stroked="f"/>
                        <v:rect id="Rectangle 3377" o:spid="_x0000_s2696" style="position:absolute;left:3772;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A4cUA&#10;AADeAAAADwAAAGRycy9kb3ducmV2LnhtbERPu27CMBTdK/EP1kViKw5RKSFgEFSq1KVSeQywXeJL&#10;EhFfB9tA2q+vh0odj857vuxMI+7kfG1ZwWiYgCAurK65VLDfvT9nIHxA1thYJgXf5GG56D3NMdf2&#10;wRu6b0MpYgj7HBVUIbS5lL6oyKAf2pY4cmfrDIYIXSm1w0cMN41Mk+RVGqw5NlTY0ltFxWV7MwrW&#10;02x9/Xrhz5/N6UjHw+kyTl2i1KDfrWYgAnXhX/zn/tAK0vE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64DhxQAAAN4AAAAPAAAAAAAAAAAAAAAAAJgCAABkcnMv&#10;ZG93bnJldi54bWxQSwUGAAAAAAQABAD1AAAAigMAAAAA&#10;" fillcolor="black" stroked="f"/>
                        <v:rect id="Rectangle 3378" o:spid="_x0000_s2697" style="position:absolute;left:37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le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Py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yV6yAAAAN4AAAAPAAAAAAAAAAAAAAAAAJgCAABk&#10;cnMvZG93bnJldi54bWxQSwUGAAAAAAQABAD1AAAAjQMAAAAA&#10;" fillcolor="black" stroked="f"/>
                        <v:rect id="Rectangle 3379" o:spid="_x0000_s2698" style="position:absolute;left:3772;top:8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aOscA&#10;AADeAAAADwAAAGRycy9kb3ducmV2LnhtbESPzWoCMRSF9wXfIVzBXc100KqjUVQQ3BSq7UJ318nt&#10;zODkZkyiTvv0zUJweTh/fLNFa2pxI+crywre+gkI4tzqigsF31+b1zEIH5A11pZJwS95WMw7LzPM&#10;tL3zjm77UIg4wj5DBWUITSalz0sy6Pu2IY7ej3UGQ5SukNrhPY6bWqZJ8i4NVhwfSmxoXVJ+3l+N&#10;gtVkvLp8Dvjjb3c60vFwOg9TlyjV67bLKYhAbXiGH+2tVpAOR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GjrHAAAA3gAAAA8AAAAAAAAAAAAAAAAAmAIAAGRy&#10;cy9kb3ducmV2LnhtbFBLBQYAAAAABAAEAPUAAACMAwAAAAA=&#10;" fillcolor="black" stroked="f"/>
                        <v:rect id="Rectangle 3380" o:spid="_x0000_s2699" style="position:absolute;left:3772;top:8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o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Fo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L+hyAAAAN4AAAAPAAAAAAAAAAAAAAAAAJgCAABk&#10;cnMvZG93bnJldi54bWxQSwUGAAAAAAQABAD1AAAAjQMAAAAA&#10;" fillcolor="black" stroked="f"/>
                        <v:rect id="Rectangle 3381" o:spid="_x0000_s2700" style="position:absolute;left:3772;top:8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1sgA&#10;AADeAAAADwAAAGRycy9kb3ducmV2LnhtbESPzWsCMRTE7wX/h/AEbzXr4udqFC0UeinUj4Penpvn&#10;7uLmZZukuu1f3xSEHoeZ+Q2zWLWmFjdyvrKsYNBPQBDnVldcKDjsX5+nIHxA1lhbJgXf5GG17Dwt&#10;MNP2zlu67UIhIoR9hgrKEJpMSp+XZND3bUMcvYt1BkOUrpDa4T3CTS3TJBlLgxXHhRIbeikpv+6+&#10;jILNbLr5/Bjy+8/2fKLT8XwdpS5Rqtdt13MQgdrwH36037SCdDSZ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2iHWyAAAAN4AAAAPAAAAAAAAAAAAAAAAAJgCAABk&#10;cnMvZG93bnJldi54bWxQSwUGAAAAAAQABAD1AAAAjQMAAAAA&#10;" fillcolor="black" stroked="f"/>
                        <v:rect id="Rectangle 3382" o:spid="_x0000_s2701" style="position:absolute;left:3772;top:8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ET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l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loRNyAAAAN4AAAAPAAAAAAAAAAAAAAAAAJgCAABk&#10;cnMvZG93bnJldi54bWxQSwUGAAAAAAQABAD1AAAAjQMAAAAA&#10;" fillcolor="black" stroked="f"/>
                        <v:rect id="Rectangle 3383" o:spid="_x0000_s2702" style="position:absolute;left:3772;top:8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cO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fxw5yAAAAN4AAAAPAAAAAAAAAAAAAAAAAJgCAABk&#10;cnMvZG93bnJldi54bWxQSwUGAAAAAAQABAD1AAAAjQMAAAAA&#10;" fillcolor="black" stroked="f"/>
                        <v:rect id="Rectangle 3384" o:spid="_x0000_s2703" style="position:absolute;left:3772;top:8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5os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Yy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M7miyAAAAN4AAAAPAAAAAAAAAAAAAAAAAJgCAABk&#10;cnMvZG93bnJldi54bWxQSwUGAAAAAAQABAD1AAAAjQMAAAAA&#10;" fillcolor="black" stroked="f"/>
                        <v:rect id="Rectangle 3385" o:spid="_x0000_s2704" style="position:absolute;left:3772;top:8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1c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SfVyAAAAN4AAAAPAAAAAAAAAAAAAAAAAJgCAABk&#10;cnMvZG93bnJldi54bWxQSwUGAAAAAAQABAD1AAAAjQMAAAAA&#10;" fillcolor="black" stroked="f"/>
                        <v:rect id="Rectangle 3386" o:spid="_x0000_s2705" style="position:absolute;left:3772;top:9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CTs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YJOyAAAAN4AAAAPAAAAAAAAAAAAAAAAAJgCAABk&#10;cnMvZG93bnJldi54bWxQSwUGAAAAAAQABAD1AAAAjQMAAAAA&#10;" fillcolor="black" stroked="f"/>
                        <v:rect id="Rectangle 3387" o:spid="_x0000_s2706" style="position:absolute;left:3772;top:9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WPMUA&#10;AADeAAAADwAAAGRycy9kb3ducmV2LnhtbERPz2vCMBS+D/wfwhO8zXRFp1ajqCB4GUy3g96ezVtb&#10;bF5qErXbX78cBI8f3+/ZojW1uJHzlWUFb/0EBHFudcWFgu+vzesYhA/IGmvLpOCXPCzmnZcZZtre&#10;eUe3fShEDGGfoYIyhCaT0uclGfR92xBH7sc6gyFCV0jt8B7DTS3TJHmXBiuODSU2tC4pP++vRsFq&#10;Ml5dPgf88bc7Hel4OJ2HqUuU6nXb5RREoDY8xQ/3VitIh6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hY8xQAAAN4AAAAPAAAAAAAAAAAAAAAAAJgCAABkcnMv&#10;ZG93bnJldi54bWxQSwUGAAAAAAQABAD1AAAAigMAAAAA&#10;" fillcolor="black" stroked="f"/>
                        <v:rect id="Rectangle 3388" o:spid="_x0000_s2707" style="position:absolute;left:3772;top:9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6zp8gA&#10;AADeAAAADwAAAGRycy9kb3ducmV2LnhtbESPT2vCQBTE74LfYXmCN90Y/JfUVbRQ6KVQtYd6e2Zf&#10;k2D2bbq71bSfvlsQehxm5jfMatOZRlzJ+dqygsk4AUFcWF1zqeDt+DRagvABWWNjmRR8k4fNut9b&#10;Ya7tjfd0PYRSRAj7HBVUIbS5lL6oyKAf25Y4eh/WGQxRulJqh7cIN41Mk2QuDdYcFyps6bGi4nL4&#10;Mgp22XL3+Trll5/9+USn9/NllrpEqeGg2z6ACNSF//C9/awVpLNF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frOnyAAAAN4AAAAPAAAAAAAAAAAAAAAAAJgCAABk&#10;cnMvZG93bnJldi54bWxQSwUGAAAAAAQABAD1AAAAjQMAAAAA&#10;" fillcolor="black" stroked="f"/>
                        <v:rect id="Rectangle 3389" o:spid="_x0000_s2708" style="position:absolute;left:3772;top:9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b68cA&#10;AADeAAAADwAAAGRycy9kb3ducmV2LnhtbESPzWoCMRSF90LfIVyhO00cahlHo9RCwY1QbRe6u06u&#10;M4OTm2mS6rRP3ywKLg/nj2+x6m0rruRD41jDZKxAEJfONFxp+Px4G+UgQkQ22DomDT8UYLV8GCyw&#10;MO7GO7ruYyXSCIcCNdQxdoWUoazJYhi7jjh5Z+ctxiR9JY3HWxq3rcyUepYWG04PNXb0WlN52X9b&#10;DetZvv56f+Lt7+50pOPhdJlmXmn9OOxf5iAi9fEe/m9v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6G+vHAAAA3gAAAA8AAAAAAAAAAAAAAAAAmAIAAGRy&#10;cy9kb3ducmV2LnhtbFBLBQYAAAAABAAEAPUAAACMAwAAAAA=&#10;" fillcolor="black" stroked="f"/>
                        <v:rect id="Rectangle 3390" o:spid="_x0000_s2709" style="position:absolute;left:3772;top:9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cMgA&#10;AADeAAAADwAAAGRycy9kb3ducmV2LnhtbESPT2sCMRTE74V+h/AKvdXERcu6GqUWhF4K/umh3p6b&#10;193Fzcs2SXXbT98IgsdhZn7DzBa9bcWJfGgcaxgOFAji0pmGKw0fu9VTDiJEZIOtY9LwSwEW8/u7&#10;GRbGnXlDp22sRIJwKFBDHWNXSBnKmiyGgeuIk/flvMWYpK+k8XhOcNvKTKlnabHhtFBjR681lcft&#10;j9WwnOTL7/WI3/82hz3tPw/HceaV1o8P/csURKQ+3sLX9pvRkI1zNY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r5wyAAAAN4AAAAPAAAAAAAAAAAAAAAAAJgCAABk&#10;cnMvZG93bnJldi54bWxQSwUGAAAAAAQABAD1AAAAjQMAAAAA&#10;" fillcolor="black" stroked="f"/>
                        <v:rect id="Rectangle 3391" o:spid="_x0000_s2710" style="position:absolute;left:3772;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gB8gA&#10;AADeAAAADwAAAGRycy9kb3ducmV2LnhtbESPQWsCMRSE74X+h/AEbzVx0bKuRqkFoZdCtT3o7bl5&#10;7i5uXrZJ1G1/fVMo9DjMzDfMYtXbVlzJh8axhvFIgSAunWm40vDxvnnIQYSIbLB1TBq+KMBqeX+3&#10;wMK4G2/puouVSBAOBWqoY+wKKUNZk8Uwch1x8k7OW4xJ+koaj7cEt63MlHqUFhtOCzV29FxTed5d&#10;rIb1LF9/vk349Xt7PNBhfzxP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ZCAHyAAAAN4AAAAPAAAAAAAAAAAAAAAAAJgCAABk&#10;cnMvZG93bnJldi54bWxQSwUGAAAAAAQABAD1AAAAjQMAAAAA&#10;" fillcolor="black" stroked="f"/>
                        <v:rect id="Rectangle 3392" o:spid="_x0000_s2711" style="position:absolute;left:3772;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FnMgA&#10;AADeAAAADwAAAGRycy9kb3ducmV2LnhtbESPQUvDQBSE74L/YXmCN7trbCTGbostCL0INnqwt9fs&#10;MwnNvk131zb6692C4HGYmW+Y2WK0vTiSD51jDbcTBYK4dqbjRsP72/NNASJEZIO9Y9LwTQEW88uL&#10;GZbGnXhDxyo2IkE4lKihjXEopQx1SxbDxA3Eyft03mJM0jfSeDwluO1lptS9tNhxWmhxoFVL9b76&#10;shqWD8Xy8Drll5/Nbkvbj90+z7zS+vpqfHoEEWmM/+G/9tpoyPJC3c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IWcyAAAAN4AAAAPAAAAAAAAAAAAAAAAAJgCAABk&#10;cnMvZG93bnJldi54bWxQSwUGAAAAAAQABAD1AAAAjQMAAAAA&#10;" fillcolor="black" stroked="f"/>
                        <v:rect id="Rectangle 3393" o:spid="_x0000_s2712" style="position:absolute;left:3772;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d6MgA&#10;AADeAAAADwAAAGRycy9kb3ducmV2LnhtbESPQWsCMRSE7wX/Q3iCt5p00bLdGkULBS9CtT3U23Pz&#10;uru4eVmTqNv++qYg9DjMzDfMbNHbVlzIh8axhoexAkFcOtNwpeHj/fU+BxEissHWMWn4pgCL+eBu&#10;hoVxV97SZRcrkSAcCtRQx9gVUoayJoth7Dri5H05bzEm6StpPF4T3LYyU+pRWmw4LdTY0UtN5XF3&#10;thpWT/nq9Dbhzc/2sKf95+E4zb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3oyAAAAN4AAAAPAAAAAAAAAAAAAAAAAJgCAABk&#10;cnMvZG93bnJldi54bWxQSwUGAAAAAAQABAD1AAAAjQMAAAAA&#10;" fillcolor="black" stroked="f"/>
                        <v:rect id="Rectangle 3394" o:spid="_x0000_s2713" style="position:absolute;left:3772;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24c8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sLl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bhzyAAAAN4AAAAPAAAAAAAAAAAAAAAAAJgCAABk&#10;cnMvZG93bnJldi54bWxQSwUGAAAAAAQABAD1AAAAjQMAAAAA&#10;" fillcolor="black" stroked="f"/>
                        <v:rect id="Rectangle 3395" o:spid="_x0000_s2714" style="position:absolute;left:3772;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8mB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Fm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yYEyAAAAN4AAAAPAAAAAAAAAAAAAAAAAJgCAABk&#10;cnMvZG93bnJldi54bWxQSwUGAAAAAAQABAD1AAAAjQMAAAAA&#10;" fillcolor="black" stroked="f"/>
                        <v:rect id="Rectangle 3396" o:spid="_x0000_s2715" style="position:absolute;left:3772;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Dn8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Feo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4OfyAAAAN4AAAAPAAAAAAAAAAAAAAAAAJgCAABk&#10;cnMvZG93bnJldi54bWxQSwUGAAAAAAQABAD1AAAAjQMAAAAA&#10;" fillcolor="black" stroked="f"/>
                        <v:rect id="Rectangle 3397" o:spid="_x0000_s2716" style="position:absolute;left:3772;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7cUA&#10;AADeAAAADwAAAGRycy9kb3ducmV2LnhtbERPz2vCMBS+C/sfwhN208QyR61GmYOBF2G6HfT2bJ5t&#10;sXnpkky7/fXLYeDx4/u9WPW2FVfyoXGsYTJWIIhLZxquNHx+vI1yECEiG2wdk4YfCrBaPgwWWBh3&#10;4x1d97ESKYRDgRrqGLtCylDWZDGMXUecuLPzFmOCvpLG4y2F21ZmSj1Liw2nhho7eq2pvOy/rYb1&#10;LF9/vT/x9nd3OtLxcLpMM6+0fhz2L3MQkfp4F/+7N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ftxQAAAN4AAAAPAAAAAAAAAAAAAAAAAJgCAABkcnMv&#10;ZG93bnJldi54bWxQSwUGAAAAAAQABAD1AAAAigMAAAAA&#10;" fillcolor="black" stroked="f"/>
                        <v:rect id="Rectangle 3398" o:spid="_x0000_s2717" style="position:absolute;left:3772;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ydsgA&#10;AADeAAAADwAAAGRycy9kb3ducmV2LnhtbESPQWsCMRSE74X+h/AKvdWki5Z1NUotCL0U1PZQb8/N&#10;c3dx87JNUl399Y0g9DjMzDfMdN7bVhzJh8axhueBAkFcOtNwpeHrc/mUgwgR2WDrmDScKcB8dn83&#10;xcK4E6/puImVSBAOBWqoY+wKKUNZk8UwcB1x8vbOW4xJ+koaj6cEt63MlHqRFhtOCzV29FZTedj8&#10;Wg2Lcb74WQ3547LebWn7vTuMMq+0fnzoXycgIvXxP3xrvxsN2ShX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LJ2yAAAAN4AAAAPAAAAAAAAAAAAAAAAAJgCAABk&#10;cnMvZG93bnJldi54bWxQSwUGAAAAAAQABAD1AAAAjQMAAAAA&#10;" fillcolor="black" stroked="f"/>
                        <v:rect id="Rectangle 3399" o:spid="_x0000_s2718" style="position:absolute;left:3772;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NNscA&#10;AADeAAAADwAAAGRycy9kb3ducmV2LnhtbESPy2rCQBSG94LvMJyCO50YaonRUbRQcCPUy0J3x8xp&#10;EsycSWdGTfv0nUXB5c9/45svO9OIOzlfW1YwHiUgiAuray4VHA8fwwyED8gaG8uk4Ic8LBf93hxz&#10;bR+8o/s+lCKOsM9RQRVCm0vpi4oM+pFtiaP3ZZ3BEKUrpXb4iOOmkWmSvEmDNceHClt6r6i47m9G&#10;wXqarb8/X3n7u7uc6Xy6XCepS5QavHSrGYhAXXiG/9sbrSCdZO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jjTbHAAAA3gAAAA8AAAAAAAAAAAAAAAAAmAIAAGRy&#10;cy9kb3ducmV2LnhtbFBLBQYAAAAABAAEAPUAAACMAwAAAAA=&#10;" fillcolor="black" stroked="f"/>
                        <v:rect id="Rectangle 3400" o:spid="_x0000_s2719" style="position:absolute;left:3772;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orcgA&#10;AADeAAAADwAAAGRycy9kb3ducmV2LnhtbESPQWvCQBSE70L/w/IKvekmoUqMrlKFgheh2h7q7Zl9&#10;TYLZt3F3q2l/vVsQehxm5htmvuxNKy7kfGNZQTpKQBCXVjdcKfh4fx3mIHxA1thaJgU/5GG5eBjM&#10;sdD2yju67EMlIoR9gQrqELpCSl/WZNCPbEccvS/rDIYoXSW1w2uEm1ZmSTKRBhuOCzV2tK6pPO2/&#10;jYLVNF+d3555+7s7HujweTyNM5co9fTYv8xABOrDf/je3mgF2ThP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yityAAAAN4AAAAPAAAAAAAAAAAAAAAAAJgCAABk&#10;cnMvZG93bnJldi54bWxQSwUGAAAAAAQABAD1AAAAjQMAAAAA&#10;" fillcolor="black" stroked="f"/>
                        <v:rect id="Rectangle 3401" o:spid="_x0000_s2720" style="position:absolute;left:3772;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22sgA&#10;AADeAAAADwAAAGRycy9kb3ducmV2LnhtbESPQWvCQBSE74L/YXmF3nRjqBKjq2ih0EtBbQ/19sy+&#10;JsHs23R3q9Ff7wpCj8PMfMPMl51pxImcry0rGA0TEMSF1TWXCr4+3wYZCB+QNTaWScGFPCwX/d4c&#10;c23PvKXTLpQiQtjnqKAKoc2l9EVFBv3QtsTR+7HOYIjSlVI7PEe4aWSaJBNpsOa4UGFLrxUVx92f&#10;UbCeZuvfzQt/XLeHPe2/D8dx6hKlnp+61QxEoC78hx/td60gHWe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bbayAAAAN4AAAAPAAAAAAAAAAAAAAAAAJgCAABk&#10;cnMvZG93bnJldi54bWxQSwUGAAAAAAQABAD1AAAAjQMAAAAA&#10;" fillcolor="black" stroked="f"/>
                        <v:rect id="Rectangle 3402" o:spid="_x0000_s2721" style="position:absolute;left:3772;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TQ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y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RNByAAAAN4AAAAPAAAAAAAAAAAAAAAAAJgCAABk&#10;cnMvZG93bnJldi54bWxQSwUGAAAAAAQABAD1AAAAjQMAAAAA&#10;" fillcolor="black" stroked="f"/>
                        <v:rect id="Rectangle 3403" o:spid="_x0000_s2722" style="position:absolute;left:37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NcgA&#10;AADeAAAADwAAAGRycy9kb3ducmV2LnhtbESPT2vCQBTE74V+h+UVeqsbg5Y0uooWCl4E/x3q7Zl9&#10;JsHs27i71ein7wqFHoeZ+Q0znnamERdyvrasoN9LQBAXVtdcKthtv94yED4ga2wsk4IbeZhOnp/G&#10;mGt75TVdNqEUEcI+RwVVCG0upS8qMuh7tiWO3tE6gyFKV0rt8BrhppFpkrxLgzXHhQpb+qyoOG1+&#10;jIL5RzY/rwa8vK8Pe9p/H07D1CVKvb50sxGIQF34D/+1F1pBOsz6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Is1yAAAAN4AAAAPAAAAAAAAAAAAAAAAAJgCAABk&#10;cnMvZG93bnJldi54bWxQSwUGAAAAAAQABAD1AAAAjQMAAAAA&#10;" fillcolor="black" stroked="f"/>
                        <v:rect id="Rectangle 3404" o:spid="_x0000_s2723" style="position:absolute;left:37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urs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C6uyAAAAN4AAAAPAAAAAAAAAAAAAAAAAJgCAABk&#10;cnMvZG93bnJldi54bWxQSwUGAAAAAAQABAD1AAAAjQMAAAAA&#10;" fillcolor="black" stroked="f"/>
                        <v:rect id="Rectangle 3405" o:spid="_x0000_s2724" style="position:absolute;left:37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w2ckA&#10;AADeAAAADwAAAGRycy9kb3ducmV2LnhtbESPT2vCQBTE70K/w/IK3szGoJKmrlILhV4K9c+h3p7Z&#10;1ySYfZvubjX103cFweMwM79h5svetOJEzjeWFYyTFARxaXXDlYLd9m2Ug/ABWWNrmRT8kYfl4mEw&#10;x0LbM6/ptAmViBD2BSqoQ+gKKX1Zk0Gf2I44et/WGQxRukpqh+cIN63M0nQmDTYcF2rs6LWm8rj5&#10;NQpWT/nq53PCH5f1YU/7r8NxmrlUqeFj//IMIlAf7uFb+10ryKb5e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aw2ckAAADeAAAADwAAAAAAAAAAAAAAAACYAgAA&#10;ZHJzL2Rvd25yZXYueG1sUEsFBgAAAAAEAAQA9QAAAI4DAAAAAA==&#10;" fillcolor="black" stroked="f"/>
                        <v:rect id="Rectangle 3406" o:spid="_x0000_s2725" style="position:absolute;left:37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VQskA&#10;AADeAAAADwAAAGRycy9kb3ducmV2LnhtbESPT2vCQBTE74LfYXmCN90Y/JOmrqKFQi+Fqj3U2zP7&#10;TILZt+nuVtN++m5B6HGYmd8wy3VnGnEl52vLCibjBARxYXXNpYL3w/MoA+EDssbGMin4Jg/rVb+3&#10;xFzbG+/oug+liBD2OSqoQmhzKX1RkUE/ti1x9M7WGQxRulJqh7cIN41Mk2QuDdYcFyps6ami4rL/&#10;Mgq2D9n2823Krz+705GOH6fLLHWJUsNBt3kEEagL/+F7+0UrSGfZZ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oVQskAAADeAAAADwAAAAAAAAAAAAAAAACYAgAA&#10;ZHJzL2Rvd25yZXYueG1sUEsFBgAAAAAEAAQA9QAAAI4DAAAAAA==&#10;" fillcolor="black" stroked="f"/>
                        <v:rect id="Rectangle 3407" o:spid="_x0000_s2726" style="position:absolute;left:37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BMMUA&#10;AADeAAAADwAAAGRycy9kb3ducmV2LnhtbERPy2rCQBTdC/7DcAvudGKoJUZH0ULBjVAfC91dM7dJ&#10;MHMnnRk17dd3FgWXh/OeLzvTiDs5X1tWMB4lIIgLq2suFRwPH8MMhA/IGhvLpOCHPCwX/d4cc20f&#10;vKP7PpQihrDPUUEVQptL6YuKDPqRbYkj92WdwRChK6V2+IjhppFpkrxJgzXHhgpbeq+ouO5vRsF6&#10;mq2/P195+7u7nOl8ulwnqUuUGrx0qxmIQF14iv/dG60gnWTj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YEwxQAAAN4AAAAPAAAAAAAAAAAAAAAAAJgCAABkcnMv&#10;ZG93bnJldi54bWxQSwUGAAAAAAQABAD1AAAAigMAAAAA&#10;" fillcolor="black" stroked="f"/>
                        <v:rect id="Rectangle 3408" o:spid="_x0000_s2727" style="position:absolute;left:37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kq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R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SSryAAAAN4AAAAPAAAAAAAAAAAAAAAAAJgCAABk&#10;cnMvZG93bnJldi54bWxQSwUGAAAAAAQABAD1AAAAjQMAAAAA&#10;" fillcolor="black" stroked="f"/>
                        <v:rect id="Rectangle 3409" o:spid="_x0000_s2728" style="position:absolute;left:37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9Hi8YA&#10;AADeAAAADwAAAGRycy9kb3ducmV2LnhtbESPy2rCQBSG9wXfYThCd3Vi0BKjo2hB6KbgbaG7Y+aY&#10;BDNn0pmppn16Z1Fw+fPf+GaLzjTiRs7XlhUMBwkI4sLqmksFh/36LQPhA7LGxjIp+CUPi3nvZYa5&#10;tnfe0m0XShFH2OeooAqhzaX0RUUG/cC2xNG7WGcwROlKqR3e47hpZJok79JgzfGhwpY+Kiquux+j&#10;YDXJVt+bEX/9bc8nOh3P13HqEqVe+91yCiJQF57h//anVpCOs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9Hi8YAAADeAAAADwAAAAAAAAAAAAAAAACYAgAAZHJz&#10;L2Rvd25yZXYueG1sUEsFBgAAAAAEAAQA9QAAAIsDAAAAAA==&#10;" fillcolor="black" stroked="f"/>
                        <v:rect id="Rectangle 3410" o:spid="_x0000_s2729" style="position:absolute;left:37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iEMgA&#10;AADeAAAADwAAAGRycy9kb3ducmV2LnhtbESPQWvCQBSE74L/YXmF3nRjqBKjq2ih0EtBbQ/19sy+&#10;JsHs23R3q9Ff7wpCj8PMfMPMl51pxImcry0rGA0TEMSF1TWXCr4+3wYZCB+QNTaWScGFPCwX/d4c&#10;c23PvKXTLpQiQtjnqKAKoc2l9EVFBv3QtsTR+7HOYIjSlVI7PEe4aWSaJBNpsOa4UGFLrxUVx92f&#10;UbCeZuvfzQt/XLeHPe2/D8dx6hKlnp+61QxEoC78hx/td60gHWf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IQyAAAAN4AAAAPAAAAAAAAAAAAAAAAAJgCAABk&#10;cnMvZG93bnJldi54bWxQSwUGAAAAAAQABAD1AAAAjQMAAAAA&#10;" fillcolor="black" stroked="f"/>
                        <v:rect id="Rectangle 3411" o:spid="_x0000_s2730" style="position:absolute;left:37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8Z8gA&#10;AADeAAAADwAAAGRycy9kb3ducmV2LnhtbESPQWsCMRSE74X+h/AEbzVr0LKuRqkFoZdCtT3o7bl5&#10;7i5uXrZJ1G1/fVMo9DjMzDfMYtXbVlzJh8axhvEoA0FcOtNwpeHjffOQgwgR2WDrmDR8UYDV8v5u&#10;gYVxN97SdRcrkSAcCtRQx9gVUoayJoth5Dri5J2ctxiT9JU0Hm8JblupsuxRWmw4LdTY0XNN5Xl3&#10;sRrWs3z9+Tbh1+/t8UCH/fE8VT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XxnyAAAAN4AAAAPAAAAAAAAAAAAAAAAAJgCAABk&#10;cnMvZG93bnJldi54bWxQSwUGAAAAAAQABAD1AAAAjQMAAAAA&#10;" fillcolor="black" stroked="f"/>
                        <v:rect id="Rectangle 3412" o:spid="_x0000_s2731" style="position:absolute;left:37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Z/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ndn8yAAAAN4AAAAPAAAAAAAAAAAAAAAAAJgCAABk&#10;cnMvZG93bnJldi54bWxQSwUGAAAAAAQABAD1AAAAjQMAAAAA&#10;" fillcolor="black" stroked="f"/>
                        <v:rect id="Rectangle 3413" o:spid="_x0000_s2732" style="position:absolute;left:37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BiMgA&#10;AADeAAAADwAAAGRycy9kb3ducmV2LnhtbESPQWvCQBSE70L/w/IK3nTToCVNXaUKghehag/19sy+&#10;JsHs23R31eiv7xYEj8PMfMNMZp1pxJmcry0reBkmIIgLq2suFXztloMMhA/IGhvLpOBKHmbTp94E&#10;c20vvKHzNpQiQtjnqKAKoc2l9EVFBv3QtsTR+7HOYIjSlVI7vES4aWSaJK/SYM1xocKWFhUVx+3J&#10;KJi/ZfPfzxGvb5vDnvbfh+M4dYlS/efu4x1EoC48wvf2SitIx1k6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dEGIyAAAAN4AAAAPAAAAAAAAAAAAAAAAAJgCAABk&#10;cnMvZG93bnJldi54bWxQSwUGAAAAAAQABAD1AAAAjQMAAAAA&#10;" fillcolor="black" stroked="f"/>
                        <v:rect id="Rectangle 3414" o:spid="_x0000_s2733" style="position:absolute;left:37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kE8gA&#10;AADeAAAADwAAAGRycy9kb3ducmV2LnhtbESPT2vCQBTE74LfYXmF3nTT0JQYXUULhV4K9c9Bb8/s&#10;Mwlm36a7W41++m6h0OMwM79hZovetOJCzjeWFTyNExDEpdUNVwp227dRDsIHZI2tZVJwIw+L+XAw&#10;w0LbK6/psgmViBD2BSqoQ+gKKX1Zk0E/th1x9E7WGQxRukpqh9cIN61Mk+RFGmw4LtTY0WtN5Xnz&#10;bRSsJvnq6/OZP+7r44EO++M5S12i1ONDv5yCCNSH//Bf+10rSLM8ze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OOQTyAAAAN4AAAAPAAAAAAAAAAAAAAAAAJgCAABk&#10;cnMvZG93bnJldi54bWxQSwUGAAAAAAQABAD1AAAAjQMAAAAA&#10;" fillcolor="black" stroked="f"/>
                        <v:rect id="Rectangle 3415" o:spid="_x0000_s2734" style="position:absolute;left:37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MgA&#10;AADeAAAADwAAAGRycy9kb3ducmV2LnhtbESPT2vCQBTE70K/w/IKvZlNQ5UYXaUWCr0U/HfQ2zP7&#10;mgSzb9Pdrab99G5B8DjMzG+Y2aI3rTiT841lBc9JCoK4tLrhSsFu+z7MQfiArLG1TAp+ycNi/jCY&#10;YaHthdd03oRKRAj7AhXUIXSFlL6syaBPbEccvS/rDIYoXSW1w0uEm1ZmaTqWBhuOCzV29FZTedr8&#10;GAXLSb78Xr3w59/6eKDD/ngaZS5V6umxf52CCNSHe/jW/tAKslGe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6npkyAAAAN4AAAAPAAAAAAAAAAAAAAAAAJgCAABk&#10;cnMvZG93bnJldi54bWxQSwUGAAAAAAQABAD1AAAAjQMAAAAA&#10;" fillcolor="black" stroked="f"/>
                        <v:rect id="Rectangle 3416" o:spid="_x0000_s2735" style="position:absolute;left:37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BL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t//yAAAAN4AAAAPAAAAAAAAAAAAAAAAAJgCAABk&#10;cnMvZG93bnJldi54bWxQSwUGAAAAAAQABAD1AAAAjQMAAAAA&#10;" fillcolor="black" stroked="f"/>
                        <v:rect id="Rectangle 3417" o:spid="_x0000_s2736" style="position:absolute;left:37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LjcUA&#10;AADeAAAADwAAAGRycy9kb3ducmV2LnhtbERPy2rCQBTdF/yH4Qrd1YlBS4yOogWhm4Kvhe6umWsS&#10;zNxJZ6aa9uudRcHl4bxni8404kbO15YVDAcJCOLC6ppLBYf9+i0D4QOyxsYyKfglD4t572WGubZ3&#10;3tJtF0oRQ9jnqKAKoc2l9EVFBv3AtsSRu1hnMEToSqkd3mO4aWSaJO/SYM2xocKWPioqrrsfo2A1&#10;yVbfmxF//W3PJzodz9dx6hKlXvvdcgoiUBee4n/3p1aQjr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UuNxQAAAN4AAAAPAAAAAAAAAAAAAAAAAJgCAABkcnMv&#10;ZG93bnJldi54bWxQSwUGAAAAAAQABAD1AAAAigMAAAAA&#10;" fillcolor="black" stroked="f"/>
                        <v:rect id="Rectangle 3418" o:spid="_x0000_s2737" style="position:absolute;left:37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uF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WT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e4WyAAAAN4AAAAPAAAAAAAAAAAAAAAAAJgCAABk&#10;cnMvZG93bnJldi54bWxQSwUGAAAAAAQABAD1AAAAjQMAAAAA&#10;" fillcolor="black" stroked="f"/>
                        <v:rect id="Rectangle 3419" o:spid="_x0000_s2738" style="position:absolute;left:37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RVscA&#10;AADeAAAADwAAAGRycy9kb3ducmV2LnhtbESPy2rCQBSG94W+w3AK7urEVCVGR6kFwU2hXha6O2aO&#10;STBzJp0ZNfbpO4tClz//jW+26EwjbuR8bVnBoJ+AIC6srrlUsN+tXjMQPiBrbCyTggd5WMyfn2aY&#10;a3vnDd22oRRxhH2OCqoQ2lxKX1Rk0PdtSxy9s3UGQ5SulNrhPY6bRqZJMpYGa44PFbb0UVFx2V6N&#10;guUkW35/DfnzZ3M60vFwuoxSlyjVe+nepyACdeE//NdeawXpKHu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W0VbHAAAA3gAAAA8AAAAAAAAAAAAAAAAAmAIAAGRy&#10;cy9kb3ducmV2LnhtbFBLBQYAAAAABAAEAPUAAACMAwAAAAA=&#10;" fillcolor="black" stroked="f"/>
                        <v:rect id="Rectangle 3420" o:spid="_x0000_s2739" style="position:absolute;left:37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0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w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nTNyAAAAN4AAAAPAAAAAAAAAAAAAAAAAJgCAABk&#10;cnMvZG93bnJldi54bWxQSwUGAAAAAAQABAD1AAAAjQMAAAAA&#10;" fillcolor="black" stroked="f"/>
                        <v:rect id="Rectangle 3421" o:spid="_x0000_s2740" style="position:absolute;left:37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qu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COq6yAAAAN4AAAAPAAAAAAAAAAAAAAAAAJgCAABk&#10;cnMvZG93bnJldi54bWxQSwUGAAAAAAQABAD1AAAAjQMAAAAA&#10;" fillcolor="black" stroked="f"/>
                        <v:rect id="Rectangle 3422" o:spid="_x0000_s2741" style="position:absolute;left:37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PIcgA&#10;AADeAAAADwAAAGRycy9kb3ducmV2LnhtbESPQWvCQBSE7wX/w/KE3uqmsZYYXaUWCr0I1XrQ2zP7&#10;mgSzb9PdrUZ/vSsUPA4z8w0znXemEUdyvras4HmQgCAurK65VLD5/njKQPiArLGxTArO5GE+6z1M&#10;Mdf2xCs6rkMpIoR9jgqqENpcSl9UZNAPbEscvR/rDIYoXSm1w1OEm0amSfIqDdYcFyps6b2i4rD+&#10;MwoW42zx+/XCy8tqv6Pddn8YpS5R6rHfvU1ABOrCPfzf/tQK0lE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8hyAAAAN4AAAAPAAAAAAAAAAAAAAAAAJgCAABk&#10;cnMvZG93bnJldi54bWxQSwUGAAAAAAQABAD1AAAAjQMAAAAA&#10;" fillcolor="black" stroked="f"/>
                        <v:rect id="Rectangle 3423" o:spid="_x0000_s2742" style="position:absolute;left:37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3XVc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ddVyAAAAN4AAAAPAAAAAAAAAAAAAAAAAJgCAABk&#10;cnMvZG93bnJldi54bWxQSwUGAAAAAAQABAD1AAAAjQMAAAAA&#10;" fillcolor="black" stroked="f"/>
                        <v:rect id="Rectangle 3424" o:spid="_x0000_s2743" style="position:absolute;left:37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y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FyzskAAADeAAAADwAAAAAAAAAAAAAAAACYAgAA&#10;ZHJzL2Rvd25yZXYueG1sUEsFBgAAAAAEAAQA9QAAAI4DAAAAAA==&#10;" fillcolor="black" stroked="f"/>
                        <v:rect id="Rectangle 3425" o:spid="_x0000_s2744" style="position:absolute;left:37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suckA&#10;AADeAAAADwAAAGRycy9kb3ducmV2LnhtbESPT2vCQBTE7wW/w/KE3uqm8Q9p6ipVKPQiqO2h3p7Z&#10;1ySYfZvubjX66V1B6HGYmd8w03lnGnEk52vLCp4HCQjiwuqaSwVfn+9PGQgfkDU2lknBmTzMZ72H&#10;KebannhDx20oRYSwz1FBFUKbS+mLigz6gW2Jo/djncEQpSuldniKcNPINEkm0mDNcaHClpYVFYft&#10;n1GweMkWv+sRry6b/Y523/vDOHWJUo/97u0VRKAu/Ifv7Q+tIB1nw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PsuckAAADeAAAADwAAAAAAAAAAAAAAAACYAgAA&#10;ZHJzL2Rvd25yZXYueG1sUEsFBgAAAAAEAAQA9QAAAI4DAAAAAA==&#10;" fillcolor="black" stroked="f"/>
                        <v:rect id="Rectangle 3426" o:spid="_x0000_s2745" style="position:absolute;left:37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9JIskA&#10;AADeAAAADwAAAGRycy9kb3ducmV2LnhtbESPQWvCQBSE7wX/w/KE3urGtNoYXUULhV6Eanuot2f2&#10;mQSzb+PuVlN/fbdQ8DjMzDfMbNGZRpzJ+dqyguEgAUFcWF1zqeDz4/UhA+EDssbGMin4IQ+Lee9u&#10;hrm2F97QeRtKESHsc1RQhdDmUvqiIoN+YFvi6B2sMxiidKXUDi8RbhqZJslYGqw5LlTY0ktFxXH7&#10;bRSsJtnq9P7E6+tmv6Pd1/44Sl2i1H2/W05BBOrCLfzfftM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9JIskAAADeAAAADwAAAAAAAAAAAAAAAACYAgAA&#10;ZHJzL2Rvd25yZXYueG1sUEsFBgAAAAAEAAQA9QAAAI4DAAAAAA==&#10;" fillcolor="black" stroked="f"/>
                        <v:rect id="Rectangle 3427" o:spid="_x0000_s2746" style="position:absolute;left:37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dU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Sh7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N1QxQAAAN4AAAAPAAAAAAAAAAAAAAAAAJgCAABkcnMv&#10;ZG93bnJldi54bWxQSwUGAAAAAAQABAD1AAAAigMAAAAA&#10;" fillcolor="black" stroked="f"/>
                        <v:rect id="Rectangle 3428" o:spid="_x0000_s2747" style="position:absolute;left:37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4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w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HjLyAAAAN4AAAAPAAAAAAAAAAAAAAAAAJgCAABk&#10;cnMvZG93bnJldi54bWxQSwUGAAAAAAQABAD1AAAAjQMAAAAA&#10;" fillcolor="black" stroked="f"/>
                        <v:rect id="Rectangle 3429" o:spid="_x0000_s2748" style="position:absolute;left:37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iK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ZP0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oivHAAAA3gAAAA8AAAAAAAAAAAAAAAAAmAIAAGRy&#10;cy9kb3ducmV2LnhtbFBLBQYAAAAABAAEAPUAAACMAwAAAAA=&#10;" fillcolor="black" stroked="f"/>
                        <v:rect id="Rectangle 3430" o:spid="_x0000_s2749" style="position:absolute;left:37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sMgA&#10;AADeAAAADwAAAGRycy9kb3ducmV2LnhtbESPT2vCQBTE74V+h+UVeqsbg5Y0uooWCl4E/x3q7Zl9&#10;JsHs27i71ein7wqFHoeZ+Q0znnamERdyvrasoN9LQBAXVtdcKthtv94yED4ga2wsk4IbeZhOnp/G&#10;mGt75TVdNqEUEcI+RwVVCG0upS8qMuh7tiWO3tE6gyFKV0rt8BrhppFpkrxLgzXHhQpb+qyoOG1+&#10;jIL5RzY/rwa8vK8Pe9p/H07D1CVKvb50sxGIQF34D/+1F1pBOsw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3AewyAAAAN4AAAAPAAAAAAAAAAAAAAAAAJgCAABk&#10;cnMvZG93bnJldi54bWxQSwUGAAAAAAQABAD1AAAAjQMAAAAA&#10;" fillcolor="black" stroked="f"/>
                        <v:rect id="Rectangle 3431" o:spid="_x0000_s2750" style="position:absolute;left:37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Zx8gA&#10;AADeAAAADwAAAGRycy9kb3ducmV2LnhtbESPQWvCQBSE70L/w/IK3nTToCVNXaUKghehag/19sy+&#10;JsHs23R31eiv7xYEj8PMfMNMZp1pxJmcry0reBkmIIgLq2suFXztloMMhA/IGhvLpOBKHmbTp94E&#10;c20vvKHzNpQiQtjnqKAKoc2l9EVFBv3QtsTR+7HOYIjSlVI7vES4aWSaJK/SYM1xocKWFhUVx+3J&#10;KJi/ZfPfzxGvb5vDnvbfh+M4dYlS/efu4x1EoC48wvf2SitIx9ko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DpnHyAAAAN4AAAAPAAAAAAAAAAAAAAAAAJgCAABk&#10;cnMvZG93bnJldi54bWxQSwUGAAAAAAQABAD1AAAAjQMAAAAA&#10;" fillcolor="black" stroked="f"/>
                        <v:rect id="Rectangle 3432" o:spid="_x0000_s2751" style="position:absolute;left:37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8XM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jxcyAAAAN4AAAAPAAAAAAAAAAAAAAAAAJgCAABk&#10;cnMvZG93bnJldi54bWxQSwUGAAAAAAQABAD1AAAAjQMAAAAA&#10;" fillcolor="black" stroked="f"/>
                        <v:rect id="Rectangle 3433" o:spid="_x0000_s2752" style="position:absolute;left:37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kKMgA&#10;AADeAAAADwAAAGRycy9kb3ducmV2LnhtbESPQWvCQBSE70L/w/IK3nTTECVGV6mFgheh2h7q7Zl9&#10;TYLZt+nuqml/vVsQehxm5htmsepNKy7kfGNZwdM4AUFcWt1wpeDj/XWUg/ABWWNrmRT8kIfV8mGw&#10;wELbK+/osg+ViBD2BSqoQ+gKKX1Zk0E/th1x9L6sMxiidJXUDq8RblqZJslUGmw4LtTY0UtN5Wl/&#10;NgrWs3z9/Zbx9nd3PNDh83iapC5RavjYP89BBOrDf/je3mgF6ST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6QoyAAAAN4AAAAPAAAAAAAAAAAAAAAAAJgCAABk&#10;cnMvZG93bnJldi54bWxQSwUGAAAAAAQABAD1AAAAjQMAAAAA&#10;" fillcolor="black" stroked="f"/>
                        <v:rect id="Rectangle 3434" o:spid="_x0000_s2753" style="position:absolute;left:37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Bs8gA&#10;AADeAAAADwAAAGRycy9kb3ducmV2LnhtbESPQWvCQBSE74X+h+UVvNWNwZQYXaUWCl4EtT3U2zP7&#10;TILZt+nuqml/fVcQehxm5htmtuhNKy7kfGNZwWiYgCAurW64UvD58f6cg/ABWWNrmRT8kIfF/PFh&#10;hoW2V97SZRcqESHsC1RQh9AVUvqyJoN+aDvi6B2tMxiidJXUDq8RblqZJsmLNNhwXKixo7eaytPu&#10;bBQsJ/nyezPm9e/2sKf91+GUpS5RavDUv05BBOrDf/jeXmkFaZa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wGzyAAAAN4AAAAPAAAAAAAAAAAAAAAAAJgCAABk&#10;cnMvZG93bnJldi54bWxQSwUGAAAAAAQABAD1AAAAjQMAAAAA&#10;" fillcolor="black" stroked="f"/>
                        <v:rect id="Rectangle 3435" o:spid="_x0000_s2754" style="position:absolute;left:37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fx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Y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WfxMkAAADeAAAADwAAAAAAAAAAAAAAAACYAgAA&#10;ZHJzL2Rvd25yZXYueG1sUEsFBgAAAAAEAAQA9QAAAI4DAAAAAA==&#10;" fillcolor="black" stroked="f"/>
                        <v:rect id="Rectangle 3436" o:spid="_x0000_s2755" style="position:absolute;left:37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6X8gA&#10;AADeAAAADwAAAGRycy9kb3ducmV2LnhtbESPQWvCQBSE74L/YXlCb7pp0DZGV9FCoZdCtR709sy+&#10;JsHs27i71bS/visUPA4z8w0zX3amERdyvras4HGUgCAurK65VLD7fB1mIHxA1thYJgU/5GG56Pfm&#10;mGt75Q1dtqEUEcI+RwVVCG0upS8qMuhHtiWO3pd1BkOUrpTa4TXCTSPTJHmSBmuOCxW29FJRcdp+&#10;GwXrabY+f4z5/XdzPNBhfzxNUpco9TDoVjMQgbpwD/+337SCdJK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eTpfyAAAAN4AAAAPAAAAAAAAAAAAAAAAAJgCAABk&#10;cnMvZG93bnJldi54bWxQSwUGAAAAAAQABAD1AAAAjQMAAAAA&#10;" fillcolor="black" stroked="f"/>
                        <v:rect id="Rectangle 3437" o:spid="_x0000_s2756" style="position:absolute;left:37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uLcUA&#10;AADeAAAADwAAAGRycy9kb3ducmV2LnhtbERPy2rCQBTdF/oPwy10VycNKjE6ihYKboT6WOjumrlN&#10;gpk7cWaq0a/vLASXh/OezDrTiAs5X1tW8NlLQBAXVtdcKthtvz8yED4ga2wsk4IbeZhNX18mmGt7&#10;5TVdNqEUMYR9jgqqENpcSl9UZND3bEscuV/rDIYIXSm1w2sMN41Mk2QoDdYcGyps6aui4rT5MwoW&#10;o2xx/unz6r4+HuiwP54GqUuUen/r5mMQgbrwFD/cS60gHWT9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q4txQAAAN4AAAAPAAAAAAAAAAAAAAAAAJgCAABkcnMv&#10;ZG93bnJldi54bWxQSwUGAAAAAAQABAD1AAAAigMAAAAA&#10;" fillcolor="black" stroked="f"/>
                        <v:rect id="Rectangle 3438" o:spid="_x0000_s2757" style="position:absolute;left:37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Lt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h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gu2yAAAAN4AAAAPAAAAAAAAAAAAAAAAAJgCAABk&#10;cnMvZG93bnJldi54bWxQSwUGAAAAAAQABAD1AAAAjQMAAAAA&#10;" fillcolor="black" stroked="f"/>
                        <v:rect id="Rectangle 3439" o:spid="_x0000_s2758" style="position:absolute;left:37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09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mc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JNPbHAAAA3gAAAA8AAAAAAAAAAAAAAAAAmAIAAGRy&#10;cy9kb3ducmV2LnhtbFBLBQYAAAAABAAEAPUAAACMAwAAAAA=&#10;" fillcolor="black" stroked="f"/>
                        <v:rect id="Rectangle 3440" o:spid="_x0000_s2759" style="position:absolute;left:37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Rb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n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BZFtyAAAAN4AAAAPAAAAAAAAAAAAAAAAAJgCAABk&#10;cnMvZG93bnJldi54bWxQSwUGAAAAAAQABAD1AAAAjQMAAAAA&#10;" fillcolor="black" stroked="f"/>
                      </v:group>
                      <v:rect id="Rectangle 3441" o:spid="_x0000_s2760" style="position:absolute;left:15589;top:48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PGsgA&#10;AADeAAAADwAAAGRycy9kb3ducmV2LnhtbESPT2vCQBTE74LfYXmF3nTT0JQYXUULhV4K9c9Bb8/s&#10;Mwlm36a7W41++m6h0OMwM79hZovetOJCzjeWFTyNExDEpdUNVwp227dRDsIHZI2tZVJwIw+L+XAw&#10;w0LbK6/psgmViBD2BSqoQ+gKKX1Zk0E/th1x9E7WGQxRukpqh9cIN61Mk+RFGmw4LtTY0WtN5Xnz&#10;bRSsJvnq6/OZP+7r44EO++M5S12i1ONDv5yCCNSH//Bf+10rSLM8S+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1w8ayAAAAN4AAAAPAAAAAAAAAAAAAAAAAJgCAABk&#10;cnMvZG93bnJldi54bWxQSwUGAAAAAAQABAD1AAAAjQMAAAAA&#10;" fillcolor="black" stroked="f"/>
                      <v:rect id="Rectangle 3442" o:spid="_x0000_s2761" style="position:absolute;left:15589;top:483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qg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5uqgckAAADeAAAADwAAAAAAAAAAAAAAAACYAgAA&#10;ZHJzL2Rvd25yZXYueG1sUEsFBgAAAAAEAAQA9QAAAI4DAAAAAA==&#10;" fillcolor="black" stroked="f"/>
                      <v:rect id="Rectangle 3443" o:spid="_x0000_s2762" style="position:absolute;left:15589;top:485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y9cgA&#10;AADeAAAADwAAAGRycy9kb3ducmV2LnhtbESPQWvCQBSE74X+h+UVvNWNwZQYXaUWCl4EtT3U2zP7&#10;TILZt+nuqml/fVcQehxm5htmtuhNKy7kfGNZwWiYgCAurW64UvD58f6cg/ABWWNrmRT8kIfF/PFh&#10;hoW2V97SZRcqESHsC1RQh9AVUvqyJoN+aDvi6B2tMxiidJXUDq8RblqZJsmLNNhwXKixo7eaytPu&#10;bBQsJ/nyezPm9e/2sKf91+GUpS5RavDUv05BBOrDf/jeXmkFaZZ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jL1yAAAAN4AAAAPAAAAAAAAAAAAAAAAAJgCAABk&#10;cnMvZG93bnJldi54bWxQSwUGAAAAAAQABAD1AAAAjQMAAAAA&#10;" fillcolor="black" stroked="f"/>
                      <v:rect id="Rectangle 3444" o:spid="_x0000_s2763" style="position:absolute;left:15589;top:487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6XbsgA&#10;AADeAAAADwAAAGRycy9kb3ducmV2LnhtbESPT2vCQBTE74LfYXmF3nTT0JQYXUULhV4K9c9Bb8/s&#10;Mwlm36a7W41++m6h0OMwM79hZovetOJCzjeWFTyNExDEpdUNVwp227dRDsIHZI2tZVJwIw+L+XAw&#10;w0LbK6/psgmViBD2BSqoQ+gKKX1Zk0E/th1x9E7WGQxRukpqh9cIN61Mk+RFGmw4LtTY0WtN5Xnz&#10;bRSsJvnq6/OZP+7r44EO++M5S12i1ONDv5yCCNSH//Bf+10rSLM8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pduyAAAAN4AAAAPAAAAAAAAAAAAAAAAAJgCAABk&#10;cnMvZG93bnJldi54bWxQSwUGAAAAAAQABAD1AAAAjQMAAAAA&#10;" fillcolor="black" stroked="f"/>
                      <v:rect id="Rectangle 3445" o:spid="_x0000_s2764" style="position:absolute;left:15589;top:48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G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Pxn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7AkZyAAAAN4AAAAPAAAAAAAAAAAAAAAAAJgCAABk&#10;cnMvZG93bnJldi54bWxQSwUGAAAAAAQABAD1AAAAjQMAAAAA&#10;" fillcolor="black" stroked="f"/>
                      <v:rect id="Rectangle 3446" o:spid="_x0000_s2765" style="position:absolute;left:15589;top:491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sgsgA&#10;AADeAAAADwAAAGRycy9kb3ducmV2LnhtbESPQWvCQBSE74X+h+UVvNVNg6kxdZVaEHoRqu1Bb8/s&#10;axLMvk13V0399V2h4HGYmW+Y6bw3rTiR841lBU/DBARxaXXDlYKvz+VjDsIHZI2tZVLwSx7ms/u7&#10;KRbannlNp02oRISwL1BBHUJXSOnLmgz6oe2Io/dtncEQpaukdniOcNPKNEmepcGG40KNHb3VVB42&#10;R6NgMckXPx8jXl3W+x3ttvtDlrpEqcFD//oCIlAfbuH/9rtWkGZ5N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KyCyAAAAN4AAAAPAAAAAAAAAAAAAAAAAJgCAABk&#10;cnMvZG93bnJldi54bWxQSwUGAAAAAAQABAD1AAAAjQMAAAAA&#10;" fillcolor="black" stroked="f"/>
                      <v:rect id="Rectangle 3447" o:spid="_x0000_s2766" style="position:absolute;left:15589;top:4940;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48MUA&#10;AADeAAAADwAAAGRycy9kb3ducmV2LnhtbERPy2rCQBTdC/2H4Qrd6cTQlDQ6Si0U3Ai+FnV3zVyT&#10;YOZOOjPVtF/vLAouD+c9W/SmFVdyvrGsYDJOQBCXVjdcKTjsP0c5CB+QNbaWScEveVjMnwYzLLS9&#10;8Zauu1CJGMK+QAV1CF0hpS9rMujHtiOO3Nk6gyFCV0nt8BbDTSvTJHmVBhuODTV29FFTedn9GAXL&#10;t3z5vXnh9d/2dKTj1+mSpS5R6nnYv09BBOrDQ/zvXmkFaZZ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zjwxQAAAN4AAAAPAAAAAAAAAAAAAAAAAJgCAABkcnMv&#10;ZG93bnJldi54bWxQSwUGAAAAAAQABAD1AAAAigMAAAAA&#10;" fillcolor="black" stroked="f"/>
                      <v:rect id="Rectangle 3448" o:spid="_x0000_s2767" style="position:absolute;left:15589;top:49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da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1ryAAAAN4AAAAPAAAAAAAAAAAAAAAAAJgCAABk&#10;cnMvZG93bnJldi54bWxQSwUGAAAAAAQABAD1AAAAjQMAAAAA&#10;" fillcolor="black" stroked="f"/>
                      <v:rect id="Rectangle 3449" o:spid="_x0000_s2768" style="position:absolute;left:15589;top:49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X+S8YA&#10;AADeAAAADwAAAGRycy9kb3ducmV2LnhtbESPzWrCQBSF9wXfYbhCd3ViqBKjo6ggdFNQ60J318w1&#10;CWbuxJmppj59Z1Ho8nD++GaLzjTiTs7XlhUMBwkI4sLqmksFh6/NWwbCB2SNjWVS8EMeFvPeywxz&#10;bR+8o/s+lCKOsM9RQRVCm0vpi4oM+oFtiaN3sc5giNKVUjt8xHHTyDRJxtJgzfGhwpbWFRXX/bdR&#10;sJpkq9v2nT+fu/OJTsfzdZS6RKnXfrecggjUhf/wX/tDK0hH2T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X+S8YAAADeAAAADwAAAAAAAAAAAAAAAACYAgAAZHJz&#10;L2Rvd25yZXYueG1sUEsFBgAAAAAEAAQA9QAAAIsDAAAAAA==&#10;" fillcolor="black" stroked="f"/>
                      <v:rect id="Rectangle 3450" o:spid="_x0000_s2769" style="position:absolute;left:15589;top:499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b0MkA&#10;AADeAAAADwAAAGRycy9kb3ducmV2LnhtbESPT2vCQBTE70K/w/IK3szGoJKmrlILhV4K9c+h3p7Z&#10;1ySYfZvubjX103cFweMwM79h5svetOJEzjeWFYyTFARxaXXDlYLd9m2Ug/ABWWNrmRT8kYfl4mEw&#10;x0LbM6/ptAmViBD2BSqoQ+gKKX1Zk0Gf2I44et/WGQxRukpqh+cIN63M0nQmDTYcF2rs6LWm8rj5&#10;NQpWT/nq53PCH5f1YU/7r8NxmrlUqeFj//IMIlAf7uFb+10ryKb5b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lb0MkAAADeAAAADwAAAAAAAAAAAAAAAACYAgAA&#10;ZHJzL2Rvd25yZXYueG1sUEsFBgAAAAAEAAQA9QAAAI4DAAAAAA==&#10;" fillcolor="black" stroked="f"/>
                      <v:rect id="Rectangle 3451" o:spid="_x0000_s2770" style="position:absolute;left:15589;top:501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Fp8gA&#10;AADeAAAADwAAAGRycy9kb3ducmV2LnhtbESPT2vCQBTE70K/w/IKvZlNQ5UYXaUWCr0U/HfQ2zP7&#10;mgSzb9Pdrab99G5B8DjMzG+Y2aI3rTiT841lBc9JCoK4tLrhSsFu+z7MQfiArLG1TAp+ycNi/jCY&#10;YaHthdd03oRKRAj7AhXUIXSFlL6syaBPbEccvS/rDIYoXSW1w0uEm1ZmaTqWBhuOCzV29FZTedr8&#10;GAXLSb78Xr3w59/6eKDD/ngaZS5V6umxf52CCNSHe/jW/tAKslE+z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8WnyAAAAN4AAAAPAAAAAAAAAAAAAAAAAJgCAABk&#10;cnMvZG93bnJldi54bWxQSwUGAAAAAAQABAD1AAAAjQMAAAAA&#10;" fillcolor="black" stroked="f"/>
                      <v:rect id="Rectangle 3452" o:spid="_x0000_s2771" style="position:absolute;left:15589;top:50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gPMkA&#10;AADeAAAADwAAAGRycy9kb3ducmV2LnhtbESPT2vCQBTE7wW/w/KE3uqm8Q9p6ipVKPQiqO2h3p7Z&#10;1ySYfZvubjX66V1B6HGYmd8w03lnGnEk52vLCp4HCQjiwuqaSwVfn+9PGQgfkDU2lknBmTzMZ72H&#10;KebannhDx20oRYSwz1FBFUKbS+mLigz6gW2Jo/djncEQpSuldniKcNPINEkm0mDNcaHClpYVFYft&#10;n1GweMkWv+sRry6b/Y523/vDOHWJUo/97u0VRKAu/Ifv7Q+tIB1nk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dgPMkAAADeAAAADwAAAAAAAAAAAAAAAACYAgAA&#10;ZHJzL2Rvd25yZXYueG1sUEsFBgAAAAAEAAQA9QAAAI4DAAAAAA==&#10;" fillcolor="black" stroked="f"/>
                      <v:rect id="Rectangle 3453" o:spid="_x0000_s2772" style="position:absolute;left:15589;top:50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4S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a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74SMkAAADeAAAADwAAAAAAAAAAAAAAAACYAgAA&#10;ZHJzL2Rvd25yZXYueG1sUEsFBgAAAAAEAAQA9QAAAI4DAAAAAA==&#10;" fillcolor="black" stroked="f"/>
                      <v:rect id="Rectangle 3454" o:spid="_x0000_s2773" style="position:absolute;left:15589;top:507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d08gA&#10;AADeAAAADwAAAGRycy9kb3ducmV2LnhtbESPQWvCQBSE7wX/w/KE3uqmoZEYXaUKQi8FtT3U2zP7&#10;mgSzb9Pdrab+elcQehxm5htmtuhNK07kfGNZwfMoAUFcWt1wpeDzY/2Ug/ABWWNrmRT8kYfFfPAw&#10;w0LbM2/ptAuViBD2BSqoQ+gKKX1Zk0E/sh1x9L6tMxiidJXUDs8RblqZJslYGmw4LtTY0aqm8rj7&#10;NQqWk3z5s3nh98v2sKf91+GYpS5R6nHYv05BBOrDf/jeftMK0iwf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l3TyAAAAN4AAAAPAAAAAAAAAAAAAAAAAJgCAABk&#10;cnMvZG93bnJldi54bWxQSwUGAAAAAAQABAD1AAAAjQMAAAAA&#10;" fillcolor="black" stroked="f"/>
                      <v:rect id="Rectangle 3455" o:spid="_x0000_s2774" style="position:absolute;left:15589;top:509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DpMgA&#10;AADeAAAADwAAAGRycy9kb3ducmV2LnhtbESPQWvCQBSE70L/w/IK3nTToCFGV6mFgheh2h7q7Zl9&#10;TYLZt+nuqrG/vlsQehxm5htmsepNKy7kfGNZwdM4AUFcWt1wpeDj/XWUg/ABWWNrmRTcyMNq+TBY&#10;YKHtlXd02YdKRAj7AhXUIXSFlL6syaAf2444el/WGQxRukpqh9cIN61MkySTBhuOCzV29FJTedqf&#10;jYL1LF9/v014+7M7HujweTxNU5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gMOkyAAAAN4AAAAPAAAAAAAAAAAAAAAAAJgCAABk&#10;cnMvZG93bnJldi54bWxQSwUGAAAAAAQABAD1AAAAjQMAAAAA&#10;" fillcolor="black" stroked="f"/>
                      <v:rect id="Rectangle 3456" o:spid="_x0000_s2775" style="position:absolute;left:15589;top:511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mP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gbv8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zGY/yAAAAN4AAAAPAAAAAAAAAAAAAAAAAJgCAABk&#10;cnMvZG93bnJldi54bWxQSwUGAAAAAAQABAD1AAAAjQMAAAAA&#10;" fillcolor="black" stroked="f"/>
                      <v:rect id="Rectangle 3457" o:spid="_x0000_s2776" style="position:absolute;left:15589;top:513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yTcUA&#10;AADeAAAADwAAAGRycy9kb3ducmV2LnhtbERPz2vCMBS+D/wfwhN2m6llSq1GUUHYZaDOg96ezbMt&#10;Ni81ybTzr18Ogx0/vt+zRWcacSfna8sKhoMEBHFhdc2lgsPX5i0D4QOyxsYyKfghD4t572WGubYP&#10;3tF9H0oRQ9jnqKAKoc2l9EVFBv3AtsSRu1hnMEToSqkdPmK4aWSaJGNpsObYUGFL64qK6/7bKFhN&#10;stVt+86fz935RKfj+TpKXaLUa79bTkEE6sK/+M/9oRWko2wc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NxQAAAN4AAAAPAAAAAAAAAAAAAAAAAJgCAABkcnMv&#10;ZG93bnJldi54bWxQSwUGAAAAAAQABAD1AAAAigMAAAAA&#10;" fillcolor="black" stroked="f"/>
                      <v:rect id="Rectangle 3458" o:spid="_x0000_s2777" style="position:absolute;left:15589;top:5149;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X1skA&#10;AADeAAAADwAAAGRycy9kb3ducmV2LnhtbESPT2vCQBTE70K/w/IK3symQSWmrqKFQi+F+udQb8/s&#10;axLMvo27W0376bsFweMwM79h5svetOJCzjeWFTwlKQji0uqGKwX73esoB+EDssbWMin4IQ/LxcNg&#10;joW2V97QZRsqESHsC1RQh9AVUvqyJoM+sR1x9L6sMxiidJXUDq8RblqZpelUGmw4LtTY0UtN5Wn7&#10;bRSsZ/n6/DHm99/N8UCHz+NpkrlUqeFjv3oGEagP9/Ct/aYVZJN8O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9X1skAAADeAAAADwAAAAAAAAAAAAAAAACYAgAA&#10;ZHJzL2Rvd25yZXYueG1sUEsFBgAAAAAEAAQA9QAAAI4DAAAAAA==&#10;" fillcolor="black" stroked="f"/>
                      <v:rect id="Rectangle 3459" o:spid="_x0000_s2778" style="position:absolute;left:15589;top:5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olscA&#10;AADeAAAADwAAAGRycy9kb3ducmV2LnhtbESPy2rCQBSG9wXfYTiCuzox1Bqjo2ih0E2hXha6O2aO&#10;STBzJs6MmvbpO4tClz//jW++7Ewj7uR8bVnBaJiAIC6srrlUsN+9P2cgfEDW2FgmBd/kYbnoPc0x&#10;1/bBG7pvQyniCPscFVQhtLmUvqjIoB/aljh6Z+sMhihdKbXDRxw3jUyT5FUarDk+VNjSW0XFZXsz&#10;CtbTbH39euHPn83pSMfD6TJOXaLUoN+tZiACdeE//Nf+0A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8aJbHAAAA3gAAAA8AAAAAAAAAAAAAAAAAmAIAAGRy&#10;cy9kb3ducmV2LnhtbFBLBQYAAAAABAAEAPUAAACMAwAAAAA=&#10;" fillcolor="black" stroked="f"/>
                      <v:rect id="Rectangle 3460" o:spid="_x0000_s2779" style="position:absolute;left:15589;top:5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NDckA&#10;AADeAAAADwAAAGRycy9kb3ducmV2LnhtbESPT2vCQBTE74LfYXmCN90Y/JOmrqKFQi+Fqj3U2zP7&#10;TILZt+nuVtN++m5B6HGYmd8wy3VnGnEl52vLCibjBARxYXXNpYL3w/MoA+EDssbGMin4Jg/rVb+3&#10;xFzbG+/oug+liBD2OSqoQmhzKX1RkUE/ti1x9M7WGQxRulJqh7cIN41Mk2QuDdYcFyps6ami4rL/&#10;Mgq2D9n2823Krz+705GOH6fLLHWJUsNBt3kEEagL/+F7+0UrSGfZYg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DNDckAAADeAAAADwAAAAAAAAAAAAAAAACYAgAA&#10;ZHJzL2Rvd25yZXYueG1sUEsFBgAAAAAEAAQA9QAAAI4DAAAAAA==&#10;" fillcolor="black" stroked="f"/>
                      <v:rect id="Rectangle 3461" o:spid="_x0000_s2780" style="position:absolute;left:15589;top:5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Te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Ab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lN6yAAAAN4AAAAPAAAAAAAAAAAAAAAAAJgCAABk&#10;cnMvZG93bnJldi54bWxQSwUGAAAAAAQABAD1AAAAjQMAAAAA&#10;" fillcolor="black" stroked="f"/>
                      <v:rect id="Rectangle 3462" o:spid="_x0000_s2781" style="position:absolute;left:15589;top:52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724ckA&#10;AADeAAAADwAAAGRycy9kb3ducmV2LnhtbESPQWvCQBSE7wX/w/KE3urGtNoYXUULhV6Eanuot2f2&#10;mQSzb+PuVlN/fbdQ8DjMzDfMbNGZRpzJ+dqyguEgAUFcWF1zqeDz4/UhA+EDssbGMin4IQ+Lee9u&#10;hrm2F97QeRtKESHsc1RQhdDmUvqiIoN+YFvi6B2sMxiidKXUDi8RbhqZJslYGqw5LlTY0ktFxXH7&#10;bRSsJtnq9P7E6+tmv6Pd1/44Sl2i1H2/W05BBOrCLfzfftM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724ckAAADeAAAADwAAAAAAAAAAAAAAAACYAgAA&#10;ZHJzL2Rvd25yZXYueG1sUEsFBgAAAAAEAAQA9QAAAI4DAAAAAA==&#10;" fillcolor="black" stroked="f"/>
                      <v:rect id="Rectangle 3463" o:spid="_x0000_s2782" style="position:absolute;left:15589;top:52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ulcgA&#10;AADeAAAADwAAAGRycy9kb3ducmV2LnhtbESPQWvCQBSE74L/YXlCb7pp0DZGV9FCoZdCtR709sy+&#10;JsHs27i71bS/visUPA4z8w0zX3amERdyvras4HGUgCAurK65VLD7fB1mIHxA1thYJgU/5GG56Pfm&#10;mGt75Q1dtqEUEcI+RwVVCG0upS8qMuhHtiWO3pd1BkOUrpTa4TXCTSPTJHmSBmuOCxW29FJRcdp+&#10;GwXrabY+f4z5/XdzPNBhfzxNUpco9TDoVjMQgbpwD/+337SCdJI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x26VyAAAAN4AAAAPAAAAAAAAAAAAAAAAAJgCAABk&#10;cnMvZG93bnJldi54bWxQSwUGAAAAAAQABAD1AAAAjQMAAAAA&#10;" fillcolor="black" stroked="f"/>
                      <v:rect id="Rectangle 3464" o:spid="_x0000_s2783" style="position:absolute;left:15589;top:527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LDsgA&#10;AADeAAAADwAAAGRycy9kb3ducmV2LnhtbESPQWvCQBSE74X+h+UVvNVNg6kxdZVaEHoRqu1Bb8/s&#10;axLMvk13V0399V2h4HGYmW+Y6bw3rTiR841lBU/DBARxaXXDlYKvz+VjDsIHZI2tZVLwSx7ms/u7&#10;KRbannlNp02oRISwL1BBHUJXSOnLmgz6oe2Io/dtncEQpaukdniOcNPKNEmepcGG40KNHb3VVB42&#10;R6NgMckXPx8jXl3W+x3ttvtDlrpEqcFD//oCIlAfbuH/9rtWkGb5O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8sOyAAAAN4AAAAPAAAAAAAAAAAAAAAAAJgCAABk&#10;cnMvZG93bnJldi54bWxQSwUGAAAAAAQABAD1AAAAjQMAAAAA&#10;" fillcolor="black" stroked="f"/>
                      <v:rect id="Rectangle 3465" o:spid="_x0000_s2784" style="position:absolute;left:15589;top:52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V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h7Gc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VV5yAAAAN4AAAAPAAAAAAAAAAAAAAAAAJgCAABk&#10;cnMvZG93bnJldi54bWxQSwUGAAAAAAQABAD1AAAAjQMAAAAA&#10;" fillcolor="black" stroked="f"/>
                      <v:rect id="Rectangle 3466" o:spid="_x0000_s2785" style="position:absolute;left:15589;top:5314;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w4sgA&#10;AADeAAAADwAAAGRycy9kb3ducmV2LnhtbESPQWvCQBSE74L/YXlCb7pp0JqmrlKFQi9CtT3U2zP7&#10;mgSzb9PdrUZ/vSsIPQ4z8w0zW3SmEUdyvras4HGUgCAurK65VPD1+TbMQPiArLGxTArO5GEx7/dm&#10;mGt74g0dt6EUEcI+RwVVCG0upS8qMuhHtiWO3o91BkOUrpTa4SnCTSPTJHmSBmuOCxW2tKqoOGz/&#10;jILlc7b8/Rjz+rLZ72j3vT9MUpco9TDoXl9ABOrCf/jeftcK0kk2n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fDiyAAAAN4AAAAPAAAAAAAAAAAAAAAAAJgCAABk&#10;cnMvZG93bnJldi54bWxQSwUGAAAAAAQABAD1AAAAjQMAAAAA&#10;" fillcolor="black" stroked="f"/>
                      <v:rect id="Rectangle 3467" o:spid="_x0000_s2786" style="position:absolute;left:15589;top:5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kkMUA&#10;AADeAAAADwAAAGRycy9kb3ducmV2LnhtbERPu27CMBTdK/EP1kViKw5RKSFgEFSq1KVSeQywXeJL&#10;EhFfB9tA2q+vh0odj857vuxMI+7kfG1ZwWiYgCAurK65VLDfvT9nIHxA1thYJgXf5GG56D3NMdf2&#10;wRu6b0MpYgj7HBVUIbS5lL6oyKAf2pY4cmfrDIYIXSm1w0cMN41Mk+RVGqw5NlTY0ltFxWV7MwrW&#10;02x9/Xrhz5/N6UjHw+kyTl2i1KDfrWYgAnXhX/zn/tA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mSQxQAAAN4AAAAPAAAAAAAAAAAAAAAAAJgCAABkcnMv&#10;ZG93bnJldi54bWxQSwUGAAAAAAQABAD1AAAAigMAAAAA&#10;" fillcolor="black" stroked="f"/>
                      <v:rect id="Rectangle 3468" o:spid="_x0000_s2787" style="position:absolute;left:15589;top:5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BC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y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sELyAAAAN4AAAAPAAAAAAAAAAAAAAAAAJgCAABk&#10;cnMvZG93bnJldi54bWxQSwUGAAAAAAQABAD1AAAAjQMAAAAA&#10;" fillcolor="black" stroked="f"/>
                      <v:rect id="Rectangle 3469" o:spid="_x0000_s2788" style="position:absolute;left:15589;top:53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YscYA&#10;AADeAAAADwAAAGRycy9kb3ducmV2LnhtbESPy2rCQBSG9wXfYThCd3Vi0BKjo2hB6KbgbaG7Y+aY&#10;BDNn0pmppn16Z1Fw+fPf+GaLzjTiRs7XlhUMBwkI4sLqmksFh/36LQPhA7LGxjIp+CUPi3nvZYa5&#10;tnfe0m0XShFH2OeooAqhzaX0RUUG/cC2xNG7WGcwROlKqR3e47hpZJok79JgzfGhwpY+Kiquux+j&#10;YDXJVt+bEX/9bc8nOh3P13HqEqVe+91yCiJQF57h//anVpCOs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kYscYAAADeAAAADwAAAAAAAAAAAAAAAACYAgAAZHJz&#10;L2Rvd25yZXYueG1sUEsFBgAAAAAEAAQA9QAAAIsDAAAAAA==&#10;" fillcolor="black" stroked="f"/>
                      <v:rect id="Rectangle 3470" o:spid="_x0000_s2789" style="position:absolute;left:15589;top:53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9KsgA&#10;AADeAAAADwAAAGRycy9kb3ducmV2LnhtbESPQWvCQBSE74L/YXkFb7oxVElTV9FCwYtQbQ/19sy+&#10;JsHs23R31eivdwtCj8PMfMPMFp1pxJmcry0rGI8SEMSF1TWXCr4+34cZCB+QNTaWScGVPCzm/d4M&#10;c20vvKXzLpQiQtjnqKAKoc2l9EVFBv3ItsTR+7HOYIjSlVI7vES4aWSaJFNpsOa4UGFLbxUVx93J&#10;KFi9ZKvfj2fe3LaHPe2/D8dJ6hKlBk/d8hVEoC78hx/ttVaQTr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b0qyAAAAN4AAAAPAAAAAAAAAAAAAAAAAJgCAABk&#10;cnMvZG93bnJldi54bWxQSwUGAAAAAAQABAD1AAAAjQMAAAAA&#10;" fillcolor="black" stroked="f"/>
                      <v:rect id="Rectangle 3471" o:spid="_x0000_s2790" style="position:absolute;left:15589;top:5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jXc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R1mW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3I13HAAAA3gAAAA8AAAAAAAAAAAAAAAAAmAIAAGRy&#10;cy9kb3ducmV2LnhtbFBLBQYAAAAABAAEAPUAAACMAwAAAAA=&#10;" fillcolor="black" stroked="f"/>
                      <v:rect id="Rectangle 3472" o:spid="_x0000_s2791" style="position:absolute;left:15589;top:5435;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x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4bGyAAAAN4AAAAPAAAAAAAAAAAAAAAAAJgCAABk&#10;cnMvZG93bnJldi54bWxQSwUGAAAAAAQABAD1AAAAjQMAAAAA&#10;" fillcolor="black" stroked="f"/>
                      <v:rect id="Rectangle 3473" o:spid="_x0000_s2792" style="position:absolute;left:15589;top:544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essgA&#10;AADeAAAADwAAAGRycy9kb3ducmV2LnhtbESPQWvCQBSE70L/w/IK3nTToCVNXaUKghehag/19sy+&#10;JsHs23R31eiv7xYEj8PMfMNMZp1pxJmcry0reBkmIIgLq2suFXztloMMhA/IGhvLpOBKHmbTp94E&#10;c20vvKHzNpQiQtjnqKAKoc2l9EVFBv3QtsTR+7HOYIjSlVI7vES4aWSaJK/SYM1xocKWFhUVx+3J&#10;KJi/ZfPfzxGvb5vDnvbfh+M4dYlS/efu4x1EoC48wvf2SitIx1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Eh6yyAAAAN4AAAAPAAAAAAAAAAAAAAAAAJgCAABk&#10;cnMvZG93bnJldi54bWxQSwUGAAAAAAQABAD1AAAAjQMAAAAA&#10;" fillcolor="black" stroked="f"/>
                      <v:rect id="Rectangle 3474" o:spid="_x0000_s2793" style="position:absolute;left:15589;top:5467;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7KcgA&#10;AADeAAAADwAAAGRycy9kb3ducmV2LnhtbESPT2vCQBTE74LfYXmF3nTT0JQYXUULhV4K9c9Bb8/s&#10;Mwlm36a7W41++m6h0OMwM79hZovetOJCzjeWFTyNExDEpdUNVwp227dRDsIHZI2tZVJwIw+L+XAw&#10;w0LbK6/psgmViBD2BSqoQ+gKKX1Zk0E/th1x9E7WGQxRukpqh9cIN61Mk+RFGmw4LtTY0WtN5Xnz&#10;bRSsJvnq6/OZP+7r44EO++M5S12i1ONDv5yCCNSH//Bf+10rSLM8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rspyAAAAN4AAAAPAAAAAAAAAAAAAAAAAJgCAABk&#10;cnMvZG93bnJldi54bWxQSwUGAAAAAAQABAD1AAAAjQMAAAAA&#10;" fillcolor="black" stroked="f"/>
                      <v:rect id="Rectangle 3475" o:spid="_x0000_s2794" style="position:absolute;left:15589;top:549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XsgA&#10;AADeAAAADwAAAGRycy9kb3ducmV2LnhtbESPT2vCQBTE70K/w/IKvZlNQ5UYXaUWCr0U/HfQ2zP7&#10;mgSzb9Pdrab99G5B8DjMzG+Y2aI3rTiT841lBc9JCoK4tLrhSsFu+z7MQfiArLG1TAp+ycNi/jCY&#10;YaHthdd03oRKRAj7AhXUIXSFlL6syaBPbEccvS/rDIYoXSW1w0uEm1ZmaTqWBhuOCzV29FZTedr8&#10;GAXLSb78Xr3w59/6eKDD/ngaZS5V6umxf52CCNSHe/jW/tAKslGe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CVeyAAAAN4AAAAPAAAAAAAAAAAAAAAAAJgCAABk&#10;cnMvZG93bnJldi54bWxQSwUGAAAAAAQABAD1AAAAjQMAAAAA&#10;" fillcolor="black" stroked="f"/>
                      <v:rect id="Rectangle 3476" o:spid="_x0000_s2795" style="position:absolute;left:15589;top:551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Ax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L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IDFyAAAAN4AAAAPAAAAAAAAAAAAAAAAAJgCAABk&#10;cnMvZG93bnJldi54bWxQSwUGAAAAAAQABAD1AAAAjQMAAAAA&#10;" fillcolor="black" stroked="f"/>
                      <v:rect id="Rectangle 3477" o:spid="_x0000_s2796" style="position:absolute;left:15589;top:553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8Ut8UA&#10;AADeAAAADwAAAGRycy9kb3ducmV2LnhtbERPy2rCQBTdF/yH4Qrd1YlBS4yOogWhm4Kvhe6umWsS&#10;zNxJZ6aa9uudRcHl4bxni8404kbO15YVDAcJCOLC6ppLBYf9+i0D4QOyxsYyKfglD4t572WGubZ3&#10;3tJtF0oRQ9jnqKAKoc2l9EVFBv3AtsSRu1hnMEToSqkd3mO4aWSaJO/SYM2xocKWPioqrrsfo2A1&#10;yVbfmxF//W3PJzodz9dx6hKlXvvdcgoiUBee4n/3p1aQjr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xS3xQAAAN4AAAAPAAAAAAAAAAAAAAAAAJgCAABkcnMv&#10;ZG93bnJldi54bWxQSwUGAAAAAAQABAD1AAAAigMAAAAA&#10;" fillcolor="black" stroked="f"/>
                      <v:rect id="Rectangle 3478" o:spid="_x0000_s2797" style="position:absolute;left:15589;top:554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L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jrNs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7EsyAAAAN4AAAAPAAAAAAAAAAAAAAAAAJgCAABk&#10;cnMvZG93bnJldi54bWxQSwUGAAAAAAQABAD1AAAAjQMAAAAA&#10;" fillcolor="black" stroked="f"/>
                      <v:rect id="Rectangle 3479" o:spid="_x0000_s2798" style="position:absolute;left:15589;top:60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ObM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zi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wjmzHAAAA3gAAAA8AAAAAAAAAAAAAAAAAmAIAAGRy&#10;cy9kb3ducmV2LnhtbFBLBQYAAAAABAAEAPUAAACMAwAAAAA=&#10;" fillcolor="black" stroked="f"/>
                      <v:rect id="Rectangle 3480" o:spid="_x0000_s2799" style="position:absolute;left:15589;top:6083;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r9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p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Cv3yAAAAN4AAAAPAAAAAAAAAAAAAAAAAJgCAABk&#10;cnMvZG93bnJldi54bWxQSwUGAAAAAAQABAD1AAAAjQMAAAAA&#10;" fillcolor="black" stroked="f"/>
                      <v:rect id="Rectangle 3481" o:spid="_x0000_s2800" style="position:absolute;left:15589;top:6108;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1gMgA&#10;AADeAAAADwAAAGRycy9kb3ducmV2LnhtbESPT2vCQBTE74LfYXmF3nTTUCVGV9FCoZeCf3qot2f2&#10;mQSzb9Pdrab99K4geBxm5jfMbNGZRpzJ+dqygpdhAoK4sLrmUsHX7n2QgfABWWNjmRT8kYfFvN+b&#10;Ya7thTd03oZSRAj7HBVUIbS5lL6oyKAf2pY4ekfrDIYoXSm1w0uEm0amSTKWBmuOCxW29FZRcdr+&#10;GgWrSbb6Wb/y5//msKf99+E0Sl2i1PNTt5yCCNSFR/je/tAK0lE2S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brWAyAAAAN4AAAAPAAAAAAAAAAAAAAAAAJgCAABk&#10;cnMvZG93bnJldi54bWxQSwUGAAAAAAQABAD1AAAAjQMAAAAA&#10;" fillcolor="black" stroked="f"/>
                      <v:rect id="Rectangle 3482" o:spid="_x0000_s2801" style="position:absolute;left:15589;top:612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QG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x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hAbyAAAAN4AAAAPAAAAAAAAAAAAAAAAAJgCAABk&#10;cnMvZG93bnJldi54bWxQSwUGAAAAAAQABAD1AAAAjQMAAAAA&#10;" fillcolor="black" stroked="f"/>
                      <v:rect id="Rectangle 3483" o:spid="_x0000_s2802" style="position:absolute;left:15589;top:614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Ib8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x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4hvyAAAAN4AAAAPAAAAAAAAAAAAAAAAAJgCAABk&#10;cnMvZG93bnJldi54bWxQSwUGAAAAAAQABAD1AAAAjQMAAAAA&#10;" fillcolor="black" stroked="f"/>
                      <v:rect id="Rectangle 3484" o:spid="_x0000_s2803" style="position:absolute;left:15589;top:616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9M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hy30yAAAAN4AAAAPAAAAAAAAAAAAAAAAAJgCAABk&#10;cnMvZG93bnJldi54bWxQSwUGAAAAAAQABAD1AAAAjQMAAAAA&#10;" fillcolor="black" stroked="f"/>
                      <v:rect id="Rectangle 3485" o:spid="_x0000_s2804" style="position:absolute;left:15589;top:618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zg8kA&#10;AADeAAAADwAAAGRycy9kb3ducmV2LnhtbESPT2vCQBTE70K/w/IK3symQSWmrqKFQi+F+udQb8/s&#10;axLMvo27W0376bsFweMwM79h5svetOJCzjeWFTwlKQji0uqGKwX73esoB+EDssbWMin4IQ/LxcNg&#10;joW2V97QZRsqESHsC1RQh9AVUvqyJoM+sR1x9L6sMxiidJXUDq8RblqZpelUGmw4LtTY0UtN5Wn7&#10;bRSsZ/n6/DHm99/N8UCHz+NpkrlUqeFjv3oGEagP9/Ct/aYVZJN8N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Wzg8kAAADeAAAADwAAAAAAAAAAAAAAAACYAgAA&#10;ZHJzL2Rvd25yZXYueG1sUEsFBgAAAAAEAAQA9QAAAI4DAAAAAA==&#10;" fillcolor="black" stroked="f"/>
                      <v:rect id="Rectangle 3486" o:spid="_x0000_s2805" style="position:absolute;left:15589;top:620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WG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x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YYyAAAAN4AAAAPAAAAAAAAAAAAAAAAAJgCAABk&#10;cnMvZG93bnJldi54bWxQSwUGAAAAAAQABAD1AAAAjQMAAAAA&#10;" fillcolor="black" stroked="f"/>
                      <v:rect id="Rectangle 3487" o:spid="_x0000_s2806" style="position:absolute;left:15589;top:622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CasUA&#10;AADeAAAADwAAAGRycy9kb3ducmV2LnhtbERPy2rCQBTdC/7DcAvudNJQS4yOooWCG8FHF3V3zVyT&#10;YOZOOjNq2q93FgWXh/OeLTrTiBs5X1tW8DpKQBAXVtdcKvg6fA4zED4ga2wsk4Jf8rCY93szzLW9&#10;845u+1CKGMI+RwVVCG0upS8qMuhHtiWO3Nk6gyFCV0rt8B7DTSPTJHmXBmuODRW29FFRcdlfjYLV&#10;JFv9bN9487c7Hen4fbqMU5coNXjpllMQgbrwFP+711pBOs4m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oJqxQAAAN4AAAAPAAAAAAAAAAAAAAAAAJgCAABkcnMv&#10;ZG93bnJldi54bWxQSwUGAAAAAAQABAD1AAAAigMAAAAA&#10;" fillcolor="black" stroked="f"/>
                      <v:rect id="Rectangle 3488" o:spid="_x0000_s2807" style="position:absolute;left:15589;top:624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n8cgA&#10;AADeAAAADwAAAGRycy9kb3ducmV2LnhtbESPT2vCQBTE7wW/w/IKvdVNQy1JdBUtFHop1D8HvT2z&#10;zySYfZvubjX66bsFweMwM79hJrPetOJEzjeWFbwMExDEpdUNVwo264/nDIQPyBpby6TgQh5m08HD&#10;BAttz7yk0ypUIkLYF6igDqErpPRlTQb90HbE0TtYZzBE6SqpHZ4j3LQyTZI3abDhuFBjR+81lcfV&#10;r1GwyLPFz/crf12X+x3ttvvjKHWJUk+P/XwMIlAf7uFb+1MrSEdZn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ifxyAAAAN4AAAAPAAAAAAAAAAAAAAAAAJgCAABk&#10;cnMvZG93bnJldi54bWxQSwUGAAAAAAQABAD1AAAAjQMAAAAA&#10;" fillcolor="black" stroked="f"/>
                      <v:rect id="Rectangle 3489" o:spid="_x0000_s2808" style="position:absolute;left:15589;top:626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Uds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PFE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bFHbHAAAA3gAAAA8AAAAAAAAAAAAAAAAAmAIAAGRy&#10;cy9kb3ducmV2LnhtbFBLBQYAAAAABAAEAPUAAACMAwAAAAA=&#10;" fillcolor="black" stroked="f"/>
                      <v:rect id="Rectangle 3490" o:spid="_x0000_s2809" style="position:absolute;left:15589;top:628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x7cgA&#10;AADeAAAADwAAAGRycy9kb3ducmV2LnhtbESPQWsCMRSE70L/Q3iF3jRxqaJbo1Sh0EtBbQ/19ty8&#10;7i5uXtYk1W1/vREEj8PMfMPMFp1txIl8qB1rGA4UCOLCmZpLDV+fb/0JiBCRDTaOScMfBVjMH3oz&#10;zI0784ZO21iKBOGQo4YqxjaXMhQVWQwD1xIn78d5izFJX0rj8ZzgtpGZUmNpsea0UGFLq4qKw/bX&#10;alhOJ8vj+pk//jf7He2+94dR5pXWT4/d6wuISF28h2/td6MhG03V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7HtyAAAAN4AAAAPAAAAAAAAAAAAAAAAAJgCAABk&#10;cnMvZG93bnJldi54bWxQSwUGAAAAAAQABAD1AAAAjQMAAAAA&#10;" fillcolor="black" stroked="f"/>
                      <v:rect id="Rectangle 3491" o:spid="_x0000_s2810" style="position:absolute;left:15589;top:630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vmscA&#10;AADeAAAADwAAAGRycy9kb3ducmV2LnhtbESPQWsCMRSE74X+h/AK3mrSRYuuRqkFoZeCWg96e26e&#10;u4ubl20Sddtf3whCj8PMfMNM551txIV8qB1reOkrEMSFMzWXGrZfy+cRiBCRDTaOScMPBZjPHh+m&#10;mBt35TVdNrEUCcIhRw1VjG0uZSgqshj6riVO3tF5izFJX0rj8ZrgtpGZUq/SYs1pocKW3isqTpuz&#10;1bAYjxbfqwF//q4Pe9rvDqdh5pXWvafubQIiUhf/w/f2h9GQDc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FL5rHAAAA3gAAAA8AAAAAAAAAAAAAAAAAmAIAAGRy&#10;cy9kb3ducmV2LnhtbFBLBQYAAAAABAAEAPUAAACMAwAAAAA=&#10;" fillcolor="black" stroked="f"/>
                      <v:rect id="Rectangle 3492" o:spid="_x0000_s2811" style="position:absolute;left:15589;top:632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KA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m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yYoByAAAAN4AAAAPAAAAAAAAAAAAAAAAAJgCAABk&#10;cnMvZG93bnJldi54bWxQSwUGAAAAAAQABAD1AAAAjQMAAAAA&#10;" fillcolor="black" stroked="f"/>
                      <v:rect id="Rectangle 3493" o:spid="_x0000_s2812" style="position:absolute;left:15589;top:634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Sd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BJ1yAAAAN4AAAAPAAAAAAAAAAAAAAAAAJgCAABk&#10;cnMvZG93bnJldi54bWxQSwUGAAAAAAQABAD1AAAAjQMAAAAA&#10;" fillcolor="black" stroked="f"/>
                      <v:rect id="Rectangle 3494" o:spid="_x0000_s2813" style="position:absolute;left:15589;top:636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37sgA&#10;AADeAAAADwAAAGRycy9kb3ducmV2LnhtbESPQWsCMRSE70L/Q3iF3jTp0i26NUoVCl6Eanuot+fm&#10;dXdx87Imqa7++qYg9DjMzDfMdN7bVpzIh8axhseRAkFcOtNwpeHz4204BhEissHWMWm4UID57G4w&#10;xcK4M2/otI2VSBAOBWqoY+wKKUNZk8Uwch1x8r6dtxiT9JU0Hs8JbluZKfUsLTacFmrsaFlTedj+&#10;WA2LyXhxfH/i9XWz39Hua3/IM6+0frjvX19AROrjf/jWXhkNWT5R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LfuyAAAAN4AAAAPAAAAAAAAAAAAAAAAAJgCAABk&#10;cnMvZG93bnJldi54bWxQSwUGAAAAAAQABAD1AAAAjQMAAAAA&#10;" fillcolor="black" stroked="f"/>
                      <v:rect id="Rectangle 3495" o:spid="_x0000_s2814" style="position:absolute;left:15589;top:6381;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4pm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cZq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mZyAAAAN4AAAAPAAAAAAAAAAAAAAAAAJgCAABk&#10;cnMvZG93bnJldi54bWxQSwUGAAAAAAQABAD1AAAAjQMAAAAA&#10;" fillcolor="black" stroked="f"/>
                      <v:rect id="Rectangle 3496" o:spid="_x0000_s2815" style="position:absolute;left:15589;top:640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As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pmr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owCyAAAAN4AAAAPAAAAAAAAAAAAAAAAAJgCAABk&#10;cnMvZG93bnJldi54bWxQSwUGAAAAAAQABAD1AAAAjQMAAAAA&#10;" fillcolor="black" stroked="f"/>
                      <v:rect id="Rectangle 3497" o:spid="_x0000_s2816" style="position:absolute;left:15589;top:64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YcMUA&#10;AADeAAAADwAAAGRycy9kb3ducmV2LnhtbERPz2vCMBS+D/wfwht4m8nKHLUzigqDXQbTedDbs3lr&#10;i81LTaJW//rlMNjx4/s9nfe2FRfyoXGs4XmkQBCXzjRcadh+vz/lIEJENtg6Jg03CjCfDR6mWBh3&#10;5TVdNrESKYRDgRrqGLtCylDWZDGMXEecuB/nLcYEfSWNx2sKt63MlHqVFhtODTV2tKqpPG7OVsNy&#10;ki9PXy/8eV8f9rTfHY7jzCuth4/94g1EpD7+i//cH0ZDNp6o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RhwxQAAAN4AAAAPAAAAAAAAAAAAAAAAAJgCAABkcnMv&#10;ZG93bnJldi54bWxQSwUGAAAAAAQABAD1AAAAigMAAAAA&#10;" fillcolor="black" stroked="f"/>
                      <v:rect id="Rectangle 3498" o:spid="_x0000_s2817" style="position:absolute;left:15589;top:643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968gA&#10;AADeAAAADwAAAGRycy9kb3ducmV2LnhtbESPQUsDMRSE7wX/Q3iCt27iYkt3bVpsQfAi2OrB3l43&#10;z92lm5dtEtvVX98IBY/DzHzDzJeD7cSJfGgda7jPFAjiypmWaw0f78/jGYgQkQ12jknDDwVYLm5G&#10;cyyNO/OGTttYiwThUKKGJsa+lDJUDVkMmeuJk/flvMWYpK+l8XhOcNvJXKmptNhyWmiwp3VD1WH7&#10;bTWsitnq+PbAr7+b/Y52n/vDJPdK67vb4ekRRKQh/oev7RejIZ8Uq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Ib3ryAAAAN4AAAAPAAAAAAAAAAAAAAAAAJgCAABk&#10;cnMvZG93bnJldi54bWxQSwUGAAAAAAQABAD1AAAAjQMAAAAA&#10;" fillcolor="black" stroked="f"/>
                      <v:rect id="Rectangle 3499" o:spid="_x0000_s2818" style="position:absolute;left:15589;top:64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Cq8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dBA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KCq8YAAADeAAAADwAAAAAAAAAAAAAAAACYAgAAZHJz&#10;L2Rvd25yZXYueG1sUEsFBgAAAAAEAAQA9QAAAIsDAAAAAA==&#10;" fillcolor="black" stroked="f"/>
                      <v:rect id="Rectangle 3500" o:spid="_x0000_s2819" style="position:absolute;left:15589;top:648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nMM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pyk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icwyAAAAN4AAAAPAAAAAAAAAAAAAAAAAJgCAABk&#10;cnMvZG93bnJldi54bWxQSwUGAAAAAAQABAD1AAAAjQMAAAAA&#10;" fillcolor="black" stroked="f"/>
                      <v:rect id="Rectangle 3501" o:spid="_x0000_s2820" style="position:absolute;left:15589;top:650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5R8cA&#10;AADeAAAADwAAAGRycy9kb3ducmV2LnhtbESPQWsCMRSE74L/IbyCN826aNGtUVQQvAhqe6i35+Z1&#10;d3HzsiZRt/31jVDocZiZb5jZojW1uJPzlWUFw0ECgji3uuJCwcf7pj8B4QOyxtoyKfgmD4t5tzPD&#10;TNsHH+h+DIWIEPYZKihDaDIpfV6SQT+wDXH0vqwzGKJ0hdQOHxFuapkmyas0WHFcKLGhdUn55Xgz&#10;ClbTyeq6H/Hu53A+0enzfBmnLlGq99Iu30AEasN/+K+91QrS8X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uUfHAAAA3gAAAA8AAAAAAAAAAAAAAAAAmAIAAGRy&#10;cy9kb3ducmV2LnhtbFBLBQYAAAAABAAEAPUAAACMAwAAAAA=&#10;" fillcolor="black" stroked="f"/>
                      <v:rect id="Rectangle 3502" o:spid="_x0000_s2821" style="position:absolute;left:15589;top:652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c3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j33u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BzcyAAAAN4AAAAPAAAAAAAAAAAAAAAAAJgCAABk&#10;cnMvZG93bnJldi54bWxQSwUGAAAAAAQABAD1AAAAjQMAAAAA&#10;" fillcolor="black" stroked="f"/>
                      <v:rect id="Rectangle 3503" o:spid="_x0000_s2822" style="position:absolute;left:15589;top:654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Eq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5hKjHAAAA3gAAAA8AAAAAAAAAAAAAAAAAmAIAAGRy&#10;cy9kb3ducmV2LnhtbFBLBQYAAAAABAAEAPUAAACMAwAAAAA=&#10;" fillcolor="black" stroked="f"/>
                      <v:rect id="Rectangle 3504" o:spid="_x0000_s2823" style="position:absolute;left:15589;top:705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UhM8gA&#10;AADeAAAADwAAAGRycy9kb3ducmV2LnhtbESPQWvCQBSE74L/YXmF3nRjMKKpq6gg9FKotod6e2Zf&#10;k2D2bdzdavTXu4VCj8PMfMPMl51pxIWcry0rGA0TEMSF1TWXCj4/toMpCB+QNTaWScGNPCwX/d4c&#10;c22vvKPLPpQiQtjnqKAKoc2l9EVFBv3QtsTR+7bOYIjSlVI7vEa4aWSaJBNpsOa4UGFLm4qK0/7H&#10;KFjPpuvz+5jf7rvjgQ5fx1OWukSp56du9QIiUBf+w3/tV60gzWaj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tSEzyAAAAN4AAAAPAAAAAAAAAAAAAAAAAJgCAABk&#10;cnMvZG93bnJldi54bWxQSwUGAAAAAAQABAD1AAAAjQMAAAAA&#10;" fillcolor="black" stroked="f"/>
                      <v:rect id="Rectangle 3505" o:spid="_x0000_s2824" style="position:absolute;left:15589;top:708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R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Q4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nv0THAAAA3gAAAA8AAAAAAAAAAAAAAAAAmAIAAGRy&#10;cy9kb3ducmV2LnhtbFBLBQYAAAAABAAEAPUAAACMAwAAAAA=&#10;" fillcolor="black" stroked="f"/>
                      <v:rect id="Rectangle 3506" o:spid="_x0000_s2825" style="position:absolute;left:15589;top:7099;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a3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kP4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xrfyAAAAN4AAAAPAAAAAAAAAAAAAAAAAJgCAABk&#10;cnMvZG93bnJldi54bWxQSwUGAAAAAAQABAD1AAAAjQMAAAAA&#10;" fillcolor="black" stroked="f"/>
                      <v:rect id="Rectangle 3507" o:spid="_x0000_s2826" style="position:absolute;left:15589;top:711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OrcQA&#10;AADeAAAADwAAAGRycy9kb3ducmV2LnhtbERPz2vCMBS+C/sfwhN209SiotUocyDsMlC3g96ezbMt&#10;Ni9dkmn1rzcHwePH93u+bE0tLuR8ZVnBoJ+AIM6trrhQ8Puz7k1A+ICssbZMCm7kYbl468wx0/bK&#10;W7rsQiFiCPsMFZQhNJmUPi/JoO/bhjhyJ+sMhghdIbXDaww3tUyTZCwNVhwbSmzos6T8vPs3ClbT&#10;yepvM+Tv+/Z4oMP+eB6lLlHqvdt+zEAEasNL/HR/aQXpaDqI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0jq3EAAAA3gAAAA8AAAAAAAAAAAAAAAAAmAIAAGRycy9k&#10;b3ducmV2LnhtbFBLBQYAAAAABAAEAPUAAACJAwAAAAA=&#10;" fillcolor="black" stroked="f"/>
                      <v:rect id="Rectangle 3508" o:spid="_x0000_s2827" style="position:absolute;left:15589;top:713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rNsgA&#10;AADeAAAADwAAAGRycy9kb3ducmV2LnhtbESPQWvCQBSE7wX/w/KE3urGUMWkrqJCoZeC2h7q7Zl9&#10;JsHs27i71eivd4VCj8PMfMNM551pxJmcry0rGA4SEMSF1TWXCr6/3l8mIHxA1thYJgVX8jCf9Z6m&#10;mGt74Q2dt6EUEcI+RwVVCG0upS8qMugHtiWO3sE6gyFKV0rt8BLhppFpkoylwZrjQoUtrSoqjttf&#10;o2CZTZan9St/3jb7He1+9sdR6hKlnvvd4g1EoC78h//aH1pBOsq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Cs2yAAAAN4AAAAPAAAAAAAAAAAAAAAAAJgCAABk&#10;cnMvZG93bnJldi54bWxQSwUGAAAAAAQABAD1AAAAjQMAAAAA&#10;" fillcolor="black" stroked="f"/>
                      <v:rect id="Rectangle 3509" o:spid="_x0000_s2828" style="position:absolute;left:15589;top:715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5IF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na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uSBbHAAAA3gAAAA8AAAAAAAAAAAAAAAAAmAIAAGRy&#10;cy9kb3ducmV2LnhtbFBLBQYAAAAABAAEAPUAAACMAwAAAAA=&#10;" fillcolor="black" stroked="f"/>
                      <v:rect id="Rectangle 3510" o:spid="_x0000_s2829" style="position:absolute;left:15589;top:7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tjccA&#10;AADeAAAADwAAAGRycy9kb3ducmV2LnhtbESPQWsCMRSE74L/IbyCN826aNGtUVQQvAhqe6i35+Z1&#10;d3HzsiZRt/31jVDocZiZb5jZojW1uJPzlWUFw0ECgji3uuJCwcf7pj8B4QOyxtoyKfgmD4t5tzPD&#10;TNsHH+h+DIWIEPYZKihDaDIpfV6SQT+wDXH0vqwzGKJ0hdQOHxFuapkmyas0WHFcKLGhdUn55Xgz&#10;ClbTyeq6H/Hu53A+0enzfBmnLlGq99Iu30AEasN/+K+91QrS8T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i7Y3HAAAA3gAAAA8AAAAAAAAAAAAAAAAAmAIAAGRy&#10;cy9kb3ducmV2LnhtbFBLBQYAAAAABAAEAPUAAACMAwAAAAA=&#10;" fillcolor="black" stroked="f"/>
                      <v:rect id="Rectangle 3511" o:spid="_x0000_s2830" style="position:absolute;left:15589;top:7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z+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o6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wc/rHAAAA3gAAAA8AAAAAAAAAAAAAAAAAmAIAAGRy&#10;cy9kb3ducmV2LnhtbFBLBQYAAAAABAAEAPUAAACMAwAAAAA=&#10;" fillcolor="black" stroked="f"/>
                      <v:rect id="Rectangle 3512" o:spid="_x0000_s2831" style="position:absolute;left:15589;top:7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W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0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NZhyAAAAN4AAAAPAAAAAAAAAAAAAAAAAJgCAABk&#10;cnMvZG93bnJldi54bWxQSwUGAAAAAAQABAD1AAAAjQMAAAAA&#10;" fillcolor="black" stroked="f"/>
                      <v:rect id="Rectangle 3513" o:spid="_x0000_s2832" style="position:absolute;left:15589;top:723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OF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S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VThXHAAAA3gAAAA8AAAAAAAAAAAAAAAAAmAIAAGRy&#10;cy9kb3ducmV2LnhtbFBLBQYAAAAABAAEAPUAAACMAwAAAAA=&#10;" fillcolor="black" stroked="f"/>
                      <v:rect id="Rectangle 3514" o:spid="_x0000_s2833" style="position:absolute;left:15589;top:725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rjs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2euOyAAAAN4AAAAPAAAAAAAAAAAAAAAAAJgCAABk&#10;cnMvZG93bnJldi54bWxQSwUGAAAAAAQABAD1AAAAjQMAAAAA&#10;" fillcolor="black" stroked="f"/>
                      <v:rect id="Rectangle 3515" o:spid="_x0000_s2834" style="position:absolute;left:15589;top:727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1+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Qd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LdfnHAAAA3gAAAA8AAAAAAAAAAAAAAAAAmAIAAGRy&#10;cy9kb3ducmV2LnhtbFBLBQYAAAAABAAEAPUAAACMAwAAAAA=&#10;" fillcolor="black" stroked="f"/>
                      <v:rect id="Rectangle 3516" o:spid="_x0000_s2835" style="position:absolute;left:15589;top:729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QYsgA&#10;AADeAAAADwAAAGRycy9kb3ducmV2LnhtbESPzWsCMRTE7wX/h/AEbzXr4udqFC0UeinUj4Penpvn&#10;7uLmZZukuu1f3xSEHoeZ+Q2zWLWmFjdyvrKsYNBPQBDnVldcKDjsX5+nIHxA1lhbJgXf5GG17Dwt&#10;MNP2zlu67UIhIoR9hgrKEJpMSp+XZND3bUMcvYt1BkOUrpDa4T3CTS3TJBlLgxXHhRIbeikpv+6+&#10;jILNbLr5/Bjy+8/2fKLT8XwdpS5Rqtdt13MQgdrwH36037SCdDRLJ/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9BiyAAAAN4AAAAPAAAAAAAAAAAAAAAAAJgCAABk&#10;cnMvZG93bnJldi54bWxQSwUGAAAAAAQABAD1AAAAjQMAAAAA&#10;" fillcolor="black" stroked="f"/>
                      <v:rect id="Rectangle 3517" o:spid="_x0000_s2836" style="position:absolute;left:15589;top:731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hEEMUA&#10;AADeAAAADwAAAGRycy9kb3ducmV2LnhtbERPz2vCMBS+C/4P4Q28aboyh3ZGsYOBF2E6D3p7Nm9t&#10;sXnpklirf/1yGOz48f1erHrTiI6cry0reJ4kIIgLq2suFRy+PsYzED4ga2wsk4I7eVgth4MFZtre&#10;eEfdPpQihrDPUEEVQptJ6YuKDPqJbYkj922dwRChK6V2eIvhppFpkrxKgzXHhgpbeq+ouOyvRkE+&#10;n+U/ny+8fezOJzodz5dp6hKlRk/9+g1EoD78i//cG60gnc7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EQQxQAAAN4AAAAPAAAAAAAAAAAAAAAAAJgCAABkcnMv&#10;ZG93bnJldi54bWxQSwUGAAAAAAQABAD1AAAAigMAAAAA&#10;" fillcolor="black" stroked="f"/>
                      <v:rect id="Rectangle 3518" o:spid="_x0000_s2837" style="position:absolute;left:15589;top:7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Thi8gA&#10;AADeAAAADwAAAGRycy9kb3ducmV2LnhtbESPT2vCQBTE74LfYXmF3nTTUIuJrqJCoZeCf3qot2f2&#10;mQSzb+PuVtN++q4geBxm5jfMdN6ZRlzI+dqygpdhAoK4sLrmUsHX7n0wBuEDssbGMin4JQ/zWb83&#10;xVzbK2/osg2liBD2OSqoQmhzKX1RkUE/tC1x9I7WGQxRulJqh9cIN41Mk+RNGqw5LlTY0qqi4rT9&#10;MQqW2Xh5Xr/y59/msKf99+E0Sl2i1PNTt5iACNSFR/je/tAK0lGW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OGLyAAAAN4AAAAPAAAAAAAAAAAAAAAAAJgCAABk&#10;cnMvZG93bnJldi54bWxQSwUGAAAAAAQABAD1AAAAjQMAAAAA&#10;" fillcolor="black" stroked="f"/>
                      <v:rect id="Rectangle 3519" o:spid="_x0000_s2838" style="position:absolute;left:15589;top:7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ey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jz4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33svHAAAA3gAAAA8AAAAAAAAAAAAAAAAAmAIAAGRy&#10;cy9kb3ducmV2LnhtbFBLBQYAAAAABAAEAPUAAACMAwAAAAA=&#10;" fillcolor="black" stroked="f"/>
                      <v:rect id="Rectangle 3520" o:spid="_x0000_s2839" style="position:absolute;left:15589;top:73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7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i/9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3tQyAAAAN4AAAAPAAAAAAAAAAAAAAAAAJgCAABk&#10;cnMvZG93bnJldi54bWxQSwUGAAAAAAQABAD1AAAAjQMAAAAA&#10;" fillcolor="black" stroked="f"/>
                      <v:rect id="Rectangle 3521" o:spid="_x0000_s2840" style="position:absolute;left:15589;top:7397;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J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0m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eUnyAAAAN4AAAAPAAAAAAAAAAAAAAAAAJgCAABk&#10;cnMvZG93bnJldi54bWxQSwUGAAAAAAQABAD1AAAAjQMAAAAA&#10;" fillcolor="black" stroked="f"/>
                      <v:rect id="Rectangle 3522" o:spid="_x0000_s2841" style="position:absolute;left:15589;top:7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A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DDq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UC8yAAAAN4AAAAPAAAAAAAAAAAAAAAAAJgCAABk&#10;cnMvZG93bnJldi54bWxQSwUGAAAAAAQABAD1AAAAjQMAAAAA&#10;" fillcolor="black" stroked="f"/>
                      <v:rect id="Rectangle 3523" o:spid="_x0000_s2842" style="position:absolute;left:15589;top:74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Yy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x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NjIyAAAAN4AAAAPAAAAAAAAAAAAAAAAAJgCAABk&#10;cnMvZG93bnJldi54bWxQSwUGAAAAAAQABAD1AAAAjQMAAAAA&#10;" fillcolor="black" stroked="f"/>
                      <v:rect id="Rectangle 3524" o:spid="_x0000_s2843" style="position:absolute;left:15589;top:74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9U8gA&#10;AADeAAAADwAAAGRycy9kb3ducmV2LnhtbESPQWvCQBSE70L/w/KE3nRj2hSNrlILhV6Eaj3o7Zl9&#10;JsHs23R3q9Ff7xYKPQ4z8w0zW3SmEWdyvrasYDRMQBAXVtdcKth+vQ/GIHxA1thYJgVX8rCYP/Rm&#10;mGt74TWdN6EUEcI+RwVVCG0upS8qMuiHtiWO3tE6gyFKV0rt8BLhppFpkrxIgzXHhQpbequoOG1+&#10;jILlZLz8/nzm1W192NN+dzhlqUuUeux3r1MQgbrwH/5rf2gFaTZ5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H1TyAAAAN4AAAAPAAAAAAAAAAAAAAAAAJgCAABk&#10;cnMvZG93bnJldi54bWxQSwUGAAAAAAQABAD1AAAAjQMAAAAA&#10;" fillcolor="black" stroked="f"/>
                      <v:rect id="Rectangle 3525" o:spid="_x0000_s2844" style="position:absolute;left:15589;top:747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jJ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4P4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uMkyAAAAN4AAAAPAAAAAAAAAAAAAAAAAJgCAABk&#10;cnMvZG93bnJldi54bWxQSwUGAAAAAAQABAD1AAAAjQMAAAAA&#10;" fillcolor="black" stroked="f"/>
                      <v:rect id="Rectangle 3526" o:spid="_x0000_s2845" style="position:absolute;left:15589;top:749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G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Wjy+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nka/yAAAAN4AAAAPAAAAAAAAAAAAAAAAAJgCAABk&#10;cnMvZG93bnJldi54bWxQSwUGAAAAAAQABAD1AAAAjQMAAAAA&#10;" fillcolor="black" stroked="f"/>
                      <v:rect id="Rectangle 3527" o:spid="_x0000_s2846" style="position:absolute;left:15589;top:751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SzcUA&#10;AADeAAAADwAAAGRycy9kb3ducmV2LnhtbERPu27CMBTdK/UfrFuJrTikBUHAIKhUqQtSeQywXeJL&#10;EhFfB9tAytfXAxLj0XlPZq2pxZWcrywr6HUTEMS51RUXCrab7/chCB+QNdaWScEfeZhNX18mmGl7&#10;4xVd16EQMYR9hgrKEJpMSp+XZNB3bUMcuaN1BkOErpDa4S2Gm1qmSTKQBiuODSU29FVSflpfjILF&#10;aLg4/37y8r467Gm/O5z6qUuU6ry18zGIQG14ih/uH60g7Y8+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dLNxQAAAN4AAAAPAAAAAAAAAAAAAAAAAJgCAABkcnMv&#10;ZG93bnJldi54bWxQSwUGAAAAAAQABAD1AAAAigMAAAAA&#10;" fillcolor="black" stroked="f"/>
                      <v:rect id="Rectangle 3528" o:spid="_x0000_s2847" style="position:absolute;left:15589;top:753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3VsgA&#10;AADeAAAADwAAAGRycy9kb3ducmV2LnhtbESPQWvCQBSE70L/w/KE3nRjWouJrlILhV6Eaj3o7Zl9&#10;JsHs23R3q9Ff7xYKPQ4z8w0zW3SmEWdyvrasYDRMQBAXVtdcKth+vQ8mIHxA1thYJgVX8rCYP/Rm&#10;mGt74TWdN6EUEcI+RwVVCG0upS8qMuiHtiWO3tE6gyFKV0rt8BLhppFpkrxIgzXHhQpbequoOG1+&#10;jIJlNll+fz7z6rY+7Gm/O5zGqUuUeux3r1MQgbrwH/5rf2gF6Th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XdWyAAAAN4AAAAPAAAAAAAAAAAAAAAAAJgCAABk&#10;cnMvZG93bnJldi54bWxQSwUGAAAAAAQABAD1AAAAjQMAAAAA&#10;" fillcolor="black" stroked="f"/>
                      <v:rect id="Rectangle 3529" o:spid="_x0000_s2848" style="position:absolute;left:15589;top:755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ttsYA&#10;AADeAAAADwAAAGRycy9kb3ducmV2LnhtbESPy2rCQBSG94LvMByhO50YVDR1FC0U3Aj1sqi7Y+aY&#10;BDNn4sxU0z59ZyG4/PlvfPNla2pxJ+crywqGgwQEcW51xYWC4+GzPwXhA7LG2jIp+CUPy0W3M8dM&#10;2wfv6L4PhYgj7DNUUIbQZFL6vCSDfmAb4uhdrDMYonSF1A4fcdzUMk2SiTRYcXwosaGPkvLr/sco&#10;WM+m69vXiLd/u/OJTt/n6zh1iVJvvXb1DiJQG17hZ3ujFaTj2S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ttsYAAADeAAAADwAAAAAAAAAAAAAAAACYAgAAZHJz&#10;L2Rvd25yZXYueG1sUEsFBgAAAAAEAAQA9QAAAIsDAAAAAA==&#10;" fillcolor="black" stroked="f"/>
                      <v:rect id="Rectangle 3530" o:spid="_x0000_s2849" style="position:absolute;left:15589;top:75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IL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9CC3HAAAA3gAAAA8AAAAAAAAAAAAAAAAAmAIAAGRy&#10;cy9kb3ducmV2LnhtbFBLBQYAAAAABAAEAPUAAACMAwAAAAA=&#10;" fillcolor="black" stroked="f"/>
                      <v:rect id="Rectangle 3531" o:spid="_x0000_s2850" style="position:absolute;left:15589;top:75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W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lrHAAAA3gAAAA8AAAAAAAAAAAAAAAAAmAIAAGRy&#10;cy9kb3ducmV2LnhtbFBLBQYAAAAABAAEAPUAAACMAwAAAAA=&#10;" fillcolor="black" stroked="f"/>
                      <v:rect id="Rectangle 3532" o:spid="_x0000_s2851" style="position:absolute;left:15589;top:76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zw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x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zPByAAAAN4AAAAPAAAAAAAAAAAAAAAAAJgCAABk&#10;cnMvZG93bnJldi54bWxQSwUGAAAAAAQABAD1AAAAjQMAAAAA&#10;" fillcolor="black" stroked="f"/>
                      <v:rect id="Rectangle 3533" o:spid="_x0000_s2852" style="position:absolute;left:15589;top:76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rtcgA&#10;AADeAAAADwAAAGRycy9kb3ducmV2LnhtbESPQWvCQBSE74X+h+UVvNWNIYqmrqKFQi8FtT3U2zP7&#10;TILZt3F31eivd4VCj8PMfMNM551pxJmcry0rGPQTEMSF1TWXCn6+P17HIHxA1thYJgVX8jCfPT9N&#10;Mdf2wms6b0IpIoR9jgqqENpcSl9UZND3bUscvb11BkOUrpTa4SXCTSPTJBlJgzXHhQpbeq+oOGxO&#10;RsFyMl4eVxl/3da7LW1/d4dh6hKlei/d4g1EoC78h//an1pBOpxk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Squ1yAAAAN4AAAAPAAAAAAAAAAAAAAAAAJgCAABk&#10;cnMvZG93bnJldi54bWxQSwUGAAAAAAQABAD1AAAAjQMAAAAA&#10;" fillcolor="black" stroked="f"/>
                      <v:rect id="Rectangle 3534" o:spid="_x0000_s2853" style="position:absolute;left:15589;top:76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OLsgA&#10;AADeAAAADwAAAGRycy9kb3ducmV2LnhtbESPQWvCQBSE7wX/w/IEb3VjMEVTV1FB6KWgtod6e2af&#10;STD7Nu6umvbXd4VCj8PMfMPMFp1pxI2cry0rGA0TEMSF1TWXCj4/Ns8TED4ga2wsk4Jv8rCY955m&#10;mGt75x3d9qEUEcI+RwVVCG0upS8qMuiHtiWO3sk6gyFKV0rt8B7hppFpkrxIgzXHhQpbWldUnPdX&#10;o2A1nawu2zG//+yOBzp8Hc9Z6hKlBv1u+QoiUBf+w3/tN60gza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Bg4uyAAAAN4AAAAPAAAAAAAAAAAAAAAAAJgCAABk&#10;cnMvZG93bnJldi54bWxQSwUGAAAAAAQABAD1AAAAjQMAAAAA&#10;" fillcolor="black" stroked="f"/>
                      <v:rect id="Rectangle 3535" o:spid="_x0000_s2854" style="position:absolute;left:15589;top:767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QW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w0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kFnHAAAA3gAAAA8AAAAAAAAAAAAAAAAAmAIAAGRy&#10;cy9kb3ducmV2LnhtbFBLBQYAAAAABAAEAPUAAACMAwAAAAA=&#10;" fillcolor="black" stroked="f"/>
                      <v:rect id="Rectangle 3536" o:spid="_x0000_s2855" style="position:absolute;left:15589;top:768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1wsgA&#10;AADeAAAADwAAAGRycy9kb3ducmV2LnhtbESPT2sCMRTE74V+h/AKvdVsF626GkULQi9C/XPQ23Pz&#10;uru4eVmTqFs/fSMUPA4z8xtmPG1NLS7kfGVZwXsnAUGcW11xoWC7WbwNQPiArLG2TAp+ycN08vw0&#10;xkzbK6/osg6FiBD2GSooQ2gyKX1ekkHfsQ1x9H6sMxiidIXUDq8RbmqZJsmHNFhxXCixoc+S8uP6&#10;bBTMh4P56bvLy9vqsKf97nDspS5R6vWlnY1ABGrDI/zf/tIK0t6w2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DXCyAAAAN4AAAAPAAAAAAAAAAAAAAAAAJgCAABk&#10;cnMvZG93bnJldi54bWxQSwUGAAAAAAQABAD1AAAAjQMAAAAA&#10;" fillcolor="black" stroked="f"/>
                      <v:rect id="Rectangle 3537" o:spid="_x0000_s2856" style="position:absolute;left:15589;top:770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hsMUA&#10;AADeAAAADwAAAGRycy9kb3ducmV2LnhtbERPy4rCMBTdC/5DuMLsNLWoaMcoOjDgRhgfi3F3ba5t&#10;sbmpSUY78/WTheDycN7zZWtqcSfnK8sKhoMEBHFudcWFguPhsz8F4QOyxtoyKfglD8tFtzPHTNsH&#10;7+i+D4WIIewzVFCG0GRS+rwkg35gG+LIXawzGCJ0hdQOHzHc1DJNkok0WHFsKLGhj5Ly6/7HKFjP&#10;puvb14i3f7vziU7f5+s4dYlSb7129Q4iUBte4qd7oxWk49ko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6GwxQAAAN4AAAAPAAAAAAAAAAAAAAAAAJgCAABkcnMv&#10;ZG93bnJldi54bWxQSwUGAAAAAAQABAD1AAAAigMAAAAA&#10;" fillcolor="black" stroked="f"/>
                      <v:rect id="Rectangle 3538" o:spid="_x0000_s2857" style="position:absolute;left:15589;top:7727;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K8gA&#10;AADeAAAADwAAAGRycy9kb3ducmV2LnhtbESPQWvCQBSE74X+h+UVeqsbg4pJXUUFoZeC2h7q7Zl9&#10;JsHs27i71eivd4VCj8PMfMNMZp1pxJmcry0r6PcSEMSF1TWXCr6/Vm9jED4ga2wsk4IreZhNn58m&#10;mGt74Q2dt6EUEcI+RwVVCG0upS8qMuh7tiWO3sE6gyFKV0rt8BLhppFpkoykwZrjQoUtLSsqjttf&#10;o2CRjRen9YA/b5v9jnY/++MwdYlSry/d/B1EoC78h//aH1pBOsw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SwQryAAAAN4AAAAPAAAAAAAAAAAAAAAAAJgCAABk&#10;cnMvZG93bnJldi54bWxQSwUGAAAAAAQABAD1AAAAjQMAAAAA&#10;" fillcolor="black" stroked="f"/>
                      <v:rect id="Rectangle 3539" o:spid="_x0000_s2858" style="position:absolute;left:15589;top:77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7a8YA&#10;AADeAAAADwAAAGRycy9kb3ducmV2LnhtbESPzWrCQBSF9wXfYbiCuzoxmKLRUbQgdFNQ60J318w1&#10;CWbupDOjpn16Z1Ho8nD++ObLzjTiTs7XlhWMhgkI4sLqmksFh6/N6wSED8gaG8uk4Ic8LBe9lznm&#10;2j54R/d9KEUcYZ+jgiqENpfSFxUZ9EPbEkfvYp3BEKUrpXb4iOOmkWmSvEmDNceHClt6r6i47m9G&#10;wXo6WX9vx/z5uzuf6HQ8X7PUJUoN+t1qBiJQF/7Df+0PrSDNp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7a8YAAADeAAAADwAAAAAAAAAAAAAAAACYAgAAZHJz&#10;L2Rvd25yZXYueG1sUEsFBgAAAAAEAAQA9QAAAIsDAAAAAA==&#10;" fillcolor="black" stroked="f"/>
                      <v:rect id="Rectangle 3540" o:spid="_x0000_s2859" style="position:absolute;left:15589;top:77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8MgA&#10;AADeAAAADwAAAGRycy9kb3ducmV2LnhtbESPQWvCQBSE74L/YXmF3nRjMKKpq6gg9FKotod6e2Zf&#10;k2D2bdzdavTXu4VCj8PMfMPMl51pxIWcry0rGA0TEMSF1TWXCj4/toMpCB+QNTaWScGNPCwX/d4c&#10;c22vvKPLPpQiQtjnqKAKoc2l9EVFBv3QtsTR+7bOYIjSlVI7vEa4aWSaJBNpsOa4UGFLm4qK0/7H&#10;KFjPpuvz+5jf7rvjgQ5fx1OWukSp56du9QIiUBf+w3/tV60gzWb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5J7wyAAAAN4AAAAPAAAAAAAAAAAAAAAAAJgCAABk&#10;cnMvZG93bnJldi54bWxQSwUGAAAAAAQABAD1AAAAjQMAAAAA&#10;" fillcolor="black" stroked="f"/>
                      <v:rect id="Rectangle 3541" o:spid="_x0000_s2860" style="position:absolute;left:15589;top:77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h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NgCHyAAAAN4AAAAPAAAAAAAAAAAAAAAAAJgCAABk&#10;cnMvZG93bnJldi54bWxQSwUGAAAAAAQABAD1AAAAjQMAAAAA&#10;" fillcolor="black" stroked="f"/>
                      <v:rect id="Rectangle 3542" o:spid="_x0000_s2861" style="position:absolute;left:15589;top:781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lHMgA&#10;AADeAAAADwAAAGRycy9kb3ducmV2LnhtbESPQWvCQBSE70L/w/KE3nRj2hSNrlILhV6Eaj3o7Zl9&#10;JsHs23R3q9Ff7xYKPQ4z8w0zW3SmEWdyvrasYDRMQBAXVtdcKth+vQ/GIHxA1thYJgVX8rCYP/Rm&#10;mGt74TWdN6EUEcI+RwVVCG0upS8qMuiHtiWO3tE6gyFKV0rt8BLhppFpkrxIgzXHhQpbequoOG1+&#10;jILlZLz8/nzm1W192NN+dzhlqUuUeux3r1MQgbrwH/5rf2gFaTbJ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qUcyAAAAN4AAAAPAAAAAAAAAAAAAAAAAJgCAABk&#10;cnMvZG93bnJldi54bWxQSwUGAAAAAAQABAD1AAAAjQMAAAAA&#10;" fillcolor="black" stroked="f"/>
                      <v:rect id="Rectangle 3543" o:spid="_x0000_s2862" style="position:absolute;left:15589;top:782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9aMgA&#10;AADeAAAADwAAAGRycy9kb3ducmV2LnhtbESPQWvCQBSE7wX/w/IEb3VjMEVTV1FB6KWgtod6e2af&#10;STD7Nu6umvbXd4VCj8PMfMPMFp1pxI2cry0rGA0TEMSF1TWXCj4/Ns8TED4ga2wsk4Jv8rCY955m&#10;mGt75x3d9qEUEcI+RwVVCG0upS8qMuiHtiWO3sk6gyFKV0rt8B7hppFpkrxIgzXHhQpbWldUnPdX&#10;o2A1nawu2zG//+yOBzp8Hc9Z6hKlBv1u+QoiUBf+w3/tN60gza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z1oyAAAAN4AAAAPAAAAAAAAAAAAAAAAAJgCAABk&#10;cnMvZG93bnJldi54bWxQSwUGAAAAAAQABAD1AAAAjQMAAAAA&#10;" fillcolor="black" stroked="f"/>
                      <v:rect id="Rectangle 3544" o:spid="_x0000_s2863" style="position:absolute;left:15589;top:784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8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35jzyAAAAN4AAAAPAAAAAAAAAAAAAAAAAJgCAABk&#10;cnMvZG93bnJldi54bWxQSwUGAAAAAAQABAD1AAAAjQMAAAAA&#10;" fillcolor="black" stroked="f"/>
                      <v:shape id="Freeform 3545" o:spid="_x0000_s2864" style="position:absolute;left:3060;top:10229;width:12033;height:3213;visibility:visible;mso-wrap-style:square;v-text-anchor:top" coordsize="291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70MUA&#10;AADeAAAADwAAAGRycy9kb3ducmV2LnhtbESPQWvCQBSE7wX/w/IEL0U3SpNodJUSCe21puD1kX0m&#10;wezbkN2a9N93C4Ueh5n5hjmcJtOJBw2utaxgvYpAEFdWt1wr+CyL5RaE88gaO8uk4JscnI6zpwNm&#10;2o78QY+Lr0WAsMtQQeN9n0npqoYMupXtiYN3s4NBH+RQSz3gGOCmk5soSqTBlsNCgz3lDVX3y5dR&#10;UKJ56a7Xt/y5wKTFcyrTIr8ptZhPr3sQnib/H/5rv2sFm3gXJ/B7J1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rvQxQAAAN4AAAAPAAAAAAAAAAAAAAAAAJgCAABkcnMv&#10;ZG93bnJldi54bWxQSwUGAAAAAAQABAD1AAAAigMAAAAA&#10;" path="m53,l48,9,43,24r-5,9l38,43,29,62,24,76r,10l14,105r,10l10,124r,24l5,158r,19l,187r,91l5,287r,29l10,326r,9l14,340r,10l19,359r,10l24,374r5,9l29,393r5,5l43,417r5,5l48,431r5,5l53,441r5,10l67,455r10,20l82,479r4,10l91,494r10,9l106,513r9,5l120,527r5,5l135,542r4,5l149,556r10,5l163,571r10,4l183,585r9,5l197,594r10,10l216,609r10,9l245,628r10,5l264,642r15,5l298,657r10,5l322,666r10,10l346,681r19,9l380,695r14,l404,700r28,10l442,714r15,l471,719r10,5l490,724r15,5l519,729r19,5l567,734r14,4l634,738r15,5l836,743r19,-5l951,738r20,-4l1052,734r20,-5l1148,729r24,-5l2268,724r14,5l2311,729r15,5l2340,734r15,4l2369,738r14,5l2398,743r14,5l2427,748r14,5l2455,753r10,5l2479,758r15,4l2504,762r14,5l2532,767r10,5l2580,772r10,5l2633,777r15,-5l2667,772r10,-5l2686,767r19,-9l2715,753r10,l2734,743r5,-5l2749,734r9,-10l2763,724r10,-10l2777,710r10,-10l2797,681r9,-10l2816,652r9,-10l2830,628r10,-19l2850,580r4,-9l2864,542r5,-10l2878,503r,-14l2883,470r5,-15l2888,441r5,-14l2898,407r,-14l2902,374r,-34l2907,321r,-34l2912,268r,-211l2907,33r,-33l53,xe" fillcolor="black" stroked="f">
                        <v:fill r:id="rId28" o:title="" type="pattern"/>
                        <v:path arrowok="t" o:connecttype="custom" o:connectlocs="17769,9925;11984,25639;5785,43420;4132,61202;0,77329;2066,130674;5785,140599;7851,152591;11984,162516;19835,174508;21901,182365;31819,196425;37604,204282;47521,214207;55786,224131;65704,231988;75621,241913;85539,249770;101241,259695;115291,267552;133060,275409;150829,285333;166945,289468;188846,295258;202483,299393;222318,303528;261988,305182;353311,305182;434718,303528;484305,299393;954974,301461;973156,305182;990925,307250;1008694,311385;1024397,313453;1040512,317175;1066133,319242;1094232,319242;1109935,317175;1126051,311385;1135969,303528;1145886,295258;1155804,281611;1167374,265484;1177705,239845;1185556,219996;1191341,194357;1195474,176576;1199193,154659;1201259,118682;1201259,13646" o:connectangles="0,0,0,0,0,0,0,0,0,0,0,0,0,0,0,0,0,0,0,0,0,0,0,0,0,0,0,0,0,0,0,0,0,0,0,0,0,0,0,0,0,0,0,0,0,0,0,0,0,0,0"/>
                      </v:shape>
                      <v:shape id="Freeform 3546" o:spid="_x0000_s2865" style="position:absolute;left:3016;top:10210;width:12097;height:3232;visibility:visible;mso-wrap-style:square;v-text-anchor:top" coordsize="2927,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ZdcMA&#10;AADeAAAADwAAAGRycy9kb3ducmV2LnhtbESPzYrCMBSF94LvEO7AbGRMFWyn1SjiILidKnR7aa5t&#10;meamNFGrT28EYZaH8/NxVpvBtOJKvWssK5hNIxDEpdUNVwpOx/3XNwjnkTW2lknBnRxs1uPRCjNt&#10;b/xL19xXIoywy1BB7X2XSenKmgy6qe2Ig3e2vUEfZF9J3eMtjJtWzqMolgYbDoQaO9rVVP7lF6OA&#10;kyj9CczmQvtHXphJfCjusVKfH8N2CcLT4P/D7/ZBK5gv0kUCrzvh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lZdcMAAADeAAAADwAAAAAAAAAAAAAAAACYAgAAZHJzL2Rv&#10;d25yZXYueG1sUEsFBgAAAAAEAAQA9QAAAIgDAAAAAA==&#10;" path="m58,l48,19,39,48,34,67,10,139r,14l5,168r,28l,211r,53l5,278r,24l10,316r,15l15,340r9,29l29,379r5,14l39,403r9,29l58,446r,-5l63,456r9,9l77,475r10,14l125,528r10,14l164,571r14,9l188,590r14,9l212,609r91,58l322,671r15,10l356,686r14,9l390,700r19,10l467,724r24,10l510,734r24,5l553,743r24,l601,748r312,l942,743r82,l1053,739r86,l1168,734r1038,l2225,729r24,l2273,734r39,l2336,739r19,4l2374,743r24,5l2417,753r20,l2456,758r14,5l2489,767r20,l2528,772r14,5l2562,777r14,5l2658,782r14,-5l2687,777r28,-10l2730,758r14,-5l2778,734r67,-106l2850,609r10,-14l2869,576r10,-39l2888,513r10,-38l2908,427r,-24l2917,355r,-24l2922,302r,-53l2927,220r,-119l2922,67r,-67l63,,58,,68,9r-5,l2917,9r-5,-4l2912,67r5,34l2917,220r-5,29l2912,302r-4,29l2908,355r-10,48l2898,427r-10,48l2879,513r-10,24l2860,576r-10,9l2840,609r-5,19l2768,724r-24,19l2730,748r-15,10l2687,767r-15,l2658,772r-82,l2562,767r-20,l2528,763r-19,-5l2489,758r-19,-5l2456,748r-19,-5l2417,743r-19,-4l2374,734r-19,l2336,729r-24,-5l2273,724r-24,-5l2225,719r-19,5l1346,724r-178,l1139,729r-86,l1024,734r-82,l913,739r-312,l577,734r-24,l534,729r-24,-5l491,724r-24,-9l409,700r-19,-9l370,686,356,676r-19,-5l322,662r-19,-5l221,599r-9,-9l197,580r-9,-9l173,561,145,532,135,518,96,480,87,465r-5,-9l72,446r-4,-5l68,436,58,422r-5,-5l48,403,44,393,39,379,34,369,24,340r-4,-9l20,316,15,302r,-24l10,264r,-53l15,196r,-28l20,153r,-14l44,67,48,48,58,19,68,9,58,xe" fillcolor="black" stroked="f">
                        <v:path arrowok="t" o:connecttype="custom" o:connectlocs="14052,27692;2066,81010;2066,124822;9919,152514;19838,178554;29756,192193;55793,224019;83483,247578;139276,281470;169032,293456;220692,305442;377326,309162;470728,305442;929470,301309;973278,307096;1007167,311229;1036923,317015;1064613,323215;1122059,317015;1175786,259564;1189837,221952;1201823,166567;1207609,102916;1207609,0;26037,3720;1205542,41745;1201823,136808;1193557,196326;1177852,241791;1134044,307096;1104288,317015;1050562,317015;1020805,311229;991049,305442;955507,299243;911699,299243;435185,301309;248382,305442;210774,299243;161180,285603;133077,273617;81416,239725;55793,214099;29756,184340;21904,172354;14052,152514;6199,124822;6199,81010;18184,27692;23970,0" o:connectangles="0,0,0,0,0,0,0,0,0,0,0,0,0,0,0,0,0,0,0,0,0,0,0,0,0,0,0,0,0,0,0,0,0,0,0,0,0,0,0,0,0,0,0,0,0,0,0,0,0,0"/>
                      </v:shape>
                      <v:shape id="Freeform 3547" o:spid="_x0000_s2866" style="position:absolute;left:6788;top:10248;width:3575;height:616;visibility:visible;mso-wrap-style:square;v-text-anchor:top" coordsize="1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oDMQA&#10;AADeAAAADwAAAGRycy9kb3ducmV2LnhtbERPTWvCQBC9F/wPywi91Y1SmxpdRaVCDwWpevE2ZMck&#10;mJ0Nu1tN++s7h0KPj/e9WPWuVTcKsfFsYDzKQBGX3jZcGTgdd0+voGJCtth6JgPfFGG1HDwssLD+&#10;zp90O6RKSQjHAg3UKXWF1rGsyWEc+Y5YuIsPDpPAUGkb8C7hrtWTLHvRDhuWhho72tZUXg9fzsBP&#10;vj1mb/nzrM0/8l3Yb8R3DsY8Dvv1HFSiPv2L/9zv1sBkOpvKXrkjV0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aAzEAAAA3gAAAA8AAAAAAAAAAAAAAAAAmAIAAGRycy9k&#10;b3ducmV2LnhtbFBLBQYAAAAABAAEAPUAAACJAwAAAAA=&#10;" path="m,c26,20,58,31,91,31,123,30,154,20,180,l,xe" filled="f" stroked="f">
                        <v:path arrowok="t" o:connecttype="custom" o:connectlocs="0,0;180739,61595;357505,0;0,0" o:connectangles="0,0,0,0"/>
                      </v:shape>
                      <v:shape id="Freeform 3548" o:spid="_x0000_s2867" style="position:absolute;left:6775;top:10210;width:3607;height:673;visibility:visible;mso-wrap-style:square;v-text-anchor:top" coordsize="87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O/8cA&#10;AADeAAAADwAAAGRycy9kb3ducmV2LnhtbESPT2vCQBTE7wW/w/KE3nRjSqqmriIRqfTmn4O9PbKv&#10;SWr2bciuSfrtuwWhx2FmfsOsNoOpRUetqywrmE0jEMS51RUXCi7n/WQBwnlkjbVlUvBDDjbr0dMK&#10;U217PlJ38oUIEHYpKii9b1IpXV6SQTe1DXHwvmxr0AfZFlK32Ae4qWUcRa/SYMVhocSGspLy2+lu&#10;FNzIfuxM3X3q7fx6NdmBX5rvd6Wex8P2DYSnwf+HH+2DVhAny2QJf3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Tv/HAAAA3gAAAA8AAAAAAAAAAAAAAAAAmAIAAGRy&#10;cy9kb3ducmV2LnhtbFBLBQYAAAAABAAEAPUAAACMAwAAAAA=&#10;" path="m14,l4,,,5r,9l4,19r10,5l28,33,38,43,52,53r10,4l76,67r10,5l100,81r15,5l125,91r14,10l153,105r10,5l192,120r9,5l249,139r15,l269,144r19,5l302,149r15,4l346,153r14,5l418,158r19,5l442,163r9,-5l509,158r14,-5l552,153r15,-4l581,149r19,-5l605,139r14,l668,125r9,-5l706,110r10,-5l730,101,744,91r10,-5l768,81r15,-9l792,67,807,57r9,-4l831,43r9,-10l855,24r14,-5l874,14r,-9l869,r-9,l845,5r-14,9l821,24r-14,9l797,38,783,48r-10,5l759,62r-15,5l735,72r-15,9l706,86r-10,5l668,101r-10,4l619,120r-14,l591,125r-10,4l567,129r-15,5l523,134r-14,5l451,139r-19,5l437,144r-19,-5l360,139r-14,-5l317,134r-15,-5l288,129r-10,-4l264,120r-15,l211,105r-10,-4l173,91,163,86,149,81,134,72r-9,-5l110,62,96,53,86,48,72,38,62,33,48,24,38,14,24,5,14,xe" fillcolor="black" stroked="f">
                        <v:path arrowok="t" o:connecttype="custom" o:connectlocs="1651,0;0,5781;5777,9911;15682,17757;25586,23538;35490,29732;47458,35513;57362,41707;67266,45424;82948,51618;108947,57399;118851,61529;130819,63181;148564,65245;180340,67310;186117,65245;215830,63181;233988,61529;247606,59464;255447,57399;279383,49553;295477,43359;307032,37578;316936,33449;326840,27667;336745,21886;346649,13627;358617,7846;360680,2065;354903,0;342935,5781;333031,13627;323126,19821;313222,25603;303318,29732;291350,35513;275668,41707;255447,49553;243892,51618;233988,53270;215830,55335;186117,57399;180340,59464;148564,57399;130819,55335;118851,53270;108947,49553;87075,43359;71393,37578;61489,33449;51585,27667;39617,21886;29713,15692;19809,9911;9904,2065" o:connectangles="0,0,0,0,0,0,0,0,0,0,0,0,0,0,0,0,0,0,0,0,0,0,0,0,0,0,0,0,0,0,0,0,0,0,0,0,0,0,0,0,0,0,0,0,0,0,0,0,0,0,0,0,0,0,0"/>
                      </v:shape>
                      <v:shape id="Freeform 3549" o:spid="_x0000_s2868" style="position:absolute;left:3257;top:10191;width:11856;height:76;visibility:visible;mso-wrap-style:square;v-text-anchor:top" coordsize="28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nNsUA&#10;AADeAAAADwAAAGRycy9kb3ducmV2LnhtbESPu2rDMBSG90DeQZxAt1iuQ0zqRAmhEMjQobkN3Q7W&#10;iW1qHTmSartvXw2FjD//jW+zG00renK+sazgNUlBEJdWN1wpuF4O8xUIH5A1tpZJwS952G2nkw0W&#10;2g58ov4cKhFH2BeooA6hK6T0ZU0GfWI74ujdrTMYonSV1A6HOG5amaVpLg02HB9q7Oi9pvL7/GMU&#10;jKYfFsuUssPD9LfPrxzLD5cr9TIb92sQgcbwDP+3j1pBtnzLI0DEiSg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Oc2xQAAAN4AAAAPAAAAAAAAAAAAAAAAAJgCAABkcnMv&#10;ZG93bnJldi54bWxQSwUGAAAAAAQABAD1AAAAigMAAAAA&#10;" path="m10,l5,r,5l,5r,9l5,14r,5l2864,19r,-5l2869,14r,-9l2864,5r,-5l2859,,10,xe" fillcolor="black" stroked="f">
                        <v:path arrowok="t" o:connecttype="custom" o:connectlocs="4132,0;2066,0;2066,2005;0,2005;0,5615;2066,5615;2066,7620;1183479,7620;1183479,5615;1185545,5615;1185545,2005;1183479,2005;1183479,0;1181413,0;4132,0" o:connectangles="0,0,0,0,0,0,0,0,0,0,0,0,0,0,0"/>
                      </v:shape>
                      <v:rect id="Rectangle 3550" o:spid="_x0000_s2869" style="position:absolute;left:8020;top:8286;width:69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hosYA&#10;AADeAAAADwAAAGRycy9kb3ducmV2LnhtbESPT4vCMBTE7wv7HcJb8LamCoqtRpFV0aN/FtTbo3m2&#10;ZZuX0kRb/fRGEPY4zMxvmMmsNaW4Ue0Kywp63QgEcWp1wZmC38PqewTCeWSNpWVScCcHs+nnxwQT&#10;bRve0W3vMxEg7BJUkHtfJVK6NCeDrmsr4uBdbG3QB1lnUtfYBLgpZT+KhtJgwWEhx4p+ckr/9lej&#10;YD2q5qeNfTRZuTyvj9tjvDjEXqnOVzsfg/DU+v/wu73RCvqDeNi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hosYAAADeAAAADwAAAAAAAAAAAAAAAACYAgAAZHJz&#10;L2Rvd25yZXYueG1sUEsFBgAAAAAEAAQA9QAAAIsDAAAAAA==&#10;" filled="f" stroked="f">
                        <v:textbox inset="0,0,0,0">
                          <w:txbxContent>
                            <w:p w:rsidR="00084B79" w:rsidRPr="00202598" w:rsidRDefault="00084B79" w:rsidP="00D35342">
                              <w:pPr>
                                <w:rPr>
                                  <w:sz w:val="14"/>
                                </w:rPr>
                              </w:pPr>
                              <w:proofErr w:type="gramStart"/>
                              <w:r w:rsidRPr="00202598">
                                <w:rPr>
                                  <w:rFonts w:ascii="Arial" w:hAnsi="Arial" w:cs="Arial"/>
                                  <w:color w:val="000000"/>
                                  <w:szCs w:val="30"/>
                                  <w:lang w:val="en-US"/>
                                </w:rPr>
                                <w:t>d</w:t>
                              </w:r>
                              <w:proofErr w:type="gramEnd"/>
                            </w:p>
                          </w:txbxContent>
                        </v:textbox>
                      </v:rect>
                      <v:rect id="Rectangle 3551" o:spid="_x0000_s2870" style="position:absolute;left:15297;top:11690;width:1428;height:69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AR8UA&#10;AADeAAAADwAAAGRycy9kb3ducmV2LnhtbESPzWrDMBCE74W+g9hAbo0UQ0ziRgml0FJySfMDuS7W&#10;Vja1VsZSY/vto0Ahx2F2vtlZbwfXiCt1ofasYT5TIIhLb2q2Gs6nj5cliBCRDTaeScNIAbab56c1&#10;Fsb3fKDrMVqRIBwK1FDF2BZShrIih2HmW+Lk/fjOYUyys9J02Ce4a2SmVC4d1pwaKmzpvaLy9/jn&#10;0hvjJ+1GlnaVLy9W9dn3oPa91tPJ8PYKItIQH8f/6S+jIVus8gzucxID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gBHxQAAAN4AAAAPAAAAAAAAAAAAAAAAAJgCAABkcnMv&#10;ZG93bnJldi54bWxQSwUGAAAAAAQABAD1AAAAigMAAAAA&#10;" filled="f" stroked="f">
                        <v:textbox inset="0,0,0,0">
                          <w:txbxContent>
                            <w:p w:rsidR="00084B79" w:rsidRPr="00202598" w:rsidRDefault="00084B79" w:rsidP="00D35342">
                              <w:pPr>
                                <w:rPr>
                                  <w:sz w:val="14"/>
                                </w:rPr>
                              </w:pPr>
                              <w:proofErr w:type="gramStart"/>
                              <w:r w:rsidRPr="00202598">
                                <w:rPr>
                                  <w:rFonts w:ascii="Arial" w:hAnsi="Arial" w:cs="Arial"/>
                                  <w:color w:val="000000"/>
                                  <w:szCs w:val="30"/>
                                  <w:lang w:val="en-US"/>
                                </w:rPr>
                                <w:t>h</w:t>
                              </w:r>
                              <w:proofErr w:type="gramEnd"/>
                            </w:p>
                          </w:txbxContent>
                        </v:textbox>
                      </v:rect>
                      <v:shape id="Freeform 3552" o:spid="_x0000_s2871" style="position:absolute;left:8337;top:139;width:1194;height:2401;visibility:visible;mso-wrap-style:square;v-text-anchor:top" coordsize="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gNMgA&#10;AADeAAAADwAAAGRycy9kb3ducmV2LnhtbESPQUvDQBSE70L/w/IEb3bTqlFjt6WIglAq2vbi7ZF9&#10;zYZm34bsa5r+e7cgeBxm5htmthh8o3rqYh3YwGScgSIug625MrDbvt8+gYqCbLEJTAbOFGExH13N&#10;sLDhxN/Ub6RSCcKxQANOpC20jqUjj3EcWuLk7UPnUZLsKm07PCW4b/Q0y3Ltsea04LClV0flYXP0&#10;BsLKnT+Pb/frXf7187jvDzIpt2LMzfWwfAElNMh/+K/9YQ1MH57zO7jcSVdAz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aA0yAAAAN4AAAAPAAAAAAAAAAAAAAAAAJgCAABk&#10;cnMvZG93bnJldi54bWxQSwUGAAAAAAQABAD1AAAAjQMAAAAA&#10;" path="m192,r,287l289,287,144,580,,287r96,l96,r96,xe" fillcolor="red" stroked="f">
                        <v:path arrowok="t" o:connecttype="custom" o:connectlocs="79311,0;79311,118773;119380,118773;59483,240030;0,118773;39656,118773;39656,0;79311,0" o:connectangles="0,0,0,0,0,0,0,0"/>
                      </v:shape>
                      <v:shape id="Freeform 3553" o:spid="_x0000_s2872" style="position:absolute;left:8318;top:120;width:1232;height:2439;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7ZccA&#10;AADeAAAADwAAAGRycy9kb3ducmV2LnhtbESPQWvCQBSE7wX/w/KE3urGoFKjawiFUj1W68HbI/vM&#10;RrNv0+zWpP313ULB4zAz3zDrfLCNuFHna8cKppMEBHHpdM2Vgo/D69MzCB+QNTaOScE3ecg3o4c1&#10;Ztr1/E63fahEhLDPUIEJoc2k9KUhi37iWuLonV1nMUTZVVJ32Ee4bWSaJAtpsea4YLClF0Pldf9l&#10;FdQXs8Xjz+G0u5zc7s1+zgs7a5V6HA/FCkSgIdzD/+2tVpDOl4sZ/N2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G+2XHAAAA3gAAAA8AAAAAAAAAAAAAAAAAmAIAAGRy&#10;cy9kb3ducmV2LnhtbFBLBQYAAAAABAAEAPUAAACMAwAAAAA=&#10;" path="m197,9l193,5r,292l294,297r-5,-5l145,585r9,l10,292r-5,5l106,297,106,5r-5,4l197,9r,-9l101,,96,r,5l96,292r5,-4l5,288r-5,l,292,145,585r,5l149,590r5,l154,585,298,292r,-4l294,288r-97,l202,292,202,5r,-5l197,r,9xe" fillcolor="black" stroked="f">
                        <v:path arrowok="t" o:connecttype="custom" o:connectlocs="81438,3720;79784,2066;79784,122747;121536,122747;119469,120680;59941,241774;63662,241774;4134,120680;2067,122747;43819,122747;43819,2066;41752,3720;81438,3720;81438,0;41752,0;39685,0;39685,2066;39685,120680;41752,119027;2067,119027;0,119027;0,120680;59941,241774;59941,243840;61595,243840;63662,243840;63662,241774;123190,120680;123190,119027;121536,119027;81438,119027;83505,120680;83505,2066;83505,0;81438,0;81438,3720" o:connectangles="0,0,0,0,0,0,0,0,0,0,0,0,0,0,0,0,0,0,0,0,0,0,0,0,0,0,0,0,0,0,0,0,0,0,0,0"/>
                      </v:shape>
                      <v:rect id="Rectangle 3554" o:spid="_x0000_s2873" style="position:absolute;left:9391;width:76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nocYA&#10;AADeAAAADwAAAGRycy9kb3ducmV2LnhtbESPT4vCMBTE74LfITzBm6YKiu0aRXRFj/4Dd2+P5m1b&#10;bF5Kk7Xd/fRGEDwOM/MbZr5sTSnuVLvCsoLRMAJBnFpdcKbgct4OZiCcR9ZYWiYFf+Rgueh25pho&#10;2/CR7iefiQBhl6CC3PsqkdKlORl0Q1sRB+/H1gZ9kHUmdY1NgJtSjqNoKg0WHBZyrGidU3o7/RoF&#10;u1m1+trb/yYrP79318M13pxjr1S/164+QHhq/Tv8au+1gvEknk7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TnocYAAADeAAAADwAAAAAAAAAAAAAAAACYAgAAZHJz&#10;L2Rvd25yZXYueG1sUEsFBgAAAAAEAAQA9QAAAIsDAAAAAA==&#10;" filled="f" stroked="f">
                        <v:textbox inset="0,0,0,0">
                          <w:txbxContent>
                            <w:p w:rsidR="00084B79" w:rsidRPr="00202598" w:rsidRDefault="00084B79" w:rsidP="00D35342">
                              <w:pPr>
                                <w:rPr>
                                  <w:sz w:val="14"/>
                                </w:rPr>
                              </w:pPr>
                              <w:r w:rsidRPr="00202598">
                                <w:rPr>
                                  <w:rFonts w:ascii="Arial" w:hAnsi="Arial" w:cs="Arial"/>
                                  <w:color w:val="000000"/>
                                  <w:szCs w:val="30"/>
                                  <w:lang w:val="en-US"/>
                                </w:rPr>
                                <w:t>F</w:t>
                              </w:r>
                            </w:p>
                          </w:txbxContent>
                        </v:textbox>
                      </v:rect>
                      <v:line id="Line 3555" o:spid="_x0000_s2874" style="position:absolute;flip:y;visibility:visible;mso-wrap-style:square" from="6813,8743" to="6813,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6UCckAAADeAAAADwAAAGRycy9kb3ducmV2LnhtbESPT0sDMRTE74LfITyhN5u10NWuTUtR&#10;LEWw0n+H3l43z92lm5clSbvx2xtB8DjMzG+Y6TyaVlzJ+caygodhBoK4tLrhSsF+93b/BMIHZI2t&#10;ZVLwTR7ms9ubKRba9ryh6zZUIkHYF6igDqErpPRlTQb90HbEyfuyzmBI0lVSO+wT3LRylGW5NNhw&#10;Wqixo5eayvP2YhRs1o98cstLPMdT//F5PFTvh9eFUoO7uHgGESiG//Bfe6U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9OlAnJAAAA3gAAAA8AAAAA&#10;AAAAAAAAAAAAoQIAAGRycy9kb3ducmV2LnhtbFBLBQYAAAAABAAEAPkAAACXAwAAAAA=&#10;" strokeweight="0"/>
                      <v:line id="Line 3556" o:spid="_x0000_s2875" style="position:absolute;flip:y;visibility:visible;mso-wrap-style:square" from="10363,8743" to="10369,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IxksgAAADeAAAADwAAAGRycy9kb3ducmV2LnhtbESPT2sCMRTE74V+h/AKvdWsgtquRpEW&#10;iwht8d/B23Pz3F3cvCxJdNNv3xQKPQ4z8xtmOo+mETdyvrasoN/LQBAXVtdcKtjvlk/PIHxA1thY&#10;JgXf5GE+u7+bYq5txxu6bUMpEoR9jgqqENpcSl9UZND3bEucvLN1BkOSrpTaYZfgppGDLBtJgzWn&#10;hQpbeq2ouGyvRsHmc8wn936Nl3jqPr6Oh3J9eFso9fgQFxMQgWL4D/+1V1rBYPgyGsPvnXQF5O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IxksgAAADeAAAADwAAAAAA&#10;AAAAAAAAAAChAgAAZHJzL2Rvd25yZXYueG1sUEsFBgAAAAAEAAQA+QAAAJYDAAAAAA==&#10;" strokeweight="0"/>
                      <v:line id="Line 3557" o:spid="_x0000_s2876" style="position:absolute;visibility:visible;mso-wrap-style:square" from="6813,9474" to="10363,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A/h8IAAADeAAAADwAAAGRycy9kb3ducmV2LnhtbERPTYvCMBC9L/gfwgh7W1MFu7UaRcRF&#10;va2uwh6HZmyDzaQ0Ueu/NwfB4+N9zxadrcWNWm8cKxgOEhDEhdOGSwXHv5+vDIQPyBprx6TgQR4W&#10;897HDHPt7ryn2yGUIoawz1FBFUKTS+mLiiz6gWuII3d2rcUQYVtK3eI9httajpIklRYNx4YKG1pV&#10;VFwOV6vA/Kab8e77NDnJ9SYM/7NLZuxRqc9+t5yCCNSFt/jl3moFo/EkjXvjnXgF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A/h8IAAADeAAAADwAAAAAAAAAAAAAA&#10;AAChAgAAZHJzL2Rvd25yZXYueG1sUEsFBgAAAAAEAAQA+QAAAJADAAAAAA==&#10;" strokeweight="0"/>
                      <v:shape id="Freeform 3558" o:spid="_x0000_s2877" style="position:absolute;left:6813;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yZMkA&#10;AADeAAAADwAAAGRycy9kb3ducmV2LnhtbESPQWvCQBSE7wX/w/KE3upupWqSukqRFjyooC0tvb1m&#10;X5No9m3IbjX+e1cQehxm5htmOu9sLY7U+sqxhseBAkGcO1NxoeHj/e0hAeEDssHaMWk4k4f5rHc3&#10;xcy4E2/puAuFiBD2GWooQ2gyKX1ekkU/cA1x9H5dazFE2RbStHiKcFvLoVJjabHiuFBiQ4uS8sPu&#10;z2pYLX6avUsnm26SPH2+bhK1/vpWWt/3u5dnEIG68B++tZdGw3CUjlO43olXQM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lyZMkAAADeAAAADwAAAAAAAAAAAAAAAACYAgAA&#10;ZHJzL2Rvd25yZXYueG1sUEsFBgAAAAAEAAQA9QAAAI4DAAAAAA==&#10;" path="m91,l,43,91,91,48,43,91,xe" fillcolor="black" strokeweight="0">
                        <v:path arrowok="t" o:connecttype="custom" o:connectlocs="37465,0;0,17703;37465,37465;19762,17703;37465,0" o:connectangles="0,0,0,0,0"/>
                      </v:shape>
                      <v:shape id="Freeform 3559" o:spid="_x0000_s2878" style="position:absolute;left:9988;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NJMcA&#10;AADeAAAADwAAAGRycy9kb3ducmV2LnhtbESPzWrCQBSF9wXfYbiF7upMpZqYOkqRFlyooC1Kd7eZ&#10;2yQ2cydkRo1v7ywEl4fzxzeZdbYWJ2p95VjDS1+BIM6dqbjQ8P31+ZyC8AHZYO2YNFzIw2zae5hg&#10;ZtyZN3TahkLEEfYZaihDaDIpfV6SRd93DXH0/lxrMUTZFtK0eI7jtpYDpUbSYsXxocSG5iXl/9uj&#10;1bCc/zYHN07WXZK+7j7WqVrtf5TWT4/d+xuIQF24h2/thdEwGI6TCBBxIg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6TSTHAAAA3gAAAA8AAAAAAAAAAAAAAAAAmAIAAGRy&#10;cy9kb3ducmV2LnhtbFBLBQYAAAAABAAEAPUAAACMAwAAAAA=&#10;" path="m,l91,43,,91,43,43,,xe" fillcolor="black" strokeweight="0">
                        <v:path arrowok="t" o:connecttype="custom" o:connectlocs="0,0;37465,17703;0,37465;17703,17703;0,0" o:connectangles="0,0,0,0,0"/>
                      </v:shape>
                      <v:line id="Line 3560" o:spid="_x0000_s2879" style="position:absolute;visibility:visible;mso-wrap-style:square" from="10483,10229" to="16776,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Ax8YAAADeAAAADwAAAGRycy9kb3ducmV2LnhtbESPT4vCMBTE74LfIbyFvWlaQa1do4go&#10;rrf1H+zx0bxtg81LaaJ2v/1GWPA4zMxvmPmys7W4U+uNYwXpMAFBXDhtuFRwPm0HGQgfkDXWjknB&#10;L3lYLvq9OebaPfhA92MoRYSwz1FBFUKTS+mLiiz6oWuIo/fjWoshyraUusVHhNtajpJkIi0ajgsV&#10;NrSuqLgeb1aB+ZrsxvvpZXaRm11Iv7NrZuxZqfe3bvUBIlAXXuH/9qdWMBrPpik878Qr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DAMfGAAAA3gAAAA8AAAAAAAAA&#10;AAAAAAAAoQIAAGRycy9kb3ducmV2LnhtbFBLBQYAAAAABAAEAPkAAACUAwAAAAA=&#10;" strokeweight="0"/>
                      <v:line id="Line 3561" o:spid="_x0000_s2880" style="position:absolute;visibility:visible;mso-wrap-style:square" from="8718,10839" to="16776,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GesMcAAADeAAAADwAAAGRycy9kb3ducmV2LnhtbESPQWvCQBSE7wX/w/IKvdWNATWmWUXE&#10;YnuzqUKPj+xrsph9G7LbmP77bkHwOMzMN0yxGW0rBuq9caxgNk1AEFdOG64VnD5fnzMQPiBrbB2T&#10;gl/ysFlPHgrMtbvyBw1lqEWEsM9RQRNCl0vpq4Ys+qnriKP37XqLIcq+lrrHa4TbVqZJspAWDceF&#10;BjvaNVRdyh+rwBwXh/n78rw6y/0hzL6yS2bsSamnx3H7AiLQGO7hW/tNK0j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kZ6wxwAAAN4AAAAPAAAAAAAA&#10;AAAAAAAAAKECAABkcnMvZG93bnJldi54bWxQSwUGAAAAAAQABAD5AAAAlQMAAAAA&#10;" strokeweight="0"/>
                      <v:line id="Line 3562" o:spid="_x0000_s2881" style="position:absolute;visibility:visible;mso-wrap-style:square" from="16979,10839" to="16979,1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07K8YAAADeAAAADwAAAGRycy9kb3ducmV2LnhtbESPT4vCMBTE7wt+h/AEb2uqotZqFBEX&#10;d2/+BY+P5tkGm5fSRO1++83Cwh6HmfkNs1i1thJParxxrGDQT0AQ504bLhScTx/vKQgfkDVWjknB&#10;N3lYLTtvC8y0e/GBnsdQiAhhn6GCMoQ6k9LnJVn0fVcTR+/mGoshyqaQusFXhNtKDpNkIi0ajgsl&#10;1rQpKb8fH1aB2U9246/pZXaR210YXNN7auxZqV63Xc9BBGrDf/iv/akVDMez6Qh+78Qr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dOyvGAAAA3gAAAA8AAAAAAAAA&#10;AAAAAAAAoQIAAGRycy9kb3ducmV2LnhtbFBLBQYAAAAABAAEAPkAAACUAwAAAAA=&#10;" strokeweight="0"/>
                      <v:shape id="Freeform 3563" o:spid="_x0000_s2882" style="position:absolute;left:16776;top:10839;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BMHMYA&#10;AADeAAAADwAAAGRycy9kb3ducmV2LnhtbESPQWsCMRSE74X+h/AKvdVspa26GqW0FAQLYtyLt8fm&#10;uVncvCxJquu/b4RCj8PMfMMsVoPrxJlCbD0reB4VIIhrb1puFFT7r6cpiJiQDXaeScGVIqyW93cL&#10;LI2/8I7OOjUiQziWqMCm1JdSxtqSwzjyPXH2jj44TFmGRpqAlwx3nRwXxZt02HJesNjTh6X6pH+c&#10;gp2uDk5vr9/Bfja13rh1dZJeqceH4X0OItGQ/sN/7bVRMH6dTV7gdidf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BMHMYAAADeAAAADwAAAAAAAAAAAAAAAACYAgAAZHJz&#10;L2Rvd25yZXYueG1sUEsFBgAAAAAEAAQA9QAAAIsDAAAAAA==&#10;" path="m92,87l48,,,87,48,43,92,87xe" fillcolor="black" strokeweight="0">
                        <v:path arrowok="t" o:connecttype="custom" o:connectlocs="38100,36195;19878,0;0,36195;19878,17889;38100,36195" o:connectangles="0,0,0,0,0"/>
                      </v:shape>
                      <v:line id="Line 3564" o:spid="_x0000_s2883" style="position:absolute;visibility:visible;mso-wrap-style:square" from="16979,8185" to="1697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gGxMcAAADeAAAADwAAAGRycy9kb3ducmV2LnhtbESPQWvCQBSE7wX/w/IKvdWNQjSmWUXE&#10;YnuzqUKPj+xrsph9G7LbmP77bkHwOMzMN0yxGW0rBuq9caxgNk1AEFdOG64VnD5fnzMQPiBrbB2T&#10;gl/ysFlPHgrMtbvyBw1lqEWEsM9RQRNCl0vpq4Ys+qnriKP37XqLIcq+lrrHa4TbVs6TZCEtGo4L&#10;DXa0a6i6lD9WgTkuDun78rw6y/0hzL6yS2bsSamnx3H7AiLQGO7hW/tNK5i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eAbExwAAAN4AAAAPAAAAAAAA&#10;AAAAAAAAAKECAABkcnMvZG93bnJldi54bWxQSwUGAAAAAAQABAD5AAAAlQMAAAAA&#10;" strokeweight="0"/>
                      <v:shape id="Freeform 3565" o:spid="_x0000_s2884" style="position:absolute;left:16776;top:9867;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538MYA&#10;AADeAAAADwAAAGRycy9kb3ducmV2LnhtbESPQWsCMRSE74X+h/CE3mpWoVZXo5SWglChGPfi7bF5&#10;bhY3L0uS6vrvG6HQ4zAz3zCrzeA6caEQW88KJuMCBHHtTcuNgurw+TwHEROywc4zKbhRhM368WGF&#10;pfFX3tNFp0ZkCMcSFdiU+lLKWFtyGMe+J87eyQeHKcvQSBPwmuGuk9OimEmHLecFiz29W6rP+scp&#10;2Ovq6PT3bRfsR1PrL7etztIr9TQa3pYgEg3pP/zX3hoF05fF6wzu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538MYAAADeAAAADwAAAAAAAAAAAAAAAACYAgAAZHJz&#10;L2Rvd25yZXYueG1sUEsFBgAAAAAEAAQA9QAAAIsDAAAAAA==&#10;" path="m92,l48,87,,,48,43,92,xe" fillcolor="black" strokeweight="0">
                        <v:path arrowok="t" o:connecttype="custom" o:connectlocs="38100,0;19878,36195;0,0;19878,17889;38100,0" o:connectangles="0,0,0,0,0"/>
                      </v:shape>
                    </v:group>
                  </w:pict>
                </mc:Fallback>
              </mc:AlternateContent>
            </w:r>
          </w:p>
        </w:tc>
        <w:tc>
          <w:tcPr>
            <w:tcW w:w="4889" w:type="dxa"/>
            <w:vAlign w:val="center"/>
          </w:tcPr>
          <w:p w:rsidR="00D35342" w:rsidRPr="00125132" w:rsidRDefault="00D35342" w:rsidP="00084B79">
            <w:r w:rsidRPr="00125132">
              <w:t>L'essai consiste à imprimer dans la pièce une bille en acier très dur de diamètre D sous une charge F, et à mesurer le diamètre d de l'empreinte laissée sur la surface après l'enlèvement de la charge.</w:t>
            </w:r>
          </w:p>
          <w:p w:rsidR="00D35342" w:rsidRPr="00125132" w:rsidRDefault="00D35342" w:rsidP="00084B79"/>
          <w:p w:rsidR="00D35342" w:rsidRPr="00125132" w:rsidRDefault="00D35342" w:rsidP="00084B79">
            <w:r w:rsidRPr="00125132">
              <w:t>La dureté Brinell HB est un nombre proportionnel au rapport F/S où S est la surface de l'empreinte.</w:t>
            </w:r>
          </w:p>
          <w:p w:rsidR="00D35342" w:rsidRPr="00125132" w:rsidRDefault="00D35342" w:rsidP="00084B79"/>
          <w:p w:rsidR="00D35342" w:rsidRPr="00125132" w:rsidRDefault="00D35342" w:rsidP="00084B79">
            <w:r w:rsidRPr="00125132">
              <w:t xml:space="preserve">La charge est choisie en fonction du diamètre de la bille et de la nature du matériau pour que le diamètre de </w:t>
            </w:r>
            <w:r w:rsidRPr="00125132">
              <w:lastRenderedPageBreak/>
              <w:t>l'empreinte d soit compris entre 0,25 D et 0,5 D.</w:t>
            </w:r>
          </w:p>
          <w:p w:rsidR="00D35342" w:rsidRPr="00125132" w:rsidRDefault="00D35342" w:rsidP="00084B79"/>
          <w:p w:rsidR="00D35342" w:rsidRPr="00125132" w:rsidRDefault="00D35342" w:rsidP="00084B79">
            <w:r w:rsidRPr="00125132">
              <w:t>Pour les aciers, on prend D = 10 mm, F = 29400 N.</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858" w:right="902"/>
        <w:jc w:val="center"/>
      </w:pPr>
      <w:r w:rsidRPr="00125132">
        <w:t xml:space="preserve">Dureté Brinell :   </w:t>
      </w:r>
      <w:r w:rsidRPr="00125132">
        <w:object w:dxaOrig="2160" w:dyaOrig="740">
          <v:shape id="_x0000_i1041" type="#_x0000_t75" style="width:108pt;height:37.5pt" o:ole="">
            <v:imagedata r:id="rId59" o:title=""/>
          </v:shape>
          <o:OLEObject Type="Embed" ProgID="Equation.DSMT4" ShapeID="_x0000_i1041" DrawAspect="Content" ObjectID="_1487486135" r:id="rId60"/>
        </w:object>
      </w:r>
      <w:r w:rsidRPr="00125132">
        <w:t xml:space="preserve"> </w:t>
      </w:r>
      <w:r w:rsidRPr="00125132">
        <w:tab/>
        <w:t xml:space="preserve"> forces en N, dimensions en mm</w:t>
      </w:r>
    </w:p>
    <w:p w:rsidR="00D35342" w:rsidRPr="00125132" w:rsidRDefault="00D35342" w:rsidP="00D35342"/>
    <w:p w:rsidR="00D35342" w:rsidRPr="00125132" w:rsidRDefault="00D35342" w:rsidP="00403611">
      <w:pPr>
        <w:pStyle w:val="Titre4"/>
      </w:pPr>
      <w:r w:rsidRPr="00125132">
        <w:t>Essai Vickers</w:t>
      </w:r>
    </w:p>
    <w:p w:rsidR="00D35342" w:rsidRPr="00125132" w:rsidRDefault="00D35342" w:rsidP="00D35342">
      <w:pPr>
        <w:jc w:val="center"/>
      </w:pPr>
      <w:r w:rsidRPr="00125132">
        <w:drawing>
          <wp:inline distT="0" distB="0" distL="0" distR="0" wp14:anchorId="4789621F" wp14:editId="7C861E7E">
            <wp:extent cx="1116460" cy="1270000"/>
            <wp:effectExtent l="19050" t="0" r="7490" b="0"/>
            <wp:docPr id="117" name="il_fi" descr="http://www.atomer.fr/5/Durometre_durete_Vic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tomer.fr/5/Durometre_durete_Vickers.jpg"/>
                    <pic:cNvPicPr>
                      <a:picLocks noChangeAspect="1" noChangeArrowheads="1"/>
                    </pic:cNvPicPr>
                  </pic:nvPicPr>
                  <pic:blipFill>
                    <a:blip r:embed="rId61" cstate="print">
                      <a:lum bright="10000"/>
                    </a:blip>
                    <a:srcRect l="5258" t="12134" b="7113"/>
                    <a:stretch>
                      <a:fillRect/>
                    </a:stretch>
                  </pic:blipFill>
                  <pic:spPr bwMode="auto">
                    <a:xfrm>
                      <a:off x="0" y="0"/>
                      <a:ext cx="1116460" cy="1270000"/>
                    </a:xfrm>
                    <a:prstGeom prst="rect">
                      <a:avLst/>
                    </a:prstGeom>
                    <a:noFill/>
                    <a:ln w="9525">
                      <a:noFill/>
                      <a:miter lim="800000"/>
                      <a:headEnd/>
                      <a:tailEnd/>
                    </a:ln>
                  </pic:spPr>
                </pic:pic>
              </a:graphicData>
            </a:graphic>
          </wp:inline>
        </w:drawing>
      </w:r>
      <w:r w:rsidRPr="00125132">
        <w:t xml:space="preserve">                   </w:t>
      </w:r>
      <w:r w:rsidRPr="00125132">
        <w:tab/>
      </w:r>
      <w:r w:rsidRPr="00125132">
        <w:drawing>
          <wp:inline distT="0" distB="0" distL="0" distR="0" wp14:anchorId="404CC2CE" wp14:editId="5BDA3C6A">
            <wp:extent cx="1342390" cy="1194560"/>
            <wp:effectExtent l="19050" t="0" r="0" b="0"/>
            <wp:docPr id="123" name="il_fi" descr="http://isitv.univ-tln.fr/IMG/jpg/microdur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sitv.univ-tln.fr/IMG/jpg/microdurete-2.jpg"/>
                    <pic:cNvPicPr>
                      <a:picLocks noChangeAspect="1" noChangeArrowheads="1"/>
                    </pic:cNvPicPr>
                  </pic:nvPicPr>
                  <pic:blipFill>
                    <a:blip r:embed="rId62" cstate="print"/>
                    <a:srcRect/>
                    <a:stretch>
                      <a:fillRect/>
                    </a:stretch>
                  </pic:blipFill>
                  <pic:spPr bwMode="auto">
                    <a:xfrm>
                      <a:off x="0" y="0"/>
                      <a:ext cx="1342390" cy="1194560"/>
                    </a:xfrm>
                    <a:prstGeom prst="rect">
                      <a:avLst/>
                    </a:prstGeom>
                    <a:noFill/>
                    <a:ln w="9525">
                      <a:noFill/>
                      <a:miter lim="800000"/>
                      <a:headEnd/>
                      <a:tailEnd/>
                    </a:ln>
                  </pic:spPr>
                </pic:pic>
              </a:graphicData>
            </a:graphic>
          </wp:inline>
        </w:drawing>
      </w:r>
    </w:p>
    <w:p w:rsidR="00D35342" w:rsidRPr="00125132" w:rsidRDefault="00D35342" w:rsidP="00D35342">
      <w:pPr>
        <w:jc w:val="center"/>
      </w:pPr>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pPr>
              <w:jc w:val="center"/>
            </w:pPr>
            <w:r>
              <w:rPr>
                <w:noProof/>
                <w:lang w:eastAsia="fr-FR"/>
              </w:rPr>
              <mc:AlternateContent>
                <mc:Choice Requires="wpc">
                  <w:drawing>
                    <wp:inline distT="0" distB="0" distL="0" distR="0" wp14:anchorId="5E4C97B5" wp14:editId="3B64D57E">
                      <wp:extent cx="2288540" cy="1654175"/>
                      <wp:effectExtent l="1905" t="2540" r="0" b="10160"/>
                      <wp:docPr id="25047" name="Zone de dessin 250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4304" name="Group 963"/>
                              <wpg:cNvGrpSpPr>
                                <a:grpSpLocks/>
                              </wpg:cNvGrpSpPr>
                              <wpg:grpSpPr bwMode="auto">
                                <a:xfrm>
                                  <a:off x="0" y="30057"/>
                                  <a:ext cx="1451585" cy="749872"/>
                                  <a:chOff x="0" y="58"/>
                                  <a:chExt cx="2801" cy="1447"/>
                                </a:xfrm>
                              </wpg:grpSpPr>
                              <wps:wsp>
                                <wps:cNvPr id="24305" name="Freeform 964"/>
                                <wps:cNvSpPr>
                                  <a:spLocks/>
                                </wps:cNvSpPr>
                                <wps:spPr bwMode="auto">
                                  <a:xfrm>
                                    <a:off x="1634" y="1202"/>
                                    <a:ext cx="1163" cy="303"/>
                                  </a:xfrm>
                                  <a:custGeom>
                                    <a:avLst/>
                                    <a:gdLst>
                                      <a:gd name="T0" fmla="*/ 24 w 1163"/>
                                      <a:gd name="T1" fmla="*/ 5 h 303"/>
                                      <a:gd name="T2" fmla="*/ 19 w 1163"/>
                                      <a:gd name="T3" fmla="*/ 14 h 303"/>
                                      <a:gd name="T4" fmla="*/ 14 w 1163"/>
                                      <a:gd name="T5" fmla="*/ 29 h 303"/>
                                      <a:gd name="T6" fmla="*/ 9 w 1163"/>
                                      <a:gd name="T7" fmla="*/ 48 h 303"/>
                                      <a:gd name="T8" fmla="*/ 5 w 1163"/>
                                      <a:gd name="T9" fmla="*/ 86 h 303"/>
                                      <a:gd name="T10" fmla="*/ 5 w 1163"/>
                                      <a:gd name="T11" fmla="*/ 91 h 303"/>
                                      <a:gd name="T12" fmla="*/ 9 w 1163"/>
                                      <a:gd name="T13" fmla="*/ 130 h 303"/>
                                      <a:gd name="T14" fmla="*/ 14 w 1163"/>
                                      <a:gd name="T15" fmla="*/ 144 h 303"/>
                                      <a:gd name="T16" fmla="*/ 19 w 1163"/>
                                      <a:gd name="T17" fmla="*/ 158 h 303"/>
                                      <a:gd name="T18" fmla="*/ 24 w 1163"/>
                                      <a:gd name="T19" fmla="*/ 168 h 303"/>
                                      <a:gd name="T20" fmla="*/ 29 w 1163"/>
                                      <a:gd name="T21" fmla="*/ 173 h 303"/>
                                      <a:gd name="T22" fmla="*/ 38 w 1163"/>
                                      <a:gd name="T23" fmla="*/ 187 h 303"/>
                                      <a:gd name="T24" fmla="*/ 43 w 1163"/>
                                      <a:gd name="T25" fmla="*/ 192 h 303"/>
                                      <a:gd name="T26" fmla="*/ 48 w 1163"/>
                                      <a:gd name="T27" fmla="*/ 197 h 303"/>
                                      <a:gd name="T28" fmla="*/ 53 w 1163"/>
                                      <a:gd name="T29" fmla="*/ 207 h 303"/>
                                      <a:gd name="T30" fmla="*/ 57 w 1163"/>
                                      <a:gd name="T31" fmla="*/ 211 h 303"/>
                                      <a:gd name="T32" fmla="*/ 67 w 1163"/>
                                      <a:gd name="T33" fmla="*/ 216 h 303"/>
                                      <a:gd name="T34" fmla="*/ 72 w 1163"/>
                                      <a:gd name="T35" fmla="*/ 221 h 303"/>
                                      <a:gd name="T36" fmla="*/ 86 w 1163"/>
                                      <a:gd name="T37" fmla="*/ 235 h 303"/>
                                      <a:gd name="T38" fmla="*/ 91 w 1163"/>
                                      <a:gd name="T39" fmla="*/ 240 h 303"/>
                                      <a:gd name="T40" fmla="*/ 101 w 1163"/>
                                      <a:gd name="T41" fmla="*/ 245 h 303"/>
                                      <a:gd name="T42" fmla="*/ 110 w 1163"/>
                                      <a:gd name="T43" fmla="*/ 250 h 303"/>
                                      <a:gd name="T44" fmla="*/ 125 w 1163"/>
                                      <a:gd name="T45" fmla="*/ 259 h 303"/>
                                      <a:gd name="T46" fmla="*/ 139 w 1163"/>
                                      <a:gd name="T47" fmla="*/ 264 h 303"/>
                                      <a:gd name="T48" fmla="*/ 149 w 1163"/>
                                      <a:gd name="T49" fmla="*/ 269 h 303"/>
                                      <a:gd name="T50" fmla="*/ 163 w 1163"/>
                                      <a:gd name="T51" fmla="*/ 274 h 303"/>
                                      <a:gd name="T52" fmla="*/ 182 w 1163"/>
                                      <a:gd name="T53" fmla="*/ 279 h 303"/>
                                      <a:gd name="T54" fmla="*/ 197 w 1163"/>
                                      <a:gd name="T55" fmla="*/ 283 h 303"/>
                                      <a:gd name="T56" fmla="*/ 226 w 1163"/>
                                      <a:gd name="T57" fmla="*/ 288 h 303"/>
                                      <a:gd name="T58" fmla="*/ 408 w 1163"/>
                                      <a:gd name="T59" fmla="*/ 283 h 303"/>
                                      <a:gd name="T60" fmla="*/ 932 w 1163"/>
                                      <a:gd name="T61" fmla="*/ 288 h 303"/>
                                      <a:gd name="T62" fmla="*/ 961 w 1163"/>
                                      <a:gd name="T63" fmla="*/ 293 h 303"/>
                                      <a:gd name="T64" fmla="*/ 990 w 1163"/>
                                      <a:gd name="T65" fmla="*/ 298 h 303"/>
                                      <a:gd name="T66" fmla="*/ 1018 w 1163"/>
                                      <a:gd name="T67" fmla="*/ 303 h 303"/>
                                      <a:gd name="T68" fmla="*/ 1067 w 1163"/>
                                      <a:gd name="T69" fmla="*/ 298 h 303"/>
                                      <a:gd name="T70" fmla="*/ 1091 w 1163"/>
                                      <a:gd name="T71" fmla="*/ 288 h 303"/>
                                      <a:gd name="T72" fmla="*/ 1095 w 1163"/>
                                      <a:gd name="T73" fmla="*/ 283 h 303"/>
                                      <a:gd name="T74" fmla="*/ 1115 w 1163"/>
                                      <a:gd name="T75" fmla="*/ 274 h 303"/>
                                      <a:gd name="T76" fmla="*/ 1124 w 1163"/>
                                      <a:gd name="T77" fmla="*/ 259 h 303"/>
                                      <a:gd name="T78" fmla="*/ 1129 w 1163"/>
                                      <a:gd name="T79" fmla="*/ 245 h 303"/>
                                      <a:gd name="T80" fmla="*/ 1134 w 1163"/>
                                      <a:gd name="T81" fmla="*/ 235 h 303"/>
                                      <a:gd name="T82" fmla="*/ 1139 w 1163"/>
                                      <a:gd name="T83" fmla="*/ 226 h 303"/>
                                      <a:gd name="T84" fmla="*/ 1143 w 1163"/>
                                      <a:gd name="T85" fmla="*/ 211 h 303"/>
                                      <a:gd name="T86" fmla="*/ 1148 w 1163"/>
                                      <a:gd name="T87" fmla="*/ 197 h 303"/>
                                      <a:gd name="T88" fmla="*/ 1153 w 1163"/>
                                      <a:gd name="T89" fmla="*/ 173 h 303"/>
                                      <a:gd name="T90" fmla="*/ 1158 w 1163"/>
                                      <a:gd name="T91" fmla="*/ 125 h 303"/>
                                      <a:gd name="T92" fmla="*/ 1163 w 1163"/>
                                      <a:gd name="T93" fmla="*/ 38 h 303"/>
                                      <a:gd name="T94" fmla="*/ 1158 w 1163"/>
                                      <a:gd name="T95"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63" h="303">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30"/>
                                        </a:lnTo>
                                        <a:lnTo>
                                          <a:pt x="9" y="130"/>
                                        </a:lnTo>
                                        <a:lnTo>
                                          <a:pt x="9" y="139"/>
                                        </a:lnTo>
                                        <a:lnTo>
                                          <a:pt x="14" y="144"/>
                                        </a:lnTo>
                                        <a:lnTo>
                                          <a:pt x="14" y="154"/>
                                        </a:lnTo>
                                        <a:lnTo>
                                          <a:pt x="19" y="158"/>
                                        </a:lnTo>
                                        <a:lnTo>
                                          <a:pt x="19" y="163"/>
                                        </a:lnTo>
                                        <a:lnTo>
                                          <a:pt x="24" y="168"/>
                                        </a:lnTo>
                                        <a:lnTo>
                                          <a:pt x="24" y="173"/>
                                        </a:lnTo>
                                        <a:lnTo>
                                          <a:pt x="29" y="173"/>
                                        </a:lnTo>
                                        <a:lnTo>
                                          <a:pt x="29" y="178"/>
                                        </a:lnTo>
                                        <a:lnTo>
                                          <a:pt x="38" y="187"/>
                                        </a:lnTo>
                                        <a:lnTo>
                                          <a:pt x="38" y="192"/>
                                        </a:lnTo>
                                        <a:lnTo>
                                          <a:pt x="43" y="192"/>
                                        </a:lnTo>
                                        <a:lnTo>
                                          <a:pt x="43" y="197"/>
                                        </a:lnTo>
                                        <a:lnTo>
                                          <a:pt x="48" y="197"/>
                                        </a:lnTo>
                                        <a:lnTo>
                                          <a:pt x="48" y="202"/>
                                        </a:lnTo>
                                        <a:lnTo>
                                          <a:pt x="53" y="207"/>
                                        </a:lnTo>
                                        <a:lnTo>
                                          <a:pt x="57" y="207"/>
                                        </a:lnTo>
                                        <a:lnTo>
                                          <a:pt x="57" y="211"/>
                                        </a:lnTo>
                                        <a:lnTo>
                                          <a:pt x="62" y="211"/>
                                        </a:lnTo>
                                        <a:lnTo>
                                          <a:pt x="67" y="216"/>
                                        </a:lnTo>
                                        <a:lnTo>
                                          <a:pt x="67" y="221"/>
                                        </a:lnTo>
                                        <a:lnTo>
                                          <a:pt x="72" y="221"/>
                                        </a:lnTo>
                                        <a:lnTo>
                                          <a:pt x="81" y="231"/>
                                        </a:lnTo>
                                        <a:lnTo>
                                          <a:pt x="86" y="235"/>
                                        </a:lnTo>
                                        <a:lnTo>
                                          <a:pt x="91" y="235"/>
                                        </a:lnTo>
                                        <a:lnTo>
                                          <a:pt x="91" y="240"/>
                                        </a:lnTo>
                                        <a:lnTo>
                                          <a:pt x="96" y="240"/>
                                        </a:lnTo>
                                        <a:lnTo>
                                          <a:pt x="101" y="245"/>
                                        </a:lnTo>
                                        <a:lnTo>
                                          <a:pt x="105" y="245"/>
                                        </a:lnTo>
                                        <a:lnTo>
                                          <a:pt x="110" y="250"/>
                                        </a:lnTo>
                                        <a:lnTo>
                                          <a:pt x="115" y="250"/>
                                        </a:lnTo>
                                        <a:lnTo>
                                          <a:pt x="125" y="259"/>
                                        </a:lnTo>
                                        <a:lnTo>
                                          <a:pt x="134" y="259"/>
                                        </a:lnTo>
                                        <a:lnTo>
                                          <a:pt x="139" y="264"/>
                                        </a:lnTo>
                                        <a:lnTo>
                                          <a:pt x="144" y="264"/>
                                        </a:lnTo>
                                        <a:lnTo>
                                          <a:pt x="149" y="269"/>
                                        </a:lnTo>
                                        <a:lnTo>
                                          <a:pt x="158" y="269"/>
                                        </a:lnTo>
                                        <a:lnTo>
                                          <a:pt x="163" y="274"/>
                                        </a:lnTo>
                                        <a:lnTo>
                                          <a:pt x="178" y="274"/>
                                        </a:lnTo>
                                        <a:lnTo>
                                          <a:pt x="182" y="279"/>
                                        </a:lnTo>
                                        <a:lnTo>
                                          <a:pt x="192" y="279"/>
                                        </a:lnTo>
                                        <a:lnTo>
                                          <a:pt x="197" y="283"/>
                                        </a:lnTo>
                                        <a:lnTo>
                                          <a:pt x="216" y="283"/>
                                        </a:lnTo>
                                        <a:lnTo>
                                          <a:pt x="226" y="288"/>
                                        </a:lnTo>
                                        <a:lnTo>
                                          <a:pt x="399" y="288"/>
                                        </a:lnTo>
                                        <a:lnTo>
                                          <a:pt x="408" y="283"/>
                                        </a:lnTo>
                                        <a:lnTo>
                                          <a:pt x="927" y="283"/>
                                        </a:lnTo>
                                        <a:lnTo>
                                          <a:pt x="932" y="288"/>
                                        </a:lnTo>
                                        <a:lnTo>
                                          <a:pt x="956" y="288"/>
                                        </a:lnTo>
                                        <a:lnTo>
                                          <a:pt x="961" y="293"/>
                                        </a:lnTo>
                                        <a:lnTo>
                                          <a:pt x="980" y="293"/>
                                        </a:lnTo>
                                        <a:lnTo>
                                          <a:pt x="990" y="298"/>
                                        </a:lnTo>
                                        <a:lnTo>
                                          <a:pt x="1014" y="298"/>
                                        </a:lnTo>
                                        <a:lnTo>
                                          <a:pt x="1018" y="303"/>
                                        </a:lnTo>
                                        <a:lnTo>
                                          <a:pt x="1062" y="303"/>
                                        </a:lnTo>
                                        <a:lnTo>
                                          <a:pt x="1067" y="298"/>
                                        </a:lnTo>
                                        <a:lnTo>
                                          <a:pt x="1081" y="298"/>
                                        </a:lnTo>
                                        <a:lnTo>
                                          <a:pt x="1091" y="288"/>
                                        </a:lnTo>
                                        <a:lnTo>
                                          <a:pt x="1095" y="288"/>
                                        </a:lnTo>
                                        <a:lnTo>
                                          <a:pt x="1095" y="283"/>
                                        </a:lnTo>
                                        <a:lnTo>
                                          <a:pt x="1105" y="283"/>
                                        </a:lnTo>
                                        <a:lnTo>
                                          <a:pt x="1115" y="274"/>
                                        </a:lnTo>
                                        <a:lnTo>
                                          <a:pt x="1115" y="269"/>
                                        </a:lnTo>
                                        <a:lnTo>
                                          <a:pt x="1124" y="259"/>
                                        </a:lnTo>
                                        <a:lnTo>
                                          <a:pt x="1129" y="255"/>
                                        </a:lnTo>
                                        <a:lnTo>
                                          <a:pt x="1129" y="245"/>
                                        </a:lnTo>
                                        <a:lnTo>
                                          <a:pt x="1134" y="240"/>
                                        </a:lnTo>
                                        <a:lnTo>
                                          <a:pt x="1134" y="235"/>
                                        </a:lnTo>
                                        <a:lnTo>
                                          <a:pt x="1139" y="231"/>
                                        </a:lnTo>
                                        <a:lnTo>
                                          <a:pt x="1139" y="226"/>
                                        </a:lnTo>
                                        <a:lnTo>
                                          <a:pt x="1143" y="221"/>
                                        </a:lnTo>
                                        <a:lnTo>
                                          <a:pt x="1143" y="211"/>
                                        </a:lnTo>
                                        <a:lnTo>
                                          <a:pt x="1148" y="207"/>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6" name="Freeform 965"/>
                                <wps:cNvSpPr>
                                  <a:spLocks/>
                                </wps:cNvSpPr>
                                <wps:spPr bwMode="auto">
                                  <a:xfrm>
                                    <a:off x="1629"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29 w 1168"/>
                                      <a:gd name="T11" fmla="*/ 183 h 308"/>
                                      <a:gd name="T12" fmla="*/ 43 w 1168"/>
                                      <a:gd name="T13" fmla="*/ 197 h 308"/>
                                      <a:gd name="T14" fmla="*/ 101 w 1168"/>
                                      <a:gd name="T15" fmla="*/ 250 h 308"/>
                                      <a:gd name="T16" fmla="*/ 135 w 1168"/>
                                      <a:gd name="T17" fmla="*/ 264 h 308"/>
                                      <a:gd name="T18" fmla="*/ 154 w 1168"/>
                                      <a:gd name="T19" fmla="*/ 274 h 308"/>
                                      <a:gd name="T20" fmla="*/ 178 w 1168"/>
                                      <a:gd name="T21" fmla="*/ 284 h 308"/>
                                      <a:gd name="T22" fmla="*/ 202 w 1168"/>
                                      <a:gd name="T23" fmla="*/ 293 h 308"/>
                                      <a:gd name="T24" fmla="*/ 956 w 1168"/>
                                      <a:gd name="T25" fmla="*/ 298 h 308"/>
                                      <a:gd name="T26" fmla="*/ 995 w 1168"/>
                                      <a:gd name="T27" fmla="*/ 308 h 308"/>
                                      <a:gd name="T28" fmla="*/ 1091 w 1168"/>
                                      <a:gd name="T29" fmla="*/ 303 h 308"/>
                                      <a:gd name="T30" fmla="*/ 1115 w 1168"/>
                                      <a:gd name="T31" fmla="*/ 293 h 308"/>
                                      <a:gd name="T32" fmla="*/ 1139 w 1168"/>
                                      <a:gd name="T33" fmla="*/ 255 h 308"/>
                                      <a:gd name="T34" fmla="*/ 1144 w 1168"/>
                                      <a:gd name="T35" fmla="*/ 236 h 308"/>
                                      <a:gd name="T36" fmla="*/ 1153 w 1168"/>
                                      <a:gd name="T37" fmla="*/ 212 h 308"/>
                                      <a:gd name="T38" fmla="*/ 1158 w 1168"/>
                                      <a:gd name="T39" fmla="*/ 168 h 308"/>
                                      <a:gd name="T40" fmla="*/ 1168 w 1168"/>
                                      <a:gd name="T41" fmla="*/ 5 h 308"/>
                                      <a:gd name="T42" fmla="*/ 24 w 1168"/>
                                      <a:gd name="T43" fmla="*/ 0 h 308"/>
                                      <a:gd name="T44" fmla="*/ 1163 w 1168"/>
                                      <a:gd name="T45" fmla="*/ 10 h 308"/>
                                      <a:gd name="T46" fmla="*/ 1153 w 1168"/>
                                      <a:gd name="T47" fmla="*/ 159 h 308"/>
                                      <a:gd name="T48" fmla="*/ 1144 w 1168"/>
                                      <a:gd name="T49" fmla="*/ 202 h 308"/>
                                      <a:gd name="T50" fmla="*/ 1139 w 1168"/>
                                      <a:gd name="T51" fmla="*/ 226 h 308"/>
                                      <a:gd name="T52" fmla="*/ 1129 w 1168"/>
                                      <a:gd name="T53" fmla="*/ 245 h 308"/>
                                      <a:gd name="T54" fmla="*/ 1105 w 1168"/>
                                      <a:gd name="T55" fmla="*/ 284 h 308"/>
                                      <a:gd name="T56" fmla="*/ 1110 w 1168"/>
                                      <a:gd name="T57" fmla="*/ 284 h 308"/>
                                      <a:gd name="T58" fmla="*/ 1091 w 1168"/>
                                      <a:gd name="T59" fmla="*/ 293 h 308"/>
                                      <a:gd name="T60" fmla="*/ 995 w 1168"/>
                                      <a:gd name="T61" fmla="*/ 298 h 308"/>
                                      <a:gd name="T62" fmla="*/ 956 w 1168"/>
                                      <a:gd name="T63" fmla="*/ 288 h 308"/>
                                      <a:gd name="T64" fmla="*/ 879 w 1168"/>
                                      <a:gd name="T65" fmla="*/ 284 h 308"/>
                                      <a:gd name="T66" fmla="*/ 192 w 1168"/>
                                      <a:gd name="T67" fmla="*/ 279 h 308"/>
                                      <a:gd name="T68" fmla="*/ 168 w 1168"/>
                                      <a:gd name="T69" fmla="*/ 274 h 308"/>
                                      <a:gd name="T70" fmla="*/ 149 w 1168"/>
                                      <a:gd name="T71" fmla="*/ 264 h 308"/>
                                      <a:gd name="T72" fmla="*/ 125 w 1168"/>
                                      <a:gd name="T73" fmla="*/ 255 h 308"/>
                                      <a:gd name="T74" fmla="*/ 77 w 1168"/>
                                      <a:gd name="T75" fmla="*/ 216 h 308"/>
                                      <a:gd name="T76" fmla="*/ 53 w 1168"/>
                                      <a:gd name="T77" fmla="*/ 192 h 308"/>
                                      <a:gd name="T78" fmla="*/ 38 w 1168"/>
                                      <a:gd name="T79" fmla="*/ 178 h 308"/>
                                      <a:gd name="T80" fmla="*/ 24 w 1168"/>
                                      <a:gd name="T81" fmla="*/ 154 h 308"/>
                                      <a:gd name="T82" fmla="*/ 14 w 1168"/>
                                      <a:gd name="T83" fmla="*/ 139 h 308"/>
                                      <a:gd name="T84" fmla="*/ 10 w 1168"/>
                                      <a:gd name="T85" fmla="*/ 67 h 308"/>
                                      <a:gd name="T86" fmla="*/ 19 w 1168"/>
                                      <a:gd name="T87" fmla="*/ 38 h 308"/>
                                      <a:gd name="T88" fmla="*/ 24 w 1168"/>
                                      <a:gd name="T89" fmla="*/ 14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3"/>
                                        </a:lnTo>
                                        <a:lnTo>
                                          <a:pt x="38" y="192"/>
                                        </a:lnTo>
                                        <a:lnTo>
                                          <a:pt x="43" y="192"/>
                                        </a:lnTo>
                                        <a:lnTo>
                                          <a:pt x="43" y="197"/>
                                        </a:lnTo>
                                        <a:lnTo>
                                          <a:pt x="72" y="226"/>
                                        </a:lnTo>
                                        <a:lnTo>
                                          <a:pt x="77" y="226"/>
                                        </a:lnTo>
                                        <a:lnTo>
                                          <a:pt x="101" y="250"/>
                                        </a:lnTo>
                                        <a:lnTo>
                                          <a:pt x="110" y="250"/>
                                        </a:lnTo>
                                        <a:lnTo>
                                          <a:pt x="125" y="264"/>
                                        </a:lnTo>
                                        <a:lnTo>
                                          <a:pt x="135" y="264"/>
                                        </a:lnTo>
                                        <a:lnTo>
                                          <a:pt x="135" y="269"/>
                                        </a:lnTo>
                                        <a:lnTo>
                                          <a:pt x="149" y="274"/>
                                        </a:lnTo>
                                        <a:lnTo>
                                          <a:pt x="154" y="274"/>
                                        </a:lnTo>
                                        <a:lnTo>
                                          <a:pt x="159" y="279"/>
                                        </a:lnTo>
                                        <a:lnTo>
                                          <a:pt x="168" y="284"/>
                                        </a:lnTo>
                                        <a:lnTo>
                                          <a:pt x="178" y="284"/>
                                        </a:lnTo>
                                        <a:lnTo>
                                          <a:pt x="183" y="288"/>
                                        </a:lnTo>
                                        <a:lnTo>
                                          <a:pt x="192" y="288"/>
                                        </a:lnTo>
                                        <a:lnTo>
                                          <a:pt x="202" y="293"/>
                                        </a:lnTo>
                                        <a:lnTo>
                                          <a:pt x="923" y="293"/>
                                        </a:lnTo>
                                        <a:lnTo>
                                          <a:pt x="932" y="298"/>
                                        </a:lnTo>
                                        <a:lnTo>
                                          <a:pt x="956" y="298"/>
                                        </a:lnTo>
                                        <a:lnTo>
                                          <a:pt x="966" y="303"/>
                                        </a:lnTo>
                                        <a:lnTo>
                                          <a:pt x="990" y="303"/>
                                        </a:lnTo>
                                        <a:lnTo>
                                          <a:pt x="995" y="308"/>
                                        </a:lnTo>
                                        <a:lnTo>
                                          <a:pt x="1081" y="308"/>
                                        </a:lnTo>
                                        <a:lnTo>
                                          <a:pt x="1086" y="303"/>
                                        </a:lnTo>
                                        <a:lnTo>
                                          <a:pt x="1091" y="303"/>
                                        </a:lnTo>
                                        <a:lnTo>
                                          <a:pt x="1100" y="298"/>
                                        </a:lnTo>
                                        <a:lnTo>
                                          <a:pt x="1105" y="293"/>
                                        </a:lnTo>
                                        <a:lnTo>
                                          <a:pt x="1115" y="293"/>
                                        </a:lnTo>
                                        <a:lnTo>
                                          <a:pt x="1115" y="284"/>
                                        </a:lnTo>
                                        <a:lnTo>
                                          <a:pt x="1120" y="279"/>
                                        </a:lnTo>
                                        <a:lnTo>
                                          <a:pt x="1139" y="255"/>
                                        </a:lnTo>
                                        <a:lnTo>
                                          <a:pt x="1139" y="245"/>
                                        </a:lnTo>
                                        <a:lnTo>
                                          <a:pt x="1144" y="240"/>
                                        </a:lnTo>
                                        <a:lnTo>
                                          <a:pt x="1144" y="236"/>
                                        </a:lnTo>
                                        <a:lnTo>
                                          <a:pt x="1148" y="226"/>
                                        </a:lnTo>
                                        <a:lnTo>
                                          <a:pt x="1148" y="216"/>
                                        </a:lnTo>
                                        <a:lnTo>
                                          <a:pt x="1153" y="212"/>
                                        </a:lnTo>
                                        <a:lnTo>
                                          <a:pt x="1153" y="202"/>
                                        </a:lnTo>
                                        <a:lnTo>
                                          <a:pt x="1158" y="192"/>
                                        </a:lnTo>
                                        <a:lnTo>
                                          <a:pt x="1158" y="168"/>
                                        </a:lnTo>
                                        <a:lnTo>
                                          <a:pt x="1163" y="159"/>
                                        </a:lnTo>
                                        <a:lnTo>
                                          <a:pt x="1163" y="14"/>
                                        </a:lnTo>
                                        <a:lnTo>
                                          <a:pt x="1168" y="5"/>
                                        </a:lnTo>
                                        <a:lnTo>
                                          <a:pt x="1168" y="0"/>
                                        </a:lnTo>
                                        <a:lnTo>
                                          <a:pt x="29" y="0"/>
                                        </a:lnTo>
                                        <a:lnTo>
                                          <a:pt x="24" y="0"/>
                                        </a:lnTo>
                                        <a:lnTo>
                                          <a:pt x="34" y="10"/>
                                        </a:lnTo>
                                        <a:lnTo>
                                          <a:pt x="29" y="10"/>
                                        </a:lnTo>
                                        <a:lnTo>
                                          <a:pt x="1163" y="10"/>
                                        </a:lnTo>
                                        <a:lnTo>
                                          <a:pt x="1158" y="5"/>
                                        </a:lnTo>
                                        <a:lnTo>
                                          <a:pt x="1153" y="14"/>
                                        </a:lnTo>
                                        <a:lnTo>
                                          <a:pt x="1153" y="159"/>
                                        </a:lnTo>
                                        <a:lnTo>
                                          <a:pt x="1148" y="168"/>
                                        </a:lnTo>
                                        <a:lnTo>
                                          <a:pt x="1148" y="192"/>
                                        </a:lnTo>
                                        <a:lnTo>
                                          <a:pt x="1144" y="202"/>
                                        </a:lnTo>
                                        <a:lnTo>
                                          <a:pt x="1144" y="212"/>
                                        </a:lnTo>
                                        <a:lnTo>
                                          <a:pt x="1139" y="216"/>
                                        </a:lnTo>
                                        <a:lnTo>
                                          <a:pt x="1139" y="226"/>
                                        </a:lnTo>
                                        <a:lnTo>
                                          <a:pt x="1134" y="236"/>
                                        </a:lnTo>
                                        <a:lnTo>
                                          <a:pt x="1134" y="240"/>
                                        </a:lnTo>
                                        <a:lnTo>
                                          <a:pt x="1129" y="245"/>
                                        </a:lnTo>
                                        <a:lnTo>
                                          <a:pt x="1129" y="255"/>
                                        </a:lnTo>
                                        <a:lnTo>
                                          <a:pt x="1110" y="269"/>
                                        </a:lnTo>
                                        <a:lnTo>
                                          <a:pt x="1105" y="284"/>
                                        </a:lnTo>
                                        <a:lnTo>
                                          <a:pt x="1105" y="288"/>
                                        </a:lnTo>
                                        <a:lnTo>
                                          <a:pt x="1105" y="284"/>
                                        </a:lnTo>
                                        <a:lnTo>
                                          <a:pt x="1110" y="284"/>
                                        </a:lnTo>
                                        <a:lnTo>
                                          <a:pt x="1105" y="284"/>
                                        </a:lnTo>
                                        <a:lnTo>
                                          <a:pt x="1091" y="288"/>
                                        </a:lnTo>
                                        <a:lnTo>
                                          <a:pt x="1091" y="293"/>
                                        </a:lnTo>
                                        <a:lnTo>
                                          <a:pt x="1086" y="293"/>
                                        </a:lnTo>
                                        <a:lnTo>
                                          <a:pt x="1081" y="298"/>
                                        </a:lnTo>
                                        <a:lnTo>
                                          <a:pt x="995" y="298"/>
                                        </a:lnTo>
                                        <a:lnTo>
                                          <a:pt x="990" y="293"/>
                                        </a:lnTo>
                                        <a:lnTo>
                                          <a:pt x="966" y="293"/>
                                        </a:lnTo>
                                        <a:lnTo>
                                          <a:pt x="956" y="288"/>
                                        </a:lnTo>
                                        <a:lnTo>
                                          <a:pt x="932" y="288"/>
                                        </a:lnTo>
                                        <a:lnTo>
                                          <a:pt x="923" y="284"/>
                                        </a:lnTo>
                                        <a:lnTo>
                                          <a:pt x="879" y="284"/>
                                        </a:lnTo>
                                        <a:lnTo>
                                          <a:pt x="543" y="284"/>
                                        </a:lnTo>
                                        <a:lnTo>
                                          <a:pt x="202" y="284"/>
                                        </a:lnTo>
                                        <a:lnTo>
                                          <a:pt x="192" y="279"/>
                                        </a:lnTo>
                                        <a:lnTo>
                                          <a:pt x="183" y="279"/>
                                        </a:lnTo>
                                        <a:lnTo>
                                          <a:pt x="178" y="274"/>
                                        </a:lnTo>
                                        <a:lnTo>
                                          <a:pt x="168" y="274"/>
                                        </a:lnTo>
                                        <a:lnTo>
                                          <a:pt x="168" y="269"/>
                                        </a:lnTo>
                                        <a:lnTo>
                                          <a:pt x="154" y="264"/>
                                        </a:lnTo>
                                        <a:lnTo>
                                          <a:pt x="149" y="264"/>
                                        </a:lnTo>
                                        <a:lnTo>
                                          <a:pt x="144" y="260"/>
                                        </a:lnTo>
                                        <a:lnTo>
                                          <a:pt x="135" y="255"/>
                                        </a:lnTo>
                                        <a:lnTo>
                                          <a:pt x="125" y="255"/>
                                        </a:lnTo>
                                        <a:lnTo>
                                          <a:pt x="110" y="240"/>
                                        </a:lnTo>
                                        <a:lnTo>
                                          <a:pt x="101" y="240"/>
                                        </a:lnTo>
                                        <a:lnTo>
                                          <a:pt x="77" y="216"/>
                                        </a:lnTo>
                                        <a:lnTo>
                                          <a:pt x="72" y="216"/>
                                        </a:lnTo>
                                        <a:lnTo>
                                          <a:pt x="53" y="197"/>
                                        </a:lnTo>
                                        <a:lnTo>
                                          <a:pt x="53" y="192"/>
                                        </a:lnTo>
                                        <a:lnTo>
                                          <a:pt x="43" y="183"/>
                                        </a:lnTo>
                                        <a:lnTo>
                                          <a:pt x="38" y="183"/>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7" name="Freeform 966"/>
                                <wps:cNvSpPr>
                                  <a:spLocks/>
                                </wps:cNvSpPr>
                                <wps:spPr bwMode="auto">
                                  <a:xfrm>
                                    <a:off x="1648"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8" name="Freeform 967"/>
                                <wps:cNvSpPr>
                                  <a:spLocks/>
                                </wps:cNvSpPr>
                                <wps:spPr bwMode="auto">
                                  <a:xfrm>
                                    <a:off x="10" y="1202"/>
                                    <a:ext cx="1153" cy="303"/>
                                  </a:xfrm>
                                  <a:custGeom>
                                    <a:avLst/>
                                    <a:gdLst>
                                      <a:gd name="T0" fmla="*/ 19 w 1153"/>
                                      <a:gd name="T1" fmla="*/ 5 h 303"/>
                                      <a:gd name="T2" fmla="*/ 14 w 1153"/>
                                      <a:gd name="T3" fmla="*/ 14 h 303"/>
                                      <a:gd name="T4" fmla="*/ 9 w 1153"/>
                                      <a:gd name="T5" fmla="*/ 33 h 303"/>
                                      <a:gd name="T6" fmla="*/ 4 w 1153"/>
                                      <a:gd name="T7" fmla="*/ 48 h 303"/>
                                      <a:gd name="T8" fmla="*/ 0 w 1153"/>
                                      <a:gd name="T9" fmla="*/ 125 h 303"/>
                                      <a:gd name="T10" fmla="*/ 4 w 1153"/>
                                      <a:gd name="T11" fmla="*/ 139 h 303"/>
                                      <a:gd name="T12" fmla="*/ 9 w 1153"/>
                                      <a:gd name="T13" fmla="*/ 154 h 303"/>
                                      <a:gd name="T14" fmla="*/ 14 w 1153"/>
                                      <a:gd name="T15" fmla="*/ 163 h 303"/>
                                      <a:gd name="T16" fmla="*/ 19 w 1153"/>
                                      <a:gd name="T17" fmla="*/ 173 h 303"/>
                                      <a:gd name="T18" fmla="*/ 24 w 1153"/>
                                      <a:gd name="T19" fmla="*/ 178 h 303"/>
                                      <a:gd name="T20" fmla="*/ 33 w 1153"/>
                                      <a:gd name="T21" fmla="*/ 192 h 303"/>
                                      <a:gd name="T22" fmla="*/ 38 w 1153"/>
                                      <a:gd name="T23" fmla="*/ 197 h 303"/>
                                      <a:gd name="T24" fmla="*/ 43 w 1153"/>
                                      <a:gd name="T25" fmla="*/ 202 h 303"/>
                                      <a:gd name="T26" fmla="*/ 57 w 1153"/>
                                      <a:gd name="T27" fmla="*/ 211 h 303"/>
                                      <a:gd name="T28" fmla="*/ 62 w 1153"/>
                                      <a:gd name="T29" fmla="*/ 221 h 303"/>
                                      <a:gd name="T30" fmla="*/ 67 w 1153"/>
                                      <a:gd name="T31" fmla="*/ 226 h 303"/>
                                      <a:gd name="T32" fmla="*/ 76 w 1153"/>
                                      <a:gd name="T33" fmla="*/ 231 h 303"/>
                                      <a:gd name="T34" fmla="*/ 81 w 1153"/>
                                      <a:gd name="T35" fmla="*/ 235 h 303"/>
                                      <a:gd name="T36" fmla="*/ 91 w 1153"/>
                                      <a:gd name="T37" fmla="*/ 240 h 303"/>
                                      <a:gd name="T38" fmla="*/ 96 w 1153"/>
                                      <a:gd name="T39" fmla="*/ 245 h 303"/>
                                      <a:gd name="T40" fmla="*/ 105 w 1153"/>
                                      <a:gd name="T41" fmla="*/ 250 h 303"/>
                                      <a:gd name="T42" fmla="*/ 115 w 1153"/>
                                      <a:gd name="T43" fmla="*/ 255 h 303"/>
                                      <a:gd name="T44" fmla="*/ 125 w 1153"/>
                                      <a:gd name="T45" fmla="*/ 259 h 303"/>
                                      <a:gd name="T46" fmla="*/ 134 w 1153"/>
                                      <a:gd name="T47" fmla="*/ 264 h 303"/>
                                      <a:gd name="T48" fmla="*/ 149 w 1153"/>
                                      <a:gd name="T49" fmla="*/ 269 h 303"/>
                                      <a:gd name="T50" fmla="*/ 168 w 1153"/>
                                      <a:gd name="T51" fmla="*/ 274 h 303"/>
                                      <a:gd name="T52" fmla="*/ 182 w 1153"/>
                                      <a:gd name="T53" fmla="*/ 279 h 303"/>
                                      <a:gd name="T54" fmla="*/ 206 w 1153"/>
                                      <a:gd name="T55" fmla="*/ 283 h 303"/>
                                      <a:gd name="T56" fmla="*/ 389 w 1153"/>
                                      <a:gd name="T57" fmla="*/ 288 h 303"/>
                                      <a:gd name="T58" fmla="*/ 922 w 1153"/>
                                      <a:gd name="T59" fmla="*/ 283 h 303"/>
                                      <a:gd name="T60" fmla="*/ 951 w 1153"/>
                                      <a:gd name="T61" fmla="*/ 288 h 303"/>
                                      <a:gd name="T62" fmla="*/ 975 w 1153"/>
                                      <a:gd name="T63" fmla="*/ 293 h 303"/>
                                      <a:gd name="T64" fmla="*/ 1004 w 1153"/>
                                      <a:gd name="T65" fmla="*/ 298 h 303"/>
                                      <a:gd name="T66" fmla="*/ 1052 w 1153"/>
                                      <a:gd name="T67" fmla="*/ 303 h 303"/>
                                      <a:gd name="T68" fmla="*/ 1071 w 1153"/>
                                      <a:gd name="T69" fmla="*/ 298 h 303"/>
                                      <a:gd name="T70" fmla="*/ 1086 w 1153"/>
                                      <a:gd name="T71" fmla="*/ 288 h 303"/>
                                      <a:gd name="T72" fmla="*/ 1095 w 1153"/>
                                      <a:gd name="T73" fmla="*/ 283 h 303"/>
                                      <a:gd name="T74" fmla="*/ 1105 w 1153"/>
                                      <a:gd name="T75" fmla="*/ 269 h 303"/>
                                      <a:gd name="T76" fmla="*/ 1114 w 1153"/>
                                      <a:gd name="T77" fmla="*/ 264 h 303"/>
                                      <a:gd name="T78" fmla="*/ 1119 w 1153"/>
                                      <a:gd name="T79" fmla="*/ 255 h 303"/>
                                      <a:gd name="T80" fmla="*/ 1124 w 1153"/>
                                      <a:gd name="T81" fmla="*/ 245 h 303"/>
                                      <a:gd name="T82" fmla="*/ 1129 w 1153"/>
                                      <a:gd name="T83" fmla="*/ 231 h 303"/>
                                      <a:gd name="T84" fmla="*/ 1134 w 1153"/>
                                      <a:gd name="T85" fmla="*/ 221 h 303"/>
                                      <a:gd name="T86" fmla="*/ 1138 w 1153"/>
                                      <a:gd name="T87" fmla="*/ 207 h 303"/>
                                      <a:gd name="T88" fmla="*/ 1143 w 1153"/>
                                      <a:gd name="T89" fmla="*/ 192 h 303"/>
                                      <a:gd name="T90" fmla="*/ 1148 w 1153"/>
                                      <a:gd name="T91" fmla="*/ 173 h 303"/>
                                      <a:gd name="T92" fmla="*/ 1153 w 1153"/>
                                      <a:gd name="T93" fmla="*/ 139 h 303"/>
                                      <a:gd name="T94" fmla="*/ 19 w 1153"/>
                                      <a:gd name="T95"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3">
                                        <a:moveTo>
                                          <a:pt x="19" y="0"/>
                                        </a:moveTo>
                                        <a:lnTo>
                                          <a:pt x="19" y="5"/>
                                        </a:lnTo>
                                        <a:lnTo>
                                          <a:pt x="14" y="9"/>
                                        </a:lnTo>
                                        <a:lnTo>
                                          <a:pt x="14" y="14"/>
                                        </a:lnTo>
                                        <a:lnTo>
                                          <a:pt x="9" y="19"/>
                                        </a:lnTo>
                                        <a:lnTo>
                                          <a:pt x="9" y="33"/>
                                        </a:lnTo>
                                        <a:lnTo>
                                          <a:pt x="4" y="38"/>
                                        </a:lnTo>
                                        <a:lnTo>
                                          <a:pt x="4" y="48"/>
                                        </a:lnTo>
                                        <a:lnTo>
                                          <a:pt x="0" y="53"/>
                                        </a:lnTo>
                                        <a:lnTo>
                                          <a:pt x="0" y="125"/>
                                        </a:lnTo>
                                        <a:lnTo>
                                          <a:pt x="4" y="130"/>
                                        </a:lnTo>
                                        <a:lnTo>
                                          <a:pt x="4" y="139"/>
                                        </a:lnTo>
                                        <a:lnTo>
                                          <a:pt x="9" y="144"/>
                                        </a:lnTo>
                                        <a:lnTo>
                                          <a:pt x="9" y="154"/>
                                        </a:lnTo>
                                        <a:lnTo>
                                          <a:pt x="14" y="158"/>
                                        </a:lnTo>
                                        <a:lnTo>
                                          <a:pt x="14" y="163"/>
                                        </a:lnTo>
                                        <a:lnTo>
                                          <a:pt x="19" y="168"/>
                                        </a:lnTo>
                                        <a:lnTo>
                                          <a:pt x="19" y="173"/>
                                        </a:lnTo>
                                        <a:lnTo>
                                          <a:pt x="24" y="173"/>
                                        </a:lnTo>
                                        <a:lnTo>
                                          <a:pt x="24" y="178"/>
                                        </a:lnTo>
                                        <a:lnTo>
                                          <a:pt x="33" y="187"/>
                                        </a:lnTo>
                                        <a:lnTo>
                                          <a:pt x="33" y="192"/>
                                        </a:lnTo>
                                        <a:lnTo>
                                          <a:pt x="38" y="192"/>
                                        </a:lnTo>
                                        <a:lnTo>
                                          <a:pt x="38" y="197"/>
                                        </a:lnTo>
                                        <a:lnTo>
                                          <a:pt x="43" y="197"/>
                                        </a:lnTo>
                                        <a:lnTo>
                                          <a:pt x="43" y="202"/>
                                        </a:lnTo>
                                        <a:lnTo>
                                          <a:pt x="52" y="211"/>
                                        </a:lnTo>
                                        <a:lnTo>
                                          <a:pt x="57" y="211"/>
                                        </a:lnTo>
                                        <a:lnTo>
                                          <a:pt x="57" y="216"/>
                                        </a:lnTo>
                                        <a:lnTo>
                                          <a:pt x="62" y="221"/>
                                        </a:lnTo>
                                        <a:lnTo>
                                          <a:pt x="67" y="221"/>
                                        </a:lnTo>
                                        <a:lnTo>
                                          <a:pt x="67" y="226"/>
                                        </a:lnTo>
                                        <a:lnTo>
                                          <a:pt x="72" y="226"/>
                                        </a:lnTo>
                                        <a:lnTo>
                                          <a:pt x="76" y="231"/>
                                        </a:lnTo>
                                        <a:lnTo>
                                          <a:pt x="76" y="235"/>
                                        </a:lnTo>
                                        <a:lnTo>
                                          <a:pt x="81" y="235"/>
                                        </a:lnTo>
                                        <a:lnTo>
                                          <a:pt x="86" y="240"/>
                                        </a:lnTo>
                                        <a:lnTo>
                                          <a:pt x="91" y="240"/>
                                        </a:lnTo>
                                        <a:lnTo>
                                          <a:pt x="91" y="245"/>
                                        </a:lnTo>
                                        <a:lnTo>
                                          <a:pt x="96" y="245"/>
                                        </a:lnTo>
                                        <a:lnTo>
                                          <a:pt x="101" y="250"/>
                                        </a:lnTo>
                                        <a:lnTo>
                                          <a:pt x="105" y="250"/>
                                        </a:lnTo>
                                        <a:lnTo>
                                          <a:pt x="110" y="255"/>
                                        </a:lnTo>
                                        <a:lnTo>
                                          <a:pt x="115" y="255"/>
                                        </a:lnTo>
                                        <a:lnTo>
                                          <a:pt x="120" y="259"/>
                                        </a:lnTo>
                                        <a:lnTo>
                                          <a:pt x="125" y="259"/>
                                        </a:lnTo>
                                        <a:lnTo>
                                          <a:pt x="129" y="264"/>
                                        </a:lnTo>
                                        <a:lnTo>
                                          <a:pt x="134" y="264"/>
                                        </a:lnTo>
                                        <a:lnTo>
                                          <a:pt x="139" y="269"/>
                                        </a:lnTo>
                                        <a:lnTo>
                                          <a:pt x="149" y="269"/>
                                        </a:lnTo>
                                        <a:lnTo>
                                          <a:pt x="153" y="274"/>
                                        </a:lnTo>
                                        <a:lnTo>
                                          <a:pt x="168" y="274"/>
                                        </a:lnTo>
                                        <a:lnTo>
                                          <a:pt x="173" y="279"/>
                                        </a:lnTo>
                                        <a:lnTo>
                                          <a:pt x="182" y="279"/>
                                        </a:lnTo>
                                        <a:lnTo>
                                          <a:pt x="187" y="283"/>
                                        </a:lnTo>
                                        <a:lnTo>
                                          <a:pt x="206" y="283"/>
                                        </a:lnTo>
                                        <a:lnTo>
                                          <a:pt x="216" y="288"/>
                                        </a:lnTo>
                                        <a:lnTo>
                                          <a:pt x="389" y="288"/>
                                        </a:lnTo>
                                        <a:lnTo>
                                          <a:pt x="398" y="283"/>
                                        </a:lnTo>
                                        <a:lnTo>
                                          <a:pt x="922" y="283"/>
                                        </a:lnTo>
                                        <a:lnTo>
                                          <a:pt x="927" y="288"/>
                                        </a:lnTo>
                                        <a:lnTo>
                                          <a:pt x="951" y="288"/>
                                        </a:lnTo>
                                        <a:lnTo>
                                          <a:pt x="956" y="293"/>
                                        </a:lnTo>
                                        <a:lnTo>
                                          <a:pt x="975" y="293"/>
                                        </a:lnTo>
                                        <a:lnTo>
                                          <a:pt x="980" y="298"/>
                                        </a:lnTo>
                                        <a:lnTo>
                                          <a:pt x="1004" y="298"/>
                                        </a:lnTo>
                                        <a:lnTo>
                                          <a:pt x="1009" y="303"/>
                                        </a:lnTo>
                                        <a:lnTo>
                                          <a:pt x="1052" y="303"/>
                                        </a:lnTo>
                                        <a:lnTo>
                                          <a:pt x="1057" y="298"/>
                                        </a:lnTo>
                                        <a:lnTo>
                                          <a:pt x="1071" y="298"/>
                                        </a:lnTo>
                                        <a:lnTo>
                                          <a:pt x="1081" y="288"/>
                                        </a:lnTo>
                                        <a:lnTo>
                                          <a:pt x="1086" y="288"/>
                                        </a:lnTo>
                                        <a:lnTo>
                                          <a:pt x="1086" y="283"/>
                                        </a:lnTo>
                                        <a:lnTo>
                                          <a:pt x="1095" y="283"/>
                                        </a:lnTo>
                                        <a:lnTo>
                                          <a:pt x="1105" y="274"/>
                                        </a:lnTo>
                                        <a:lnTo>
                                          <a:pt x="1105" y="269"/>
                                        </a:lnTo>
                                        <a:lnTo>
                                          <a:pt x="1110" y="264"/>
                                        </a:lnTo>
                                        <a:lnTo>
                                          <a:pt x="1114" y="264"/>
                                        </a:lnTo>
                                        <a:lnTo>
                                          <a:pt x="1114" y="259"/>
                                        </a:lnTo>
                                        <a:lnTo>
                                          <a:pt x="1119" y="255"/>
                                        </a:lnTo>
                                        <a:lnTo>
                                          <a:pt x="1119" y="250"/>
                                        </a:lnTo>
                                        <a:lnTo>
                                          <a:pt x="1124" y="245"/>
                                        </a:lnTo>
                                        <a:lnTo>
                                          <a:pt x="1124" y="235"/>
                                        </a:lnTo>
                                        <a:lnTo>
                                          <a:pt x="1129" y="231"/>
                                        </a:lnTo>
                                        <a:lnTo>
                                          <a:pt x="1129" y="226"/>
                                        </a:lnTo>
                                        <a:lnTo>
                                          <a:pt x="1134" y="221"/>
                                        </a:lnTo>
                                        <a:lnTo>
                                          <a:pt x="1134" y="211"/>
                                        </a:lnTo>
                                        <a:lnTo>
                                          <a:pt x="1138" y="207"/>
                                        </a:lnTo>
                                        <a:lnTo>
                                          <a:pt x="1138" y="197"/>
                                        </a:lnTo>
                                        <a:lnTo>
                                          <a:pt x="1143" y="192"/>
                                        </a:lnTo>
                                        <a:lnTo>
                                          <a:pt x="1143" y="178"/>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9" name="Freeform 968"/>
                                <wps:cNvSpPr>
                                  <a:spLocks/>
                                </wps:cNvSpPr>
                                <wps:spPr bwMode="auto">
                                  <a:xfrm>
                                    <a:off x="0"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34 w 1168"/>
                                      <a:gd name="T11" fmla="*/ 192 h 308"/>
                                      <a:gd name="T12" fmla="*/ 62 w 1168"/>
                                      <a:gd name="T13" fmla="*/ 216 h 308"/>
                                      <a:gd name="T14" fmla="*/ 96 w 1168"/>
                                      <a:gd name="T15" fmla="*/ 250 h 308"/>
                                      <a:gd name="T16" fmla="*/ 120 w 1168"/>
                                      <a:gd name="T17" fmla="*/ 264 h 308"/>
                                      <a:gd name="T18" fmla="*/ 139 w 1168"/>
                                      <a:gd name="T19" fmla="*/ 274 h 308"/>
                                      <a:gd name="T20" fmla="*/ 168 w 1168"/>
                                      <a:gd name="T21" fmla="*/ 284 h 308"/>
                                      <a:gd name="T22" fmla="*/ 197 w 1168"/>
                                      <a:gd name="T23" fmla="*/ 293 h 308"/>
                                      <a:gd name="T24" fmla="*/ 956 w 1168"/>
                                      <a:gd name="T25" fmla="*/ 298 h 308"/>
                                      <a:gd name="T26" fmla="*/ 995 w 1168"/>
                                      <a:gd name="T27" fmla="*/ 308 h 308"/>
                                      <a:gd name="T28" fmla="*/ 1086 w 1168"/>
                                      <a:gd name="T29" fmla="*/ 303 h 308"/>
                                      <a:gd name="T30" fmla="*/ 1110 w 1168"/>
                                      <a:gd name="T31" fmla="*/ 284 h 308"/>
                                      <a:gd name="T32" fmla="*/ 1129 w 1168"/>
                                      <a:gd name="T33" fmla="*/ 255 h 308"/>
                                      <a:gd name="T34" fmla="*/ 1144 w 1168"/>
                                      <a:gd name="T35" fmla="*/ 226 h 308"/>
                                      <a:gd name="T36" fmla="*/ 1153 w 1168"/>
                                      <a:gd name="T37" fmla="*/ 202 h 308"/>
                                      <a:gd name="T38" fmla="*/ 1158 w 1168"/>
                                      <a:gd name="T39" fmla="*/ 168 h 308"/>
                                      <a:gd name="T40" fmla="*/ 1168 w 1168"/>
                                      <a:gd name="T41" fmla="*/ 120 h 308"/>
                                      <a:gd name="T42" fmla="*/ 24 w 1168"/>
                                      <a:gd name="T43" fmla="*/ 0 h 308"/>
                                      <a:gd name="T44" fmla="*/ 1163 w 1168"/>
                                      <a:gd name="T45" fmla="*/ 10 h 308"/>
                                      <a:gd name="T46" fmla="*/ 1153 w 1168"/>
                                      <a:gd name="T47" fmla="*/ 130 h 308"/>
                                      <a:gd name="T48" fmla="*/ 1148 w 1168"/>
                                      <a:gd name="T49" fmla="*/ 187 h 308"/>
                                      <a:gd name="T50" fmla="*/ 1139 w 1168"/>
                                      <a:gd name="T51" fmla="*/ 212 h 308"/>
                                      <a:gd name="T52" fmla="*/ 1134 w 1168"/>
                                      <a:gd name="T53" fmla="*/ 236 h 308"/>
                                      <a:gd name="T54" fmla="*/ 1120 w 1168"/>
                                      <a:gd name="T55" fmla="*/ 260 h 308"/>
                                      <a:gd name="T56" fmla="*/ 1100 w 1168"/>
                                      <a:gd name="T57" fmla="*/ 288 h 308"/>
                                      <a:gd name="T58" fmla="*/ 1096 w 1168"/>
                                      <a:gd name="T59" fmla="*/ 284 h 308"/>
                                      <a:gd name="T60" fmla="*/ 985 w 1168"/>
                                      <a:gd name="T61" fmla="*/ 293 h 308"/>
                                      <a:gd name="T62" fmla="*/ 932 w 1168"/>
                                      <a:gd name="T63" fmla="*/ 288 h 308"/>
                                      <a:gd name="T64" fmla="*/ 197 w 1168"/>
                                      <a:gd name="T65" fmla="*/ 284 h 308"/>
                                      <a:gd name="T66" fmla="*/ 168 w 1168"/>
                                      <a:gd name="T67" fmla="*/ 274 h 308"/>
                                      <a:gd name="T68" fmla="*/ 139 w 1168"/>
                                      <a:gd name="T69" fmla="*/ 264 h 308"/>
                                      <a:gd name="T70" fmla="*/ 120 w 1168"/>
                                      <a:gd name="T71" fmla="*/ 250 h 308"/>
                                      <a:gd name="T72" fmla="*/ 96 w 1168"/>
                                      <a:gd name="T73" fmla="*/ 240 h 308"/>
                                      <a:gd name="T74" fmla="*/ 53 w 1168"/>
                                      <a:gd name="T75" fmla="*/ 192 h 308"/>
                                      <a:gd name="T76" fmla="*/ 24 w 1168"/>
                                      <a:gd name="T77" fmla="*/ 154 h 308"/>
                                      <a:gd name="T78" fmla="*/ 14 w 1168"/>
                                      <a:gd name="T79" fmla="*/ 139 h 308"/>
                                      <a:gd name="T80" fmla="*/ 10 w 1168"/>
                                      <a:gd name="T81" fmla="*/ 67 h 308"/>
                                      <a:gd name="T82" fmla="*/ 19 w 1168"/>
                                      <a:gd name="T83" fmla="*/ 38 h 308"/>
                                      <a:gd name="T84" fmla="*/ 24 w 1168"/>
                                      <a:gd name="T85" fmla="*/ 14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3"/>
                                        </a:lnTo>
                                        <a:lnTo>
                                          <a:pt x="34" y="192"/>
                                        </a:lnTo>
                                        <a:lnTo>
                                          <a:pt x="43" y="192"/>
                                        </a:lnTo>
                                        <a:lnTo>
                                          <a:pt x="43" y="197"/>
                                        </a:lnTo>
                                        <a:lnTo>
                                          <a:pt x="62" y="216"/>
                                        </a:lnTo>
                                        <a:lnTo>
                                          <a:pt x="62" y="226"/>
                                        </a:lnTo>
                                        <a:lnTo>
                                          <a:pt x="72" y="226"/>
                                        </a:lnTo>
                                        <a:lnTo>
                                          <a:pt x="96" y="250"/>
                                        </a:lnTo>
                                        <a:lnTo>
                                          <a:pt x="101" y="250"/>
                                        </a:lnTo>
                                        <a:lnTo>
                                          <a:pt x="101" y="255"/>
                                        </a:lnTo>
                                        <a:lnTo>
                                          <a:pt x="120" y="264"/>
                                        </a:lnTo>
                                        <a:lnTo>
                                          <a:pt x="125" y="264"/>
                                        </a:lnTo>
                                        <a:lnTo>
                                          <a:pt x="130" y="269"/>
                                        </a:lnTo>
                                        <a:lnTo>
                                          <a:pt x="139" y="274"/>
                                        </a:lnTo>
                                        <a:lnTo>
                                          <a:pt x="144" y="274"/>
                                        </a:lnTo>
                                        <a:lnTo>
                                          <a:pt x="163" y="284"/>
                                        </a:lnTo>
                                        <a:lnTo>
                                          <a:pt x="168" y="284"/>
                                        </a:lnTo>
                                        <a:lnTo>
                                          <a:pt x="178" y="288"/>
                                        </a:lnTo>
                                        <a:lnTo>
                                          <a:pt x="187" y="288"/>
                                        </a:lnTo>
                                        <a:lnTo>
                                          <a:pt x="197" y="293"/>
                                        </a:lnTo>
                                        <a:lnTo>
                                          <a:pt x="923" y="293"/>
                                        </a:lnTo>
                                        <a:lnTo>
                                          <a:pt x="932" y="298"/>
                                        </a:lnTo>
                                        <a:lnTo>
                                          <a:pt x="956" y="298"/>
                                        </a:lnTo>
                                        <a:lnTo>
                                          <a:pt x="966" y="303"/>
                                        </a:lnTo>
                                        <a:lnTo>
                                          <a:pt x="985" y="303"/>
                                        </a:lnTo>
                                        <a:lnTo>
                                          <a:pt x="995" y="308"/>
                                        </a:lnTo>
                                        <a:lnTo>
                                          <a:pt x="1076" y="308"/>
                                        </a:lnTo>
                                        <a:lnTo>
                                          <a:pt x="1081" y="303"/>
                                        </a:lnTo>
                                        <a:lnTo>
                                          <a:pt x="1086" y="303"/>
                                        </a:lnTo>
                                        <a:lnTo>
                                          <a:pt x="1096" y="293"/>
                                        </a:lnTo>
                                        <a:lnTo>
                                          <a:pt x="1110" y="293"/>
                                        </a:lnTo>
                                        <a:lnTo>
                                          <a:pt x="1110" y="284"/>
                                        </a:lnTo>
                                        <a:lnTo>
                                          <a:pt x="1115" y="279"/>
                                        </a:lnTo>
                                        <a:lnTo>
                                          <a:pt x="1129" y="260"/>
                                        </a:lnTo>
                                        <a:lnTo>
                                          <a:pt x="1129" y="255"/>
                                        </a:lnTo>
                                        <a:lnTo>
                                          <a:pt x="1134" y="250"/>
                                        </a:lnTo>
                                        <a:lnTo>
                                          <a:pt x="1144" y="236"/>
                                        </a:lnTo>
                                        <a:lnTo>
                                          <a:pt x="1144" y="226"/>
                                        </a:lnTo>
                                        <a:lnTo>
                                          <a:pt x="1148" y="216"/>
                                        </a:lnTo>
                                        <a:lnTo>
                                          <a:pt x="1148" y="212"/>
                                        </a:lnTo>
                                        <a:lnTo>
                                          <a:pt x="1153" y="202"/>
                                        </a:lnTo>
                                        <a:lnTo>
                                          <a:pt x="1153" y="192"/>
                                        </a:lnTo>
                                        <a:lnTo>
                                          <a:pt x="1158" y="187"/>
                                        </a:lnTo>
                                        <a:lnTo>
                                          <a:pt x="1158" y="168"/>
                                        </a:lnTo>
                                        <a:lnTo>
                                          <a:pt x="1163" y="159"/>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9"/>
                                        </a:lnTo>
                                        <a:lnTo>
                                          <a:pt x="1148" y="168"/>
                                        </a:lnTo>
                                        <a:lnTo>
                                          <a:pt x="1148" y="187"/>
                                        </a:lnTo>
                                        <a:lnTo>
                                          <a:pt x="1144" y="192"/>
                                        </a:lnTo>
                                        <a:lnTo>
                                          <a:pt x="1144" y="202"/>
                                        </a:lnTo>
                                        <a:lnTo>
                                          <a:pt x="1139" y="212"/>
                                        </a:lnTo>
                                        <a:lnTo>
                                          <a:pt x="1139" y="216"/>
                                        </a:lnTo>
                                        <a:lnTo>
                                          <a:pt x="1134" y="226"/>
                                        </a:lnTo>
                                        <a:lnTo>
                                          <a:pt x="1134" y="236"/>
                                        </a:lnTo>
                                        <a:lnTo>
                                          <a:pt x="1124" y="240"/>
                                        </a:lnTo>
                                        <a:lnTo>
                                          <a:pt x="1120" y="255"/>
                                        </a:lnTo>
                                        <a:lnTo>
                                          <a:pt x="1120" y="260"/>
                                        </a:lnTo>
                                        <a:lnTo>
                                          <a:pt x="1105" y="269"/>
                                        </a:lnTo>
                                        <a:lnTo>
                                          <a:pt x="1100" y="284"/>
                                        </a:lnTo>
                                        <a:lnTo>
                                          <a:pt x="1100" y="288"/>
                                        </a:lnTo>
                                        <a:lnTo>
                                          <a:pt x="1100" y="284"/>
                                        </a:lnTo>
                                        <a:lnTo>
                                          <a:pt x="1105" y="284"/>
                                        </a:lnTo>
                                        <a:lnTo>
                                          <a:pt x="1096" y="284"/>
                                        </a:lnTo>
                                        <a:lnTo>
                                          <a:pt x="1086" y="293"/>
                                        </a:lnTo>
                                        <a:lnTo>
                                          <a:pt x="995" y="298"/>
                                        </a:lnTo>
                                        <a:lnTo>
                                          <a:pt x="985" y="293"/>
                                        </a:lnTo>
                                        <a:lnTo>
                                          <a:pt x="966" y="293"/>
                                        </a:lnTo>
                                        <a:lnTo>
                                          <a:pt x="956" y="288"/>
                                        </a:lnTo>
                                        <a:lnTo>
                                          <a:pt x="932" y="288"/>
                                        </a:lnTo>
                                        <a:lnTo>
                                          <a:pt x="923" y="284"/>
                                        </a:lnTo>
                                        <a:lnTo>
                                          <a:pt x="538" y="284"/>
                                        </a:lnTo>
                                        <a:lnTo>
                                          <a:pt x="197" y="284"/>
                                        </a:lnTo>
                                        <a:lnTo>
                                          <a:pt x="187" y="279"/>
                                        </a:lnTo>
                                        <a:lnTo>
                                          <a:pt x="178" y="279"/>
                                        </a:lnTo>
                                        <a:lnTo>
                                          <a:pt x="168" y="274"/>
                                        </a:lnTo>
                                        <a:lnTo>
                                          <a:pt x="163" y="274"/>
                                        </a:lnTo>
                                        <a:lnTo>
                                          <a:pt x="144" y="264"/>
                                        </a:lnTo>
                                        <a:lnTo>
                                          <a:pt x="139" y="264"/>
                                        </a:lnTo>
                                        <a:lnTo>
                                          <a:pt x="139" y="260"/>
                                        </a:lnTo>
                                        <a:lnTo>
                                          <a:pt x="125" y="255"/>
                                        </a:lnTo>
                                        <a:lnTo>
                                          <a:pt x="120" y="250"/>
                                        </a:lnTo>
                                        <a:lnTo>
                                          <a:pt x="111" y="245"/>
                                        </a:lnTo>
                                        <a:lnTo>
                                          <a:pt x="101" y="240"/>
                                        </a:lnTo>
                                        <a:lnTo>
                                          <a:pt x="96" y="240"/>
                                        </a:lnTo>
                                        <a:lnTo>
                                          <a:pt x="72" y="216"/>
                                        </a:lnTo>
                                        <a:lnTo>
                                          <a:pt x="53" y="197"/>
                                        </a:lnTo>
                                        <a:lnTo>
                                          <a:pt x="53" y="192"/>
                                        </a:lnTo>
                                        <a:lnTo>
                                          <a:pt x="43" y="183"/>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0" name="Freeform 969"/>
                                <wps:cNvSpPr>
                                  <a:spLocks/>
                                </wps:cNvSpPr>
                                <wps:spPr bwMode="auto">
                                  <a:xfrm>
                                    <a:off x="187" y="216"/>
                                    <a:ext cx="20" cy="760"/>
                                  </a:xfrm>
                                  <a:custGeom>
                                    <a:avLst/>
                                    <a:gdLst>
                                      <a:gd name="T0" fmla="*/ 0 w 20"/>
                                      <a:gd name="T1" fmla="*/ 750 h 760"/>
                                      <a:gd name="T2" fmla="*/ 0 w 20"/>
                                      <a:gd name="T3" fmla="*/ 755 h 760"/>
                                      <a:gd name="T4" fmla="*/ 5 w 20"/>
                                      <a:gd name="T5" fmla="*/ 755 h 760"/>
                                      <a:gd name="T6" fmla="*/ 5 w 20"/>
                                      <a:gd name="T7" fmla="*/ 760 h 760"/>
                                      <a:gd name="T8" fmla="*/ 15 w 20"/>
                                      <a:gd name="T9" fmla="*/ 760 h 760"/>
                                      <a:gd name="T10" fmla="*/ 15 w 20"/>
                                      <a:gd name="T11" fmla="*/ 755 h 760"/>
                                      <a:gd name="T12" fmla="*/ 20 w 20"/>
                                      <a:gd name="T13" fmla="*/ 755 h 760"/>
                                      <a:gd name="T14" fmla="*/ 20 w 20"/>
                                      <a:gd name="T15" fmla="*/ 5 h 760"/>
                                      <a:gd name="T16" fmla="*/ 15 w 20"/>
                                      <a:gd name="T17" fmla="*/ 5 h 760"/>
                                      <a:gd name="T18" fmla="*/ 15 w 20"/>
                                      <a:gd name="T19" fmla="*/ 0 h 760"/>
                                      <a:gd name="T20" fmla="*/ 5 w 20"/>
                                      <a:gd name="T21" fmla="*/ 0 h 760"/>
                                      <a:gd name="T22" fmla="*/ 5 w 20"/>
                                      <a:gd name="T23" fmla="*/ 5 h 760"/>
                                      <a:gd name="T24" fmla="*/ 0 w 20"/>
                                      <a:gd name="T25" fmla="*/ 5 h 760"/>
                                      <a:gd name="T26" fmla="*/ 0 w 20"/>
                                      <a:gd name="T27" fmla="*/ 10 h 760"/>
                                      <a:gd name="T28" fmla="*/ 0 w 20"/>
                                      <a:gd name="T29" fmla="*/ 750 h 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60">
                                        <a:moveTo>
                                          <a:pt x="0" y="750"/>
                                        </a:moveTo>
                                        <a:lnTo>
                                          <a:pt x="0" y="755"/>
                                        </a:lnTo>
                                        <a:lnTo>
                                          <a:pt x="5" y="755"/>
                                        </a:lnTo>
                                        <a:lnTo>
                                          <a:pt x="5" y="760"/>
                                        </a:lnTo>
                                        <a:lnTo>
                                          <a:pt x="15" y="760"/>
                                        </a:lnTo>
                                        <a:lnTo>
                                          <a:pt x="15" y="755"/>
                                        </a:lnTo>
                                        <a:lnTo>
                                          <a:pt x="20" y="755"/>
                                        </a:lnTo>
                                        <a:lnTo>
                                          <a:pt x="20" y="5"/>
                                        </a:lnTo>
                                        <a:lnTo>
                                          <a:pt x="15" y="5"/>
                                        </a:lnTo>
                                        <a:lnTo>
                                          <a:pt x="15"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1" name="Freeform 970"/>
                                <wps:cNvSpPr>
                                  <a:spLocks/>
                                </wps:cNvSpPr>
                                <wps:spPr bwMode="auto">
                                  <a:xfrm>
                                    <a:off x="870" y="216"/>
                                    <a:ext cx="19" cy="760"/>
                                  </a:xfrm>
                                  <a:custGeom>
                                    <a:avLst/>
                                    <a:gdLst>
                                      <a:gd name="T0" fmla="*/ 0 w 19"/>
                                      <a:gd name="T1" fmla="*/ 750 h 760"/>
                                      <a:gd name="T2" fmla="*/ 0 w 19"/>
                                      <a:gd name="T3" fmla="*/ 755 h 760"/>
                                      <a:gd name="T4" fmla="*/ 5 w 19"/>
                                      <a:gd name="T5" fmla="*/ 755 h 760"/>
                                      <a:gd name="T6" fmla="*/ 5 w 19"/>
                                      <a:gd name="T7" fmla="*/ 760 h 760"/>
                                      <a:gd name="T8" fmla="*/ 14 w 19"/>
                                      <a:gd name="T9" fmla="*/ 760 h 760"/>
                                      <a:gd name="T10" fmla="*/ 14 w 19"/>
                                      <a:gd name="T11" fmla="*/ 755 h 760"/>
                                      <a:gd name="T12" fmla="*/ 19 w 19"/>
                                      <a:gd name="T13" fmla="*/ 755 h 760"/>
                                      <a:gd name="T14" fmla="*/ 19 w 19"/>
                                      <a:gd name="T15" fmla="*/ 5 h 760"/>
                                      <a:gd name="T16" fmla="*/ 14 w 19"/>
                                      <a:gd name="T17" fmla="*/ 5 h 760"/>
                                      <a:gd name="T18" fmla="*/ 14 w 19"/>
                                      <a:gd name="T19" fmla="*/ 0 h 760"/>
                                      <a:gd name="T20" fmla="*/ 5 w 19"/>
                                      <a:gd name="T21" fmla="*/ 0 h 760"/>
                                      <a:gd name="T22" fmla="*/ 5 w 19"/>
                                      <a:gd name="T23" fmla="*/ 5 h 760"/>
                                      <a:gd name="T24" fmla="*/ 0 w 19"/>
                                      <a:gd name="T25" fmla="*/ 5 h 760"/>
                                      <a:gd name="T26" fmla="*/ 0 w 19"/>
                                      <a:gd name="T27" fmla="*/ 10 h 760"/>
                                      <a:gd name="T28" fmla="*/ 0 w 19"/>
                                      <a:gd name="T29" fmla="*/ 750 h 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60">
                                        <a:moveTo>
                                          <a:pt x="0" y="750"/>
                                        </a:moveTo>
                                        <a:lnTo>
                                          <a:pt x="0" y="755"/>
                                        </a:lnTo>
                                        <a:lnTo>
                                          <a:pt x="5" y="755"/>
                                        </a:lnTo>
                                        <a:lnTo>
                                          <a:pt x="5" y="760"/>
                                        </a:lnTo>
                                        <a:lnTo>
                                          <a:pt x="14" y="760"/>
                                        </a:lnTo>
                                        <a:lnTo>
                                          <a:pt x="14" y="755"/>
                                        </a:lnTo>
                                        <a:lnTo>
                                          <a:pt x="19" y="755"/>
                                        </a:lnTo>
                                        <a:lnTo>
                                          <a:pt x="19" y="5"/>
                                        </a:lnTo>
                                        <a:lnTo>
                                          <a:pt x="14" y="5"/>
                                        </a:lnTo>
                                        <a:lnTo>
                                          <a:pt x="14"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2" name="Freeform 971"/>
                                <wps:cNvSpPr>
                                  <a:spLocks/>
                                </wps:cNvSpPr>
                                <wps:spPr bwMode="auto">
                                  <a:xfrm>
                                    <a:off x="183" y="139"/>
                                    <a:ext cx="706" cy="159"/>
                                  </a:xfrm>
                                  <a:custGeom>
                                    <a:avLst/>
                                    <a:gdLst>
                                      <a:gd name="T0" fmla="*/ 9 w 706"/>
                                      <a:gd name="T1" fmla="*/ 97 h 159"/>
                                      <a:gd name="T2" fmla="*/ 24 w 706"/>
                                      <a:gd name="T3" fmla="*/ 87 h 159"/>
                                      <a:gd name="T4" fmla="*/ 14 w 706"/>
                                      <a:gd name="T5" fmla="*/ 73 h 159"/>
                                      <a:gd name="T6" fmla="*/ 28 w 706"/>
                                      <a:gd name="T7" fmla="*/ 58 h 159"/>
                                      <a:gd name="T8" fmla="*/ 38 w 706"/>
                                      <a:gd name="T9" fmla="*/ 48 h 159"/>
                                      <a:gd name="T10" fmla="*/ 57 w 706"/>
                                      <a:gd name="T11" fmla="*/ 39 h 159"/>
                                      <a:gd name="T12" fmla="*/ 76 w 706"/>
                                      <a:gd name="T13" fmla="*/ 39 h 159"/>
                                      <a:gd name="T14" fmla="*/ 91 w 706"/>
                                      <a:gd name="T15" fmla="*/ 29 h 159"/>
                                      <a:gd name="T16" fmla="*/ 115 w 706"/>
                                      <a:gd name="T17" fmla="*/ 24 h 159"/>
                                      <a:gd name="T18" fmla="*/ 177 w 706"/>
                                      <a:gd name="T19" fmla="*/ 20 h 159"/>
                                      <a:gd name="T20" fmla="*/ 211 w 706"/>
                                      <a:gd name="T21" fmla="*/ 29 h 159"/>
                                      <a:gd name="T22" fmla="*/ 235 w 706"/>
                                      <a:gd name="T23" fmla="*/ 39 h 159"/>
                                      <a:gd name="T24" fmla="*/ 245 w 706"/>
                                      <a:gd name="T25" fmla="*/ 44 h 159"/>
                                      <a:gd name="T26" fmla="*/ 259 w 706"/>
                                      <a:gd name="T27" fmla="*/ 58 h 159"/>
                                      <a:gd name="T28" fmla="*/ 273 w 706"/>
                                      <a:gd name="T29" fmla="*/ 77 h 159"/>
                                      <a:gd name="T30" fmla="*/ 293 w 706"/>
                                      <a:gd name="T31" fmla="*/ 101 h 159"/>
                                      <a:gd name="T32" fmla="*/ 331 w 706"/>
                                      <a:gd name="T33" fmla="*/ 140 h 159"/>
                                      <a:gd name="T34" fmla="*/ 350 w 706"/>
                                      <a:gd name="T35" fmla="*/ 154 h 159"/>
                                      <a:gd name="T36" fmla="*/ 446 w 706"/>
                                      <a:gd name="T37" fmla="*/ 159 h 159"/>
                                      <a:gd name="T38" fmla="*/ 528 w 706"/>
                                      <a:gd name="T39" fmla="*/ 149 h 159"/>
                                      <a:gd name="T40" fmla="*/ 557 w 706"/>
                                      <a:gd name="T41" fmla="*/ 145 h 159"/>
                                      <a:gd name="T42" fmla="*/ 581 w 706"/>
                                      <a:gd name="T43" fmla="*/ 135 h 159"/>
                                      <a:gd name="T44" fmla="*/ 600 w 706"/>
                                      <a:gd name="T45" fmla="*/ 130 h 159"/>
                                      <a:gd name="T46" fmla="*/ 624 w 706"/>
                                      <a:gd name="T47" fmla="*/ 121 h 159"/>
                                      <a:gd name="T48" fmla="*/ 643 w 706"/>
                                      <a:gd name="T49" fmla="*/ 116 h 159"/>
                                      <a:gd name="T50" fmla="*/ 668 w 706"/>
                                      <a:gd name="T51" fmla="*/ 106 h 159"/>
                                      <a:gd name="T52" fmla="*/ 682 w 706"/>
                                      <a:gd name="T53" fmla="*/ 101 h 159"/>
                                      <a:gd name="T54" fmla="*/ 706 w 706"/>
                                      <a:gd name="T55" fmla="*/ 92 h 159"/>
                                      <a:gd name="T56" fmla="*/ 692 w 706"/>
                                      <a:gd name="T57" fmla="*/ 77 h 159"/>
                                      <a:gd name="T58" fmla="*/ 672 w 706"/>
                                      <a:gd name="T59" fmla="*/ 82 h 159"/>
                                      <a:gd name="T60" fmla="*/ 658 w 706"/>
                                      <a:gd name="T61" fmla="*/ 87 h 159"/>
                                      <a:gd name="T62" fmla="*/ 634 w 706"/>
                                      <a:gd name="T63" fmla="*/ 97 h 159"/>
                                      <a:gd name="T64" fmla="*/ 615 w 706"/>
                                      <a:gd name="T65" fmla="*/ 101 h 159"/>
                                      <a:gd name="T66" fmla="*/ 586 w 706"/>
                                      <a:gd name="T67" fmla="*/ 111 h 159"/>
                                      <a:gd name="T68" fmla="*/ 567 w 706"/>
                                      <a:gd name="T69" fmla="*/ 121 h 159"/>
                                      <a:gd name="T70" fmla="*/ 538 w 706"/>
                                      <a:gd name="T71" fmla="*/ 125 h 159"/>
                                      <a:gd name="T72" fmla="*/ 519 w 706"/>
                                      <a:gd name="T73" fmla="*/ 140 h 159"/>
                                      <a:gd name="T74" fmla="*/ 446 w 706"/>
                                      <a:gd name="T75" fmla="*/ 140 h 159"/>
                                      <a:gd name="T76" fmla="*/ 355 w 706"/>
                                      <a:gd name="T77" fmla="*/ 135 h 159"/>
                                      <a:gd name="T78" fmla="*/ 355 w 706"/>
                                      <a:gd name="T79" fmla="*/ 130 h 159"/>
                                      <a:gd name="T80" fmla="*/ 326 w 706"/>
                                      <a:gd name="T81" fmla="*/ 106 h 159"/>
                                      <a:gd name="T82" fmla="*/ 312 w 706"/>
                                      <a:gd name="T83" fmla="*/ 92 h 159"/>
                                      <a:gd name="T84" fmla="*/ 298 w 706"/>
                                      <a:gd name="T85" fmla="*/ 82 h 159"/>
                                      <a:gd name="T86" fmla="*/ 293 w 706"/>
                                      <a:gd name="T87" fmla="*/ 63 h 159"/>
                                      <a:gd name="T88" fmla="*/ 283 w 706"/>
                                      <a:gd name="T89" fmla="*/ 53 h 159"/>
                                      <a:gd name="T90" fmla="*/ 269 w 706"/>
                                      <a:gd name="T91" fmla="*/ 39 h 159"/>
                                      <a:gd name="T92" fmla="*/ 245 w 706"/>
                                      <a:gd name="T93" fmla="*/ 24 h 159"/>
                                      <a:gd name="T94" fmla="*/ 230 w 706"/>
                                      <a:gd name="T95" fmla="*/ 10 h 159"/>
                                      <a:gd name="T96" fmla="*/ 192 w 706"/>
                                      <a:gd name="T97" fmla="*/ 5 h 159"/>
                                      <a:gd name="T98" fmla="*/ 144 w 706"/>
                                      <a:gd name="T99" fmla="*/ 5 h 159"/>
                                      <a:gd name="T100" fmla="*/ 81 w 706"/>
                                      <a:gd name="T101" fmla="*/ 15 h 159"/>
                                      <a:gd name="T102" fmla="*/ 62 w 706"/>
                                      <a:gd name="T103" fmla="*/ 29 h 159"/>
                                      <a:gd name="T104" fmla="*/ 48 w 706"/>
                                      <a:gd name="T105" fmla="*/ 24 h 159"/>
                                      <a:gd name="T106" fmla="*/ 33 w 706"/>
                                      <a:gd name="T107" fmla="*/ 29 h 159"/>
                                      <a:gd name="T108" fmla="*/ 14 w 706"/>
                                      <a:gd name="T109" fmla="*/ 44 h 159"/>
                                      <a:gd name="T110" fmla="*/ 9 w 706"/>
                                      <a:gd name="T111" fmla="*/ 63 h 159"/>
                                      <a:gd name="T112" fmla="*/ 9 w 706"/>
                                      <a:gd name="T113" fmla="*/ 9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06" h="159">
                                        <a:moveTo>
                                          <a:pt x="4" y="87"/>
                                        </a:moveTo>
                                        <a:lnTo>
                                          <a:pt x="4" y="92"/>
                                        </a:lnTo>
                                        <a:lnTo>
                                          <a:pt x="9" y="97"/>
                                        </a:lnTo>
                                        <a:lnTo>
                                          <a:pt x="19" y="97"/>
                                        </a:lnTo>
                                        <a:lnTo>
                                          <a:pt x="24" y="92"/>
                                        </a:lnTo>
                                        <a:lnTo>
                                          <a:pt x="24" y="87"/>
                                        </a:lnTo>
                                        <a:lnTo>
                                          <a:pt x="19" y="82"/>
                                        </a:lnTo>
                                        <a:lnTo>
                                          <a:pt x="19" y="77"/>
                                        </a:lnTo>
                                        <a:lnTo>
                                          <a:pt x="14" y="73"/>
                                        </a:lnTo>
                                        <a:lnTo>
                                          <a:pt x="19" y="73"/>
                                        </a:lnTo>
                                        <a:lnTo>
                                          <a:pt x="24" y="63"/>
                                        </a:lnTo>
                                        <a:lnTo>
                                          <a:pt x="28" y="58"/>
                                        </a:lnTo>
                                        <a:lnTo>
                                          <a:pt x="24" y="53"/>
                                        </a:lnTo>
                                        <a:lnTo>
                                          <a:pt x="28" y="58"/>
                                        </a:lnTo>
                                        <a:lnTo>
                                          <a:pt x="38" y="48"/>
                                        </a:lnTo>
                                        <a:lnTo>
                                          <a:pt x="43" y="48"/>
                                        </a:lnTo>
                                        <a:lnTo>
                                          <a:pt x="48" y="44"/>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20"/>
                                        </a:lnTo>
                                        <a:lnTo>
                                          <a:pt x="177" y="20"/>
                                        </a:lnTo>
                                        <a:lnTo>
                                          <a:pt x="182" y="24"/>
                                        </a:lnTo>
                                        <a:lnTo>
                                          <a:pt x="206" y="24"/>
                                        </a:lnTo>
                                        <a:lnTo>
                                          <a:pt x="211" y="29"/>
                                        </a:lnTo>
                                        <a:lnTo>
                                          <a:pt x="221" y="29"/>
                                        </a:lnTo>
                                        <a:lnTo>
                                          <a:pt x="225" y="34"/>
                                        </a:lnTo>
                                        <a:lnTo>
                                          <a:pt x="235" y="39"/>
                                        </a:lnTo>
                                        <a:lnTo>
                                          <a:pt x="235" y="34"/>
                                        </a:lnTo>
                                        <a:lnTo>
                                          <a:pt x="240" y="44"/>
                                        </a:lnTo>
                                        <a:lnTo>
                                          <a:pt x="245" y="44"/>
                                        </a:lnTo>
                                        <a:lnTo>
                                          <a:pt x="259" y="58"/>
                                        </a:lnTo>
                                        <a:lnTo>
                                          <a:pt x="264" y="53"/>
                                        </a:lnTo>
                                        <a:lnTo>
                                          <a:pt x="259" y="58"/>
                                        </a:lnTo>
                                        <a:lnTo>
                                          <a:pt x="269" y="68"/>
                                        </a:lnTo>
                                        <a:lnTo>
                                          <a:pt x="273" y="73"/>
                                        </a:lnTo>
                                        <a:lnTo>
                                          <a:pt x="273" y="77"/>
                                        </a:lnTo>
                                        <a:lnTo>
                                          <a:pt x="283" y="87"/>
                                        </a:lnTo>
                                        <a:lnTo>
                                          <a:pt x="293" y="97"/>
                                        </a:lnTo>
                                        <a:lnTo>
                                          <a:pt x="293" y="101"/>
                                        </a:lnTo>
                                        <a:lnTo>
                                          <a:pt x="307" y="116"/>
                                        </a:lnTo>
                                        <a:lnTo>
                                          <a:pt x="317" y="125"/>
                                        </a:lnTo>
                                        <a:lnTo>
                                          <a:pt x="331" y="140"/>
                                        </a:lnTo>
                                        <a:lnTo>
                                          <a:pt x="336" y="140"/>
                                        </a:lnTo>
                                        <a:lnTo>
                                          <a:pt x="336" y="145"/>
                                        </a:lnTo>
                                        <a:lnTo>
                                          <a:pt x="350" y="154"/>
                                        </a:lnTo>
                                        <a:lnTo>
                                          <a:pt x="360" y="154"/>
                                        </a:lnTo>
                                        <a:lnTo>
                                          <a:pt x="365" y="159"/>
                                        </a:lnTo>
                                        <a:lnTo>
                                          <a:pt x="446" y="159"/>
                                        </a:lnTo>
                                        <a:lnTo>
                                          <a:pt x="456" y="154"/>
                                        </a:lnTo>
                                        <a:lnTo>
                                          <a:pt x="523" y="154"/>
                                        </a:lnTo>
                                        <a:lnTo>
                                          <a:pt x="528" y="149"/>
                                        </a:lnTo>
                                        <a:lnTo>
                                          <a:pt x="543" y="149"/>
                                        </a:lnTo>
                                        <a:lnTo>
                                          <a:pt x="547" y="145"/>
                                        </a:lnTo>
                                        <a:lnTo>
                                          <a:pt x="557" y="145"/>
                                        </a:lnTo>
                                        <a:lnTo>
                                          <a:pt x="562" y="140"/>
                                        </a:lnTo>
                                        <a:lnTo>
                                          <a:pt x="576" y="140"/>
                                        </a:lnTo>
                                        <a:lnTo>
                                          <a:pt x="581" y="135"/>
                                        </a:lnTo>
                                        <a:lnTo>
                                          <a:pt x="591" y="135"/>
                                        </a:lnTo>
                                        <a:lnTo>
                                          <a:pt x="595" y="130"/>
                                        </a:lnTo>
                                        <a:lnTo>
                                          <a:pt x="600" y="130"/>
                                        </a:lnTo>
                                        <a:lnTo>
                                          <a:pt x="610" y="125"/>
                                        </a:lnTo>
                                        <a:lnTo>
                                          <a:pt x="619" y="125"/>
                                        </a:lnTo>
                                        <a:lnTo>
                                          <a:pt x="624" y="121"/>
                                        </a:lnTo>
                                        <a:lnTo>
                                          <a:pt x="634" y="121"/>
                                        </a:lnTo>
                                        <a:lnTo>
                                          <a:pt x="639" y="116"/>
                                        </a:lnTo>
                                        <a:lnTo>
                                          <a:pt x="643" y="116"/>
                                        </a:lnTo>
                                        <a:lnTo>
                                          <a:pt x="648" y="111"/>
                                        </a:lnTo>
                                        <a:lnTo>
                                          <a:pt x="663" y="111"/>
                                        </a:lnTo>
                                        <a:lnTo>
                                          <a:pt x="668" y="106"/>
                                        </a:lnTo>
                                        <a:lnTo>
                                          <a:pt x="672" y="106"/>
                                        </a:lnTo>
                                        <a:lnTo>
                                          <a:pt x="677" y="101"/>
                                        </a:lnTo>
                                        <a:lnTo>
                                          <a:pt x="682" y="101"/>
                                        </a:lnTo>
                                        <a:lnTo>
                                          <a:pt x="687" y="97"/>
                                        </a:lnTo>
                                        <a:lnTo>
                                          <a:pt x="701" y="97"/>
                                        </a:lnTo>
                                        <a:lnTo>
                                          <a:pt x="706" y="92"/>
                                        </a:lnTo>
                                        <a:lnTo>
                                          <a:pt x="706" y="82"/>
                                        </a:lnTo>
                                        <a:lnTo>
                                          <a:pt x="701" y="77"/>
                                        </a:lnTo>
                                        <a:lnTo>
                                          <a:pt x="692" y="77"/>
                                        </a:lnTo>
                                        <a:lnTo>
                                          <a:pt x="696" y="77"/>
                                        </a:lnTo>
                                        <a:lnTo>
                                          <a:pt x="677" y="77"/>
                                        </a:lnTo>
                                        <a:lnTo>
                                          <a:pt x="672" y="82"/>
                                        </a:lnTo>
                                        <a:lnTo>
                                          <a:pt x="668" y="82"/>
                                        </a:lnTo>
                                        <a:lnTo>
                                          <a:pt x="663" y="87"/>
                                        </a:lnTo>
                                        <a:lnTo>
                                          <a:pt x="658" y="87"/>
                                        </a:lnTo>
                                        <a:lnTo>
                                          <a:pt x="653" y="92"/>
                                        </a:lnTo>
                                        <a:lnTo>
                                          <a:pt x="639" y="92"/>
                                        </a:lnTo>
                                        <a:lnTo>
                                          <a:pt x="634" y="97"/>
                                        </a:lnTo>
                                        <a:lnTo>
                                          <a:pt x="629" y="97"/>
                                        </a:lnTo>
                                        <a:lnTo>
                                          <a:pt x="624" y="101"/>
                                        </a:lnTo>
                                        <a:lnTo>
                                          <a:pt x="615" y="101"/>
                                        </a:lnTo>
                                        <a:lnTo>
                                          <a:pt x="610" y="106"/>
                                        </a:lnTo>
                                        <a:lnTo>
                                          <a:pt x="600" y="111"/>
                                        </a:lnTo>
                                        <a:lnTo>
                                          <a:pt x="586" y="111"/>
                                        </a:lnTo>
                                        <a:lnTo>
                                          <a:pt x="581" y="116"/>
                                        </a:lnTo>
                                        <a:lnTo>
                                          <a:pt x="571" y="116"/>
                                        </a:lnTo>
                                        <a:lnTo>
                                          <a:pt x="567" y="121"/>
                                        </a:lnTo>
                                        <a:lnTo>
                                          <a:pt x="552" y="121"/>
                                        </a:lnTo>
                                        <a:lnTo>
                                          <a:pt x="547" y="125"/>
                                        </a:lnTo>
                                        <a:lnTo>
                                          <a:pt x="538" y="125"/>
                                        </a:lnTo>
                                        <a:lnTo>
                                          <a:pt x="533" y="130"/>
                                        </a:lnTo>
                                        <a:lnTo>
                                          <a:pt x="523" y="130"/>
                                        </a:lnTo>
                                        <a:lnTo>
                                          <a:pt x="519" y="140"/>
                                        </a:lnTo>
                                        <a:lnTo>
                                          <a:pt x="523" y="135"/>
                                        </a:lnTo>
                                        <a:lnTo>
                                          <a:pt x="456" y="135"/>
                                        </a:lnTo>
                                        <a:lnTo>
                                          <a:pt x="446" y="140"/>
                                        </a:lnTo>
                                        <a:lnTo>
                                          <a:pt x="374" y="140"/>
                                        </a:lnTo>
                                        <a:lnTo>
                                          <a:pt x="370" y="135"/>
                                        </a:lnTo>
                                        <a:lnTo>
                                          <a:pt x="355" y="135"/>
                                        </a:lnTo>
                                        <a:lnTo>
                                          <a:pt x="360" y="135"/>
                                        </a:lnTo>
                                        <a:lnTo>
                                          <a:pt x="355" y="135"/>
                                        </a:lnTo>
                                        <a:lnTo>
                                          <a:pt x="355" y="130"/>
                                        </a:lnTo>
                                        <a:lnTo>
                                          <a:pt x="346" y="121"/>
                                        </a:lnTo>
                                        <a:lnTo>
                                          <a:pt x="341" y="121"/>
                                        </a:lnTo>
                                        <a:lnTo>
                                          <a:pt x="326" y="106"/>
                                        </a:lnTo>
                                        <a:lnTo>
                                          <a:pt x="322" y="111"/>
                                        </a:lnTo>
                                        <a:lnTo>
                                          <a:pt x="326" y="106"/>
                                        </a:lnTo>
                                        <a:lnTo>
                                          <a:pt x="312" y="92"/>
                                        </a:lnTo>
                                        <a:lnTo>
                                          <a:pt x="312" y="87"/>
                                        </a:lnTo>
                                        <a:lnTo>
                                          <a:pt x="302" y="77"/>
                                        </a:lnTo>
                                        <a:lnTo>
                                          <a:pt x="298" y="82"/>
                                        </a:lnTo>
                                        <a:lnTo>
                                          <a:pt x="302" y="77"/>
                                        </a:lnTo>
                                        <a:lnTo>
                                          <a:pt x="293" y="68"/>
                                        </a:lnTo>
                                        <a:lnTo>
                                          <a:pt x="293" y="63"/>
                                        </a:lnTo>
                                        <a:lnTo>
                                          <a:pt x="283" y="53"/>
                                        </a:lnTo>
                                        <a:lnTo>
                                          <a:pt x="278" y="58"/>
                                        </a:lnTo>
                                        <a:lnTo>
                                          <a:pt x="283" y="53"/>
                                        </a:lnTo>
                                        <a:lnTo>
                                          <a:pt x="278" y="48"/>
                                        </a:lnTo>
                                        <a:lnTo>
                                          <a:pt x="273" y="44"/>
                                        </a:lnTo>
                                        <a:lnTo>
                                          <a:pt x="269" y="39"/>
                                        </a:lnTo>
                                        <a:lnTo>
                                          <a:pt x="254" y="24"/>
                                        </a:lnTo>
                                        <a:lnTo>
                                          <a:pt x="249" y="24"/>
                                        </a:lnTo>
                                        <a:lnTo>
                                          <a:pt x="245" y="24"/>
                                        </a:lnTo>
                                        <a:lnTo>
                                          <a:pt x="245" y="20"/>
                                        </a:lnTo>
                                        <a:lnTo>
                                          <a:pt x="235" y="15"/>
                                        </a:lnTo>
                                        <a:lnTo>
                                          <a:pt x="230" y="10"/>
                                        </a:lnTo>
                                        <a:lnTo>
                                          <a:pt x="221" y="10"/>
                                        </a:lnTo>
                                        <a:lnTo>
                                          <a:pt x="216" y="5"/>
                                        </a:lnTo>
                                        <a:lnTo>
                                          <a:pt x="192" y="5"/>
                                        </a:lnTo>
                                        <a:lnTo>
                                          <a:pt x="187" y="0"/>
                                        </a:lnTo>
                                        <a:lnTo>
                                          <a:pt x="149" y="0"/>
                                        </a:lnTo>
                                        <a:lnTo>
                                          <a:pt x="144" y="5"/>
                                        </a:lnTo>
                                        <a:lnTo>
                                          <a:pt x="115" y="5"/>
                                        </a:lnTo>
                                        <a:lnTo>
                                          <a:pt x="105" y="10"/>
                                        </a:lnTo>
                                        <a:lnTo>
                                          <a:pt x="81" y="15"/>
                                        </a:lnTo>
                                        <a:lnTo>
                                          <a:pt x="81" y="20"/>
                                        </a:lnTo>
                                        <a:lnTo>
                                          <a:pt x="67" y="20"/>
                                        </a:lnTo>
                                        <a:lnTo>
                                          <a:pt x="62" y="29"/>
                                        </a:lnTo>
                                        <a:lnTo>
                                          <a:pt x="67" y="20"/>
                                        </a:lnTo>
                                        <a:lnTo>
                                          <a:pt x="72" y="20"/>
                                        </a:lnTo>
                                        <a:lnTo>
                                          <a:pt x="48" y="24"/>
                                        </a:lnTo>
                                        <a:lnTo>
                                          <a:pt x="48" y="29"/>
                                        </a:lnTo>
                                        <a:lnTo>
                                          <a:pt x="38" y="24"/>
                                        </a:lnTo>
                                        <a:lnTo>
                                          <a:pt x="33" y="29"/>
                                        </a:lnTo>
                                        <a:lnTo>
                                          <a:pt x="28" y="29"/>
                                        </a:lnTo>
                                        <a:lnTo>
                                          <a:pt x="19" y="39"/>
                                        </a:lnTo>
                                        <a:lnTo>
                                          <a:pt x="14" y="44"/>
                                        </a:lnTo>
                                        <a:lnTo>
                                          <a:pt x="9" y="48"/>
                                        </a:lnTo>
                                        <a:lnTo>
                                          <a:pt x="4" y="53"/>
                                        </a:lnTo>
                                        <a:lnTo>
                                          <a:pt x="9" y="63"/>
                                        </a:lnTo>
                                        <a:lnTo>
                                          <a:pt x="4" y="63"/>
                                        </a:lnTo>
                                        <a:lnTo>
                                          <a:pt x="0" y="87"/>
                                        </a:lnTo>
                                        <a:lnTo>
                                          <a:pt x="9" y="92"/>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3" name="Rectangle 972"/>
                                <wps:cNvSpPr>
                                  <a:spLocks noChangeArrowheads="1"/>
                                </wps:cNvSpPr>
                                <wps:spPr bwMode="auto">
                                  <a:xfrm>
                                    <a:off x="538"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4" name="Rectangle 973"/>
                                <wps:cNvSpPr>
                                  <a:spLocks noChangeArrowheads="1"/>
                                </wps:cNvSpPr>
                                <wps:spPr bwMode="auto">
                                  <a:xfrm>
                                    <a:off x="538"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5" name="Rectangle 974"/>
                                <wps:cNvSpPr>
                                  <a:spLocks noChangeArrowheads="1"/>
                                </wps:cNvSpPr>
                                <wps:spPr bwMode="auto">
                                  <a:xfrm>
                                    <a:off x="538"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6" name="Rectangle 975"/>
                                <wps:cNvSpPr>
                                  <a:spLocks noChangeArrowheads="1"/>
                                </wps:cNvSpPr>
                                <wps:spPr bwMode="auto">
                                  <a:xfrm>
                                    <a:off x="538"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7" name="Rectangle 976"/>
                                <wps:cNvSpPr>
                                  <a:spLocks noChangeArrowheads="1"/>
                                </wps:cNvSpPr>
                                <wps:spPr bwMode="auto">
                                  <a:xfrm>
                                    <a:off x="538"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8" name="Rectangle 977"/>
                                <wps:cNvSpPr>
                                  <a:spLocks noChangeArrowheads="1"/>
                                </wps:cNvSpPr>
                                <wps:spPr bwMode="auto">
                                  <a:xfrm>
                                    <a:off x="538"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9" name="Rectangle 978"/>
                                <wps:cNvSpPr>
                                  <a:spLocks noChangeArrowheads="1"/>
                                </wps:cNvSpPr>
                                <wps:spPr bwMode="auto">
                                  <a:xfrm>
                                    <a:off x="538"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0" name="Rectangle 979"/>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1" name="Rectangle 980"/>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2" name="Rectangle 981"/>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3" name="Rectangle 982"/>
                                <wps:cNvSpPr>
                                  <a:spLocks noChangeArrowheads="1"/>
                                </wps:cNvSpPr>
                                <wps:spPr bwMode="auto">
                                  <a:xfrm>
                                    <a:off x="538"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4" name="Rectangle 983"/>
                                <wps:cNvSpPr>
                                  <a:spLocks noChangeArrowheads="1"/>
                                </wps:cNvSpPr>
                                <wps:spPr bwMode="auto">
                                  <a:xfrm>
                                    <a:off x="538"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5" name="Rectangle 984"/>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6" name="Rectangle 985"/>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7" name="Rectangle 986"/>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8" name="Rectangle 987"/>
                                <wps:cNvSpPr>
                                  <a:spLocks noChangeArrowheads="1"/>
                                </wps:cNvSpPr>
                                <wps:spPr bwMode="auto">
                                  <a:xfrm>
                                    <a:off x="538"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9" name="Rectangle 988"/>
                                <wps:cNvSpPr>
                                  <a:spLocks noChangeArrowheads="1"/>
                                </wps:cNvSpPr>
                                <wps:spPr bwMode="auto">
                                  <a:xfrm>
                                    <a:off x="538"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0" name="Rectangle 989"/>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1" name="Rectangle 990"/>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2" name="Rectangle 991"/>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3" name="Rectangle 992"/>
                                <wps:cNvSpPr>
                                  <a:spLocks noChangeArrowheads="1"/>
                                </wps:cNvSpPr>
                                <wps:spPr bwMode="auto">
                                  <a:xfrm>
                                    <a:off x="538"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4" name="Rectangle 993"/>
                                <wps:cNvSpPr>
                                  <a:spLocks noChangeArrowheads="1"/>
                                </wps:cNvSpPr>
                                <wps:spPr bwMode="auto">
                                  <a:xfrm>
                                    <a:off x="538"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5" name="Rectangle 994"/>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6" name="Rectangle 995"/>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7" name="Rectangle 996"/>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8" name="Rectangle 997"/>
                                <wps:cNvSpPr>
                                  <a:spLocks noChangeArrowheads="1"/>
                                </wps:cNvSpPr>
                                <wps:spPr bwMode="auto">
                                  <a:xfrm>
                                    <a:off x="538"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9" name="Rectangle 998"/>
                                <wps:cNvSpPr>
                                  <a:spLocks noChangeArrowheads="1"/>
                                </wps:cNvSpPr>
                                <wps:spPr bwMode="auto">
                                  <a:xfrm>
                                    <a:off x="538"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0" name="Rectangle 999"/>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1" name="Rectangle 1000"/>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2" name="Rectangle 1001"/>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3" name="Rectangle 1002"/>
                                <wps:cNvSpPr>
                                  <a:spLocks noChangeArrowheads="1"/>
                                </wps:cNvSpPr>
                                <wps:spPr bwMode="auto">
                                  <a:xfrm>
                                    <a:off x="538"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4" name="Rectangle 1003"/>
                                <wps:cNvSpPr>
                                  <a:spLocks noChangeArrowheads="1"/>
                                </wps:cNvSpPr>
                                <wps:spPr bwMode="auto">
                                  <a:xfrm>
                                    <a:off x="538"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5" name="Rectangle 1004"/>
                                <wps:cNvSpPr>
                                  <a:spLocks noChangeArrowheads="1"/>
                                </wps:cNvSpPr>
                                <wps:spPr bwMode="auto">
                                  <a:xfrm>
                                    <a:off x="538"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6" name="Rectangle 1005"/>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7" name="Rectangle 1006"/>
                                <wps:cNvSpPr>
                                  <a:spLocks noChangeArrowheads="1"/>
                                </wps:cNvSpPr>
                                <wps:spPr bwMode="auto">
                                  <a:xfrm>
                                    <a:off x="538"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8" name="Rectangle 1007"/>
                                <wps:cNvSpPr>
                                  <a:spLocks noChangeArrowheads="1"/>
                                </wps:cNvSpPr>
                                <wps:spPr bwMode="auto">
                                  <a:xfrm>
                                    <a:off x="538"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9" name="Rectangle 1008"/>
                                <wps:cNvSpPr>
                                  <a:spLocks noChangeArrowheads="1"/>
                                </wps:cNvSpPr>
                                <wps:spPr bwMode="auto">
                                  <a:xfrm>
                                    <a:off x="538"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0" name="Rectangle 1009"/>
                                <wps:cNvSpPr>
                                  <a:spLocks noChangeArrowheads="1"/>
                                </wps:cNvSpPr>
                                <wps:spPr bwMode="auto">
                                  <a:xfrm>
                                    <a:off x="538"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1" name="Rectangle 1010"/>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2" name="Rectangle 1011"/>
                                <wps:cNvSpPr>
                                  <a:spLocks noChangeArrowheads="1"/>
                                </wps:cNvSpPr>
                                <wps:spPr bwMode="auto">
                                  <a:xfrm>
                                    <a:off x="538"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3" name="Rectangle 1012"/>
                                <wps:cNvSpPr>
                                  <a:spLocks noChangeArrowheads="1"/>
                                </wps:cNvSpPr>
                                <wps:spPr bwMode="auto">
                                  <a:xfrm>
                                    <a:off x="538"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4" name="Rectangle 1013"/>
                                <wps:cNvSpPr>
                                  <a:spLocks noChangeArrowheads="1"/>
                                </wps:cNvSpPr>
                                <wps:spPr bwMode="auto">
                                  <a:xfrm>
                                    <a:off x="538"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5" name="Rectangle 1014"/>
                                <wps:cNvSpPr>
                                  <a:spLocks noChangeArrowheads="1"/>
                                </wps:cNvSpPr>
                                <wps:spPr bwMode="auto">
                                  <a:xfrm>
                                    <a:off x="538"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6" name="Rectangle 1015"/>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7" name="Rectangle 1016"/>
                                <wps:cNvSpPr>
                                  <a:spLocks noChangeArrowheads="1"/>
                                </wps:cNvSpPr>
                                <wps:spPr bwMode="auto">
                                  <a:xfrm>
                                    <a:off x="538"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8" name="Rectangle 1017"/>
                                <wps:cNvSpPr>
                                  <a:spLocks noChangeArrowheads="1"/>
                                </wps:cNvSpPr>
                                <wps:spPr bwMode="auto">
                                  <a:xfrm>
                                    <a:off x="538"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9" name="Rectangle 1018"/>
                                <wps:cNvSpPr>
                                  <a:spLocks noChangeArrowheads="1"/>
                                </wps:cNvSpPr>
                                <wps:spPr bwMode="auto">
                                  <a:xfrm>
                                    <a:off x="538"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0" name="Rectangle 1019"/>
                                <wps:cNvSpPr>
                                  <a:spLocks noChangeArrowheads="1"/>
                                </wps:cNvSpPr>
                                <wps:spPr bwMode="auto">
                                  <a:xfrm>
                                    <a:off x="538"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1" name="Rectangle 1020"/>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2" name="Rectangle 1021"/>
                                <wps:cNvSpPr>
                                  <a:spLocks noChangeArrowheads="1"/>
                                </wps:cNvSpPr>
                                <wps:spPr bwMode="auto">
                                  <a:xfrm>
                                    <a:off x="538"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3" name="Rectangle 1022"/>
                                <wps:cNvSpPr>
                                  <a:spLocks noChangeArrowheads="1"/>
                                </wps:cNvSpPr>
                                <wps:spPr bwMode="auto">
                                  <a:xfrm>
                                    <a:off x="538"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4" name="Rectangle 1023"/>
                                <wps:cNvSpPr>
                                  <a:spLocks noChangeArrowheads="1"/>
                                </wps:cNvSpPr>
                                <wps:spPr bwMode="auto">
                                  <a:xfrm>
                                    <a:off x="538"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5" name="Rectangle 1024"/>
                                <wps:cNvSpPr>
                                  <a:spLocks noChangeArrowheads="1"/>
                                </wps:cNvSpPr>
                                <wps:spPr bwMode="auto">
                                  <a:xfrm>
                                    <a:off x="538"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6" name="Rectangle 1025"/>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7" name="Rectangle 1026"/>
                                <wps:cNvSpPr>
                                  <a:spLocks noChangeArrowheads="1"/>
                                </wps:cNvSpPr>
                                <wps:spPr bwMode="auto">
                                  <a:xfrm>
                                    <a:off x="538"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8" name="Rectangle 1027"/>
                                <wps:cNvSpPr>
                                  <a:spLocks noChangeArrowheads="1"/>
                                </wps:cNvSpPr>
                                <wps:spPr bwMode="auto">
                                  <a:xfrm>
                                    <a:off x="538"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9" name="Rectangle 1028"/>
                                <wps:cNvSpPr>
                                  <a:spLocks noChangeArrowheads="1"/>
                                </wps:cNvSpPr>
                                <wps:spPr bwMode="auto">
                                  <a:xfrm>
                                    <a:off x="538"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0" name="Rectangle 1029"/>
                                <wps:cNvSpPr>
                                  <a:spLocks noChangeArrowheads="1"/>
                                </wps:cNvSpPr>
                                <wps:spPr bwMode="auto">
                                  <a:xfrm>
                                    <a:off x="538"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1" name="Rectangle 1030"/>
                                <wps:cNvSpPr>
                                  <a:spLocks noChangeArrowheads="1"/>
                                </wps:cNvSpPr>
                                <wps:spPr bwMode="auto">
                                  <a:xfrm>
                                    <a:off x="538"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2" name="Rectangle 1031"/>
                                <wps:cNvSpPr>
                                  <a:spLocks noChangeArrowheads="1"/>
                                </wps:cNvSpPr>
                                <wps:spPr bwMode="auto">
                                  <a:xfrm>
                                    <a:off x="538"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3" name="Rectangle 1032"/>
                                <wps:cNvSpPr>
                                  <a:spLocks noChangeArrowheads="1"/>
                                </wps:cNvSpPr>
                                <wps:spPr bwMode="auto">
                                  <a:xfrm>
                                    <a:off x="538"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4" name="Rectangle 1033"/>
                                <wps:cNvSpPr>
                                  <a:spLocks noChangeArrowheads="1"/>
                                </wps:cNvSpPr>
                                <wps:spPr bwMode="auto">
                                  <a:xfrm>
                                    <a:off x="538"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5" name="Rectangle 1034"/>
                                <wps:cNvSpPr>
                                  <a:spLocks noChangeArrowheads="1"/>
                                </wps:cNvSpPr>
                                <wps:spPr bwMode="auto">
                                  <a:xfrm>
                                    <a:off x="538"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6" name="Rectangle 1035"/>
                                <wps:cNvSpPr>
                                  <a:spLocks noChangeArrowheads="1"/>
                                </wps:cNvSpPr>
                                <wps:spPr bwMode="auto">
                                  <a:xfrm>
                                    <a:off x="538"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7" name="Rectangle 1036"/>
                                <wps:cNvSpPr>
                                  <a:spLocks noChangeArrowheads="1"/>
                                </wps:cNvSpPr>
                                <wps:spPr bwMode="auto">
                                  <a:xfrm>
                                    <a:off x="538"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8" name="Rectangle 1037"/>
                                <wps:cNvSpPr>
                                  <a:spLocks noChangeArrowheads="1"/>
                                </wps:cNvSpPr>
                                <wps:spPr bwMode="auto">
                                  <a:xfrm>
                                    <a:off x="538"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9" name="Rectangle 1038"/>
                                <wps:cNvSpPr>
                                  <a:spLocks noChangeArrowheads="1"/>
                                </wps:cNvSpPr>
                                <wps:spPr bwMode="auto">
                                  <a:xfrm>
                                    <a:off x="538"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0" name="Rectangle 1039"/>
                                <wps:cNvSpPr>
                                  <a:spLocks noChangeArrowheads="1"/>
                                </wps:cNvSpPr>
                                <wps:spPr bwMode="auto">
                                  <a:xfrm>
                                    <a:off x="538"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1" name="Rectangle 1040"/>
                                <wps:cNvSpPr>
                                  <a:spLocks noChangeArrowheads="1"/>
                                </wps:cNvSpPr>
                                <wps:spPr bwMode="auto">
                                  <a:xfrm>
                                    <a:off x="538"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2" name="Rectangle 1041"/>
                                <wps:cNvSpPr>
                                  <a:spLocks noChangeArrowheads="1"/>
                                </wps:cNvSpPr>
                                <wps:spPr bwMode="auto">
                                  <a:xfrm>
                                    <a:off x="538"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3" name="Rectangle 1042"/>
                                <wps:cNvSpPr>
                                  <a:spLocks noChangeArrowheads="1"/>
                                </wps:cNvSpPr>
                                <wps:spPr bwMode="auto">
                                  <a:xfrm>
                                    <a:off x="538"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4" name="Rectangle 1043"/>
                                <wps:cNvSpPr>
                                  <a:spLocks noChangeArrowheads="1"/>
                                </wps:cNvSpPr>
                                <wps:spPr bwMode="auto">
                                  <a:xfrm>
                                    <a:off x="538"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5" name="Rectangle 1044"/>
                                <wps:cNvSpPr>
                                  <a:spLocks noChangeArrowheads="1"/>
                                </wps:cNvSpPr>
                                <wps:spPr bwMode="auto">
                                  <a:xfrm>
                                    <a:off x="538"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6" name="Rectangle 1045"/>
                                <wps:cNvSpPr>
                                  <a:spLocks noChangeArrowheads="1"/>
                                </wps:cNvSpPr>
                                <wps:spPr bwMode="auto">
                                  <a:xfrm>
                                    <a:off x="538"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7" name="Rectangle 1046"/>
                                <wps:cNvSpPr>
                                  <a:spLocks noChangeArrowheads="1"/>
                                </wps:cNvSpPr>
                                <wps:spPr bwMode="auto">
                                  <a:xfrm>
                                    <a:off x="538"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8" name="Rectangle 1047"/>
                                <wps:cNvSpPr>
                                  <a:spLocks noChangeArrowheads="1"/>
                                </wps:cNvSpPr>
                                <wps:spPr bwMode="auto">
                                  <a:xfrm>
                                    <a:off x="538"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9" name="Rectangle 1048"/>
                                <wps:cNvSpPr>
                                  <a:spLocks noChangeArrowheads="1"/>
                                </wps:cNvSpPr>
                                <wps:spPr bwMode="auto">
                                  <a:xfrm>
                                    <a:off x="538"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0" name="Rectangle 1049"/>
                                <wps:cNvSpPr>
                                  <a:spLocks noChangeArrowheads="1"/>
                                </wps:cNvSpPr>
                                <wps:spPr bwMode="auto">
                                  <a:xfrm>
                                    <a:off x="538"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1" name="Rectangle 1050"/>
                                <wps:cNvSpPr>
                                  <a:spLocks noChangeArrowheads="1"/>
                                </wps:cNvSpPr>
                                <wps:spPr bwMode="auto">
                                  <a:xfrm>
                                    <a:off x="538"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2" name="Rectangle 1051"/>
                                <wps:cNvSpPr>
                                  <a:spLocks noChangeArrowheads="1"/>
                                </wps:cNvSpPr>
                                <wps:spPr bwMode="auto">
                                  <a:xfrm>
                                    <a:off x="538"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3" name="Rectangle 1052"/>
                                <wps:cNvSpPr>
                                  <a:spLocks noChangeArrowheads="1"/>
                                </wps:cNvSpPr>
                                <wps:spPr bwMode="auto">
                                  <a:xfrm>
                                    <a:off x="538"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4" name="Rectangle 1053"/>
                                <wps:cNvSpPr>
                                  <a:spLocks noChangeArrowheads="1"/>
                                </wps:cNvSpPr>
                                <wps:spPr bwMode="auto">
                                  <a:xfrm>
                                    <a:off x="538"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5" name="Rectangle 1054"/>
                                <wps:cNvSpPr>
                                  <a:spLocks noChangeArrowheads="1"/>
                                </wps:cNvSpPr>
                                <wps:spPr bwMode="auto">
                                  <a:xfrm>
                                    <a:off x="538"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6" name="Rectangle 1055"/>
                                <wps:cNvSpPr>
                                  <a:spLocks noChangeArrowheads="1"/>
                                </wps:cNvSpPr>
                                <wps:spPr bwMode="auto">
                                  <a:xfrm>
                                    <a:off x="538"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7" name="Rectangle 1056"/>
                                <wps:cNvSpPr>
                                  <a:spLocks noChangeArrowheads="1"/>
                                </wps:cNvSpPr>
                                <wps:spPr bwMode="auto">
                                  <a:xfrm>
                                    <a:off x="538"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8" name="Rectangle 1057"/>
                                <wps:cNvSpPr>
                                  <a:spLocks noChangeArrowheads="1"/>
                                </wps:cNvSpPr>
                                <wps:spPr bwMode="auto">
                                  <a:xfrm>
                                    <a:off x="538"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9" name="Rectangle 1058"/>
                                <wps:cNvSpPr>
                                  <a:spLocks noChangeArrowheads="1"/>
                                </wps:cNvSpPr>
                                <wps:spPr bwMode="auto">
                                  <a:xfrm>
                                    <a:off x="538"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0" name="Rectangle 1059"/>
                                <wps:cNvSpPr>
                                  <a:spLocks noChangeArrowheads="1"/>
                                </wps:cNvSpPr>
                                <wps:spPr bwMode="auto">
                                  <a:xfrm>
                                    <a:off x="538"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1" name="Rectangle 1060"/>
                                <wps:cNvSpPr>
                                  <a:spLocks noChangeArrowheads="1"/>
                                </wps:cNvSpPr>
                                <wps:spPr bwMode="auto">
                                  <a:xfrm>
                                    <a:off x="538"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2" name="Rectangle 1061"/>
                                <wps:cNvSpPr>
                                  <a:spLocks noChangeArrowheads="1"/>
                                </wps:cNvSpPr>
                                <wps:spPr bwMode="auto">
                                  <a:xfrm>
                                    <a:off x="538"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3" name="Rectangle 1062"/>
                                <wps:cNvSpPr>
                                  <a:spLocks noChangeArrowheads="1"/>
                                </wps:cNvSpPr>
                                <wps:spPr bwMode="auto">
                                  <a:xfrm>
                                    <a:off x="538"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4" name="Rectangle 1063"/>
                                <wps:cNvSpPr>
                                  <a:spLocks noChangeArrowheads="1"/>
                                </wps:cNvSpPr>
                                <wps:spPr bwMode="auto">
                                  <a:xfrm>
                                    <a:off x="538"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5" name="Rectangle 1064"/>
                                <wps:cNvSpPr>
                                  <a:spLocks noChangeArrowheads="1"/>
                                </wps:cNvSpPr>
                                <wps:spPr bwMode="auto">
                                  <a:xfrm>
                                    <a:off x="538"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6" name="Rectangle 1065"/>
                                <wps:cNvSpPr>
                                  <a:spLocks noChangeArrowheads="1"/>
                                </wps:cNvSpPr>
                                <wps:spPr bwMode="auto">
                                  <a:xfrm>
                                    <a:off x="538"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7" name="Rectangle 1066"/>
                                <wps:cNvSpPr>
                                  <a:spLocks noChangeArrowheads="1"/>
                                </wps:cNvSpPr>
                                <wps:spPr bwMode="auto">
                                  <a:xfrm>
                                    <a:off x="538"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8" name="Rectangle 1067"/>
                                <wps:cNvSpPr>
                                  <a:spLocks noChangeArrowheads="1"/>
                                </wps:cNvSpPr>
                                <wps:spPr bwMode="auto">
                                  <a:xfrm>
                                    <a:off x="538"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9" name="Rectangle 1068"/>
                                <wps:cNvSpPr>
                                  <a:spLocks noChangeArrowheads="1"/>
                                </wps:cNvSpPr>
                                <wps:spPr bwMode="auto">
                                  <a:xfrm>
                                    <a:off x="538"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0" name="Rectangle 1069"/>
                                <wps:cNvSpPr>
                                  <a:spLocks noChangeArrowheads="1"/>
                                </wps:cNvSpPr>
                                <wps:spPr bwMode="auto">
                                  <a:xfrm>
                                    <a:off x="538"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1" name="Rectangle 1070"/>
                                <wps:cNvSpPr>
                                  <a:spLocks noChangeArrowheads="1"/>
                                </wps:cNvSpPr>
                                <wps:spPr bwMode="auto">
                                  <a:xfrm>
                                    <a:off x="538"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2" name="Rectangle 1071"/>
                                <wps:cNvSpPr>
                                  <a:spLocks noChangeArrowheads="1"/>
                                </wps:cNvSpPr>
                                <wps:spPr bwMode="auto">
                                  <a:xfrm>
                                    <a:off x="538"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3" name="Rectangle 1072"/>
                                <wps:cNvSpPr>
                                  <a:spLocks noChangeArrowheads="1"/>
                                </wps:cNvSpPr>
                                <wps:spPr bwMode="auto">
                                  <a:xfrm>
                                    <a:off x="538"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4" name="Rectangle 1073"/>
                                <wps:cNvSpPr>
                                  <a:spLocks noChangeArrowheads="1"/>
                                </wps:cNvSpPr>
                                <wps:spPr bwMode="auto">
                                  <a:xfrm>
                                    <a:off x="538"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5" name="Rectangle 1074"/>
                                <wps:cNvSpPr>
                                  <a:spLocks noChangeArrowheads="1"/>
                                </wps:cNvSpPr>
                                <wps:spPr bwMode="auto">
                                  <a:xfrm>
                                    <a:off x="538"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6" name="Rectangle 1075"/>
                                <wps:cNvSpPr>
                                  <a:spLocks noChangeArrowheads="1"/>
                                </wps:cNvSpPr>
                                <wps:spPr bwMode="auto">
                                  <a:xfrm>
                                    <a:off x="538" y="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7" name="Rectangle 1076"/>
                                <wps:cNvSpPr>
                                  <a:spLocks noChangeArrowheads="1"/>
                                </wps:cNvSpPr>
                                <wps:spPr bwMode="auto">
                                  <a:xfrm>
                                    <a:off x="538" y="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8" name="Rectangle 1077"/>
                                <wps:cNvSpPr>
                                  <a:spLocks noChangeArrowheads="1"/>
                                </wps:cNvSpPr>
                                <wps:spPr bwMode="auto">
                                  <a:xfrm>
                                    <a:off x="538" y="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9" name="Rectangle 1078"/>
                                <wps:cNvSpPr>
                                  <a:spLocks noChangeArrowheads="1"/>
                                </wps:cNvSpPr>
                                <wps:spPr bwMode="auto">
                                  <a:xfrm>
                                    <a:off x="538" y="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0" name="Rectangle 1079"/>
                                <wps:cNvSpPr>
                                  <a:spLocks noChangeArrowheads="1"/>
                                </wps:cNvSpPr>
                                <wps:spPr bwMode="auto">
                                  <a:xfrm>
                                    <a:off x="538" y="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1" name="Rectangle 1080"/>
                                <wps:cNvSpPr>
                                  <a:spLocks noChangeArrowheads="1"/>
                                </wps:cNvSpPr>
                                <wps:spPr bwMode="auto">
                                  <a:xfrm>
                                    <a:off x="538" y="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2" name="Rectangle 1081"/>
                                <wps:cNvSpPr>
                                  <a:spLocks noChangeArrowheads="1"/>
                                </wps:cNvSpPr>
                                <wps:spPr bwMode="auto">
                                  <a:xfrm>
                                    <a:off x="538" y="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3" name="Rectangle 1082"/>
                                <wps:cNvSpPr>
                                  <a:spLocks noChangeArrowheads="1"/>
                                </wps:cNvSpPr>
                                <wps:spPr bwMode="auto">
                                  <a:xfrm>
                                    <a:off x="538" y="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4" name="Rectangle 1083"/>
                                <wps:cNvSpPr>
                                  <a:spLocks noChangeArrowheads="1"/>
                                </wps:cNvSpPr>
                                <wps:spPr bwMode="auto">
                                  <a:xfrm>
                                    <a:off x="538" y="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5" name="Rectangle 1084"/>
                                <wps:cNvSpPr>
                                  <a:spLocks noChangeArrowheads="1"/>
                                </wps:cNvSpPr>
                                <wps:spPr bwMode="auto">
                                  <a:xfrm>
                                    <a:off x="538" y="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6" name="Rectangle 1085"/>
                                <wps:cNvSpPr>
                                  <a:spLocks noChangeArrowheads="1"/>
                                </wps:cNvSpPr>
                                <wps:spPr bwMode="auto">
                                  <a:xfrm>
                                    <a:off x="538" y="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7" name="Rectangle 1086"/>
                                <wps:cNvSpPr>
                                  <a:spLocks noChangeArrowheads="1"/>
                                </wps:cNvSpPr>
                                <wps:spPr bwMode="auto">
                                  <a:xfrm>
                                    <a:off x="538" y="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8" name="Rectangle 1087"/>
                                <wps:cNvSpPr>
                                  <a:spLocks noChangeArrowheads="1"/>
                                </wps:cNvSpPr>
                                <wps:spPr bwMode="auto">
                                  <a:xfrm>
                                    <a:off x="538" y="7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9" name="Rectangle 1088"/>
                                <wps:cNvSpPr>
                                  <a:spLocks noChangeArrowheads="1"/>
                                </wps:cNvSpPr>
                                <wps:spPr bwMode="auto">
                                  <a:xfrm>
                                    <a:off x="538" y="7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0" name="Rectangle 1089"/>
                                <wps:cNvSpPr>
                                  <a:spLocks noChangeArrowheads="1"/>
                                </wps:cNvSpPr>
                                <wps:spPr bwMode="auto">
                                  <a:xfrm>
                                    <a:off x="538" y="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1" name="Rectangle 1090"/>
                                <wps:cNvSpPr>
                                  <a:spLocks noChangeArrowheads="1"/>
                                </wps:cNvSpPr>
                                <wps:spPr bwMode="auto">
                                  <a:xfrm>
                                    <a:off x="538" y="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2" name="Rectangle 1091"/>
                                <wps:cNvSpPr>
                                  <a:spLocks noChangeArrowheads="1"/>
                                </wps:cNvSpPr>
                                <wps:spPr bwMode="auto">
                                  <a:xfrm>
                                    <a:off x="538" y="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3" name="Rectangle 1092"/>
                                <wps:cNvSpPr>
                                  <a:spLocks noChangeArrowheads="1"/>
                                </wps:cNvSpPr>
                                <wps:spPr bwMode="auto">
                                  <a:xfrm>
                                    <a:off x="538" y="7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4" name="Rectangle 1093"/>
                                <wps:cNvSpPr>
                                  <a:spLocks noChangeArrowheads="1"/>
                                </wps:cNvSpPr>
                                <wps:spPr bwMode="auto">
                                  <a:xfrm>
                                    <a:off x="538" y="7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5" name="Rectangle 1094"/>
                                <wps:cNvSpPr>
                                  <a:spLocks noChangeArrowheads="1"/>
                                </wps:cNvSpPr>
                                <wps:spPr bwMode="auto">
                                  <a:xfrm>
                                    <a:off x="538" y="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6" name="Rectangle 1095"/>
                                <wps:cNvSpPr>
                                  <a:spLocks noChangeArrowheads="1"/>
                                </wps:cNvSpPr>
                                <wps:spPr bwMode="auto">
                                  <a:xfrm>
                                    <a:off x="538" y="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7" name="Rectangle 1096"/>
                                <wps:cNvSpPr>
                                  <a:spLocks noChangeArrowheads="1"/>
                                </wps:cNvSpPr>
                                <wps:spPr bwMode="auto">
                                  <a:xfrm>
                                    <a:off x="538" y="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8" name="Rectangle 1097"/>
                                <wps:cNvSpPr>
                                  <a:spLocks noChangeArrowheads="1"/>
                                </wps:cNvSpPr>
                                <wps:spPr bwMode="auto">
                                  <a:xfrm>
                                    <a:off x="538"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9" name="Rectangle 1098"/>
                                <wps:cNvSpPr>
                                  <a:spLocks noChangeArrowheads="1"/>
                                </wps:cNvSpPr>
                                <wps:spPr bwMode="auto">
                                  <a:xfrm>
                                    <a:off x="538" y="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0" name="Rectangle 1099"/>
                                <wps:cNvSpPr>
                                  <a:spLocks noChangeArrowheads="1"/>
                                </wps:cNvSpPr>
                                <wps:spPr bwMode="auto">
                                  <a:xfrm>
                                    <a:off x="538" y="9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1" name="Rectangle 1100"/>
                                <wps:cNvSpPr>
                                  <a:spLocks noChangeArrowheads="1"/>
                                </wps:cNvSpPr>
                                <wps:spPr bwMode="auto">
                                  <a:xfrm>
                                    <a:off x="538" y="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2" name="Rectangle 1101"/>
                                <wps:cNvSpPr>
                                  <a:spLocks noChangeArrowheads="1"/>
                                </wps:cNvSpPr>
                                <wps:spPr bwMode="auto">
                                  <a:xfrm>
                                    <a:off x="538" y="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3" name="Rectangle 1102"/>
                                <wps:cNvSpPr>
                                  <a:spLocks noChangeArrowheads="1"/>
                                </wps:cNvSpPr>
                                <wps:spPr bwMode="auto">
                                  <a:xfrm>
                                    <a:off x="538" y="9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4" name="Rectangle 1103"/>
                                <wps:cNvSpPr>
                                  <a:spLocks noChangeArrowheads="1"/>
                                </wps:cNvSpPr>
                                <wps:spPr bwMode="auto">
                                  <a:xfrm>
                                    <a:off x="538" y="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5" name="Rectangle 1104"/>
                                <wps:cNvSpPr>
                                  <a:spLocks noChangeArrowheads="1"/>
                                </wps:cNvSpPr>
                                <wps:spPr bwMode="auto">
                                  <a:xfrm>
                                    <a:off x="538" y="9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6" name="Rectangle 1105"/>
                                <wps:cNvSpPr>
                                  <a:spLocks noChangeArrowheads="1"/>
                                </wps:cNvSpPr>
                                <wps:spPr bwMode="auto">
                                  <a:xfrm>
                                    <a:off x="538" y="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7" name="Rectangle 1106"/>
                                <wps:cNvSpPr>
                                  <a:spLocks noChangeArrowheads="1"/>
                                </wps:cNvSpPr>
                                <wps:spPr bwMode="auto">
                                  <a:xfrm>
                                    <a:off x="538" y="9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8" name="Rectangle 1107"/>
                                <wps:cNvSpPr>
                                  <a:spLocks noChangeArrowheads="1"/>
                                </wps:cNvSpPr>
                                <wps:spPr bwMode="auto">
                                  <a:xfrm>
                                    <a:off x="538" y="9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9" name="Rectangle 1108"/>
                                <wps:cNvSpPr>
                                  <a:spLocks noChangeArrowheads="1"/>
                                </wps:cNvSpPr>
                                <wps:spPr bwMode="auto">
                                  <a:xfrm>
                                    <a:off x="538" y="9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0" name="Rectangle 1109"/>
                                <wps:cNvSpPr>
                                  <a:spLocks noChangeArrowheads="1"/>
                                </wps:cNvSpPr>
                                <wps:spPr bwMode="auto">
                                  <a:xfrm>
                                    <a:off x="538" y="9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1" name="Rectangle 1110"/>
                                <wps:cNvSpPr>
                                  <a:spLocks noChangeArrowheads="1"/>
                                </wps:cNvSpPr>
                                <wps:spPr bwMode="auto">
                                  <a:xfrm>
                                    <a:off x="538" y="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2" name="Rectangle 1111"/>
                                <wps:cNvSpPr>
                                  <a:spLocks noChangeArrowheads="1"/>
                                </wps:cNvSpPr>
                                <wps:spPr bwMode="auto">
                                  <a:xfrm>
                                    <a:off x="538" y="9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3" name="Rectangle 1112"/>
                                <wps:cNvSpPr>
                                  <a:spLocks noChangeArrowheads="1"/>
                                </wps:cNvSpPr>
                                <wps:spPr bwMode="auto">
                                  <a:xfrm>
                                    <a:off x="538" y="9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4" name="Rectangle 1113"/>
                                <wps:cNvSpPr>
                                  <a:spLocks noChangeArrowheads="1"/>
                                </wps:cNvSpPr>
                                <wps:spPr bwMode="auto">
                                  <a:xfrm>
                                    <a:off x="538" y="9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5" name="Rectangle 1114"/>
                                <wps:cNvSpPr>
                                  <a:spLocks noChangeArrowheads="1"/>
                                </wps:cNvSpPr>
                                <wps:spPr bwMode="auto">
                                  <a:xfrm>
                                    <a:off x="538" y="9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6" name="Rectangle 1115"/>
                                <wps:cNvSpPr>
                                  <a:spLocks noChangeArrowheads="1"/>
                                </wps:cNvSpPr>
                                <wps:spPr bwMode="auto">
                                  <a:xfrm>
                                    <a:off x="538" y="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7" name="Rectangle 1116"/>
                                <wps:cNvSpPr>
                                  <a:spLocks noChangeArrowheads="1"/>
                                </wps:cNvSpPr>
                                <wps:spPr bwMode="auto">
                                  <a:xfrm>
                                    <a:off x="538" y="9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8" name="Rectangle 1117"/>
                                <wps:cNvSpPr>
                                  <a:spLocks noChangeArrowheads="1"/>
                                </wps:cNvSpPr>
                                <wps:spPr bwMode="auto">
                                  <a:xfrm>
                                    <a:off x="538" y="9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9" name="Rectangle 1118"/>
                                <wps:cNvSpPr>
                                  <a:spLocks noChangeArrowheads="1"/>
                                </wps:cNvSpPr>
                                <wps:spPr bwMode="auto">
                                  <a:xfrm>
                                    <a:off x="538" y="10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0" name="Rectangle 1119"/>
                                <wps:cNvSpPr>
                                  <a:spLocks noChangeArrowheads="1"/>
                                </wps:cNvSpPr>
                                <wps:spPr bwMode="auto">
                                  <a:xfrm>
                                    <a:off x="538" y="1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1" name="Rectangle 1120"/>
                                <wps:cNvSpPr>
                                  <a:spLocks noChangeArrowheads="1"/>
                                </wps:cNvSpPr>
                                <wps:spPr bwMode="auto">
                                  <a:xfrm>
                                    <a:off x="538" y="10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2" name="Rectangle 1121"/>
                                <wps:cNvSpPr>
                                  <a:spLocks noChangeArrowheads="1"/>
                                </wps:cNvSpPr>
                                <wps:spPr bwMode="auto">
                                  <a:xfrm>
                                    <a:off x="538" y="10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3" name="Rectangle 1122"/>
                                <wps:cNvSpPr>
                                  <a:spLocks noChangeArrowheads="1"/>
                                </wps:cNvSpPr>
                                <wps:spPr bwMode="auto">
                                  <a:xfrm>
                                    <a:off x="538" y="10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4" name="Rectangle 1123"/>
                                <wps:cNvSpPr>
                                  <a:spLocks noChangeArrowheads="1"/>
                                </wps:cNvSpPr>
                                <wps:spPr bwMode="auto">
                                  <a:xfrm>
                                    <a:off x="538"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5" name="Rectangle 1124"/>
                                <wps:cNvSpPr>
                                  <a:spLocks noChangeArrowheads="1"/>
                                </wps:cNvSpPr>
                                <wps:spPr bwMode="auto">
                                  <a:xfrm>
                                    <a:off x="538"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6" name="Rectangle 1125"/>
                                <wps:cNvSpPr>
                                  <a:spLocks noChangeArrowheads="1"/>
                                </wps:cNvSpPr>
                                <wps:spPr bwMode="auto">
                                  <a:xfrm>
                                    <a:off x="538"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7" name="Rectangle 1126"/>
                                <wps:cNvSpPr>
                                  <a:spLocks noChangeArrowheads="1"/>
                                </wps:cNvSpPr>
                                <wps:spPr bwMode="auto">
                                  <a:xfrm>
                                    <a:off x="538"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8" name="Rectangle 1127"/>
                                <wps:cNvSpPr>
                                  <a:spLocks noChangeArrowheads="1"/>
                                </wps:cNvSpPr>
                                <wps:spPr bwMode="auto">
                                  <a:xfrm>
                                    <a:off x="538"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9" name="Rectangle 1128"/>
                                <wps:cNvSpPr>
                                  <a:spLocks noChangeArrowheads="1"/>
                                </wps:cNvSpPr>
                                <wps:spPr bwMode="auto">
                                  <a:xfrm>
                                    <a:off x="538"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0" name="Rectangle 1129"/>
                                <wps:cNvSpPr>
                                  <a:spLocks noChangeArrowheads="1"/>
                                </wps:cNvSpPr>
                                <wps:spPr bwMode="auto">
                                  <a:xfrm>
                                    <a:off x="538"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1" name="Rectangle 1130"/>
                                <wps:cNvSpPr>
                                  <a:spLocks noChangeArrowheads="1"/>
                                </wps:cNvSpPr>
                                <wps:spPr bwMode="auto">
                                  <a:xfrm>
                                    <a:off x="538"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2" name="Rectangle 1131"/>
                                <wps:cNvSpPr>
                                  <a:spLocks noChangeArrowheads="1"/>
                                </wps:cNvSpPr>
                                <wps:spPr bwMode="auto">
                                  <a:xfrm>
                                    <a:off x="538"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3" name="Rectangle 1132"/>
                                <wps:cNvSpPr>
                                  <a:spLocks noChangeArrowheads="1"/>
                                </wps:cNvSpPr>
                                <wps:spPr bwMode="auto">
                                  <a:xfrm>
                                    <a:off x="538"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4" name="Rectangle 1133"/>
                                <wps:cNvSpPr>
                                  <a:spLocks noChangeArrowheads="1"/>
                                </wps:cNvSpPr>
                                <wps:spPr bwMode="auto">
                                  <a:xfrm>
                                    <a:off x="538"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5" name="Rectangle 1134"/>
                                <wps:cNvSpPr>
                                  <a:spLocks noChangeArrowheads="1"/>
                                </wps:cNvSpPr>
                                <wps:spPr bwMode="auto">
                                  <a:xfrm>
                                    <a:off x="538"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6" name="Rectangle 1135"/>
                                <wps:cNvSpPr>
                                  <a:spLocks noChangeArrowheads="1"/>
                                </wps:cNvSpPr>
                                <wps:spPr bwMode="auto">
                                  <a:xfrm>
                                    <a:off x="538"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7" name="Rectangle 1136"/>
                                <wps:cNvSpPr>
                                  <a:spLocks noChangeArrowheads="1"/>
                                </wps:cNvSpPr>
                                <wps:spPr bwMode="auto">
                                  <a:xfrm>
                                    <a:off x="538"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8" name="Rectangle 1137"/>
                                <wps:cNvSpPr>
                                  <a:spLocks noChangeArrowheads="1"/>
                                </wps:cNvSpPr>
                                <wps:spPr bwMode="auto">
                                  <a:xfrm>
                                    <a:off x="538"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9" name="Rectangle 1138"/>
                                <wps:cNvSpPr>
                                  <a:spLocks noChangeArrowheads="1"/>
                                </wps:cNvSpPr>
                                <wps:spPr bwMode="auto">
                                  <a:xfrm>
                                    <a:off x="538"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0" name="Rectangle 1139"/>
                                <wps:cNvSpPr>
                                  <a:spLocks noChangeArrowheads="1"/>
                                </wps:cNvSpPr>
                                <wps:spPr bwMode="auto">
                                  <a:xfrm>
                                    <a:off x="538"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1" name="Rectangle 1140"/>
                                <wps:cNvSpPr>
                                  <a:spLocks noChangeArrowheads="1"/>
                                </wps:cNvSpPr>
                                <wps:spPr bwMode="auto">
                                  <a:xfrm>
                                    <a:off x="538"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2" name="Rectangle 1141"/>
                                <wps:cNvSpPr>
                                  <a:spLocks noChangeArrowheads="1"/>
                                </wps:cNvSpPr>
                                <wps:spPr bwMode="auto">
                                  <a:xfrm>
                                    <a:off x="538"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3" name="Rectangle 1142"/>
                                <wps:cNvSpPr>
                                  <a:spLocks noChangeArrowheads="1"/>
                                </wps:cNvSpPr>
                                <wps:spPr bwMode="auto">
                                  <a:xfrm>
                                    <a:off x="538"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4" name="Rectangle 1143"/>
                                <wps:cNvSpPr>
                                  <a:spLocks noChangeArrowheads="1"/>
                                </wps:cNvSpPr>
                                <wps:spPr bwMode="auto">
                                  <a:xfrm>
                                    <a:off x="538"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5" name="Rectangle 1144"/>
                                <wps:cNvSpPr>
                                  <a:spLocks noChangeArrowheads="1"/>
                                </wps:cNvSpPr>
                                <wps:spPr bwMode="auto">
                                  <a:xfrm>
                                    <a:off x="538"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6" name="Rectangle 1145"/>
                                <wps:cNvSpPr>
                                  <a:spLocks noChangeArrowheads="1"/>
                                </wps:cNvSpPr>
                                <wps:spPr bwMode="auto">
                                  <a:xfrm>
                                    <a:off x="538"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7" name="Rectangle 1146"/>
                                <wps:cNvSpPr>
                                  <a:spLocks noChangeArrowheads="1"/>
                                </wps:cNvSpPr>
                                <wps:spPr bwMode="auto">
                                  <a:xfrm>
                                    <a:off x="538"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8" name="Rectangle 1147"/>
                                <wps:cNvSpPr>
                                  <a:spLocks noChangeArrowheads="1"/>
                                </wps:cNvSpPr>
                                <wps:spPr bwMode="auto">
                                  <a:xfrm>
                                    <a:off x="538"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9" name="Rectangle 1148"/>
                                <wps:cNvSpPr>
                                  <a:spLocks noChangeArrowheads="1"/>
                                </wps:cNvSpPr>
                                <wps:spPr bwMode="auto">
                                  <a:xfrm>
                                    <a:off x="538"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0" name="Rectangle 1149"/>
                                <wps:cNvSpPr>
                                  <a:spLocks noChangeArrowheads="1"/>
                                </wps:cNvSpPr>
                                <wps:spPr bwMode="auto">
                                  <a:xfrm>
                                    <a:off x="538"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1" name="Rectangle 1150"/>
                                <wps:cNvSpPr>
                                  <a:spLocks noChangeArrowheads="1"/>
                                </wps:cNvSpPr>
                                <wps:spPr bwMode="auto">
                                  <a:xfrm>
                                    <a:off x="538"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2" name="Rectangle 1151"/>
                                <wps:cNvSpPr>
                                  <a:spLocks noChangeArrowheads="1"/>
                                </wps:cNvSpPr>
                                <wps:spPr bwMode="auto">
                                  <a:xfrm>
                                    <a:off x="538"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3" name="Rectangle 1152"/>
                                <wps:cNvSpPr>
                                  <a:spLocks noChangeArrowheads="1"/>
                                </wps:cNvSpPr>
                                <wps:spPr bwMode="auto">
                                  <a:xfrm>
                                    <a:off x="538"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4" name="Rectangle 1153"/>
                                <wps:cNvSpPr>
                                  <a:spLocks noChangeArrowheads="1"/>
                                </wps:cNvSpPr>
                                <wps:spPr bwMode="auto">
                                  <a:xfrm>
                                    <a:off x="538"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5" name="Rectangle 1154"/>
                                <wps:cNvSpPr>
                                  <a:spLocks noChangeArrowheads="1"/>
                                </wps:cNvSpPr>
                                <wps:spPr bwMode="auto">
                                  <a:xfrm>
                                    <a:off x="538"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6" name="Rectangle 1155"/>
                                <wps:cNvSpPr>
                                  <a:spLocks noChangeArrowheads="1"/>
                                </wps:cNvSpPr>
                                <wps:spPr bwMode="auto">
                                  <a:xfrm>
                                    <a:off x="538"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7" name="Rectangle 1156"/>
                                <wps:cNvSpPr>
                                  <a:spLocks noChangeArrowheads="1"/>
                                </wps:cNvSpPr>
                                <wps:spPr bwMode="auto">
                                  <a:xfrm>
                                    <a:off x="538"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8" name="Rectangle 1157"/>
                                <wps:cNvSpPr>
                                  <a:spLocks noChangeArrowheads="1"/>
                                </wps:cNvSpPr>
                                <wps:spPr bwMode="auto">
                                  <a:xfrm>
                                    <a:off x="538"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9" name="Rectangle 1158"/>
                                <wps:cNvSpPr>
                                  <a:spLocks noChangeArrowheads="1"/>
                                </wps:cNvSpPr>
                                <wps:spPr bwMode="auto">
                                  <a:xfrm>
                                    <a:off x="538"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0" name="Rectangle 1159"/>
                                <wps:cNvSpPr>
                                  <a:spLocks noChangeArrowheads="1"/>
                                </wps:cNvSpPr>
                                <wps:spPr bwMode="auto">
                                  <a:xfrm>
                                    <a:off x="538"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1" name="Rectangle 1160"/>
                                <wps:cNvSpPr>
                                  <a:spLocks noChangeArrowheads="1"/>
                                </wps:cNvSpPr>
                                <wps:spPr bwMode="auto">
                                  <a:xfrm>
                                    <a:off x="538"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2" name="Rectangle 1161"/>
                                <wps:cNvSpPr>
                                  <a:spLocks noChangeArrowheads="1"/>
                                </wps:cNvSpPr>
                                <wps:spPr bwMode="auto">
                                  <a:xfrm>
                                    <a:off x="538"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3" name="Rectangle 1162"/>
                                <wps:cNvSpPr>
                                  <a:spLocks noChangeArrowheads="1"/>
                                </wps:cNvSpPr>
                                <wps:spPr bwMode="auto">
                                  <a:xfrm>
                                    <a:off x="538"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4" name="Rectangle 1163"/>
                                <wps:cNvSpPr>
                                  <a:spLocks noChangeArrowheads="1"/>
                                </wps:cNvSpPr>
                                <wps:spPr bwMode="auto">
                                  <a:xfrm>
                                    <a:off x="538"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4505" name="Group 1164"/>
                              <wpg:cNvGrpSpPr>
                                <a:grpSpLocks/>
                              </wpg:cNvGrpSpPr>
                              <wpg:grpSpPr bwMode="auto">
                                <a:xfrm>
                                  <a:off x="9847" y="22284"/>
                                  <a:ext cx="2273511" cy="762309"/>
                                  <a:chOff x="19" y="43"/>
                                  <a:chExt cx="4387" cy="1471"/>
                                </a:xfrm>
                              </wpg:grpSpPr>
                              <wps:wsp>
                                <wps:cNvPr id="24506" name="Rectangle 1165"/>
                                <wps:cNvSpPr>
                                  <a:spLocks noChangeArrowheads="1"/>
                                </wps:cNvSpPr>
                                <wps:spPr bwMode="auto">
                                  <a:xfrm>
                                    <a:off x="538"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7" name="Rectangle 1166"/>
                                <wps:cNvSpPr>
                                  <a:spLocks noChangeArrowheads="1"/>
                                </wps:cNvSpPr>
                                <wps:spPr bwMode="auto">
                                  <a:xfrm>
                                    <a:off x="538"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8" name="Rectangle 1167"/>
                                <wps:cNvSpPr>
                                  <a:spLocks noChangeArrowheads="1"/>
                                </wps:cNvSpPr>
                                <wps:spPr bwMode="auto">
                                  <a:xfrm>
                                    <a:off x="538"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9" name="Rectangle 1168"/>
                                <wps:cNvSpPr>
                                  <a:spLocks noChangeArrowheads="1"/>
                                </wps:cNvSpPr>
                                <wps:spPr bwMode="auto">
                                  <a:xfrm>
                                    <a:off x="538"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0" name="Rectangle 1169"/>
                                <wps:cNvSpPr>
                                  <a:spLocks noChangeArrowheads="1"/>
                                </wps:cNvSpPr>
                                <wps:spPr bwMode="auto">
                                  <a:xfrm>
                                    <a:off x="538"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1" name="Rectangle 1170"/>
                                <wps:cNvSpPr>
                                  <a:spLocks noChangeArrowheads="1"/>
                                </wps:cNvSpPr>
                                <wps:spPr bwMode="auto">
                                  <a:xfrm>
                                    <a:off x="538"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2" name="Rectangle 1171"/>
                                <wps:cNvSpPr>
                                  <a:spLocks noChangeArrowheads="1"/>
                                </wps:cNvSpPr>
                                <wps:spPr bwMode="auto">
                                  <a:xfrm>
                                    <a:off x="538"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3" name="Rectangle 1172"/>
                                <wps:cNvSpPr>
                                  <a:spLocks noChangeArrowheads="1"/>
                                </wps:cNvSpPr>
                                <wps:spPr bwMode="auto">
                                  <a:xfrm>
                                    <a:off x="538"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4" name="Rectangle 1173"/>
                                <wps:cNvSpPr>
                                  <a:spLocks noChangeArrowheads="1"/>
                                </wps:cNvSpPr>
                                <wps:spPr bwMode="auto">
                                  <a:xfrm>
                                    <a:off x="538"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5" name="Rectangle 1174"/>
                                <wps:cNvSpPr>
                                  <a:spLocks noChangeArrowheads="1"/>
                                </wps:cNvSpPr>
                                <wps:spPr bwMode="auto">
                                  <a:xfrm>
                                    <a:off x="538"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6" name="Rectangle 1175"/>
                                <wps:cNvSpPr>
                                  <a:spLocks noChangeArrowheads="1"/>
                                </wps:cNvSpPr>
                                <wps:spPr bwMode="auto">
                                  <a:xfrm>
                                    <a:off x="538"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7" name="Rectangle 1176"/>
                                <wps:cNvSpPr>
                                  <a:spLocks noChangeArrowheads="1"/>
                                </wps:cNvSpPr>
                                <wps:spPr bwMode="auto">
                                  <a:xfrm>
                                    <a:off x="538"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8" name="Rectangle 1177"/>
                                <wps:cNvSpPr>
                                  <a:spLocks noChangeArrowheads="1"/>
                                </wps:cNvSpPr>
                                <wps:spPr bwMode="auto">
                                  <a:xfrm>
                                    <a:off x="538"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9" name="Rectangle 1178"/>
                                <wps:cNvSpPr>
                                  <a:spLocks noChangeArrowheads="1"/>
                                </wps:cNvSpPr>
                                <wps:spPr bwMode="auto">
                                  <a:xfrm>
                                    <a:off x="538"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0" name="Rectangle 1179"/>
                                <wps:cNvSpPr>
                                  <a:spLocks noChangeArrowheads="1"/>
                                </wps:cNvSpPr>
                                <wps:spPr bwMode="auto">
                                  <a:xfrm>
                                    <a:off x="538"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1" name="Rectangle 1180"/>
                                <wps:cNvSpPr>
                                  <a:spLocks noChangeArrowheads="1"/>
                                </wps:cNvSpPr>
                                <wps:spPr bwMode="auto">
                                  <a:xfrm>
                                    <a:off x="538"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2" name="Rectangle 1181"/>
                                <wps:cNvSpPr>
                                  <a:spLocks noChangeArrowheads="1"/>
                                </wps:cNvSpPr>
                                <wps:spPr bwMode="auto">
                                  <a:xfrm>
                                    <a:off x="538"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3" name="Rectangle 1182"/>
                                <wps:cNvSpPr>
                                  <a:spLocks noChangeArrowheads="1"/>
                                </wps:cNvSpPr>
                                <wps:spPr bwMode="auto">
                                  <a:xfrm>
                                    <a:off x="538"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4" name="Rectangle 1183"/>
                                <wps:cNvSpPr>
                                  <a:spLocks noChangeArrowheads="1"/>
                                </wps:cNvSpPr>
                                <wps:spPr bwMode="auto">
                                  <a:xfrm>
                                    <a:off x="538"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5" name="Rectangle 1184"/>
                                <wps:cNvSpPr>
                                  <a:spLocks noChangeArrowheads="1"/>
                                </wps:cNvSpPr>
                                <wps:spPr bwMode="auto">
                                  <a:xfrm>
                                    <a:off x="538"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6" name="Rectangle 1185"/>
                                <wps:cNvSpPr>
                                  <a:spLocks noChangeArrowheads="1"/>
                                </wps:cNvSpPr>
                                <wps:spPr bwMode="auto">
                                  <a:xfrm>
                                    <a:off x="538"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7" name="Rectangle 1186"/>
                                <wps:cNvSpPr>
                                  <a:spLocks noChangeArrowheads="1"/>
                                </wps:cNvSpPr>
                                <wps:spPr bwMode="auto">
                                  <a:xfrm>
                                    <a:off x="538"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8" name="Rectangle 1187"/>
                                <wps:cNvSpPr>
                                  <a:spLocks noChangeArrowheads="1"/>
                                </wps:cNvSpPr>
                                <wps:spPr bwMode="auto">
                                  <a:xfrm>
                                    <a:off x="538"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9" name="Rectangle 1188"/>
                                <wps:cNvSpPr>
                                  <a:spLocks noChangeArrowheads="1"/>
                                </wps:cNvSpPr>
                                <wps:spPr bwMode="auto">
                                  <a:xfrm>
                                    <a:off x="538"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0" name="Rectangle 1189"/>
                                <wps:cNvSpPr>
                                  <a:spLocks noChangeArrowheads="1"/>
                                </wps:cNvSpPr>
                                <wps:spPr bwMode="auto">
                                  <a:xfrm>
                                    <a:off x="538"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1" name="Rectangle 1190"/>
                                <wps:cNvSpPr>
                                  <a:spLocks noChangeArrowheads="1"/>
                                </wps:cNvSpPr>
                                <wps:spPr bwMode="auto">
                                  <a:xfrm>
                                    <a:off x="538"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2" name="Rectangle 1191"/>
                                <wps:cNvSpPr>
                                  <a:spLocks noChangeArrowheads="1"/>
                                </wps:cNvSpPr>
                                <wps:spPr bwMode="auto">
                                  <a:xfrm>
                                    <a:off x="538"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3" name="Rectangle 1192"/>
                                <wps:cNvSpPr>
                                  <a:spLocks noChangeArrowheads="1"/>
                                </wps:cNvSpPr>
                                <wps:spPr bwMode="auto">
                                  <a:xfrm>
                                    <a:off x="538"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4" name="Rectangle 1193"/>
                                <wps:cNvSpPr>
                                  <a:spLocks noChangeArrowheads="1"/>
                                </wps:cNvSpPr>
                                <wps:spPr bwMode="auto">
                                  <a:xfrm>
                                    <a:off x="538"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5" name="Rectangle 1194"/>
                                <wps:cNvSpPr>
                                  <a:spLocks noChangeArrowheads="1"/>
                                </wps:cNvSpPr>
                                <wps:spPr bwMode="auto">
                                  <a:xfrm>
                                    <a:off x="538"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6" name="Rectangle 1195"/>
                                <wps:cNvSpPr>
                                  <a:spLocks noChangeArrowheads="1"/>
                                </wps:cNvSpPr>
                                <wps:spPr bwMode="auto">
                                  <a:xfrm>
                                    <a:off x="538"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7" name="Rectangle 1196"/>
                                <wps:cNvSpPr>
                                  <a:spLocks noChangeArrowheads="1"/>
                                </wps:cNvSpPr>
                                <wps:spPr bwMode="auto">
                                  <a:xfrm>
                                    <a:off x="538"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8" name="Rectangle 1197"/>
                                <wps:cNvSpPr>
                                  <a:spLocks noChangeArrowheads="1"/>
                                </wps:cNvSpPr>
                                <wps:spPr bwMode="auto">
                                  <a:xfrm>
                                    <a:off x="538"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9" name="Rectangle 1198"/>
                                <wps:cNvSpPr>
                                  <a:spLocks noChangeArrowheads="1"/>
                                </wps:cNvSpPr>
                                <wps:spPr bwMode="auto">
                                  <a:xfrm>
                                    <a:off x="538"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0" name="Rectangle 1199"/>
                                <wps:cNvSpPr>
                                  <a:spLocks noChangeArrowheads="1"/>
                                </wps:cNvSpPr>
                                <wps:spPr bwMode="auto">
                                  <a:xfrm>
                                    <a:off x="538" y="15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1" name="Rectangle 1200"/>
                                <wps:cNvSpPr>
                                  <a:spLocks noChangeArrowheads="1"/>
                                </wps:cNvSpPr>
                                <wps:spPr bwMode="auto">
                                  <a:xfrm>
                                    <a:off x="538" y="15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2" name="Freeform 1201"/>
                                <wps:cNvSpPr>
                                  <a:spLocks/>
                                </wps:cNvSpPr>
                                <wps:spPr bwMode="auto">
                                  <a:xfrm>
                                    <a:off x="19"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3" name="Freeform 1202"/>
                                <wps:cNvSpPr>
                                  <a:spLocks/>
                                </wps:cNvSpPr>
                                <wps:spPr bwMode="auto">
                                  <a:xfrm>
                                    <a:off x="3244" y="1211"/>
                                    <a:ext cx="1153" cy="303"/>
                                  </a:xfrm>
                                  <a:custGeom>
                                    <a:avLst/>
                                    <a:gdLst>
                                      <a:gd name="T0" fmla="*/ 19 w 1153"/>
                                      <a:gd name="T1" fmla="*/ 5 h 303"/>
                                      <a:gd name="T2" fmla="*/ 14 w 1153"/>
                                      <a:gd name="T3" fmla="*/ 20 h 303"/>
                                      <a:gd name="T4" fmla="*/ 9 w 1153"/>
                                      <a:gd name="T5" fmla="*/ 34 h 303"/>
                                      <a:gd name="T6" fmla="*/ 4 w 1153"/>
                                      <a:gd name="T7" fmla="*/ 53 h 303"/>
                                      <a:gd name="T8" fmla="*/ 0 w 1153"/>
                                      <a:gd name="T9" fmla="*/ 130 h 303"/>
                                      <a:gd name="T10" fmla="*/ 4 w 1153"/>
                                      <a:gd name="T11" fmla="*/ 145 h 303"/>
                                      <a:gd name="T12" fmla="*/ 9 w 1153"/>
                                      <a:gd name="T13" fmla="*/ 159 h 303"/>
                                      <a:gd name="T14" fmla="*/ 14 w 1153"/>
                                      <a:gd name="T15" fmla="*/ 169 h 303"/>
                                      <a:gd name="T16" fmla="*/ 19 w 1153"/>
                                      <a:gd name="T17" fmla="*/ 178 h 303"/>
                                      <a:gd name="T18" fmla="*/ 24 w 1153"/>
                                      <a:gd name="T19" fmla="*/ 183 h 303"/>
                                      <a:gd name="T20" fmla="*/ 33 w 1153"/>
                                      <a:gd name="T21" fmla="*/ 198 h 303"/>
                                      <a:gd name="T22" fmla="*/ 38 w 1153"/>
                                      <a:gd name="T23" fmla="*/ 202 h 303"/>
                                      <a:gd name="T24" fmla="*/ 43 w 1153"/>
                                      <a:gd name="T25" fmla="*/ 207 h 303"/>
                                      <a:gd name="T26" fmla="*/ 57 w 1153"/>
                                      <a:gd name="T27" fmla="*/ 217 h 303"/>
                                      <a:gd name="T28" fmla="*/ 62 w 1153"/>
                                      <a:gd name="T29" fmla="*/ 222 h 303"/>
                                      <a:gd name="T30" fmla="*/ 67 w 1153"/>
                                      <a:gd name="T31" fmla="*/ 231 h 303"/>
                                      <a:gd name="T32" fmla="*/ 81 w 1153"/>
                                      <a:gd name="T33" fmla="*/ 241 h 303"/>
                                      <a:gd name="T34" fmla="*/ 96 w 1153"/>
                                      <a:gd name="T35" fmla="*/ 250 h 303"/>
                                      <a:gd name="T36" fmla="*/ 105 w 1153"/>
                                      <a:gd name="T37" fmla="*/ 255 h 303"/>
                                      <a:gd name="T38" fmla="*/ 120 w 1153"/>
                                      <a:gd name="T39" fmla="*/ 260 h 303"/>
                                      <a:gd name="T40" fmla="*/ 124 w 1153"/>
                                      <a:gd name="T41" fmla="*/ 265 h 303"/>
                                      <a:gd name="T42" fmla="*/ 139 w 1153"/>
                                      <a:gd name="T43" fmla="*/ 270 h 303"/>
                                      <a:gd name="T44" fmla="*/ 148 w 1153"/>
                                      <a:gd name="T45" fmla="*/ 274 h 303"/>
                                      <a:gd name="T46" fmla="*/ 168 w 1153"/>
                                      <a:gd name="T47" fmla="*/ 279 h 303"/>
                                      <a:gd name="T48" fmla="*/ 187 w 1153"/>
                                      <a:gd name="T49" fmla="*/ 284 h 303"/>
                                      <a:gd name="T50" fmla="*/ 221 w 1153"/>
                                      <a:gd name="T51" fmla="*/ 289 h 303"/>
                                      <a:gd name="T52" fmla="*/ 398 w 1153"/>
                                      <a:gd name="T53" fmla="*/ 284 h 303"/>
                                      <a:gd name="T54" fmla="*/ 927 w 1153"/>
                                      <a:gd name="T55" fmla="*/ 289 h 303"/>
                                      <a:gd name="T56" fmla="*/ 956 w 1153"/>
                                      <a:gd name="T57" fmla="*/ 294 h 303"/>
                                      <a:gd name="T58" fmla="*/ 980 w 1153"/>
                                      <a:gd name="T59" fmla="*/ 298 h 303"/>
                                      <a:gd name="T60" fmla="*/ 1009 w 1153"/>
                                      <a:gd name="T61" fmla="*/ 303 h 303"/>
                                      <a:gd name="T62" fmla="*/ 1057 w 1153"/>
                                      <a:gd name="T63" fmla="*/ 298 h 303"/>
                                      <a:gd name="T64" fmla="*/ 1081 w 1153"/>
                                      <a:gd name="T65" fmla="*/ 289 h 303"/>
                                      <a:gd name="T66" fmla="*/ 1086 w 1153"/>
                                      <a:gd name="T67" fmla="*/ 284 h 303"/>
                                      <a:gd name="T68" fmla="*/ 1105 w 1153"/>
                                      <a:gd name="T69" fmla="*/ 274 h 303"/>
                                      <a:gd name="T70" fmla="*/ 1110 w 1153"/>
                                      <a:gd name="T71" fmla="*/ 265 h 303"/>
                                      <a:gd name="T72" fmla="*/ 1114 w 1153"/>
                                      <a:gd name="T73" fmla="*/ 260 h 303"/>
                                      <a:gd name="T74" fmla="*/ 1119 w 1153"/>
                                      <a:gd name="T75" fmla="*/ 250 h 303"/>
                                      <a:gd name="T76" fmla="*/ 1124 w 1153"/>
                                      <a:gd name="T77" fmla="*/ 236 h 303"/>
                                      <a:gd name="T78" fmla="*/ 1129 w 1153"/>
                                      <a:gd name="T79" fmla="*/ 226 h 303"/>
                                      <a:gd name="T80" fmla="*/ 1134 w 1153"/>
                                      <a:gd name="T81" fmla="*/ 212 h 303"/>
                                      <a:gd name="T82" fmla="*/ 1138 w 1153"/>
                                      <a:gd name="T83" fmla="*/ 198 h 303"/>
                                      <a:gd name="T84" fmla="*/ 1143 w 1153"/>
                                      <a:gd name="T85" fmla="*/ 178 h 303"/>
                                      <a:gd name="T86" fmla="*/ 1148 w 1153"/>
                                      <a:gd name="T87" fmla="*/ 149 h 303"/>
                                      <a:gd name="T88" fmla="*/ 1153 w 1153"/>
                                      <a:gd name="T89"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53" h="303">
                                        <a:moveTo>
                                          <a:pt x="19" y="0"/>
                                        </a:moveTo>
                                        <a:lnTo>
                                          <a:pt x="19" y="5"/>
                                        </a:lnTo>
                                        <a:lnTo>
                                          <a:pt x="14" y="10"/>
                                        </a:lnTo>
                                        <a:lnTo>
                                          <a:pt x="14" y="20"/>
                                        </a:lnTo>
                                        <a:lnTo>
                                          <a:pt x="9" y="20"/>
                                        </a:lnTo>
                                        <a:lnTo>
                                          <a:pt x="9" y="34"/>
                                        </a:lnTo>
                                        <a:lnTo>
                                          <a:pt x="4" y="39"/>
                                        </a:lnTo>
                                        <a:lnTo>
                                          <a:pt x="4" y="53"/>
                                        </a:lnTo>
                                        <a:lnTo>
                                          <a:pt x="0" y="53"/>
                                        </a:lnTo>
                                        <a:lnTo>
                                          <a:pt x="0" y="130"/>
                                        </a:lnTo>
                                        <a:lnTo>
                                          <a:pt x="4" y="135"/>
                                        </a:lnTo>
                                        <a:lnTo>
                                          <a:pt x="4" y="145"/>
                                        </a:lnTo>
                                        <a:lnTo>
                                          <a:pt x="9" y="149"/>
                                        </a:lnTo>
                                        <a:lnTo>
                                          <a:pt x="9" y="159"/>
                                        </a:lnTo>
                                        <a:lnTo>
                                          <a:pt x="14" y="164"/>
                                        </a:lnTo>
                                        <a:lnTo>
                                          <a:pt x="14" y="169"/>
                                        </a:lnTo>
                                        <a:lnTo>
                                          <a:pt x="19" y="173"/>
                                        </a:lnTo>
                                        <a:lnTo>
                                          <a:pt x="19" y="178"/>
                                        </a:lnTo>
                                        <a:lnTo>
                                          <a:pt x="24" y="178"/>
                                        </a:lnTo>
                                        <a:lnTo>
                                          <a:pt x="24" y="183"/>
                                        </a:lnTo>
                                        <a:lnTo>
                                          <a:pt x="33" y="193"/>
                                        </a:lnTo>
                                        <a:lnTo>
                                          <a:pt x="33" y="198"/>
                                        </a:lnTo>
                                        <a:lnTo>
                                          <a:pt x="38" y="198"/>
                                        </a:lnTo>
                                        <a:lnTo>
                                          <a:pt x="38" y="202"/>
                                        </a:lnTo>
                                        <a:lnTo>
                                          <a:pt x="43" y="202"/>
                                        </a:lnTo>
                                        <a:lnTo>
                                          <a:pt x="43" y="207"/>
                                        </a:lnTo>
                                        <a:lnTo>
                                          <a:pt x="52" y="217"/>
                                        </a:lnTo>
                                        <a:lnTo>
                                          <a:pt x="57" y="217"/>
                                        </a:lnTo>
                                        <a:lnTo>
                                          <a:pt x="57" y="222"/>
                                        </a:lnTo>
                                        <a:lnTo>
                                          <a:pt x="62" y="222"/>
                                        </a:lnTo>
                                        <a:lnTo>
                                          <a:pt x="67" y="226"/>
                                        </a:lnTo>
                                        <a:lnTo>
                                          <a:pt x="67" y="231"/>
                                        </a:lnTo>
                                        <a:lnTo>
                                          <a:pt x="72" y="231"/>
                                        </a:lnTo>
                                        <a:lnTo>
                                          <a:pt x="81" y="241"/>
                                        </a:lnTo>
                                        <a:lnTo>
                                          <a:pt x="86" y="241"/>
                                        </a:lnTo>
                                        <a:lnTo>
                                          <a:pt x="96" y="250"/>
                                        </a:lnTo>
                                        <a:lnTo>
                                          <a:pt x="100" y="250"/>
                                        </a:lnTo>
                                        <a:lnTo>
                                          <a:pt x="105" y="255"/>
                                        </a:lnTo>
                                        <a:lnTo>
                                          <a:pt x="115" y="255"/>
                                        </a:lnTo>
                                        <a:lnTo>
                                          <a:pt x="120" y="260"/>
                                        </a:lnTo>
                                        <a:lnTo>
                                          <a:pt x="124" y="260"/>
                                        </a:lnTo>
                                        <a:lnTo>
                                          <a:pt x="124" y="265"/>
                                        </a:lnTo>
                                        <a:lnTo>
                                          <a:pt x="134" y="265"/>
                                        </a:lnTo>
                                        <a:lnTo>
                                          <a:pt x="139" y="270"/>
                                        </a:lnTo>
                                        <a:lnTo>
                                          <a:pt x="144" y="270"/>
                                        </a:lnTo>
                                        <a:lnTo>
                                          <a:pt x="148" y="274"/>
                                        </a:lnTo>
                                        <a:lnTo>
                                          <a:pt x="163" y="274"/>
                                        </a:lnTo>
                                        <a:lnTo>
                                          <a:pt x="168" y="279"/>
                                        </a:lnTo>
                                        <a:lnTo>
                                          <a:pt x="182" y="279"/>
                                        </a:lnTo>
                                        <a:lnTo>
                                          <a:pt x="187" y="284"/>
                                        </a:lnTo>
                                        <a:lnTo>
                                          <a:pt x="216" y="284"/>
                                        </a:lnTo>
                                        <a:lnTo>
                                          <a:pt x="221" y="289"/>
                                        </a:lnTo>
                                        <a:lnTo>
                                          <a:pt x="389" y="289"/>
                                        </a:lnTo>
                                        <a:lnTo>
                                          <a:pt x="398" y="284"/>
                                        </a:lnTo>
                                        <a:lnTo>
                                          <a:pt x="922" y="284"/>
                                        </a:lnTo>
                                        <a:lnTo>
                                          <a:pt x="927" y="289"/>
                                        </a:lnTo>
                                        <a:lnTo>
                                          <a:pt x="951" y="289"/>
                                        </a:lnTo>
                                        <a:lnTo>
                                          <a:pt x="956" y="294"/>
                                        </a:lnTo>
                                        <a:lnTo>
                                          <a:pt x="975" y="294"/>
                                        </a:lnTo>
                                        <a:lnTo>
                                          <a:pt x="980" y="298"/>
                                        </a:lnTo>
                                        <a:lnTo>
                                          <a:pt x="1004" y="298"/>
                                        </a:lnTo>
                                        <a:lnTo>
                                          <a:pt x="1009" y="303"/>
                                        </a:lnTo>
                                        <a:lnTo>
                                          <a:pt x="1052" y="303"/>
                                        </a:lnTo>
                                        <a:lnTo>
                                          <a:pt x="1057" y="298"/>
                                        </a:lnTo>
                                        <a:lnTo>
                                          <a:pt x="1071" y="298"/>
                                        </a:lnTo>
                                        <a:lnTo>
                                          <a:pt x="1081" y="289"/>
                                        </a:lnTo>
                                        <a:lnTo>
                                          <a:pt x="1086" y="289"/>
                                        </a:lnTo>
                                        <a:lnTo>
                                          <a:pt x="1086" y="284"/>
                                        </a:lnTo>
                                        <a:lnTo>
                                          <a:pt x="1095" y="284"/>
                                        </a:lnTo>
                                        <a:lnTo>
                                          <a:pt x="1105" y="274"/>
                                        </a:lnTo>
                                        <a:lnTo>
                                          <a:pt x="1105" y="270"/>
                                        </a:lnTo>
                                        <a:lnTo>
                                          <a:pt x="1110" y="265"/>
                                        </a:lnTo>
                                        <a:lnTo>
                                          <a:pt x="1114" y="265"/>
                                        </a:lnTo>
                                        <a:lnTo>
                                          <a:pt x="1114" y="260"/>
                                        </a:lnTo>
                                        <a:lnTo>
                                          <a:pt x="1119" y="255"/>
                                        </a:lnTo>
                                        <a:lnTo>
                                          <a:pt x="1119" y="250"/>
                                        </a:lnTo>
                                        <a:lnTo>
                                          <a:pt x="1124" y="246"/>
                                        </a:lnTo>
                                        <a:lnTo>
                                          <a:pt x="1124" y="236"/>
                                        </a:lnTo>
                                        <a:lnTo>
                                          <a:pt x="1129" y="231"/>
                                        </a:lnTo>
                                        <a:lnTo>
                                          <a:pt x="1129" y="226"/>
                                        </a:lnTo>
                                        <a:lnTo>
                                          <a:pt x="1134" y="222"/>
                                        </a:lnTo>
                                        <a:lnTo>
                                          <a:pt x="1134" y="212"/>
                                        </a:lnTo>
                                        <a:lnTo>
                                          <a:pt x="1138" y="207"/>
                                        </a:lnTo>
                                        <a:lnTo>
                                          <a:pt x="1138" y="198"/>
                                        </a:lnTo>
                                        <a:lnTo>
                                          <a:pt x="1143" y="193"/>
                                        </a:lnTo>
                                        <a:lnTo>
                                          <a:pt x="1143" y="178"/>
                                        </a:lnTo>
                                        <a:lnTo>
                                          <a:pt x="1148" y="173"/>
                                        </a:lnTo>
                                        <a:lnTo>
                                          <a:pt x="1148" y="149"/>
                                        </a:lnTo>
                                        <a:lnTo>
                                          <a:pt x="1153" y="140"/>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4" name="Freeform 1203"/>
                                <wps:cNvSpPr>
                                  <a:spLocks/>
                                </wps:cNvSpPr>
                                <wps:spPr bwMode="auto">
                                  <a:xfrm>
                                    <a:off x="3234" y="1207"/>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4 w 1168"/>
                                      <a:gd name="T11" fmla="*/ 182 h 307"/>
                                      <a:gd name="T12" fmla="*/ 86 w 1168"/>
                                      <a:gd name="T13" fmla="*/ 245 h 307"/>
                                      <a:gd name="T14" fmla="*/ 106 w 1168"/>
                                      <a:gd name="T15" fmla="*/ 254 h 307"/>
                                      <a:gd name="T16" fmla="*/ 125 w 1168"/>
                                      <a:gd name="T17" fmla="*/ 264 h 307"/>
                                      <a:gd name="T18" fmla="*/ 144 w 1168"/>
                                      <a:gd name="T19" fmla="*/ 274 h 307"/>
                                      <a:gd name="T20" fmla="*/ 163 w 1168"/>
                                      <a:gd name="T21" fmla="*/ 283 h 307"/>
                                      <a:gd name="T22" fmla="*/ 197 w 1168"/>
                                      <a:gd name="T23" fmla="*/ 293 h 307"/>
                                      <a:gd name="T24" fmla="*/ 956 w 1168"/>
                                      <a:gd name="T25" fmla="*/ 298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9 h 307"/>
                                      <a:gd name="T46" fmla="*/ 1153 w 1168"/>
                                      <a:gd name="T47" fmla="*/ 129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8 h 307"/>
                                      <a:gd name="T62" fmla="*/ 966 w 1168"/>
                                      <a:gd name="T63" fmla="*/ 293 h 307"/>
                                      <a:gd name="T64" fmla="*/ 923 w 1168"/>
                                      <a:gd name="T65" fmla="*/ 283 h 307"/>
                                      <a:gd name="T66" fmla="*/ 197 w 1168"/>
                                      <a:gd name="T67" fmla="*/ 283 h 307"/>
                                      <a:gd name="T68" fmla="*/ 173 w 1168"/>
                                      <a:gd name="T69" fmla="*/ 274 h 307"/>
                                      <a:gd name="T70" fmla="*/ 144 w 1168"/>
                                      <a:gd name="T71" fmla="*/ 264 h 307"/>
                                      <a:gd name="T72" fmla="*/ 125 w 1168"/>
                                      <a:gd name="T73" fmla="*/ 254 h 307"/>
                                      <a:gd name="T74" fmla="*/ 106 w 1168"/>
                                      <a:gd name="T75" fmla="*/ 245 h 307"/>
                                      <a:gd name="T76" fmla="*/ 86 w 1168"/>
                                      <a:gd name="T77" fmla="*/ 235 h 307"/>
                                      <a:gd name="T78" fmla="*/ 34 w 1168"/>
                                      <a:gd name="T79" fmla="*/ 173 h 307"/>
                                      <a:gd name="T80" fmla="*/ 24 w 1168"/>
                                      <a:gd name="T81" fmla="*/ 163 h 307"/>
                                      <a:gd name="T82" fmla="*/ 19 w 1168"/>
                                      <a:gd name="T83" fmla="*/ 144 h 307"/>
                                      <a:gd name="T84" fmla="*/ 10 w 1168"/>
                                      <a:gd name="T85" fmla="*/ 120 h 307"/>
                                      <a:gd name="T86" fmla="*/ 14 w 1168"/>
                                      <a:gd name="T87" fmla="*/ 43 h 307"/>
                                      <a:gd name="T88" fmla="*/ 24 w 1168"/>
                                      <a:gd name="T89" fmla="*/ 24 h 307"/>
                                      <a:gd name="T90" fmla="*/ 24 w 1168"/>
                                      <a:gd name="T91" fmla="*/ 0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68" h="307">
                                        <a:moveTo>
                                          <a:pt x="24" y="0"/>
                                        </a:moveTo>
                                        <a:lnTo>
                                          <a:pt x="14" y="14"/>
                                        </a:lnTo>
                                        <a:lnTo>
                                          <a:pt x="14" y="24"/>
                                        </a:lnTo>
                                        <a:lnTo>
                                          <a:pt x="10" y="33"/>
                                        </a:lnTo>
                                        <a:lnTo>
                                          <a:pt x="10" y="38"/>
                                        </a:lnTo>
                                        <a:lnTo>
                                          <a:pt x="5" y="43"/>
                                        </a:lnTo>
                                        <a:lnTo>
                                          <a:pt x="5" y="57"/>
                                        </a:lnTo>
                                        <a:lnTo>
                                          <a:pt x="0" y="67"/>
                                        </a:lnTo>
                                        <a:lnTo>
                                          <a:pt x="0" y="120"/>
                                        </a:lnTo>
                                        <a:lnTo>
                                          <a:pt x="5" y="125"/>
                                        </a:lnTo>
                                        <a:lnTo>
                                          <a:pt x="5" y="139"/>
                                        </a:lnTo>
                                        <a:lnTo>
                                          <a:pt x="10" y="144"/>
                                        </a:lnTo>
                                        <a:lnTo>
                                          <a:pt x="10" y="149"/>
                                        </a:lnTo>
                                        <a:lnTo>
                                          <a:pt x="14" y="153"/>
                                        </a:lnTo>
                                        <a:lnTo>
                                          <a:pt x="14" y="163"/>
                                        </a:lnTo>
                                        <a:lnTo>
                                          <a:pt x="19" y="173"/>
                                        </a:lnTo>
                                        <a:lnTo>
                                          <a:pt x="24" y="177"/>
                                        </a:lnTo>
                                        <a:lnTo>
                                          <a:pt x="24" y="182"/>
                                        </a:lnTo>
                                        <a:lnTo>
                                          <a:pt x="34" y="187"/>
                                        </a:lnTo>
                                        <a:lnTo>
                                          <a:pt x="34" y="192"/>
                                        </a:lnTo>
                                        <a:lnTo>
                                          <a:pt x="86" y="245"/>
                                        </a:lnTo>
                                        <a:lnTo>
                                          <a:pt x="91" y="245"/>
                                        </a:lnTo>
                                        <a:lnTo>
                                          <a:pt x="101" y="254"/>
                                        </a:lnTo>
                                        <a:lnTo>
                                          <a:pt x="106" y="254"/>
                                        </a:lnTo>
                                        <a:lnTo>
                                          <a:pt x="110" y="259"/>
                                        </a:lnTo>
                                        <a:lnTo>
                                          <a:pt x="120" y="264"/>
                                        </a:lnTo>
                                        <a:lnTo>
                                          <a:pt x="125" y="264"/>
                                        </a:lnTo>
                                        <a:lnTo>
                                          <a:pt x="130" y="269"/>
                                        </a:lnTo>
                                        <a:lnTo>
                                          <a:pt x="139" y="274"/>
                                        </a:lnTo>
                                        <a:lnTo>
                                          <a:pt x="144" y="274"/>
                                        </a:lnTo>
                                        <a:lnTo>
                                          <a:pt x="154" y="278"/>
                                        </a:lnTo>
                                        <a:lnTo>
                                          <a:pt x="163" y="278"/>
                                        </a:lnTo>
                                        <a:lnTo>
                                          <a:pt x="163" y="283"/>
                                        </a:lnTo>
                                        <a:lnTo>
                                          <a:pt x="178" y="288"/>
                                        </a:lnTo>
                                        <a:lnTo>
                                          <a:pt x="187" y="288"/>
                                        </a:lnTo>
                                        <a:lnTo>
                                          <a:pt x="197" y="293"/>
                                        </a:lnTo>
                                        <a:lnTo>
                                          <a:pt x="923" y="293"/>
                                        </a:lnTo>
                                        <a:lnTo>
                                          <a:pt x="932" y="298"/>
                                        </a:lnTo>
                                        <a:lnTo>
                                          <a:pt x="956" y="298"/>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50"/>
                                        </a:lnTo>
                                        <a:lnTo>
                                          <a:pt x="1144" y="235"/>
                                        </a:lnTo>
                                        <a:lnTo>
                                          <a:pt x="1144" y="226"/>
                                        </a:lnTo>
                                        <a:lnTo>
                                          <a:pt x="1148" y="216"/>
                                        </a:lnTo>
                                        <a:lnTo>
                                          <a:pt x="1148" y="211"/>
                                        </a:lnTo>
                                        <a:lnTo>
                                          <a:pt x="1153" y="202"/>
                                        </a:lnTo>
                                        <a:lnTo>
                                          <a:pt x="1153" y="192"/>
                                        </a:lnTo>
                                        <a:lnTo>
                                          <a:pt x="1158" y="187"/>
                                        </a:lnTo>
                                        <a:lnTo>
                                          <a:pt x="1158" y="168"/>
                                        </a:lnTo>
                                        <a:lnTo>
                                          <a:pt x="1163" y="158"/>
                                        </a:lnTo>
                                        <a:lnTo>
                                          <a:pt x="1163" y="129"/>
                                        </a:lnTo>
                                        <a:lnTo>
                                          <a:pt x="1168" y="120"/>
                                        </a:lnTo>
                                        <a:lnTo>
                                          <a:pt x="1168" y="0"/>
                                        </a:lnTo>
                                        <a:lnTo>
                                          <a:pt x="29" y="0"/>
                                        </a:lnTo>
                                        <a:lnTo>
                                          <a:pt x="24" y="0"/>
                                        </a:lnTo>
                                        <a:lnTo>
                                          <a:pt x="34" y="9"/>
                                        </a:lnTo>
                                        <a:lnTo>
                                          <a:pt x="29" y="9"/>
                                        </a:lnTo>
                                        <a:lnTo>
                                          <a:pt x="1163" y="9"/>
                                        </a:lnTo>
                                        <a:lnTo>
                                          <a:pt x="1158" y="4"/>
                                        </a:lnTo>
                                        <a:lnTo>
                                          <a:pt x="1158" y="120"/>
                                        </a:lnTo>
                                        <a:lnTo>
                                          <a:pt x="1153" y="129"/>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8"/>
                                        </a:lnTo>
                                        <a:lnTo>
                                          <a:pt x="995" y="298"/>
                                        </a:lnTo>
                                        <a:lnTo>
                                          <a:pt x="985" y="293"/>
                                        </a:lnTo>
                                        <a:lnTo>
                                          <a:pt x="966" y="293"/>
                                        </a:lnTo>
                                        <a:lnTo>
                                          <a:pt x="956" y="288"/>
                                        </a:lnTo>
                                        <a:lnTo>
                                          <a:pt x="932" y="288"/>
                                        </a:lnTo>
                                        <a:lnTo>
                                          <a:pt x="923" y="283"/>
                                        </a:lnTo>
                                        <a:lnTo>
                                          <a:pt x="879" y="283"/>
                                        </a:lnTo>
                                        <a:lnTo>
                                          <a:pt x="538" y="283"/>
                                        </a:lnTo>
                                        <a:lnTo>
                                          <a:pt x="197" y="283"/>
                                        </a:lnTo>
                                        <a:lnTo>
                                          <a:pt x="187" y="278"/>
                                        </a:lnTo>
                                        <a:lnTo>
                                          <a:pt x="178" y="278"/>
                                        </a:lnTo>
                                        <a:lnTo>
                                          <a:pt x="173" y="274"/>
                                        </a:lnTo>
                                        <a:lnTo>
                                          <a:pt x="163" y="269"/>
                                        </a:lnTo>
                                        <a:lnTo>
                                          <a:pt x="154" y="269"/>
                                        </a:lnTo>
                                        <a:lnTo>
                                          <a:pt x="144" y="264"/>
                                        </a:lnTo>
                                        <a:lnTo>
                                          <a:pt x="139" y="264"/>
                                        </a:lnTo>
                                        <a:lnTo>
                                          <a:pt x="139" y="259"/>
                                        </a:lnTo>
                                        <a:lnTo>
                                          <a:pt x="125" y="254"/>
                                        </a:lnTo>
                                        <a:lnTo>
                                          <a:pt x="120" y="254"/>
                                        </a:lnTo>
                                        <a:lnTo>
                                          <a:pt x="120" y="250"/>
                                        </a:lnTo>
                                        <a:lnTo>
                                          <a:pt x="106" y="245"/>
                                        </a:lnTo>
                                        <a:lnTo>
                                          <a:pt x="101" y="245"/>
                                        </a:lnTo>
                                        <a:lnTo>
                                          <a:pt x="91" y="235"/>
                                        </a:lnTo>
                                        <a:lnTo>
                                          <a:pt x="86" y="235"/>
                                        </a:lnTo>
                                        <a:lnTo>
                                          <a:pt x="43" y="192"/>
                                        </a:lnTo>
                                        <a:lnTo>
                                          <a:pt x="43" y="187"/>
                                        </a:lnTo>
                                        <a:lnTo>
                                          <a:pt x="34" y="173"/>
                                        </a:lnTo>
                                        <a:lnTo>
                                          <a:pt x="34" y="177"/>
                                        </a:lnTo>
                                        <a:lnTo>
                                          <a:pt x="29" y="163"/>
                                        </a:lnTo>
                                        <a:lnTo>
                                          <a:pt x="24" y="163"/>
                                        </a:lnTo>
                                        <a:lnTo>
                                          <a:pt x="24" y="153"/>
                                        </a:lnTo>
                                        <a:lnTo>
                                          <a:pt x="19" y="149"/>
                                        </a:lnTo>
                                        <a:lnTo>
                                          <a:pt x="19" y="144"/>
                                        </a:lnTo>
                                        <a:lnTo>
                                          <a:pt x="14" y="139"/>
                                        </a:lnTo>
                                        <a:lnTo>
                                          <a:pt x="14" y="125"/>
                                        </a:lnTo>
                                        <a:lnTo>
                                          <a:pt x="10" y="120"/>
                                        </a:lnTo>
                                        <a:lnTo>
                                          <a:pt x="10" y="67"/>
                                        </a:lnTo>
                                        <a:lnTo>
                                          <a:pt x="14" y="57"/>
                                        </a:lnTo>
                                        <a:lnTo>
                                          <a:pt x="14" y="43"/>
                                        </a:lnTo>
                                        <a:lnTo>
                                          <a:pt x="19" y="38"/>
                                        </a:lnTo>
                                        <a:lnTo>
                                          <a:pt x="19" y="33"/>
                                        </a:lnTo>
                                        <a:lnTo>
                                          <a:pt x="24" y="24"/>
                                        </a:lnTo>
                                        <a:lnTo>
                                          <a:pt x="24" y="14"/>
                                        </a:lnTo>
                                        <a:lnTo>
                                          <a:pt x="34" y="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5" name="Freeform 1204"/>
                                <wps:cNvSpPr>
                                  <a:spLocks/>
                                </wps:cNvSpPr>
                                <wps:spPr bwMode="auto">
                                  <a:xfrm>
                                    <a:off x="3421" y="159"/>
                                    <a:ext cx="20" cy="759"/>
                                  </a:xfrm>
                                  <a:custGeom>
                                    <a:avLst/>
                                    <a:gdLst>
                                      <a:gd name="T0" fmla="*/ 0 w 20"/>
                                      <a:gd name="T1" fmla="*/ 750 h 759"/>
                                      <a:gd name="T2" fmla="*/ 0 w 20"/>
                                      <a:gd name="T3" fmla="*/ 754 h 759"/>
                                      <a:gd name="T4" fmla="*/ 5 w 20"/>
                                      <a:gd name="T5" fmla="*/ 754 h 759"/>
                                      <a:gd name="T6" fmla="*/ 5 w 20"/>
                                      <a:gd name="T7" fmla="*/ 759 h 759"/>
                                      <a:gd name="T8" fmla="*/ 15 w 20"/>
                                      <a:gd name="T9" fmla="*/ 759 h 759"/>
                                      <a:gd name="T10" fmla="*/ 15 w 20"/>
                                      <a:gd name="T11" fmla="*/ 754 h 759"/>
                                      <a:gd name="T12" fmla="*/ 20 w 20"/>
                                      <a:gd name="T13" fmla="*/ 754 h 759"/>
                                      <a:gd name="T14" fmla="*/ 20 w 20"/>
                                      <a:gd name="T15" fmla="*/ 4 h 759"/>
                                      <a:gd name="T16" fmla="*/ 15 w 20"/>
                                      <a:gd name="T17" fmla="*/ 4 h 759"/>
                                      <a:gd name="T18" fmla="*/ 15 w 20"/>
                                      <a:gd name="T19" fmla="*/ 0 h 759"/>
                                      <a:gd name="T20" fmla="*/ 5 w 20"/>
                                      <a:gd name="T21" fmla="*/ 0 h 759"/>
                                      <a:gd name="T22" fmla="*/ 5 w 20"/>
                                      <a:gd name="T23" fmla="*/ 4 h 759"/>
                                      <a:gd name="T24" fmla="*/ 0 w 20"/>
                                      <a:gd name="T25" fmla="*/ 4 h 759"/>
                                      <a:gd name="T26" fmla="*/ 0 w 20"/>
                                      <a:gd name="T27" fmla="*/ 9 h 759"/>
                                      <a:gd name="T28" fmla="*/ 0 w 20"/>
                                      <a:gd name="T29" fmla="*/ 750 h 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9">
                                        <a:moveTo>
                                          <a:pt x="0" y="750"/>
                                        </a:moveTo>
                                        <a:lnTo>
                                          <a:pt x="0" y="754"/>
                                        </a:lnTo>
                                        <a:lnTo>
                                          <a:pt x="5" y="754"/>
                                        </a:lnTo>
                                        <a:lnTo>
                                          <a:pt x="5" y="759"/>
                                        </a:lnTo>
                                        <a:lnTo>
                                          <a:pt x="15" y="759"/>
                                        </a:lnTo>
                                        <a:lnTo>
                                          <a:pt x="15" y="754"/>
                                        </a:lnTo>
                                        <a:lnTo>
                                          <a:pt x="20" y="754"/>
                                        </a:lnTo>
                                        <a:lnTo>
                                          <a:pt x="20" y="4"/>
                                        </a:lnTo>
                                        <a:lnTo>
                                          <a:pt x="15" y="4"/>
                                        </a:lnTo>
                                        <a:lnTo>
                                          <a:pt x="15" y="0"/>
                                        </a:lnTo>
                                        <a:lnTo>
                                          <a:pt x="5" y="0"/>
                                        </a:lnTo>
                                        <a:lnTo>
                                          <a:pt x="5"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6" name="Freeform 1205"/>
                                <wps:cNvSpPr>
                                  <a:spLocks/>
                                </wps:cNvSpPr>
                                <wps:spPr bwMode="auto">
                                  <a:xfrm>
                                    <a:off x="4104" y="159"/>
                                    <a:ext cx="19" cy="759"/>
                                  </a:xfrm>
                                  <a:custGeom>
                                    <a:avLst/>
                                    <a:gdLst>
                                      <a:gd name="T0" fmla="*/ 0 w 19"/>
                                      <a:gd name="T1" fmla="*/ 750 h 759"/>
                                      <a:gd name="T2" fmla="*/ 0 w 19"/>
                                      <a:gd name="T3" fmla="*/ 754 h 759"/>
                                      <a:gd name="T4" fmla="*/ 4 w 19"/>
                                      <a:gd name="T5" fmla="*/ 754 h 759"/>
                                      <a:gd name="T6" fmla="*/ 4 w 19"/>
                                      <a:gd name="T7" fmla="*/ 759 h 759"/>
                                      <a:gd name="T8" fmla="*/ 14 w 19"/>
                                      <a:gd name="T9" fmla="*/ 759 h 759"/>
                                      <a:gd name="T10" fmla="*/ 14 w 19"/>
                                      <a:gd name="T11" fmla="*/ 754 h 759"/>
                                      <a:gd name="T12" fmla="*/ 19 w 19"/>
                                      <a:gd name="T13" fmla="*/ 754 h 759"/>
                                      <a:gd name="T14" fmla="*/ 19 w 19"/>
                                      <a:gd name="T15" fmla="*/ 4 h 759"/>
                                      <a:gd name="T16" fmla="*/ 14 w 19"/>
                                      <a:gd name="T17" fmla="*/ 4 h 759"/>
                                      <a:gd name="T18" fmla="*/ 14 w 19"/>
                                      <a:gd name="T19" fmla="*/ 0 h 759"/>
                                      <a:gd name="T20" fmla="*/ 4 w 19"/>
                                      <a:gd name="T21" fmla="*/ 0 h 759"/>
                                      <a:gd name="T22" fmla="*/ 4 w 19"/>
                                      <a:gd name="T23" fmla="*/ 4 h 759"/>
                                      <a:gd name="T24" fmla="*/ 0 w 19"/>
                                      <a:gd name="T25" fmla="*/ 4 h 759"/>
                                      <a:gd name="T26" fmla="*/ 0 w 19"/>
                                      <a:gd name="T27" fmla="*/ 9 h 759"/>
                                      <a:gd name="T28" fmla="*/ 0 w 19"/>
                                      <a:gd name="T29" fmla="*/ 750 h 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9">
                                        <a:moveTo>
                                          <a:pt x="0" y="750"/>
                                        </a:moveTo>
                                        <a:lnTo>
                                          <a:pt x="0" y="754"/>
                                        </a:lnTo>
                                        <a:lnTo>
                                          <a:pt x="4" y="754"/>
                                        </a:lnTo>
                                        <a:lnTo>
                                          <a:pt x="4" y="759"/>
                                        </a:lnTo>
                                        <a:lnTo>
                                          <a:pt x="14" y="759"/>
                                        </a:lnTo>
                                        <a:lnTo>
                                          <a:pt x="14" y="754"/>
                                        </a:lnTo>
                                        <a:lnTo>
                                          <a:pt x="19" y="754"/>
                                        </a:lnTo>
                                        <a:lnTo>
                                          <a:pt x="19" y="4"/>
                                        </a:lnTo>
                                        <a:lnTo>
                                          <a:pt x="14" y="4"/>
                                        </a:lnTo>
                                        <a:lnTo>
                                          <a:pt x="14" y="0"/>
                                        </a:lnTo>
                                        <a:lnTo>
                                          <a:pt x="4" y="0"/>
                                        </a:lnTo>
                                        <a:lnTo>
                                          <a:pt x="4"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7" name="Freeform 1206"/>
                                <wps:cNvSpPr>
                                  <a:spLocks/>
                                </wps:cNvSpPr>
                                <wps:spPr bwMode="auto">
                                  <a:xfrm>
                                    <a:off x="3417" y="87"/>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8 h 153"/>
                                      <a:gd name="T14" fmla="*/ 91 w 706"/>
                                      <a:gd name="T15" fmla="*/ 24 h 153"/>
                                      <a:gd name="T16" fmla="*/ 153 w 706"/>
                                      <a:gd name="T17" fmla="*/ 24 h 153"/>
                                      <a:gd name="T18" fmla="*/ 192 w 706"/>
                                      <a:gd name="T19" fmla="*/ 24 h 153"/>
                                      <a:gd name="T20" fmla="*/ 225 w 706"/>
                                      <a:gd name="T21" fmla="*/ 28 h 153"/>
                                      <a:gd name="T22" fmla="*/ 245 w 706"/>
                                      <a:gd name="T23" fmla="*/ 38 h 153"/>
                                      <a:gd name="T24" fmla="*/ 254 w 706"/>
                                      <a:gd name="T25" fmla="*/ 43 h 153"/>
                                      <a:gd name="T26" fmla="*/ 269 w 706"/>
                                      <a:gd name="T27" fmla="*/ 62 h 153"/>
                                      <a:gd name="T28" fmla="*/ 297 w 706"/>
                                      <a:gd name="T29" fmla="*/ 96 h 153"/>
                                      <a:gd name="T30" fmla="*/ 317 w 706"/>
                                      <a:gd name="T31" fmla="*/ 110 h 153"/>
                                      <a:gd name="T32" fmla="*/ 350 w 706"/>
                                      <a:gd name="T33" fmla="*/ 144 h 153"/>
                                      <a:gd name="T34" fmla="*/ 365 w 706"/>
                                      <a:gd name="T35" fmla="*/ 153 h 153"/>
                                      <a:gd name="T36" fmla="*/ 528 w 706"/>
                                      <a:gd name="T37" fmla="*/ 149 h 153"/>
                                      <a:gd name="T38" fmla="*/ 552 w 706"/>
                                      <a:gd name="T39" fmla="*/ 139 h 153"/>
                                      <a:gd name="T40" fmla="*/ 581 w 706"/>
                                      <a:gd name="T41" fmla="*/ 134 h 153"/>
                                      <a:gd name="T42" fmla="*/ 600 w 706"/>
                                      <a:gd name="T43" fmla="*/ 125 h 153"/>
                                      <a:gd name="T44" fmla="*/ 619 w 706"/>
                                      <a:gd name="T45" fmla="*/ 120 h 153"/>
                                      <a:gd name="T46" fmla="*/ 639 w 706"/>
                                      <a:gd name="T47" fmla="*/ 110 h 153"/>
                                      <a:gd name="T48" fmla="*/ 658 w 706"/>
                                      <a:gd name="T49" fmla="*/ 105 h 153"/>
                                      <a:gd name="T50" fmla="*/ 682 w 706"/>
                                      <a:gd name="T51" fmla="*/ 96 h 153"/>
                                      <a:gd name="T52" fmla="*/ 706 w 706"/>
                                      <a:gd name="T53" fmla="*/ 86 h 153"/>
                                      <a:gd name="T54" fmla="*/ 691 w 706"/>
                                      <a:gd name="T55" fmla="*/ 72 h 153"/>
                                      <a:gd name="T56" fmla="*/ 672 w 706"/>
                                      <a:gd name="T57" fmla="*/ 76 h 153"/>
                                      <a:gd name="T58" fmla="*/ 648 w 706"/>
                                      <a:gd name="T59" fmla="*/ 86 h 153"/>
                                      <a:gd name="T60" fmla="*/ 629 w 706"/>
                                      <a:gd name="T61" fmla="*/ 91 h 153"/>
                                      <a:gd name="T62" fmla="*/ 610 w 706"/>
                                      <a:gd name="T63" fmla="*/ 100 h 153"/>
                                      <a:gd name="T64" fmla="*/ 591 w 706"/>
                                      <a:gd name="T65" fmla="*/ 105 h 153"/>
                                      <a:gd name="T66" fmla="*/ 571 w 706"/>
                                      <a:gd name="T67" fmla="*/ 115 h 153"/>
                                      <a:gd name="T68" fmla="*/ 543 w 706"/>
                                      <a:gd name="T69" fmla="*/ 120 h 153"/>
                                      <a:gd name="T70" fmla="*/ 523 w 706"/>
                                      <a:gd name="T71" fmla="*/ 134 h 153"/>
                                      <a:gd name="T72" fmla="*/ 451 w 706"/>
                                      <a:gd name="T73" fmla="*/ 134 h 153"/>
                                      <a:gd name="T74" fmla="*/ 355 w 706"/>
                                      <a:gd name="T75" fmla="*/ 129 h 153"/>
                                      <a:gd name="T76" fmla="*/ 355 w 706"/>
                                      <a:gd name="T77" fmla="*/ 125 h 153"/>
                                      <a:gd name="T78" fmla="*/ 326 w 706"/>
                                      <a:gd name="T79" fmla="*/ 100 h 153"/>
                                      <a:gd name="T80" fmla="*/ 317 w 706"/>
                                      <a:gd name="T81" fmla="*/ 86 h 153"/>
                                      <a:gd name="T82" fmla="*/ 288 w 706"/>
                                      <a:gd name="T83" fmla="*/ 52 h 153"/>
                                      <a:gd name="T84" fmla="*/ 273 w 706"/>
                                      <a:gd name="T85" fmla="*/ 43 h 153"/>
                                      <a:gd name="T86" fmla="*/ 264 w 706"/>
                                      <a:gd name="T87" fmla="*/ 33 h 153"/>
                                      <a:gd name="T88" fmla="*/ 254 w 706"/>
                                      <a:gd name="T89" fmla="*/ 19 h 153"/>
                                      <a:gd name="T90" fmla="*/ 240 w 706"/>
                                      <a:gd name="T91" fmla="*/ 14 h 153"/>
                                      <a:gd name="T92" fmla="*/ 221 w 706"/>
                                      <a:gd name="T93" fmla="*/ 4 h 153"/>
                                      <a:gd name="T94" fmla="*/ 148 w 706"/>
                                      <a:gd name="T95" fmla="*/ 0 h 153"/>
                                      <a:gd name="T96" fmla="*/ 105 w 706"/>
                                      <a:gd name="T97" fmla="*/ 9 h 153"/>
                                      <a:gd name="T98" fmla="*/ 67 w 706"/>
                                      <a:gd name="T99" fmla="*/ 19 h 153"/>
                                      <a:gd name="T100" fmla="*/ 72 w 706"/>
                                      <a:gd name="T101" fmla="*/ 19 h 153"/>
                                      <a:gd name="T102" fmla="*/ 24 w 706"/>
                                      <a:gd name="T103" fmla="*/ 28 h 153"/>
                                      <a:gd name="T104" fmla="*/ 19 w 706"/>
                                      <a:gd name="T105" fmla="*/ 38 h 153"/>
                                      <a:gd name="T106" fmla="*/ 9 w 706"/>
                                      <a:gd name="T107" fmla="*/ 43 h 153"/>
                                      <a:gd name="T108" fmla="*/ 0 w 706"/>
                                      <a:gd name="T109" fmla="*/ 8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8"/>
                                        </a:lnTo>
                                        <a:lnTo>
                                          <a:pt x="76" y="28"/>
                                        </a:lnTo>
                                        <a:lnTo>
                                          <a:pt x="91" y="28"/>
                                        </a:lnTo>
                                        <a:lnTo>
                                          <a:pt x="91" y="24"/>
                                        </a:lnTo>
                                        <a:lnTo>
                                          <a:pt x="105" y="28"/>
                                        </a:lnTo>
                                        <a:lnTo>
                                          <a:pt x="115" y="24"/>
                                        </a:lnTo>
                                        <a:lnTo>
                                          <a:pt x="153" y="24"/>
                                        </a:lnTo>
                                        <a:lnTo>
                                          <a:pt x="158" y="19"/>
                                        </a:lnTo>
                                        <a:lnTo>
                                          <a:pt x="182" y="19"/>
                                        </a:lnTo>
                                        <a:lnTo>
                                          <a:pt x="192" y="24"/>
                                        </a:lnTo>
                                        <a:lnTo>
                                          <a:pt x="211" y="24"/>
                                        </a:lnTo>
                                        <a:lnTo>
                                          <a:pt x="216" y="28"/>
                                        </a:lnTo>
                                        <a:lnTo>
                                          <a:pt x="225" y="28"/>
                                        </a:lnTo>
                                        <a:lnTo>
                                          <a:pt x="230" y="33"/>
                                        </a:lnTo>
                                        <a:lnTo>
                                          <a:pt x="240" y="38"/>
                                        </a:lnTo>
                                        <a:lnTo>
                                          <a:pt x="245" y="38"/>
                                        </a:lnTo>
                                        <a:lnTo>
                                          <a:pt x="249" y="43"/>
                                        </a:lnTo>
                                        <a:lnTo>
                                          <a:pt x="254" y="38"/>
                                        </a:lnTo>
                                        <a:lnTo>
                                          <a:pt x="254" y="43"/>
                                        </a:lnTo>
                                        <a:lnTo>
                                          <a:pt x="264" y="52"/>
                                        </a:lnTo>
                                        <a:lnTo>
                                          <a:pt x="269" y="57"/>
                                        </a:lnTo>
                                        <a:lnTo>
                                          <a:pt x="269" y="62"/>
                                        </a:lnTo>
                                        <a:lnTo>
                                          <a:pt x="283" y="76"/>
                                        </a:lnTo>
                                        <a:lnTo>
                                          <a:pt x="283" y="81"/>
                                        </a:lnTo>
                                        <a:lnTo>
                                          <a:pt x="297" y="96"/>
                                        </a:lnTo>
                                        <a:lnTo>
                                          <a:pt x="297" y="100"/>
                                        </a:lnTo>
                                        <a:lnTo>
                                          <a:pt x="312" y="115"/>
                                        </a:lnTo>
                                        <a:lnTo>
                                          <a:pt x="317" y="110"/>
                                        </a:lnTo>
                                        <a:lnTo>
                                          <a:pt x="312" y="115"/>
                                        </a:lnTo>
                                        <a:lnTo>
                                          <a:pt x="341" y="144"/>
                                        </a:lnTo>
                                        <a:lnTo>
                                          <a:pt x="350" y="144"/>
                                        </a:lnTo>
                                        <a:lnTo>
                                          <a:pt x="350" y="149"/>
                                        </a:lnTo>
                                        <a:lnTo>
                                          <a:pt x="360" y="149"/>
                                        </a:lnTo>
                                        <a:lnTo>
                                          <a:pt x="365" y="153"/>
                                        </a:lnTo>
                                        <a:lnTo>
                                          <a:pt x="461" y="153"/>
                                        </a:lnTo>
                                        <a:lnTo>
                                          <a:pt x="466" y="149"/>
                                        </a:lnTo>
                                        <a:lnTo>
                                          <a:pt x="528" y="149"/>
                                        </a:lnTo>
                                        <a:lnTo>
                                          <a:pt x="533" y="144"/>
                                        </a:lnTo>
                                        <a:lnTo>
                                          <a:pt x="547" y="144"/>
                                        </a:lnTo>
                                        <a:lnTo>
                                          <a:pt x="552" y="139"/>
                                        </a:lnTo>
                                        <a:lnTo>
                                          <a:pt x="562" y="139"/>
                                        </a:lnTo>
                                        <a:lnTo>
                                          <a:pt x="567" y="134"/>
                                        </a:lnTo>
                                        <a:lnTo>
                                          <a:pt x="581" y="134"/>
                                        </a:lnTo>
                                        <a:lnTo>
                                          <a:pt x="586" y="129"/>
                                        </a:lnTo>
                                        <a:lnTo>
                                          <a:pt x="595" y="129"/>
                                        </a:lnTo>
                                        <a:lnTo>
                                          <a:pt x="600" y="125"/>
                                        </a:lnTo>
                                        <a:lnTo>
                                          <a:pt x="610" y="125"/>
                                        </a:lnTo>
                                        <a:lnTo>
                                          <a:pt x="615" y="120"/>
                                        </a:lnTo>
                                        <a:lnTo>
                                          <a:pt x="619" y="120"/>
                                        </a:lnTo>
                                        <a:lnTo>
                                          <a:pt x="624" y="115"/>
                                        </a:lnTo>
                                        <a:lnTo>
                                          <a:pt x="634" y="115"/>
                                        </a:lnTo>
                                        <a:lnTo>
                                          <a:pt x="639" y="110"/>
                                        </a:lnTo>
                                        <a:lnTo>
                                          <a:pt x="643" y="110"/>
                                        </a:lnTo>
                                        <a:lnTo>
                                          <a:pt x="648" y="105"/>
                                        </a:lnTo>
                                        <a:lnTo>
                                          <a:pt x="658" y="105"/>
                                        </a:lnTo>
                                        <a:lnTo>
                                          <a:pt x="663" y="100"/>
                                        </a:lnTo>
                                        <a:lnTo>
                                          <a:pt x="672" y="96"/>
                                        </a:lnTo>
                                        <a:lnTo>
                                          <a:pt x="682" y="96"/>
                                        </a:lnTo>
                                        <a:lnTo>
                                          <a:pt x="687" y="91"/>
                                        </a:lnTo>
                                        <a:lnTo>
                                          <a:pt x="701" y="91"/>
                                        </a:lnTo>
                                        <a:lnTo>
                                          <a:pt x="706" y="86"/>
                                        </a:lnTo>
                                        <a:lnTo>
                                          <a:pt x="706" y="76"/>
                                        </a:lnTo>
                                        <a:lnTo>
                                          <a:pt x="701" y="72"/>
                                        </a:lnTo>
                                        <a:lnTo>
                                          <a:pt x="691" y="72"/>
                                        </a:lnTo>
                                        <a:lnTo>
                                          <a:pt x="696" y="72"/>
                                        </a:lnTo>
                                        <a:lnTo>
                                          <a:pt x="677" y="72"/>
                                        </a:lnTo>
                                        <a:lnTo>
                                          <a:pt x="672" y="76"/>
                                        </a:lnTo>
                                        <a:lnTo>
                                          <a:pt x="663" y="81"/>
                                        </a:lnTo>
                                        <a:lnTo>
                                          <a:pt x="653" y="81"/>
                                        </a:lnTo>
                                        <a:lnTo>
                                          <a:pt x="648" y="86"/>
                                        </a:lnTo>
                                        <a:lnTo>
                                          <a:pt x="639" y="86"/>
                                        </a:lnTo>
                                        <a:lnTo>
                                          <a:pt x="634" y="91"/>
                                        </a:lnTo>
                                        <a:lnTo>
                                          <a:pt x="629" y="91"/>
                                        </a:lnTo>
                                        <a:lnTo>
                                          <a:pt x="624" y="96"/>
                                        </a:lnTo>
                                        <a:lnTo>
                                          <a:pt x="615" y="96"/>
                                        </a:lnTo>
                                        <a:lnTo>
                                          <a:pt x="610" y="100"/>
                                        </a:lnTo>
                                        <a:lnTo>
                                          <a:pt x="605" y="100"/>
                                        </a:lnTo>
                                        <a:lnTo>
                                          <a:pt x="600" y="105"/>
                                        </a:lnTo>
                                        <a:lnTo>
                                          <a:pt x="591" y="105"/>
                                        </a:lnTo>
                                        <a:lnTo>
                                          <a:pt x="586" y="110"/>
                                        </a:lnTo>
                                        <a:lnTo>
                                          <a:pt x="576" y="110"/>
                                        </a:lnTo>
                                        <a:lnTo>
                                          <a:pt x="571" y="115"/>
                                        </a:lnTo>
                                        <a:lnTo>
                                          <a:pt x="557" y="115"/>
                                        </a:lnTo>
                                        <a:lnTo>
                                          <a:pt x="552" y="120"/>
                                        </a:lnTo>
                                        <a:lnTo>
                                          <a:pt x="543" y="120"/>
                                        </a:lnTo>
                                        <a:lnTo>
                                          <a:pt x="538" y="125"/>
                                        </a:lnTo>
                                        <a:lnTo>
                                          <a:pt x="528" y="125"/>
                                        </a:lnTo>
                                        <a:lnTo>
                                          <a:pt x="523" y="134"/>
                                        </a:lnTo>
                                        <a:lnTo>
                                          <a:pt x="528" y="129"/>
                                        </a:lnTo>
                                        <a:lnTo>
                                          <a:pt x="456" y="129"/>
                                        </a:lnTo>
                                        <a:lnTo>
                                          <a:pt x="451" y="134"/>
                                        </a:lnTo>
                                        <a:lnTo>
                                          <a:pt x="374" y="134"/>
                                        </a:lnTo>
                                        <a:lnTo>
                                          <a:pt x="370" y="129"/>
                                        </a:lnTo>
                                        <a:lnTo>
                                          <a:pt x="355" y="129"/>
                                        </a:lnTo>
                                        <a:lnTo>
                                          <a:pt x="360" y="129"/>
                                        </a:lnTo>
                                        <a:lnTo>
                                          <a:pt x="360" y="134"/>
                                        </a:lnTo>
                                        <a:lnTo>
                                          <a:pt x="355" y="125"/>
                                        </a:lnTo>
                                        <a:lnTo>
                                          <a:pt x="350" y="125"/>
                                        </a:lnTo>
                                        <a:lnTo>
                                          <a:pt x="331" y="105"/>
                                        </a:lnTo>
                                        <a:lnTo>
                                          <a:pt x="326" y="100"/>
                                        </a:lnTo>
                                        <a:lnTo>
                                          <a:pt x="321" y="96"/>
                                        </a:lnTo>
                                        <a:lnTo>
                                          <a:pt x="317" y="91"/>
                                        </a:lnTo>
                                        <a:lnTo>
                                          <a:pt x="317" y="86"/>
                                        </a:lnTo>
                                        <a:lnTo>
                                          <a:pt x="302" y="72"/>
                                        </a:lnTo>
                                        <a:lnTo>
                                          <a:pt x="302" y="67"/>
                                        </a:lnTo>
                                        <a:lnTo>
                                          <a:pt x="288" y="52"/>
                                        </a:lnTo>
                                        <a:lnTo>
                                          <a:pt x="288" y="48"/>
                                        </a:lnTo>
                                        <a:lnTo>
                                          <a:pt x="278" y="38"/>
                                        </a:lnTo>
                                        <a:lnTo>
                                          <a:pt x="273" y="43"/>
                                        </a:lnTo>
                                        <a:lnTo>
                                          <a:pt x="278" y="38"/>
                                        </a:lnTo>
                                        <a:lnTo>
                                          <a:pt x="269" y="28"/>
                                        </a:lnTo>
                                        <a:lnTo>
                                          <a:pt x="264" y="33"/>
                                        </a:lnTo>
                                        <a:lnTo>
                                          <a:pt x="264" y="28"/>
                                        </a:lnTo>
                                        <a:lnTo>
                                          <a:pt x="259" y="24"/>
                                        </a:lnTo>
                                        <a:lnTo>
                                          <a:pt x="254" y="19"/>
                                        </a:lnTo>
                                        <a:lnTo>
                                          <a:pt x="245" y="19"/>
                                        </a:lnTo>
                                        <a:lnTo>
                                          <a:pt x="249" y="19"/>
                                        </a:lnTo>
                                        <a:lnTo>
                                          <a:pt x="240" y="14"/>
                                        </a:lnTo>
                                        <a:lnTo>
                                          <a:pt x="235" y="9"/>
                                        </a:lnTo>
                                        <a:lnTo>
                                          <a:pt x="225" y="9"/>
                                        </a:lnTo>
                                        <a:lnTo>
                                          <a:pt x="221" y="4"/>
                                        </a:lnTo>
                                        <a:lnTo>
                                          <a:pt x="192" y="4"/>
                                        </a:lnTo>
                                        <a:lnTo>
                                          <a:pt x="182" y="0"/>
                                        </a:lnTo>
                                        <a:lnTo>
                                          <a:pt x="148" y="0"/>
                                        </a:lnTo>
                                        <a:lnTo>
                                          <a:pt x="144" y="4"/>
                                        </a:lnTo>
                                        <a:lnTo>
                                          <a:pt x="115" y="4"/>
                                        </a:lnTo>
                                        <a:lnTo>
                                          <a:pt x="105" y="9"/>
                                        </a:lnTo>
                                        <a:lnTo>
                                          <a:pt x="81" y="14"/>
                                        </a:lnTo>
                                        <a:lnTo>
                                          <a:pt x="81" y="19"/>
                                        </a:lnTo>
                                        <a:lnTo>
                                          <a:pt x="67" y="19"/>
                                        </a:lnTo>
                                        <a:lnTo>
                                          <a:pt x="62" y="28"/>
                                        </a:lnTo>
                                        <a:lnTo>
                                          <a:pt x="67" y="19"/>
                                        </a:lnTo>
                                        <a:lnTo>
                                          <a:pt x="72" y="19"/>
                                        </a:lnTo>
                                        <a:lnTo>
                                          <a:pt x="38" y="19"/>
                                        </a:lnTo>
                                        <a:lnTo>
                                          <a:pt x="33" y="24"/>
                                        </a:lnTo>
                                        <a:lnTo>
                                          <a:pt x="24" y="28"/>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8" name="Freeform 1207"/>
                                <wps:cNvSpPr>
                                  <a:spLocks/>
                                </wps:cNvSpPr>
                                <wps:spPr bwMode="auto">
                                  <a:xfrm>
                                    <a:off x="3253" y="120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4 h 19"/>
                                      <a:gd name="T10" fmla="*/ 5 w 1153"/>
                                      <a:gd name="T11" fmla="*/ 14 h 19"/>
                                      <a:gd name="T12" fmla="*/ 5 w 1153"/>
                                      <a:gd name="T13" fmla="*/ 19 h 19"/>
                                      <a:gd name="T14" fmla="*/ 1149 w 1153"/>
                                      <a:gd name="T15" fmla="*/ 19 h 19"/>
                                      <a:gd name="T16" fmla="*/ 1149 w 1153"/>
                                      <a:gd name="T17" fmla="*/ 14 h 19"/>
                                      <a:gd name="T18" fmla="*/ 1153 w 1153"/>
                                      <a:gd name="T19" fmla="*/ 14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4"/>
                                        </a:lnTo>
                                        <a:lnTo>
                                          <a:pt x="5" y="14"/>
                                        </a:lnTo>
                                        <a:lnTo>
                                          <a:pt x="5" y="19"/>
                                        </a:lnTo>
                                        <a:lnTo>
                                          <a:pt x="1149" y="19"/>
                                        </a:lnTo>
                                        <a:lnTo>
                                          <a:pt x="1149" y="14"/>
                                        </a:lnTo>
                                        <a:lnTo>
                                          <a:pt x="1153" y="14"/>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9" name="Rectangle 1208"/>
                                <wps:cNvSpPr>
                                  <a:spLocks noChangeArrowheads="1"/>
                                </wps:cNvSpPr>
                                <wps:spPr bwMode="auto">
                                  <a:xfrm>
                                    <a:off x="2273" y="43"/>
                                    <a:ext cx="18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7B71B9" w:rsidRDefault="00084B79" w:rsidP="00D35342">
                                      <w:pPr>
                                        <w:rPr>
                                          <w:sz w:val="18"/>
                                        </w:rPr>
                                      </w:pPr>
                                      <w:r w:rsidRPr="007B71B9">
                                        <w:rPr>
                                          <w:rFonts w:ascii="Arial" w:hAnsi="Arial" w:cs="Arial"/>
                                          <w:color w:val="000000"/>
                                          <w:sz w:val="25"/>
                                          <w:szCs w:val="30"/>
                                          <w:lang w:val="en-US"/>
                                        </w:rPr>
                                        <w:t>F</w:t>
                                      </w:r>
                                    </w:p>
                                  </w:txbxContent>
                                </wps:txbx>
                                <wps:bodyPr rot="0" vert="horz" wrap="square" lIns="0" tIns="0" rIns="0" bIns="0" anchor="t" anchorCtr="0" upright="1">
                                  <a:noAutofit/>
                                </wps:bodyPr>
                              </wps:wsp>
                              <wps:wsp>
                                <wps:cNvPr id="24550" name="Freeform 1209"/>
                                <wps:cNvSpPr>
                                  <a:spLocks/>
                                </wps:cNvSpPr>
                                <wps:spPr bwMode="auto">
                                  <a:xfrm>
                                    <a:off x="187" y="957"/>
                                    <a:ext cx="361" cy="245"/>
                                  </a:xfrm>
                                  <a:custGeom>
                                    <a:avLst/>
                                    <a:gdLst>
                                      <a:gd name="T0" fmla="*/ 15 w 361"/>
                                      <a:gd name="T1" fmla="*/ 0 h 245"/>
                                      <a:gd name="T2" fmla="*/ 5 w 361"/>
                                      <a:gd name="T3" fmla="*/ 0 h 245"/>
                                      <a:gd name="T4" fmla="*/ 5 w 361"/>
                                      <a:gd name="T5" fmla="*/ 4 h 245"/>
                                      <a:gd name="T6" fmla="*/ 0 w 361"/>
                                      <a:gd name="T7" fmla="*/ 4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0 h 245"/>
                                      <a:gd name="T24" fmla="*/ 356 w 361"/>
                                      <a:gd name="T25" fmla="*/ 230 h 245"/>
                                      <a:gd name="T26" fmla="*/ 356 w 361"/>
                                      <a:gd name="T27" fmla="*/ 226 h 245"/>
                                      <a:gd name="T28" fmla="*/ 15 w 361"/>
                                      <a:gd name="T29" fmla="*/ 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15" y="0"/>
                                        </a:moveTo>
                                        <a:lnTo>
                                          <a:pt x="5" y="0"/>
                                        </a:lnTo>
                                        <a:lnTo>
                                          <a:pt x="5" y="4"/>
                                        </a:lnTo>
                                        <a:lnTo>
                                          <a:pt x="0" y="4"/>
                                        </a:lnTo>
                                        <a:lnTo>
                                          <a:pt x="0" y="14"/>
                                        </a:lnTo>
                                        <a:lnTo>
                                          <a:pt x="5" y="14"/>
                                        </a:lnTo>
                                        <a:lnTo>
                                          <a:pt x="5" y="19"/>
                                        </a:lnTo>
                                        <a:lnTo>
                                          <a:pt x="346" y="245"/>
                                        </a:lnTo>
                                        <a:lnTo>
                                          <a:pt x="356" y="245"/>
                                        </a:lnTo>
                                        <a:lnTo>
                                          <a:pt x="356" y="240"/>
                                        </a:lnTo>
                                        <a:lnTo>
                                          <a:pt x="361" y="240"/>
                                        </a:lnTo>
                                        <a:lnTo>
                                          <a:pt x="361" y="230"/>
                                        </a:lnTo>
                                        <a:lnTo>
                                          <a:pt x="356" y="230"/>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1" name="Freeform 1210"/>
                                <wps:cNvSpPr>
                                  <a:spLocks/>
                                </wps:cNvSpPr>
                                <wps:spPr bwMode="auto">
                                  <a:xfrm>
                                    <a:off x="529" y="957"/>
                                    <a:ext cx="360" cy="245"/>
                                  </a:xfrm>
                                  <a:custGeom>
                                    <a:avLst/>
                                    <a:gdLst>
                                      <a:gd name="T0" fmla="*/ 4 w 360"/>
                                      <a:gd name="T1" fmla="*/ 226 h 245"/>
                                      <a:gd name="T2" fmla="*/ 4 w 360"/>
                                      <a:gd name="T3" fmla="*/ 230 h 245"/>
                                      <a:gd name="T4" fmla="*/ 0 w 360"/>
                                      <a:gd name="T5" fmla="*/ 230 h 245"/>
                                      <a:gd name="T6" fmla="*/ 0 w 360"/>
                                      <a:gd name="T7" fmla="*/ 240 h 245"/>
                                      <a:gd name="T8" fmla="*/ 4 w 360"/>
                                      <a:gd name="T9" fmla="*/ 240 h 245"/>
                                      <a:gd name="T10" fmla="*/ 4 w 360"/>
                                      <a:gd name="T11" fmla="*/ 245 h 245"/>
                                      <a:gd name="T12" fmla="*/ 14 w 360"/>
                                      <a:gd name="T13" fmla="*/ 245 h 245"/>
                                      <a:gd name="T14" fmla="*/ 355 w 360"/>
                                      <a:gd name="T15" fmla="*/ 19 h 245"/>
                                      <a:gd name="T16" fmla="*/ 355 w 360"/>
                                      <a:gd name="T17" fmla="*/ 14 h 245"/>
                                      <a:gd name="T18" fmla="*/ 360 w 360"/>
                                      <a:gd name="T19" fmla="*/ 14 h 245"/>
                                      <a:gd name="T20" fmla="*/ 360 w 360"/>
                                      <a:gd name="T21" fmla="*/ 4 h 245"/>
                                      <a:gd name="T22" fmla="*/ 355 w 360"/>
                                      <a:gd name="T23" fmla="*/ 4 h 245"/>
                                      <a:gd name="T24" fmla="*/ 355 w 360"/>
                                      <a:gd name="T25" fmla="*/ 0 h 245"/>
                                      <a:gd name="T26" fmla="*/ 346 w 360"/>
                                      <a:gd name="T27" fmla="*/ 0 h 245"/>
                                      <a:gd name="T28" fmla="*/ 4 w 360"/>
                                      <a:gd name="T29" fmla="*/ 226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0" h="245">
                                        <a:moveTo>
                                          <a:pt x="4" y="226"/>
                                        </a:moveTo>
                                        <a:lnTo>
                                          <a:pt x="4" y="230"/>
                                        </a:lnTo>
                                        <a:lnTo>
                                          <a:pt x="0" y="230"/>
                                        </a:lnTo>
                                        <a:lnTo>
                                          <a:pt x="0" y="240"/>
                                        </a:lnTo>
                                        <a:lnTo>
                                          <a:pt x="4" y="240"/>
                                        </a:lnTo>
                                        <a:lnTo>
                                          <a:pt x="4" y="245"/>
                                        </a:lnTo>
                                        <a:lnTo>
                                          <a:pt x="14" y="245"/>
                                        </a:lnTo>
                                        <a:lnTo>
                                          <a:pt x="355" y="19"/>
                                        </a:lnTo>
                                        <a:lnTo>
                                          <a:pt x="355" y="14"/>
                                        </a:lnTo>
                                        <a:lnTo>
                                          <a:pt x="360" y="14"/>
                                        </a:lnTo>
                                        <a:lnTo>
                                          <a:pt x="360" y="4"/>
                                        </a:lnTo>
                                        <a:lnTo>
                                          <a:pt x="355" y="4"/>
                                        </a:lnTo>
                                        <a:lnTo>
                                          <a:pt x="355" y="0"/>
                                        </a:lnTo>
                                        <a:lnTo>
                                          <a:pt x="346" y="0"/>
                                        </a:lnTo>
                                        <a:lnTo>
                                          <a:pt x="4"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2" name="Freeform 1211"/>
                                <wps:cNvSpPr>
                                  <a:spLocks/>
                                </wps:cNvSpPr>
                                <wps:spPr bwMode="auto">
                                  <a:xfrm>
                                    <a:off x="1831" y="284"/>
                                    <a:ext cx="677" cy="1033"/>
                                  </a:xfrm>
                                  <a:custGeom>
                                    <a:avLst/>
                                    <a:gdLst>
                                      <a:gd name="T0" fmla="*/ 341 w 677"/>
                                      <a:gd name="T1" fmla="*/ 1033 h 1033"/>
                                      <a:gd name="T2" fmla="*/ 0 w 677"/>
                                      <a:gd name="T3" fmla="*/ 53 h 1033"/>
                                      <a:gd name="T4" fmla="*/ 5 w 677"/>
                                      <a:gd name="T5" fmla="*/ 43 h 1033"/>
                                      <a:gd name="T6" fmla="*/ 19 w 677"/>
                                      <a:gd name="T7" fmla="*/ 28 h 1033"/>
                                      <a:gd name="T8" fmla="*/ 24 w 677"/>
                                      <a:gd name="T9" fmla="*/ 24 h 1033"/>
                                      <a:gd name="T10" fmla="*/ 33 w 677"/>
                                      <a:gd name="T11" fmla="*/ 19 h 1033"/>
                                      <a:gd name="T12" fmla="*/ 43 w 677"/>
                                      <a:gd name="T13" fmla="*/ 14 h 1033"/>
                                      <a:gd name="T14" fmla="*/ 53 w 677"/>
                                      <a:gd name="T15" fmla="*/ 9 h 1033"/>
                                      <a:gd name="T16" fmla="*/ 72 w 677"/>
                                      <a:gd name="T17" fmla="*/ 4 h 1033"/>
                                      <a:gd name="T18" fmla="*/ 115 w 677"/>
                                      <a:gd name="T19" fmla="*/ 0 h 1033"/>
                                      <a:gd name="T20" fmla="*/ 182 w 677"/>
                                      <a:gd name="T21" fmla="*/ 4 h 1033"/>
                                      <a:gd name="T22" fmla="*/ 211 w 677"/>
                                      <a:gd name="T23" fmla="*/ 9 h 1033"/>
                                      <a:gd name="T24" fmla="*/ 226 w 677"/>
                                      <a:gd name="T25" fmla="*/ 14 h 1033"/>
                                      <a:gd name="T26" fmla="*/ 235 w 677"/>
                                      <a:gd name="T27" fmla="*/ 19 h 1033"/>
                                      <a:gd name="T28" fmla="*/ 240 w 677"/>
                                      <a:gd name="T29" fmla="*/ 24 h 1033"/>
                                      <a:gd name="T30" fmla="*/ 245 w 677"/>
                                      <a:gd name="T31" fmla="*/ 28 h 1033"/>
                                      <a:gd name="T32" fmla="*/ 250 w 677"/>
                                      <a:gd name="T33" fmla="*/ 33 h 1033"/>
                                      <a:gd name="T34" fmla="*/ 254 w 677"/>
                                      <a:gd name="T35" fmla="*/ 38 h 1033"/>
                                      <a:gd name="T36" fmla="*/ 259 w 677"/>
                                      <a:gd name="T37" fmla="*/ 43 h 1033"/>
                                      <a:gd name="T38" fmla="*/ 264 w 677"/>
                                      <a:gd name="T39" fmla="*/ 48 h 1033"/>
                                      <a:gd name="T40" fmla="*/ 278 w 677"/>
                                      <a:gd name="T41" fmla="*/ 62 h 1033"/>
                                      <a:gd name="T42" fmla="*/ 283 w 677"/>
                                      <a:gd name="T43" fmla="*/ 72 h 1033"/>
                                      <a:gd name="T44" fmla="*/ 288 w 677"/>
                                      <a:gd name="T45" fmla="*/ 77 h 1033"/>
                                      <a:gd name="T46" fmla="*/ 298 w 677"/>
                                      <a:gd name="T47" fmla="*/ 91 h 1033"/>
                                      <a:gd name="T48" fmla="*/ 303 w 677"/>
                                      <a:gd name="T49" fmla="*/ 101 h 1033"/>
                                      <a:gd name="T50" fmla="*/ 307 w 677"/>
                                      <a:gd name="T51" fmla="*/ 105 h 1033"/>
                                      <a:gd name="T52" fmla="*/ 312 w 677"/>
                                      <a:gd name="T53" fmla="*/ 110 h 1033"/>
                                      <a:gd name="T54" fmla="*/ 317 w 677"/>
                                      <a:gd name="T55" fmla="*/ 115 h 1033"/>
                                      <a:gd name="T56" fmla="*/ 322 w 677"/>
                                      <a:gd name="T57" fmla="*/ 120 h 1033"/>
                                      <a:gd name="T58" fmla="*/ 331 w 677"/>
                                      <a:gd name="T59" fmla="*/ 125 h 1033"/>
                                      <a:gd name="T60" fmla="*/ 341 w 677"/>
                                      <a:gd name="T61" fmla="*/ 129 h 1033"/>
                                      <a:gd name="T62" fmla="*/ 355 w 677"/>
                                      <a:gd name="T63" fmla="*/ 134 h 1033"/>
                                      <a:gd name="T64" fmla="*/ 379 w 677"/>
                                      <a:gd name="T65" fmla="*/ 139 h 1033"/>
                                      <a:gd name="T66" fmla="*/ 442 w 677"/>
                                      <a:gd name="T67" fmla="*/ 134 h 1033"/>
                                      <a:gd name="T68" fmla="*/ 480 w 677"/>
                                      <a:gd name="T69" fmla="*/ 129 h 1033"/>
                                      <a:gd name="T70" fmla="*/ 524 w 677"/>
                                      <a:gd name="T71" fmla="*/ 125 h 1033"/>
                                      <a:gd name="T72" fmla="*/ 548 w 677"/>
                                      <a:gd name="T73" fmla="*/ 120 h 1033"/>
                                      <a:gd name="T74" fmla="*/ 562 w 677"/>
                                      <a:gd name="T75" fmla="*/ 115 h 1033"/>
                                      <a:gd name="T76" fmla="*/ 581 w 677"/>
                                      <a:gd name="T77" fmla="*/ 110 h 1033"/>
                                      <a:gd name="T78" fmla="*/ 596 w 677"/>
                                      <a:gd name="T79" fmla="*/ 105 h 1033"/>
                                      <a:gd name="T80" fmla="*/ 605 w 677"/>
                                      <a:gd name="T81" fmla="*/ 101 h 1033"/>
                                      <a:gd name="T82" fmla="*/ 620 w 677"/>
                                      <a:gd name="T83" fmla="*/ 96 h 1033"/>
                                      <a:gd name="T84" fmla="*/ 634 w 677"/>
                                      <a:gd name="T85" fmla="*/ 91 h 1033"/>
                                      <a:gd name="T86" fmla="*/ 644 w 677"/>
                                      <a:gd name="T87" fmla="*/ 86 h 1033"/>
                                      <a:gd name="T88" fmla="*/ 653 w 677"/>
                                      <a:gd name="T89" fmla="*/ 81 h 1033"/>
                                      <a:gd name="T90" fmla="*/ 663 w 677"/>
                                      <a:gd name="T91" fmla="*/ 77 h 1033"/>
                                      <a:gd name="T92" fmla="*/ 677 w 677"/>
                                      <a:gd name="T93" fmla="*/ 72 h 10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677" h="1033">
                                        <a:moveTo>
                                          <a:pt x="677" y="807"/>
                                        </a:moveTo>
                                        <a:lnTo>
                                          <a:pt x="341" y="1033"/>
                                        </a:lnTo>
                                        <a:lnTo>
                                          <a:pt x="0" y="807"/>
                                        </a:lnTo>
                                        <a:lnTo>
                                          <a:pt x="0" y="53"/>
                                        </a:lnTo>
                                        <a:lnTo>
                                          <a:pt x="5" y="48"/>
                                        </a:lnTo>
                                        <a:lnTo>
                                          <a:pt x="5" y="43"/>
                                        </a:lnTo>
                                        <a:lnTo>
                                          <a:pt x="14" y="33"/>
                                        </a:lnTo>
                                        <a:lnTo>
                                          <a:pt x="19" y="28"/>
                                        </a:lnTo>
                                        <a:lnTo>
                                          <a:pt x="24" y="28"/>
                                        </a:lnTo>
                                        <a:lnTo>
                                          <a:pt x="24" y="24"/>
                                        </a:lnTo>
                                        <a:lnTo>
                                          <a:pt x="29" y="24"/>
                                        </a:lnTo>
                                        <a:lnTo>
                                          <a:pt x="33" y="19"/>
                                        </a:lnTo>
                                        <a:lnTo>
                                          <a:pt x="43" y="19"/>
                                        </a:lnTo>
                                        <a:lnTo>
                                          <a:pt x="43" y="14"/>
                                        </a:lnTo>
                                        <a:lnTo>
                                          <a:pt x="53" y="14"/>
                                        </a:lnTo>
                                        <a:lnTo>
                                          <a:pt x="53" y="9"/>
                                        </a:lnTo>
                                        <a:lnTo>
                                          <a:pt x="72" y="9"/>
                                        </a:lnTo>
                                        <a:lnTo>
                                          <a:pt x="72" y="4"/>
                                        </a:lnTo>
                                        <a:lnTo>
                                          <a:pt x="110" y="4"/>
                                        </a:lnTo>
                                        <a:lnTo>
                                          <a:pt x="115" y="0"/>
                                        </a:lnTo>
                                        <a:lnTo>
                                          <a:pt x="178" y="0"/>
                                        </a:lnTo>
                                        <a:lnTo>
                                          <a:pt x="182" y="4"/>
                                        </a:lnTo>
                                        <a:lnTo>
                                          <a:pt x="206" y="4"/>
                                        </a:lnTo>
                                        <a:lnTo>
                                          <a:pt x="211" y="9"/>
                                        </a:lnTo>
                                        <a:lnTo>
                                          <a:pt x="221" y="9"/>
                                        </a:lnTo>
                                        <a:lnTo>
                                          <a:pt x="226" y="14"/>
                                        </a:lnTo>
                                        <a:lnTo>
                                          <a:pt x="230" y="14"/>
                                        </a:lnTo>
                                        <a:lnTo>
                                          <a:pt x="235" y="19"/>
                                        </a:lnTo>
                                        <a:lnTo>
                                          <a:pt x="240" y="19"/>
                                        </a:lnTo>
                                        <a:lnTo>
                                          <a:pt x="240" y="24"/>
                                        </a:lnTo>
                                        <a:lnTo>
                                          <a:pt x="245" y="24"/>
                                        </a:lnTo>
                                        <a:lnTo>
                                          <a:pt x="245" y="28"/>
                                        </a:lnTo>
                                        <a:lnTo>
                                          <a:pt x="250" y="28"/>
                                        </a:lnTo>
                                        <a:lnTo>
                                          <a:pt x="250" y="33"/>
                                        </a:lnTo>
                                        <a:lnTo>
                                          <a:pt x="254" y="33"/>
                                        </a:lnTo>
                                        <a:lnTo>
                                          <a:pt x="254" y="38"/>
                                        </a:lnTo>
                                        <a:lnTo>
                                          <a:pt x="259" y="38"/>
                                        </a:lnTo>
                                        <a:lnTo>
                                          <a:pt x="259" y="43"/>
                                        </a:lnTo>
                                        <a:lnTo>
                                          <a:pt x="264" y="43"/>
                                        </a:lnTo>
                                        <a:lnTo>
                                          <a:pt x="264" y="48"/>
                                        </a:lnTo>
                                        <a:lnTo>
                                          <a:pt x="274" y="57"/>
                                        </a:lnTo>
                                        <a:lnTo>
                                          <a:pt x="278" y="62"/>
                                        </a:lnTo>
                                        <a:lnTo>
                                          <a:pt x="278" y="67"/>
                                        </a:lnTo>
                                        <a:lnTo>
                                          <a:pt x="283" y="72"/>
                                        </a:lnTo>
                                        <a:lnTo>
                                          <a:pt x="283" y="77"/>
                                        </a:lnTo>
                                        <a:lnTo>
                                          <a:pt x="288" y="77"/>
                                        </a:lnTo>
                                        <a:lnTo>
                                          <a:pt x="288" y="81"/>
                                        </a:lnTo>
                                        <a:lnTo>
                                          <a:pt x="298" y="91"/>
                                        </a:lnTo>
                                        <a:lnTo>
                                          <a:pt x="303" y="96"/>
                                        </a:lnTo>
                                        <a:lnTo>
                                          <a:pt x="303" y="101"/>
                                        </a:lnTo>
                                        <a:lnTo>
                                          <a:pt x="307" y="101"/>
                                        </a:lnTo>
                                        <a:lnTo>
                                          <a:pt x="307" y="105"/>
                                        </a:lnTo>
                                        <a:lnTo>
                                          <a:pt x="312" y="105"/>
                                        </a:lnTo>
                                        <a:lnTo>
                                          <a:pt x="312" y="110"/>
                                        </a:lnTo>
                                        <a:lnTo>
                                          <a:pt x="317" y="110"/>
                                        </a:lnTo>
                                        <a:lnTo>
                                          <a:pt x="317" y="115"/>
                                        </a:lnTo>
                                        <a:lnTo>
                                          <a:pt x="322" y="115"/>
                                        </a:lnTo>
                                        <a:lnTo>
                                          <a:pt x="322" y="120"/>
                                        </a:lnTo>
                                        <a:lnTo>
                                          <a:pt x="327" y="120"/>
                                        </a:lnTo>
                                        <a:lnTo>
                                          <a:pt x="331" y="125"/>
                                        </a:lnTo>
                                        <a:lnTo>
                                          <a:pt x="336" y="125"/>
                                        </a:lnTo>
                                        <a:lnTo>
                                          <a:pt x="341" y="129"/>
                                        </a:lnTo>
                                        <a:lnTo>
                                          <a:pt x="351" y="129"/>
                                        </a:lnTo>
                                        <a:lnTo>
                                          <a:pt x="355" y="134"/>
                                        </a:lnTo>
                                        <a:lnTo>
                                          <a:pt x="375" y="134"/>
                                        </a:lnTo>
                                        <a:lnTo>
                                          <a:pt x="379" y="139"/>
                                        </a:lnTo>
                                        <a:lnTo>
                                          <a:pt x="437" y="139"/>
                                        </a:lnTo>
                                        <a:lnTo>
                                          <a:pt x="442" y="134"/>
                                        </a:lnTo>
                                        <a:lnTo>
                                          <a:pt x="476" y="134"/>
                                        </a:lnTo>
                                        <a:lnTo>
                                          <a:pt x="480" y="129"/>
                                        </a:lnTo>
                                        <a:lnTo>
                                          <a:pt x="519" y="129"/>
                                        </a:lnTo>
                                        <a:lnTo>
                                          <a:pt x="524" y="125"/>
                                        </a:lnTo>
                                        <a:lnTo>
                                          <a:pt x="543" y="125"/>
                                        </a:lnTo>
                                        <a:lnTo>
                                          <a:pt x="548" y="120"/>
                                        </a:lnTo>
                                        <a:lnTo>
                                          <a:pt x="562" y="120"/>
                                        </a:lnTo>
                                        <a:lnTo>
                                          <a:pt x="562" y="115"/>
                                        </a:lnTo>
                                        <a:lnTo>
                                          <a:pt x="576" y="115"/>
                                        </a:lnTo>
                                        <a:lnTo>
                                          <a:pt x="581" y="110"/>
                                        </a:lnTo>
                                        <a:lnTo>
                                          <a:pt x="591" y="110"/>
                                        </a:lnTo>
                                        <a:lnTo>
                                          <a:pt x="596" y="105"/>
                                        </a:lnTo>
                                        <a:lnTo>
                                          <a:pt x="605" y="105"/>
                                        </a:lnTo>
                                        <a:lnTo>
                                          <a:pt x="605" y="101"/>
                                        </a:lnTo>
                                        <a:lnTo>
                                          <a:pt x="620" y="101"/>
                                        </a:lnTo>
                                        <a:lnTo>
                                          <a:pt x="620" y="96"/>
                                        </a:lnTo>
                                        <a:lnTo>
                                          <a:pt x="629" y="96"/>
                                        </a:lnTo>
                                        <a:lnTo>
                                          <a:pt x="634" y="91"/>
                                        </a:lnTo>
                                        <a:lnTo>
                                          <a:pt x="639" y="91"/>
                                        </a:lnTo>
                                        <a:lnTo>
                                          <a:pt x="644" y="86"/>
                                        </a:lnTo>
                                        <a:lnTo>
                                          <a:pt x="648" y="86"/>
                                        </a:lnTo>
                                        <a:lnTo>
                                          <a:pt x="653" y="81"/>
                                        </a:lnTo>
                                        <a:lnTo>
                                          <a:pt x="663" y="81"/>
                                        </a:lnTo>
                                        <a:lnTo>
                                          <a:pt x="663" y="77"/>
                                        </a:lnTo>
                                        <a:lnTo>
                                          <a:pt x="673" y="77"/>
                                        </a:lnTo>
                                        <a:lnTo>
                                          <a:pt x="677" y="72"/>
                                        </a:lnTo>
                                        <a:lnTo>
                                          <a:pt x="677" y="80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3" name="Freeform 1212"/>
                                <wps:cNvSpPr>
                                  <a:spLocks/>
                                </wps:cNvSpPr>
                                <wps:spPr bwMode="auto">
                                  <a:xfrm>
                                    <a:off x="1821" y="274"/>
                                    <a:ext cx="697" cy="1053"/>
                                  </a:xfrm>
                                  <a:custGeom>
                                    <a:avLst/>
                                    <a:gdLst>
                                      <a:gd name="T0" fmla="*/ 15 w 697"/>
                                      <a:gd name="T1" fmla="*/ 67 h 1053"/>
                                      <a:gd name="T2" fmla="*/ 39 w 697"/>
                                      <a:gd name="T3" fmla="*/ 43 h 1053"/>
                                      <a:gd name="T4" fmla="*/ 58 w 697"/>
                                      <a:gd name="T5" fmla="*/ 38 h 1053"/>
                                      <a:gd name="T6" fmla="*/ 72 w 697"/>
                                      <a:gd name="T7" fmla="*/ 19 h 1053"/>
                                      <a:gd name="T8" fmla="*/ 125 w 697"/>
                                      <a:gd name="T9" fmla="*/ 19 h 1053"/>
                                      <a:gd name="T10" fmla="*/ 212 w 697"/>
                                      <a:gd name="T11" fmla="*/ 19 h 1053"/>
                                      <a:gd name="T12" fmla="*/ 236 w 697"/>
                                      <a:gd name="T13" fmla="*/ 29 h 1053"/>
                                      <a:gd name="T14" fmla="*/ 255 w 697"/>
                                      <a:gd name="T15" fmla="*/ 43 h 1053"/>
                                      <a:gd name="T16" fmla="*/ 255 w 697"/>
                                      <a:gd name="T17" fmla="*/ 48 h 1053"/>
                                      <a:gd name="T18" fmla="*/ 260 w 697"/>
                                      <a:gd name="T19" fmla="*/ 48 h 1053"/>
                                      <a:gd name="T20" fmla="*/ 284 w 697"/>
                                      <a:gd name="T21" fmla="*/ 77 h 1053"/>
                                      <a:gd name="T22" fmla="*/ 288 w 697"/>
                                      <a:gd name="T23" fmla="*/ 96 h 1053"/>
                                      <a:gd name="T24" fmla="*/ 308 w 697"/>
                                      <a:gd name="T25" fmla="*/ 115 h 1053"/>
                                      <a:gd name="T26" fmla="*/ 313 w 697"/>
                                      <a:gd name="T27" fmla="*/ 115 h 1053"/>
                                      <a:gd name="T28" fmla="*/ 322 w 697"/>
                                      <a:gd name="T29" fmla="*/ 135 h 1053"/>
                                      <a:gd name="T30" fmla="*/ 337 w 697"/>
                                      <a:gd name="T31" fmla="*/ 139 h 1053"/>
                                      <a:gd name="T32" fmla="*/ 361 w 697"/>
                                      <a:gd name="T33" fmla="*/ 149 h 1053"/>
                                      <a:gd name="T34" fmla="*/ 457 w 697"/>
                                      <a:gd name="T35" fmla="*/ 149 h 1053"/>
                                      <a:gd name="T36" fmla="*/ 538 w 697"/>
                                      <a:gd name="T37" fmla="*/ 139 h 1053"/>
                                      <a:gd name="T38" fmla="*/ 582 w 697"/>
                                      <a:gd name="T39" fmla="*/ 135 h 1053"/>
                                      <a:gd name="T40" fmla="*/ 606 w 697"/>
                                      <a:gd name="T41" fmla="*/ 125 h 1053"/>
                                      <a:gd name="T42" fmla="*/ 634 w 697"/>
                                      <a:gd name="T43" fmla="*/ 120 h 1053"/>
                                      <a:gd name="T44" fmla="*/ 644 w 697"/>
                                      <a:gd name="T45" fmla="*/ 111 h 1053"/>
                                      <a:gd name="T46" fmla="*/ 663 w 697"/>
                                      <a:gd name="T47" fmla="*/ 101 h 1053"/>
                                      <a:gd name="T48" fmla="*/ 692 w 697"/>
                                      <a:gd name="T49" fmla="*/ 87 h 1053"/>
                                      <a:gd name="T50" fmla="*/ 687 w 697"/>
                                      <a:gd name="T51" fmla="*/ 72 h 1053"/>
                                      <a:gd name="T52" fmla="*/ 663 w 697"/>
                                      <a:gd name="T53" fmla="*/ 82 h 1053"/>
                                      <a:gd name="T54" fmla="*/ 658 w 697"/>
                                      <a:gd name="T55" fmla="*/ 87 h 1053"/>
                                      <a:gd name="T56" fmla="*/ 639 w 697"/>
                                      <a:gd name="T57" fmla="*/ 96 h 1053"/>
                                      <a:gd name="T58" fmla="*/ 620 w 697"/>
                                      <a:gd name="T59" fmla="*/ 111 h 1053"/>
                                      <a:gd name="T60" fmla="*/ 615 w 697"/>
                                      <a:gd name="T61" fmla="*/ 106 h 1053"/>
                                      <a:gd name="T62" fmla="*/ 586 w 697"/>
                                      <a:gd name="T63" fmla="*/ 115 h 1053"/>
                                      <a:gd name="T64" fmla="*/ 562 w 697"/>
                                      <a:gd name="T65" fmla="*/ 130 h 1053"/>
                                      <a:gd name="T66" fmla="*/ 529 w 697"/>
                                      <a:gd name="T67" fmla="*/ 125 h 1053"/>
                                      <a:gd name="T68" fmla="*/ 486 w 697"/>
                                      <a:gd name="T69" fmla="*/ 135 h 1053"/>
                                      <a:gd name="T70" fmla="*/ 389 w 697"/>
                                      <a:gd name="T71" fmla="*/ 139 h 1053"/>
                                      <a:gd name="T72" fmla="*/ 351 w 697"/>
                                      <a:gd name="T73" fmla="*/ 130 h 1053"/>
                                      <a:gd name="T74" fmla="*/ 341 w 697"/>
                                      <a:gd name="T75" fmla="*/ 120 h 1053"/>
                                      <a:gd name="T76" fmla="*/ 332 w 697"/>
                                      <a:gd name="T77" fmla="*/ 115 h 1053"/>
                                      <a:gd name="T78" fmla="*/ 322 w 697"/>
                                      <a:gd name="T79" fmla="*/ 111 h 1053"/>
                                      <a:gd name="T80" fmla="*/ 327 w 697"/>
                                      <a:gd name="T81" fmla="*/ 115 h 1053"/>
                                      <a:gd name="T82" fmla="*/ 322 w 697"/>
                                      <a:gd name="T83" fmla="*/ 106 h 1053"/>
                                      <a:gd name="T84" fmla="*/ 303 w 697"/>
                                      <a:gd name="T85" fmla="*/ 77 h 1053"/>
                                      <a:gd name="T86" fmla="*/ 298 w 697"/>
                                      <a:gd name="T87" fmla="*/ 77 h 1053"/>
                                      <a:gd name="T88" fmla="*/ 279 w 697"/>
                                      <a:gd name="T89" fmla="*/ 48 h 1053"/>
                                      <a:gd name="T90" fmla="*/ 274 w 697"/>
                                      <a:gd name="T91" fmla="*/ 38 h 1053"/>
                                      <a:gd name="T92" fmla="*/ 264 w 697"/>
                                      <a:gd name="T93" fmla="*/ 34 h 1053"/>
                                      <a:gd name="T94" fmla="*/ 255 w 697"/>
                                      <a:gd name="T95" fmla="*/ 29 h 1053"/>
                                      <a:gd name="T96" fmla="*/ 260 w 697"/>
                                      <a:gd name="T97" fmla="*/ 34 h 1053"/>
                                      <a:gd name="T98" fmla="*/ 245 w 697"/>
                                      <a:gd name="T99" fmla="*/ 19 h 1053"/>
                                      <a:gd name="T100" fmla="*/ 221 w 697"/>
                                      <a:gd name="T101" fmla="*/ 10 h 1053"/>
                                      <a:gd name="T102" fmla="*/ 192 w 697"/>
                                      <a:gd name="T103" fmla="*/ 0 h 1053"/>
                                      <a:gd name="T104" fmla="*/ 77 w 697"/>
                                      <a:gd name="T105" fmla="*/ 5 h 1053"/>
                                      <a:gd name="T106" fmla="*/ 58 w 697"/>
                                      <a:gd name="T107" fmla="*/ 14 h 1053"/>
                                      <a:gd name="T108" fmla="*/ 43 w 697"/>
                                      <a:gd name="T109" fmla="*/ 19 h 1053"/>
                                      <a:gd name="T110" fmla="*/ 39 w 697"/>
                                      <a:gd name="T111" fmla="*/ 24 h 1053"/>
                                      <a:gd name="T112" fmla="*/ 29 w 697"/>
                                      <a:gd name="T113" fmla="*/ 29 h 1053"/>
                                      <a:gd name="T114" fmla="*/ 5 w 697"/>
                                      <a:gd name="T115" fmla="*/ 58 h 1053"/>
                                      <a:gd name="T116" fmla="*/ 351 w 697"/>
                                      <a:gd name="T117" fmla="*/ 1053 h 10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97" h="1053">
                                        <a:moveTo>
                                          <a:pt x="678" y="817"/>
                                        </a:moveTo>
                                        <a:lnTo>
                                          <a:pt x="683" y="808"/>
                                        </a:lnTo>
                                        <a:lnTo>
                                          <a:pt x="346" y="1034"/>
                                        </a:lnTo>
                                        <a:lnTo>
                                          <a:pt x="356" y="1034"/>
                                        </a:lnTo>
                                        <a:lnTo>
                                          <a:pt x="15" y="808"/>
                                        </a:lnTo>
                                        <a:lnTo>
                                          <a:pt x="19" y="817"/>
                                        </a:lnTo>
                                        <a:lnTo>
                                          <a:pt x="19" y="63"/>
                                        </a:lnTo>
                                        <a:lnTo>
                                          <a:pt x="15" y="67"/>
                                        </a:lnTo>
                                        <a:lnTo>
                                          <a:pt x="19" y="63"/>
                                        </a:lnTo>
                                        <a:lnTo>
                                          <a:pt x="24" y="63"/>
                                        </a:lnTo>
                                        <a:lnTo>
                                          <a:pt x="24" y="53"/>
                                        </a:lnTo>
                                        <a:lnTo>
                                          <a:pt x="19" y="58"/>
                                        </a:lnTo>
                                        <a:lnTo>
                                          <a:pt x="34" y="43"/>
                                        </a:lnTo>
                                        <a:lnTo>
                                          <a:pt x="29" y="48"/>
                                        </a:lnTo>
                                        <a:lnTo>
                                          <a:pt x="39" y="48"/>
                                        </a:lnTo>
                                        <a:lnTo>
                                          <a:pt x="39" y="43"/>
                                        </a:lnTo>
                                        <a:lnTo>
                                          <a:pt x="43" y="43"/>
                                        </a:lnTo>
                                        <a:lnTo>
                                          <a:pt x="43" y="34"/>
                                        </a:lnTo>
                                        <a:lnTo>
                                          <a:pt x="34" y="43"/>
                                        </a:lnTo>
                                        <a:lnTo>
                                          <a:pt x="43" y="43"/>
                                        </a:lnTo>
                                        <a:lnTo>
                                          <a:pt x="43" y="38"/>
                                        </a:lnTo>
                                        <a:lnTo>
                                          <a:pt x="48" y="34"/>
                                        </a:lnTo>
                                        <a:lnTo>
                                          <a:pt x="43" y="38"/>
                                        </a:lnTo>
                                        <a:lnTo>
                                          <a:pt x="58" y="38"/>
                                        </a:lnTo>
                                        <a:lnTo>
                                          <a:pt x="58" y="34"/>
                                        </a:lnTo>
                                        <a:lnTo>
                                          <a:pt x="63" y="34"/>
                                        </a:lnTo>
                                        <a:lnTo>
                                          <a:pt x="63" y="24"/>
                                        </a:lnTo>
                                        <a:lnTo>
                                          <a:pt x="53" y="34"/>
                                        </a:lnTo>
                                        <a:lnTo>
                                          <a:pt x="67" y="34"/>
                                        </a:lnTo>
                                        <a:lnTo>
                                          <a:pt x="67" y="29"/>
                                        </a:lnTo>
                                        <a:lnTo>
                                          <a:pt x="72" y="29"/>
                                        </a:lnTo>
                                        <a:lnTo>
                                          <a:pt x="72" y="19"/>
                                        </a:lnTo>
                                        <a:lnTo>
                                          <a:pt x="63" y="29"/>
                                        </a:lnTo>
                                        <a:lnTo>
                                          <a:pt x="87" y="29"/>
                                        </a:lnTo>
                                        <a:lnTo>
                                          <a:pt x="87" y="24"/>
                                        </a:lnTo>
                                        <a:lnTo>
                                          <a:pt x="91" y="24"/>
                                        </a:lnTo>
                                        <a:lnTo>
                                          <a:pt x="91" y="14"/>
                                        </a:lnTo>
                                        <a:lnTo>
                                          <a:pt x="82" y="24"/>
                                        </a:lnTo>
                                        <a:lnTo>
                                          <a:pt x="125" y="24"/>
                                        </a:lnTo>
                                        <a:lnTo>
                                          <a:pt x="125" y="19"/>
                                        </a:lnTo>
                                        <a:lnTo>
                                          <a:pt x="130" y="14"/>
                                        </a:lnTo>
                                        <a:lnTo>
                                          <a:pt x="125" y="19"/>
                                        </a:lnTo>
                                        <a:lnTo>
                                          <a:pt x="188" y="19"/>
                                        </a:lnTo>
                                        <a:lnTo>
                                          <a:pt x="183" y="14"/>
                                        </a:lnTo>
                                        <a:lnTo>
                                          <a:pt x="188" y="19"/>
                                        </a:lnTo>
                                        <a:lnTo>
                                          <a:pt x="188" y="24"/>
                                        </a:lnTo>
                                        <a:lnTo>
                                          <a:pt x="216" y="24"/>
                                        </a:lnTo>
                                        <a:lnTo>
                                          <a:pt x="212" y="19"/>
                                        </a:lnTo>
                                        <a:lnTo>
                                          <a:pt x="216" y="24"/>
                                        </a:lnTo>
                                        <a:lnTo>
                                          <a:pt x="216" y="29"/>
                                        </a:lnTo>
                                        <a:lnTo>
                                          <a:pt x="231" y="29"/>
                                        </a:lnTo>
                                        <a:lnTo>
                                          <a:pt x="226" y="24"/>
                                        </a:lnTo>
                                        <a:lnTo>
                                          <a:pt x="231" y="29"/>
                                        </a:lnTo>
                                        <a:lnTo>
                                          <a:pt x="231" y="34"/>
                                        </a:lnTo>
                                        <a:lnTo>
                                          <a:pt x="240" y="34"/>
                                        </a:lnTo>
                                        <a:lnTo>
                                          <a:pt x="236" y="29"/>
                                        </a:lnTo>
                                        <a:lnTo>
                                          <a:pt x="240" y="34"/>
                                        </a:lnTo>
                                        <a:lnTo>
                                          <a:pt x="240" y="38"/>
                                        </a:lnTo>
                                        <a:lnTo>
                                          <a:pt x="250" y="38"/>
                                        </a:lnTo>
                                        <a:lnTo>
                                          <a:pt x="240" y="29"/>
                                        </a:lnTo>
                                        <a:lnTo>
                                          <a:pt x="240" y="38"/>
                                        </a:lnTo>
                                        <a:lnTo>
                                          <a:pt x="245" y="38"/>
                                        </a:lnTo>
                                        <a:lnTo>
                                          <a:pt x="245" y="43"/>
                                        </a:lnTo>
                                        <a:lnTo>
                                          <a:pt x="255" y="43"/>
                                        </a:lnTo>
                                        <a:lnTo>
                                          <a:pt x="245" y="34"/>
                                        </a:lnTo>
                                        <a:lnTo>
                                          <a:pt x="245" y="43"/>
                                        </a:lnTo>
                                        <a:lnTo>
                                          <a:pt x="250" y="43"/>
                                        </a:lnTo>
                                        <a:lnTo>
                                          <a:pt x="250" y="48"/>
                                        </a:lnTo>
                                        <a:lnTo>
                                          <a:pt x="260" y="48"/>
                                        </a:lnTo>
                                        <a:lnTo>
                                          <a:pt x="250" y="38"/>
                                        </a:lnTo>
                                        <a:lnTo>
                                          <a:pt x="250" y="48"/>
                                        </a:lnTo>
                                        <a:lnTo>
                                          <a:pt x="255" y="48"/>
                                        </a:lnTo>
                                        <a:lnTo>
                                          <a:pt x="255" y="53"/>
                                        </a:lnTo>
                                        <a:lnTo>
                                          <a:pt x="264" y="53"/>
                                        </a:lnTo>
                                        <a:lnTo>
                                          <a:pt x="255" y="43"/>
                                        </a:lnTo>
                                        <a:lnTo>
                                          <a:pt x="255" y="53"/>
                                        </a:lnTo>
                                        <a:lnTo>
                                          <a:pt x="260" y="53"/>
                                        </a:lnTo>
                                        <a:lnTo>
                                          <a:pt x="260" y="58"/>
                                        </a:lnTo>
                                        <a:lnTo>
                                          <a:pt x="269" y="58"/>
                                        </a:lnTo>
                                        <a:lnTo>
                                          <a:pt x="260" y="48"/>
                                        </a:lnTo>
                                        <a:lnTo>
                                          <a:pt x="260" y="58"/>
                                        </a:lnTo>
                                        <a:lnTo>
                                          <a:pt x="264" y="58"/>
                                        </a:lnTo>
                                        <a:lnTo>
                                          <a:pt x="264" y="63"/>
                                        </a:lnTo>
                                        <a:lnTo>
                                          <a:pt x="274" y="63"/>
                                        </a:lnTo>
                                        <a:lnTo>
                                          <a:pt x="264" y="53"/>
                                        </a:lnTo>
                                        <a:lnTo>
                                          <a:pt x="264" y="63"/>
                                        </a:lnTo>
                                        <a:lnTo>
                                          <a:pt x="269" y="63"/>
                                        </a:lnTo>
                                        <a:lnTo>
                                          <a:pt x="284" y="77"/>
                                        </a:lnTo>
                                        <a:lnTo>
                                          <a:pt x="279" y="72"/>
                                        </a:lnTo>
                                        <a:lnTo>
                                          <a:pt x="279" y="82"/>
                                        </a:lnTo>
                                        <a:lnTo>
                                          <a:pt x="284" y="82"/>
                                        </a:lnTo>
                                        <a:lnTo>
                                          <a:pt x="288" y="87"/>
                                        </a:lnTo>
                                        <a:lnTo>
                                          <a:pt x="284" y="82"/>
                                        </a:lnTo>
                                        <a:lnTo>
                                          <a:pt x="284" y="91"/>
                                        </a:lnTo>
                                        <a:lnTo>
                                          <a:pt x="288" y="91"/>
                                        </a:lnTo>
                                        <a:lnTo>
                                          <a:pt x="288" y="96"/>
                                        </a:lnTo>
                                        <a:lnTo>
                                          <a:pt x="298" y="96"/>
                                        </a:lnTo>
                                        <a:lnTo>
                                          <a:pt x="288" y="87"/>
                                        </a:lnTo>
                                        <a:lnTo>
                                          <a:pt x="288" y="96"/>
                                        </a:lnTo>
                                        <a:lnTo>
                                          <a:pt x="293" y="96"/>
                                        </a:lnTo>
                                        <a:lnTo>
                                          <a:pt x="308" y="111"/>
                                        </a:lnTo>
                                        <a:lnTo>
                                          <a:pt x="303" y="106"/>
                                        </a:lnTo>
                                        <a:lnTo>
                                          <a:pt x="303" y="115"/>
                                        </a:lnTo>
                                        <a:lnTo>
                                          <a:pt x="308" y="115"/>
                                        </a:lnTo>
                                        <a:lnTo>
                                          <a:pt x="308" y="120"/>
                                        </a:lnTo>
                                        <a:lnTo>
                                          <a:pt x="317" y="120"/>
                                        </a:lnTo>
                                        <a:lnTo>
                                          <a:pt x="308" y="111"/>
                                        </a:lnTo>
                                        <a:lnTo>
                                          <a:pt x="308" y="120"/>
                                        </a:lnTo>
                                        <a:lnTo>
                                          <a:pt x="313" y="120"/>
                                        </a:lnTo>
                                        <a:lnTo>
                                          <a:pt x="313" y="125"/>
                                        </a:lnTo>
                                        <a:lnTo>
                                          <a:pt x="322" y="125"/>
                                        </a:lnTo>
                                        <a:lnTo>
                                          <a:pt x="313" y="115"/>
                                        </a:lnTo>
                                        <a:lnTo>
                                          <a:pt x="313" y="125"/>
                                        </a:lnTo>
                                        <a:lnTo>
                                          <a:pt x="317" y="125"/>
                                        </a:lnTo>
                                        <a:lnTo>
                                          <a:pt x="317" y="130"/>
                                        </a:lnTo>
                                        <a:lnTo>
                                          <a:pt x="327" y="130"/>
                                        </a:lnTo>
                                        <a:lnTo>
                                          <a:pt x="317" y="120"/>
                                        </a:lnTo>
                                        <a:lnTo>
                                          <a:pt x="317" y="130"/>
                                        </a:lnTo>
                                        <a:lnTo>
                                          <a:pt x="322" y="130"/>
                                        </a:lnTo>
                                        <a:lnTo>
                                          <a:pt x="322" y="135"/>
                                        </a:lnTo>
                                        <a:lnTo>
                                          <a:pt x="332" y="135"/>
                                        </a:lnTo>
                                        <a:lnTo>
                                          <a:pt x="322" y="125"/>
                                        </a:lnTo>
                                        <a:lnTo>
                                          <a:pt x="322" y="135"/>
                                        </a:lnTo>
                                        <a:lnTo>
                                          <a:pt x="327" y="135"/>
                                        </a:lnTo>
                                        <a:lnTo>
                                          <a:pt x="327" y="139"/>
                                        </a:lnTo>
                                        <a:lnTo>
                                          <a:pt x="337" y="139"/>
                                        </a:lnTo>
                                        <a:lnTo>
                                          <a:pt x="332" y="135"/>
                                        </a:lnTo>
                                        <a:lnTo>
                                          <a:pt x="337" y="139"/>
                                        </a:lnTo>
                                        <a:lnTo>
                                          <a:pt x="337" y="144"/>
                                        </a:lnTo>
                                        <a:lnTo>
                                          <a:pt x="346" y="144"/>
                                        </a:lnTo>
                                        <a:lnTo>
                                          <a:pt x="341" y="139"/>
                                        </a:lnTo>
                                        <a:lnTo>
                                          <a:pt x="346" y="144"/>
                                        </a:lnTo>
                                        <a:lnTo>
                                          <a:pt x="346" y="149"/>
                                        </a:lnTo>
                                        <a:lnTo>
                                          <a:pt x="361" y="149"/>
                                        </a:lnTo>
                                        <a:lnTo>
                                          <a:pt x="356" y="144"/>
                                        </a:lnTo>
                                        <a:lnTo>
                                          <a:pt x="361" y="149"/>
                                        </a:lnTo>
                                        <a:lnTo>
                                          <a:pt x="361" y="154"/>
                                        </a:lnTo>
                                        <a:lnTo>
                                          <a:pt x="385" y="154"/>
                                        </a:lnTo>
                                        <a:lnTo>
                                          <a:pt x="380" y="149"/>
                                        </a:lnTo>
                                        <a:lnTo>
                                          <a:pt x="385" y="154"/>
                                        </a:lnTo>
                                        <a:lnTo>
                                          <a:pt x="385" y="159"/>
                                        </a:lnTo>
                                        <a:lnTo>
                                          <a:pt x="452" y="159"/>
                                        </a:lnTo>
                                        <a:lnTo>
                                          <a:pt x="452" y="154"/>
                                        </a:lnTo>
                                        <a:lnTo>
                                          <a:pt x="457" y="149"/>
                                        </a:lnTo>
                                        <a:lnTo>
                                          <a:pt x="452" y="154"/>
                                        </a:lnTo>
                                        <a:lnTo>
                                          <a:pt x="490" y="154"/>
                                        </a:lnTo>
                                        <a:lnTo>
                                          <a:pt x="490" y="149"/>
                                        </a:lnTo>
                                        <a:lnTo>
                                          <a:pt x="495" y="144"/>
                                        </a:lnTo>
                                        <a:lnTo>
                                          <a:pt x="490" y="149"/>
                                        </a:lnTo>
                                        <a:lnTo>
                                          <a:pt x="534" y="149"/>
                                        </a:lnTo>
                                        <a:lnTo>
                                          <a:pt x="534" y="144"/>
                                        </a:lnTo>
                                        <a:lnTo>
                                          <a:pt x="538" y="139"/>
                                        </a:lnTo>
                                        <a:lnTo>
                                          <a:pt x="534" y="144"/>
                                        </a:lnTo>
                                        <a:lnTo>
                                          <a:pt x="558" y="144"/>
                                        </a:lnTo>
                                        <a:lnTo>
                                          <a:pt x="558" y="139"/>
                                        </a:lnTo>
                                        <a:lnTo>
                                          <a:pt x="562" y="135"/>
                                        </a:lnTo>
                                        <a:lnTo>
                                          <a:pt x="558" y="139"/>
                                        </a:lnTo>
                                        <a:lnTo>
                                          <a:pt x="577" y="139"/>
                                        </a:lnTo>
                                        <a:lnTo>
                                          <a:pt x="577" y="135"/>
                                        </a:lnTo>
                                        <a:lnTo>
                                          <a:pt x="582" y="135"/>
                                        </a:lnTo>
                                        <a:lnTo>
                                          <a:pt x="582" y="125"/>
                                        </a:lnTo>
                                        <a:lnTo>
                                          <a:pt x="572" y="135"/>
                                        </a:lnTo>
                                        <a:lnTo>
                                          <a:pt x="591" y="135"/>
                                        </a:lnTo>
                                        <a:lnTo>
                                          <a:pt x="591" y="130"/>
                                        </a:lnTo>
                                        <a:lnTo>
                                          <a:pt x="596" y="125"/>
                                        </a:lnTo>
                                        <a:lnTo>
                                          <a:pt x="591" y="130"/>
                                        </a:lnTo>
                                        <a:lnTo>
                                          <a:pt x="606" y="130"/>
                                        </a:lnTo>
                                        <a:lnTo>
                                          <a:pt x="606" y="125"/>
                                        </a:lnTo>
                                        <a:lnTo>
                                          <a:pt x="610" y="120"/>
                                        </a:lnTo>
                                        <a:lnTo>
                                          <a:pt x="606" y="125"/>
                                        </a:lnTo>
                                        <a:lnTo>
                                          <a:pt x="620" y="125"/>
                                        </a:lnTo>
                                        <a:lnTo>
                                          <a:pt x="620" y="120"/>
                                        </a:lnTo>
                                        <a:lnTo>
                                          <a:pt x="625" y="120"/>
                                        </a:lnTo>
                                        <a:lnTo>
                                          <a:pt x="625" y="111"/>
                                        </a:lnTo>
                                        <a:lnTo>
                                          <a:pt x="615" y="120"/>
                                        </a:lnTo>
                                        <a:lnTo>
                                          <a:pt x="634" y="120"/>
                                        </a:lnTo>
                                        <a:lnTo>
                                          <a:pt x="634" y="115"/>
                                        </a:lnTo>
                                        <a:lnTo>
                                          <a:pt x="639" y="115"/>
                                        </a:lnTo>
                                        <a:lnTo>
                                          <a:pt x="639" y="106"/>
                                        </a:lnTo>
                                        <a:lnTo>
                                          <a:pt x="630" y="115"/>
                                        </a:lnTo>
                                        <a:lnTo>
                                          <a:pt x="644" y="115"/>
                                        </a:lnTo>
                                        <a:lnTo>
                                          <a:pt x="644" y="111"/>
                                        </a:lnTo>
                                        <a:lnTo>
                                          <a:pt x="649" y="106"/>
                                        </a:lnTo>
                                        <a:lnTo>
                                          <a:pt x="644" y="111"/>
                                        </a:lnTo>
                                        <a:lnTo>
                                          <a:pt x="654" y="111"/>
                                        </a:lnTo>
                                        <a:lnTo>
                                          <a:pt x="654" y="106"/>
                                        </a:lnTo>
                                        <a:lnTo>
                                          <a:pt x="658" y="101"/>
                                        </a:lnTo>
                                        <a:lnTo>
                                          <a:pt x="654" y="106"/>
                                        </a:lnTo>
                                        <a:lnTo>
                                          <a:pt x="663" y="106"/>
                                        </a:lnTo>
                                        <a:lnTo>
                                          <a:pt x="663" y="101"/>
                                        </a:lnTo>
                                        <a:lnTo>
                                          <a:pt x="668" y="96"/>
                                        </a:lnTo>
                                        <a:lnTo>
                                          <a:pt x="663" y="101"/>
                                        </a:lnTo>
                                        <a:lnTo>
                                          <a:pt x="678" y="101"/>
                                        </a:lnTo>
                                        <a:lnTo>
                                          <a:pt x="678" y="96"/>
                                        </a:lnTo>
                                        <a:lnTo>
                                          <a:pt x="683" y="96"/>
                                        </a:lnTo>
                                        <a:lnTo>
                                          <a:pt x="683" y="87"/>
                                        </a:lnTo>
                                        <a:lnTo>
                                          <a:pt x="673" y="96"/>
                                        </a:lnTo>
                                        <a:lnTo>
                                          <a:pt x="687" y="96"/>
                                        </a:lnTo>
                                        <a:lnTo>
                                          <a:pt x="687" y="91"/>
                                        </a:lnTo>
                                        <a:lnTo>
                                          <a:pt x="692" y="87"/>
                                        </a:lnTo>
                                        <a:lnTo>
                                          <a:pt x="678" y="82"/>
                                        </a:lnTo>
                                        <a:lnTo>
                                          <a:pt x="678" y="817"/>
                                        </a:lnTo>
                                        <a:lnTo>
                                          <a:pt x="697" y="817"/>
                                        </a:lnTo>
                                        <a:lnTo>
                                          <a:pt x="697" y="82"/>
                                        </a:lnTo>
                                        <a:lnTo>
                                          <a:pt x="697" y="77"/>
                                        </a:lnTo>
                                        <a:lnTo>
                                          <a:pt x="692" y="77"/>
                                        </a:lnTo>
                                        <a:lnTo>
                                          <a:pt x="692" y="72"/>
                                        </a:lnTo>
                                        <a:lnTo>
                                          <a:pt x="687" y="72"/>
                                        </a:lnTo>
                                        <a:lnTo>
                                          <a:pt x="683" y="72"/>
                                        </a:lnTo>
                                        <a:lnTo>
                                          <a:pt x="683" y="77"/>
                                        </a:lnTo>
                                        <a:lnTo>
                                          <a:pt x="678" y="82"/>
                                        </a:lnTo>
                                        <a:lnTo>
                                          <a:pt x="683" y="77"/>
                                        </a:lnTo>
                                        <a:lnTo>
                                          <a:pt x="673" y="77"/>
                                        </a:lnTo>
                                        <a:lnTo>
                                          <a:pt x="668" y="77"/>
                                        </a:lnTo>
                                        <a:lnTo>
                                          <a:pt x="668" y="82"/>
                                        </a:lnTo>
                                        <a:lnTo>
                                          <a:pt x="663" y="82"/>
                                        </a:lnTo>
                                        <a:lnTo>
                                          <a:pt x="663" y="87"/>
                                        </a:lnTo>
                                        <a:lnTo>
                                          <a:pt x="663" y="91"/>
                                        </a:lnTo>
                                        <a:lnTo>
                                          <a:pt x="673" y="82"/>
                                        </a:lnTo>
                                        <a:lnTo>
                                          <a:pt x="663" y="82"/>
                                        </a:lnTo>
                                        <a:lnTo>
                                          <a:pt x="658" y="82"/>
                                        </a:lnTo>
                                        <a:lnTo>
                                          <a:pt x="658" y="87"/>
                                        </a:lnTo>
                                        <a:lnTo>
                                          <a:pt x="654" y="91"/>
                                        </a:lnTo>
                                        <a:lnTo>
                                          <a:pt x="658" y="87"/>
                                        </a:lnTo>
                                        <a:lnTo>
                                          <a:pt x="654" y="87"/>
                                        </a:lnTo>
                                        <a:lnTo>
                                          <a:pt x="649" y="87"/>
                                        </a:lnTo>
                                        <a:lnTo>
                                          <a:pt x="649" y="91"/>
                                        </a:lnTo>
                                        <a:lnTo>
                                          <a:pt x="644" y="96"/>
                                        </a:lnTo>
                                        <a:lnTo>
                                          <a:pt x="649" y="91"/>
                                        </a:lnTo>
                                        <a:lnTo>
                                          <a:pt x="644" y="91"/>
                                        </a:lnTo>
                                        <a:lnTo>
                                          <a:pt x="639" y="91"/>
                                        </a:lnTo>
                                        <a:lnTo>
                                          <a:pt x="639" y="96"/>
                                        </a:lnTo>
                                        <a:lnTo>
                                          <a:pt x="634" y="101"/>
                                        </a:lnTo>
                                        <a:lnTo>
                                          <a:pt x="639" y="96"/>
                                        </a:lnTo>
                                        <a:lnTo>
                                          <a:pt x="630" y="96"/>
                                        </a:lnTo>
                                        <a:lnTo>
                                          <a:pt x="625" y="96"/>
                                        </a:lnTo>
                                        <a:lnTo>
                                          <a:pt x="625" y="101"/>
                                        </a:lnTo>
                                        <a:lnTo>
                                          <a:pt x="620" y="101"/>
                                        </a:lnTo>
                                        <a:lnTo>
                                          <a:pt x="620" y="106"/>
                                        </a:lnTo>
                                        <a:lnTo>
                                          <a:pt x="620" y="111"/>
                                        </a:lnTo>
                                        <a:lnTo>
                                          <a:pt x="630" y="101"/>
                                        </a:lnTo>
                                        <a:lnTo>
                                          <a:pt x="615" y="101"/>
                                        </a:lnTo>
                                        <a:lnTo>
                                          <a:pt x="610" y="101"/>
                                        </a:lnTo>
                                        <a:lnTo>
                                          <a:pt x="610" y="106"/>
                                        </a:lnTo>
                                        <a:lnTo>
                                          <a:pt x="606" y="106"/>
                                        </a:lnTo>
                                        <a:lnTo>
                                          <a:pt x="606" y="111"/>
                                        </a:lnTo>
                                        <a:lnTo>
                                          <a:pt x="606" y="115"/>
                                        </a:lnTo>
                                        <a:lnTo>
                                          <a:pt x="615" y="106"/>
                                        </a:lnTo>
                                        <a:lnTo>
                                          <a:pt x="606" y="106"/>
                                        </a:lnTo>
                                        <a:lnTo>
                                          <a:pt x="601" y="106"/>
                                        </a:lnTo>
                                        <a:lnTo>
                                          <a:pt x="601" y="111"/>
                                        </a:lnTo>
                                        <a:lnTo>
                                          <a:pt x="596" y="115"/>
                                        </a:lnTo>
                                        <a:lnTo>
                                          <a:pt x="601" y="111"/>
                                        </a:lnTo>
                                        <a:lnTo>
                                          <a:pt x="591" y="111"/>
                                        </a:lnTo>
                                        <a:lnTo>
                                          <a:pt x="586" y="111"/>
                                        </a:lnTo>
                                        <a:lnTo>
                                          <a:pt x="586" y="115"/>
                                        </a:lnTo>
                                        <a:lnTo>
                                          <a:pt x="582" y="120"/>
                                        </a:lnTo>
                                        <a:lnTo>
                                          <a:pt x="586" y="115"/>
                                        </a:lnTo>
                                        <a:lnTo>
                                          <a:pt x="572" y="115"/>
                                        </a:lnTo>
                                        <a:lnTo>
                                          <a:pt x="567" y="115"/>
                                        </a:lnTo>
                                        <a:lnTo>
                                          <a:pt x="567" y="120"/>
                                        </a:lnTo>
                                        <a:lnTo>
                                          <a:pt x="562" y="120"/>
                                        </a:lnTo>
                                        <a:lnTo>
                                          <a:pt x="562" y="125"/>
                                        </a:lnTo>
                                        <a:lnTo>
                                          <a:pt x="562" y="130"/>
                                        </a:lnTo>
                                        <a:lnTo>
                                          <a:pt x="572" y="120"/>
                                        </a:lnTo>
                                        <a:lnTo>
                                          <a:pt x="558" y="120"/>
                                        </a:lnTo>
                                        <a:lnTo>
                                          <a:pt x="553" y="120"/>
                                        </a:lnTo>
                                        <a:lnTo>
                                          <a:pt x="553" y="125"/>
                                        </a:lnTo>
                                        <a:lnTo>
                                          <a:pt x="548" y="130"/>
                                        </a:lnTo>
                                        <a:lnTo>
                                          <a:pt x="553" y="125"/>
                                        </a:lnTo>
                                        <a:lnTo>
                                          <a:pt x="534" y="125"/>
                                        </a:lnTo>
                                        <a:lnTo>
                                          <a:pt x="529" y="125"/>
                                        </a:lnTo>
                                        <a:lnTo>
                                          <a:pt x="529" y="130"/>
                                        </a:lnTo>
                                        <a:lnTo>
                                          <a:pt x="524" y="135"/>
                                        </a:lnTo>
                                        <a:lnTo>
                                          <a:pt x="529" y="130"/>
                                        </a:lnTo>
                                        <a:lnTo>
                                          <a:pt x="490" y="130"/>
                                        </a:lnTo>
                                        <a:lnTo>
                                          <a:pt x="486" y="130"/>
                                        </a:lnTo>
                                        <a:lnTo>
                                          <a:pt x="486" y="135"/>
                                        </a:lnTo>
                                        <a:lnTo>
                                          <a:pt x="481" y="139"/>
                                        </a:lnTo>
                                        <a:lnTo>
                                          <a:pt x="486" y="135"/>
                                        </a:lnTo>
                                        <a:lnTo>
                                          <a:pt x="452" y="135"/>
                                        </a:lnTo>
                                        <a:lnTo>
                                          <a:pt x="447" y="135"/>
                                        </a:lnTo>
                                        <a:lnTo>
                                          <a:pt x="447" y="139"/>
                                        </a:lnTo>
                                        <a:lnTo>
                                          <a:pt x="442" y="144"/>
                                        </a:lnTo>
                                        <a:lnTo>
                                          <a:pt x="447" y="139"/>
                                        </a:lnTo>
                                        <a:lnTo>
                                          <a:pt x="389" y="139"/>
                                        </a:lnTo>
                                        <a:lnTo>
                                          <a:pt x="394" y="144"/>
                                        </a:lnTo>
                                        <a:lnTo>
                                          <a:pt x="389" y="139"/>
                                        </a:lnTo>
                                        <a:lnTo>
                                          <a:pt x="389" y="135"/>
                                        </a:lnTo>
                                        <a:lnTo>
                                          <a:pt x="385" y="135"/>
                                        </a:lnTo>
                                        <a:lnTo>
                                          <a:pt x="365" y="135"/>
                                        </a:lnTo>
                                        <a:lnTo>
                                          <a:pt x="370" y="139"/>
                                        </a:lnTo>
                                        <a:lnTo>
                                          <a:pt x="365" y="135"/>
                                        </a:lnTo>
                                        <a:lnTo>
                                          <a:pt x="365" y="130"/>
                                        </a:lnTo>
                                        <a:lnTo>
                                          <a:pt x="361" y="130"/>
                                        </a:lnTo>
                                        <a:lnTo>
                                          <a:pt x="351" y="130"/>
                                        </a:lnTo>
                                        <a:lnTo>
                                          <a:pt x="356" y="135"/>
                                        </a:lnTo>
                                        <a:lnTo>
                                          <a:pt x="351" y="130"/>
                                        </a:lnTo>
                                        <a:lnTo>
                                          <a:pt x="351" y="125"/>
                                        </a:lnTo>
                                        <a:lnTo>
                                          <a:pt x="346" y="125"/>
                                        </a:lnTo>
                                        <a:lnTo>
                                          <a:pt x="341" y="125"/>
                                        </a:lnTo>
                                        <a:lnTo>
                                          <a:pt x="346" y="130"/>
                                        </a:lnTo>
                                        <a:lnTo>
                                          <a:pt x="341" y="125"/>
                                        </a:lnTo>
                                        <a:lnTo>
                                          <a:pt x="341" y="120"/>
                                        </a:lnTo>
                                        <a:lnTo>
                                          <a:pt x="337" y="120"/>
                                        </a:lnTo>
                                        <a:lnTo>
                                          <a:pt x="332" y="120"/>
                                        </a:lnTo>
                                        <a:lnTo>
                                          <a:pt x="341" y="130"/>
                                        </a:lnTo>
                                        <a:lnTo>
                                          <a:pt x="341" y="125"/>
                                        </a:lnTo>
                                        <a:lnTo>
                                          <a:pt x="341" y="120"/>
                                        </a:lnTo>
                                        <a:lnTo>
                                          <a:pt x="337" y="120"/>
                                        </a:lnTo>
                                        <a:lnTo>
                                          <a:pt x="337" y="115"/>
                                        </a:lnTo>
                                        <a:lnTo>
                                          <a:pt x="332" y="115"/>
                                        </a:lnTo>
                                        <a:lnTo>
                                          <a:pt x="327" y="115"/>
                                        </a:lnTo>
                                        <a:lnTo>
                                          <a:pt x="337" y="125"/>
                                        </a:lnTo>
                                        <a:lnTo>
                                          <a:pt x="337" y="120"/>
                                        </a:lnTo>
                                        <a:lnTo>
                                          <a:pt x="337" y="115"/>
                                        </a:lnTo>
                                        <a:lnTo>
                                          <a:pt x="332" y="115"/>
                                        </a:lnTo>
                                        <a:lnTo>
                                          <a:pt x="332" y="111"/>
                                        </a:lnTo>
                                        <a:lnTo>
                                          <a:pt x="327" y="111"/>
                                        </a:lnTo>
                                        <a:lnTo>
                                          <a:pt x="322" y="111"/>
                                        </a:lnTo>
                                        <a:lnTo>
                                          <a:pt x="332" y="120"/>
                                        </a:lnTo>
                                        <a:lnTo>
                                          <a:pt x="332" y="115"/>
                                        </a:lnTo>
                                        <a:lnTo>
                                          <a:pt x="332" y="111"/>
                                        </a:lnTo>
                                        <a:lnTo>
                                          <a:pt x="327" y="111"/>
                                        </a:lnTo>
                                        <a:lnTo>
                                          <a:pt x="327" y="106"/>
                                        </a:lnTo>
                                        <a:lnTo>
                                          <a:pt x="322" y="106"/>
                                        </a:lnTo>
                                        <a:lnTo>
                                          <a:pt x="317" y="106"/>
                                        </a:lnTo>
                                        <a:lnTo>
                                          <a:pt x="327" y="115"/>
                                        </a:lnTo>
                                        <a:lnTo>
                                          <a:pt x="327" y="111"/>
                                        </a:lnTo>
                                        <a:lnTo>
                                          <a:pt x="327" y="106"/>
                                        </a:lnTo>
                                        <a:lnTo>
                                          <a:pt x="322" y="106"/>
                                        </a:lnTo>
                                        <a:lnTo>
                                          <a:pt x="322" y="101"/>
                                        </a:lnTo>
                                        <a:lnTo>
                                          <a:pt x="317" y="101"/>
                                        </a:lnTo>
                                        <a:lnTo>
                                          <a:pt x="313" y="101"/>
                                        </a:lnTo>
                                        <a:lnTo>
                                          <a:pt x="322" y="111"/>
                                        </a:lnTo>
                                        <a:lnTo>
                                          <a:pt x="322" y="106"/>
                                        </a:lnTo>
                                        <a:lnTo>
                                          <a:pt x="322" y="101"/>
                                        </a:lnTo>
                                        <a:lnTo>
                                          <a:pt x="317" y="101"/>
                                        </a:lnTo>
                                        <a:lnTo>
                                          <a:pt x="303" y="87"/>
                                        </a:lnTo>
                                        <a:lnTo>
                                          <a:pt x="308" y="91"/>
                                        </a:lnTo>
                                        <a:lnTo>
                                          <a:pt x="308" y="87"/>
                                        </a:lnTo>
                                        <a:lnTo>
                                          <a:pt x="308" y="82"/>
                                        </a:lnTo>
                                        <a:lnTo>
                                          <a:pt x="303" y="82"/>
                                        </a:lnTo>
                                        <a:lnTo>
                                          <a:pt x="303" y="77"/>
                                        </a:lnTo>
                                        <a:lnTo>
                                          <a:pt x="298" y="77"/>
                                        </a:lnTo>
                                        <a:lnTo>
                                          <a:pt x="293" y="77"/>
                                        </a:lnTo>
                                        <a:lnTo>
                                          <a:pt x="303" y="87"/>
                                        </a:lnTo>
                                        <a:lnTo>
                                          <a:pt x="303" y="82"/>
                                        </a:lnTo>
                                        <a:lnTo>
                                          <a:pt x="303" y="77"/>
                                        </a:lnTo>
                                        <a:lnTo>
                                          <a:pt x="298" y="77"/>
                                        </a:lnTo>
                                        <a:lnTo>
                                          <a:pt x="293" y="72"/>
                                        </a:lnTo>
                                        <a:lnTo>
                                          <a:pt x="298" y="77"/>
                                        </a:lnTo>
                                        <a:lnTo>
                                          <a:pt x="298" y="72"/>
                                        </a:lnTo>
                                        <a:lnTo>
                                          <a:pt x="298" y="67"/>
                                        </a:lnTo>
                                        <a:lnTo>
                                          <a:pt x="293" y="67"/>
                                        </a:lnTo>
                                        <a:lnTo>
                                          <a:pt x="279" y="53"/>
                                        </a:lnTo>
                                        <a:lnTo>
                                          <a:pt x="284" y="58"/>
                                        </a:lnTo>
                                        <a:lnTo>
                                          <a:pt x="284" y="53"/>
                                        </a:lnTo>
                                        <a:lnTo>
                                          <a:pt x="284" y="48"/>
                                        </a:lnTo>
                                        <a:lnTo>
                                          <a:pt x="279" y="48"/>
                                        </a:lnTo>
                                        <a:lnTo>
                                          <a:pt x="279" y="43"/>
                                        </a:lnTo>
                                        <a:lnTo>
                                          <a:pt x="274" y="43"/>
                                        </a:lnTo>
                                        <a:lnTo>
                                          <a:pt x="269" y="43"/>
                                        </a:lnTo>
                                        <a:lnTo>
                                          <a:pt x="279" y="53"/>
                                        </a:lnTo>
                                        <a:lnTo>
                                          <a:pt x="279" y="48"/>
                                        </a:lnTo>
                                        <a:lnTo>
                                          <a:pt x="279" y="43"/>
                                        </a:lnTo>
                                        <a:lnTo>
                                          <a:pt x="274" y="43"/>
                                        </a:lnTo>
                                        <a:lnTo>
                                          <a:pt x="274" y="38"/>
                                        </a:lnTo>
                                        <a:lnTo>
                                          <a:pt x="269" y="38"/>
                                        </a:lnTo>
                                        <a:lnTo>
                                          <a:pt x="264" y="38"/>
                                        </a:lnTo>
                                        <a:lnTo>
                                          <a:pt x="274" y="48"/>
                                        </a:lnTo>
                                        <a:lnTo>
                                          <a:pt x="274" y="43"/>
                                        </a:lnTo>
                                        <a:lnTo>
                                          <a:pt x="274" y="38"/>
                                        </a:lnTo>
                                        <a:lnTo>
                                          <a:pt x="269" y="38"/>
                                        </a:lnTo>
                                        <a:lnTo>
                                          <a:pt x="269" y="34"/>
                                        </a:lnTo>
                                        <a:lnTo>
                                          <a:pt x="264" y="34"/>
                                        </a:lnTo>
                                        <a:lnTo>
                                          <a:pt x="260" y="34"/>
                                        </a:lnTo>
                                        <a:lnTo>
                                          <a:pt x="269" y="43"/>
                                        </a:lnTo>
                                        <a:lnTo>
                                          <a:pt x="269" y="38"/>
                                        </a:lnTo>
                                        <a:lnTo>
                                          <a:pt x="269" y="34"/>
                                        </a:lnTo>
                                        <a:lnTo>
                                          <a:pt x="264" y="34"/>
                                        </a:lnTo>
                                        <a:lnTo>
                                          <a:pt x="264" y="29"/>
                                        </a:lnTo>
                                        <a:lnTo>
                                          <a:pt x="260" y="29"/>
                                        </a:lnTo>
                                        <a:lnTo>
                                          <a:pt x="255" y="29"/>
                                        </a:lnTo>
                                        <a:lnTo>
                                          <a:pt x="264" y="38"/>
                                        </a:lnTo>
                                        <a:lnTo>
                                          <a:pt x="264" y="34"/>
                                        </a:lnTo>
                                        <a:lnTo>
                                          <a:pt x="264" y="29"/>
                                        </a:lnTo>
                                        <a:lnTo>
                                          <a:pt x="260" y="29"/>
                                        </a:lnTo>
                                        <a:lnTo>
                                          <a:pt x="260" y="24"/>
                                        </a:lnTo>
                                        <a:lnTo>
                                          <a:pt x="255" y="24"/>
                                        </a:lnTo>
                                        <a:lnTo>
                                          <a:pt x="250" y="24"/>
                                        </a:lnTo>
                                        <a:lnTo>
                                          <a:pt x="260" y="34"/>
                                        </a:lnTo>
                                        <a:lnTo>
                                          <a:pt x="260" y="29"/>
                                        </a:lnTo>
                                        <a:lnTo>
                                          <a:pt x="260" y="24"/>
                                        </a:lnTo>
                                        <a:lnTo>
                                          <a:pt x="255" y="24"/>
                                        </a:lnTo>
                                        <a:lnTo>
                                          <a:pt x="255" y="19"/>
                                        </a:lnTo>
                                        <a:lnTo>
                                          <a:pt x="250" y="19"/>
                                        </a:lnTo>
                                        <a:lnTo>
                                          <a:pt x="245" y="19"/>
                                        </a:lnTo>
                                        <a:lnTo>
                                          <a:pt x="250" y="24"/>
                                        </a:lnTo>
                                        <a:lnTo>
                                          <a:pt x="245" y="19"/>
                                        </a:lnTo>
                                        <a:lnTo>
                                          <a:pt x="245" y="14"/>
                                        </a:lnTo>
                                        <a:lnTo>
                                          <a:pt x="240" y="14"/>
                                        </a:lnTo>
                                        <a:lnTo>
                                          <a:pt x="236" y="14"/>
                                        </a:lnTo>
                                        <a:lnTo>
                                          <a:pt x="240" y="19"/>
                                        </a:lnTo>
                                        <a:lnTo>
                                          <a:pt x="236" y="14"/>
                                        </a:lnTo>
                                        <a:lnTo>
                                          <a:pt x="236" y="10"/>
                                        </a:lnTo>
                                        <a:lnTo>
                                          <a:pt x="231" y="10"/>
                                        </a:lnTo>
                                        <a:lnTo>
                                          <a:pt x="221" y="10"/>
                                        </a:lnTo>
                                        <a:lnTo>
                                          <a:pt x="226" y="14"/>
                                        </a:lnTo>
                                        <a:lnTo>
                                          <a:pt x="221" y="10"/>
                                        </a:lnTo>
                                        <a:lnTo>
                                          <a:pt x="221" y="5"/>
                                        </a:lnTo>
                                        <a:lnTo>
                                          <a:pt x="216" y="5"/>
                                        </a:lnTo>
                                        <a:lnTo>
                                          <a:pt x="192" y="5"/>
                                        </a:lnTo>
                                        <a:lnTo>
                                          <a:pt x="197" y="10"/>
                                        </a:lnTo>
                                        <a:lnTo>
                                          <a:pt x="192" y="5"/>
                                        </a:lnTo>
                                        <a:lnTo>
                                          <a:pt x="192" y="0"/>
                                        </a:lnTo>
                                        <a:lnTo>
                                          <a:pt x="188" y="0"/>
                                        </a:lnTo>
                                        <a:lnTo>
                                          <a:pt x="125" y="0"/>
                                        </a:lnTo>
                                        <a:lnTo>
                                          <a:pt x="120" y="0"/>
                                        </a:lnTo>
                                        <a:lnTo>
                                          <a:pt x="120" y="5"/>
                                        </a:lnTo>
                                        <a:lnTo>
                                          <a:pt x="116" y="10"/>
                                        </a:lnTo>
                                        <a:lnTo>
                                          <a:pt x="120" y="5"/>
                                        </a:lnTo>
                                        <a:lnTo>
                                          <a:pt x="82" y="5"/>
                                        </a:lnTo>
                                        <a:lnTo>
                                          <a:pt x="77" y="5"/>
                                        </a:lnTo>
                                        <a:lnTo>
                                          <a:pt x="77" y="10"/>
                                        </a:lnTo>
                                        <a:lnTo>
                                          <a:pt x="72" y="10"/>
                                        </a:lnTo>
                                        <a:lnTo>
                                          <a:pt x="72" y="14"/>
                                        </a:lnTo>
                                        <a:lnTo>
                                          <a:pt x="72" y="19"/>
                                        </a:lnTo>
                                        <a:lnTo>
                                          <a:pt x="82" y="10"/>
                                        </a:lnTo>
                                        <a:lnTo>
                                          <a:pt x="63" y="10"/>
                                        </a:lnTo>
                                        <a:lnTo>
                                          <a:pt x="58" y="10"/>
                                        </a:lnTo>
                                        <a:lnTo>
                                          <a:pt x="58" y="14"/>
                                        </a:lnTo>
                                        <a:lnTo>
                                          <a:pt x="53" y="14"/>
                                        </a:lnTo>
                                        <a:lnTo>
                                          <a:pt x="53" y="19"/>
                                        </a:lnTo>
                                        <a:lnTo>
                                          <a:pt x="53" y="24"/>
                                        </a:lnTo>
                                        <a:lnTo>
                                          <a:pt x="63" y="14"/>
                                        </a:lnTo>
                                        <a:lnTo>
                                          <a:pt x="53" y="14"/>
                                        </a:lnTo>
                                        <a:lnTo>
                                          <a:pt x="48" y="14"/>
                                        </a:lnTo>
                                        <a:lnTo>
                                          <a:pt x="48" y="19"/>
                                        </a:lnTo>
                                        <a:lnTo>
                                          <a:pt x="43" y="19"/>
                                        </a:lnTo>
                                        <a:lnTo>
                                          <a:pt x="43" y="24"/>
                                        </a:lnTo>
                                        <a:lnTo>
                                          <a:pt x="43" y="29"/>
                                        </a:lnTo>
                                        <a:lnTo>
                                          <a:pt x="53" y="19"/>
                                        </a:lnTo>
                                        <a:lnTo>
                                          <a:pt x="43" y="19"/>
                                        </a:lnTo>
                                        <a:lnTo>
                                          <a:pt x="39" y="19"/>
                                        </a:lnTo>
                                        <a:lnTo>
                                          <a:pt x="39" y="24"/>
                                        </a:lnTo>
                                        <a:lnTo>
                                          <a:pt x="34" y="29"/>
                                        </a:lnTo>
                                        <a:lnTo>
                                          <a:pt x="39" y="24"/>
                                        </a:lnTo>
                                        <a:lnTo>
                                          <a:pt x="34" y="24"/>
                                        </a:lnTo>
                                        <a:lnTo>
                                          <a:pt x="29" y="24"/>
                                        </a:lnTo>
                                        <a:lnTo>
                                          <a:pt x="29" y="29"/>
                                        </a:lnTo>
                                        <a:lnTo>
                                          <a:pt x="24" y="29"/>
                                        </a:lnTo>
                                        <a:lnTo>
                                          <a:pt x="24" y="34"/>
                                        </a:lnTo>
                                        <a:lnTo>
                                          <a:pt x="24" y="38"/>
                                        </a:lnTo>
                                        <a:lnTo>
                                          <a:pt x="34" y="29"/>
                                        </a:lnTo>
                                        <a:lnTo>
                                          <a:pt x="29" y="29"/>
                                        </a:lnTo>
                                        <a:lnTo>
                                          <a:pt x="24" y="29"/>
                                        </a:lnTo>
                                        <a:lnTo>
                                          <a:pt x="24" y="34"/>
                                        </a:lnTo>
                                        <a:lnTo>
                                          <a:pt x="10" y="48"/>
                                        </a:lnTo>
                                        <a:lnTo>
                                          <a:pt x="5" y="48"/>
                                        </a:lnTo>
                                        <a:lnTo>
                                          <a:pt x="5" y="53"/>
                                        </a:lnTo>
                                        <a:lnTo>
                                          <a:pt x="5" y="58"/>
                                        </a:lnTo>
                                        <a:lnTo>
                                          <a:pt x="10" y="53"/>
                                        </a:lnTo>
                                        <a:lnTo>
                                          <a:pt x="5" y="58"/>
                                        </a:lnTo>
                                        <a:lnTo>
                                          <a:pt x="0" y="58"/>
                                        </a:lnTo>
                                        <a:lnTo>
                                          <a:pt x="0" y="63"/>
                                        </a:lnTo>
                                        <a:lnTo>
                                          <a:pt x="0" y="817"/>
                                        </a:lnTo>
                                        <a:lnTo>
                                          <a:pt x="0" y="822"/>
                                        </a:lnTo>
                                        <a:lnTo>
                                          <a:pt x="5" y="822"/>
                                        </a:lnTo>
                                        <a:lnTo>
                                          <a:pt x="5" y="827"/>
                                        </a:lnTo>
                                        <a:lnTo>
                                          <a:pt x="346" y="1053"/>
                                        </a:lnTo>
                                        <a:lnTo>
                                          <a:pt x="351" y="1053"/>
                                        </a:lnTo>
                                        <a:lnTo>
                                          <a:pt x="356" y="1053"/>
                                        </a:lnTo>
                                        <a:lnTo>
                                          <a:pt x="692" y="827"/>
                                        </a:lnTo>
                                        <a:lnTo>
                                          <a:pt x="692" y="822"/>
                                        </a:lnTo>
                                        <a:lnTo>
                                          <a:pt x="697" y="822"/>
                                        </a:lnTo>
                                        <a:lnTo>
                                          <a:pt x="697" y="817"/>
                                        </a:lnTo>
                                        <a:lnTo>
                                          <a:pt x="678" y="8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4" name="Freeform 1213"/>
                                <wps:cNvSpPr>
                                  <a:spLocks/>
                                </wps:cNvSpPr>
                                <wps:spPr bwMode="auto">
                                  <a:xfrm>
                                    <a:off x="2018" y="77"/>
                                    <a:ext cx="289" cy="577"/>
                                  </a:xfrm>
                                  <a:custGeom>
                                    <a:avLst/>
                                    <a:gdLst>
                                      <a:gd name="T0" fmla="*/ 192 w 289"/>
                                      <a:gd name="T1" fmla="*/ 0 h 577"/>
                                      <a:gd name="T2" fmla="*/ 192 w 289"/>
                                      <a:gd name="T3" fmla="*/ 288 h 577"/>
                                      <a:gd name="T4" fmla="*/ 289 w 289"/>
                                      <a:gd name="T5" fmla="*/ 288 h 577"/>
                                      <a:gd name="T6" fmla="*/ 144 w 289"/>
                                      <a:gd name="T7" fmla="*/ 577 h 577"/>
                                      <a:gd name="T8" fmla="*/ 0 w 289"/>
                                      <a:gd name="T9" fmla="*/ 288 h 577"/>
                                      <a:gd name="T10" fmla="*/ 96 w 289"/>
                                      <a:gd name="T11" fmla="*/ 288 h 577"/>
                                      <a:gd name="T12" fmla="*/ 96 w 289"/>
                                      <a:gd name="T13" fmla="*/ 0 h 577"/>
                                      <a:gd name="T14" fmla="*/ 192 w 289"/>
                                      <a:gd name="T15" fmla="*/ 0 h 57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9" h="577">
                                        <a:moveTo>
                                          <a:pt x="192" y="0"/>
                                        </a:moveTo>
                                        <a:lnTo>
                                          <a:pt x="192" y="288"/>
                                        </a:lnTo>
                                        <a:lnTo>
                                          <a:pt x="289" y="288"/>
                                        </a:lnTo>
                                        <a:lnTo>
                                          <a:pt x="144" y="577"/>
                                        </a:lnTo>
                                        <a:lnTo>
                                          <a:pt x="0" y="288"/>
                                        </a:lnTo>
                                        <a:lnTo>
                                          <a:pt x="96" y="288"/>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5" name="Freeform 1214"/>
                                <wps:cNvSpPr>
                                  <a:spLocks/>
                                </wps:cNvSpPr>
                                <wps:spPr bwMode="auto">
                                  <a:xfrm>
                                    <a:off x="2013" y="72"/>
                                    <a:ext cx="298" cy="587"/>
                                  </a:xfrm>
                                  <a:custGeom>
                                    <a:avLst/>
                                    <a:gdLst>
                                      <a:gd name="T0" fmla="*/ 197 w 298"/>
                                      <a:gd name="T1" fmla="*/ 10 h 587"/>
                                      <a:gd name="T2" fmla="*/ 193 w 298"/>
                                      <a:gd name="T3" fmla="*/ 5 h 587"/>
                                      <a:gd name="T4" fmla="*/ 193 w 298"/>
                                      <a:gd name="T5" fmla="*/ 298 h 587"/>
                                      <a:gd name="T6" fmla="*/ 294 w 298"/>
                                      <a:gd name="T7" fmla="*/ 298 h 587"/>
                                      <a:gd name="T8" fmla="*/ 289 w 298"/>
                                      <a:gd name="T9" fmla="*/ 293 h 587"/>
                                      <a:gd name="T10" fmla="*/ 145 w 298"/>
                                      <a:gd name="T11" fmla="*/ 582 h 587"/>
                                      <a:gd name="T12" fmla="*/ 154 w 298"/>
                                      <a:gd name="T13" fmla="*/ 582 h 587"/>
                                      <a:gd name="T14" fmla="*/ 10 w 298"/>
                                      <a:gd name="T15" fmla="*/ 293 h 587"/>
                                      <a:gd name="T16" fmla="*/ 5 w 298"/>
                                      <a:gd name="T17" fmla="*/ 298 h 587"/>
                                      <a:gd name="T18" fmla="*/ 106 w 298"/>
                                      <a:gd name="T19" fmla="*/ 298 h 587"/>
                                      <a:gd name="T20" fmla="*/ 106 w 298"/>
                                      <a:gd name="T21" fmla="*/ 5 h 587"/>
                                      <a:gd name="T22" fmla="*/ 101 w 298"/>
                                      <a:gd name="T23" fmla="*/ 10 h 587"/>
                                      <a:gd name="T24" fmla="*/ 197 w 298"/>
                                      <a:gd name="T25" fmla="*/ 10 h 587"/>
                                      <a:gd name="T26" fmla="*/ 197 w 298"/>
                                      <a:gd name="T27" fmla="*/ 0 h 587"/>
                                      <a:gd name="T28" fmla="*/ 101 w 298"/>
                                      <a:gd name="T29" fmla="*/ 0 h 587"/>
                                      <a:gd name="T30" fmla="*/ 96 w 298"/>
                                      <a:gd name="T31" fmla="*/ 0 h 587"/>
                                      <a:gd name="T32" fmla="*/ 96 w 298"/>
                                      <a:gd name="T33" fmla="*/ 5 h 587"/>
                                      <a:gd name="T34" fmla="*/ 96 w 298"/>
                                      <a:gd name="T35" fmla="*/ 293 h 587"/>
                                      <a:gd name="T36" fmla="*/ 101 w 298"/>
                                      <a:gd name="T37" fmla="*/ 289 h 587"/>
                                      <a:gd name="T38" fmla="*/ 5 w 298"/>
                                      <a:gd name="T39" fmla="*/ 289 h 587"/>
                                      <a:gd name="T40" fmla="*/ 0 w 298"/>
                                      <a:gd name="T41" fmla="*/ 289 h 587"/>
                                      <a:gd name="T42" fmla="*/ 0 w 298"/>
                                      <a:gd name="T43" fmla="*/ 293 h 587"/>
                                      <a:gd name="T44" fmla="*/ 145 w 298"/>
                                      <a:gd name="T45" fmla="*/ 582 h 587"/>
                                      <a:gd name="T46" fmla="*/ 145 w 298"/>
                                      <a:gd name="T47" fmla="*/ 587 h 587"/>
                                      <a:gd name="T48" fmla="*/ 149 w 298"/>
                                      <a:gd name="T49" fmla="*/ 587 h 587"/>
                                      <a:gd name="T50" fmla="*/ 154 w 298"/>
                                      <a:gd name="T51" fmla="*/ 587 h 587"/>
                                      <a:gd name="T52" fmla="*/ 154 w 298"/>
                                      <a:gd name="T53" fmla="*/ 582 h 587"/>
                                      <a:gd name="T54" fmla="*/ 298 w 298"/>
                                      <a:gd name="T55" fmla="*/ 293 h 587"/>
                                      <a:gd name="T56" fmla="*/ 298 w 298"/>
                                      <a:gd name="T57" fmla="*/ 289 h 587"/>
                                      <a:gd name="T58" fmla="*/ 294 w 298"/>
                                      <a:gd name="T59" fmla="*/ 289 h 587"/>
                                      <a:gd name="T60" fmla="*/ 197 w 298"/>
                                      <a:gd name="T61" fmla="*/ 289 h 587"/>
                                      <a:gd name="T62" fmla="*/ 202 w 298"/>
                                      <a:gd name="T63" fmla="*/ 293 h 587"/>
                                      <a:gd name="T64" fmla="*/ 202 w 298"/>
                                      <a:gd name="T65" fmla="*/ 5 h 587"/>
                                      <a:gd name="T66" fmla="*/ 202 w 298"/>
                                      <a:gd name="T67" fmla="*/ 0 h 587"/>
                                      <a:gd name="T68" fmla="*/ 197 w 298"/>
                                      <a:gd name="T69" fmla="*/ 0 h 587"/>
                                      <a:gd name="T70" fmla="*/ 197 w 298"/>
                                      <a:gd name="T71" fmla="*/ 10 h 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587">
                                        <a:moveTo>
                                          <a:pt x="197" y="10"/>
                                        </a:moveTo>
                                        <a:lnTo>
                                          <a:pt x="193" y="5"/>
                                        </a:lnTo>
                                        <a:lnTo>
                                          <a:pt x="193" y="298"/>
                                        </a:lnTo>
                                        <a:lnTo>
                                          <a:pt x="294" y="298"/>
                                        </a:lnTo>
                                        <a:lnTo>
                                          <a:pt x="289" y="293"/>
                                        </a:lnTo>
                                        <a:lnTo>
                                          <a:pt x="145" y="582"/>
                                        </a:lnTo>
                                        <a:lnTo>
                                          <a:pt x="154" y="582"/>
                                        </a:lnTo>
                                        <a:lnTo>
                                          <a:pt x="10" y="293"/>
                                        </a:lnTo>
                                        <a:lnTo>
                                          <a:pt x="5" y="298"/>
                                        </a:lnTo>
                                        <a:lnTo>
                                          <a:pt x="106" y="298"/>
                                        </a:lnTo>
                                        <a:lnTo>
                                          <a:pt x="106" y="5"/>
                                        </a:lnTo>
                                        <a:lnTo>
                                          <a:pt x="101" y="10"/>
                                        </a:lnTo>
                                        <a:lnTo>
                                          <a:pt x="197" y="10"/>
                                        </a:lnTo>
                                        <a:lnTo>
                                          <a:pt x="197" y="0"/>
                                        </a:lnTo>
                                        <a:lnTo>
                                          <a:pt x="101" y="0"/>
                                        </a:lnTo>
                                        <a:lnTo>
                                          <a:pt x="96" y="0"/>
                                        </a:lnTo>
                                        <a:lnTo>
                                          <a:pt x="96" y="5"/>
                                        </a:lnTo>
                                        <a:lnTo>
                                          <a:pt x="96" y="293"/>
                                        </a:lnTo>
                                        <a:lnTo>
                                          <a:pt x="101" y="289"/>
                                        </a:lnTo>
                                        <a:lnTo>
                                          <a:pt x="5" y="289"/>
                                        </a:lnTo>
                                        <a:lnTo>
                                          <a:pt x="0" y="289"/>
                                        </a:lnTo>
                                        <a:lnTo>
                                          <a:pt x="0" y="293"/>
                                        </a:lnTo>
                                        <a:lnTo>
                                          <a:pt x="145" y="582"/>
                                        </a:lnTo>
                                        <a:lnTo>
                                          <a:pt x="145" y="587"/>
                                        </a:lnTo>
                                        <a:lnTo>
                                          <a:pt x="149" y="587"/>
                                        </a:lnTo>
                                        <a:lnTo>
                                          <a:pt x="154" y="587"/>
                                        </a:lnTo>
                                        <a:lnTo>
                                          <a:pt x="154" y="582"/>
                                        </a:lnTo>
                                        <a:lnTo>
                                          <a:pt x="298" y="293"/>
                                        </a:lnTo>
                                        <a:lnTo>
                                          <a:pt x="298" y="289"/>
                                        </a:lnTo>
                                        <a:lnTo>
                                          <a:pt x="294" y="289"/>
                                        </a:lnTo>
                                        <a:lnTo>
                                          <a:pt x="197" y="289"/>
                                        </a:lnTo>
                                        <a:lnTo>
                                          <a:pt x="202" y="293"/>
                                        </a:lnTo>
                                        <a:lnTo>
                                          <a:pt x="202" y="5"/>
                                        </a:lnTo>
                                        <a:lnTo>
                                          <a:pt x="202" y="0"/>
                                        </a:lnTo>
                                        <a:lnTo>
                                          <a:pt x="197" y="0"/>
                                        </a:lnTo>
                                        <a:lnTo>
                                          <a:pt x="19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6" name="Rectangle 1215"/>
                                <wps:cNvSpPr>
                                  <a:spLocks noChangeArrowheads="1"/>
                                </wps:cNvSpPr>
                                <wps:spPr bwMode="auto">
                                  <a:xfrm>
                                    <a:off x="21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7" name="Rectangle 1216"/>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8" name="Rectangle 1217"/>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9" name="Rectangle 1218"/>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0" name="Rectangle 1219"/>
                                <wps:cNvSpPr>
                                  <a:spLocks noChangeArrowheads="1"/>
                                </wps:cNvSpPr>
                                <wps:spPr bwMode="auto">
                                  <a:xfrm>
                                    <a:off x="21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1" name="Rectangle 1220"/>
                                <wps:cNvSpPr>
                                  <a:spLocks noChangeArrowheads="1"/>
                                </wps:cNvSpPr>
                                <wps:spPr bwMode="auto">
                                  <a:xfrm>
                                    <a:off x="21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2" name="Rectangle 1221"/>
                                <wps:cNvSpPr>
                                  <a:spLocks noChangeArrowheads="1"/>
                                </wps:cNvSpPr>
                                <wps:spPr bwMode="auto">
                                  <a:xfrm>
                                    <a:off x="21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3" name="Rectangle 1222"/>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4" name="Rectangle 1223"/>
                                <wps:cNvSpPr>
                                  <a:spLocks noChangeArrowheads="1"/>
                                </wps:cNvSpPr>
                                <wps:spPr bwMode="auto">
                                  <a:xfrm>
                                    <a:off x="21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5" name="Rectangle 1224"/>
                                <wps:cNvSpPr>
                                  <a:spLocks noChangeArrowheads="1"/>
                                </wps:cNvSpPr>
                                <wps:spPr bwMode="auto">
                                  <a:xfrm>
                                    <a:off x="21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6" name="Rectangle 1225"/>
                                <wps:cNvSpPr>
                                  <a:spLocks noChangeArrowheads="1"/>
                                </wps:cNvSpPr>
                                <wps:spPr bwMode="auto">
                                  <a:xfrm>
                                    <a:off x="21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7" name="Rectangle 1226"/>
                                <wps:cNvSpPr>
                                  <a:spLocks noChangeArrowheads="1"/>
                                </wps:cNvSpPr>
                                <wps:spPr bwMode="auto">
                                  <a:xfrm>
                                    <a:off x="21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8" name="Rectangle 1227"/>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9" name="Rectangle 1228"/>
                                <wps:cNvSpPr>
                                  <a:spLocks noChangeArrowheads="1"/>
                                </wps:cNvSpPr>
                                <wps:spPr bwMode="auto">
                                  <a:xfrm>
                                    <a:off x="21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0" name="Rectangle 1229"/>
                                <wps:cNvSpPr>
                                  <a:spLocks noChangeArrowheads="1"/>
                                </wps:cNvSpPr>
                                <wps:spPr bwMode="auto">
                                  <a:xfrm>
                                    <a:off x="21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1" name="Rectangle 1230"/>
                                <wps:cNvSpPr>
                                  <a:spLocks noChangeArrowheads="1"/>
                                </wps:cNvSpPr>
                                <wps:spPr bwMode="auto">
                                  <a:xfrm>
                                    <a:off x="21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2" name="Rectangle 1231"/>
                                <wps:cNvSpPr>
                                  <a:spLocks noChangeArrowheads="1"/>
                                </wps:cNvSpPr>
                                <wps:spPr bwMode="auto">
                                  <a:xfrm>
                                    <a:off x="21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3" name="Rectangle 1232"/>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4" name="Rectangle 1233"/>
                                <wps:cNvSpPr>
                                  <a:spLocks noChangeArrowheads="1"/>
                                </wps:cNvSpPr>
                                <wps:spPr bwMode="auto">
                                  <a:xfrm>
                                    <a:off x="21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5" name="Rectangle 1234"/>
                                <wps:cNvSpPr>
                                  <a:spLocks noChangeArrowheads="1"/>
                                </wps:cNvSpPr>
                                <wps:spPr bwMode="auto">
                                  <a:xfrm>
                                    <a:off x="21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6" name="Rectangle 1235"/>
                                <wps:cNvSpPr>
                                  <a:spLocks noChangeArrowheads="1"/>
                                </wps:cNvSpPr>
                                <wps:spPr bwMode="auto">
                                  <a:xfrm>
                                    <a:off x="21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7" name="Rectangle 1236"/>
                                <wps:cNvSpPr>
                                  <a:spLocks noChangeArrowheads="1"/>
                                </wps:cNvSpPr>
                                <wps:spPr bwMode="auto">
                                  <a:xfrm>
                                    <a:off x="21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8" name="Rectangle 1237"/>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9" name="Rectangle 1238"/>
                                <wps:cNvSpPr>
                                  <a:spLocks noChangeArrowheads="1"/>
                                </wps:cNvSpPr>
                                <wps:spPr bwMode="auto">
                                  <a:xfrm>
                                    <a:off x="21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0" name="Rectangle 1239"/>
                                <wps:cNvSpPr>
                                  <a:spLocks noChangeArrowheads="1"/>
                                </wps:cNvSpPr>
                                <wps:spPr bwMode="auto">
                                  <a:xfrm>
                                    <a:off x="21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1" name="Rectangle 1240"/>
                                <wps:cNvSpPr>
                                  <a:spLocks noChangeArrowheads="1"/>
                                </wps:cNvSpPr>
                                <wps:spPr bwMode="auto">
                                  <a:xfrm>
                                    <a:off x="21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2" name="Rectangle 1241"/>
                                <wps:cNvSpPr>
                                  <a:spLocks noChangeArrowheads="1"/>
                                </wps:cNvSpPr>
                                <wps:spPr bwMode="auto">
                                  <a:xfrm>
                                    <a:off x="21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3" name="Rectangle 1242"/>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4" name="Rectangle 1243"/>
                                <wps:cNvSpPr>
                                  <a:spLocks noChangeArrowheads="1"/>
                                </wps:cNvSpPr>
                                <wps:spPr bwMode="auto">
                                  <a:xfrm>
                                    <a:off x="21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5" name="Rectangle 1244"/>
                                <wps:cNvSpPr>
                                  <a:spLocks noChangeArrowheads="1"/>
                                </wps:cNvSpPr>
                                <wps:spPr bwMode="auto">
                                  <a:xfrm>
                                    <a:off x="21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6" name="Rectangle 1245"/>
                                <wps:cNvSpPr>
                                  <a:spLocks noChangeArrowheads="1"/>
                                </wps:cNvSpPr>
                                <wps:spPr bwMode="auto">
                                  <a:xfrm>
                                    <a:off x="21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7" name="Rectangle 1246"/>
                                <wps:cNvSpPr>
                                  <a:spLocks noChangeArrowheads="1"/>
                                </wps:cNvSpPr>
                                <wps:spPr bwMode="auto">
                                  <a:xfrm>
                                    <a:off x="21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8" name="Rectangle 1247"/>
                                <wps:cNvSpPr>
                                  <a:spLocks noChangeArrowheads="1"/>
                                </wps:cNvSpPr>
                                <wps:spPr bwMode="auto">
                                  <a:xfrm>
                                    <a:off x="21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9" name="Rectangle 1248"/>
                                <wps:cNvSpPr>
                                  <a:spLocks noChangeArrowheads="1"/>
                                </wps:cNvSpPr>
                                <wps:spPr bwMode="auto">
                                  <a:xfrm>
                                    <a:off x="21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0" name="Rectangle 1249"/>
                                <wps:cNvSpPr>
                                  <a:spLocks noChangeArrowheads="1"/>
                                </wps:cNvSpPr>
                                <wps:spPr bwMode="auto">
                                  <a:xfrm>
                                    <a:off x="21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1" name="Rectangle 1250"/>
                                <wps:cNvSpPr>
                                  <a:spLocks noChangeArrowheads="1"/>
                                </wps:cNvSpPr>
                                <wps:spPr bwMode="auto">
                                  <a:xfrm>
                                    <a:off x="21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2" name="Rectangle 1251"/>
                                <wps:cNvSpPr>
                                  <a:spLocks noChangeArrowheads="1"/>
                                </wps:cNvSpPr>
                                <wps:spPr bwMode="auto">
                                  <a:xfrm>
                                    <a:off x="21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3" name="Rectangle 1252"/>
                                <wps:cNvSpPr>
                                  <a:spLocks noChangeArrowheads="1"/>
                                </wps:cNvSpPr>
                                <wps:spPr bwMode="auto">
                                  <a:xfrm>
                                    <a:off x="21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4" name="Rectangle 1253"/>
                                <wps:cNvSpPr>
                                  <a:spLocks noChangeArrowheads="1"/>
                                </wps:cNvSpPr>
                                <wps:spPr bwMode="auto">
                                  <a:xfrm>
                                    <a:off x="21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5" name="Rectangle 1254"/>
                                <wps:cNvSpPr>
                                  <a:spLocks noChangeArrowheads="1"/>
                                </wps:cNvSpPr>
                                <wps:spPr bwMode="auto">
                                  <a:xfrm>
                                    <a:off x="21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6" name="Rectangle 1255"/>
                                <wps:cNvSpPr>
                                  <a:spLocks noChangeArrowheads="1"/>
                                </wps:cNvSpPr>
                                <wps:spPr bwMode="auto">
                                  <a:xfrm>
                                    <a:off x="21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7" name="Rectangle 1256"/>
                                <wps:cNvSpPr>
                                  <a:spLocks noChangeArrowheads="1"/>
                                </wps:cNvSpPr>
                                <wps:spPr bwMode="auto">
                                  <a:xfrm>
                                    <a:off x="21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8" name="Rectangle 1257"/>
                                <wps:cNvSpPr>
                                  <a:spLocks noChangeArrowheads="1"/>
                                </wps:cNvSpPr>
                                <wps:spPr bwMode="auto">
                                  <a:xfrm>
                                    <a:off x="21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9" name="Rectangle 1258"/>
                                <wps:cNvSpPr>
                                  <a:spLocks noChangeArrowheads="1"/>
                                </wps:cNvSpPr>
                                <wps:spPr bwMode="auto">
                                  <a:xfrm>
                                    <a:off x="21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0" name="Rectangle 1259"/>
                                <wps:cNvSpPr>
                                  <a:spLocks noChangeArrowheads="1"/>
                                </wps:cNvSpPr>
                                <wps:spPr bwMode="auto">
                                  <a:xfrm>
                                    <a:off x="21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1" name="Rectangle 1260"/>
                                <wps:cNvSpPr>
                                  <a:spLocks noChangeArrowheads="1"/>
                                </wps:cNvSpPr>
                                <wps:spPr bwMode="auto">
                                  <a:xfrm>
                                    <a:off x="21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2" name="Rectangle 1261"/>
                                <wps:cNvSpPr>
                                  <a:spLocks noChangeArrowheads="1"/>
                                </wps:cNvSpPr>
                                <wps:spPr bwMode="auto">
                                  <a:xfrm>
                                    <a:off x="21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3" name="Rectangle 1262"/>
                                <wps:cNvSpPr>
                                  <a:spLocks noChangeArrowheads="1"/>
                                </wps:cNvSpPr>
                                <wps:spPr bwMode="auto">
                                  <a:xfrm>
                                    <a:off x="21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4" name="Rectangle 1263"/>
                                <wps:cNvSpPr>
                                  <a:spLocks noChangeArrowheads="1"/>
                                </wps:cNvSpPr>
                                <wps:spPr bwMode="auto">
                                  <a:xfrm>
                                    <a:off x="21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5" name="Rectangle 1264"/>
                                <wps:cNvSpPr>
                                  <a:spLocks noChangeArrowheads="1"/>
                                </wps:cNvSpPr>
                                <wps:spPr bwMode="auto">
                                  <a:xfrm>
                                    <a:off x="21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6" name="Rectangle 1265"/>
                                <wps:cNvSpPr>
                                  <a:spLocks noChangeArrowheads="1"/>
                                </wps:cNvSpPr>
                                <wps:spPr bwMode="auto">
                                  <a:xfrm>
                                    <a:off x="21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7" name="Rectangle 1266"/>
                                <wps:cNvSpPr>
                                  <a:spLocks noChangeArrowheads="1"/>
                                </wps:cNvSpPr>
                                <wps:spPr bwMode="auto">
                                  <a:xfrm>
                                    <a:off x="21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8" name="Rectangle 1267"/>
                                <wps:cNvSpPr>
                                  <a:spLocks noChangeArrowheads="1"/>
                                </wps:cNvSpPr>
                                <wps:spPr bwMode="auto">
                                  <a:xfrm>
                                    <a:off x="21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9" name="Rectangle 1268"/>
                                <wps:cNvSpPr>
                                  <a:spLocks noChangeArrowheads="1"/>
                                </wps:cNvSpPr>
                                <wps:spPr bwMode="auto">
                                  <a:xfrm>
                                    <a:off x="21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0" name="Rectangle 1269"/>
                                <wps:cNvSpPr>
                                  <a:spLocks noChangeArrowheads="1"/>
                                </wps:cNvSpPr>
                                <wps:spPr bwMode="auto">
                                  <a:xfrm>
                                    <a:off x="21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1" name="Rectangle 1270"/>
                                <wps:cNvSpPr>
                                  <a:spLocks noChangeArrowheads="1"/>
                                </wps:cNvSpPr>
                                <wps:spPr bwMode="auto">
                                  <a:xfrm>
                                    <a:off x="21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2" name="Rectangle 1271"/>
                                <wps:cNvSpPr>
                                  <a:spLocks noChangeArrowheads="1"/>
                                </wps:cNvSpPr>
                                <wps:spPr bwMode="auto">
                                  <a:xfrm>
                                    <a:off x="21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3" name="Rectangle 1272"/>
                                <wps:cNvSpPr>
                                  <a:spLocks noChangeArrowheads="1"/>
                                </wps:cNvSpPr>
                                <wps:spPr bwMode="auto">
                                  <a:xfrm>
                                    <a:off x="21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4" name="Rectangle 1273"/>
                                <wps:cNvSpPr>
                                  <a:spLocks noChangeArrowheads="1"/>
                                </wps:cNvSpPr>
                                <wps:spPr bwMode="auto">
                                  <a:xfrm>
                                    <a:off x="21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5" name="Rectangle 1274"/>
                                <wps:cNvSpPr>
                                  <a:spLocks noChangeArrowheads="1"/>
                                </wps:cNvSpPr>
                                <wps:spPr bwMode="auto">
                                  <a:xfrm>
                                    <a:off x="21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6" name="Rectangle 1275"/>
                                <wps:cNvSpPr>
                                  <a:spLocks noChangeArrowheads="1"/>
                                </wps:cNvSpPr>
                                <wps:spPr bwMode="auto">
                                  <a:xfrm>
                                    <a:off x="21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7" name="Rectangle 1276"/>
                                <wps:cNvSpPr>
                                  <a:spLocks noChangeArrowheads="1"/>
                                </wps:cNvSpPr>
                                <wps:spPr bwMode="auto">
                                  <a:xfrm>
                                    <a:off x="21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8" name="Rectangle 1277"/>
                                <wps:cNvSpPr>
                                  <a:spLocks noChangeArrowheads="1"/>
                                </wps:cNvSpPr>
                                <wps:spPr bwMode="auto">
                                  <a:xfrm>
                                    <a:off x="2172"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9" name="Rectangle 1278"/>
                                <wps:cNvSpPr>
                                  <a:spLocks noChangeArrowheads="1"/>
                                </wps:cNvSpPr>
                                <wps:spPr bwMode="auto">
                                  <a:xfrm>
                                    <a:off x="2172"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0" name="Rectangle 1279"/>
                                <wps:cNvSpPr>
                                  <a:spLocks noChangeArrowheads="1"/>
                                </wps:cNvSpPr>
                                <wps:spPr bwMode="auto">
                                  <a:xfrm>
                                    <a:off x="2172"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1" name="Rectangle 1280"/>
                                <wps:cNvSpPr>
                                  <a:spLocks noChangeArrowheads="1"/>
                                </wps:cNvSpPr>
                                <wps:spPr bwMode="auto">
                                  <a:xfrm>
                                    <a:off x="2172"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2" name="Rectangle 1281"/>
                                <wps:cNvSpPr>
                                  <a:spLocks noChangeArrowheads="1"/>
                                </wps:cNvSpPr>
                                <wps:spPr bwMode="auto">
                                  <a:xfrm>
                                    <a:off x="2172"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3" name="Rectangle 1282"/>
                                <wps:cNvSpPr>
                                  <a:spLocks noChangeArrowheads="1"/>
                                </wps:cNvSpPr>
                                <wps:spPr bwMode="auto">
                                  <a:xfrm>
                                    <a:off x="2172"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4" name="Rectangle 1283"/>
                                <wps:cNvSpPr>
                                  <a:spLocks noChangeArrowheads="1"/>
                                </wps:cNvSpPr>
                                <wps:spPr bwMode="auto">
                                  <a:xfrm>
                                    <a:off x="2172"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5" name="Rectangle 1284"/>
                                <wps:cNvSpPr>
                                  <a:spLocks noChangeArrowheads="1"/>
                                </wps:cNvSpPr>
                                <wps:spPr bwMode="auto">
                                  <a:xfrm>
                                    <a:off x="2172"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6" name="Rectangle 1285"/>
                                <wps:cNvSpPr>
                                  <a:spLocks noChangeArrowheads="1"/>
                                </wps:cNvSpPr>
                                <wps:spPr bwMode="auto">
                                  <a:xfrm>
                                    <a:off x="2172"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7" name="Rectangle 1286"/>
                                <wps:cNvSpPr>
                                  <a:spLocks noChangeArrowheads="1"/>
                                </wps:cNvSpPr>
                                <wps:spPr bwMode="auto">
                                  <a:xfrm>
                                    <a:off x="2172"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8" name="Rectangle 1287"/>
                                <wps:cNvSpPr>
                                  <a:spLocks noChangeArrowheads="1"/>
                                </wps:cNvSpPr>
                                <wps:spPr bwMode="auto">
                                  <a:xfrm>
                                    <a:off x="2172"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9" name="Rectangle 1288"/>
                                <wps:cNvSpPr>
                                  <a:spLocks noChangeArrowheads="1"/>
                                </wps:cNvSpPr>
                                <wps:spPr bwMode="auto">
                                  <a:xfrm>
                                    <a:off x="2172"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0" name="Rectangle 1289"/>
                                <wps:cNvSpPr>
                                  <a:spLocks noChangeArrowheads="1"/>
                                </wps:cNvSpPr>
                                <wps:spPr bwMode="auto">
                                  <a:xfrm>
                                    <a:off x="2172" y="5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1" name="Rectangle 1290"/>
                                <wps:cNvSpPr>
                                  <a:spLocks noChangeArrowheads="1"/>
                                </wps:cNvSpPr>
                                <wps:spPr bwMode="auto">
                                  <a:xfrm>
                                    <a:off x="2172" y="5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2" name="Rectangle 1291"/>
                                <wps:cNvSpPr>
                                  <a:spLocks noChangeArrowheads="1"/>
                                </wps:cNvSpPr>
                                <wps:spPr bwMode="auto">
                                  <a:xfrm>
                                    <a:off x="2172" y="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3" name="Rectangle 1292"/>
                                <wps:cNvSpPr>
                                  <a:spLocks noChangeArrowheads="1"/>
                                </wps:cNvSpPr>
                                <wps:spPr bwMode="auto">
                                  <a:xfrm>
                                    <a:off x="2172" y="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4" name="Rectangle 1293"/>
                                <wps:cNvSpPr>
                                  <a:spLocks noChangeArrowheads="1"/>
                                </wps:cNvSpPr>
                                <wps:spPr bwMode="auto">
                                  <a:xfrm>
                                    <a:off x="2172" y="5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5" name="Rectangle 1294"/>
                                <wps:cNvSpPr>
                                  <a:spLocks noChangeArrowheads="1"/>
                                </wps:cNvSpPr>
                                <wps:spPr bwMode="auto">
                                  <a:xfrm>
                                    <a:off x="2172" y="5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6" name="Rectangle 1295"/>
                                <wps:cNvSpPr>
                                  <a:spLocks noChangeArrowheads="1"/>
                                </wps:cNvSpPr>
                                <wps:spPr bwMode="auto">
                                  <a:xfrm>
                                    <a:off x="2172" y="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7" name="Rectangle 1296"/>
                                <wps:cNvSpPr>
                                  <a:spLocks noChangeArrowheads="1"/>
                                </wps:cNvSpPr>
                                <wps:spPr bwMode="auto">
                                  <a:xfrm>
                                    <a:off x="2172" y="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8" name="Rectangle 1297"/>
                                <wps:cNvSpPr>
                                  <a:spLocks noChangeArrowheads="1"/>
                                </wps:cNvSpPr>
                                <wps:spPr bwMode="auto">
                                  <a:xfrm>
                                    <a:off x="2172" y="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9" name="Rectangle 1298"/>
                                <wps:cNvSpPr>
                                  <a:spLocks noChangeArrowheads="1"/>
                                </wps:cNvSpPr>
                                <wps:spPr bwMode="auto">
                                  <a:xfrm>
                                    <a:off x="2172" y="5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0" name="Rectangle 1299"/>
                                <wps:cNvSpPr>
                                  <a:spLocks noChangeArrowheads="1"/>
                                </wps:cNvSpPr>
                                <wps:spPr bwMode="auto">
                                  <a:xfrm>
                                    <a:off x="2172" y="5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1" name="Rectangle 1300"/>
                                <wps:cNvSpPr>
                                  <a:spLocks noChangeArrowheads="1"/>
                                </wps:cNvSpPr>
                                <wps:spPr bwMode="auto">
                                  <a:xfrm>
                                    <a:off x="2172" y="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2" name="Rectangle 1301"/>
                                <wps:cNvSpPr>
                                  <a:spLocks noChangeArrowheads="1"/>
                                </wps:cNvSpPr>
                                <wps:spPr bwMode="auto">
                                  <a:xfrm>
                                    <a:off x="2172" y="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3" name="Rectangle 1302"/>
                                <wps:cNvSpPr>
                                  <a:spLocks noChangeArrowheads="1"/>
                                </wps:cNvSpPr>
                                <wps:spPr bwMode="auto">
                                  <a:xfrm>
                                    <a:off x="21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4" name="Rectangle 1303"/>
                                <wps:cNvSpPr>
                                  <a:spLocks noChangeArrowheads="1"/>
                                </wps:cNvSpPr>
                                <wps:spPr bwMode="auto">
                                  <a:xfrm>
                                    <a:off x="21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5" name="Rectangle 1304"/>
                                <wps:cNvSpPr>
                                  <a:spLocks noChangeArrowheads="1"/>
                                </wps:cNvSpPr>
                                <wps:spPr bwMode="auto">
                                  <a:xfrm>
                                    <a:off x="21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6" name="Rectangle 1305"/>
                                <wps:cNvSpPr>
                                  <a:spLocks noChangeArrowheads="1"/>
                                </wps:cNvSpPr>
                                <wps:spPr bwMode="auto">
                                  <a:xfrm>
                                    <a:off x="21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7" name="Rectangle 1306"/>
                                <wps:cNvSpPr>
                                  <a:spLocks noChangeArrowheads="1"/>
                                </wps:cNvSpPr>
                                <wps:spPr bwMode="auto">
                                  <a:xfrm>
                                    <a:off x="21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8" name="Rectangle 1307"/>
                                <wps:cNvSpPr>
                                  <a:spLocks noChangeArrowheads="1"/>
                                </wps:cNvSpPr>
                                <wps:spPr bwMode="auto">
                                  <a:xfrm>
                                    <a:off x="21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9" name="Rectangle 1308"/>
                                <wps:cNvSpPr>
                                  <a:spLocks noChangeArrowheads="1"/>
                                </wps:cNvSpPr>
                                <wps:spPr bwMode="auto">
                                  <a:xfrm>
                                    <a:off x="21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0" name="Rectangle 1309"/>
                                <wps:cNvSpPr>
                                  <a:spLocks noChangeArrowheads="1"/>
                                </wps:cNvSpPr>
                                <wps:spPr bwMode="auto">
                                  <a:xfrm>
                                    <a:off x="21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1" name="Rectangle 1310"/>
                                <wps:cNvSpPr>
                                  <a:spLocks noChangeArrowheads="1"/>
                                </wps:cNvSpPr>
                                <wps:spPr bwMode="auto">
                                  <a:xfrm>
                                    <a:off x="21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2" name="Rectangle 1311"/>
                                <wps:cNvSpPr>
                                  <a:spLocks noChangeArrowheads="1"/>
                                </wps:cNvSpPr>
                                <wps:spPr bwMode="auto">
                                  <a:xfrm>
                                    <a:off x="21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3" name="Rectangle 1312"/>
                                <wps:cNvSpPr>
                                  <a:spLocks noChangeArrowheads="1"/>
                                </wps:cNvSpPr>
                                <wps:spPr bwMode="auto">
                                  <a:xfrm>
                                    <a:off x="21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4" name="Rectangle 1313"/>
                                <wps:cNvSpPr>
                                  <a:spLocks noChangeArrowheads="1"/>
                                </wps:cNvSpPr>
                                <wps:spPr bwMode="auto">
                                  <a:xfrm>
                                    <a:off x="21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5" name="Rectangle 1314"/>
                                <wps:cNvSpPr>
                                  <a:spLocks noChangeArrowheads="1"/>
                                </wps:cNvSpPr>
                                <wps:spPr bwMode="auto">
                                  <a:xfrm>
                                    <a:off x="21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6" name="Rectangle 1315"/>
                                <wps:cNvSpPr>
                                  <a:spLocks noChangeArrowheads="1"/>
                                </wps:cNvSpPr>
                                <wps:spPr bwMode="auto">
                                  <a:xfrm>
                                    <a:off x="2172" y="7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7" name="Rectangle 1316"/>
                                <wps:cNvSpPr>
                                  <a:spLocks noChangeArrowheads="1"/>
                                </wps:cNvSpPr>
                                <wps:spPr bwMode="auto">
                                  <a:xfrm>
                                    <a:off x="2172" y="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8" name="Rectangle 1317"/>
                                <wps:cNvSpPr>
                                  <a:spLocks noChangeArrowheads="1"/>
                                </wps:cNvSpPr>
                                <wps:spPr bwMode="auto">
                                  <a:xfrm>
                                    <a:off x="2172" y="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9" name="Rectangle 1318"/>
                                <wps:cNvSpPr>
                                  <a:spLocks noChangeArrowheads="1"/>
                                </wps:cNvSpPr>
                                <wps:spPr bwMode="auto">
                                  <a:xfrm>
                                    <a:off x="2172" y="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0" name="Rectangle 1319"/>
                                <wps:cNvSpPr>
                                  <a:spLocks noChangeArrowheads="1"/>
                                </wps:cNvSpPr>
                                <wps:spPr bwMode="auto">
                                  <a:xfrm>
                                    <a:off x="2172" y="8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1" name="Rectangle 1320"/>
                                <wps:cNvSpPr>
                                  <a:spLocks noChangeArrowheads="1"/>
                                </wps:cNvSpPr>
                                <wps:spPr bwMode="auto">
                                  <a:xfrm>
                                    <a:off x="2172" y="8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2" name="Rectangle 1321"/>
                                <wps:cNvSpPr>
                                  <a:spLocks noChangeArrowheads="1"/>
                                </wps:cNvSpPr>
                                <wps:spPr bwMode="auto">
                                  <a:xfrm>
                                    <a:off x="2172" y="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3" name="Rectangle 1322"/>
                                <wps:cNvSpPr>
                                  <a:spLocks noChangeArrowheads="1"/>
                                </wps:cNvSpPr>
                                <wps:spPr bwMode="auto">
                                  <a:xfrm>
                                    <a:off x="2172" y="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4" name="Rectangle 1323"/>
                                <wps:cNvSpPr>
                                  <a:spLocks noChangeArrowheads="1"/>
                                </wps:cNvSpPr>
                                <wps:spPr bwMode="auto">
                                  <a:xfrm>
                                    <a:off x="2172" y="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5" name="Rectangle 1324"/>
                                <wps:cNvSpPr>
                                  <a:spLocks noChangeArrowheads="1"/>
                                </wps:cNvSpPr>
                                <wps:spPr bwMode="auto">
                                  <a:xfrm>
                                    <a:off x="2172" y="8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6" name="Rectangle 1325"/>
                                <wps:cNvSpPr>
                                  <a:spLocks noChangeArrowheads="1"/>
                                </wps:cNvSpPr>
                                <wps:spPr bwMode="auto">
                                  <a:xfrm>
                                    <a:off x="2172" y="8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7" name="Rectangle 1326"/>
                                <wps:cNvSpPr>
                                  <a:spLocks noChangeArrowheads="1"/>
                                </wps:cNvSpPr>
                                <wps:spPr bwMode="auto">
                                  <a:xfrm>
                                    <a:off x="2172" y="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8" name="Rectangle 1327"/>
                                <wps:cNvSpPr>
                                  <a:spLocks noChangeArrowheads="1"/>
                                </wps:cNvSpPr>
                                <wps:spPr bwMode="auto">
                                  <a:xfrm>
                                    <a:off x="2172" y="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9" name="Rectangle 1328"/>
                                <wps:cNvSpPr>
                                  <a:spLocks noChangeArrowheads="1"/>
                                </wps:cNvSpPr>
                                <wps:spPr bwMode="auto">
                                  <a:xfrm>
                                    <a:off x="2172" y="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0" name="Rectangle 1329"/>
                                <wps:cNvSpPr>
                                  <a:spLocks noChangeArrowheads="1"/>
                                </wps:cNvSpPr>
                                <wps:spPr bwMode="auto">
                                  <a:xfrm>
                                    <a:off x="2172" y="8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1" name="Rectangle 1330"/>
                                <wps:cNvSpPr>
                                  <a:spLocks noChangeArrowheads="1"/>
                                </wps:cNvSpPr>
                                <wps:spPr bwMode="auto">
                                  <a:xfrm>
                                    <a:off x="2172" y="8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2" name="Rectangle 1331"/>
                                <wps:cNvSpPr>
                                  <a:spLocks noChangeArrowheads="1"/>
                                </wps:cNvSpPr>
                                <wps:spPr bwMode="auto">
                                  <a:xfrm>
                                    <a:off x="2172" y="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3" name="Rectangle 1332"/>
                                <wps:cNvSpPr>
                                  <a:spLocks noChangeArrowheads="1"/>
                                </wps:cNvSpPr>
                                <wps:spPr bwMode="auto">
                                  <a:xfrm>
                                    <a:off x="2172" y="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4" name="Rectangle 1333"/>
                                <wps:cNvSpPr>
                                  <a:spLocks noChangeArrowheads="1"/>
                                </wps:cNvSpPr>
                                <wps:spPr bwMode="auto">
                                  <a:xfrm>
                                    <a:off x="2172" y="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5" name="Rectangle 1334"/>
                                <wps:cNvSpPr>
                                  <a:spLocks noChangeArrowheads="1"/>
                                </wps:cNvSpPr>
                                <wps:spPr bwMode="auto">
                                  <a:xfrm>
                                    <a:off x="2172" y="8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6" name="Rectangle 1335"/>
                                <wps:cNvSpPr>
                                  <a:spLocks noChangeArrowheads="1"/>
                                </wps:cNvSpPr>
                                <wps:spPr bwMode="auto">
                                  <a:xfrm>
                                    <a:off x="2172" y="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7" name="Rectangle 1336"/>
                                <wps:cNvSpPr>
                                  <a:spLocks noChangeArrowheads="1"/>
                                </wps:cNvSpPr>
                                <wps:spPr bwMode="auto">
                                  <a:xfrm>
                                    <a:off x="2172" y="8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8" name="Rectangle 1337"/>
                                <wps:cNvSpPr>
                                  <a:spLocks noChangeArrowheads="1"/>
                                </wps:cNvSpPr>
                                <wps:spPr bwMode="auto">
                                  <a:xfrm>
                                    <a:off x="2172" y="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9" name="Rectangle 1338"/>
                                <wps:cNvSpPr>
                                  <a:spLocks noChangeArrowheads="1"/>
                                </wps:cNvSpPr>
                                <wps:spPr bwMode="auto">
                                  <a:xfrm>
                                    <a:off x="2172" y="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0" name="Rectangle 1339"/>
                                <wps:cNvSpPr>
                                  <a:spLocks noChangeArrowheads="1"/>
                                </wps:cNvSpPr>
                                <wps:spPr bwMode="auto">
                                  <a:xfrm>
                                    <a:off x="2172"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1" name="Rectangle 1340"/>
                                <wps:cNvSpPr>
                                  <a:spLocks noChangeArrowheads="1"/>
                                </wps:cNvSpPr>
                                <wps:spPr bwMode="auto">
                                  <a:xfrm>
                                    <a:off x="2172"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2" name="Rectangle 1341"/>
                                <wps:cNvSpPr>
                                  <a:spLocks noChangeArrowheads="1"/>
                                </wps:cNvSpPr>
                                <wps:spPr bwMode="auto">
                                  <a:xfrm>
                                    <a:off x="2172"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3" name="Rectangle 1342"/>
                                <wps:cNvSpPr>
                                  <a:spLocks noChangeArrowheads="1"/>
                                </wps:cNvSpPr>
                                <wps:spPr bwMode="auto">
                                  <a:xfrm>
                                    <a:off x="2172"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4" name="Rectangle 1343"/>
                                <wps:cNvSpPr>
                                  <a:spLocks noChangeArrowheads="1"/>
                                </wps:cNvSpPr>
                                <wps:spPr bwMode="auto">
                                  <a:xfrm>
                                    <a:off x="2172"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5" name="Rectangle 1344"/>
                                <wps:cNvSpPr>
                                  <a:spLocks noChangeArrowheads="1"/>
                                </wps:cNvSpPr>
                                <wps:spPr bwMode="auto">
                                  <a:xfrm>
                                    <a:off x="2172"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6" name="Rectangle 1345"/>
                                <wps:cNvSpPr>
                                  <a:spLocks noChangeArrowheads="1"/>
                                </wps:cNvSpPr>
                                <wps:spPr bwMode="auto">
                                  <a:xfrm>
                                    <a:off x="2172"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7" name="Rectangle 1346"/>
                                <wps:cNvSpPr>
                                  <a:spLocks noChangeArrowheads="1"/>
                                </wps:cNvSpPr>
                                <wps:spPr bwMode="auto">
                                  <a:xfrm>
                                    <a:off x="2172"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8" name="Rectangle 1347"/>
                                <wps:cNvSpPr>
                                  <a:spLocks noChangeArrowheads="1"/>
                                </wps:cNvSpPr>
                                <wps:spPr bwMode="auto">
                                  <a:xfrm>
                                    <a:off x="2172"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9" name="Rectangle 1348"/>
                                <wps:cNvSpPr>
                                  <a:spLocks noChangeArrowheads="1"/>
                                </wps:cNvSpPr>
                                <wps:spPr bwMode="auto">
                                  <a:xfrm>
                                    <a:off x="2172"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0" name="Rectangle 1349"/>
                                <wps:cNvSpPr>
                                  <a:spLocks noChangeArrowheads="1"/>
                                </wps:cNvSpPr>
                                <wps:spPr bwMode="auto">
                                  <a:xfrm>
                                    <a:off x="2172"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1" name="Rectangle 1350"/>
                                <wps:cNvSpPr>
                                  <a:spLocks noChangeArrowheads="1"/>
                                </wps:cNvSpPr>
                                <wps:spPr bwMode="auto">
                                  <a:xfrm>
                                    <a:off x="2172"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2" name="Rectangle 1351"/>
                                <wps:cNvSpPr>
                                  <a:spLocks noChangeArrowheads="1"/>
                                </wps:cNvSpPr>
                                <wps:spPr bwMode="auto">
                                  <a:xfrm>
                                    <a:off x="2172"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3" name="Rectangle 1352"/>
                                <wps:cNvSpPr>
                                  <a:spLocks noChangeArrowheads="1"/>
                                </wps:cNvSpPr>
                                <wps:spPr bwMode="auto">
                                  <a:xfrm>
                                    <a:off x="2172"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4" name="Rectangle 1353"/>
                                <wps:cNvSpPr>
                                  <a:spLocks noChangeArrowheads="1"/>
                                </wps:cNvSpPr>
                                <wps:spPr bwMode="auto">
                                  <a:xfrm>
                                    <a:off x="2172"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5" name="Rectangle 1354"/>
                                <wps:cNvSpPr>
                                  <a:spLocks noChangeArrowheads="1"/>
                                </wps:cNvSpPr>
                                <wps:spPr bwMode="auto">
                                  <a:xfrm>
                                    <a:off x="2172"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6" name="Rectangle 1355"/>
                                <wps:cNvSpPr>
                                  <a:spLocks noChangeArrowheads="1"/>
                                </wps:cNvSpPr>
                                <wps:spPr bwMode="auto">
                                  <a:xfrm>
                                    <a:off x="2172"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7" name="Rectangle 1356"/>
                                <wps:cNvSpPr>
                                  <a:spLocks noChangeArrowheads="1"/>
                                </wps:cNvSpPr>
                                <wps:spPr bwMode="auto">
                                  <a:xfrm>
                                    <a:off x="2172"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8" name="Rectangle 1357"/>
                                <wps:cNvSpPr>
                                  <a:spLocks noChangeArrowheads="1"/>
                                </wps:cNvSpPr>
                                <wps:spPr bwMode="auto">
                                  <a:xfrm>
                                    <a:off x="2172"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9" name="Rectangle 1358"/>
                                <wps:cNvSpPr>
                                  <a:spLocks noChangeArrowheads="1"/>
                                </wps:cNvSpPr>
                                <wps:spPr bwMode="auto">
                                  <a:xfrm>
                                    <a:off x="2172"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0" name="Rectangle 1359"/>
                                <wps:cNvSpPr>
                                  <a:spLocks noChangeArrowheads="1"/>
                                </wps:cNvSpPr>
                                <wps:spPr bwMode="auto">
                                  <a:xfrm>
                                    <a:off x="2172"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1" name="Rectangle 1360"/>
                                <wps:cNvSpPr>
                                  <a:spLocks noChangeArrowheads="1"/>
                                </wps:cNvSpPr>
                                <wps:spPr bwMode="auto">
                                  <a:xfrm>
                                    <a:off x="2172"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2" name="Rectangle 1361"/>
                                <wps:cNvSpPr>
                                  <a:spLocks noChangeArrowheads="1"/>
                                </wps:cNvSpPr>
                                <wps:spPr bwMode="auto">
                                  <a:xfrm>
                                    <a:off x="2172"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3" name="Rectangle 1362"/>
                                <wps:cNvSpPr>
                                  <a:spLocks noChangeArrowheads="1"/>
                                </wps:cNvSpPr>
                                <wps:spPr bwMode="auto">
                                  <a:xfrm>
                                    <a:off x="2172"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4" name="Rectangle 1363"/>
                                <wps:cNvSpPr>
                                  <a:spLocks noChangeArrowheads="1"/>
                                </wps:cNvSpPr>
                                <wps:spPr bwMode="auto">
                                  <a:xfrm>
                                    <a:off x="2172"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5" name="Rectangle 1364"/>
                                <wps:cNvSpPr>
                                  <a:spLocks noChangeArrowheads="1"/>
                                </wps:cNvSpPr>
                                <wps:spPr bwMode="auto">
                                  <a:xfrm>
                                    <a:off x="2172"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4706" name="Group 1365"/>
                              <wpg:cNvGrpSpPr>
                                <a:grpSpLocks/>
                              </wpg:cNvGrpSpPr>
                              <wpg:grpSpPr bwMode="auto">
                                <a:xfrm>
                                  <a:off x="99502" y="0"/>
                                  <a:ext cx="2039786" cy="779929"/>
                                  <a:chOff x="192" y="0"/>
                                  <a:chExt cx="3936" cy="1505"/>
                                </a:xfrm>
                              </wpg:grpSpPr>
                              <wps:wsp>
                                <wps:cNvPr id="24707" name="Rectangle 1366"/>
                                <wps:cNvSpPr>
                                  <a:spLocks noChangeArrowheads="1"/>
                                </wps:cNvSpPr>
                                <wps:spPr bwMode="auto">
                                  <a:xfrm>
                                    <a:off x="2172"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8" name="Rectangle 1367"/>
                                <wps:cNvSpPr>
                                  <a:spLocks noChangeArrowheads="1"/>
                                </wps:cNvSpPr>
                                <wps:spPr bwMode="auto">
                                  <a:xfrm>
                                    <a:off x="2172"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9" name="Rectangle 1368"/>
                                <wps:cNvSpPr>
                                  <a:spLocks noChangeArrowheads="1"/>
                                </wps:cNvSpPr>
                                <wps:spPr bwMode="auto">
                                  <a:xfrm>
                                    <a:off x="2172"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0" name="Rectangle 1369"/>
                                <wps:cNvSpPr>
                                  <a:spLocks noChangeArrowheads="1"/>
                                </wps:cNvSpPr>
                                <wps:spPr bwMode="auto">
                                  <a:xfrm>
                                    <a:off x="2172"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1" name="Rectangle 1370"/>
                                <wps:cNvSpPr>
                                  <a:spLocks noChangeArrowheads="1"/>
                                </wps:cNvSpPr>
                                <wps:spPr bwMode="auto">
                                  <a:xfrm>
                                    <a:off x="2172"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2" name="Rectangle 1371"/>
                                <wps:cNvSpPr>
                                  <a:spLocks noChangeArrowheads="1"/>
                                </wps:cNvSpPr>
                                <wps:spPr bwMode="auto">
                                  <a:xfrm>
                                    <a:off x="2172"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3" name="Rectangle 1372"/>
                                <wps:cNvSpPr>
                                  <a:spLocks noChangeArrowheads="1"/>
                                </wps:cNvSpPr>
                                <wps:spPr bwMode="auto">
                                  <a:xfrm>
                                    <a:off x="2172"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4" name="Rectangle 1373"/>
                                <wps:cNvSpPr>
                                  <a:spLocks noChangeArrowheads="1"/>
                                </wps:cNvSpPr>
                                <wps:spPr bwMode="auto">
                                  <a:xfrm>
                                    <a:off x="2172"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5" name="Rectangle 1374"/>
                                <wps:cNvSpPr>
                                  <a:spLocks noChangeArrowheads="1"/>
                                </wps:cNvSpPr>
                                <wps:spPr bwMode="auto">
                                  <a:xfrm>
                                    <a:off x="2172"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6" name="Rectangle 1375"/>
                                <wps:cNvSpPr>
                                  <a:spLocks noChangeArrowheads="1"/>
                                </wps:cNvSpPr>
                                <wps:spPr bwMode="auto">
                                  <a:xfrm>
                                    <a:off x="2172"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7" name="Rectangle 1376"/>
                                <wps:cNvSpPr>
                                  <a:spLocks noChangeArrowheads="1"/>
                                </wps:cNvSpPr>
                                <wps:spPr bwMode="auto">
                                  <a:xfrm>
                                    <a:off x="2172"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8" name="Rectangle 1377"/>
                                <wps:cNvSpPr>
                                  <a:spLocks noChangeArrowheads="1"/>
                                </wps:cNvSpPr>
                                <wps:spPr bwMode="auto">
                                  <a:xfrm>
                                    <a:off x="2172"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9" name="Rectangle 1378"/>
                                <wps:cNvSpPr>
                                  <a:spLocks noChangeArrowheads="1"/>
                                </wps:cNvSpPr>
                                <wps:spPr bwMode="auto">
                                  <a:xfrm>
                                    <a:off x="2172"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0" name="Rectangle 1379"/>
                                <wps:cNvSpPr>
                                  <a:spLocks noChangeArrowheads="1"/>
                                </wps:cNvSpPr>
                                <wps:spPr bwMode="auto">
                                  <a:xfrm>
                                    <a:off x="2172"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1" name="Rectangle 1380"/>
                                <wps:cNvSpPr>
                                  <a:spLocks noChangeArrowheads="1"/>
                                </wps:cNvSpPr>
                                <wps:spPr bwMode="auto">
                                  <a:xfrm>
                                    <a:off x="2172"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2" name="Rectangle 1381"/>
                                <wps:cNvSpPr>
                                  <a:spLocks noChangeArrowheads="1"/>
                                </wps:cNvSpPr>
                                <wps:spPr bwMode="auto">
                                  <a:xfrm>
                                    <a:off x="2172"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3" name="Rectangle 1382"/>
                                <wps:cNvSpPr>
                                  <a:spLocks noChangeArrowheads="1"/>
                                </wps:cNvSpPr>
                                <wps:spPr bwMode="auto">
                                  <a:xfrm>
                                    <a:off x="2172"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4" name="Rectangle 1383"/>
                                <wps:cNvSpPr>
                                  <a:spLocks noChangeArrowheads="1"/>
                                </wps:cNvSpPr>
                                <wps:spPr bwMode="auto">
                                  <a:xfrm>
                                    <a:off x="2172"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5" name="Rectangle 1384"/>
                                <wps:cNvSpPr>
                                  <a:spLocks noChangeArrowheads="1"/>
                                </wps:cNvSpPr>
                                <wps:spPr bwMode="auto">
                                  <a:xfrm>
                                    <a:off x="2172"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6" name="Rectangle 1385"/>
                                <wps:cNvSpPr>
                                  <a:spLocks noChangeArrowheads="1"/>
                                </wps:cNvSpPr>
                                <wps:spPr bwMode="auto">
                                  <a:xfrm>
                                    <a:off x="2172"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7" name="Rectangle 1386"/>
                                <wps:cNvSpPr>
                                  <a:spLocks noChangeArrowheads="1"/>
                                </wps:cNvSpPr>
                                <wps:spPr bwMode="auto">
                                  <a:xfrm>
                                    <a:off x="2172"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8" name="Rectangle 1387"/>
                                <wps:cNvSpPr>
                                  <a:spLocks noChangeArrowheads="1"/>
                                </wps:cNvSpPr>
                                <wps:spPr bwMode="auto">
                                  <a:xfrm>
                                    <a:off x="2172"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9" name="Rectangle 1388"/>
                                <wps:cNvSpPr>
                                  <a:spLocks noChangeArrowheads="1"/>
                                </wps:cNvSpPr>
                                <wps:spPr bwMode="auto">
                                  <a:xfrm>
                                    <a:off x="2172"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0" name="Rectangle 1389"/>
                                <wps:cNvSpPr>
                                  <a:spLocks noChangeArrowheads="1"/>
                                </wps:cNvSpPr>
                                <wps:spPr bwMode="auto">
                                  <a:xfrm>
                                    <a:off x="2172"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1" name="Rectangle 1390"/>
                                <wps:cNvSpPr>
                                  <a:spLocks noChangeArrowheads="1"/>
                                </wps:cNvSpPr>
                                <wps:spPr bwMode="auto">
                                  <a:xfrm>
                                    <a:off x="2172"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2" name="Rectangle 1391"/>
                                <wps:cNvSpPr>
                                  <a:spLocks noChangeArrowheads="1"/>
                                </wps:cNvSpPr>
                                <wps:spPr bwMode="auto">
                                  <a:xfrm>
                                    <a:off x="2172"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3" name="Rectangle 1392"/>
                                <wps:cNvSpPr>
                                  <a:spLocks noChangeArrowheads="1"/>
                                </wps:cNvSpPr>
                                <wps:spPr bwMode="auto">
                                  <a:xfrm>
                                    <a:off x="2172"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4" name="Rectangle 1393"/>
                                <wps:cNvSpPr>
                                  <a:spLocks noChangeArrowheads="1"/>
                                </wps:cNvSpPr>
                                <wps:spPr bwMode="auto">
                                  <a:xfrm>
                                    <a:off x="2172"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5" name="Rectangle 1394"/>
                                <wps:cNvSpPr>
                                  <a:spLocks noChangeArrowheads="1"/>
                                </wps:cNvSpPr>
                                <wps:spPr bwMode="auto">
                                  <a:xfrm>
                                    <a:off x="2172"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6" name="Rectangle 1395"/>
                                <wps:cNvSpPr>
                                  <a:spLocks noChangeArrowheads="1"/>
                                </wps:cNvSpPr>
                                <wps:spPr bwMode="auto">
                                  <a:xfrm>
                                    <a:off x="2172"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7" name="Rectangle 1396"/>
                                <wps:cNvSpPr>
                                  <a:spLocks noChangeArrowheads="1"/>
                                </wps:cNvSpPr>
                                <wps:spPr bwMode="auto">
                                  <a:xfrm>
                                    <a:off x="2172"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8" name="Rectangle 1397"/>
                                <wps:cNvSpPr>
                                  <a:spLocks noChangeArrowheads="1"/>
                                </wps:cNvSpPr>
                                <wps:spPr bwMode="auto">
                                  <a:xfrm>
                                    <a:off x="2172"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9" name="Rectangle 1398"/>
                                <wps:cNvSpPr>
                                  <a:spLocks noChangeArrowheads="1"/>
                                </wps:cNvSpPr>
                                <wps:spPr bwMode="auto">
                                  <a:xfrm>
                                    <a:off x="2172"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0" name="Rectangle 1399"/>
                                <wps:cNvSpPr>
                                  <a:spLocks noChangeArrowheads="1"/>
                                </wps:cNvSpPr>
                                <wps:spPr bwMode="auto">
                                  <a:xfrm>
                                    <a:off x="2172"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1" name="Rectangle 1400"/>
                                <wps:cNvSpPr>
                                  <a:spLocks noChangeArrowheads="1"/>
                                </wps:cNvSpPr>
                                <wps:spPr bwMode="auto">
                                  <a:xfrm>
                                    <a:off x="2172"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2" name="Rectangle 1401"/>
                                <wps:cNvSpPr>
                                  <a:spLocks noChangeArrowheads="1"/>
                                </wps:cNvSpPr>
                                <wps:spPr bwMode="auto">
                                  <a:xfrm>
                                    <a:off x="2172"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3" name="Rectangle 1402"/>
                                <wps:cNvSpPr>
                                  <a:spLocks noChangeArrowheads="1"/>
                                </wps:cNvSpPr>
                                <wps:spPr bwMode="auto">
                                  <a:xfrm>
                                    <a:off x="2172"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4" name="Rectangle 1403"/>
                                <wps:cNvSpPr>
                                  <a:spLocks noChangeArrowheads="1"/>
                                </wps:cNvSpPr>
                                <wps:spPr bwMode="auto">
                                  <a:xfrm>
                                    <a:off x="2172"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5" name="Rectangle 1404"/>
                                <wps:cNvSpPr>
                                  <a:spLocks noChangeArrowheads="1"/>
                                </wps:cNvSpPr>
                                <wps:spPr bwMode="auto">
                                  <a:xfrm>
                                    <a:off x="2172"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6" name="Rectangle 1405"/>
                                <wps:cNvSpPr>
                                  <a:spLocks noChangeArrowheads="1"/>
                                </wps:cNvSpPr>
                                <wps:spPr bwMode="auto">
                                  <a:xfrm>
                                    <a:off x="2172"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7" name="Rectangle 1406"/>
                                <wps:cNvSpPr>
                                  <a:spLocks noChangeArrowheads="1"/>
                                </wps:cNvSpPr>
                                <wps:spPr bwMode="auto">
                                  <a:xfrm>
                                    <a:off x="2172"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8" name="Rectangle 1407"/>
                                <wps:cNvSpPr>
                                  <a:spLocks noChangeArrowheads="1"/>
                                </wps:cNvSpPr>
                                <wps:spPr bwMode="auto">
                                  <a:xfrm>
                                    <a:off x="2172"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9" name="Rectangle 1408"/>
                                <wps:cNvSpPr>
                                  <a:spLocks noChangeArrowheads="1"/>
                                </wps:cNvSpPr>
                                <wps:spPr bwMode="auto">
                                  <a:xfrm>
                                    <a:off x="2172"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0" name="Rectangle 1409"/>
                                <wps:cNvSpPr>
                                  <a:spLocks noChangeArrowheads="1"/>
                                </wps:cNvSpPr>
                                <wps:spPr bwMode="auto">
                                  <a:xfrm>
                                    <a:off x="2172"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1" name="Rectangle 1410"/>
                                <wps:cNvSpPr>
                                  <a:spLocks noChangeArrowheads="1"/>
                                </wps:cNvSpPr>
                                <wps:spPr bwMode="auto">
                                  <a:xfrm>
                                    <a:off x="2172"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2" name="Rectangle 1411"/>
                                <wps:cNvSpPr>
                                  <a:spLocks noChangeArrowheads="1"/>
                                </wps:cNvSpPr>
                                <wps:spPr bwMode="auto">
                                  <a:xfrm>
                                    <a:off x="2172"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3" name="Rectangle 1412"/>
                                <wps:cNvSpPr>
                                  <a:spLocks noChangeArrowheads="1"/>
                                </wps:cNvSpPr>
                                <wps:spPr bwMode="auto">
                                  <a:xfrm>
                                    <a:off x="2172"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4" name="Rectangle 1413"/>
                                <wps:cNvSpPr>
                                  <a:spLocks noChangeArrowheads="1"/>
                                </wps:cNvSpPr>
                                <wps:spPr bwMode="auto">
                                  <a:xfrm>
                                    <a:off x="2172"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5" name="Rectangle 1414"/>
                                <wps:cNvSpPr>
                                  <a:spLocks noChangeArrowheads="1"/>
                                </wps:cNvSpPr>
                                <wps:spPr bwMode="auto">
                                  <a:xfrm>
                                    <a:off x="2172"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6" name="Rectangle 1415"/>
                                <wps:cNvSpPr>
                                  <a:spLocks noChangeArrowheads="1"/>
                                </wps:cNvSpPr>
                                <wps:spPr bwMode="auto">
                                  <a:xfrm>
                                    <a:off x="2172" y="138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7" name="Rectangle 1416"/>
                                <wps:cNvSpPr>
                                  <a:spLocks noChangeArrowheads="1"/>
                                </wps:cNvSpPr>
                                <wps:spPr bwMode="auto">
                                  <a:xfrm>
                                    <a:off x="2172" y="1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8" name="Rectangle 1417"/>
                                <wps:cNvSpPr>
                                  <a:spLocks noChangeArrowheads="1"/>
                                </wps:cNvSpPr>
                                <wps:spPr bwMode="auto">
                                  <a:xfrm>
                                    <a:off x="2172" y="1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9" name="Rectangle 1418"/>
                                <wps:cNvSpPr>
                                  <a:spLocks noChangeArrowheads="1"/>
                                </wps:cNvSpPr>
                                <wps:spPr bwMode="auto">
                                  <a:xfrm>
                                    <a:off x="2172" y="1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0" name="Rectangle 1419"/>
                                <wps:cNvSpPr>
                                  <a:spLocks noChangeArrowheads="1"/>
                                </wps:cNvSpPr>
                                <wps:spPr bwMode="auto">
                                  <a:xfrm>
                                    <a:off x="2172" y="1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1" name="Rectangle 1420"/>
                                <wps:cNvSpPr>
                                  <a:spLocks noChangeArrowheads="1"/>
                                </wps:cNvSpPr>
                                <wps:spPr bwMode="auto">
                                  <a:xfrm>
                                    <a:off x="2172" y="1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2" name="Rectangle 1421"/>
                                <wps:cNvSpPr>
                                  <a:spLocks noChangeArrowheads="1"/>
                                </wps:cNvSpPr>
                                <wps:spPr bwMode="auto">
                                  <a:xfrm>
                                    <a:off x="2172" y="1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3" name="Rectangle 1422"/>
                                <wps:cNvSpPr>
                                  <a:spLocks noChangeArrowheads="1"/>
                                </wps:cNvSpPr>
                                <wps:spPr bwMode="auto">
                                  <a:xfrm>
                                    <a:off x="2172" y="1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4" name="Rectangle 1423"/>
                                <wps:cNvSpPr>
                                  <a:spLocks noChangeArrowheads="1"/>
                                </wps:cNvSpPr>
                                <wps:spPr bwMode="auto">
                                  <a:xfrm>
                                    <a:off x="2172" y="1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5" name="Rectangle 1424"/>
                                <wps:cNvSpPr>
                                  <a:spLocks noChangeArrowheads="1"/>
                                </wps:cNvSpPr>
                                <wps:spPr bwMode="auto">
                                  <a:xfrm>
                                    <a:off x="2172" y="1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6" name="Rectangle 1425"/>
                                <wps:cNvSpPr>
                                  <a:spLocks noChangeArrowheads="1"/>
                                </wps:cNvSpPr>
                                <wps:spPr bwMode="auto">
                                  <a:xfrm>
                                    <a:off x="2172" y="1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7" name="Rectangle 1426"/>
                                <wps:cNvSpPr>
                                  <a:spLocks noChangeArrowheads="1"/>
                                </wps:cNvSpPr>
                                <wps:spPr bwMode="auto">
                                  <a:xfrm>
                                    <a:off x="2172" y="1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8" name="Rectangle 1427"/>
                                <wps:cNvSpPr>
                                  <a:spLocks noChangeArrowheads="1"/>
                                </wps:cNvSpPr>
                                <wps:spPr bwMode="auto">
                                  <a:xfrm>
                                    <a:off x="2172" y="1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9" name="Rectangle 1428"/>
                                <wps:cNvSpPr>
                                  <a:spLocks noChangeArrowheads="1"/>
                                </wps:cNvSpPr>
                                <wps:spPr bwMode="auto">
                                  <a:xfrm>
                                    <a:off x="2172" y="1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0" name="Rectangle 1429"/>
                                <wps:cNvSpPr>
                                  <a:spLocks noChangeArrowheads="1"/>
                                </wps:cNvSpPr>
                                <wps:spPr bwMode="auto">
                                  <a:xfrm>
                                    <a:off x="2172" y="1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1" name="Rectangle 1430"/>
                                <wps:cNvSpPr>
                                  <a:spLocks noChangeArrowheads="1"/>
                                </wps:cNvSpPr>
                                <wps:spPr bwMode="auto">
                                  <a:xfrm>
                                    <a:off x="2172" y="1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2" name="Rectangle 1431"/>
                                <wps:cNvSpPr>
                                  <a:spLocks noChangeArrowheads="1"/>
                                </wps:cNvSpPr>
                                <wps:spPr bwMode="auto">
                                  <a:xfrm>
                                    <a:off x="2172" y="1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3" name="Rectangle 1432"/>
                                <wps:cNvSpPr>
                                  <a:spLocks noChangeArrowheads="1"/>
                                </wps:cNvSpPr>
                                <wps:spPr bwMode="auto">
                                  <a:xfrm>
                                    <a:off x="2172" y="1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4" name="Rectangle 1433"/>
                                <wps:cNvSpPr>
                                  <a:spLocks noChangeArrowheads="1"/>
                                </wps:cNvSpPr>
                                <wps:spPr bwMode="auto">
                                  <a:xfrm>
                                    <a:off x="2172" y="1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5" name="Rectangle 1434"/>
                                <wps:cNvSpPr>
                                  <a:spLocks noChangeArrowheads="1"/>
                                </wps:cNvSpPr>
                                <wps:spPr bwMode="auto">
                                  <a:xfrm>
                                    <a:off x="2172" y="1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6" name="Rectangle 1435"/>
                                <wps:cNvSpPr>
                                  <a:spLocks noChangeArrowheads="1"/>
                                </wps:cNvSpPr>
                                <wps:spPr bwMode="auto">
                                  <a:xfrm>
                                    <a:off x="2172" y="1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7" name="Rectangle 1436"/>
                                <wps:cNvSpPr>
                                  <a:spLocks noChangeArrowheads="1"/>
                                </wps:cNvSpPr>
                                <wps:spPr bwMode="auto">
                                  <a:xfrm>
                                    <a:off x="2172" y="14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8" name="Rectangle 1437"/>
                                <wps:cNvSpPr>
                                  <a:spLocks noChangeArrowheads="1"/>
                                </wps:cNvSpPr>
                                <wps:spPr bwMode="auto">
                                  <a:xfrm>
                                    <a:off x="2172" y="14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9" name="Rectangle 1438"/>
                                <wps:cNvSpPr>
                                  <a:spLocks noChangeArrowheads="1"/>
                                </wps:cNvSpPr>
                                <wps:spPr bwMode="auto">
                                  <a:xfrm>
                                    <a:off x="2172" y="1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0" name="Rectangle 1439"/>
                                <wps:cNvSpPr>
                                  <a:spLocks noChangeArrowheads="1"/>
                                </wps:cNvSpPr>
                                <wps:spPr bwMode="auto">
                                  <a:xfrm>
                                    <a:off x="2172" y="1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1" name="Rectangle 1440"/>
                                <wps:cNvSpPr>
                                  <a:spLocks noChangeArrowheads="1"/>
                                </wps:cNvSpPr>
                                <wps:spPr bwMode="auto">
                                  <a:xfrm>
                                    <a:off x="2172"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2" name="Rectangle 1441"/>
                                <wps:cNvSpPr>
                                  <a:spLocks noChangeArrowheads="1"/>
                                </wps:cNvSpPr>
                                <wps:spPr bwMode="auto">
                                  <a:xfrm>
                                    <a:off x="231" y="630"/>
                                    <a:ext cx="62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7B71B9" w:rsidRDefault="00084B79" w:rsidP="00D35342">
                                      <w:pPr>
                                        <w:rPr>
                                          <w:sz w:val="18"/>
                                        </w:rPr>
                                      </w:pPr>
                                      <w:r w:rsidRPr="007B71B9">
                                        <w:rPr>
                                          <w:rFonts w:ascii="Arial" w:hAnsi="Arial" w:cs="Arial"/>
                                          <w:color w:val="000000"/>
                                          <w:sz w:val="25"/>
                                          <w:szCs w:val="30"/>
                                          <w:lang w:val="en-US"/>
                                        </w:rPr>
                                        <w:t>136°</w:t>
                                      </w:r>
                                    </w:p>
                                  </w:txbxContent>
                                </wps:txbx>
                                <wps:bodyPr rot="0" vert="horz" wrap="square" lIns="0" tIns="0" rIns="0" bIns="0" anchor="t" anchorCtr="0" upright="1">
                                  <a:noAutofit/>
                                </wps:bodyPr>
                              </wps:wsp>
                              <wps:wsp>
                                <wps:cNvPr id="24783" name="Freeform 1442"/>
                                <wps:cNvSpPr>
                                  <a:spLocks/>
                                </wps:cNvSpPr>
                                <wps:spPr bwMode="auto">
                                  <a:xfrm>
                                    <a:off x="192" y="952"/>
                                    <a:ext cx="683" cy="19"/>
                                  </a:xfrm>
                                  <a:custGeom>
                                    <a:avLst/>
                                    <a:gdLst>
                                      <a:gd name="T0" fmla="*/ 10 w 683"/>
                                      <a:gd name="T1" fmla="*/ 0 h 19"/>
                                      <a:gd name="T2" fmla="*/ 5 w 683"/>
                                      <a:gd name="T3" fmla="*/ 0 h 19"/>
                                      <a:gd name="T4" fmla="*/ 5 w 683"/>
                                      <a:gd name="T5" fmla="*/ 5 h 19"/>
                                      <a:gd name="T6" fmla="*/ 0 w 683"/>
                                      <a:gd name="T7" fmla="*/ 5 h 19"/>
                                      <a:gd name="T8" fmla="*/ 0 w 683"/>
                                      <a:gd name="T9" fmla="*/ 14 h 19"/>
                                      <a:gd name="T10" fmla="*/ 5 w 683"/>
                                      <a:gd name="T11" fmla="*/ 14 h 19"/>
                                      <a:gd name="T12" fmla="*/ 5 w 683"/>
                                      <a:gd name="T13" fmla="*/ 19 h 19"/>
                                      <a:gd name="T14" fmla="*/ 678 w 683"/>
                                      <a:gd name="T15" fmla="*/ 19 h 19"/>
                                      <a:gd name="T16" fmla="*/ 678 w 683"/>
                                      <a:gd name="T17" fmla="*/ 14 h 19"/>
                                      <a:gd name="T18" fmla="*/ 683 w 683"/>
                                      <a:gd name="T19" fmla="*/ 14 h 19"/>
                                      <a:gd name="T20" fmla="*/ 683 w 683"/>
                                      <a:gd name="T21" fmla="*/ 5 h 19"/>
                                      <a:gd name="T22" fmla="*/ 678 w 683"/>
                                      <a:gd name="T23" fmla="*/ 5 h 19"/>
                                      <a:gd name="T24" fmla="*/ 678 w 683"/>
                                      <a:gd name="T25" fmla="*/ 0 h 19"/>
                                      <a:gd name="T26" fmla="*/ 673 w 683"/>
                                      <a:gd name="T27" fmla="*/ 0 h 19"/>
                                      <a:gd name="T28" fmla="*/ 10 w 68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83" h="19">
                                        <a:moveTo>
                                          <a:pt x="10" y="0"/>
                                        </a:moveTo>
                                        <a:lnTo>
                                          <a:pt x="5" y="0"/>
                                        </a:lnTo>
                                        <a:lnTo>
                                          <a:pt x="5" y="5"/>
                                        </a:lnTo>
                                        <a:lnTo>
                                          <a:pt x="0" y="5"/>
                                        </a:lnTo>
                                        <a:lnTo>
                                          <a:pt x="0" y="14"/>
                                        </a:lnTo>
                                        <a:lnTo>
                                          <a:pt x="5" y="14"/>
                                        </a:lnTo>
                                        <a:lnTo>
                                          <a:pt x="5" y="19"/>
                                        </a:lnTo>
                                        <a:lnTo>
                                          <a:pt x="678" y="19"/>
                                        </a:lnTo>
                                        <a:lnTo>
                                          <a:pt x="678" y="14"/>
                                        </a:lnTo>
                                        <a:lnTo>
                                          <a:pt x="683" y="14"/>
                                        </a:lnTo>
                                        <a:lnTo>
                                          <a:pt x="683" y="5"/>
                                        </a:lnTo>
                                        <a:lnTo>
                                          <a:pt x="678" y="5"/>
                                        </a:lnTo>
                                        <a:lnTo>
                                          <a:pt x="678" y="0"/>
                                        </a:lnTo>
                                        <a:lnTo>
                                          <a:pt x="673"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4" name="Freeform 1443"/>
                                <wps:cNvSpPr>
                                  <a:spLocks/>
                                </wps:cNvSpPr>
                                <wps:spPr bwMode="auto">
                                  <a:xfrm>
                                    <a:off x="1826" y="1082"/>
                                    <a:ext cx="678" cy="19"/>
                                  </a:xfrm>
                                  <a:custGeom>
                                    <a:avLst/>
                                    <a:gdLst>
                                      <a:gd name="T0" fmla="*/ 10 w 678"/>
                                      <a:gd name="T1" fmla="*/ 0 h 19"/>
                                      <a:gd name="T2" fmla="*/ 5 w 678"/>
                                      <a:gd name="T3" fmla="*/ 0 h 19"/>
                                      <a:gd name="T4" fmla="*/ 5 w 678"/>
                                      <a:gd name="T5" fmla="*/ 4 h 19"/>
                                      <a:gd name="T6" fmla="*/ 0 w 678"/>
                                      <a:gd name="T7" fmla="*/ 4 h 19"/>
                                      <a:gd name="T8" fmla="*/ 0 w 678"/>
                                      <a:gd name="T9" fmla="*/ 14 h 19"/>
                                      <a:gd name="T10" fmla="*/ 5 w 678"/>
                                      <a:gd name="T11" fmla="*/ 14 h 19"/>
                                      <a:gd name="T12" fmla="*/ 5 w 678"/>
                                      <a:gd name="T13" fmla="*/ 19 h 19"/>
                                      <a:gd name="T14" fmla="*/ 673 w 678"/>
                                      <a:gd name="T15" fmla="*/ 19 h 19"/>
                                      <a:gd name="T16" fmla="*/ 673 w 678"/>
                                      <a:gd name="T17" fmla="*/ 14 h 19"/>
                                      <a:gd name="T18" fmla="*/ 678 w 678"/>
                                      <a:gd name="T19" fmla="*/ 14 h 19"/>
                                      <a:gd name="T20" fmla="*/ 678 w 678"/>
                                      <a:gd name="T21" fmla="*/ 4 h 19"/>
                                      <a:gd name="T22" fmla="*/ 673 w 678"/>
                                      <a:gd name="T23" fmla="*/ 4 h 19"/>
                                      <a:gd name="T24" fmla="*/ 673 w 678"/>
                                      <a:gd name="T25" fmla="*/ 0 h 19"/>
                                      <a:gd name="T26" fmla="*/ 668 w 678"/>
                                      <a:gd name="T27" fmla="*/ 0 h 19"/>
                                      <a:gd name="T28" fmla="*/ 10 w 678"/>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78" h="19">
                                        <a:moveTo>
                                          <a:pt x="10" y="0"/>
                                        </a:moveTo>
                                        <a:lnTo>
                                          <a:pt x="5" y="0"/>
                                        </a:lnTo>
                                        <a:lnTo>
                                          <a:pt x="5" y="4"/>
                                        </a:lnTo>
                                        <a:lnTo>
                                          <a:pt x="0" y="4"/>
                                        </a:lnTo>
                                        <a:lnTo>
                                          <a:pt x="0" y="14"/>
                                        </a:lnTo>
                                        <a:lnTo>
                                          <a:pt x="5" y="14"/>
                                        </a:lnTo>
                                        <a:lnTo>
                                          <a:pt x="5" y="19"/>
                                        </a:lnTo>
                                        <a:lnTo>
                                          <a:pt x="673" y="19"/>
                                        </a:lnTo>
                                        <a:lnTo>
                                          <a:pt x="673" y="14"/>
                                        </a:lnTo>
                                        <a:lnTo>
                                          <a:pt x="678" y="14"/>
                                        </a:lnTo>
                                        <a:lnTo>
                                          <a:pt x="678" y="4"/>
                                        </a:lnTo>
                                        <a:lnTo>
                                          <a:pt x="673" y="4"/>
                                        </a:lnTo>
                                        <a:lnTo>
                                          <a:pt x="673" y="0"/>
                                        </a:lnTo>
                                        <a:lnTo>
                                          <a:pt x="668"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5" name="Freeform 1444"/>
                                <wps:cNvSpPr>
                                  <a:spLocks/>
                                </wps:cNvSpPr>
                                <wps:spPr bwMode="auto">
                                  <a:xfrm>
                                    <a:off x="3426" y="894"/>
                                    <a:ext cx="692" cy="19"/>
                                  </a:xfrm>
                                  <a:custGeom>
                                    <a:avLst/>
                                    <a:gdLst>
                                      <a:gd name="T0" fmla="*/ 10 w 692"/>
                                      <a:gd name="T1" fmla="*/ 0 h 19"/>
                                      <a:gd name="T2" fmla="*/ 5 w 692"/>
                                      <a:gd name="T3" fmla="*/ 0 h 19"/>
                                      <a:gd name="T4" fmla="*/ 5 w 692"/>
                                      <a:gd name="T5" fmla="*/ 5 h 19"/>
                                      <a:gd name="T6" fmla="*/ 0 w 692"/>
                                      <a:gd name="T7" fmla="*/ 5 h 19"/>
                                      <a:gd name="T8" fmla="*/ 0 w 692"/>
                                      <a:gd name="T9" fmla="*/ 15 h 19"/>
                                      <a:gd name="T10" fmla="*/ 5 w 692"/>
                                      <a:gd name="T11" fmla="*/ 15 h 19"/>
                                      <a:gd name="T12" fmla="*/ 5 w 692"/>
                                      <a:gd name="T13" fmla="*/ 19 h 19"/>
                                      <a:gd name="T14" fmla="*/ 687 w 692"/>
                                      <a:gd name="T15" fmla="*/ 19 h 19"/>
                                      <a:gd name="T16" fmla="*/ 687 w 692"/>
                                      <a:gd name="T17" fmla="*/ 15 h 19"/>
                                      <a:gd name="T18" fmla="*/ 692 w 692"/>
                                      <a:gd name="T19" fmla="*/ 15 h 19"/>
                                      <a:gd name="T20" fmla="*/ 692 w 692"/>
                                      <a:gd name="T21" fmla="*/ 5 h 19"/>
                                      <a:gd name="T22" fmla="*/ 687 w 692"/>
                                      <a:gd name="T23" fmla="*/ 5 h 19"/>
                                      <a:gd name="T24" fmla="*/ 687 w 692"/>
                                      <a:gd name="T25" fmla="*/ 0 h 19"/>
                                      <a:gd name="T26" fmla="*/ 682 w 692"/>
                                      <a:gd name="T27" fmla="*/ 0 h 19"/>
                                      <a:gd name="T28" fmla="*/ 10 w 692"/>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92" h="19">
                                        <a:moveTo>
                                          <a:pt x="10" y="0"/>
                                        </a:moveTo>
                                        <a:lnTo>
                                          <a:pt x="5" y="0"/>
                                        </a:lnTo>
                                        <a:lnTo>
                                          <a:pt x="5" y="5"/>
                                        </a:lnTo>
                                        <a:lnTo>
                                          <a:pt x="0" y="5"/>
                                        </a:lnTo>
                                        <a:lnTo>
                                          <a:pt x="0" y="15"/>
                                        </a:lnTo>
                                        <a:lnTo>
                                          <a:pt x="5" y="15"/>
                                        </a:lnTo>
                                        <a:lnTo>
                                          <a:pt x="5" y="19"/>
                                        </a:lnTo>
                                        <a:lnTo>
                                          <a:pt x="687" y="19"/>
                                        </a:lnTo>
                                        <a:lnTo>
                                          <a:pt x="687" y="15"/>
                                        </a:lnTo>
                                        <a:lnTo>
                                          <a:pt x="692" y="15"/>
                                        </a:lnTo>
                                        <a:lnTo>
                                          <a:pt x="692" y="5"/>
                                        </a:lnTo>
                                        <a:lnTo>
                                          <a:pt x="687" y="5"/>
                                        </a:lnTo>
                                        <a:lnTo>
                                          <a:pt x="687" y="0"/>
                                        </a:lnTo>
                                        <a:lnTo>
                                          <a:pt x="68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6" name="Freeform 1445"/>
                                <wps:cNvSpPr>
                                  <a:spLocks/>
                                </wps:cNvSpPr>
                                <wps:spPr bwMode="auto">
                                  <a:xfrm>
                                    <a:off x="3445" y="1101"/>
                                    <a:ext cx="683" cy="226"/>
                                  </a:xfrm>
                                  <a:custGeom>
                                    <a:avLst/>
                                    <a:gdLst>
                                      <a:gd name="T0" fmla="*/ 0 w 683"/>
                                      <a:gd name="T1" fmla="*/ 0 h 226"/>
                                      <a:gd name="T2" fmla="*/ 342 w 683"/>
                                      <a:gd name="T3" fmla="*/ 226 h 226"/>
                                      <a:gd name="T4" fmla="*/ 683 w 683"/>
                                      <a:gd name="T5" fmla="*/ 0 h 226"/>
                                      <a:gd name="T6" fmla="*/ 0 w 683"/>
                                      <a:gd name="T7" fmla="*/ 0 h 226"/>
                                    </a:gdLst>
                                    <a:ahLst/>
                                    <a:cxnLst>
                                      <a:cxn ang="0">
                                        <a:pos x="T0" y="T1"/>
                                      </a:cxn>
                                      <a:cxn ang="0">
                                        <a:pos x="T2" y="T3"/>
                                      </a:cxn>
                                      <a:cxn ang="0">
                                        <a:pos x="T4" y="T5"/>
                                      </a:cxn>
                                      <a:cxn ang="0">
                                        <a:pos x="T6" y="T7"/>
                                      </a:cxn>
                                    </a:cxnLst>
                                    <a:rect l="0" t="0" r="r" b="b"/>
                                    <a:pathLst>
                                      <a:path w="683" h="226">
                                        <a:moveTo>
                                          <a:pt x="0" y="0"/>
                                        </a:moveTo>
                                        <a:lnTo>
                                          <a:pt x="342" y="226"/>
                                        </a:lnTo>
                                        <a:lnTo>
                                          <a:pt x="683"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7" name="Freeform 1446"/>
                                <wps:cNvSpPr>
                                  <a:spLocks/>
                                </wps:cNvSpPr>
                                <wps:spPr bwMode="auto">
                                  <a:xfrm>
                                    <a:off x="3772" y="1207"/>
                                    <a:ext cx="188" cy="129"/>
                                  </a:xfrm>
                                  <a:custGeom>
                                    <a:avLst/>
                                    <a:gdLst>
                                      <a:gd name="T0" fmla="*/ 5 w 188"/>
                                      <a:gd name="T1" fmla="*/ 110 h 129"/>
                                      <a:gd name="T2" fmla="*/ 5 w 188"/>
                                      <a:gd name="T3" fmla="*/ 115 h 129"/>
                                      <a:gd name="T4" fmla="*/ 0 w 188"/>
                                      <a:gd name="T5" fmla="*/ 115 h 129"/>
                                      <a:gd name="T6" fmla="*/ 0 w 188"/>
                                      <a:gd name="T7" fmla="*/ 125 h 129"/>
                                      <a:gd name="T8" fmla="*/ 5 w 188"/>
                                      <a:gd name="T9" fmla="*/ 125 h 129"/>
                                      <a:gd name="T10" fmla="*/ 5 w 188"/>
                                      <a:gd name="T11" fmla="*/ 129 h 129"/>
                                      <a:gd name="T12" fmla="*/ 15 w 188"/>
                                      <a:gd name="T13" fmla="*/ 129 h 129"/>
                                      <a:gd name="T14" fmla="*/ 183 w 188"/>
                                      <a:gd name="T15" fmla="*/ 19 h 129"/>
                                      <a:gd name="T16" fmla="*/ 183 w 188"/>
                                      <a:gd name="T17" fmla="*/ 14 h 129"/>
                                      <a:gd name="T18" fmla="*/ 188 w 188"/>
                                      <a:gd name="T19" fmla="*/ 14 h 129"/>
                                      <a:gd name="T20" fmla="*/ 188 w 188"/>
                                      <a:gd name="T21" fmla="*/ 4 h 129"/>
                                      <a:gd name="T22" fmla="*/ 183 w 188"/>
                                      <a:gd name="T23" fmla="*/ 4 h 129"/>
                                      <a:gd name="T24" fmla="*/ 183 w 188"/>
                                      <a:gd name="T25" fmla="*/ 0 h 129"/>
                                      <a:gd name="T26" fmla="*/ 173 w 188"/>
                                      <a:gd name="T27" fmla="*/ 0 h 129"/>
                                      <a:gd name="T28" fmla="*/ 5 w 188"/>
                                      <a:gd name="T29" fmla="*/ 110 h 1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8" h="129">
                                        <a:moveTo>
                                          <a:pt x="5" y="110"/>
                                        </a:moveTo>
                                        <a:lnTo>
                                          <a:pt x="5" y="115"/>
                                        </a:lnTo>
                                        <a:lnTo>
                                          <a:pt x="0" y="115"/>
                                        </a:lnTo>
                                        <a:lnTo>
                                          <a:pt x="0" y="125"/>
                                        </a:lnTo>
                                        <a:lnTo>
                                          <a:pt x="5" y="125"/>
                                        </a:lnTo>
                                        <a:lnTo>
                                          <a:pt x="5" y="129"/>
                                        </a:lnTo>
                                        <a:lnTo>
                                          <a:pt x="15" y="129"/>
                                        </a:lnTo>
                                        <a:lnTo>
                                          <a:pt x="183" y="19"/>
                                        </a:lnTo>
                                        <a:lnTo>
                                          <a:pt x="183" y="14"/>
                                        </a:lnTo>
                                        <a:lnTo>
                                          <a:pt x="188" y="14"/>
                                        </a:lnTo>
                                        <a:lnTo>
                                          <a:pt x="188" y="4"/>
                                        </a:lnTo>
                                        <a:lnTo>
                                          <a:pt x="183" y="4"/>
                                        </a:lnTo>
                                        <a:lnTo>
                                          <a:pt x="183" y="0"/>
                                        </a:lnTo>
                                        <a:lnTo>
                                          <a:pt x="173" y="0"/>
                                        </a:lnTo>
                                        <a:lnTo>
                                          <a:pt x="5"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8" name="Freeform 1447"/>
                                <wps:cNvSpPr>
                                  <a:spLocks/>
                                </wps:cNvSpPr>
                                <wps:spPr bwMode="auto">
                                  <a:xfrm>
                                    <a:off x="3604" y="1202"/>
                                    <a:ext cx="183" cy="130"/>
                                  </a:xfrm>
                                  <a:custGeom>
                                    <a:avLst/>
                                    <a:gdLst>
                                      <a:gd name="T0" fmla="*/ 168 w 183"/>
                                      <a:gd name="T1" fmla="*/ 130 h 130"/>
                                      <a:gd name="T2" fmla="*/ 178 w 183"/>
                                      <a:gd name="T3" fmla="*/ 130 h 130"/>
                                      <a:gd name="T4" fmla="*/ 183 w 183"/>
                                      <a:gd name="T5" fmla="*/ 125 h 130"/>
                                      <a:gd name="T6" fmla="*/ 183 w 183"/>
                                      <a:gd name="T7" fmla="*/ 115 h 130"/>
                                      <a:gd name="T8" fmla="*/ 178 w 183"/>
                                      <a:gd name="T9" fmla="*/ 110 h 130"/>
                                      <a:gd name="T10" fmla="*/ 14 w 183"/>
                                      <a:gd name="T11" fmla="*/ 0 h 130"/>
                                      <a:gd name="T12" fmla="*/ 5 w 183"/>
                                      <a:gd name="T13" fmla="*/ 0 h 130"/>
                                      <a:gd name="T14" fmla="*/ 0 w 183"/>
                                      <a:gd name="T15" fmla="*/ 5 h 130"/>
                                      <a:gd name="T16" fmla="*/ 0 w 183"/>
                                      <a:gd name="T17" fmla="*/ 14 h 130"/>
                                      <a:gd name="T18" fmla="*/ 5 w 183"/>
                                      <a:gd name="T19" fmla="*/ 19 h 130"/>
                                      <a:gd name="T20" fmla="*/ 168 w 183"/>
                                      <a:gd name="T21"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3" h="130">
                                        <a:moveTo>
                                          <a:pt x="168" y="130"/>
                                        </a:moveTo>
                                        <a:lnTo>
                                          <a:pt x="178" y="130"/>
                                        </a:lnTo>
                                        <a:lnTo>
                                          <a:pt x="183" y="125"/>
                                        </a:lnTo>
                                        <a:lnTo>
                                          <a:pt x="183" y="115"/>
                                        </a:lnTo>
                                        <a:lnTo>
                                          <a:pt x="178" y="110"/>
                                        </a:lnTo>
                                        <a:lnTo>
                                          <a:pt x="14" y="0"/>
                                        </a:lnTo>
                                        <a:lnTo>
                                          <a:pt x="5" y="0"/>
                                        </a:lnTo>
                                        <a:lnTo>
                                          <a:pt x="0" y="5"/>
                                        </a:lnTo>
                                        <a:lnTo>
                                          <a:pt x="0" y="14"/>
                                        </a:lnTo>
                                        <a:lnTo>
                                          <a:pt x="5" y="19"/>
                                        </a:lnTo>
                                        <a:lnTo>
                                          <a:pt x="168"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9" name="Freeform 1448"/>
                                <wps:cNvSpPr>
                                  <a:spLocks/>
                                </wps:cNvSpPr>
                                <wps:spPr bwMode="auto">
                                  <a:xfrm>
                                    <a:off x="3604" y="1202"/>
                                    <a:ext cx="365" cy="19"/>
                                  </a:xfrm>
                                  <a:custGeom>
                                    <a:avLst/>
                                    <a:gdLst>
                                      <a:gd name="T0" fmla="*/ 10 w 365"/>
                                      <a:gd name="T1" fmla="*/ 0 h 19"/>
                                      <a:gd name="T2" fmla="*/ 5 w 365"/>
                                      <a:gd name="T3" fmla="*/ 0 h 19"/>
                                      <a:gd name="T4" fmla="*/ 5 w 365"/>
                                      <a:gd name="T5" fmla="*/ 5 h 19"/>
                                      <a:gd name="T6" fmla="*/ 0 w 365"/>
                                      <a:gd name="T7" fmla="*/ 5 h 19"/>
                                      <a:gd name="T8" fmla="*/ 0 w 365"/>
                                      <a:gd name="T9" fmla="*/ 14 h 19"/>
                                      <a:gd name="T10" fmla="*/ 5 w 365"/>
                                      <a:gd name="T11" fmla="*/ 14 h 19"/>
                                      <a:gd name="T12" fmla="*/ 5 w 365"/>
                                      <a:gd name="T13" fmla="*/ 19 h 19"/>
                                      <a:gd name="T14" fmla="*/ 360 w 365"/>
                                      <a:gd name="T15" fmla="*/ 19 h 19"/>
                                      <a:gd name="T16" fmla="*/ 360 w 365"/>
                                      <a:gd name="T17" fmla="*/ 14 h 19"/>
                                      <a:gd name="T18" fmla="*/ 365 w 365"/>
                                      <a:gd name="T19" fmla="*/ 14 h 19"/>
                                      <a:gd name="T20" fmla="*/ 365 w 365"/>
                                      <a:gd name="T21" fmla="*/ 5 h 19"/>
                                      <a:gd name="T22" fmla="*/ 360 w 365"/>
                                      <a:gd name="T23" fmla="*/ 5 h 19"/>
                                      <a:gd name="T24" fmla="*/ 360 w 365"/>
                                      <a:gd name="T25" fmla="*/ 0 h 19"/>
                                      <a:gd name="T26" fmla="*/ 356 w 365"/>
                                      <a:gd name="T27" fmla="*/ 0 h 19"/>
                                      <a:gd name="T28" fmla="*/ 10 w 365"/>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5" h="19">
                                        <a:moveTo>
                                          <a:pt x="10" y="0"/>
                                        </a:moveTo>
                                        <a:lnTo>
                                          <a:pt x="5" y="0"/>
                                        </a:lnTo>
                                        <a:lnTo>
                                          <a:pt x="5" y="5"/>
                                        </a:lnTo>
                                        <a:lnTo>
                                          <a:pt x="0" y="5"/>
                                        </a:lnTo>
                                        <a:lnTo>
                                          <a:pt x="0" y="14"/>
                                        </a:lnTo>
                                        <a:lnTo>
                                          <a:pt x="5" y="14"/>
                                        </a:lnTo>
                                        <a:lnTo>
                                          <a:pt x="5" y="19"/>
                                        </a:lnTo>
                                        <a:lnTo>
                                          <a:pt x="360" y="19"/>
                                        </a:lnTo>
                                        <a:lnTo>
                                          <a:pt x="360" y="14"/>
                                        </a:lnTo>
                                        <a:lnTo>
                                          <a:pt x="365" y="14"/>
                                        </a:lnTo>
                                        <a:lnTo>
                                          <a:pt x="365" y="5"/>
                                        </a:lnTo>
                                        <a:lnTo>
                                          <a:pt x="360" y="5"/>
                                        </a:lnTo>
                                        <a:lnTo>
                                          <a:pt x="360" y="0"/>
                                        </a:lnTo>
                                        <a:lnTo>
                                          <a:pt x="356"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0" name="Freeform 1449"/>
                                <wps:cNvSpPr>
                                  <a:spLocks/>
                                </wps:cNvSpPr>
                                <wps:spPr bwMode="auto">
                                  <a:xfrm>
                                    <a:off x="3762" y="899"/>
                                    <a:ext cx="361" cy="245"/>
                                  </a:xfrm>
                                  <a:custGeom>
                                    <a:avLst/>
                                    <a:gdLst>
                                      <a:gd name="T0" fmla="*/ 5 w 361"/>
                                      <a:gd name="T1" fmla="*/ 226 h 245"/>
                                      <a:gd name="T2" fmla="*/ 5 w 361"/>
                                      <a:gd name="T3" fmla="*/ 231 h 245"/>
                                      <a:gd name="T4" fmla="*/ 0 w 361"/>
                                      <a:gd name="T5" fmla="*/ 231 h 245"/>
                                      <a:gd name="T6" fmla="*/ 0 w 361"/>
                                      <a:gd name="T7" fmla="*/ 240 h 245"/>
                                      <a:gd name="T8" fmla="*/ 5 w 361"/>
                                      <a:gd name="T9" fmla="*/ 240 h 245"/>
                                      <a:gd name="T10" fmla="*/ 5 w 361"/>
                                      <a:gd name="T11" fmla="*/ 245 h 245"/>
                                      <a:gd name="T12" fmla="*/ 15 w 361"/>
                                      <a:gd name="T13" fmla="*/ 245 h 245"/>
                                      <a:gd name="T14" fmla="*/ 356 w 361"/>
                                      <a:gd name="T15" fmla="*/ 19 h 245"/>
                                      <a:gd name="T16" fmla="*/ 356 w 361"/>
                                      <a:gd name="T17" fmla="*/ 14 h 245"/>
                                      <a:gd name="T18" fmla="*/ 361 w 361"/>
                                      <a:gd name="T19" fmla="*/ 14 h 245"/>
                                      <a:gd name="T20" fmla="*/ 361 w 361"/>
                                      <a:gd name="T21" fmla="*/ 5 h 245"/>
                                      <a:gd name="T22" fmla="*/ 356 w 361"/>
                                      <a:gd name="T23" fmla="*/ 5 h 245"/>
                                      <a:gd name="T24" fmla="*/ 356 w 361"/>
                                      <a:gd name="T25" fmla="*/ 0 h 245"/>
                                      <a:gd name="T26" fmla="*/ 346 w 361"/>
                                      <a:gd name="T27" fmla="*/ 0 h 245"/>
                                      <a:gd name="T28" fmla="*/ 5 w 361"/>
                                      <a:gd name="T29" fmla="*/ 226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5" y="226"/>
                                        </a:moveTo>
                                        <a:lnTo>
                                          <a:pt x="5" y="231"/>
                                        </a:lnTo>
                                        <a:lnTo>
                                          <a:pt x="0" y="231"/>
                                        </a:lnTo>
                                        <a:lnTo>
                                          <a:pt x="0" y="240"/>
                                        </a:lnTo>
                                        <a:lnTo>
                                          <a:pt x="5" y="240"/>
                                        </a:lnTo>
                                        <a:lnTo>
                                          <a:pt x="5" y="245"/>
                                        </a:lnTo>
                                        <a:lnTo>
                                          <a:pt x="15" y="245"/>
                                        </a:lnTo>
                                        <a:lnTo>
                                          <a:pt x="356" y="19"/>
                                        </a:lnTo>
                                        <a:lnTo>
                                          <a:pt x="356" y="14"/>
                                        </a:lnTo>
                                        <a:lnTo>
                                          <a:pt x="361" y="14"/>
                                        </a:lnTo>
                                        <a:lnTo>
                                          <a:pt x="361" y="5"/>
                                        </a:lnTo>
                                        <a:lnTo>
                                          <a:pt x="356" y="5"/>
                                        </a:lnTo>
                                        <a:lnTo>
                                          <a:pt x="356" y="0"/>
                                        </a:lnTo>
                                        <a:lnTo>
                                          <a:pt x="346" y="0"/>
                                        </a:lnTo>
                                        <a:lnTo>
                                          <a:pt x="5"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1" name="Freeform 1450"/>
                                <wps:cNvSpPr>
                                  <a:spLocks/>
                                </wps:cNvSpPr>
                                <wps:spPr bwMode="auto">
                                  <a:xfrm>
                                    <a:off x="3421" y="899"/>
                                    <a:ext cx="361" cy="245"/>
                                  </a:xfrm>
                                  <a:custGeom>
                                    <a:avLst/>
                                    <a:gdLst>
                                      <a:gd name="T0" fmla="*/ 15 w 361"/>
                                      <a:gd name="T1" fmla="*/ 0 h 245"/>
                                      <a:gd name="T2" fmla="*/ 5 w 361"/>
                                      <a:gd name="T3" fmla="*/ 0 h 245"/>
                                      <a:gd name="T4" fmla="*/ 5 w 361"/>
                                      <a:gd name="T5" fmla="*/ 5 h 245"/>
                                      <a:gd name="T6" fmla="*/ 0 w 361"/>
                                      <a:gd name="T7" fmla="*/ 5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1 h 245"/>
                                      <a:gd name="T24" fmla="*/ 356 w 361"/>
                                      <a:gd name="T25" fmla="*/ 231 h 245"/>
                                      <a:gd name="T26" fmla="*/ 356 w 361"/>
                                      <a:gd name="T27" fmla="*/ 226 h 245"/>
                                      <a:gd name="T28" fmla="*/ 15 w 361"/>
                                      <a:gd name="T29" fmla="*/ 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15" y="0"/>
                                        </a:moveTo>
                                        <a:lnTo>
                                          <a:pt x="5" y="0"/>
                                        </a:lnTo>
                                        <a:lnTo>
                                          <a:pt x="5" y="5"/>
                                        </a:lnTo>
                                        <a:lnTo>
                                          <a:pt x="0" y="5"/>
                                        </a:lnTo>
                                        <a:lnTo>
                                          <a:pt x="0" y="14"/>
                                        </a:lnTo>
                                        <a:lnTo>
                                          <a:pt x="5" y="14"/>
                                        </a:lnTo>
                                        <a:lnTo>
                                          <a:pt x="5" y="19"/>
                                        </a:lnTo>
                                        <a:lnTo>
                                          <a:pt x="346" y="245"/>
                                        </a:lnTo>
                                        <a:lnTo>
                                          <a:pt x="356" y="245"/>
                                        </a:lnTo>
                                        <a:lnTo>
                                          <a:pt x="356" y="240"/>
                                        </a:lnTo>
                                        <a:lnTo>
                                          <a:pt x="361" y="240"/>
                                        </a:lnTo>
                                        <a:lnTo>
                                          <a:pt x="361" y="231"/>
                                        </a:lnTo>
                                        <a:lnTo>
                                          <a:pt x="356" y="231"/>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2" name="Rectangle 1451"/>
                                <wps:cNvSpPr>
                                  <a:spLocks noChangeArrowheads="1"/>
                                </wps:cNvSpPr>
                                <wps:spPr bwMode="auto">
                                  <a:xfrm>
                                    <a:off x="3772" y="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3" name="Rectangle 1452"/>
                                <wps:cNvSpPr>
                                  <a:spLocks noChangeArrowheads="1"/>
                                </wps:cNvSpPr>
                                <wps:spPr bwMode="auto">
                                  <a:xfrm>
                                    <a:off x="3772" y="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4" name="Rectangle 1453"/>
                                <wps:cNvSpPr>
                                  <a:spLocks noChangeArrowheads="1"/>
                                </wps:cNvSpPr>
                                <wps:spPr bwMode="auto">
                                  <a:xfrm>
                                    <a:off x="3772" y="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5" name="Rectangle 1454"/>
                                <wps:cNvSpPr>
                                  <a:spLocks noChangeArrowheads="1"/>
                                </wps:cNvSpPr>
                                <wps:spPr bwMode="auto">
                                  <a:xfrm>
                                    <a:off x="3772" y="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6" name="Rectangle 1455"/>
                                <wps:cNvSpPr>
                                  <a:spLocks noChangeArrowheads="1"/>
                                </wps:cNvSpPr>
                                <wps:spPr bwMode="auto">
                                  <a:xfrm>
                                    <a:off x="3772" y="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7" name="Rectangle 1456"/>
                                <wps:cNvSpPr>
                                  <a:spLocks noChangeArrowheads="1"/>
                                </wps:cNvSpPr>
                                <wps:spPr bwMode="auto">
                                  <a:xfrm>
                                    <a:off x="3772" y="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8" name="Rectangle 1457"/>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9" name="Rectangle 1458"/>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0" name="Rectangle 1459"/>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1" name="Rectangle 1460"/>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2" name="Rectangle 1461"/>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3" name="Rectangle 1462"/>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4" name="Rectangle 1463"/>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5" name="Rectangle 1464"/>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6" name="Rectangle 1465"/>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7" name="Rectangle 1466"/>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8" name="Rectangle 1467"/>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9" name="Rectangle 1468"/>
                                <wps:cNvSpPr>
                                  <a:spLocks noChangeArrowheads="1"/>
                                </wps:cNvSpPr>
                                <wps:spPr bwMode="auto">
                                  <a:xfrm>
                                    <a:off x="3772"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0" name="Rectangle 1469"/>
                                <wps:cNvSpPr>
                                  <a:spLocks noChangeArrowheads="1"/>
                                </wps:cNvSpPr>
                                <wps:spPr bwMode="auto">
                                  <a:xfrm>
                                    <a:off x="3772"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1" name="Rectangle 1470"/>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2" name="Rectangle 1471"/>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3" name="Rectangle 1472"/>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4" name="Rectangle 1473"/>
                                <wps:cNvSpPr>
                                  <a:spLocks noChangeArrowheads="1"/>
                                </wps:cNvSpPr>
                                <wps:spPr bwMode="auto">
                                  <a:xfrm>
                                    <a:off x="3772"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5" name="Rectangle 1474"/>
                                <wps:cNvSpPr>
                                  <a:spLocks noChangeArrowheads="1"/>
                                </wps:cNvSpPr>
                                <wps:spPr bwMode="auto">
                                  <a:xfrm>
                                    <a:off x="3772"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6" name="Rectangle 1475"/>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7" name="Rectangle 1476"/>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8" name="Rectangle 1477"/>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9" name="Rectangle 1478"/>
                                <wps:cNvSpPr>
                                  <a:spLocks noChangeArrowheads="1"/>
                                </wps:cNvSpPr>
                                <wps:spPr bwMode="auto">
                                  <a:xfrm>
                                    <a:off x="3772"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0" name="Rectangle 1479"/>
                                <wps:cNvSpPr>
                                  <a:spLocks noChangeArrowheads="1"/>
                                </wps:cNvSpPr>
                                <wps:spPr bwMode="auto">
                                  <a:xfrm>
                                    <a:off x="3772"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1" name="Rectangle 1480"/>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2" name="Rectangle 1481"/>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3" name="Rectangle 1482"/>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4" name="Rectangle 1483"/>
                                <wps:cNvSpPr>
                                  <a:spLocks noChangeArrowheads="1"/>
                                </wps:cNvSpPr>
                                <wps:spPr bwMode="auto">
                                  <a:xfrm>
                                    <a:off x="3772"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5" name="Rectangle 1484"/>
                                <wps:cNvSpPr>
                                  <a:spLocks noChangeArrowheads="1"/>
                                </wps:cNvSpPr>
                                <wps:spPr bwMode="auto">
                                  <a:xfrm>
                                    <a:off x="3772"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6" name="Rectangle 1485"/>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7" name="Rectangle 1486"/>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8" name="Rectangle 1487"/>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9" name="Rectangle 1488"/>
                                <wps:cNvSpPr>
                                  <a:spLocks noChangeArrowheads="1"/>
                                </wps:cNvSpPr>
                                <wps:spPr bwMode="auto">
                                  <a:xfrm>
                                    <a:off x="3772"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0" name="Rectangle 1489"/>
                                <wps:cNvSpPr>
                                  <a:spLocks noChangeArrowheads="1"/>
                                </wps:cNvSpPr>
                                <wps:spPr bwMode="auto">
                                  <a:xfrm>
                                    <a:off x="37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1" name="Rectangle 1490"/>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2" name="Rectangle 1491"/>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3" name="Rectangle 1492"/>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4" name="Rectangle 1493"/>
                                <wps:cNvSpPr>
                                  <a:spLocks noChangeArrowheads="1"/>
                                </wps:cNvSpPr>
                                <wps:spPr bwMode="auto">
                                  <a:xfrm>
                                    <a:off x="37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5" name="Rectangle 1494"/>
                                <wps:cNvSpPr>
                                  <a:spLocks noChangeArrowheads="1"/>
                                </wps:cNvSpPr>
                                <wps:spPr bwMode="auto">
                                  <a:xfrm>
                                    <a:off x="37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6" name="Rectangle 1495"/>
                                <wps:cNvSpPr>
                                  <a:spLocks noChangeArrowheads="1"/>
                                </wps:cNvSpPr>
                                <wps:spPr bwMode="auto">
                                  <a:xfrm>
                                    <a:off x="37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7" name="Rectangle 1496"/>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8" name="Rectangle 1497"/>
                                <wps:cNvSpPr>
                                  <a:spLocks noChangeArrowheads="1"/>
                                </wps:cNvSpPr>
                                <wps:spPr bwMode="auto">
                                  <a:xfrm>
                                    <a:off x="37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9" name="Rectangle 1498"/>
                                <wps:cNvSpPr>
                                  <a:spLocks noChangeArrowheads="1"/>
                                </wps:cNvSpPr>
                                <wps:spPr bwMode="auto">
                                  <a:xfrm>
                                    <a:off x="37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0" name="Rectangle 1499"/>
                                <wps:cNvSpPr>
                                  <a:spLocks noChangeArrowheads="1"/>
                                </wps:cNvSpPr>
                                <wps:spPr bwMode="auto">
                                  <a:xfrm>
                                    <a:off x="37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1" name="Rectangle 1500"/>
                                <wps:cNvSpPr>
                                  <a:spLocks noChangeArrowheads="1"/>
                                </wps:cNvSpPr>
                                <wps:spPr bwMode="auto">
                                  <a:xfrm>
                                    <a:off x="37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2" name="Rectangle 1501"/>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3" name="Rectangle 1502"/>
                                <wps:cNvSpPr>
                                  <a:spLocks noChangeArrowheads="1"/>
                                </wps:cNvSpPr>
                                <wps:spPr bwMode="auto">
                                  <a:xfrm>
                                    <a:off x="37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4" name="Rectangle 1503"/>
                                <wps:cNvSpPr>
                                  <a:spLocks noChangeArrowheads="1"/>
                                </wps:cNvSpPr>
                                <wps:spPr bwMode="auto">
                                  <a:xfrm>
                                    <a:off x="37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5" name="Rectangle 1504"/>
                                <wps:cNvSpPr>
                                  <a:spLocks noChangeArrowheads="1"/>
                                </wps:cNvSpPr>
                                <wps:spPr bwMode="auto">
                                  <a:xfrm>
                                    <a:off x="37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6" name="Rectangle 1505"/>
                                <wps:cNvSpPr>
                                  <a:spLocks noChangeArrowheads="1"/>
                                </wps:cNvSpPr>
                                <wps:spPr bwMode="auto">
                                  <a:xfrm>
                                    <a:off x="37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7" name="Rectangle 1506"/>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8" name="Rectangle 1507"/>
                                <wps:cNvSpPr>
                                  <a:spLocks noChangeArrowheads="1"/>
                                </wps:cNvSpPr>
                                <wps:spPr bwMode="auto">
                                  <a:xfrm>
                                    <a:off x="37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9" name="Rectangle 1508"/>
                                <wps:cNvSpPr>
                                  <a:spLocks noChangeArrowheads="1"/>
                                </wps:cNvSpPr>
                                <wps:spPr bwMode="auto">
                                  <a:xfrm>
                                    <a:off x="37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0" name="Rectangle 1509"/>
                                <wps:cNvSpPr>
                                  <a:spLocks noChangeArrowheads="1"/>
                                </wps:cNvSpPr>
                                <wps:spPr bwMode="auto">
                                  <a:xfrm>
                                    <a:off x="37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1" name="Rectangle 1510"/>
                                <wps:cNvSpPr>
                                  <a:spLocks noChangeArrowheads="1"/>
                                </wps:cNvSpPr>
                                <wps:spPr bwMode="auto">
                                  <a:xfrm>
                                    <a:off x="37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2" name="Rectangle 1511"/>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3" name="Rectangle 1512"/>
                                <wps:cNvSpPr>
                                  <a:spLocks noChangeArrowheads="1"/>
                                </wps:cNvSpPr>
                                <wps:spPr bwMode="auto">
                                  <a:xfrm>
                                    <a:off x="37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4" name="Rectangle 1513"/>
                                <wps:cNvSpPr>
                                  <a:spLocks noChangeArrowheads="1"/>
                                </wps:cNvSpPr>
                                <wps:spPr bwMode="auto">
                                  <a:xfrm>
                                    <a:off x="37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5" name="Rectangle 1514"/>
                                <wps:cNvSpPr>
                                  <a:spLocks noChangeArrowheads="1"/>
                                </wps:cNvSpPr>
                                <wps:spPr bwMode="auto">
                                  <a:xfrm>
                                    <a:off x="37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6" name="Rectangle 1515"/>
                                <wps:cNvSpPr>
                                  <a:spLocks noChangeArrowheads="1"/>
                                </wps:cNvSpPr>
                                <wps:spPr bwMode="auto">
                                  <a:xfrm>
                                    <a:off x="37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7" name="Rectangle 1516"/>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8" name="Rectangle 1517"/>
                                <wps:cNvSpPr>
                                  <a:spLocks noChangeArrowheads="1"/>
                                </wps:cNvSpPr>
                                <wps:spPr bwMode="auto">
                                  <a:xfrm>
                                    <a:off x="37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9" name="Rectangle 1518"/>
                                <wps:cNvSpPr>
                                  <a:spLocks noChangeArrowheads="1"/>
                                </wps:cNvSpPr>
                                <wps:spPr bwMode="auto">
                                  <a:xfrm>
                                    <a:off x="37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0" name="Rectangle 1519"/>
                                <wps:cNvSpPr>
                                  <a:spLocks noChangeArrowheads="1"/>
                                </wps:cNvSpPr>
                                <wps:spPr bwMode="auto">
                                  <a:xfrm>
                                    <a:off x="37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1" name="Rectangle 1520"/>
                                <wps:cNvSpPr>
                                  <a:spLocks noChangeArrowheads="1"/>
                                </wps:cNvSpPr>
                                <wps:spPr bwMode="auto">
                                  <a:xfrm>
                                    <a:off x="37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2" name="Rectangle 1521"/>
                                <wps:cNvSpPr>
                                  <a:spLocks noChangeArrowheads="1"/>
                                </wps:cNvSpPr>
                                <wps:spPr bwMode="auto">
                                  <a:xfrm>
                                    <a:off x="37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3" name="Rectangle 1522"/>
                                <wps:cNvSpPr>
                                  <a:spLocks noChangeArrowheads="1"/>
                                </wps:cNvSpPr>
                                <wps:spPr bwMode="auto">
                                  <a:xfrm>
                                    <a:off x="37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4" name="Rectangle 1523"/>
                                <wps:cNvSpPr>
                                  <a:spLocks noChangeArrowheads="1"/>
                                </wps:cNvSpPr>
                                <wps:spPr bwMode="auto">
                                  <a:xfrm>
                                    <a:off x="37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5" name="Rectangle 1524"/>
                                <wps:cNvSpPr>
                                  <a:spLocks noChangeArrowheads="1"/>
                                </wps:cNvSpPr>
                                <wps:spPr bwMode="auto">
                                  <a:xfrm>
                                    <a:off x="37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6" name="Rectangle 1525"/>
                                <wps:cNvSpPr>
                                  <a:spLocks noChangeArrowheads="1"/>
                                </wps:cNvSpPr>
                                <wps:spPr bwMode="auto">
                                  <a:xfrm>
                                    <a:off x="37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7" name="Rectangle 1526"/>
                                <wps:cNvSpPr>
                                  <a:spLocks noChangeArrowheads="1"/>
                                </wps:cNvSpPr>
                                <wps:spPr bwMode="auto">
                                  <a:xfrm>
                                    <a:off x="37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8" name="Rectangle 1527"/>
                                <wps:cNvSpPr>
                                  <a:spLocks noChangeArrowheads="1"/>
                                </wps:cNvSpPr>
                                <wps:spPr bwMode="auto">
                                  <a:xfrm>
                                    <a:off x="37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9" name="Rectangle 1528"/>
                                <wps:cNvSpPr>
                                  <a:spLocks noChangeArrowheads="1"/>
                                </wps:cNvSpPr>
                                <wps:spPr bwMode="auto">
                                  <a:xfrm>
                                    <a:off x="37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0" name="Rectangle 1529"/>
                                <wps:cNvSpPr>
                                  <a:spLocks noChangeArrowheads="1"/>
                                </wps:cNvSpPr>
                                <wps:spPr bwMode="auto">
                                  <a:xfrm>
                                    <a:off x="37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1" name="Rectangle 1530"/>
                                <wps:cNvSpPr>
                                  <a:spLocks noChangeArrowheads="1"/>
                                </wps:cNvSpPr>
                                <wps:spPr bwMode="auto">
                                  <a:xfrm>
                                    <a:off x="37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2" name="Rectangle 1531"/>
                                <wps:cNvSpPr>
                                  <a:spLocks noChangeArrowheads="1"/>
                                </wps:cNvSpPr>
                                <wps:spPr bwMode="auto">
                                  <a:xfrm>
                                    <a:off x="37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3" name="Rectangle 1532"/>
                                <wps:cNvSpPr>
                                  <a:spLocks noChangeArrowheads="1"/>
                                </wps:cNvSpPr>
                                <wps:spPr bwMode="auto">
                                  <a:xfrm>
                                    <a:off x="37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4" name="Rectangle 1533"/>
                                <wps:cNvSpPr>
                                  <a:spLocks noChangeArrowheads="1"/>
                                </wps:cNvSpPr>
                                <wps:spPr bwMode="auto">
                                  <a:xfrm>
                                    <a:off x="37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5" name="Rectangle 1534"/>
                                <wps:cNvSpPr>
                                  <a:spLocks noChangeArrowheads="1"/>
                                </wps:cNvSpPr>
                                <wps:spPr bwMode="auto">
                                  <a:xfrm>
                                    <a:off x="37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6" name="Rectangle 1535"/>
                                <wps:cNvSpPr>
                                  <a:spLocks noChangeArrowheads="1"/>
                                </wps:cNvSpPr>
                                <wps:spPr bwMode="auto">
                                  <a:xfrm>
                                    <a:off x="37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7" name="Rectangle 1536"/>
                                <wps:cNvSpPr>
                                  <a:spLocks noChangeArrowheads="1"/>
                                </wps:cNvSpPr>
                                <wps:spPr bwMode="auto">
                                  <a:xfrm>
                                    <a:off x="37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8" name="Rectangle 1537"/>
                                <wps:cNvSpPr>
                                  <a:spLocks noChangeArrowheads="1"/>
                                </wps:cNvSpPr>
                                <wps:spPr bwMode="auto">
                                  <a:xfrm>
                                    <a:off x="37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9" name="Rectangle 1538"/>
                                <wps:cNvSpPr>
                                  <a:spLocks noChangeArrowheads="1"/>
                                </wps:cNvSpPr>
                                <wps:spPr bwMode="auto">
                                  <a:xfrm>
                                    <a:off x="37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0" name="Rectangle 1539"/>
                                <wps:cNvSpPr>
                                  <a:spLocks noChangeArrowheads="1"/>
                                </wps:cNvSpPr>
                                <wps:spPr bwMode="auto">
                                  <a:xfrm>
                                    <a:off x="37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1" name="Rectangle 1540"/>
                                <wps:cNvSpPr>
                                  <a:spLocks noChangeArrowheads="1"/>
                                </wps:cNvSpPr>
                                <wps:spPr bwMode="auto">
                                  <a:xfrm>
                                    <a:off x="37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2" name="Rectangle 1541"/>
                                <wps:cNvSpPr>
                                  <a:spLocks noChangeArrowheads="1"/>
                                </wps:cNvSpPr>
                                <wps:spPr bwMode="auto">
                                  <a:xfrm>
                                    <a:off x="37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3" name="Rectangle 1542"/>
                                <wps:cNvSpPr>
                                  <a:spLocks noChangeArrowheads="1"/>
                                </wps:cNvSpPr>
                                <wps:spPr bwMode="auto">
                                  <a:xfrm>
                                    <a:off x="37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4" name="Rectangle 1543"/>
                                <wps:cNvSpPr>
                                  <a:spLocks noChangeArrowheads="1"/>
                                </wps:cNvSpPr>
                                <wps:spPr bwMode="auto">
                                  <a:xfrm>
                                    <a:off x="37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5" name="Rectangle 1544"/>
                                <wps:cNvSpPr>
                                  <a:spLocks noChangeArrowheads="1"/>
                                </wps:cNvSpPr>
                                <wps:spPr bwMode="auto">
                                  <a:xfrm>
                                    <a:off x="37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6" name="Rectangle 1545"/>
                                <wps:cNvSpPr>
                                  <a:spLocks noChangeArrowheads="1"/>
                                </wps:cNvSpPr>
                                <wps:spPr bwMode="auto">
                                  <a:xfrm>
                                    <a:off x="37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7" name="Rectangle 1546"/>
                                <wps:cNvSpPr>
                                  <a:spLocks noChangeArrowheads="1"/>
                                </wps:cNvSpPr>
                                <wps:spPr bwMode="auto">
                                  <a:xfrm>
                                    <a:off x="37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8" name="Rectangle 1547"/>
                                <wps:cNvSpPr>
                                  <a:spLocks noChangeArrowheads="1"/>
                                </wps:cNvSpPr>
                                <wps:spPr bwMode="auto">
                                  <a:xfrm>
                                    <a:off x="37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9" name="Rectangle 1548"/>
                                <wps:cNvSpPr>
                                  <a:spLocks noChangeArrowheads="1"/>
                                </wps:cNvSpPr>
                                <wps:spPr bwMode="auto">
                                  <a:xfrm>
                                    <a:off x="37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0" name="Rectangle 1549"/>
                                <wps:cNvSpPr>
                                  <a:spLocks noChangeArrowheads="1"/>
                                </wps:cNvSpPr>
                                <wps:spPr bwMode="auto">
                                  <a:xfrm>
                                    <a:off x="37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1" name="Rectangle 1550"/>
                                <wps:cNvSpPr>
                                  <a:spLocks noChangeArrowheads="1"/>
                                </wps:cNvSpPr>
                                <wps:spPr bwMode="auto">
                                  <a:xfrm>
                                    <a:off x="37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2" name="Rectangle 1551"/>
                                <wps:cNvSpPr>
                                  <a:spLocks noChangeArrowheads="1"/>
                                </wps:cNvSpPr>
                                <wps:spPr bwMode="auto">
                                  <a:xfrm>
                                    <a:off x="37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3" name="Rectangle 1552"/>
                                <wps:cNvSpPr>
                                  <a:spLocks noChangeArrowheads="1"/>
                                </wps:cNvSpPr>
                                <wps:spPr bwMode="auto">
                                  <a:xfrm>
                                    <a:off x="37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4" name="Rectangle 1553"/>
                                <wps:cNvSpPr>
                                  <a:spLocks noChangeArrowheads="1"/>
                                </wps:cNvSpPr>
                                <wps:spPr bwMode="auto">
                                  <a:xfrm>
                                    <a:off x="37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5" name="Rectangle 1554"/>
                                <wps:cNvSpPr>
                                  <a:spLocks noChangeArrowheads="1"/>
                                </wps:cNvSpPr>
                                <wps:spPr bwMode="auto">
                                  <a:xfrm>
                                    <a:off x="37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6" name="Rectangle 1555"/>
                                <wps:cNvSpPr>
                                  <a:spLocks noChangeArrowheads="1"/>
                                </wps:cNvSpPr>
                                <wps:spPr bwMode="auto">
                                  <a:xfrm>
                                    <a:off x="37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7" name="Rectangle 1556"/>
                                <wps:cNvSpPr>
                                  <a:spLocks noChangeArrowheads="1"/>
                                </wps:cNvSpPr>
                                <wps:spPr bwMode="auto">
                                  <a:xfrm>
                                    <a:off x="37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8" name="Rectangle 1557"/>
                                <wps:cNvSpPr>
                                  <a:spLocks noChangeArrowheads="1"/>
                                </wps:cNvSpPr>
                                <wps:spPr bwMode="auto">
                                  <a:xfrm>
                                    <a:off x="37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9" name="Rectangle 1558"/>
                                <wps:cNvSpPr>
                                  <a:spLocks noChangeArrowheads="1"/>
                                </wps:cNvSpPr>
                                <wps:spPr bwMode="auto">
                                  <a:xfrm>
                                    <a:off x="37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0" name="Rectangle 1559"/>
                                <wps:cNvSpPr>
                                  <a:spLocks noChangeArrowheads="1"/>
                                </wps:cNvSpPr>
                                <wps:spPr bwMode="auto">
                                  <a:xfrm>
                                    <a:off x="37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1" name="Rectangle 1560"/>
                                <wps:cNvSpPr>
                                  <a:spLocks noChangeArrowheads="1"/>
                                </wps:cNvSpPr>
                                <wps:spPr bwMode="auto">
                                  <a:xfrm>
                                    <a:off x="37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2" name="Rectangle 1561"/>
                                <wps:cNvSpPr>
                                  <a:spLocks noChangeArrowheads="1"/>
                                </wps:cNvSpPr>
                                <wps:spPr bwMode="auto">
                                  <a:xfrm>
                                    <a:off x="37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3" name="Rectangle 1562"/>
                                <wps:cNvSpPr>
                                  <a:spLocks noChangeArrowheads="1"/>
                                </wps:cNvSpPr>
                                <wps:spPr bwMode="auto">
                                  <a:xfrm>
                                    <a:off x="37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4" name="Rectangle 1563"/>
                                <wps:cNvSpPr>
                                  <a:spLocks noChangeArrowheads="1"/>
                                </wps:cNvSpPr>
                                <wps:spPr bwMode="auto">
                                  <a:xfrm>
                                    <a:off x="37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5" name="Rectangle 1564"/>
                                <wps:cNvSpPr>
                                  <a:spLocks noChangeArrowheads="1"/>
                                </wps:cNvSpPr>
                                <wps:spPr bwMode="auto">
                                  <a:xfrm>
                                    <a:off x="3772"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6" name="Rectangle 1565"/>
                                <wps:cNvSpPr>
                                  <a:spLocks noChangeArrowheads="1"/>
                                </wps:cNvSpPr>
                                <wps:spPr bwMode="auto">
                                  <a:xfrm>
                                    <a:off x="3772"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4907" name="Rectangle 1566"/>
                              <wps:cNvSpPr>
                                <a:spLocks noChangeArrowheads="1"/>
                              </wps:cNvSpPr>
                              <wps:spPr bwMode="auto">
                                <a:xfrm>
                                  <a:off x="1954795" y="3487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8" name="Rectangle 1567"/>
                              <wps:cNvSpPr>
                                <a:spLocks noChangeArrowheads="1"/>
                              </wps:cNvSpPr>
                              <wps:spPr bwMode="auto">
                                <a:xfrm>
                                  <a:off x="1954795" y="35135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9" name="Rectangle 1568"/>
                              <wps:cNvSpPr>
                                <a:spLocks noChangeArrowheads="1"/>
                              </wps:cNvSpPr>
                              <wps:spPr bwMode="auto">
                                <a:xfrm>
                                  <a:off x="1954795" y="35394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0" name="Rectangle 1569"/>
                              <wps:cNvSpPr>
                                <a:spLocks noChangeArrowheads="1"/>
                              </wps:cNvSpPr>
                              <wps:spPr bwMode="auto">
                                <a:xfrm>
                                  <a:off x="1954795" y="35602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1" name="Rectangle 1570"/>
                              <wps:cNvSpPr>
                                <a:spLocks noChangeArrowheads="1"/>
                              </wps:cNvSpPr>
                              <wps:spPr bwMode="auto">
                                <a:xfrm>
                                  <a:off x="1954795" y="3586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2" name="Rectangle 1571"/>
                              <wps:cNvSpPr>
                                <a:spLocks noChangeArrowheads="1"/>
                              </wps:cNvSpPr>
                              <wps:spPr bwMode="auto">
                                <a:xfrm>
                                  <a:off x="1954795" y="3612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3" name="Rectangle 1572"/>
                              <wps:cNvSpPr>
                                <a:spLocks noChangeArrowheads="1"/>
                              </wps:cNvSpPr>
                              <wps:spPr bwMode="auto">
                                <a:xfrm>
                                  <a:off x="1954795" y="36379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4" name="Rectangle 1573"/>
                              <wps:cNvSpPr>
                                <a:spLocks noChangeArrowheads="1"/>
                              </wps:cNvSpPr>
                              <wps:spPr bwMode="auto">
                                <a:xfrm>
                                  <a:off x="1954795" y="36638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5" name="Rectangle 1574"/>
                              <wps:cNvSpPr>
                                <a:spLocks noChangeArrowheads="1"/>
                              </wps:cNvSpPr>
                              <wps:spPr bwMode="auto">
                                <a:xfrm>
                                  <a:off x="1954795" y="36845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6" name="Rectangle 1575"/>
                              <wps:cNvSpPr>
                                <a:spLocks noChangeArrowheads="1"/>
                              </wps:cNvSpPr>
                              <wps:spPr bwMode="auto">
                                <a:xfrm>
                                  <a:off x="1954795" y="37104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7" name="Rectangle 1576"/>
                              <wps:cNvSpPr>
                                <a:spLocks noChangeArrowheads="1"/>
                              </wps:cNvSpPr>
                              <wps:spPr bwMode="auto">
                                <a:xfrm>
                                  <a:off x="1954795" y="43582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8" name="Rectangle 1577"/>
                              <wps:cNvSpPr>
                                <a:spLocks noChangeArrowheads="1"/>
                              </wps:cNvSpPr>
                              <wps:spPr bwMode="auto">
                                <a:xfrm>
                                  <a:off x="1954795" y="43841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9" name="Rectangle 1578"/>
                              <wps:cNvSpPr>
                                <a:spLocks noChangeArrowheads="1"/>
                              </wps:cNvSpPr>
                              <wps:spPr bwMode="auto">
                                <a:xfrm>
                                  <a:off x="1954795" y="44101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0" name="Rectangle 1579"/>
                              <wps:cNvSpPr>
                                <a:spLocks noChangeArrowheads="1"/>
                              </wps:cNvSpPr>
                              <wps:spPr bwMode="auto">
                                <a:xfrm>
                                  <a:off x="1954795" y="443601"/>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1" name="Rectangle 1580"/>
                              <wps:cNvSpPr>
                                <a:spLocks noChangeArrowheads="1"/>
                              </wps:cNvSpPr>
                              <wps:spPr bwMode="auto">
                                <a:xfrm>
                                  <a:off x="1954795" y="44567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2" name="Rectangle 1581"/>
                              <wps:cNvSpPr>
                                <a:spLocks noChangeArrowheads="1"/>
                              </wps:cNvSpPr>
                              <wps:spPr bwMode="auto">
                                <a:xfrm>
                                  <a:off x="1954795" y="44826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3" name="Rectangle 1582"/>
                              <wps:cNvSpPr>
                                <a:spLocks noChangeArrowheads="1"/>
                              </wps:cNvSpPr>
                              <wps:spPr bwMode="auto">
                                <a:xfrm>
                                  <a:off x="1954795" y="4508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4" name="Rectangle 1583"/>
                              <wps:cNvSpPr>
                                <a:spLocks noChangeArrowheads="1"/>
                              </wps:cNvSpPr>
                              <wps:spPr bwMode="auto">
                                <a:xfrm>
                                  <a:off x="1954795" y="45344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5" name="Rectangle 1584"/>
                              <wps:cNvSpPr>
                                <a:spLocks noChangeArrowheads="1"/>
                              </wps:cNvSpPr>
                              <wps:spPr bwMode="auto">
                                <a:xfrm>
                                  <a:off x="1954795" y="45603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6" name="Rectangle 1585"/>
                              <wps:cNvSpPr>
                                <a:spLocks noChangeArrowheads="1"/>
                              </wps:cNvSpPr>
                              <wps:spPr bwMode="auto">
                                <a:xfrm>
                                  <a:off x="1954795" y="45862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7" name="Rectangle 1586"/>
                              <wps:cNvSpPr>
                                <a:spLocks noChangeArrowheads="1"/>
                              </wps:cNvSpPr>
                              <wps:spPr bwMode="auto">
                                <a:xfrm>
                                  <a:off x="1954795" y="46070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8" name="Rectangle 1587"/>
                              <wps:cNvSpPr>
                                <a:spLocks noChangeArrowheads="1"/>
                              </wps:cNvSpPr>
                              <wps:spPr bwMode="auto">
                                <a:xfrm>
                                  <a:off x="1954795" y="4632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9" name="Rectangle 1588"/>
                              <wps:cNvSpPr>
                                <a:spLocks noChangeArrowheads="1"/>
                              </wps:cNvSpPr>
                              <wps:spPr bwMode="auto">
                                <a:xfrm>
                                  <a:off x="1954795" y="46588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0" name="Rectangle 1589"/>
                              <wps:cNvSpPr>
                                <a:spLocks noChangeArrowheads="1"/>
                              </wps:cNvSpPr>
                              <wps:spPr bwMode="auto">
                                <a:xfrm>
                                  <a:off x="1954795" y="46847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1" name="Rectangle 1590"/>
                              <wps:cNvSpPr>
                                <a:spLocks noChangeArrowheads="1"/>
                              </wps:cNvSpPr>
                              <wps:spPr bwMode="auto">
                                <a:xfrm>
                                  <a:off x="1954795" y="471067"/>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2" name="Rectangle 1591"/>
                              <wps:cNvSpPr>
                                <a:spLocks noChangeArrowheads="1"/>
                              </wps:cNvSpPr>
                              <wps:spPr bwMode="auto">
                                <a:xfrm>
                                  <a:off x="1954795" y="47314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3" name="Rectangle 1592"/>
                              <wps:cNvSpPr>
                                <a:spLocks noChangeArrowheads="1"/>
                              </wps:cNvSpPr>
                              <wps:spPr bwMode="auto">
                                <a:xfrm>
                                  <a:off x="1954795" y="47573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4" name="Rectangle 1593"/>
                              <wps:cNvSpPr>
                                <a:spLocks noChangeArrowheads="1"/>
                              </wps:cNvSpPr>
                              <wps:spPr bwMode="auto">
                                <a:xfrm>
                                  <a:off x="1954795" y="47832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5" name="Rectangle 1594"/>
                              <wps:cNvSpPr>
                                <a:spLocks noChangeArrowheads="1"/>
                              </wps:cNvSpPr>
                              <wps:spPr bwMode="auto">
                                <a:xfrm>
                                  <a:off x="1954795" y="48091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6" name="Rectangle 1595"/>
                              <wps:cNvSpPr>
                                <a:spLocks noChangeArrowheads="1"/>
                              </wps:cNvSpPr>
                              <wps:spPr bwMode="auto">
                                <a:xfrm>
                                  <a:off x="1954795" y="483504"/>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7" name="Rectangle 1596"/>
                              <wps:cNvSpPr>
                                <a:spLocks noChangeArrowheads="1"/>
                              </wps:cNvSpPr>
                              <wps:spPr bwMode="auto">
                                <a:xfrm>
                                  <a:off x="1954795" y="48557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8" name="Rectangle 1597"/>
                              <wps:cNvSpPr>
                                <a:spLocks noChangeArrowheads="1"/>
                              </wps:cNvSpPr>
                              <wps:spPr bwMode="auto">
                                <a:xfrm>
                                  <a:off x="1954795" y="48816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9" name="Rectangle 1598"/>
                              <wps:cNvSpPr>
                                <a:spLocks noChangeArrowheads="1"/>
                              </wps:cNvSpPr>
                              <wps:spPr bwMode="auto">
                                <a:xfrm>
                                  <a:off x="1954795" y="49075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0" name="Rectangle 1599"/>
                              <wps:cNvSpPr>
                                <a:spLocks noChangeArrowheads="1"/>
                              </wps:cNvSpPr>
                              <wps:spPr bwMode="auto">
                                <a:xfrm>
                                  <a:off x="1954795" y="49335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1" name="Rectangle 1600"/>
                              <wps:cNvSpPr>
                                <a:spLocks noChangeArrowheads="1"/>
                              </wps:cNvSpPr>
                              <wps:spPr bwMode="auto">
                                <a:xfrm>
                                  <a:off x="1954795" y="49594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2" name="Rectangle 1601"/>
                              <wps:cNvSpPr>
                                <a:spLocks noChangeArrowheads="1"/>
                              </wps:cNvSpPr>
                              <wps:spPr bwMode="auto">
                                <a:xfrm>
                                  <a:off x="1954795" y="49801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3" name="Rectangle 1602"/>
                              <wps:cNvSpPr>
                                <a:spLocks noChangeArrowheads="1"/>
                              </wps:cNvSpPr>
                              <wps:spPr bwMode="auto">
                                <a:xfrm>
                                  <a:off x="1954795" y="50060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4" name="Rectangle 1603"/>
                              <wps:cNvSpPr>
                                <a:spLocks noChangeArrowheads="1"/>
                              </wps:cNvSpPr>
                              <wps:spPr bwMode="auto">
                                <a:xfrm>
                                  <a:off x="1954795" y="50319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5" name="Rectangle 1604"/>
                              <wps:cNvSpPr>
                                <a:spLocks noChangeArrowheads="1"/>
                              </wps:cNvSpPr>
                              <wps:spPr bwMode="auto">
                                <a:xfrm>
                                  <a:off x="1954795" y="50578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6" name="Rectangle 1605"/>
                              <wps:cNvSpPr>
                                <a:spLocks noChangeArrowheads="1"/>
                              </wps:cNvSpPr>
                              <wps:spPr bwMode="auto">
                                <a:xfrm>
                                  <a:off x="1954795" y="50837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7" name="Rectangle 1606"/>
                              <wps:cNvSpPr>
                                <a:spLocks noChangeArrowheads="1"/>
                              </wps:cNvSpPr>
                              <wps:spPr bwMode="auto">
                                <a:xfrm>
                                  <a:off x="1954795" y="51045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8" name="Rectangle 1607"/>
                              <wps:cNvSpPr>
                                <a:spLocks noChangeArrowheads="1"/>
                              </wps:cNvSpPr>
                              <wps:spPr bwMode="auto">
                                <a:xfrm>
                                  <a:off x="1954795" y="51304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9" name="Rectangle 1608"/>
                              <wps:cNvSpPr>
                                <a:spLocks noChangeArrowheads="1"/>
                              </wps:cNvSpPr>
                              <wps:spPr bwMode="auto">
                                <a:xfrm>
                                  <a:off x="1954795" y="51563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0" name="Rectangle 1609"/>
                              <wps:cNvSpPr>
                                <a:spLocks noChangeArrowheads="1"/>
                              </wps:cNvSpPr>
                              <wps:spPr bwMode="auto">
                                <a:xfrm>
                                  <a:off x="1954795" y="51822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1" name="Rectangle 1610"/>
                              <wps:cNvSpPr>
                                <a:spLocks noChangeArrowheads="1"/>
                              </wps:cNvSpPr>
                              <wps:spPr bwMode="auto">
                                <a:xfrm>
                                  <a:off x="1954795" y="52081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2" name="Rectangle 1611"/>
                              <wps:cNvSpPr>
                                <a:spLocks noChangeArrowheads="1"/>
                              </wps:cNvSpPr>
                              <wps:spPr bwMode="auto">
                                <a:xfrm>
                                  <a:off x="1954795" y="52340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3" name="Rectangle 1612"/>
                              <wps:cNvSpPr>
                                <a:spLocks noChangeArrowheads="1"/>
                              </wps:cNvSpPr>
                              <wps:spPr bwMode="auto">
                                <a:xfrm>
                                  <a:off x="1954795" y="52548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4" name="Rectangle 1613"/>
                              <wps:cNvSpPr>
                                <a:spLocks noChangeArrowheads="1"/>
                              </wps:cNvSpPr>
                              <wps:spPr bwMode="auto">
                                <a:xfrm>
                                  <a:off x="1954795" y="52807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5" name="Rectangle 1614"/>
                              <wps:cNvSpPr>
                                <a:spLocks noChangeArrowheads="1"/>
                              </wps:cNvSpPr>
                              <wps:spPr bwMode="auto">
                                <a:xfrm>
                                  <a:off x="1954795" y="53066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6" name="Rectangle 1615"/>
                              <wps:cNvSpPr>
                                <a:spLocks noChangeArrowheads="1"/>
                              </wps:cNvSpPr>
                              <wps:spPr bwMode="auto">
                                <a:xfrm>
                                  <a:off x="1954795" y="53325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7" name="Rectangle 1616"/>
                              <wps:cNvSpPr>
                                <a:spLocks noChangeArrowheads="1"/>
                              </wps:cNvSpPr>
                              <wps:spPr bwMode="auto">
                                <a:xfrm>
                                  <a:off x="1954795" y="53584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8" name="Rectangle 1617"/>
                              <wps:cNvSpPr>
                                <a:spLocks noChangeArrowheads="1"/>
                              </wps:cNvSpPr>
                              <wps:spPr bwMode="auto">
                                <a:xfrm>
                                  <a:off x="1954795" y="53791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9" name="Rectangle 1618"/>
                              <wps:cNvSpPr>
                                <a:spLocks noChangeArrowheads="1"/>
                              </wps:cNvSpPr>
                              <wps:spPr bwMode="auto">
                                <a:xfrm>
                                  <a:off x="1954795" y="54050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0" name="Rectangle 1619"/>
                              <wps:cNvSpPr>
                                <a:spLocks noChangeArrowheads="1"/>
                              </wps:cNvSpPr>
                              <wps:spPr bwMode="auto">
                                <a:xfrm>
                                  <a:off x="1954795" y="54310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1" name="Rectangle 1620"/>
                              <wps:cNvSpPr>
                                <a:spLocks noChangeArrowheads="1"/>
                              </wps:cNvSpPr>
                              <wps:spPr bwMode="auto">
                                <a:xfrm>
                                  <a:off x="1954795" y="54569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2" name="Rectangle 1621"/>
                              <wps:cNvSpPr>
                                <a:spLocks noChangeArrowheads="1"/>
                              </wps:cNvSpPr>
                              <wps:spPr bwMode="auto">
                                <a:xfrm>
                                  <a:off x="1954795" y="54828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3" name="Rectangle 1622"/>
                              <wps:cNvSpPr>
                                <a:spLocks noChangeArrowheads="1"/>
                              </wps:cNvSpPr>
                              <wps:spPr bwMode="auto">
                                <a:xfrm>
                                  <a:off x="1954795" y="55035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4" name="Rectangle 1623"/>
                              <wps:cNvSpPr>
                                <a:spLocks noChangeArrowheads="1"/>
                              </wps:cNvSpPr>
                              <wps:spPr bwMode="auto">
                                <a:xfrm>
                                  <a:off x="1954795" y="55294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5" name="Rectangle 1624"/>
                              <wps:cNvSpPr>
                                <a:spLocks noChangeArrowheads="1"/>
                              </wps:cNvSpPr>
                              <wps:spPr bwMode="auto">
                                <a:xfrm>
                                  <a:off x="1954795" y="55553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6" name="Rectangle 1625"/>
                              <wps:cNvSpPr>
                                <a:spLocks noChangeArrowheads="1"/>
                              </wps:cNvSpPr>
                              <wps:spPr bwMode="auto">
                                <a:xfrm>
                                  <a:off x="1954795" y="55812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7" name="Rectangle 1626"/>
                              <wps:cNvSpPr>
                                <a:spLocks noChangeArrowheads="1"/>
                              </wps:cNvSpPr>
                              <wps:spPr bwMode="auto">
                                <a:xfrm>
                                  <a:off x="1954795" y="560720"/>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8" name="Rectangle 1627"/>
                              <wps:cNvSpPr>
                                <a:spLocks noChangeArrowheads="1"/>
                              </wps:cNvSpPr>
                              <wps:spPr bwMode="auto">
                                <a:xfrm>
                                  <a:off x="1954795" y="5627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9" name="Rectangle 1628"/>
                              <wps:cNvSpPr>
                                <a:spLocks noChangeArrowheads="1"/>
                              </wps:cNvSpPr>
                              <wps:spPr bwMode="auto">
                                <a:xfrm>
                                  <a:off x="1954795" y="56538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0" name="Rectangle 1629"/>
                              <wps:cNvSpPr>
                                <a:spLocks noChangeArrowheads="1"/>
                              </wps:cNvSpPr>
                              <wps:spPr bwMode="auto">
                                <a:xfrm>
                                  <a:off x="1954795" y="56797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1" name="Rectangle 1630"/>
                              <wps:cNvSpPr>
                                <a:spLocks noChangeArrowheads="1"/>
                              </wps:cNvSpPr>
                              <wps:spPr bwMode="auto">
                                <a:xfrm>
                                  <a:off x="1954795" y="5705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2" name="Rectangle 1631"/>
                              <wps:cNvSpPr>
                                <a:spLocks noChangeArrowheads="1"/>
                              </wps:cNvSpPr>
                              <wps:spPr bwMode="auto">
                                <a:xfrm>
                                  <a:off x="1954795" y="573157"/>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3" name="Rectangle 1632"/>
                              <wps:cNvSpPr>
                                <a:spLocks noChangeArrowheads="1"/>
                              </wps:cNvSpPr>
                              <wps:spPr bwMode="auto">
                                <a:xfrm>
                                  <a:off x="1954795" y="57523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4" name="Rectangle 1633"/>
                              <wps:cNvSpPr>
                                <a:spLocks noChangeArrowheads="1"/>
                              </wps:cNvSpPr>
                              <wps:spPr bwMode="auto">
                                <a:xfrm>
                                  <a:off x="1954795" y="57782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5" name="Rectangle 1634"/>
                              <wps:cNvSpPr>
                                <a:spLocks noChangeArrowheads="1"/>
                              </wps:cNvSpPr>
                              <wps:spPr bwMode="auto">
                                <a:xfrm>
                                  <a:off x="1954795" y="5804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6" name="Rectangle 1635"/>
                              <wps:cNvSpPr>
                                <a:spLocks noChangeArrowheads="1"/>
                              </wps:cNvSpPr>
                              <wps:spPr bwMode="auto">
                                <a:xfrm>
                                  <a:off x="1954795" y="5830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7" name="Rectangle 1636"/>
                              <wps:cNvSpPr>
                                <a:spLocks noChangeArrowheads="1"/>
                              </wps:cNvSpPr>
                              <wps:spPr bwMode="auto">
                                <a:xfrm>
                                  <a:off x="1954795" y="58559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8" name="Rectangle 1637"/>
                              <wps:cNvSpPr>
                                <a:spLocks noChangeArrowheads="1"/>
                              </wps:cNvSpPr>
                              <wps:spPr bwMode="auto">
                                <a:xfrm>
                                  <a:off x="1954795" y="588186"/>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9" name="Rectangle 1638"/>
                              <wps:cNvSpPr>
                                <a:spLocks noChangeArrowheads="1"/>
                              </wps:cNvSpPr>
                              <wps:spPr bwMode="auto">
                                <a:xfrm>
                                  <a:off x="1954795" y="59025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0" name="Rectangle 1639"/>
                              <wps:cNvSpPr>
                                <a:spLocks noChangeArrowheads="1"/>
                              </wps:cNvSpPr>
                              <wps:spPr bwMode="auto">
                                <a:xfrm>
                                  <a:off x="1954795" y="59285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1" name="Rectangle 1640"/>
                              <wps:cNvSpPr>
                                <a:spLocks noChangeArrowheads="1"/>
                              </wps:cNvSpPr>
                              <wps:spPr bwMode="auto">
                                <a:xfrm>
                                  <a:off x="1954795" y="59544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2" name="Rectangle 1641"/>
                              <wps:cNvSpPr>
                                <a:spLocks noChangeArrowheads="1"/>
                              </wps:cNvSpPr>
                              <wps:spPr bwMode="auto">
                                <a:xfrm>
                                  <a:off x="1954795" y="59803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3" name="Rectangle 1642"/>
                              <wps:cNvSpPr>
                                <a:spLocks noChangeArrowheads="1"/>
                              </wps:cNvSpPr>
                              <wps:spPr bwMode="auto">
                                <a:xfrm>
                                  <a:off x="1954795" y="600623"/>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4" name="Rectangle 1643"/>
                              <wps:cNvSpPr>
                                <a:spLocks noChangeArrowheads="1"/>
                              </wps:cNvSpPr>
                              <wps:spPr bwMode="auto">
                                <a:xfrm>
                                  <a:off x="1954795" y="60269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5" name="Rectangle 1644"/>
                              <wps:cNvSpPr>
                                <a:spLocks noChangeArrowheads="1"/>
                              </wps:cNvSpPr>
                              <wps:spPr bwMode="auto">
                                <a:xfrm>
                                  <a:off x="1954795" y="60528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6" name="Rectangle 1645"/>
                              <wps:cNvSpPr>
                                <a:spLocks noChangeArrowheads="1"/>
                              </wps:cNvSpPr>
                              <wps:spPr bwMode="auto">
                                <a:xfrm>
                                  <a:off x="1954795" y="60787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7" name="Rectangle 1646"/>
                              <wps:cNvSpPr>
                                <a:spLocks noChangeArrowheads="1"/>
                              </wps:cNvSpPr>
                              <wps:spPr bwMode="auto">
                                <a:xfrm>
                                  <a:off x="1954795" y="61046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8" name="Rectangle 1647"/>
                              <wps:cNvSpPr>
                                <a:spLocks noChangeArrowheads="1"/>
                              </wps:cNvSpPr>
                              <wps:spPr bwMode="auto">
                                <a:xfrm>
                                  <a:off x="1954795" y="613060"/>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9" name="Rectangle 1648"/>
                              <wps:cNvSpPr>
                                <a:spLocks noChangeArrowheads="1"/>
                              </wps:cNvSpPr>
                              <wps:spPr bwMode="auto">
                                <a:xfrm>
                                  <a:off x="1954795" y="61513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0" name="Rectangle 1649"/>
                              <wps:cNvSpPr>
                                <a:spLocks noChangeArrowheads="1"/>
                              </wps:cNvSpPr>
                              <wps:spPr bwMode="auto">
                                <a:xfrm>
                                  <a:off x="1954795" y="61772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1" name="Rectangle 1650"/>
                              <wps:cNvSpPr>
                                <a:spLocks noChangeArrowheads="1"/>
                              </wps:cNvSpPr>
                              <wps:spPr bwMode="auto">
                                <a:xfrm>
                                  <a:off x="1954795" y="62031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2" name="Rectangle 1651"/>
                              <wps:cNvSpPr>
                                <a:spLocks noChangeArrowheads="1"/>
                              </wps:cNvSpPr>
                              <wps:spPr bwMode="auto">
                                <a:xfrm>
                                  <a:off x="1954795" y="62290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3" name="Rectangle 1652"/>
                              <wps:cNvSpPr>
                                <a:spLocks noChangeArrowheads="1"/>
                              </wps:cNvSpPr>
                              <wps:spPr bwMode="auto">
                                <a:xfrm>
                                  <a:off x="1954795" y="62549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4" name="Rectangle 1653"/>
                              <wps:cNvSpPr>
                                <a:spLocks noChangeArrowheads="1"/>
                              </wps:cNvSpPr>
                              <wps:spPr bwMode="auto">
                                <a:xfrm>
                                  <a:off x="1954795" y="62757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5" name="Rectangle 1654"/>
                              <wps:cNvSpPr>
                                <a:spLocks noChangeArrowheads="1"/>
                              </wps:cNvSpPr>
                              <wps:spPr bwMode="auto">
                                <a:xfrm>
                                  <a:off x="1954795" y="63016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6" name="Rectangle 1655"/>
                              <wps:cNvSpPr>
                                <a:spLocks noChangeArrowheads="1"/>
                              </wps:cNvSpPr>
                              <wps:spPr bwMode="auto">
                                <a:xfrm>
                                  <a:off x="1954795" y="63275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7" name="Rectangle 1656"/>
                              <wps:cNvSpPr>
                                <a:spLocks noChangeArrowheads="1"/>
                              </wps:cNvSpPr>
                              <wps:spPr bwMode="auto">
                                <a:xfrm>
                                  <a:off x="1954795" y="63534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8" name="Rectangle 1657"/>
                              <wps:cNvSpPr>
                                <a:spLocks noChangeArrowheads="1"/>
                              </wps:cNvSpPr>
                              <wps:spPr bwMode="auto">
                                <a:xfrm>
                                  <a:off x="1954795" y="63793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9" name="Rectangle 1658"/>
                              <wps:cNvSpPr>
                                <a:spLocks noChangeArrowheads="1"/>
                              </wps:cNvSpPr>
                              <wps:spPr bwMode="auto">
                                <a:xfrm>
                                  <a:off x="1954795" y="64000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0" name="Rectangle 1659"/>
                              <wps:cNvSpPr>
                                <a:spLocks noChangeArrowheads="1"/>
                              </wps:cNvSpPr>
                              <wps:spPr bwMode="auto">
                                <a:xfrm>
                                  <a:off x="1954795" y="64259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1" name="Rectangle 1660"/>
                              <wps:cNvSpPr>
                                <a:spLocks noChangeArrowheads="1"/>
                              </wps:cNvSpPr>
                              <wps:spPr bwMode="auto">
                                <a:xfrm>
                                  <a:off x="1954795" y="64519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2" name="Rectangle 1661"/>
                              <wps:cNvSpPr>
                                <a:spLocks noChangeArrowheads="1"/>
                              </wps:cNvSpPr>
                              <wps:spPr bwMode="auto">
                                <a:xfrm>
                                  <a:off x="1954795" y="64778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3" name="Rectangle 1662"/>
                              <wps:cNvSpPr>
                                <a:spLocks noChangeArrowheads="1"/>
                              </wps:cNvSpPr>
                              <wps:spPr bwMode="auto">
                                <a:xfrm>
                                  <a:off x="1954795" y="650373"/>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4" name="Rectangle 1663"/>
                              <wps:cNvSpPr>
                                <a:spLocks noChangeArrowheads="1"/>
                              </wps:cNvSpPr>
                              <wps:spPr bwMode="auto">
                                <a:xfrm>
                                  <a:off x="1954795" y="65244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5" name="Rectangle 1664"/>
                              <wps:cNvSpPr>
                                <a:spLocks noChangeArrowheads="1"/>
                              </wps:cNvSpPr>
                              <wps:spPr bwMode="auto">
                                <a:xfrm>
                                  <a:off x="1954795" y="65503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6" name="Rectangle 1665"/>
                              <wps:cNvSpPr>
                                <a:spLocks noChangeArrowheads="1"/>
                              </wps:cNvSpPr>
                              <wps:spPr bwMode="auto">
                                <a:xfrm>
                                  <a:off x="1954795" y="65762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7" name="Rectangle 1666"/>
                              <wps:cNvSpPr>
                                <a:spLocks noChangeArrowheads="1"/>
                              </wps:cNvSpPr>
                              <wps:spPr bwMode="auto">
                                <a:xfrm>
                                  <a:off x="1954795" y="66021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8" name="Rectangle 1667"/>
                              <wps:cNvSpPr>
                                <a:spLocks noChangeArrowheads="1"/>
                              </wps:cNvSpPr>
                              <wps:spPr bwMode="auto">
                                <a:xfrm>
                                  <a:off x="1954795" y="66281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9" name="Rectangle 1668"/>
                              <wps:cNvSpPr>
                                <a:spLocks noChangeArrowheads="1"/>
                              </wps:cNvSpPr>
                              <wps:spPr bwMode="auto">
                                <a:xfrm>
                                  <a:off x="1954795" y="665401"/>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0" name="Rectangle 1669"/>
                              <wps:cNvSpPr>
                                <a:spLocks noChangeArrowheads="1"/>
                              </wps:cNvSpPr>
                              <wps:spPr bwMode="auto">
                                <a:xfrm>
                                  <a:off x="1954795" y="66747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1" name="Rectangle 1670"/>
                              <wps:cNvSpPr>
                                <a:spLocks noChangeArrowheads="1"/>
                              </wps:cNvSpPr>
                              <wps:spPr bwMode="auto">
                                <a:xfrm>
                                  <a:off x="1954795" y="67006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2" name="Rectangle 1671"/>
                              <wps:cNvSpPr>
                                <a:spLocks noChangeArrowheads="1"/>
                              </wps:cNvSpPr>
                              <wps:spPr bwMode="auto">
                                <a:xfrm>
                                  <a:off x="1954795" y="6726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3" name="Rectangle 1672"/>
                              <wps:cNvSpPr>
                                <a:spLocks noChangeArrowheads="1"/>
                              </wps:cNvSpPr>
                              <wps:spPr bwMode="auto">
                                <a:xfrm>
                                  <a:off x="1954795" y="67524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4" name="Rectangle 1673"/>
                              <wps:cNvSpPr>
                                <a:spLocks noChangeArrowheads="1"/>
                              </wps:cNvSpPr>
                              <wps:spPr bwMode="auto">
                                <a:xfrm>
                                  <a:off x="1954795" y="67783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5" name="Rectangle 1674"/>
                              <wps:cNvSpPr>
                                <a:spLocks noChangeArrowheads="1"/>
                              </wps:cNvSpPr>
                              <wps:spPr bwMode="auto">
                                <a:xfrm>
                                  <a:off x="1954795" y="6799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6" name="Rectangle 1675"/>
                              <wps:cNvSpPr>
                                <a:spLocks noChangeArrowheads="1"/>
                              </wps:cNvSpPr>
                              <wps:spPr bwMode="auto">
                                <a:xfrm>
                                  <a:off x="1954795" y="6825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7" name="Rectangle 1676"/>
                              <wps:cNvSpPr>
                                <a:spLocks noChangeArrowheads="1"/>
                              </wps:cNvSpPr>
                              <wps:spPr bwMode="auto">
                                <a:xfrm>
                                  <a:off x="1954795" y="74728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8" name="Rectangle 1677"/>
                              <wps:cNvSpPr>
                                <a:spLocks noChangeArrowheads="1"/>
                              </wps:cNvSpPr>
                              <wps:spPr bwMode="auto">
                                <a:xfrm>
                                  <a:off x="1954795" y="74987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9" name="Rectangle 1678"/>
                              <wps:cNvSpPr>
                                <a:spLocks noChangeArrowheads="1"/>
                              </wps:cNvSpPr>
                              <wps:spPr bwMode="auto">
                                <a:xfrm>
                                  <a:off x="1954795" y="75246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0" name="Rectangle 1679"/>
                              <wps:cNvSpPr>
                                <a:spLocks noChangeArrowheads="1"/>
                              </wps:cNvSpPr>
                              <wps:spPr bwMode="auto">
                                <a:xfrm>
                                  <a:off x="1954795" y="755054"/>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1" name="Rectangle 1680"/>
                              <wps:cNvSpPr>
                                <a:spLocks noChangeArrowheads="1"/>
                              </wps:cNvSpPr>
                              <wps:spPr bwMode="auto">
                                <a:xfrm>
                                  <a:off x="1954795" y="75712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2" name="Rectangle 1681"/>
                              <wps:cNvSpPr>
                                <a:spLocks noChangeArrowheads="1"/>
                              </wps:cNvSpPr>
                              <wps:spPr bwMode="auto">
                                <a:xfrm>
                                  <a:off x="1954795" y="75971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3" name="Rectangle 1682"/>
                              <wps:cNvSpPr>
                                <a:spLocks noChangeArrowheads="1"/>
                              </wps:cNvSpPr>
                              <wps:spPr bwMode="auto">
                                <a:xfrm>
                                  <a:off x="1954795" y="76230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4" name="Rectangle 1683"/>
                              <wps:cNvSpPr>
                                <a:spLocks noChangeArrowheads="1"/>
                              </wps:cNvSpPr>
                              <wps:spPr bwMode="auto">
                                <a:xfrm>
                                  <a:off x="1954795" y="76490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5" name="Rectangle 1684"/>
                              <wps:cNvSpPr>
                                <a:spLocks noChangeArrowheads="1"/>
                              </wps:cNvSpPr>
                              <wps:spPr bwMode="auto">
                                <a:xfrm>
                                  <a:off x="1954795" y="76749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6" name="Rectangle 1685"/>
                              <wps:cNvSpPr>
                                <a:spLocks noChangeArrowheads="1"/>
                              </wps:cNvSpPr>
                              <wps:spPr bwMode="auto">
                                <a:xfrm>
                                  <a:off x="1954795" y="76956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7" name="Rectangle 1686"/>
                              <wps:cNvSpPr>
                                <a:spLocks noChangeArrowheads="1"/>
                              </wps:cNvSpPr>
                              <wps:spPr bwMode="auto">
                                <a:xfrm>
                                  <a:off x="1954795" y="7721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8" name="Rectangle 1687"/>
                              <wps:cNvSpPr>
                                <a:spLocks noChangeArrowheads="1"/>
                              </wps:cNvSpPr>
                              <wps:spPr bwMode="auto">
                                <a:xfrm>
                                  <a:off x="1954795" y="77474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9" name="Rectangle 1688"/>
                              <wps:cNvSpPr>
                                <a:spLocks noChangeArrowheads="1"/>
                              </wps:cNvSpPr>
                              <wps:spPr bwMode="auto">
                                <a:xfrm>
                                  <a:off x="1954795" y="77733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0" name="Rectangle 1689"/>
                              <wps:cNvSpPr>
                                <a:spLocks noChangeArrowheads="1"/>
                              </wps:cNvSpPr>
                              <wps:spPr bwMode="auto">
                                <a:xfrm>
                                  <a:off x="1954795" y="77992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1" name="Rectangle 1690"/>
                              <wps:cNvSpPr>
                                <a:spLocks noChangeArrowheads="1"/>
                              </wps:cNvSpPr>
                              <wps:spPr bwMode="auto">
                                <a:xfrm>
                                  <a:off x="1954795" y="78200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2" name="Rectangle 1691"/>
                              <wps:cNvSpPr>
                                <a:spLocks noChangeArrowheads="1"/>
                              </wps:cNvSpPr>
                              <wps:spPr bwMode="auto">
                                <a:xfrm>
                                  <a:off x="1954795" y="7845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3" name="Rectangle 1692"/>
                              <wps:cNvSpPr>
                                <a:spLocks noChangeArrowheads="1"/>
                              </wps:cNvSpPr>
                              <wps:spPr bwMode="auto">
                                <a:xfrm>
                                  <a:off x="1954795" y="78718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4" name="Rectangle 1693"/>
                              <wps:cNvSpPr>
                                <a:spLocks noChangeArrowheads="1"/>
                              </wps:cNvSpPr>
                              <wps:spPr bwMode="auto">
                                <a:xfrm>
                                  <a:off x="1954795" y="78977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5" name="Rectangle 1694"/>
                              <wps:cNvSpPr>
                                <a:spLocks noChangeArrowheads="1"/>
                              </wps:cNvSpPr>
                              <wps:spPr bwMode="auto">
                                <a:xfrm>
                                  <a:off x="1954795" y="7923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6" name="Rectangle 1695"/>
                              <wps:cNvSpPr>
                                <a:spLocks noChangeArrowheads="1"/>
                              </wps:cNvSpPr>
                              <wps:spPr bwMode="auto">
                                <a:xfrm>
                                  <a:off x="1954795" y="79495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7" name="Rectangle 1696"/>
                              <wps:cNvSpPr>
                                <a:spLocks noChangeArrowheads="1"/>
                              </wps:cNvSpPr>
                              <wps:spPr bwMode="auto">
                                <a:xfrm>
                                  <a:off x="1954795" y="79703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8" name="Freeform 1697"/>
                              <wps:cNvSpPr>
                                <a:spLocks/>
                              </wps:cNvSpPr>
                              <wps:spPr bwMode="auto">
                                <a:xfrm>
                                  <a:off x="764401" y="961826"/>
                                  <a:ext cx="685111" cy="687167"/>
                                </a:xfrm>
                                <a:custGeom>
                                  <a:avLst/>
                                  <a:gdLst>
                                    <a:gd name="T0" fmla="*/ 5 w 1322"/>
                                    <a:gd name="T1" fmla="*/ 658 h 1326"/>
                                    <a:gd name="T2" fmla="*/ 0 w 1322"/>
                                    <a:gd name="T3" fmla="*/ 658 h 1326"/>
                                    <a:gd name="T4" fmla="*/ 0 w 1322"/>
                                    <a:gd name="T5" fmla="*/ 668 h 1326"/>
                                    <a:gd name="T6" fmla="*/ 5 w 1322"/>
                                    <a:gd name="T7" fmla="*/ 668 h 1326"/>
                                    <a:gd name="T8" fmla="*/ 654 w 1322"/>
                                    <a:gd name="T9" fmla="*/ 1322 h 1326"/>
                                    <a:gd name="T10" fmla="*/ 654 w 1322"/>
                                    <a:gd name="T11" fmla="*/ 1326 h 1326"/>
                                    <a:gd name="T12" fmla="*/ 663 w 1322"/>
                                    <a:gd name="T13" fmla="*/ 1326 h 1326"/>
                                    <a:gd name="T14" fmla="*/ 663 w 1322"/>
                                    <a:gd name="T15" fmla="*/ 1322 h 1326"/>
                                    <a:gd name="T16" fmla="*/ 1317 w 1322"/>
                                    <a:gd name="T17" fmla="*/ 668 h 1326"/>
                                    <a:gd name="T18" fmla="*/ 1322 w 1322"/>
                                    <a:gd name="T19" fmla="*/ 668 h 1326"/>
                                    <a:gd name="T20" fmla="*/ 1322 w 1322"/>
                                    <a:gd name="T21" fmla="*/ 658 h 1326"/>
                                    <a:gd name="T22" fmla="*/ 1317 w 1322"/>
                                    <a:gd name="T23" fmla="*/ 658 h 1326"/>
                                    <a:gd name="T24" fmla="*/ 663 w 1322"/>
                                    <a:gd name="T25" fmla="*/ 4 h 1326"/>
                                    <a:gd name="T26" fmla="*/ 663 w 1322"/>
                                    <a:gd name="T27" fmla="*/ 0 h 1326"/>
                                    <a:gd name="T28" fmla="*/ 654 w 1322"/>
                                    <a:gd name="T29" fmla="*/ 0 h 1326"/>
                                    <a:gd name="T30" fmla="*/ 654 w 1322"/>
                                    <a:gd name="T31" fmla="*/ 4 h 1326"/>
                                    <a:gd name="T32" fmla="*/ 5 w 1322"/>
                                    <a:gd name="T33" fmla="*/ 658 h 1326"/>
                                    <a:gd name="T34" fmla="*/ 15 w 1322"/>
                                    <a:gd name="T35" fmla="*/ 668 h 1326"/>
                                    <a:gd name="T36" fmla="*/ 663 w 1322"/>
                                    <a:gd name="T37" fmla="*/ 14 h 1326"/>
                                    <a:gd name="T38" fmla="*/ 654 w 1322"/>
                                    <a:gd name="T39" fmla="*/ 14 h 1326"/>
                                    <a:gd name="T40" fmla="*/ 1307 w 1322"/>
                                    <a:gd name="T41" fmla="*/ 668 h 1326"/>
                                    <a:gd name="T42" fmla="*/ 1307 w 1322"/>
                                    <a:gd name="T43" fmla="*/ 658 h 1326"/>
                                    <a:gd name="T44" fmla="*/ 654 w 1322"/>
                                    <a:gd name="T45" fmla="*/ 1312 h 1326"/>
                                    <a:gd name="T46" fmla="*/ 663 w 1322"/>
                                    <a:gd name="T47" fmla="*/ 1312 h 1326"/>
                                    <a:gd name="T48" fmla="*/ 15 w 1322"/>
                                    <a:gd name="T49" fmla="*/ 658 h 1326"/>
                                    <a:gd name="T50" fmla="*/ 15 w 1322"/>
                                    <a:gd name="T51" fmla="*/ 668 h 1326"/>
                                    <a:gd name="T52" fmla="*/ 5 w 1322"/>
                                    <a:gd name="T53" fmla="*/ 658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2" h="1326">
                                      <a:moveTo>
                                        <a:pt x="5" y="658"/>
                                      </a:moveTo>
                                      <a:lnTo>
                                        <a:pt x="0" y="658"/>
                                      </a:lnTo>
                                      <a:lnTo>
                                        <a:pt x="0" y="668"/>
                                      </a:lnTo>
                                      <a:lnTo>
                                        <a:pt x="5" y="668"/>
                                      </a:lnTo>
                                      <a:lnTo>
                                        <a:pt x="654" y="1322"/>
                                      </a:lnTo>
                                      <a:lnTo>
                                        <a:pt x="654" y="1326"/>
                                      </a:lnTo>
                                      <a:lnTo>
                                        <a:pt x="663" y="1326"/>
                                      </a:lnTo>
                                      <a:lnTo>
                                        <a:pt x="663" y="1322"/>
                                      </a:lnTo>
                                      <a:lnTo>
                                        <a:pt x="1317" y="668"/>
                                      </a:lnTo>
                                      <a:lnTo>
                                        <a:pt x="1322" y="668"/>
                                      </a:lnTo>
                                      <a:lnTo>
                                        <a:pt x="1322" y="658"/>
                                      </a:lnTo>
                                      <a:lnTo>
                                        <a:pt x="1317" y="658"/>
                                      </a:lnTo>
                                      <a:lnTo>
                                        <a:pt x="663" y="4"/>
                                      </a:lnTo>
                                      <a:lnTo>
                                        <a:pt x="663" y="0"/>
                                      </a:lnTo>
                                      <a:lnTo>
                                        <a:pt x="654" y="0"/>
                                      </a:lnTo>
                                      <a:lnTo>
                                        <a:pt x="654" y="4"/>
                                      </a:lnTo>
                                      <a:lnTo>
                                        <a:pt x="5" y="658"/>
                                      </a:lnTo>
                                      <a:lnTo>
                                        <a:pt x="15" y="668"/>
                                      </a:lnTo>
                                      <a:lnTo>
                                        <a:pt x="663" y="14"/>
                                      </a:lnTo>
                                      <a:lnTo>
                                        <a:pt x="654" y="14"/>
                                      </a:lnTo>
                                      <a:lnTo>
                                        <a:pt x="1307" y="668"/>
                                      </a:lnTo>
                                      <a:lnTo>
                                        <a:pt x="1307" y="658"/>
                                      </a:lnTo>
                                      <a:lnTo>
                                        <a:pt x="654" y="1312"/>
                                      </a:lnTo>
                                      <a:lnTo>
                                        <a:pt x="663" y="1312"/>
                                      </a:lnTo>
                                      <a:lnTo>
                                        <a:pt x="15" y="658"/>
                                      </a:lnTo>
                                      <a:lnTo>
                                        <a:pt x="15" y="668"/>
                                      </a:lnTo>
                                      <a:lnTo>
                                        <a:pt x="5" y="6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39" name="Freeform 1698"/>
                              <wps:cNvSpPr>
                                <a:spLocks/>
                              </wps:cNvSpPr>
                              <wps:spPr bwMode="auto">
                                <a:xfrm>
                                  <a:off x="764401" y="1300227"/>
                                  <a:ext cx="685111" cy="10365"/>
                                </a:xfrm>
                                <a:custGeom>
                                  <a:avLst/>
                                  <a:gdLst>
                                    <a:gd name="T0" fmla="*/ 10 w 1322"/>
                                    <a:gd name="T1" fmla="*/ 0 h 20"/>
                                    <a:gd name="T2" fmla="*/ 5 w 1322"/>
                                    <a:gd name="T3" fmla="*/ 0 h 20"/>
                                    <a:gd name="T4" fmla="*/ 5 w 1322"/>
                                    <a:gd name="T5" fmla="*/ 5 h 20"/>
                                    <a:gd name="T6" fmla="*/ 0 w 1322"/>
                                    <a:gd name="T7" fmla="*/ 5 h 20"/>
                                    <a:gd name="T8" fmla="*/ 0 w 1322"/>
                                    <a:gd name="T9" fmla="*/ 15 h 20"/>
                                    <a:gd name="T10" fmla="*/ 5 w 1322"/>
                                    <a:gd name="T11" fmla="*/ 15 h 20"/>
                                    <a:gd name="T12" fmla="*/ 5 w 1322"/>
                                    <a:gd name="T13" fmla="*/ 20 h 20"/>
                                    <a:gd name="T14" fmla="*/ 1317 w 1322"/>
                                    <a:gd name="T15" fmla="*/ 20 h 20"/>
                                    <a:gd name="T16" fmla="*/ 1317 w 1322"/>
                                    <a:gd name="T17" fmla="*/ 15 h 20"/>
                                    <a:gd name="T18" fmla="*/ 1322 w 1322"/>
                                    <a:gd name="T19" fmla="*/ 15 h 20"/>
                                    <a:gd name="T20" fmla="*/ 1322 w 1322"/>
                                    <a:gd name="T21" fmla="*/ 5 h 20"/>
                                    <a:gd name="T22" fmla="*/ 1317 w 1322"/>
                                    <a:gd name="T23" fmla="*/ 5 h 20"/>
                                    <a:gd name="T24" fmla="*/ 1317 w 1322"/>
                                    <a:gd name="T25" fmla="*/ 0 h 20"/>
                                    <a:gd name="T26" fmla="*/ 1312 w 1322"/>
                                    <a:gd name="T27" fmla="*/ 0 h 20"/>
                                    <a:gd name="T28" fmla="*/ 10 w 1322"/>
                                    <a:gd name="T29"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22" h="20">
                                      <a:moveTo>
                                        <a:pt x="10" y="0"/>
                                      </a:moveTo>
                                      <a:lnTo>
                                        <a:pt x="5" y="0"/>
                                      </a:lnTo>
                                      <a:lnTo>
                                        <a:pt x="5" y="5"/>
                                      </a:lnTo>
                                      <a:lnTo>
                                        <a:pt x="0" y="5"/>
                                      </a:lnTo>
                                      <a:lnTo>
                                        <a:pt x="0" y="15"/>
                                      </a:lnTo>
                                      <a:lnTo>
                                        <a:pt x="5" y="15"/>
                                      </a:lnTo>
                                      <a:lnTo>
                                        <a:pt x="5" y="20"/>
                                      </a:lnTo>
                                      <a:lnTo>
                                        <a:pt x="1317" y="20"/>
                                      </a:lnTo>
                                      <a:lnTo>
                                        <a:pt x="1317" y="15"/>
                                      </a:lnTo>
                                      <a:lnTo>
                                        <a:pt x="1322" y="15"/>
                                      </a:lnTo>
                                      <a:lnTo>
                                        <a:pt x="1322" y="5"/>
                                      </a:lnTo>
                                      <a:lnTo>
                                        <a:pt x="1317" y="5"/>
                                      </a:lnTo>
                                      <a:lnTo>
                                        <a:pt x="1317" y="0"/>
                                      </a:lnTo>
                                      <a:lnTo>
                                        <a:pt x="131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0" name="Freeform 1699"/>
                              <wps:cNvSpPr>
                                <a:spLocks/>
                              </wps:cNvSpPr>
                              <wps:spPr bwMode="auto">
                                <a:xfrm>
                                  <a:off x="1100738" y="961826"/>
                                  <a:ext cx="9847" cy="687167"/>
                                </a:xfrm>
                                <a:custGeom>
                                  <a:avLst/>
                                  <a:gdLst>
                                    <a:gd name="T0" fmla="*/ 19 w 19"/>
                                    <a:gd name="T1" fmla="*/ 9 h 1326"/>
                                    <a:gd name="T2" fmla="*/ 19 w 19"/>
                                    <a:gd name="T3" fmla="*/ 4 h 1326"/>
                                    <a:gd name="T4" fmla="*/ 14 w 19"/>
                                    <a:gd name="T5" fmla="*/ 4 h 1326"/>
                                    <a:gd name="T6" fmla="*/ 14 w 19"/>
                                    <a:gd name="T7" fmla="*/ 0 h 1326"/>
                                    <a:gd name="T8" fmla="*/ 5 w 19"/>
                                    <a:gd name="T9" fmla="*/ 0 h 1326"/>
                                    <a:gd name="T10" fmla="*/ 5 w 19"/>
                                    <a:gd name="T11" fmla="*/ 4 h 1326"/>
                                    <a:gd name="T12" fmla="*/ 0 w 19"/>
                                    <a:gd name="T13" fmla="*/ 4 h 1326"/>
                                    <a:gd name="T14" fmla="*/ 0 w 19"/>
                                    <a:gd name="T15" fmla="*/ 1322 h 1326"/>
                                    <a:gd name="T16" fmla="*/ 5 w 19"/>
                                    <a:gd name="T17" fmla="*/ 1322 h 1326"/>
                                    <a:gd name="T18" fmla="*/ 5 w 19"/>
                                    <a:gd name="T19" fmla="*/ 1326 h 1326"/>
                                    <a:gd name="T20" fmla="*/ 14 w 19"/>
                                    <a:gd name="T21" fmla="*/ 1326 h 1326"/>
                                    <a:gd name="T22" fmla="*/ 14 w 19"/>
                                    <a:gd name="T23" fmla="*/ 1322 h 1326"/>
                                    <a:gd name="T24" fmla="*/ 19 w 19"/>
                                    <a:gd name="T25" fmla="*/ 1322 h 1326"/>
                                    <a:gd name="T26" fmla="*/ 19 w 19"/>
                                    <a:gd name="T27" fmla="*/ 1317 h 1326"/>
                                    <a:gd name="T28" fmla="*/ 19 w 19"/>
                                    <a:gd name="T29" fmla="*/ 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1326">
                                      <a:moveTo>
                                        <a:pt x="19" y="9"/>
                                      </a:moveTo>
                                      <a:lnTo>
                                        <a:pt x="19" y="4"/>
                                      </a:lnTo>
                                      <a:lnTo>
                                        <a:pt x="14" y="4"/>
                                      </a:lnTo>
                                      <a:lnTo>
                                        <a:pt x="14" y="0"/>
                                      </a:lnTo>
                                      <a:lnTo>
                                        <a:pt x="5" y="0"/>
                                      </a:lnTo>
                                      <a:lnTo>
                                        <a:pt x="5" y="4"/>
                                      </a:lnTo>
                                      <a:lnTo>
                                        <a:pt x="0" y="4"/>
                                      </a:lnTo>
                                      <a:lnTo>
                                        <a:pt x="0" y="1322"/>
                                      </a:lnTo>
                                      <a:lnTo>
                                        <a:pt x="5" y="1322"/>
                                      </a:lnTo>
                                      <a:lnTo>
                                        <a:pt x="5" y="1326"/>
                                      </a:lnTo>
                                      <a:lnTo>
                                        <a:pt x="14" y="1326"/>
                                      </a:lnTo>
                                      <a:lnTo>
                                        <a:pt x="14" y="1322"/>
                                      </a:lnTo>
                                      <a:lnTo>
                                        <a:pt x="19" y="1322"/>
                                      </a:lnTo>
                                      <a:lnTo>
                                        <a:pt x="19" y="1317"/>
                                      </a:lnTo>
                                      <a:lnTo>
                                        <a:pt x="1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1" name="Rectangle 1700"/>
                              <wps:cNvSpPr>
                                <a:spLocks noChangeArrowheads="1"/>
                              </wps:cNvSpPr>
                              <wps:spPr bwMode="auto">
                                <a:xfrm rot="16200000">
                                  <a:off x="1400281" y="1189326"/>
                                  <a:ext cx="143030" cy="69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7B71B9" w:rsidRDefault="00084B79" w:rsidP="00D35342">
                                    <w:pPr>
                                      <w:rPr>
                                        <w:sz w:val="18"/>
                                      </w:rPr>
                                    </w:pPr>
                                    <w:proofErr w:type="gramStart"/>
                                    <w:r w:rsidRPr="007B71B9">
                                      <w:rPr>
                                        <w:rFonts w:ascii="Arial" w:hAnsi="Arial" w:cs="Arial"/>
                                        <w:color w:val="000000"/>
                                        <w:szCs w:val="24"/>
                                        <w:lang w:val="en-US"/>
                                      </w:rPr>
                                      <w:t>d</w:t>
                                    </w:r>
                                    <w:proofErr w:type="gramEnd"/>
                                  </w:p>
                                </w:txbxContent>
                              </wps:txbx>
                              <wps:bodyPr rot="0" vert="horz" wrap="square" lIns="0" tIns="0" rIns="0" bIns="0" anchor="t" anchorCtr="0" upright="1">
                                <a:noAutofit/>
                              </wps:bodyPr>
                            </wps:wsp>
                            <wps:wsp>
                              <wps:cNvPr id="25042" name="Line 1701"/>
                              <wps:cNvCnPr/>
                              <wps:spPr bwMode="auto">
                                <a:xfrm>
                                  <a:off x="1180547" y="966490"/>
                                  <a:ext cx="510465" cy="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3" name="Line 1702"/>
                              <wps:cNvCnPr/>
                              <wps:spPr bwMode="auto">
                                <a:xfrm>
                                  <a:off x="1180547" y="1644329"/>
                                  <a:ext cx="510465" cy="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4" name="Line 1703"/>
                              <wps:cNvCnPr/>
                              <wps:spPr bwMode="auto">
                                <a:xfrm>
                                  <a:off x="1596174" y="966490"/>
                                  <a:ext cx="518" cy="6778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5" name="Freeform 1704"/>
                              <wps:cNvSpPr>
                                <a:spLocks/>
                              </wps:cNvSpPr>
                              <wps:spPr bwMode="auto">
                                <a:xfrm>
                                  <a:off x="1573889" y="966490"/>
                                  <a:ext cx="44568" cy="47677"/>
                                </a:xfrm>
                                <a:custGeom>
                                  <a:avLst/>
                                  <a:gdLst>
                                    <a:gd name="T0" fmla="*/ 86 w 86"/>
                                    <a:gd name="T1" fmla="*/ 92 h 92"/>
                                    <a:gd name="T2" fmla="*/ 43 w 86"/>
                                    <a:gd name="T3" fmla="*/ 0 h 92"/>
                                    <a:gd name="T4" fmla="*/ 0 w 86"/>
                                    <a:gd name="T5" fmla="*/ 92 h 92"/>
                                    <a:gd name="T6" fmla="*/ 43 w 86"/>
                                    <a:gd name="T7" fmla="*/ 43 h 92"/>
                                    <a:gd name="T8" fmla="*/ 86 w 86"/>
                                    <a:gd name="T9" fmla="*/ 92 h 92"/>
                                  </a:gdLst>
                                  <a:ahLst/>
                                  <a:cxnLst>
                                    <a:cxn ang="0">
                                      <a:pos x="T0" y="T1"/>
                                    </a:cxn>
                                    <a:cxn ang="0">
                                      <a:pos x="T2" y="T3"/>
                                    </a:cxn>
                                    <a:cxn ang="0">
                                      <a:pos x="T4" y="T5"/>
                                    </a:cxn>
                                    <a:cxn ang="0">
                                      <a:pos x="T6" y="T7"/>
                                    </a:cxn>
                                    <a:cxn ang="0">
                                      <a:pos x="T8" y="T9"/>
                                    </a:cxn>
                                  </a:cxnLst>
                                  <a:rect l="0" t="0" r="r" b="b"/>
                                  <a:pathLst>
                                    <a:path w="86" h="92">
                                      <a:moveTo>
                                        <a:pt x="86" y="92"/>
                                      </a:moveTo>
                                      <a:lnTo>
                                        <a:pt x="43" y="0"/>
                                      </a:lnTo>
                                      <a:lnTo>
                                        <a:pt x="0" y="92"/>
                                      </a:lnTo>
                                      <a:lnTo>
                                        <a:pt x="43" y="43"/>
                                      </a:lnTo>
                                      <a:lnTo>
                                        <a:pt x="86" y="9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046" name="Freeform 1705"/>
                              <wps:cNvSpPr>
                                <a:spLocks/>
                              </wps:cNvSpPr>
                              <wps:spPr bwMode="auto">
                                <a:xfrm>
                                  <a:off x="1573889" y="1596652"/>
                                  <a:ext cx="44568" cy="47677"/>
                                </a:xfrm>
                                <a:custGeom>
                                  <a:avLst/>
                                  <a:gdLst>
                                    <a:gd name="T0" fmla="*/ 86 w 86"/>
                                    <a:gd name="T1" fmla="*/ 0 h 92"/>
                                    <a:gd name="T2" fmla="*/ 43 w 86"/>
                                    <a:gd name="T3" fmla="*/ 92 h 92"/>
                                    <a:gd name="T4" fmla="*/ 0 w 86"/>
                                    <a:gd name="T5" fmla="*/ 0 h 92"/>
                                    <a:gd name="T6" fmla="*/ 43 w 86"/>
                                    <a:gd name="T7" fmla="*/ 44 h 92"/>
                                    <a:gd name="T8" fmla="*/ 86 w 86"/>
                                    <a:gd name="T9" fmla="*/ 0 h 92"/>
                                  </a:gdLst>
                                  <a:ahLst/>
                                  <a:cxnLst>
                                    <a:cxn ang="0">
                                      <a:pos x="T0" y="T1"/>
                                    </a:cxn>
                                    <a:cxn ang="0">
                                      <a:pos x="T2" y="T3"/>
                                    </a:cxn>
                                    <a:cxn ang="0">
                                      <a:pos x="T4" y="T5"/>
                                    </a:cxn>
                                    <a:cxn ang="0">
                                      <a:pos x="T6" y="T7"/>
                                    </a:cxn>
                                    <a:cxn ang="0">
                                      <a:pos x="T8" y="T9"/>
                                    </a:cxn>
                                  </a:cxnLst>
                                  <a:rect l="0" t="0" r="r" b="b"/>
                                  <a:pathLst>
                                    <a:path w="86" h="92">
                                      <a:moveTo>
                                        <a:pt x="86" y="0"/>
                                      </a:moveTo>
                                      <a:lnTo>
                                        <a:pt x="43" y="92"/>
                                      </a:lnTo>
                                      <a:lnTo>
                                        <a:pt x="0" y="0"/>
                                      </a:lnTo>
                                      <a:lnTo>
                                        <a:pt x="43" y="44"/>
                                      </a:lnTo>
                                      <a:lnTo>
                                        <a:pt x="8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Zone de dessin 25047" o:spid="_x0000_s2885" editas="canvas" style="width:180.2pt;height:130.25pt;mso-position-horizontal-relative:char;mso-position-vertical-relative:line" coordsize="22885,1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">
                      <v:shape id="_x0000_s2886" type="#_x0000_t75" style="position:absolute;width:22885;height:16541;visibility:visible;mso-wrap-style:square">
                        <v:fill o:detectmouseclick="t"/>
                        <v:path o:connecttype="none"/>
                      </v:shape>
                      <v:group id="Group 963" o:spid="_x0000_s2887" style="position:absolute;top:300;width:14515;height:7499" coordorigin=",58" coordsize="280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UKGg8cAAADe&#10;AAAADwAAAAAAAAAAAAAAAACqAgAAZHJzL2Rvd25yZXYueG1sUEsFBgAAAAAEAAQA+gAAAJ4DAAAA&#10;AA==&#10;">
                        <v:shape id="Freeform 964" o:spid="_x0000_s2888" style="position:absolute;left:1634;top:1202;width:1163;height:303;visibility:visible;mso-wrap-style:square;v-text-anchor:top" coordsize="116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vPJsgA&#10;AADeAAAADwAAAGRycy9kb3ducmV2LnhtbESPQWvCQBSE70L/w/IKvUjdrbVSo6tUwaJQEG3B6yP7&#10;TEKzb9PsRpN/3xUEj8PMfMPMFq0txZlqXzjW8DJQIIhTZwrONPx8r5/fQfiAbLB0TBo68rCYP/Rm&#10;mBh34T2dDyETEcI+QQ15CFUipU9zsugHriKO3snVFkOUdSZNjZcIt6UcKjWWFguOCzlWtMop/T00&#10;VsP+U63LZnXsll+7ZSe3Df1N+n2tnx7bjymIQG24h2/tjdEwHL2qN7jei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u88myAAAAN4AAAAPAAAAAAAAAAAAAAAAAJgCAABk&#10;cnMvZG93bnJldi54bWxQSwUGAAAAAAQABAD1AAAAjQMAAAAA&#10;" path="m24,r,5l19,9r,5l14,19r,10l9,33r,15l5,53r,33l,91r5,l5,130r4,l9,139r5,5l14,154r5,4l19,163r5,5l24,173r5,l29,178r9,9l38,192r5,l43,197r5,l48,202r5,5l57,207r,4l62,211r5,5l67,221r5,l81,231r5,4l91,235r,5l96,240r5,5l105,245r5,5l115,250r10,9l134,259r5,5l144,264r5,5l158,269r5,5l178,274r4,5l192,279r5,4l216,283r10,5l399,288r9,-5l927,283r5,5l956,288r5,5l980,293r10,5l1014,298r4,5l1062,303r5,-5l1081,298r10,-10l1095,288r,-5l1105,283r10,-9l1115,269r9,-10l1129,255r,-10l1134,240r,-5l1139,231r,-5l1143,221r,-10l1148,207r,-10l1153,192r,-19l1158,168r,-43l1163,120r,-82l1158,33r,-33l24,xe" fillcolor="black" stroked="f">
                          <v:fill r:id="rId28" o:title="" type="pattern"/>
                          <v:path arrowok="t" o:connecttype="custom" o:connectlocs="24,5;19,14;14,29;9,48;5,86;5,91;9,130;14,144;19,158;24,168;29,173;38,187;43,192;48,197;53,207;57,211;67,216;72,221;86,235;91,240;101,245;110,250;125,259;139,264;149,269;163,274;182,279;197,283;226,288;408,283;932,288;961,293;990,298;1018,303;1067,298;1091,288;1095,283;1115,274;1124,259;1129,245;1134,235;1139,226;1143,211;1148,197;1153,173;1158,125;1163,38;1158,0" o:connectangles="0,0,0,0,0,0,0,0,0,0,0,0,0,0,0,0,0,0,0,0,0,0,0,0,0,0,0,0,0,0,0,0,0,0,0,0,0,0,0,0,0,0,0,0,0,0,0,0"/>
                        </v:shape>
                        <v:shape id="Freeform 965" o:spid="_x0000_s2889" style="position:absolute;left:1629;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vcgA&#10;AADeAAAADwAAAGRycy9kb3ducmV2LnhtbESPX0vDQBDE34V+h2MLvoi9WEuQ2GupoiBiwf6hz0tu&#10;TUJze+Fum0Y/vScUfBxm5jfMfDm4VvUUYuPZwN0kA0VcettwZWC/e719ABUF2WLrmQx8U4TlYnQ1&#10;x8L6M2+o30qlEoRjgQZqka7QOpY1OYwT3xEn78sHh5JkqLQNeE5w1+ppluXaYcNpocaOnmsqj9uT&#10;M7C76U8/s/fNUy75iwuHj09ZrytjrsfD6hGU0CD/4Uv7zRqYzu6zHP7upCu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JCa9yAAAAN4AAAAPAAAAAAAAAAAAAAAAAJgCAABk&#10;cnMvZG93bnJldi54bWxQSwUGAAAAAAQABAD1AAAAjQMAAAAA&#10;" path="m24,l14,14r,10l10,34r,4l5,43r,19l,67r,53l5,125r,14l10,144r,5l14,154r,9l24,178r5,l29,183r9,9l43,192r,5l72,226r5,l101,250r9,l125,264r10,l135,269r14,5l154,274r5,5l168,284r10,l183,288r9,l202,293r721,l932,298r24,l966,303r24,l995,308r86,l1086,303r5,l1100,298r5,-5l1115,293r,-9l1120,279r19,-24l1139,245r5,-5l1144,236r4,-10l1148,216r5,-4l1153,202r5,-10l1158,168r5,-9l1163,14r5,-9l1168,,29,,24,,34,10r-5,l1163,10r-5,-5l1153,14r,145l1148,168r,24l1144,202r,10l1139,216r,10l1134,236r,4l1129,245r,10l1110,269r-5,15l1105,288r,-4l1110,284r-5,l1091,288r,5l1086,293r-5,5l995,298r-5,-5l966,293r-10,-5l932,288r-9,-4l879,284r-336,l202,284r-10,-5l183,279r-5,-5l168,274r,-5l154,264r-5,l144,260r-9,-5l125,255,110,240r-9,l77,216r-5,l53,197r,-5l43,183r-5,l38,178,34,168,24,163r,-9l19,149r,-5l14,139r,-14l10,120r,-53l14,62r,-19l19,38r,-4l24,24r,-10l34,10,24,xe" fillcolor="black" stroked="f">
                          <v:path arrowok="t" o:connecttype="custom" o:connectlocs="14,24;5,43;0,120;10,144;14,163;29,183;43,197;101,250;135,264;154,274;178,284;202,293;956,298;995,308;1091,303;1115,293;1139,255;1144,236;1153,212;1158,168;1168,5;24,0;1163,10;1153,159;1144,202;1139,226;1129,245;1105,284;1110,284;1091,293;995,298;956,288;879,284;192,279;168,274;149,264;125,255;77,216;53,192;38,178;24,154;14,139;10,67;19,38;24,14" o:connectangles="0,0,0,0,0,0,0,0,0,0,0,0,0,0,0,0,0,0,0,0,0,0,0,0,0,0,0,0,0,0,0,0,0,0,0,0,0,0,0,0,0,0,0,0,0"/>
                        </v:shape>
                        <v:shape id="Freeform 966" o:spid="_x0000_s2890" style="position:absolute;left:1648;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Rb8gA&#10;AADeAAAADwAAAGRycy9kb3ducmV2LnhtbESPQWsCMRSE70L/Q3gFb5rUllZWo1ShUNqLrq7g7bF5&#10;bhY3L8sm6ra/vikUehxm5htmvuxdI67UhdqzhoexAkFcelNzpWG/extNQYSIbLDxTBq+KMBycTeY&#10;Y2b8jbd0zWMlEoRDhhpsjG0mZSgtOQxj3xIn7+Q7hzHJrpKmw1uCu0ZOlHqWDmtOCxZbWlsqz/nF&#10;acjr9WZVFJ/Fh/1ehancHI6kDloP7/vXGYhIffwP/7XfjYbJ06N6gd876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NFv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967" o:spid="_x0000_s2891" style="position:absolute;left:10;top:1202;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04cUA&#10;AADeAAAADwAAAGRycy9kb3ducmV2LnhtbERPW2vCMBR+H+w/hDPwzaZecFKN0uncdKDgBfZ6aM7a&#10;suakJJl2/355EPb48d3ny8404krO15YVDJIUBHFhdc2lgst505+C8AFZY2OZFPySh+Xi8WGOmbY3&#10;PtL1FEoRQ9hnqKAKoc2k9EVFBn1iW+LIfVlnMEToSqkd3mK4aeQwTSfSYM2xocKWVhUV36cfo8C1&#10;z/v6ZZ2/v00OOv94vXx2gx0r1Xvq8hmIQF34F9/dW61gOB6lcW+8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TThxQAAAN4AAAAPAAAAAAAAAAAAAAAAAJgCAABkcnMv&#10;ZG93bnJldi54bWxQSwUGAAAAAAQABAD1AAAAigMAAAAA&#10;" path="m19,r,5l14,9r,5l9,19r,14l4,38r,10l,53r,72l4,130r,9l9,144r,10l14,158r,5l19,168r,5l24,173r,5l33,187r,5l38,192r,5l43,197r,5l52,211r5,l57,216r5,5l67,221r,5l72,226r4,5l76,235r5,l86,240r5,l91,245r5,l101,250r4,l110,255r5,l120,259r5,l129,264r5,l139,269r10,l153,274r15,l173,279r9,l187,283r19,l216,288r173,l398,283r524,l927,288r24,l956,293r19,l980,298r24,l1009,303r43,l1057,298r14,l1081,288r5,l1086,283r9,l1105,274r,-5l1110,264r4,l1114,259r5,-4l1119,250r5,-5l1124,235r5,-4l1129,226r5,-5l1134,211r4,-4l1138,197r5,-5l1143,178r5,-5l1148,149r5,-10l1153,,19,xe" fillcolor="black" stroked="f">
                          <v:fill r:id="rId28" o:title="" type="pattern"/>
                          <v:path arrowok="t" o:connecttype="custom" o:connectlocs="19,5;14,14;9,33;4,48;0,125;4,139;9,154;14,163;19,173;24,178;33,192;38,197;43,202;57,211;62,221;67,226;76,231;81,235;91,240;96,245;105,250;115,255;125,259;134,264;149,269;168,274;182,279;206,283;389,288;922,283;951,288;975,293;1004,298;1052,303;1071,298;1086,288;1095,283;1105,269;1114,264;1119,255;1124,245;1129,231;1134,221;1138,207;1143,192;1148,173;1153,139;19,0" o:connectangles="0,0,0,0,0,0,0,0,0,0,0,0,0,0,0,0,0,0,0,0,0,0,0,0,0,0,0,0,0,0,0,0,0,0,0,0,0,0,0,0,0,0,0,0,0,0,0,0"/>
                        </v:shape>
                        <v:shape id="Freeform 968" o:spid="_x0000_s2892" style="position:absolute;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yz8gA&#10;AADeAAAADwAAAGRycy9kb3ducmV2LnhtbESPX0vDQBDE34V+h2MFX8RerCXY2GtRURCxYP/g85Jb&#10;k9DcXrjbprGf3isIPg4z8xtmvhxcq3oKsfFs4HacgSIuvW24MrDbvt7cg4qCbLH1TAZ+KMJyMbqY&#10;Y2H9kdfUb6RSCcKxQAO1SFdoHcuaHMax74iT9+2DQ0kyVNoGPCa4a/Uky3LtsOG0UGNHzzWV+83B&#10;Gdhe94fT9H39lEv+4sLXx6esVpUxV5fD4wMooUH+w3/tN2tgMr3LZnC+k66A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u7LPyAAAAN4AAAAPAAAAAAAAAAAAAAAAAJgCAABk&#10;cnMvZG93bnJldi54bWxQSwUGAAAAAAQABAD1AAAAjQMAAAAA&#10;" path="m24,l14,14r,10l10,34r,4l5,43r,19l,67r,53l5,125r,14l10,144r,5l14,154r,9l24,178r10,5l34,192r9,l43,197r19,19l62,226r10,l96,250r5,l101,255r19,9l125,264r5,5l139,274r5,l163,284r5,l178,288r9,l197,293r726,l932,298r24,l966,303r19,l995,308r81,l1081,303r5,l1096,293r14,l1110,284r5,-5l1129,260r,-5l1134,250r10,-14l1144,226r4,-10l1148,212r5,-10l1153,192r5,-5l1158,168r5,-9l1163,130r5,-10l1168,,29,,24,,34,10r-5,l1163,10r-5,-5l1158,120r-5,10l1153,159r-5,9l1148,187r-4,5l1144,202r-5,10l1139,216r-5,10l1134,236r-10,4l1120,255r,5l1105,269r-5,15l1100,288r,-4l1105,284r-9,l1086,293r-91,5l985,293r-19,l956,288r-24,l923,284r-385,l197,284r-10,-5l178,279r-10,-5l163,274,144,264r-5,l139,260r-14,-5l120,250r-9,-5l101,240r-5,l72,216,53,197r,-5l43,183,24,163r,-9l19,149r,-5l14,139r,-14l10,120r,-53l14,62r,-19l19,38r,-4l24,24r,-10l34,10,24,xe" fillcolor="black" stroked="f">
                          <v:path arrowok="t" o:connecttype="custom" o:connectlocs="14,24;5,43;0,120;10,144;14,163;34,192;62,216;96,250;120,264;139,274;168,284;197,293;956,298;995,308;1086,303;1110,284;1129,255;1144,226;1153,202;1158,168;1168,120;24,0;1163,10;1153,130;1148,187;1139,212;1134,236;1120,260;1100,288;1096,284;985,293;932,288;197,284;168,274;139,264;120,250;96,240;53,192;24,154;14,139;10,67;19,38;24,14" o:connectangles="0,0,0,0,0,0,0,0,0,0,0,0,0,0,0,0,0,0,0,0,0,0,0,0,0,0,0,0,0,0,0,0,0,0,0,0,0,0,0,0,0,0,0"/>
                        </v:shape>
                        <v:shape id="Freeform 969" o:spid="_x0000_s2893" style="position:absolute;left:187;top:216;width:20;height:760;visibility:visible;mso-wrap-style:square;v-text-anchor:top" coordsize="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JrMQA&#10;AADeAAAADwAAAGRycy9kb3ducmV2LnhtbESPXWvCMBSG7wf+h3AE72Za3aRUo4g4HOxmfvyAY3PS&#10;FpuTkmRa//1yMdjly/vFs9oMthN38qF1rCCfZiCIK6dbrhVczh+vBYgQkTV2jknBkwJs1qOXFZba&#10;PfhI91OsRRrhUKKCJsa+lDJUDVkMU9cTJ884bzEm6WupPT7SuO3kLMsW0mLL6aHBnnYNVbfTj1VQ&#10;5CYzhTz4/rpv37++ybitMUpNxsN2CSLSEP/Df+1PrWD2Ns8TQMJJK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yazEAAAA3gAAAA8AAAAAAAAAAAAAAAAAmAIAAGRycy9k&#10;b3ducmV2LnhtbFBLBQYAAAAABAAEAPUAAACJAwAAAAA=&#10;" path="m,750r,5l5,755r,5l15,760r,-5l20,755,20,5r-5,l15,,5,r,5l,5r,5l,750xe" fillcolor="black" stroked="f">
                          <v:path arrowok="t" o:connecttype="custom" o:connectlocs="0,750;0,755;5,755;5,760;15,760;15,755;20,755;20,5;15,5;15,0;5,0;5,5;0,5;0,10;0,750" o:connectangles="0,0,0,0,0,0,0,0,0,0,0,0,0,0,0"/>
                        </v:shape>
                        <v:shape id="Freeform 970" o:spid="_x0000_s2894" style="position:absolute;left:870;top:216;width:19;height:760;visibility:visible;mso-wrap-style:square;v-text-anchor:top" coordsize="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br8YA&#10;AADeAAAADwAAAGRycy9kb3ducmV2LnhtbESPzW7CMBCE70i8g7VIvRU7tIqqgEFA6Q+38vMAS7wk&#10;EfE6ig0Enr6uVInjaGa+0Uxmna3FhVpfOdaQDBUI4tyZigsN+93H8xsIH5AN1o5Jw408zKb93gQz&#10;4668ocs2FCJC2GeooQyhyaT0eUkW/dA1xNE7utZiiLItpGnxGuG2liOlUmmx4rhQYkPLkvLT9mw1&#10;LM/pPcd0ofzBqW79vlj9fH2utH4adPMxiEBdeIT/299Gw+j1JUng706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Zbr8YAAADeAAAADwAAAAAAAAAAAAAAAACYAgAAZHJz&#10;L2Rvd25yZXYueG1sUEsFBgAAAAAEAAQA9QAAAIsDAAAAAA==&#10;" path="m,750r,5l5,755r,5l14,760r,-5l19,755,19,5r-5,l14,,5,r,5l,5r,5l,750xe" fillcolor="black" stroked="f">
                          <v:path arrowok="t" o:connecttype="custom" o:connectlocs="0,750;0,755;5,755;5,760;14,760;14,755;19,755;19,5;14,5;14,0;5,0;5,5;0,5;0,10;0,750" o:connectangles="0,0,0,0,0,0,0,0,0,0,0,0,0,0,0"/>
                        </v:shape>
                        <v:shape id="Freeform 971" o:spid="_x0000_s2895" style="position:absolute;left:183;top:139;width:706;height:159;visibility:visible;mso-wrap-style:square;v-text-anchor:top" coordsize="7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x8MYA&#10;AADeAAAADwAAAGRycy9kb3ducmV2LnhtbESP3UoDMRSE74W+QziCdzbbVaxsm5ZSKxQEoT8PcNyc&#10;bhY3J2kSd9e3N4Lg5TAz3zDL9Wg70VOIrWMFs2kBgrh2uuVGwfn0ev8MIiZkjZ1jUvBNEdaryc0S&#10;K+0GPlB/TI3IEI4VKjAp+UrKWBuyGKfOE2fv4oLFlGVopA44ZLjtZFkUT9Jiy3nBoKetofrz+GUV&#10;FHLo/bU1b2H+sXvf+f1JbrYvSt3djpsFiERj+g//tfdaQfn4MCv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vx8MYAAADeAAAADwAAAAAAAAAAAAAAAACYAgAAZHJz&#10;L2Rvd25yZXYueG1sUEsFBgAAAAAEAAQA9QAAAIsDAAAAAA==&#10;" path="m4,87r,5l9,97r10,l24,92r,-5l19,82r,-5l14,73r5,l24,63r4,-5l24,53r4,5l38,48r5,l48,44r9,-5l57,34r15,5l76,39,81,29r-5,l91,29r,-5l105,29r10,-5l153,24r5,-4l177,20r5,4l206,24r5,5l221,29r4,5l235,39r,-5l240,44r5,l259,58r5,-5l259,58r10,10l273,73r,4l283,87r10,10l293,101r14,15l317,125r14,15l336,140r,5l350,154r10,l365,159r81,l456,154r67,l528,149r15,l547,145r10,l562,140r14,l581,135r10,l595,130r5,l610,125r9,l624,121r10,l639,116r4,l648,111r15,l668,106r4,l677,101r5,l687,97r14,l706,92r,-10l701,77r-9,l696,77r-19,l672,82r-4,l663,87r-5,l653,92r-14,l634,97r-5,l624,101r-9,l610,106r-10,5l586,111r-5,5l571,116r-4,5l552,121r-5,4l538,125r-5,5l523,130r-4,10l523,135r-67,l446,140r-72,l370,135r-15,l360,135r-5,l355,130r-9,-9l341,121,326,106r-4,5l326,106,312,92r,-5l302,77r-4,5l302,77r-9,-9l293,63,283,53r-5,5l283,53r-5,-5l273,44r-4,-5l254,24r-5,l245,24r,-4l235,15r-5,-5l221,10,216,5r-24,l187,,149,r-5,5l115,5r-10,5l81,15r,5l67,20r-5,9l67,20r5,l48,24r,5l38,24r-5,5l28,29,19,39r-5,5l9,48,4,53,9,63r-5,l,87r9,5l4,87xe" fillcolor="black" stroked="f">
                          <v:path arrowok="t" o:connecttype="custom" o:connectlocs="9,97;24,87;14,73;28,58;38,48;57,39;76,39;91,29;115,24;177,20;211,29;235,39;245,44;259,58;273,77;293,101;331,140;350,154;446,159;528,149;557,145;581,135;600,130;624,121;643,116;668,106;682,101;706,92;692,77;672,82;658,87;634,97;615,101;586,111;567,121;538,125;519,140;446,140;355,135;355,130;326,106;312,92;298,82;293,63;283,53;269,39;245,24;230,10;192,5;144,5;81,15;62,29;48,24;33,29;14,44;9,63;9,92" o:connectangles="0,0,0,0,0,0,0,0,0,0,0,0,0,0,0,0,0,0,0,0,0,0,0,0,0,0,0,0,0,0,0,0,0,0,0,0,0,0,0,0,0,0,0,0,0,0,0,0,0,0,0,0,0,0,0,0,0"/>
                        </v:shape>
                        <v:rect id="Rectangle 972" o:spid="_x0000_s2896" style="position:absolute;left:538;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Qt8gA&#10;AADeAAAADwAAAGRycy9kb3ducmV2LnhtbESPT2sCMRTE7wW/Q3hCbzXrakW3RqkFoReh/jno7bl5&#10;3V3cvGyTqFs/fSMUPA4z8xtmOm9NLS7kfGVZQb+XgCDOra64ULDbLl/GIHxA1lhbJgW/5GE+6zxN&#10;MdP2ymu6bEIhIoR9hgrKEJpMSp+XZND3bEMcvW/rDIYoXSG1w2uEm1qmSTKSBiuOCyU29FFSftqc&#10;jYLFZLz4+Rry6rY+HuiwP55eU5co9dxt399ABGrDI/zf/tQK0uGg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dC3yAAAAN4AAAAPAAAAAAAAAAAAAAAAAJgCAABk&#10;cnMvZG93bnJldi54bWxQSwUGAAAAAAQABAD1AAAAjQMAAAAA&#10;" fillcolor="black" stroked="f"/>
                        <v:rect id="Rectangle 973" o:spid="_x0000_s2897" style="position:absolute;left:538;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0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jDyAAAAN4AAAAPAAAAAAAAAAAAAAAAAJgCAABk&#10;cnMvZG93bnJldi54bWxQSwUGAAAAAAQABAD1AAAAjQMAAAAA&#10;" fillcolor="black" stroked="f"/>
                        <v:rect id="Rectangle 974" o:spid="_x0000_s2898" style="position:absolute;left:538;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tWM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O1YyAAAAN4AAAAPAAAAAAAAAAAAAAAAAJgCAABk&#10;cnMvZG93bnJldi54bWxQSwUGAAAAAAQABAD1AAAAjQMAAAAA&#10;" fillcolor="black" stroked="f"/>
                        <v:rect id="Rectangle 975" o:spid="_x0000_s2899" style="position:absolute;left:538;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zL8gA&#10;AADeAAAADwAAAGRycy9kb3ducmV2LnhtbESPT2sCMRTE7wW/Q3hCbzXrakW3RqlCoReh/jno7bl5&#10;3V3cvGyTVFc/vREKPQ4z8xtmOm9NLc7kfGVZQb+XgCDOra64ULDbfryMQfiArLG2TAqu5GE+6zxN&#10;MdP2wms6b0IhIoR9hgrKEJpMSp+XZND3bEMcvW/rDIYoXSG1w0uEm1qmSTKSBiuOCyU2tCwpP21+&#10;jYLFZLz4+Rry6rY+HuiwP55eU5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nMvyAAAAN4AAAAPAAAAAAAAAAAAAAAAAJgCAABk&#10;cnMvZG93bnJldi54bWxQSwUGAAAAAAQABAD1AAAAjQMAAAAA&#10;" fillcolor="black" stroked="f"/>
                        <v:rect id="Rectangle 976" o:spid="_x0000_s2900" style="position:absolute;left:538;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WtMgA&#10;AADeAAAADwAAAGRycy9kb3ducmV2LnhtbESPQWsCMRSE70L/Q3gFb5p11dauRqkFoRdBbQ/19tw8&#10;dxc3L9sk1a2/3giFHoeZ+YaZLVpTizM5X1lWMOgnIIhzqysuFHx+rHoTED4ga6wtk4Jf8rCYP3Rm&#10;mGl74S2dd6EQEcI+QwVlCE0mpc9LMuj7tiGO3tE6gyFKV0jt8BLhppZpkjxJgxXHhRIbeispP+1+&#10;jILly2T5vRnx+ro97Gn/dTiNU5co1X1sX6cgArXhP/zXftcK0tFw8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a0yAAAAN4AAAAPAAAAAAAAAAAAAAAAAJgCAABk&#10;cnMvZG93bnJldi54bWxQSwUGAAAAAAQABAD1AAAAjQMAAAAA&#10;" fillcolor="black" stroked="f"/>
                        <v:rect id="Rectangle 977" o:spid="_x0000_s2901" style="position:absolute;left:538;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CxsUA&#10;AADeAAAADwAAAGRycy9kb3ducmV2LnhtbERPz2vCMBS+D/wfwhN2m6lVh3ZGUUHwMlC3g96ezVtb&#10;bF5qkmnnX28Owo4f3+/pvDW1uJLzlWUF/V4Cgji3uuJCwffX+m0MwgdkjbVlUvBHHuazzssUM21v&#10;vKPrPhQihrDPUEEZQpNJ6fOSDPqebYgj92OdwRChK6R2eIvhppZpkrxLgxXHhhIbWpWUn/e/RsFy&#10;Ml5etkP+vO9ORzoeTudR6hKlXrvt4gNEoDb8i5/ujVaQDgf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LGxQAAAN4AAAAPAAAAAAAAAAAAAAAAAJgCAABkcnMv&#10;ZG93bnJldi54bWxQSwUGAAAAAAQABAD1AAAAigMAAAAA&#10;" fillcolor="black" stroked="f"/>
                        <v:rect id="Rectangle 978" o:spid="_x0000_s2902" style="position:absolute;left:538;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nX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g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ddyAAAAN4AAAAPAAAAAAAAAAAAAAAAAJgCAABk&#10;cnMvZG93bnJldi54bWxQSwUGAAAAAAQABAD1AAAAjQMAAAAA&#10;" fillcolor="black" stroked="f"/>
                        <v:rect id="Rectangle 979" o:spid="_x0000_s2903"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fccA&#10;AADeAAAADwAAAGRycy9kb3ducmV2LnhtbESPzWrCQBSF94LvMFyhO52YWrFpRtFCoRuhahd1d81c&#10;k2DmTpyZxtin7ywKXR7OH1++6k0jOnK+tqxgOklAEBdW11wq+Dy8jRcgfEDW2FgmBXfysFoOBzlm&#10;2t54R90+lCKOsM9QQRVCm0npi4oM+oltiaN3ts5giNKVUju8xXHTyDRJ5tJgzfGhwpZeKyou+2+j&#10;YPO82Fw/Zrz92Z2OdPw6XZ5Slyj1MOrXLyAC9eE//Nd+1wrS2WM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hH3HAAAA3gAAAA8AAAAAAAAAAAAAAAAAmAIAAGRy&#10;cy9kb3ducmV2LnhtbFBLBQYAAAAABAAEAPUAAACMAwAAAAA=&#10;" fillcolor="black" stroked="f"/>
                        <v:rect id="Rectangle 980" o:spid="_x0000_s2904"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h5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p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4yHmyAAAAN4AAAAPAAAAAAAAAAAAAAAAAJgCAABk&#10;cnMvZG93bnJldi54bWxQSwUGAAAAAAQABAD1AAAAjQMAAAAA&#10;" fillcolor="black" stroked="f"/>
                        <v:rect id="Rectangle 981" o:spid="_x0000_s2905"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G/kcgA&#10;AADeAAAADwAAAGRycy9kb3ducmV2LnhtbESPQWsCMRSE74X+h/AKvXWzTW3RrVGqIPQiVNuD3p6b&#10;193FzcuaRN366xuh0OMwM98w42lvW3EiHxrHGh6zHARx6UzDlYavz8XDEESIyAZbx6ThhwJMJ7c3&#10;YyyMO/OKTutYiQThUKCGOsaukDKUNVkMmeuIk/ftvMWYpK+k8XhOcNtKlecv0mLDaaHGjuY1lfv1&#10;0WqYjYazw8eAl5fVbkvbzW7/rHyu9f1d//YKIlIf/8N/7XejQQ2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b+RyAAAAN4AAAAPAAAAAAAAAAAAAAAAAJgCAABk&#10;cnMvZG93bnJldi54bWxQSwUGAAAAAAQABAD1AAAAjQMAAAAA&#10;" fillcolor="black" stroked="f"/>
                        <v:rect id="Rectangle 982" o:spid="_x0000_s2906" style="position:absolute;left:538;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aCsgA&#10;AADeAAAADwAAAGRycy9kb3ducmV2LnhtbESPQWvCQBSE7wX/w/KE3pqN0RaNrlILhV4EtT3U2zP7&#10;TILZt+nuVlN/vSsUPA4z8w0zW3SmESdyvrasYJCkIIgLq2suFXx9vj+NQfiArLGxTAr+yMNi3nuY&#10;Ya7tmTd02oZSRAj7HBVUIbS5lL6oyKBPbEscvYN1BkOUrpTa4TnCTSOzNH2RBmuOCxW29FZRcdz+&#10;GgXLyXj5sx7x6rLZ72j3vT8+Zy5V6rHfvU5BBOrCPfzf/tAKstEw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oKyAAAAN4AAAAPAAAAAAAAAAAAAAAAAJgCAABk&#10;cnMvZG93bnJldi54bWxQSwUGAAAAAAQABAD1AAAAjQMAAAAA&#10;" fillcolor="black" stroked="f"/>
                        <v:rect id="Rectangle 983" o:spid="_x0000_s2907" style="position:absolute;left:538;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Cf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SCfskAAADeAAAADwAAAAAAAAAAAAAAAACYAgAA&#10;ZHJzL2Rvd25yZXYueG1sUEsFBgAAAAAEAAQA9QAAAI4DAAAAAA==&#10;" fillcolor="black" stroked="f"/>
                        <v:rect id="Rectangle 984" o:spid="_x0000_s2908"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n5cgA&#10;AADeAAAADwAAAGRycy9kb3ducmV2LnhtbESPQWsCMRSE74X+h/AKvdWsqxZdjVIFwYugtod6e26e&#10;u4ubl22S6uqvNwWhx2FmvmEms9bU4kzOV5YVdDsJCOLc6ooLBV+fy7chCB+QNdaWScGVPMymz08T&#10;zLS98JbOu1CICGGfoYIyhCaT0uclGfQd2xBH72idwRClK6R2eIlwU8s0Sd6lwYrjQokNLUrKT7tf&#10;o2A+Gs5/Nn1e37aHPe2/D6dB6hKlXl/ajzGIQG34Dz/aK60g7ffS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CflyAAAAN4AAAAPAAAAAAAAAAAAAAAAAJgCAABk&#10;cnMvZG93bnJldi54bWxQSwUGAAAAAAQABAD1AAAAjQMAAAAA&#10;" fillcolor="black" stroked="f"/>
                        <v:rect id="Rectangle 985" o:spid="_x0000_s2909"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5k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rmSyAAAAN4AAAAPAAAAAAAAAAAAAAAAAJgCAABk&#10;cnMvZG93bnJldi54bWxQSwUGAAAAAAQABAD1AAAAjQMAAAAA&#10;" fillcolor="black" stroked="f"/>
                        <v:rect id="Rectangle 986" o:spid="_x0000_s2910"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cC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M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hwJyAAAAN4AAAAPAAAAAAAAAAAAAAAAAJgCAABk&#10;cnMvZG93bnJldi54bWxQSwUGAAAAAAQABAD1AAAAjQMAAAAA&#10;" fillcolor="black" stroked="f"/>
                        <v:rect id="Rectangle 987" o:spid="_x0000_s2911" style="position:absolute;left:538;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Ie8UA&#10;AADeAAAADwAAAGRycy9kb3ducmV2LnhtbERPz2vCMBS+C/4P4Qm7aWrnxHWNooPBLsLUHebt2Tzb&#10;YvNSk6zW/fXLYbDjx/c7X/WmER05X1tWMJ0kIIgLq2suFXwe3sYLED4ga2wsk4I7eVgth4McM21v&#10;vKNuH0oRQ9hnqKAKoc2k9EVFBv3EtsSRO1tnMEToSqkd3mK4aWSaJHNpsObYUGFLrxUVl/23UbB5&#10;XmyuHzPe/uxORzp+nS5PqUuUehj16xcQgfrwL/5zv2sF6ewx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Yh7xQAAAN4AAAAPAAAAAAAAAAAAAAAAAJgCAABkcnMv&#10;ZG93bnJldi54bWxQSwUGAAAAAAQABAD1AAAAigMAAAAA&#10;" fillcolor="black" stroked="f"/>
                        <v:rect id="Rectangle 988" o:spid="_x0000_s2912" style="position:absolute;left:538;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Ut4MkA&#10;AADeAAAADwAAAGRycy9kb3ducmV2LnhtbESPzWsCMRTE7wX/h/AEbzXr+oGuRtFCoZdC/Tjo7bl5&#10;7i5uXrZJqtv+9U1B6HGYmd8wi1VranEj5yvLCgb9BARxbnXFhYLD/vV5CsIHZI21ZVLwTR5Wy87T&#10;AjNt77yl2y4UIkLYZ6igDKHJpPR5SQZ93zbE0btYZzBE6QqpHd4j3NQyTZKJNFhxXCixoZeS8uvu&#10;yyjYzKabz48Rv/9szyc6Hc/XceoSpXrddj0HEagN/+FH+00rSEfD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5Ut4MkAAADeAAAADwAAAAAAAAAAAAAAAACYAgAA&#10;ZHJzL2Rvd25yZXYueG1sUEsFBgAAAAAEAAQA9QAAAI4DAAAAAA==&#10;" fillcolor="black" stroked="f"/>
                        <v:rect id="Rectangle 989" o:spid="_x0000_s2913"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SoMcA&#10;AADeAAAADwAAAGRycy9kb3ducmV2LnhtbESPy2rCQBSG94W+w3AEd3VitKLRUWpBcFOol4Xujplj&#10;EsycSWdGTfv0nYXg8ue/8c0WranFjZyvLCvo9xIQxLnVFRcK9rvV2xiED8gaa8uk4Jc8LOavLzPM&#10;tL3zhm7bUIg4wj5DBWUITSalz0sy6Hu2IY7e2TqDIUpXSO3wHsdNLdMkGUmDFceHEhv6LCm/bK9G&#10;wXIyXv58D/nrb3M60vFwurynLlGq22k/piACteEZfrTXWkE6HA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2EqDHAAAA3gAAAA8AAAAAAAAAAAAAAAAAmAIAAGRy&#10;cy9kb3ducmV2LnhtbFBLBQYAAAAABAAEAPUAAACMAwAAAAA=&#10;" fillcolor="black" stroked="f"/>
                        <v:rect id="Rectangle 990" o:spid="_x0000_s2914"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3O8gA&#10;AADeAAAADwAAAGRycy9kb3ducmV2LnhtbESPT2sCMRTE7wW/Q3hCbzXrakW3RqkFoReh/jno7bl5&#10;3V3cvGyTqFs/fSMUPA4z8xtmOm9NLS7kfGVZQb+XgCDOra64ULDbLl/GIHxA1lhbJgW/5GE+6zxN&#10;MdP2ymu6bEIhIoR9hgrKEJpMSp+XZND3bEMcvW/rDIYoXSG1w2uEm1qmSTKSBiuOCyU29FFSftqc&#10;jYLFZLz4+Rry6rY+HuiwP55eU5co9dxt399ABGrDI/zf/tQK0uFg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rc7yAAAAN4AAAAPAAAAAAAAAAAAAAAAAJgCAABk&#10;cnMvZG93bnJldi54bWxQSwUGAAAAAAQABAD1AAAAjQMAAAAA&#10;" fillcolor="black" stroked="f"/>
                        <v:rect id="Rectangle 991" o:spid="_x0000_s2915"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pTMgA&#10;AADeAAAADwAAAGRycy9kb3ducmV2LnhtbESPQWvCQBSE7wX/w/KE3pqN0RaNrlILhV4EtT3U2zP7&#10;TILZt+nuVlN/vSsUPA4z8w0zW3SmESdyvrasYJCkIIgLq2suFXx9vj+NQfiArLGxTAr+yMNi3nuY&#10;Ya7tmTd02oZSRAj7HBVUIbS5lL6oyKBPbEscvYN1BkOUrpTa4TnCTSOzNH2RBmuOCxW29FZRcdz+&#10;GgXLyXj5sx7x6rLZ72j3vT8+Zy5V6rHfvU5BBOrCPfzf/tAKstFw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6ClMyAAAAN4AAAAPAAAAAAAAAAAAAAAAAJgCAABk&#10;cnMvZG93bnJldi54bWxQSwUGAAAAAAQABAD1AAAAjQMAAAAA&#10;" fillcolor="black" stroked="f"/>
                        <v:rect id="Rectangle 992" o:spid="_x0000_s2916" style="position:absolute;left:538;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SM18gA&#10;AADeAAAADwAAAGRycy9kb3ducmV2LnhtbESPQWvCQBSE7wX/w/IEb3XTxBaNrqJCoRehWg96e2Zf&#10;k2D2bdzdauqv7xYKPQ4z8w0zW3SmEVdyvras4GmYgCAurK65VLD/eH0cg/ABWWNjmRR8k4fFvPcw&#10;w1zbG2/puguliBD2OSqoQmhzKX1RkUE/tC1x9D6tMxiidKXUDm8RbhqZJsmLNFhzXKiwpXVFxXn3&#10;ZRSsJuPV5X3Em/v2dKTj4XR+Tl2i1KDfLacgAnXhP/zXftMK0lGW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IzXyAAAAN4AAAAPAAAAAAAAAAAAAAAAAJgCAABk&#10;cnMvZG93bnJldi54bWxQSwUGAAAAAAQABAD1AAAAjQMAAAAA&#10;" fillcolor="black" stroked="f"/>
                        <v:rect id="Rectangle 993" o:spid="_x0000_s2917" style="position:absolute;left:538;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0Uo8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E0Uo8kAAADeAAAADwAAAAAAAAAAAAAAAACYAgAA&#10;ZHJzL2Rvd25yZXYueG1sUEsFBgAAAAAEAAQA9QAAAI4DAAAAAA==&#10;" fillcolor="black" stroked="f"/>
                        <v:rect id="Rectangle 994" o:spid="_x0000_s2918"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GxOM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O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bE4yAAAAN4AAAAPAAAAAAAAAAAAAAAAAJgCAABk&#10;cnMvZG93bnJldi54bWxQSwUGAAAAAAQABAD1AAAAjQMAAAAA&#10;" fillcolor="black" stroked="f"/>
                        <v:rect id="Rectangle 995" o:spid="_x0000_s2919"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vT8gA&#10;AADeAAAADwAAAGRycy9kb3ducmV2LnhtbESPT2sCMRTE74V+h/CE3mrW9Q92a5QqCF4EtT3U23Pz&#10;uru4eVmTVFc/vREKPQ4z8xtmMmtNLc7kfGVZQa+bgCDOra64UPD1uXwdg/ABWWNtmRRcycNs+vw0&#10;wUzbC2/pvAuFiBD2GSooQ2gyKX1ekkHftQ1x9H6sMxiidIXUDi8RbmqZJslIGqw4LpTY0KKk/Lj7&#10;NQrmb+P5aTPg9W172NP++3Acpi5R6qXTfryDCNSG//Bfe6UVpIN+fwS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0y9PyAAAAN4AAAAPAAAAAAAAAAAAAAAAAJgCAABk&#10;cnMvZG93bnJldi54bWxQSwUGAAAAAAQABAD1AAAAjQMAAAAA&#10;" fillcolor="black" stroked="f"/>
                        <v:rect id="Rectangle 996" o:spid="_x0000_s2920"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1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u29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J+K1MkAAADeAAAADwAAAAAAAAAAAAAAAACYAgAA&#10;ZHJzL2Rvd25yZXYueG1sUEsFBgAAAAAEAAQA9QAAAI4DAAAAAA==&#10;" fillcolor="black" stroked="f"/>
                        <v:rect id="Rectangle 997" o:spid="_x0000_s2921" style="position:absolute;left:538;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epsUA&#10;AADeAAAADwAAAGRycy9kb3ducmV2LnhtbERPu27CMBTdK/UfrIvEVhwCRRAwqFRCYqlUHgNsl/iS&#10;RMTXqW0g7dfXAxLj0XnPFq2pxY2crywr6PcSEMS51RUXCva71dsYhA/IGmvLpOCXPCzmry8zzLS9&#10;84Zu21CIGMI+QwVlCE0mpc9LMuh7tiGO3Nk6gyFCV0jt8B7DTS3TJBlJgxXHhhIb+iwpv2yvRsFy&#10;Ml7+fA/5629zOtLxcLq8py5RqttpP6YgArXhKX6411pBOhw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B6mxQAAAN4AAAAPAAAAAAAAAAAAAAAAAJgCAABkcnMv&#10;ZG93bnJldi54bWxQSwUGAAAAAAQABAD1AAAAigMAAAAA&#10;" fillcolor="black" stroked="f"/>
                        <v:rect id="Rectangle 998" o:spid="_x0000_s2922" style="position:absolute;left:538;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7PcgA&#10;AADeAAAADwAAAGRycy9kb3ducmV2LnhtbESPT2sCMRTE74V+h/AKvdVsVyu6GkULQi9C/XPQ23Pz&#10;uru4eVmTqFs/fSMUPA4z8xtmPG1NLS7kfGVZwXsnAUGcW11xoWC7WbwNQPiArLG2TAp+ycN08vw0&#10;xkzbK6/osg6FiBD2GSooQ2gyKX1ekkHfsQ1x9H6sMxiidIXUDq8RbmqZJklfGqw4LpTY0GdJ+XF9&#10;Ngrmw8H89N3j5W112NN+dzh+pC5R6vWlnY1ABGrDI/zf/tIK0l63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TLs9yAAAAN4AAAAPAAAAAAAAAAAAAAAAAJgCAABk&#10;cnMvZG93bnJldi54bWxQSwUGAAAAAAQABAD1AAAAjQMAAAAA&#10;" fillcolor="black" stroked="f"/>
                        <v:rect id="Rectangle 999" o:spid="_x0000_s2923"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h3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bJB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Yd3HAAAA3gAAAA8AAAAAAAAAAAAAAAAAmAIAAGRy&#10;cy9kb3ducmV2LnhtbFBLBQYAAAAABAAEAPUAAACMAwAAAAA=&#10;" fillcolor="black" stroked="f"/>
                        <v:rect id="Rectangle 1000" o:spid="_x0000_s2924"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R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PMRGyAAAAN4AAAAPAAAAAAAAAAAAAAAAAJgCAABk&#10;cnMvZG93bnJldi54bWxQSwUGAAAAAAQABAD1AAAAjQMAAAAA&#10;" fillcolor="black" stroked="f"/>
                        <v:rect id="Rectangle 1001" o:spid="_x0000_s2925"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5aM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5aMckAAADeAAAADwAAAAAAAAAAAAAAAACYAgAA&#10;ZHJzL2Rvd25yZXYueG1sUEsFBgAAAAAEAAQA9QAAAI4DAAAAAA==&#10;" fillcolor="black" stroked="f"/>
                        <v:rect id="Rectangle 1002" o:spid="_x0000_s2926" style="position:absolute;left:538;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L/qs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6L/qskAAADeAAAADwAAAAAAAAAAAAAAAACYAgAA&#10;ZHJzL2Rvd25yZXYueG1sUEsFBgAAAAAEAAQA9QAAAI4DAAAAAA==&#10;" fillcolor="black" stroked="f"/>
                        <v:rect id="Rectangle 1003" o:spid="_x0000_s2927" style="position:absolute;left:538;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tn3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Etn3skAAADeAAAADwAAAAAAAAAAAAAAAACYAgAA&#10;ZHJzL2Rvd25yZXYueG1sUEsFBgAAAAAEAAQA9QAAAI4DAAAAAA==&#10;" fillcolor="black" stroked="f"/>
                        <v:rect id="Rectangle 1004" o:spid="_x0000_s2928" style="position:absolute;left:538;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CR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fCRckAAADeAAAADwAAAAAAAAAAAAAAAACYAgAA&#10;ZHJzL2Rvd25yZXYueG1sUEsFBgAAAAAEAAQA9QAAAI4DAAAAAA==&#10;" fillcolor="black" stroked="f"/>
                        <v:rect id="Rectangle 1005" o:spid="_x0000_s2929"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cM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aU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1VwyyAAAAN4AAAAPAAAAAAAAAAAAAAAAAJgCAABk&#10;cnMvZG93bnJldi54bWxQSwUGAAAAAAQABAD1AAAAjQMAAAAA&#10;" fillcolor="black" stroked="f"/>
                        <v:rect id="Rectangle 1006" o:spid="_x0000_s2930" style="position:absolute;left:538;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5q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k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Jn5qckAAADeAAAADwAAAAAAAAAAAAAAAACYAgAA&#10;ZHJzL2Rvd25yZXYueG1sUEsFBgAAAAAEAAQA9QAAAI4DAAAAAA==&#10;" fillcolor="black" stroked="f"/>
                        <v:rect id="Rectangle 1007" o:spid="_x0000_s2931" style="position:absolute;left:538;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t28UA&#10;AADeAAAADwAAAGRycy9kb3ducmV2LnhtbERPz2vCMBS+D/Y/hDfYbabWOrQaZQqDXQR1O8zbs3m2&#10;xealSzKt/vXmIHj8+H5P551pxImcry0r6PcSEMSF1TWXCn6+P99GIHxA1thYJgUX8jCfPT9NMdf2&#10;zBs6bUMpYgj7HBVUIbS5lL6oyKDv2ZY4cgfrDIYIXSm1w3MMN41Mk+RdGqw5NlTY0rKi4rj9NwoW&#10;49Hib53x6rrZ72j3uz8OU5co9frSfUxABOrCQ3x3f2kFaTbI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3bxQAAAN4AAAAPAAAAAAAAAAAAAAAAAJgCAABkcnMv&#10;ZG93bnJldi54bWxQSwUGAAAAAAQABAD1AAAAigMAAAAA&#10;" fillcolor="black" stroked="f"/>
                        <v:rect id="Rectangle 1008" o:spid="_x0000_s2932" style="position:absolute;left:538;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IQ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shAyAAAAN4AAAAPAAAAAAAAAAAAAAAAAJgCAABk&#10;cnMvZG93bnJldi54bWxQSwUGAAAAAAQABAD1AAAAjQMAAAAA&#10;" fillcolor="black" stroked="f"/>
                        <v:rect id="Rectangle 1009" o:spid="_x0000_s2933" style="position:absolute;left:538;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3AMcA&#10;AADeAAAADwAAAGRycy9kb3ducmV2LnhtbESPzWrCQBSF9wXfYbhCd3ViqqKpE9FCoZuC2i50d83c&#10;JiGZO+nMVNM+vbMQXB7OH99y1ZtWnMn52rKC8SgBQVxYXXOp4Ovz7WkOwgdkja1lUvBHHlb54GGJ&#10;mbYX3tF5H0oRR9hnqKAKocuk9EVFBv3IdsTR+7bOYIjSlVI7vMRx08o0SWbSYM3xocKOXisqmv2v&#10;UbBZzDc/2wl//O9ORzoeTs00dYlSj8N+/QIiUB/u4Vv7XStIJ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9wDHAAAA3gAAAA8AAAAAAAAAAAAAAAAAmAIAAGRy&#10;cy9kb3ducmV2LnhtbFBLBQYAAAAABAAEAPUAAACMAwAAAAA=&#10;" fillcolor="black" stroked="f"/>
                        <v:rect id="Rectangle 1010" o:spid="_x0000_s2934"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Sm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5VKbyAAAAN4AAAAPAAAAAAAAAAAAAAAAAJgCAABk&#10;cnMvZG93bnJldi54bWxQSwUGAAAAAAQABAD1AAAAjQMAAAAA&#10;" fillcolor="black" stroked="f"/>
                        <v:rect id="Rectangle 1011" o:spid="_x0000_s2935" style="position:absolute;left:538;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M7MgA&#10;AADeAAAADwAAAGRycy9kb3ducmV2LnhtbESPQWsCMRSE74X+h/AKvdWsqxZdjVIFwYugtod6e26e&#10;u4ubl22S6uqvNwWhx2FmvmEms9bU4kzOV5YVdDsJCOLc6ooLBV+fy7chCB+QNdaWScGVPMymz08T&#10;zLS98JbOu1CICGGfoYIyhCaT0uclGfQd2xBH72idwRClK6R2eIlwU8s0Sd6lwYrjQokNLUrKT7tf&#10;o2A+Gs5/Nn1e37aHPe2/D6dB6hKlXl/ajzGIQG34Dz/aK60g7fcG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8zsyAAAAN4AAAAPAAAAAAAAAAAAAAAAAJgCAABk&#10;cnMvZG93bnJldi54bWxQSwUGAAAAAAQABAD1AAAAjQMAAAAA&#10;" fillcolor="black" stroked="f"/>
                        <v:rect id="Rectangle 1012" o:spid="_x0000_s2936" style="position:absolute;left:538;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pd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qO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2l3yAAAAN4AAAAPAAAAAAAAAAAAAAAAAJgCAABk&#10;cnMvZG93bnJldi54bWxQSwUGAAAAAAQABAD1AAAAjQMAAAAA&#10;" fillcolor="black" stroked="f"/>
                        <v:rect id="Rectangle 1013" o:spid="_x0000_s2937" style="position:absolute;left:538;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xA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ZLxA8kAAADeAAAADwAAAAAAAAAAAAAAAACYAgAA&#10;ZHJzL2Rvd25yZXYueG1sUEsFBgAAAAAEAAQA9QAAAI4DAAAAAA==&#10;" fillcolor="black" stroked="f"/>
                        <v:rect id="Rectangle 1014" o:spid="_x0000_s2938" style="position:absolute;left:538;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Um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h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3lSYyAAAAN4AAAAPAAAAAAAAAAAAAAAAAJgCAABk&#10;cnMvZG93bnJldi54bWxQSwUGAAAAAAQABAD1AAAAjQMAAAAA&#10;" fillcolor="black" stroked="f"/>
                        <v:rect id="Rectangle 1015" o:spid="_x0000_s2939"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7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7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DMrvyAAAAN4AAAAPAAAAAAAAAAAAAAAAAJgCAABk&#10;cnMvZG93bnJldi54bWxQSwUGAAAAAAQABAD1AAAAjQMAAAAA&#10;" fillcolor="black" stroked="f"/>
                        <v:rect id="Rectangle 1016" o:spid="_x0000_s2940" style="position:absolute;left:538;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vd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G90yAAAAN4AAAAPAAAAAAAAAAAAAAAAAJgCAABk&#10;cnMvZG93bnJldi54bWxQSwUGAAAAAAQABAD1AAAAjQMAAAAA&#10;" fillcolor="black" stroked="f"/>
                        <v:rect id="Rectangle 1017" o:spid="_x0000_s2941" style="position:absolute;left:538;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BsYA&#10;AADeAAAADwAAAGRycy9kb3ducmV2LnhtbERPz2vCMBS+D/wfwhN2m6mdinamooPBLgN1O+jt2by1&#10;pc1Ll2Ta7a83B8Hjx/d7uepNK87kfG1ZwXiUgCAurK65VPD1+fY0B+EDssbWMin4Iw+rfPCwxEzb&#10;C+/ovA+liCHsM1RQhdBlUvqiIoN+ZDviyH1bZzBE6EqpHV5iuGllmiQzabDm2FBhR68VFc3+1yjY&#10;LOabn+2EP/53pyMdD6dmmrpEqcdhv34BEagPd/HN/a4VpJPna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7BsYAAADeAAAADwAAAAAAAAAAAAAAAACYAgAAZHJz&#10;L2Rvd25yZXYueG1sUEsFBgAAAAAEAAQA9QAAAIsDAAAAAA==&#10;" fillcolor="black" stroked="f"/>
                        <v:rect id="Rectangle 1018" o:spid="_x0000_s2942" style="position:absolute;left:538;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en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16dyAAAAN4AAAAPAAAAAAAAAAAAAAAAAJgCAABk&#10;cnMvZG93bnJldi54bWxQSwUGAAAAAAQABAD1AAAAjQMAAAAA&#10;" fillcolor="black" stroked="f"/>
                        <v:rect id="Rectangle 1019" o:spid="_x0000_s2943" style="position:absolute;left:538;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U9vccA&#10;AADeAAAADwAAAGRycy9kb3ducmV2LnhtbESPy2rCQBSG9wXfYThCd3XSeEGjo6gguCmo7aLujpnT&#10;JJg5E2emmvr0zkLo8ue/8c0WranFlZyvLCt47yUgiHOrKy4UfH1u3sYgfEDWWFsmBX/kYTHvvMww&#10;0/bGe7oeQiHiCPsMFZQhNJmUPi/JoO/Zhjh6P9YZDFG6QmqHtzhuapkmyUgarDg+lNjQuqT8fPg1&#10;ClaT8eqyG/DHfX860vH7dB6mLlHqtdsupyACteE//GxvtYJ00B9F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FPb3HAAAA3gAAAA8AAAAAAAAAAAAAAAAAmAIAAGRy&#10;cy9kb3ducmV2LnhtbFBLBQYAAAAABAAEAPUAAACMAwAAAAA=&#10;" fillcolor="black" stroked="f"/>
                        <v:rect id="Rectangle 1020" o:spid="_x0000_s2944"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YJsgA&#10;AADeAAAADwAAAGRycy9kb3ducmV2LnhtbESPT2sCMRTE7wW/Q3hCbzXrakW3RqlCoReh/jno7bl5&#10;3V3cvGyTVFc/vREKPQ4z8xtmOm9NLc7kfGVZQb+XgCDOra64ULDbfryMQfiArLG2TAqu5GE+6zxN&#10;MdP2wms6b0IhIoR9hgrKEJpMSp+XZND3bEMcvW/rDIYoXSG1w0uEm1qmSTKSBiuOCyU2tCwpP21+&#10;jYLFZLz4+Rry6rY+HuiwP55eU5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ZgmyAAAAN4AAAAPAAAAAAAAAAAAAAAAAJgCAABk&#10;cnMvZG93bnJldi54bWxQSwUGAAAAAAQABAD1AAAAjQMAAAAA&#10;" fillcolor="black" stroked="f"/>
                        <v:rect id="Rectangle 1021" o:spid="_x0000_s2945" style="position:absolute;left:538;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GU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wZRyAAAAN4AAAAPAAAAAAAAAAAAAAAAAJgCAABk&#10;cnMvZG93bnJldi54bWxQSwUGAAAAAAQABAD1AAAAjQMAAAAA&#10;" fillcolor="black" stroked="f"/>
                        <v:rect id="Rectangle 1022" o:spid="_x0000_s2946" style="position:absolute;left:538;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jysgA&#10;AADeAAAADwAAAGRycy9kb3ducmV2LnhtbESPT2sCMRTE74V+h/CE3mrW9Q92a5QqCF4EtT3U23Pz&#10;uru4eVmTVFc/vREKPQ4z8xtmMmtNLc7kfGVZQa+bgCDOra64UPD1uXwdg/ABWWNtmRRcycNs+vw0&#10;wUzbC2/pvAuFiBD2GSooQ2gyKX1ekkHftQ1x9H6sMxiidIXUDi8RbmqZJslIGqw4LpTY0KKk/Lj7&#10;NQrmb+P5aTPg9W172NP++3Acpi5R6qXTfryDCNSG//Bfe6UVpIP+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6PKyAAAAN4AAAAPAAAAAAAAAAAAAAAAAJgCAABk&#10;cnMvZG93bnJldi54bWxQSwUGAAAAAAQABAD1AAAAjQMAAAAA&#10;" fillcolor="black" stroked="f"/>
                        <v:rect id="Rectangle 1023" o:spid="_x0000_s2947" style="position:absolute;left:538;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v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Y0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u+yAAAAN4AAAAPAAAAAAAAAAAAAAAAAJgCAABk&#10;cnMvZG93bnJldi54bWxQSwUGAAAAAAQABAD1AAAAjQMAAAAA&#10;" fillcolor="black" stroked="f"/>
                        <v:rect id="Rectangle 1024" o:spid="_x0000_s2948" style="position:absolute;left:538;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eJ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4n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p4lyAAAAN4AAAAPAAAAAAAAAAAAAAAAAJgCAABk&#10;cnMvZG93bnJldi54bWxQSwUGAAAAAAQABAD1AAAAjQMAAAAA&#10;" fillcolor="black" stroked="f"/>
                        <v:rect id="Rectangle 1025" o:spid="_x0000_s2949"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AUsgA&#10;AADeAAAADwAAAGRycy9kb3ducmV2LnhtbESPQWvCQBSE7wX/w/KE3uqmqQ0aXaUWCr0I1XrQ2zP7&#10;mgSzb9PdrUZ/vSsIPQ4z8w0znXemEUdyvras4HmQgCAurK65VLD5/ngagfABWWNjmRScycN81nuY&#10;Yq7tiVd0XIdSRAj7HBVUIbS5lL6oyKAf2JY4ej/WGQxRulJqh6cIN41MkySTBmuOCxW29F5RcVj/&#10;GQWL8Wjx+zXk5WW139Fuuz+8pi5R6rHfvU1ABOrCf/je/tQK0uFL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ABSyAAAAN4AAAAPAAAAAAAAAAAAAAAAAJgCAABk&#10;cnMvZG93bnJldi54bWxQSwUGAAAAAAQABAD1AAAAjQMAAAAA&#10;" fillcolor="black" stroked="f"/>
                        <v:rect id="Rectangle 1026" o:spid="_x0000_s2950" style="position:absolute;left:538;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lyckA&#10;AADeAAAADwAAAGRycy9kb3ducmV2LnhtbESPT2sCMRTE7wW/Q3hCbzXr1qrdGkULgpeC/w719ty8&#10;7i5uXrZJqtt++kYQPA4z8xtmMmtNLc7kfGVZQb+XgCDOra64ULDfLZ/GIHxA1lhbJgW/5GE27TxM&#10;MNP2whs6b0MhIoR9hgrKEJpMSp+XZND3bEMcvS/rDIYoXSG1w0uEm1qmSTKUBiuOCyU29F5Sftr+&#10;GAWL1/Hiez3gj7/N8UCHz+PpJXWJUo/ddv4GIlAb7uFbe6UVpIPn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ylyckAAADeAAAADwAAAAAAAAAAAAAAAACYAgAA&#10;ZHJzL2Rvd25yZXYueG1sUEsFBgAAAAAEAAQA9QAAAI4DAAAAAA==&#10;" fillcolor="black" stroked="f"/>
                        <v:rect id="Rectangle 1027" o:spid="_x0000_s2951" style="position:absolute;left:538;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xu8UA&#10;AADeAAAADwAAAGRycy9kb3ducmV2LnhtbERPu27CMBTdK/EP1kXqVpyGhyBgECAhsVQC2qFsl/g2&#10;iYivg+1CytfjAanj0XnPFq2pxZWcrywreO8lIIhzqysuFHx9bt7GIHxA1lhbJgV/5GEx77zMMNP2&#10;xnu6HkIhYgj7DBWUITSZlD4vyaDv2YY4cj/WGQwRukJqh7cYbmqZJslIGqw4NpTY0Lqk/Hz4NQpW&#10;k/Hqshvwx31/OtLx+3Qepi5R6rXbLqcgArXhX/x0b7WCdNAfxb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zG7xQAAAN4AAAAPAAAAAAAAAAAAAAAAAJgCAABkcnMv&#10;ZG93bnJldi54bWxQSwUGAAAAAAQABAD1AAAAigMAAAAA&#10;" fillcolor="black" stroked="f"/>
                        <v:rect id="Rectangle 1028" o:spid="_x0000_s2952" style="position:absolute;left:538;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5QgyAAAAN4AAAAPAAAAAAAAAAAAAAAAAJgCAABk&#10;cnMvZG93bnJldi54bWxQSwUGAAAAAAQABAD1AAAAjQMAAAAA&#10;" fillcolor="black" stroked="f"/>
                        <v:rect id="Rectangle 1029" o:spid="_x0000_s2953" style="position:absolute;left:538;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rY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eNz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cq2DHAAAA3gAAAA8AAAAAAAAAAAAAAAAAmAIAAGRy&#10;cy9kb3ducmV2LnhtbFBLBQYAAAAABAAEAPUAAACMAwAAAAA=&#10;" fillcolor="black" stroked="f"/>
                        <v:rect id="Rectangle 1030" o:spid="_x0000_s2954" style="position:absolute;left:538;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O+8gA&#10;AADeAAAADwAAAGRycy9kb3ducmV2LnhtbESPQWsCMRSE70L/Q3gFb5p11dauRqkFoRdBbQ/19tw8&#10;dxc3L9sk1a2/3giFHoeZ+YaZLVpTizM5X1lWMOgnIIhzqysuFHx+rHoTED4ga6wtk4Jf8rCYP3Rm&#10;mGl74S2dd6EQEcI+QwVlCE0mpc9LMuj7tiGO3tE6gyFKV0jt8BLhppZpkjxJgxXHhRIbeispP+1+&#10;jILly2T5vRnx+ro97Gn/dTiNU5co1X1sX6cgArXhP/zXftcK0tHweQ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A77yAAAAN4AAAAPAAAAAAAAAAAAAAAAAJgCAABk&#10;cnMvZG93bnJldi54bWxQSwUGAAAAAAQABAD1AAAAjQMAAAAA&#10;" fillcolor="black" stroked="f"/>
                        <v:rect id="Rectangle 1031" o:spid="_x0000_s2955" style="position:absolute;left:538;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QjM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8T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gpCMyAAAAN4AAAAPAAAAAAAAAAAAAAAAAJgCAABk&#10;cnMvZG93bnJldi54bWxQSwUGAAAAAAQABAD1AAAAjQMAAAAA&#10;" fillcolor="black" stroked="f"/>
                        <v:rect id="Rectangle 1032" o:spid="_x0000_s2956" style="position:absolute;left:538;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1F8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37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41F8kAAADeAAAADwAAAAAAAAAAAAAAAACYAgAA&#10;ZHJzL2Rvd25yZXYueG1sUEsFBgAAAAAEAAQA9QAAAI4DAAAAAA==&#10;" fillcolor="black" stroked="f"/>
                        <v:rect id="Rectangle 1033" o:spid="_x0000_s2957" style="position:absolute;left:538;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tY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n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etY8kAAADeAAAADwAAAAAAAAAAAAAAAACYAgAA&#10;ZHJzL2Rvd25yZXYueG1sUEsFBgAAAAAEAAQA9QAAAI4DAAAAAA==&#10;" fillcolor="black" stroked="f"/>
                        <v:rect id="Rectangle 1034" o:spid="_x0000_s2958" style="position:absolute;left:538;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I+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wj4yAAAAN4AAAAPAAAAAAAAAAAAAAAAAJgCAABk&#10;cnMvZG93bnJldi54bWxQSwUGAAAAAAQABAD1AAAAjQMAAAAA&#10;" fillcolor="black" stroked="f"/>
                        <v:rect id="Rectangle 1035" o:spid="_x0000_s2959" style="position:absolute;left:538;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Wj8kA&#10;AADeAAAADwAAAGRycy9kb3ducmV2LnhtbESPT2sCMRTE7wW/Q3hCbzXr1qrdGkULgpeC/w719ty8&#10;7i5uXrZJqtt++kYQPA4z8xtmMmtNLc7kfGVZQb+XgCDOra64ULDfLZ/GIHxA1lhbJgW/5GE27TxM&#10;MNP2whs6b0MhIoR9hgrKEJpMSp+XZND3bEMcvS/rDIYoXSG1w0uEm1qmSTKUBiuOCyU29F5Sftr+&#10;GAWL1/Hiez3gj7/N8UCHz+PpJXWJUo/ddv4GIlAb7uFbe6UVpIPn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mWj8kAAADeAAAADwAAAAAAAAAAAAAAAACYAgAA&#10;ZHJzL2Rvd25yZXYueG1sUEsFBgAAAAAEAAQA9QAAAI4DAAAAAA==&#10;" fillcolor="black" stroked="f"/>
                        <v:rect id="Rectangle 1036" o:spid="_x0000_s2960" style="position:absolute;left:538;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UzF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oOo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9TMUyAAAAN4AAAAPAAAAAAAAAAAAAAAAAJgCAABk&#10;cnMvZG93bnJldi54bWxQSwUGAAAAAAQABAD1AAAAjQMAAAAA&#10;" fillcolor="black" stroked="f"/>
                        <v:rect id="Rectangle 1037" o:spid="_x0000_s2961" style="position:absolute;left:538;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qnZs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xO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qnZsYAAADeAAAADwAAAAAAAAAAAAAAAACYAgAAZHJz&#10;L2Rvd25yZXYueG1sUEsFBgAAAAAEAAQA9QAAAIsDAAAAAA==&#10;" fillcolor="black" stroked="f"/>
                        <v:rect id="Rectangle 1038" o:spid="_x0000_s2962" style="position:absolute;left:538;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C/c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c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YC/ckAAADeAAAADwAAAAAAAAAAAAAAAACYAgAA&#10;ZHJzL2Rvd25yZXYueG1sUEsFBgAAAAAEAAQA9QAAAI4DAAAAAA==&#10;" fillcolor="black" stroked="f"/>
                        <v:rect id="Rectangle 1039" o:spid="_x0000_s2963" style="position:absolute;left:538;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bR8cA&#10;AADeAAAADwAAAGRycy9kb3ducmV2LnhtbESPy2rCQBSG9wXfYTiCuzoxtRKjo2ih0E2hXha6O2aO&#10;STBzJs6MmvbpO4tClz//jW++7Ewj7uR8bVnBaJiAIC6srrlUsN+9P2cgfEDW2FgmBd/kYbnoPc0x&#10;1/bBG7pvQyniCPscFVQhtLmUvqjIoB/aljh6Z+sMhihdKbXDRxw3jUyTZCIN1hwfKmzpraLisr0Z&#10;Betptr5+jfnzZ3M60vFwurymLlFq0O9WMxCBuvAf/mt/aAXp+CW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20fHAAAA3gAAAA8AAAAAAAAAAAAAAAAAmAIAAGRy&#10;cy9kb3ducmV2LnhtbFBLBQYAAAAABAAEAPUAAACMAwAAAAA=&#10;" fillcolor="black" stroked="f"/>
                        <v:rect id="Rectangle 1040" o:spid="_x0000_s2964" style="position:absolute;left:538;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V+3MkA&#10;AADeAAAADwAAAGRycy9kb3ducmV2LnhtbESPT2vCQBTE74LfYXmCN90Y/5CmrqKFQi+Fqj3U2zP7&#10;TILZt+nuVtN++m5B6HGYmd8wy3VnGnEl52vLCibjBARxYXXNpYL3w/MoA+EDssbGMin4Jg/rVb+3&#10;xFzbG+/oug+liBD2OSqoQmhzKX1RkUE/ti1x9M7WGQxRulJqh7cIN41Mk2QhDdYcFyps6ami4rL/&#10;Mgq2D9n2823Grz+705GOH6fLPHWJUsNBt3kEEagL/+F7+0UrSGfT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V+3MkAAADeAAAADwAAAAAAAAAAAAAAAACYAgAA&#10;ZHJzL2Rvd25yZXYueG1sUEsFBgAAAAAEAAQA9QAAAI4DAAAAAA==&#10;" fillcolor="black" stroked="f"/>
                        <v:rect id="Rectangle 1041" o:spid="_x0000_s2965" style="position:absolute;left:538;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gq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PiS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V+CryAAAAN4AAAAPAAAAAAAAAAAAAAAAAJgCAABk&#10;cnMvZG93bnJldi54bWxQSwUGAAAAAAQABAD1AAAAjQMAAAAA&#10;" fillcolor="black" stroked="f"/>
                        <v:rect id="Rectangle 1042" o:spid="_x0000_s2966" style="position:absolute;left:538;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F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WS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0UwyAAAAN4AAAAPAAAAAAAAAAAAAAAAAJgCAABk&#10;cnMvZG93bnJldi54bWxQSwUGAAAAAAQABAD1AAAAjQMAAAAA&#10;" fillcolor="black" stroked="f"/>
                        <v:rect id="Rectangle 1043" o:spid="_x0000_s2967" style="position:absolute;left:538;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RMgA&#10;AADeAAAADwAAAGRycy9kb3ducmV2LnhtbESPQWvCQBSE74X+h+UVvNVNYyoxdZVaEHoRqu1Bb8/s&#10;axLMvk13V0399V2h4HGYmW+Y6bw3rTiR841lBU/DBARxaXXDlYKvz+VjDsIHZI2tZVLwSx7ms/u7&#10;KRbannlNp02oRISwL1BBHUJXSOnLmgz6oe2Io/dtncEQpaukdniOcNPKNEnG0mDDcaHGjt5qKg+b&#10;o1GwmOSLn4+MV5f1fke77f7wnLpEqcFD//oCIlAfbuH/9rtWkGa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t1EyAAAAN4AAAAPAAAAAAAAAAAAAAAAAJgCAABk&#10;cnMvZG93bnJldi54bWxQSwUGAAAAAAQABAD1AAAAjQMAAAAA&#10;" fillcolor="black" stroked="f"/>
                        <v:rect id="Rectangle 1044" o:spid="_x0000_s2968" style="position:absolute;left:538;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5438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w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vnjfyAAAAN4AAAAPAAAAAAAAAAAAAAAAAJgCAABk&#10;cnMvZG93bnJldi54bWxQSwUGAAAAAAQABAD1AAAAjQMAAAAA&#10;" fillcolor="black" stroked="f"/>
                        <v:rect id="Rectangle 1045" o:spid="_x0000_s2969" style="position:absolute;left:538;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mq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4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OaoyAAAAN4AAAAPAAAAAAAAAAAAAAAAAJgCAABk&#10;cnMvZG93bnJldi54bWxQSwUGAAAAAAQABAD1AAAAjQMAAAAA&#10;" fillcolor="black" stroked="f"/>
                        <v:rect id="Rectangle 1046" o:spid="_x0000_s2970" style="position:absolute;left:538;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DM8kA&#10;AADeAAAADwAAAGRycy9kb3ducmV2LnhtbESPQWvCQBSE7wX/w/KE3urG1NoYXUULBS+Fanuot2f2&#10;mQSzb+PuVmN/fbdQ8DjMzDfMbNGZRpzJ+dqyguEgAUFcWF1zqeDz4/UhA+EDssbGMim4kofFvHc3&#10;w1zbC2/ovA2liBD2OSqoQmhzKX1RkUE/sC1x9A7WGQxRulJqh5cIN41Mk2QsDdYcFyps6aWi4rj9&#10;NgpWk2x1eh/x289mv6Pd1/74lLpEqft+t5yCCNSFW/i/vdY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yBDM8kAAADeAAAADwAAAAAAAAAAAAAAAACYAgAA&#10;ZHJzL2Rvd25yZXYueG1sUEsFBgAAAAAEAAQA9QAAAI4DAAAAAA==&#10;" fillcolor="black" stroked="f"/>
                        <v:rect id="Rectangle 1047" o:spid="_x0000_s2971" style="position:absolute;left:538;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QcUA&#10;AADeAAAADwAAAGRycy9kb3ducmV2LnhtbERPu27CMBTdK/EP1kViKw4pRSFgEFSq1KVSeQywXeJL&#10;EhFfB9tA2q+vh0odj857vuxMI+7kfG1ZwWiYgCAurK65VLDfvT9nIHxA1thYJgXf5GG56D3NMdf2&#10;wRu6b0MpYgj7HBVUIbS5lL6oyKAf2pY4cmfrDIYIXSm1w0cMN41Mk2QiDdYcGyps6a2i4rK9GQXr&#10;aba+fo3582dzOtLxcLq8pi5RatDvVjMQgbrwL/5zf2gF6fgl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9dBxQAAAN4AAAAPAAAAAAAAAAAAAAAAAJgCAABkcnMv&#10;ZG93bnJldi54bWxQSwUGAAAAAAQABAD1AAAAigMAAAAA&#10;" fillcolor="black" stroked="f"/>
                        <v:rect id="Rectangle 1048" o:spid="_x0000_s2972" style="position:absolute;left:538;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2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3LayAAAAN4AAAAPAAAAAAAAAAAAAAAAAJgCAABk&#10;cnMvZG93bnJldi54bWxQSwUGAAAAAAQABAD1AAAAjQMAAAAA&#10;" fillcolor="black" stroked="f"/>
                        <v:rect id="Rectangle 1049" o:spid="_x0000_s2973" style="position:absolute;left:538;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BNmscA&#10;AADeAAAADwAAAGRycy9kb3ducmV2LnhtbESPzWoCMRSF9wXfIVzBXc10tKKjUVQQ3BSq7UJ318nt&#10;zODkZkyiTvv0zUJweTh/fLNFa2pxI+crywre+gkI4tzqigsF31+b1zEIH5A11pZJwS95WMw7LzPM&#10;tL3zjm77UIg4wj5DBWUITSalz0sy6Pu2IY7ej3UGQ5SukNrhPY6bWqZJMpIGK44PJTa0Lik/769G&#10;wWoyXl0+h/zxtzsd6Xg4nd9TlyjV67bLKYhAbXiGH+2tVpAOB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QTZrHAAAA3gAAAA8AAAAAAAAAAAAAAAAAmAIAAGRy&#10;cy9kb3ducmV2LnhtbFBLBQYAAAAABAAEAPUAAACMAwAAAAA=&#10;" fillcolor="black" stroked="f"/>
                        <v:rect id="Rectangle 1050" o:spid="_x0000_s2974" style="position:absolute;left:538;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oA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g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OgByAAAAN4AAAAPAAAAAAAAAAAAAAAAAJgCAABk&#10;cnMvZG93bnJldi54bWxQSwUGAAAAAAQABAD1AAAAjQMAAAAA&#10;" fillcolor="black" stroked="f"/>
                        <v:rect id="Rectangle 1051" o:spid="_x0000_s2975" style="position:absolute;left:538;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2dskA&#10;AADeAAAADwAAAGRycy9kb3ducmV2LnhtbESPzWsCMRTE7wX/h/AEbzXr+oGuRtFCoZdC/Tjo7bl5&#10;7i5uXrZJqtv+9U1B6HGYmd8wi1VranEj5yvLCgb9BARxbnXFhYLD/vV5CsIHZI21ZVLwTR5Wy87T&#10;AjNt77yl2y4UIkLYZ6igDKHJpPR5SQZ93zbE0btYZzBE6QqpHd4j3NQyTZKJNFhxXCixoZeS8uvu&#10;yyjYzKabz48Rv/9szyc6Hc/XceoSpXrddj0HEagN/+FH+00rSEfDW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o52dskAAADeAAAADwAAAAAAAAAAAAAAAACYAgAA&#10;ZHJzL2Rvd25yZXYueG1sUEsFBgAAAAAEAAQA9QAAAI4DAAAAAA==&#10;" fillcolor="black" stroked="f"/>
                        <v:rect id="Rectangle 1052" o:spid="_x0000_s2976" style="position:absolute;left:538;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T7cgA&#10;AADeAAAADwAAAGRycy9kb3ducmV2LnhtbESPT2sCMRTE74V+h/AKvdVsVyu6GkULQi9C/XPQ23Pz&#10;uru4eVmTqFs/fSMUPA4z8xtmPG1NLS7kfGVZwXsnAUGcW11xoWC7WbwNQPiArLG2TAp+ycN08vw0&#10;xkzbK6/osg6FiBD2GSooQ2gyKX1ekkHfsQ1x9H6sMxiidIXUDq8RbmqZJklfGqw4LpTY0GdJ+XF9&#10;Ngrmw8H89N3j5W112NN+dzh+pC5R6vWlnY1ABGrDI/zf/tIK0l53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tPtyAAAAN4AAAAPAAAAAAAAAAAAAAAAAJgCAABk&#10;cnMvZG93bnJldi54bWxQSwUGAAAAAAQABAD1AAAAjQMAAAAA&#10;" fillcolor="black" stroked="f"/>
                        <v:rect id="Rectangle 1053" o:spid="_x0000_s2977" style="position:absolute;left:538;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Lm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0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0uZyAAAAN4AAAAPAAAAAAAAAAAAAAAAAJgCAABk&#10;cnMvZG93bnJldi54bWxQSwUGAAAAAAQABAD1AAAAjQMAAAAA&#10;" fillcolor="black" stroked="f"/>
                        <v:rect id="Rectangle 1054" o:spid="_x0000_s2978" style="position:absolute;left:538;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Z+4CyAAAAN4AAAAPAAAAAAAAAAAAAAAAAJgCAABk&#10;cnMvZG93bnJldi54bWxQSwUGAAAAAAQABAD1AAAAjQMAAAAA&#10;" fillcolor="black" stroked="f"/>
                        <v:rect id="Rectangle 1055" o:spid="_x0000_s2979" style="position:absolute;left:538;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wd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tXB1yAAAAN4AAAAPAAAAAAAAAAAAAAAAAJgCAABk&#10;cnMvZG93bnJldi54bWxQSwUGAAAAAAQABAD1AAAAjQMAAAAA&#10;" fillcolor="black" stroked="f"/>
                        <v:rect id="Rectangle 1056" o:spid="_x0000_s2980" style="position:absolute;left:538;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V7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e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nV7skAAADeAAAADwAAAAAAAAAAAAAAAACYAgAA&#10;ZHJzL2Rvd25yZXYueG1sUEsFBgAAAAAEAAQA9QAAAI4DAAAAAA==&#10;" fillcolor="black" stroked="f"/>
                        <v:rect id="Rectangle 1057" o:spid="_x0000_s2981" style="position:absolute;left:538;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ZBnMUA&#10;AADeAAAADwAAAGRycy9kb3ducmV2LnhtbERPz2vCMBS+D/wfwhO8zXTViVajqCB4GUy3g96ezVtb&#10;bF5qErXbX78cBI8f3+/ZojW1uJHzlWUFb/0EBHFudcWFgu+vzesYhA/IGmvLpOCXPCzmnZcZZtre&#10;eUe3fShEDGGfoYIyhCaT0uclGfR92xBH7sc6gyFCV0jt8B7DTS3TJBlJgxXHhhIbWpeUn/dXo2A1&#10;Ga8un0P++NudjnQ8nM7vqUuU6nXb5RREoDY8xQ/3VitIh4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kGcxQAAAN4AAAAPAAAAAAAAAAAAAAAAAJgCAABkcnMv&#10;ZG93bnJldi54bWxQSwUGAAAAAAQABAD1AAAAigMAAAAA&#10;" fillcolor="black" stroked="f"/>
                        <v:rect id="Rectangle 1058" o:spid="_x0000_s2982" style="position:absolute;left:538;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kB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m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rkB8kAAADeAAAADwAAAAAAAAAAAAAAAACYAgAA&#10;ZHJzL2Rvd25yZXYueG1sUEsFBgAAAAAEAAQA9QAAAI4DAAAAAA==&#10;" fillcolor="black" stroked="f"/>
                        <v:rect id="Rectangle 1059" o:spid="_x0000_s2983" style="position:absolute;left:538;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VeMcA&#10;AADeAAAADwAAAGRycy9kb3ducmV2LnhtbESPy2oCMRSG9wXfIZyCu5p0mBY7GkULQjeFelnU3XFy&#10;nBmcnEyTVEefvlkUXP78N77pvLetOJMPjWMNzyMFgrh0puFKw267ehqDCBHZYOuYNFwpwHw2eJhi&#10;YdyF13TexEqkEQ4Faqhj7AopQ1mTxTByHXHyjs5bjEn6ShqPlzRuW5kp9SotNpweauzovabytPm1&#10;GpZv4+XPV86ft/VhT/vvw+kl80rr4WO/mICI1Md7+L/9YTRke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wFXjHAAAA3gAAAA8AAAAAAAAAAAAAAAAAmAIAAGRy&#10;cy9kb3ducmV2LnhtbFBLBQYAAAAABAAEAPUAAACMAwAAAAA=&#10;" fillcolor="black" stroked="f"/>
                        <v:rect id="Rectangle 1060" o:spid="_x0000_s2984" style="position:absolute;left:538;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w48gA&#10;AADeAAAADwAAAGRycy9kb3ducmV2LnhtbESPQWsCMRSE74X+h/AK3mrisi26GqUWBC+Fanuot+fm&#10;dXdx87JNoq7++qYg9DjMzDfMbNHbVpzIh8axhtFQgSAunWm40vD5sXocgwgR2WDrmDRcKMBifn83&#10;w8K4M2/otI2VSBAOBWqoY+wKKUNZk8UwdB1x8r6dtxiT9JU0Hs8JbluZKfUsLTacFmrs6LWm8rA9&#10;Wg3LyXj5857z23Wz39Hua394yrzSevDQv0xBROrjf/jWXhsNWZ6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jyAAAAN4AAAAPAAAAAAAAAAAAAAAAAJgCAABk&#10;cnMvZG93bnJldi54bWxQSwUGAAAAAAQABAD1AAAAjQMAAAAA&#10;" fillcolor="black" stroked="f"/>
                        <v:rect id="Rectangle 1061" o:spid="_x0000_s2985" style="position:absolute;left:538;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ulM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i6UyAAAAN4AAAAPAAAAAAAAAAAAAAAAAJgCAABk&#10;cnMvZG93bnJldi54bWxQSwUGAAAAAAQABAD1AAAAjQMAAAAA&#10;" fillcolor="black" stroked="f"/>
                        <v:rect id="Rectangle 1062" o:spid="_x0000_s2986" style="position:absolute;left:538;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LD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W5eo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osPyAAAAN4AAAAPAAAAAAAAAAAAAAAAAJgCAABk&#10;cnMvZG93bnJldi54bWxQSwUGAAAAAAQABAD1AAAAjQMAAAAA&#10;" fillcolor="black" stroked="f"/>
                        <v:rect id="Rectangle 1063" o:spid="_x0000_s2987" style="position:absolute;left:538;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Te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ixN7yAAAAN4AAAAPAAAAAAAAAAAAAAAAAJgCAABk&#10;cnMvZG93bnJldi54bWxQSwUGAAAAAAQABAD1AAAAjQMAAAAA&#10;" fillcolor="black" stroked="f"/>
                        <v:rect id="Rectangle 1064" o:spid="_x0000_s2988" style="position:absolute;left:538;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24M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7bgyAAAAN4AAAAPAAAAAAAAAAAAAAAAAJgCAABk&#10;cnMvZG93bnJldi54bWxQSwUGAAAAAAQABAD1AAAAjQMAAAAA&#10;" fillcolor="black" stroked="f"/>
                        <v:rect id="Rectangle 1065" o:spid="_x0000_s2989" style="position:absolute;left:538;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ol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SiXyAAAAN4AAAAPAAAAAAAAAAAAAAAAAJgCAABk&#10;cnMvZG93bnJldi54bWxQSwUGAAAAAAQABAD1AAAAjQMAAAAA&#10;" fillcolor="black" stroked="f"/>
                        <v:rect id="Rectangle 1066" o:spid="_x0000_s2990" style="position:absolute;left:538;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NDM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z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WY0MyAAAAN4AAAAPAAAAAAAAAAAAAAAAAJgCAABk&#10;cnMvZG93bnJldi54bWxQSwUGAAAAAAQABAD1AAAAjQMAAAAA&#10;" fillcolor="black" stroked="f"/>
                        <v:rect id="Rectangle 1067" o:spid="_x0000_s2991" style="position:absolute;left:538;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ZfsUA&#10;AADeAAAADwAAAGRycy9kb3ducmV2LnhtbERPy2oCMRTdF/yHcAvuatJhWuxoFC0I3RTqY1F318l1&#10;ZnByM01SHf36ZlFweTjv6by3rTiTD41jDc8jBYK4dKbhSsNuu3oagwgR2WDrmDRcKcB8NniYYmHc&#10;hdd03sRKpBAOBWqoY+wKKUNZk8Uwch1x4o7OW4wJ+koaj5cUbluZKfUqLTacGmrs6L2m8rT5tRqW&#10;b+Plz1fOn7f1YU/778PpJfNK6+Fjv5iAiNTHu/jf/WE0ZHm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hl+xQAAAN4AAAAPAAAAAAAAAAAAAAAAAJgCAABkcnMv&#10;ZG93bnJldi54bWxQSwUGAAAAAAQABAD1AAAAigMAAAAA&#10;" fillcolor="black" stroked="f"/>
                        <v:rect id="Rectangle 1068" o:spid="_x0000_s2992" style="position:absolute;left:538;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8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jxX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rzlyAAAAN4AAAAPAAAAAAAAAAAAAAAAAJgCAABk&#10;cnMvZG93bnJldi54bWxQSwUGAAAAAAQABAD1AAAAjQMAAAAA&#10;" fillcolor="black" stroked="f"/>
                        <v:rect id="Rectangle 1069" o:spid="_x0000_s2993" style="position:absolute;left:538;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DpcYA&#10;AADeAAAADwAAAGRycy9kb3ducmV2LnhtbESPzWrCQBSF9wXfYbiCuzoxpEWjo2hB6Kag1oXurplr&#10;EszcSWemGn16Z1Ho8nD++GaLzjTiSs7XlhWMhgkI4sLqmksF++/16xiED8gaG8uk4E4eFvPeywxz&#10;bW+8pesulCKOsM9RQRVCm0vpi4oM+qFtiaN3ts5giNKVUju8xXHTyDRJ3qXBmuNDhS19VFRcdr9G&#10;wWoyXv1sMv56bE9HOh5Ol7fUJUoN+t1yCiJQF/7Df+1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mDpcYAAADeAAAADwAAAAAAAAAAAAAAAACYAgAAZHJz&#10;L2Rvd25yZXYueG1sUEsFBgAAAAAEAAQA9QAAAIsDAAAAAA==&#10;" fillcolor="black" stroked="f"/>
                        <v:rect id="Rectangle 1070" o:spid="_x0000_s2994" style="position:absolute;left:538;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mPsgA&#10;AADeAAAADwAAAGRycy9kb3ducmV2LnhtbESPQWvCQBSE7wX/w/IK3uomIRaNrqIFoRdBbQ/19sy+&#10;JsHs23R3q2l/fVcQehxm5htmvuxNKy7kfGNZQTpKQBCXVjdcKXh/2zxNQPiArLG1TAp+yMNyMXiY&#10;Y6Htlfd0OYRKRAj7AhXUIXSFlL6syaAf2Y44ep/WGQxRukpqh9cIN63MkuRZGmw4LtTY0UtN5fnw&#10;bRSsp5P11y7n7e/+dKTjx+k8zlyi1PCxX81ABOrDf/jeftU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SY+yAAAAN4AAAAPAAAAAAAAAAAAAAAAAJgCAABk&#10;cnMvZG93bnJldi54bWxQSwUGAAAAAAQABAD1AAAAjQMAAAAA&#10;" fillcolor="black" stroked="f"/>
                        <v:rect id="Rectangle 1071" o:spid="_x0000_s2995" style="position:absolute;left:538;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4ScgA&#10;AADeAAAADwAAAGRycy9kb3ducmV2LnhtbESPT2vCQBTE74LfYXmF3nRjSItGV9FCoZeCf3qot2f2&#10;NQlm36a7W41++q4geBxm5jfMbNGZRpzI+dqygtEwAUFcWF1zqeBr9z4Yg/ABWWNjmRRcyMNi3u/N&#10;MNf2zBs6bUMpIoR9jgqqENpcSl9UZNAPbUscvR/rDIYoXSm1w3OEm0amSfIqDdYcFyps6a2i4rj9&#10;MwpWk/Hqd53x53Vz2NP++3B8SV2i1PNTt5yCCNSFR/je/tAK0iw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7hJyAAAAN4AAAAPAAAAAAAAAAAAAAAAAJgCAABk&#10;cnMvZG93bnJldi54bWxQSwUGAAAAAAQABAD1AAAAjQMAAAAA&#10;" fillcolor="black" stroked="f"/>
                        <v:rect id="Rectangle 1072" o:spid="_x0000_s2996" style="position:absolute;left:538;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d0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x3SyAAAAN4AAAAPAAAAAAAAAAAAAAAAAJgCAABk&#10;cnMvZG93bnJldi54bWxQSwUGAAAAAAQABAD1AAAAjQMAAAAA&#10;" fillcolor="black" stroked="f"/>
                        <v:rect id="Rectangle 1073" o:spid="_x0000_s2997" style="position:absolute;left:538;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Fps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tkg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WmyAAAAN4AAAAPAAAAAAAAAAAAAAAAAJgCAABk&#10;cnMvZG93bnJldi54bWxQSwUGAAAAAAQABAD1AAAAjQMAAAAA&#10;" fillcolor="black" stroked="f"/>
                        <v:rect id="Rectangle 1074" o:spid="_x0000_s2998" style="position:absolute;left:538;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gPcgA&#10;AADeAAAADwAAAGRycy9kb3ducmV2LnhtbESPT2vCQBTE74V+h+UVems2hlhsdBUtFHop+O9Qb8/s&#10;Mwlm38bdrab99F1B8DjMzG+Yyaw3rTiT841lBYMkBUFcWt1wpWC7+XgZgfABWWNrmRT8kofZ9PFh&#10;goW2F17ReR0qESHsC1RQh9AVUvqyJoM+sR1x9A7WGQxRukpqh5cIN63M0vRVGmw4LtTY0XtN5XH9&#10;YxQs3kaL0zLnr7/Vfke77/1xmLlUqeenfj4GEagP9/Ct/akVZHk+GM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iA9yAAAAN4AAAAPAAAAAAAAAAAAAAAAAJgCAABk&#10;cnMvZG93bnJldi54bWxQSwUGAAAAAAQABAD1AAAAjQMAAAAA&#10;" fillcolor="black" stroked="f"/>
                        <v:rect id="Rectangle 1075" o:spid="_x0000_s2999" style="position:absolute;left:538;top: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SsgA&#10;AADeAAAADwAAAGRycy9kb3ducmV2LnhtbESPT2vCQBTE7wW/w/IEb3VjiKKpq2ih0Euh/jno7Zl9&#10;TYLZt3F31dhP3y0Uehxm5jfMfNmZRtzI+dqygtEwAUFcWF1zqWC/e3uegvABWWNjmRQ8yMNy0Xua&#10;Y67tnTd024ZSRAj7HBVUIbS5lL6oyKAf2pY4el/WGQxRulJqh/cIN41Mk2QiDdYcFyps6bWi4ry9&#10;GgXr2XR9+cz443tzOtLxcDqPU5coNeh3qxcQgbrwH/5rv2sFaZaN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zL5KyAAAAN4AAAAPAAAAAAAAAAAAAAAAAJgCAABk&#10;cnMvZG93bnJldi54bWxQSwUGAAAAAAQABAD1AAAAjQMAAAAA&#10;" fillcolor="black" stroked="f"/>
                        <v:rect id="Rectangle 1076" o:spid="_x0000_s3000" style="position:absolute;left:538;top: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b0c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sG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BvRyAAAAN4AAAAPAAAAAAAAAAAAAAAAAJgCAABk&#10;cnMvZG93bnJldi54bWxQSwUGAAAAAAQABAD1AAAAjQMAAAAA&#10;" fillcolor="black" stroked="f"/>
                        <v:rect id="Rectangle 1077" o:spid="_x0000_s3001" style="position:absolute;left:538;top: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o8UA&#10;AADeAAAADwAAAGRycy9kb3ducmV2LnhtbERPz2vCMBS+D/wfwhO8zdTSDa1G0YGwy0CdB709m2db&#10;bF66JNPqX28Ogx0/vt+zRWcacSXna8sKRsMEBHFhdc2lgv33+nUMwgdkjY1lUnAnD4t572WGubY3&#10;3tJ1F0oRQ9jnqKAKoc2l9EVFBv3QtsSRO1tnMEToSqkd3mK4aWSaJO/SYM2xocKWPioqLrtfo2A1&#10;Ga9+Nhl/PbanIx0Pp8tb6hKlBv1uOQURqAv/4j/3p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jxQAAAN4AAAAPAAAAAAAAAAAAAAAAAJgCAABkcnMv&#10;ZG93bnJldi54bWxQSwUGAAAAAAQABAD1AAAAigMAAAAA&#10;" fillcolor="black" stroked="f"/>
                        <v:rect id="Rectangle 1078" o:spid="_x0000_s3002" style="position:absolute;left:538;top: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qO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6PZ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yo4yAAAAN4AAAAPAAAAAAAAAAAAAAAAAJgCAABk&#10;cnMvZG93bnJldi54bWxQSwUGAAAAAAQABAD1AAAAjQMAAAAA&#10;" fillcolor="black" stroked="f"/>
                        <v:rect id="Rectangle 1079" o:spid="_x0000_s3003" style="position:absolute;left:538;top: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JG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a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FSRjHAAAA3gAAAA8AAAAAAAAAAAAAAAAAmAIAAGRy&#10;cy9kb3ducmV2LnhtbFBLBQYAAAAABAAEAPUAAACMAwAAAAA=&#10;" fillcolor="black" stroked="f"/>
                        <v:rect id="Rectangle 1080" o:spid="_x0000_s3004" style="position:absolute;left:538;top: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sg8gA&#10;AADeAAAADwAAAGRycy9kb3ducmV2LnhtbESPT2vCQBTE74LfYXmF3nRjSItGV9FCoZeCf3qot2f2&#10;NQlm36a7W41++q4geBxm5jfMbNGZRpzI+dqygtEwAUFcWF1zqeBr9z4Yg/ABWWNjmRRcyMNi3u/N&#10;MNf2zBs6bUMpIoR9jgqqENpcSl9UZNAPbUscvR/rDIYoXSm1w3OEm0amSfIqDdYcFyps6a2i4rj9&#10;MwpWk/Hqd53x53Vz2NP++3B8SV2i1PNTt5yCCNSFR/je/tAK0ix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eyDyAAAAN4AAAAPAAAAAAAAAAAAAAAAAJgCAABk&#10;cnMvZG93bnJldi54bWxQSwUGAAAAAAQABAD1AAAAjQMAAAAA&#10;" fillcolor="black" stroked="f"/>
                        <v:rect id="Rectangle 1081" o:spid="_x0000_s3005" style="position:absolute;left:538;top: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y9MgA&#10;AADeAAAADwAAAGRycy9kb3ducmV2LnhtbESPQUsDMRSE7wX/Q3iCt27WsErdNi1WEHoRbPVgb6+b&#10;192lm5c1SdvVX2+EQo/DzHzDzBaD7cSJfGgda7jPchDElTMt1xo+P17HExAhIhvsHJOGHwqwmN+M&#10;Zlgad+Y1nTaxFgnCoUQNTYx9KWWoGrIYMtcTJ2/vvMWYpK+l8XhOcNtJleeP0mLLaaHBnl4aqg6b&#10;o9WwfJosv98Lfvtd77a0/dodHpTPtb67HZ6nICIN8Rq+tFdGgyoKpe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3L0yAAAAN4AAAAPAAAAAAAAAAAAAAAAAJgCAABk&#10;cnMvZG93bnJldi54bWxQSwUGAAAAAAQABAD1AAAAjQMAAAAA&#10;" fillcolor="black" stroked="f"/>
                        <v:rect id="Rectangle 1082" o:spid="_x0000_s3006" style="position:absolute;left:538;top: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Xb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fXb8kAAADeAAAADwAAAAAAAAAAAAAAAACYAgAA&#10;ZHJzL2Rvd25yZXYueG1sUEsFBgAAAAAEAAQA9QAAAI4DAAAAAA==&#10;" fillcolor="black" stroked="f"/>
                        <v:rect id="Rectangle 1083" o:spid="_x0000_s3007" style="position:absolute;left:538;top: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PG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5n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k8byAAAAN4AAAAPAAAAAAAAAAAAAAAAAJgCAABk&#10;cnMvZG93bnJldi54bWxQSwUGAAAAAAQABAD1AAAAjQMAAAAA&#10;" fillcolor="black" stroked="f"/>
                        <v:rect id="Rectangle 1084" o:spid="_x0000_s3008" style="position:absolute;left:538;top: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qg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5n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uqAyAAAAN4AAAAPAAAAAAAAAAAAAAAAAJgCAABk&#10;cnMvZG93bnJldi54bWxQSwUGAAAAAAQABAD1AAAAjQMAAAAA&#10;" fillcolor="black" stroked="f"/>
                        <v:rect id="Rectangle 1085" o:spid="_x0000_s3009" style="position:absolute;left:538;top: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09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5N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HT3yAAAAN4AAAAPAAAAAAAAAAAAAAAAAJgCAABk&#10;cnMvZG93bnJldi54bWxQSwUGAAAAAAQABAD1AAAAjQMAAAAA&#10;" fillcolor="black" stroked="f"/>
                        <v:rect id="Rectangle 1086" o:spid="_x0000_s3010" style="position:absolute;left:538;top: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Rb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a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NFsyAAAAN4AAAAPAAAAAAAAAAAAAAAAAJgCAABk&#10;cnMvZG93bnJldi54bWxQSwUGAAAAAAQABAD1AAAAjQMAAAAA&#10;" fillcolor="black" stroked="f"/>
                        <v:rect id="Rectangle 1087" o:spid="_x0000_s3011" style="position:absolute;left:538;top:7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FH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G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0UexQAAAN4AAAAPAAAAAAAAAAAAAAAAAJgCAABkcnMv&#10;ZG93bnJldi54bWxQSwUGAAAAAAQABAD1AAAAigMAAAAA&#10;" fillcolor="black" stroked="f"/>
                        <v:rect id="Rectangle 1088" o:spid="_x0000_s3012" style="position:absolute;left:538;top:7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hcgA&#10;AADeAAAADwAAAGRycy9kb3ducmV2LnhtbESPT2vCQBTE70K/w/IKvemmIS0aXaUWCr0U/HfQ2zP7&#10;TILZt+nuVqOfvisIHoeZ+Q0zmXWmESdyvras4HWQgCAurK65VLBZf/WHIHxA1thYJgUX8jCbPvUm&#10;mGt75iWdVqEUEcI+RwVVCG0upS8qMugHtiWO3sE6gyFKV0rt8BzhppFpkrxLgzXHhQpb+qyoOK7+&#10;jIL5aDj/XWT8c13ud7Tb7o9vqUuUennuPsYgAnXhEb63v7WCNMv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P+CFyAAAAN4AAAAPAAAAAAAAAAAAAAAAAJgCAABk&#10;cnMvZG93bnJldi54bWxQSwUGAAAAAAQABAD1AAAAjQMAAAAA&#10;" fillcolor="black" stroked="f"/>
                        <v:rect id="Rectangle 1089" o:spid="_x0000_s3013" style="position:absolute;left:538;top: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fx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LBtE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c38XHAAAA3gAAAA8AAAAAAAAAAAAAAAAAmAIAAGRy&#10;cy9kb3ducmV2LnhtbFBLBQYAAAAABAAEAPUAAACMAwAAAAA=&#10;" fillcolor="black" stroked="f"/>
                        <v:rect id="Rectangle 1090" o:spid="_x0000_s3014" style="position:absolute;left:538;top: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6X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kHpeyAAAAN4AAAAPAAAAAAAAAAAAAAAAAJgCAABk&#10;cnMvZG93bnJldi54bWxQSwUGAAAAAAQABAD1AAAAjQMAAAAA&#10;" fillcolor="black" stroked="f"/>
                        <v:rect id="Rectangle 1091" o:spid="_x0000_s3015" style="position:absolute;left:538;top: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kK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LkKckAAADeAAAADwAAAAAAAAAAAAAAAACYAgAA&#10;ZHJzL2Rvd25yZXYueG1sUEsFBgAAAAAEAAQA9QAAAI4DAAAAAA==&#10;" fillcolor="black" stroked="f"/>
                        <v:rect id="Rectangle 1092" o:spid="_x0000_s3016" style="position:absolute;left:538;top:7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sskA&#10;AADeAAAADwAAAGRycy9kb3ducmV2LnhtbESPT2vCQBTE7wW/w/KE3urGmIpNXUULBS8F//RQb8/s&#10;Mwlm38bdrcZ+erdQ6HGYmd8w03lnGnEh52vLCoaDBARxYXXNpYLP3fvTBIQPyBoby6TgRh7ms97D&#10;FHNtr7yhyzaUIkLY56igCqHNpfRFRQb9wLbE0TtaZzBE6UqpHV4j3DQyTZKxNFhzXKiwpbeKitP2&#10;2yhYvkyW53XGHz+bw572X4fTc+oSpR773eIVRKAu/If/2iutIM2y0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5BsskAAADeAAAADwAAAAAAAAAAAAAAAACYAgAA&#10;ZHJzL2Rvd25yZXYueG1sUEsFBgAAAAAEAAQA9QAAAI4DAAAAAA==&#10;" fillcolor="black" stroked="f"/>
                        <v:rect id="Rectangle 1093" o:spid="_x0000_s3017" style="position:absolute;left:538;top:7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x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fZxskAAADeAAAADwAAAAAAAAAAAAAAAACYAgAA&#10;ZHJzL2Rvd25yZXYueG1sUEsFBgAAAAAEAAQA9QAAAI4DAAAAAA==&#10;" fillcolor="black" stroked="f"/>
                        <v:rect id="Rectangle 1094" o:spid="_x0000_s3018" style="position:absolute;left:538;top: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8X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y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6t8XckAAADeAAAADwAAAAAAAAAAAAAAAACYAgAA&#10;ZHJzL2Rvd25yZXYueG1sUEsFBgAAAAAEAAQA9QAAAI4DAAAAAA==&#10;" fillcolor="black" stroked="f"/>
                        <v:rect id="Rectangle 1095" o:spid="_x0000_s3019" style="position:absolute;left:538;top: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niKsgA&#10;AADeAAAADwAAAGRycy9kb3ducmV2LnhtbESPQWvCQBSE70L/w/IK3nRjmopNXaUWBC+Fqj3U2zP7&#10;TILZt+nuqml/fVcQPA4z8w0znXemEWdyvrasYDRMQBAXVtdcKvjaLgcTED4ga2wsk4Jf8jCfPfSm&#10;mGt74TWdN6EUEcI+RwVVCG0upS8qMuiHtiWO3sE6gyFKV0rt8BLhppFpkoylwZrjQoUtvVdUHDcn&#10;o2DxMln8fGb88bfe72j3vT8+py5Rqv/Yvb2CCNSFe/jWXmkFaZY9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eIqyAAAAN4AAAAPAAAAAAAAAAAAAAAAAJgCAABk&#10;cnMvZG93bnJldi54bWxQSwUGAAAAAAQABAD1AAAAjQMAAAAA&#10;" fillcolor="black" stroked="f"/>
                        <v:rect id="Rectangle 1096" o:spid="_x0000_s3020" style="position:absolute;left:538;top: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Hs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h0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VHsckAAADeAAAADwAAAAAAAAAAAAAAAACYAgAA&#10;ZHJzL2Rvd25yZXYueG1sUEsFBgAAAAAEAAQA9QAAAI4DAAAAAA==&#10;" fillcolor="black" stroked="f"/>
                        <v:rect id="Rectangle 1097" o:spid="_x0000_s3021" style="position:absolute;left:538;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Tw8UA&#10;AADeAAAADwAAAGRycy9kb3ducmV2LnhtbERPz2vCMBS+D/Y/hDfYbabWOrQaZQqDXQR1O8zbs3m2&#10;xealSzKt/vXmIHj8+H5P551pxImcry0r6PcSEMSF1TWXCn6+P99GIHxA1thYJgUX8jCfPT9NMdf2&#10;zBs6bUMpYgj7HBVUIbS5lL6oyKDv2ZY4cgfrDIYIXSm1w3MMN41Mk+RdGqw5NlTY0rKi4rj9NwoW&#10;49Hib53x6rrZ72j3uz8OU5co9frSfUxABOrCQ3x3f2kFaZYN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tPDxQAAAN4AAAAPAAAAAAAAAAAAAAAAAJgCAABkcnMv&#10;ZG93bnJldi54bWxQSwUGAAAAAAQABAD1AAAAigMAAAAA&#10;" fillcolor="black" stroked="f"/>
                        <v:rect id="Rectangle 1098" o:spid="_x0000_s3022" style="position:absolute;left:538;top: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2WMgA&#10;AADeAAAADwAAAGRycy9kb3ducmV2LnhtbESPQWvCQBSE74X+h+UJ3urGmBZNXaUKgpeC2h7q7Zl9&#10;TYLZt3F31dhf7xYKPQ4z8w0znXemERdyvrasYDhIQBAXVtdcKvj8WD2NQfiArLGxTApu5GE+e3yY&#10;Yq7tlbd02YVSRAj7HBVUIbS5lL6oyKAf2JY4et/WGQxRulJqh9cIN41Mk+RFGqw5LlTY0rKi4rg7&#10;GwWLyXhx2mT8/rM97Gn/dTg+py5Rqt/r3l5BBOrCf/ivvdYK0iw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nZYyAAAAN4AAAAPAAAAAAAAAAAAAAAAAJgCAABk&#10;cnMvZG93bnJldi54bWxQSwUGAAAAAAQABAD1AAAAjQMAAAAA&#10;" fillcolor="black" stroked="f"/>
                        <v:rect id="Rectangle 1099" o:spid="_x0000_s3023" style="position:absolute;left:538;top:9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su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arLjHAAAA3gAAAA8AAAAAAAAAAAAAAAAAmAIAAGRy&#10;cy9kb3ducmV2LnhtbFBLBQYAAAAABAAEAPUAAACMAwAAAAA=&#10;" fillcolor="black" stroked="f"/>
                        <v:rect id="Rectangle 1100" o:spid="_x0000_s3024" style="position:absolute;left:538;top: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JI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lk2gP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lgkjyAAAAN4AAAAPAAAAAAAAAAAAAAAAAJgCAABk&#10;cnMvZG93bnJldi54bWxQSwUGAAAAAAQABAD1AAAAjQMAAAAA&#10;" fillcolor="black" stroked="f"/>
                        <v:rect id="Rectangle 1101" o:spid="_x0000_s3025" style="position:absolute;left:538;top: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XVM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nG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JdUyAAAAN4AAAAPAAAAAAAAAAAAAAAAAJgCAABk&#10;cnMvZG93bnJldi54bWxQSwUGAAAAAAQABAD1AAAAjQMAAAAA&#10;" fillcolor="black" stroked="f"/>
                        <v:rect id="Rectangle 1102" o:spid="_x0000_s3026" style="position:absolute;left:538;top:9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yz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gyz8kAAADeAAAADwAAAAAAAAAAAAAAAACYAgAA&#10;ZHJzL2Rvd25yZXYueG1sUEsFBgAAAAAEAAQA9QAAAI4DAAAAAA==&#10;" fillcolor="black" stroked="f"/>
                        <v:rect id="Rectangle 1103" o:spid="_x0000_s3027" style="position:absolute;left:538;top: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qu8UA&#10;AADeAAAADwAAAGRycy9kb3ducmV2LnhtbERPTWvCQBS8F/ofllfwVjcNVjS6kVoQvBSq7UFvz+wz&#10;Ccm+TXdXTfvr3YLg3Ib5YuaL3rTiTM7XlhW8DBMQxIXVNZcKvr9WzxMQPiBrbC2Tgl/ysMgfH+aY&#10;aXvhDZ23oRSxhH2GCqoQukxKX1Rk0A9tRxy1o3UGQ6SulNrhJZabVqZJMpYGa44LFXb0XlHRbE9G&#10;wXI6Wf58jvjjb3PY0353aF5Tlyg1eOrfZiAC9eFuvqXXWkE6ioD/O/EK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aq7xQAAAN4AAAAPAAAAAAAAAAAAAAAAAJgCAABkcnMv&#10;ZG93bnJldi54bWxQSwUGAAAAAAQABAD1AAAAigMAAAAA&#10;" fillcolor="black" stroked="f"/>
                        <v:rect id="Rectangle 1104" o:spid="_x0000_s3028" style="position:absolute;left:538;top:9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PIMgA&#10;AADeAAAADwAAAGRycy9kb3ducmV2LnhtbESPQWvCQBSE70L/w/IK3nTTEItNXaUKghehag/19sy+&#10;JsHs23R31eiv7xYEj8PMfMNMZp1pxJmcry0reBkmIIgLq2suFXztloMxCB+QNTaWScGVPMymT70J&#10;5tpeeEPnbShFhLDPUUEVQptL6YuKDPqhbYmj92OdwRClK6V2eIlw08g0SV6lwZrjQoUtLSoqjtuT&#10;UTB/G89/PzNe3zaHPe2/D8dR6hKl+s/dxzuIQF14hO/tlVaQZl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Q8gyAAAAN4AAAAPAAAAAAAAAAAAAAAAAJgCAABk&#10;cnMvZG93bnJldi54bWxQSwUGAAAAAAQABAD1AAAAjQMAAAAA&#10;" fillcolor="black" stroked="f"/>
                        <v:rect id="Rectangle 1105" o:spid="_x0000_s3029" style="position:absolute;left:538;top: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V8gA&#10;AADeAAAADwAAAGRycy9kb3ducmV2LnhtbESPT2vCQBTE70K/w/IK3nTTkIpNXaUKghfBPz3U2zP7&#10;mgSzb9PdVdN+ercgeBxm5jfMZNaZRlzI+dqygpdhAoK4sLrmUsHnfjkYg/ABWWNjmRT8kofZ9Kk3&#10;wVzbK2/psguliBD2OSqoQmhzKX1RkUE/tC1x9L6tMxiidKXUDq8RbhqZJslIGqw5LlTY0qKi4rQ7&#10;GwXzt/H8Z5P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5FXyAAAAN4AAAAPAAAAAAAAAAAAAAAAAJgCAABk&#10;cnMvZG93bnJldi54bWxQSwUGAAAAAAQABAD1AAAAjQMAAAAA&#10;" fillcolor="black" stroked="f"/>
                        <v:rect id="Rectangle 1106" o:spid="_x0000_s3030" style="position:absolute;left:538;top:9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0z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zTMyAAAAN4AAAAPAAAAAAAAAAAAAAAAAJgCAABk&#10;cnMvZG93bnJldi54bWxQSwUGAAAAAAQABAD1AAAAjQMAAAAA&#10;" fillcolor="black" stroked="f"/>
                        <v:rect id="Rectangle 1107" o:spid="_x0000_s3031" style="position:absolute;left:538;top:9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gv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KC+xQAAAN4AAAAPAAAAAAAAAAAAAAAAAJgCAABkcnMv&#10;ZG93bnJldi54bWxQSwUGAAAAAAQABAD1AAAAigMAAAAA&#10;" fillcolor="black" stroked="f"/>
                        <v:rect id="Rectangle 1108" o:spid="_x0000_s3032" style="position:absolute;left:538;top:9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FJc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Z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4AUlyAAAAN4AAAAPAAAAAAAAAAAAAAAAAJgCAABk&#10;cnMvZG93bnJldi54bWxQSwUGAAAAAAQABAD1AAAAjQMAAAAA&#10;" fillcolor="black" stroked="f"/>
                        <v:rect id="Rectangle 1109" o:spid="_x0000_s3033" style="position:absolute;left:538;top:9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6ZcYA&#10;AADeAAAADwAAAGRycy9kb3ducmV2LnhtbESPzWrCQBSF9wXfYbhCd3ViiEWjo6ggdFNQ60J318w1&#10;CWbuxJmppn16Z1Ho8nD++GaLzjTiTs7XlhUMBwkI4sLqmksFh6/N2xiED8gaG8uk4Ic8LOa9lxnm&#10;2j54R/d9KEUcYZ+jgiqENpfSFxUZ9APbEkfvYp3BEKUrpXb4iOOmkWmSvEuDNceHCltaV1Rc999G&#10;wWoyXt22GX/+7s4nOh3P11HqEqVe+91yCiJQF/7Df+0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6ZcYAAADeAAAADwAAAAAAAAAAAAAAAACYAgAAZHJz&#10;L2Rvd25yZXYueG1sUEsFBgAAAAAEAAQA9QAAAIsDAAAAAA==&#10;" fillcolor="black" stroked="f"/>
                        <v:rect id="Rectangle 1110" o:spid="_x0000_s3034" style="position:absolute;left:538;top: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A&#10;AADeAAAADwAAAGRycy9kb3ducmV2LnhtbESPT2vCQBTE74V+h+UVems2hlhsdBUtFHop+O9Qb8/s&#10;Mwlm38bdrab99F1B8DjMzG+Yyaw3rTiT841lBYMkBUFcWt1wpWC7+XgZgfABWWNrmRT8kofZ9PFh&#10;goW2F17ReR0qESHsC1RQh9AVUvqyJoM+sR1x9A7WGQxRukpqh5cIN63M0vRVGmw4LtTY0XtN5XH9&#10;YxQs3kaL0zLnr7/Vfke77/1xmLlUqeenfj4GEagP9/Ct/akVZHk+HM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5/+yAAAAN4AAAAPAAAAAAAAAAAAAAAAAJgCAABk&#10;cnMvZG93bnJldi54bWxQSwUGAAAAAAQABAD1AAAAjQMAAAAA&#10;" fillcolor="black" stroked="f"/>
                        <v:rect id="Rectangle 1111" o:spid="_x0000_s3035" style="position:absolute;left:538;top:9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0Bi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PM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QGJyAAAAN4AAAAPAAAAAAAAAAAAAAAAAJgCAABk&#10;cnMvZG93bnJldi54bWxQSwUGAAAAAAQABAD1AAAAjQMAAAAA&#10;" fillcolor="black" stroked="f"/>
                        <v:rect id="Rectangle 1112" o:spid="_x0000_s3036" style="position:absolute;left:538;top:9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kE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8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GkEskAAADeAAAADwAAAAAAAAAAAAAAAACYAgAA&#10;ZHJzL2Rvd25yZXYueG1sUEsFBgAAAAAEAAQA9QAAAI4DAAAAAA==&#10;" fillcolor="black" stroked="f"/>
                        <v:rect id="Rectangle 1113" o:spid="_x0000_s3037" style="position:absolute;left:538;top:9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8ZsgA&#10;AADeAAAADwAAAGRycy9kb3ducmV2LnhtbESPQWvCQBSE70L/w/IK3nTTEItNXaUKghehag/19sy+&#10;JsHs23R31eiv7xYEj8PMfMNMZp1pxJmcry0reBkmIIgLq2suFXztloMxCB+QNTaWScGVPMymT70J&#10;5tpeeEPnbShFhLDPUUEVQptL6YuKDPqhbYmj92OdwRClK6V2eIlw08g0SV6lwZrjQoUtLSoqjtuT&#10;UTB/G89/PzNe3zaHPe2/D8dR6hKl+s/dxzuIQF14hO/tlVaQZtko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DxmyAAAAN4AAAAPAAAAAAAAAAAAAAAAAJgCAABk&#10;cnMvZG93bnJldi54bWxQSwUGAAAAAAQABAD1AAAAjQMAAAAA&#10;" fillcolor="black" stroked="f"/>
                        <v:rect id="Rectangle 1114" o:spid="_x0000_s3038" style="position:absolute;left:538;top:9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Z/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Jn9yAAAAN4AAAAPAAAAAAAAAAAAAAAAAJgCAABk&#10;cnMvZG93bnJldi54bWxQSwUGAAAAAAQABAD1AAAAjQMAAAAA&#10;" fillcolor="black" stroked="f"/>
                        <v:rect id="Rectangle 1115" o:spid="_x0000_s3039" style="position:absolute;left:538;top: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Hi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pgeKyAAAAN4AAAAPAAAAAAAAAAAAAAAAAJgCAABk&#10;cnMvZG93bnJldi54bWxQSwUGAAAAAAQABAD1AAAAjQMAAAAA&#10;" fillcolor="black" stroked="f"/>
                        <v:rect id="Rectangle 1116" o:spid="_x0000_s3040" style="position:absolute;left:538;top:9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iE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6qIRyAAAAN4AAAAPAAAAAAAAAAAAAAAAAJgCAABk&#10;cnMvZG93bnJldi54bWxQSwUGAAAAAAQABAD1AAAAjQMAAAAA&#10;" fillcolor="black" stroked="f"/>
                        <v:rect id="Rectangle 1117" o:spid="_x0000_s3041" style="position:absolute;left:538;top:9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2Y8UA&#10;AADeAAAADwAAAGRycy9kb3ducmV2LnhtbERPz2vCMBS+D/wfwhN2m6mlDq1GUUHYZaDOg96ezbMt&#10;Ni81ybTbX28Ogx0/vt+zRWcacSfna8sKhoMEBHFhdc2lgsPX5m0MwgdkjY1lUvBDHhbz3ssMc20f&#10;vKP7PpQihrDPUUEVQptL6YuKDPqBbYkjd7HOYIjQlVI7fMRw08g0Sd6lwZpjQ4UtrSsqrvtvo2A1&#10;Ga9u24w/f3fnE52O5+sodYlSr/1uOQURqAv/4j/3h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ZjxQAAAN4AAAAPAAAAAAAAAAAAAAAAAJgCAABkcnMv&#10;ZG93bnJldi54bWxQSwUGAAAAAAQABAD1AAAAigMAAAAA&#10;" fillcolor="black" stroked="f"/>
                        <v:rect id="Rectangle 1118" o:spid="_x0000_s3042" style="position:absolute;left:538;top:10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T+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X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ZP4yAAAAN4AAAAPAAAAAAAAAAAAAAAAAJgCAABk&#10;cnMvZG93bnJldi54bWxQSwUGAAAAAAQABAD1AAAAjQMAAAAA&#10;" fillcolor="black" stroked="f"/>
                        <v:rect id="Rectangle 1119" o:spid="_x0000_s3043" style="position:absolute;left:538;top:1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2McA&#10;AADeAAAADwAAAGRycy9kb3ducmV2LnhtbESPy2rCQBSG94W+w3AK7uqkIYpGR6mFghuhXha6O2ZO&#10;k2DmTDozauzTOwvB5c9/45vOO9OICzlfW1bw0U9AEBdW11wq2G2/30cgfEDW2FgmBTfyMJ+9vkwx&#10;1/bKa7psQiniCPscFVQhtLmUvqjIoO/bljh6v9YZDFG6UmqH1zhuGpkmyVAarDk+VNjSV0XFaXM2&#10;Chbj0eLvJ+PV//p4oMP+eBqkLlGq99Z9TkAE6sIz/GgvtYI0y4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v8NjHAAAA3gAAAA8AAAAAAAAAAAAAAAAAmAIAAGRy&#10;cy9kb3ducmV2LnhtbFBLBQYAAAAABAAEAPUAAACMAwAAAAA=&#10;" fillcolor="black" stroked="f"/>
                        <v:rect id="Rectangle 1120" o:spid="_x0000_s3044" style="position:absolute;left:538;top:10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VQ8gA&#10;AADeAAAADwAAAGRycy9kb3ducmV2LnhtbESPT2vCQBTE7wW/w/IEb3VjiKKpq2ih0Euh/jno7Zl9&#10;TYLZt3F31dhP3y0Uehxm5jfMfNmZRtzI+dqygtEwAUFcWF1zqWC/e3uegvABWWNjmRQ8yMNy0Xua&#10;Y67tnTd024ZSRAj7HBVUIbS5lL6oyKAf2pY4el/WGQxRulJqh/cIN41Mk2QiDdYcFyps6bWi4ry9&#10;GgXr2XR9+cz443tzOtLxcDqPU5coNeh3qxcQgbrwH/5rv2sFaZZN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I1VDyAAAAN4AAAAPAAAAAAAAAAAAAAAAAJgCAABk&#10;cnMvZG93bnJldi54bWxQSwUGAAAAAAQABAD1AAAAjQMAAAAA&#10;" fillcolor="black" stroked="f"/>
                        <v:rect id="Rectangle 1121" o:spid="_x0000_s3045" style="position:absolute;left:538;top:10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NM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5O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8cs0yAAAAN4AAAAPAAAAAAAAAAAAAAAAAJgCAABk&#10;cnMvZG93bnJldi54bWxQSwUGAAAAAAQABAD1AAAAjQMAAAAA&#10;" fillcolor="black" stroked="f"/>
                        <v:rect id="Rectangle 1122" o:spid="_x0000_s3046" style="position:absolute;left:538;top:10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1ur8gA&#10;AADeAAAADwAAAGRycy9kb3ducmV2LnhtbESPQWvCQBSE70L/w/IK3nRjmopNXaUWBC+Fqj3U2zP7&#10;TILZt+nuqml/fVcQPA4z8w0znXemEWdyvrasYDRMQBAXVtdcKvjaLgcTED4ga2wsk4Jf8jCfPfSm&#10;mGt74TWdN6EUEcI+RwVVCG0upS8qMuiHtiWO3sE6gyFKV0rt8BLhppFpkoylwZrjQoUtvVdUHDcn&#10;o2DxMln8fGb88bfe72j3vT8+py5Rqv/Yvb2CCNSFe/jWXmkFaZaNn+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vW6vyAAAAN4AAAAPAAAAAAAAAAAAAAAAAJgCAABk&#10;cnMvZG93bnJldi54bWxQSwUGAAAAAAQABAD1AAAAjQMAAAAA&#10;" fillcolor="black" stroked="f"/>
                        <v:rect id="Rectangle 1123" o:spid="_x0000_s3047" style="position:absolute;left:538;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228gA&#10;AADeAAAADwAAAGRycy9kb3ducmV2LnhtbESPT2vCQBTE70K/w/IK3nTTkIpNXaUKghfBPz3U2zP7&#10;mgSzb9PdVdN+ercgeBxm5jfMZNaZRlzI+dqygpdhAoK4sLrmUsHnfjkYg/ABWWNjmRT8kofZ9Kk3&#10;wVzbK2/psguliBD2OSqoQmhzKX1RkUE/tC1x9L6tMxiidKXUDq8RbhqZJslIGqw5LlTY0qKi4rQ7&#10;GwXzt/H8Z5P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PbbyAAAAN4AAAAPAAAAAAAAAAAAAAAAAJgCAABk&#10;cnMvZG93bnJldi54bWxQSwUGAAAAAAQABAD1AAAAjQMAAAAA&#10;" fillcolor="black" stroked="f"/>
                        <v:rect id="Rectangle 1124" o:spid="_x0000_s3048" style="position:absolute;left:538;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TQ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FNAyAAAAN4AAAAPAAAAAAAAAAAAAAAAAJgCAABk&#10;cnMvZG93bnJldi54bWxQSwUGAAAAAAQABAD1AAAAjQMAAAAA&#10;" fillcolor="black" stroked="f"/>
                        <v:rect id="Rectangle 1125" o:spid="_x0000_s3049" style="position:absolute;left:538;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N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s03yAAAAN4AAAAPAAAAAAAAAAAAAAAAAJgCAABk&#10;cnMvZG93bnJldi54bWxQSwUGAAAAAAQABAD1AAAAjQMAAAAA&#10;" fillcolor="black" stroked="f"/>
                        <v:rect id="Rectangle 1126" o:spid="_x0000_s3050" style="position:absolute;left:538;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or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misyAAAAN4AAAAPAAAAAAAAAAAAAAAAAJgCAABk&#10;cnMvZG93bnJldi54bWxQSwUGAAAAAAQABAD1AAAAjQMAAAAA&#10;" fillcolor="black" stroked="f"/>
                        <v:rect id="Rectangle 1127" o:spid="_x0000_s3051" style="position:absolute;left:538;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83sUA&#10;AADeAAAADwAAAGRycy9kb3ducmV2LnhtbERPy2rCQBTdF/oPwy24q5OGKBodpRYKboT6WOjumrlN&#10;gpk76cyosV/vLASXh/OezjvTiAs5X1tW8NFPQBAXVtdcKthtv99HIHxA1thYJgU38jCfvb5MMdf2&#10;ymu6bEIpYgj7HBVUIbS5lL6oyKDv25Y4cr/WGQwRulJqh9cYbhqZJslQGqw5NlTY0ldFxWlzNgoW&#10;49Hi7yfj1f/6eKDD/ngapC5RqvfWfU5ABOrCU/xwL7WCNMuG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zexQAAAN4AAAAPAAAAAAAAAAAAAAAAAJgCAABkcnMv&#10;ZG93bnJldi54bWxQSwUGAAAAAAQABAD1AAAAigMAAAAA&#10;" fillcolor="black" stroked="f"/>
                        <v:rect id="Rectangle 1128" o:spid="_x0000_s3052" style="position:absolute;left:538;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ZRc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j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VVlFyAAAAN4AAAAPAAAAAAAAAAAAAAAAAJgCAABk&#10;cnMvZG93bnJldi54bWxQSwUGAAAAAAQABAD1AAAAjQMAAAAA&#10;" fillcolor="black" stroked="f"/>
                        <v:rect id="Rectangle 1129" o:spid="_x0000_s3053" style="position:absolute;left:538;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mBccA&#10;AADeAAAADwAAAGRycy9kb3ducmV2LnhtbESPy2rCQBSG9wXfYThCd3ViSKtGR6mFQjdCvSx0d8wc&#10;k2DmTDoz1din7ywElz//jW+26EwjLuR8bVnBcJCAIC6srrlUsNt+voxB+ICssbFMCm7kYTHvPc0w&#10;1/bKa7psQiniCPscFVQhtLmUvqjIoB/Yljh6J+sMhihdKbXDaxw3jUyT5E0arDk+VNjSR0XFefNr&#10;FCwn4+XPd8arv/XxQIf98fyaukSp5373PgURqAuP8L39pRWkWTaK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2ZgXHAAAA3gAAAA8AAAAAAAAAAAAAAAAAmAIAAGRy&#10;cy9kb3ducmV2LnhtbFBLBQYAAAAABAAEAPUAAACMAwAAAAA=&#10;" fillcolor="black" stroked="f"/>
                        <v:rect id="Rectangle 1130" o:spid="_x0000_s3054" style="position:absolute;left:538;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n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te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OeyAAAAN4AAAAPAAAAAAAAAAAAAAAAAJgCAABk&#10;cnMvZG93bnJldi54bWxQSwUGAAAAAAQABAD1AAAAjQMAAAAA&#10;" fillcolor="black" stroked="f"/>
                        <v:rect id="Rectangle 1131" o:spid="_x0000_s3055" style="position:absolute;left:538;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d6c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KF3pyAAAAN4AAAAPAAAAAAAAAAAAAAAAAJgCAABk&#10;cnMvZG93bnJldi54bWxQSwUGAAAAAAQABAD1AAAAjQMAAAAA&#10;" fillcolor="black" stroked="f"/>
                        <v:rect id="Rectangle 1132" o:spid="_x0000_s3056" style="position:absolute;left:538;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4c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x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T4cskAAADeAAAADwAAAAAAAAAAAAAAAACYAgAA&#10;ZHJzL2Rvd25yZXYueG1sUEsFBgAAAAAEAAQA9QAAAI4DAAAAAA==&#10;" fillcolor="black" stroked="f"/>
                        <v:rect id="Rectangle 1133" o:spid="_x0000_s3057" style="position:absolute;left:538;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1gBs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WAGyAAAAN4AAAAPAAAAAAAAAAAAAAAAAJgCAABk&#10;cnMvZG93bnJldi54bWxQSwUGAAAAAAQABAD1AAAAjQMAAAAA&#10;" fillcolor="black" stroked="f"/>
                        <v:rect id="Rectangle 1134" o:spid="_x0000_s3058" style="position:absolute;left:538;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Fn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e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cWdyAAAAN4AAAAPAAAAAAAAAAAAAAAAAJgCAABk&#10;cnMvZG93bnJldi54bWxQSwUGAAAAAAQABAD1AAAAjQMAAAAA&#10;" fillcolor="black" stroked="f"/>
                        <v:rect id="Rectangle 1135" o:spid="_x0000_s3059" style="position:absolute;left:538;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b6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1vqyAAAAN4AAAAPAAAAAAAAAAAAAAAAAJgCAABk&#10;cnMvZG93bnJldi54bWxQSwUGAAAAAAQABAD1AAAAjQMAAAAA&#10;" fillcolor="black" stroked="f"/>
                        <v:rect id="Rectangle 1136" o:spid="_x0000_s3060" style="position:absolute;left:538;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ckA&#10;AADeAAAADwAAAGRycy9kb3ducmV2LnhtbESPT2vCQBTE70K/w/IKvenGkKpNXUULhV4E//RQb8/s&#10;Mwlm38bdrcZ++m6h4HGYmd8w03lnGnEh52vLCoaDBARxYXXNpYLP3Xt/AsIHZI2NZVJwIw/z2UNv&#10;irm2V97QZRtKESHsc1RQhdDmUvqiIoN+YFvi6B2tMxiidKXUDq8RbhqZJslIGqw5LlTY0ltFxWn7&#10;bRQsXybL8zrj1c/msKf91+H0nLpEqafHbvEKIlAX7uH/9odWkGbZe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l/+cckAAADeAAAADwAAAAAAAAAAAAAAAACYAgAA&#10;ZHJzL2Rvd25yZXYueG1sUEsFBgAAAAAEAAQA9QAAAI4DAAAAAA==&#10;" fillcolor="black" stroked="f"/>
                        <v:rect id="Rectangle 1137" o:spid="_x0000_s3061" style="position:absolute;left:538;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qA8UA&#10;AADeAAAADwAAAGRycy9kb3ducmV2LnhtbERPu27CMBTdK/EP1kXqVhyitEDAoFKpUhek8hhgu8SX&#10;JCK+Tm0XQr++HpAYj857tuhMIy7kfG1ZwXCQgCAurK65VLDbfr6MQfiArLGxTApu5GEx7z3NMNf2&#10;ymu6bEIpYgj7HBVUIbS5lL6oyKAf2JY4cifrDIYIXSm1w2sMN41Mk+RNGqw5NlTY0kdFxXnzaxQs&#10;J+Plz3fGq7/18UCH/fH8mrpEqed+9z4FEagLD/Hd/aUVpFk2in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GoDxQAAAN4AAAAPAAAAAAAAAAAAAAAAAJgCAABkcnMv&#10;ZG93bnJldi54bWxQSwUGAAAAAAQABAD1AAAAigMAAAAA&#10;" fillcolor="black" stroked="f"/>
                        <v:rect id="Rectangle 1138" o:spid="_x0000_s3062" style="position:absolute;left:538;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Pm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te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M+YyAAAAN4AAAAPAAAAAAAAAAAAAAAAAJgCAABk&#10;cnMvZG93bnJldi54bWxQSwUGAAAAAAQABAD1AAAAjQMAAAAA&#10;" fillcolor="black" stroked="f"/>
                        <v:rect id="Rectangle 1139" o:spid="_x0000_s3063" style="position:absolute;left:538;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WIscA&#10;AADeAAAADwAAAGRycy9kb3ducmV2LnhtbESPy2rCQBSG90LfYTiF7nTSECVNHaUWCm6EelnU3TFz&#10;mgQzZ9KZUaNP31kILn/+G9903ptWnMn5xrKC11ECgri0uuFKwW77NcxB+ICssbVMCq7kYT57Gkyx&#10;0PbCazpvQiXiCPsCFdQhdIWUvqzJoB/Zjjh6v9YZDFG6SmqHlzhuWpkmyUQabDg+1NjRZ03lcXMy&#10;ChZv+eLvO+PVbX3Y0/7ncBynLlHq5bn/eAcRqA+P8L291ArSLMs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jFiLHAAAA3gAAAA8AAAAAAAAAAAAAAAAAmAIAAGRy&#10;cy9kb3ducmV2LnhtbFBLBQYAAAAABAAEAPUAAACMAwAAAAA=&#10;" fillcolor="black" stroked="f"/>
                        <v:rect id="Rectangle 1140" o:spid="_x0000_s3064" style="position:absolute;left:538;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ucgA&#10;AADeAAAADwAAAGRycy9kb3ducmV2LnhtbESPT2vCQBTE74V+h+UVvNWNIZYYXaUWhF4E//RQb8/s&#10;axLMvk13t5r203cFweMwM79hZovetOJMzjeWFYyGCQji0uqGKwUf+9VzDsIHZI2tZVLwSx4W88eH&#10;GRbaXnhL512oRISwL1BBHUJXSOnLmgz6oe2Io/dlncEQpaukdniJcNPKNElepMGG40KNHb3VVJ52&#10;P0bBcpIvvzcZr/+2xwMdPo+nceoSpQZP/esURKA+3MO39rtWkGZZP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7O5yAAAAN4AAAAPAAAAAAAAAAAAAAAAAJgCAABk&#10;cnMvZG93bnJldi54bWxQSwUGAAAAAAQABAD1AAAAjQMAAAAA&#10;" fillcolor="black" stroked="f"/>
                        <v:rect id="Rectangle 1141" o:spid="_x0000_s3065" style="position:absolute;left:538;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z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bl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S3OyAAAAN4AAAAPAAAAAAAAAAAAAAAAAJgCAABk&#10;cnMvZG93bnJldi54bWxQSwUGAAAAAAQABAD1AAAAjQMAAAAA&#10;" fillcolor="black" stroked="f"/>
                        <v:rect id="Rectangle 1142" o:spid="_x0000_s3066" style="position:absolute;left:538;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IVcgA&#10;AADeAAAADwAAAGRycy9kb3ducmV2LnhtbESPQWvCQBSE74X+h+UVvNVNYyoxdZVaEHoRqu1Bb8/s&#10;axLMvk13V0399V2h4HGYmW+Y6bw3rTiR841lBU/DBARxaXXDlYKvz+VjDsIHZI2tZVLwSx7ms/u7&#10;KRbannlNp02oRISwL1BBHUJXSOnLmgz6oe2Io/dtncEQpaukdniOcNPKNEnG0mDDcaHGjt5qKg+b&#10;o1GwmOSLn4+MV5f1fke77f7wnLpEqcFD//oCIlAfbuH/9rtWkGZZP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YhVyAAAAN4AAAAPAAAAAAAAAAAAAAAAAJgCAABk&#10;cnMvZG93bnJldi54bWxQSwUGAAAAAAQABAD1AAAAjQMAAAAA&#10;" fillcolor="black" stroked="f"/>
                        <v:rect id="Rectangle 1143" o:spid="_x0000_s3067" style="position:absolute;left:538;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gQIcgA&#10;AADeAAAADwAAAGRycy9kb3ducmV2LnhtbESPQWvCQBSE7wX/w/IKvdVNQywxuooWCr0IanvQ2zP7&#10;TILZt+nuVqO/visUehxm5htmOu9NK87kfGNZwcswAUFcWt1wpeDr8/05B+EDssbWMim4kof5bPAw&#10;xULbC2/ovA2ViBD2BSqoQ+gKKX1Zk0E/tB1x9I7WGQxRukpqh5cIN61Mk+RVGmw4LtTY0VtN5Wn7&#10;YxQsx/nye53x6rY57Gm/O5xGqUuUenrsFxMQgfrwH/5rf2gFaZbl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BAhyAAAAN4AAAAPAAAAAAAAAAAAAAAAAJgCAABk&#10;cnMvZG93bnJldi54bWxQSwUGAAAAAAQABAD1AAAAjQMAAAAA&#10;" fillcolor="black" stroked="f"/>
                        <v:rect id="Rectangle 1144" o:spid="_x0000_s3068" style="position:absolute;left:538;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1usgA&#10;AADeAAAADwAAAGRycy9kb3ducmV2LnhtbESPQWvCQBSE70L/w/IK3nTTECVGV6mFgheh2h7q7Zl9&#10;TYLZt+nuqml/vVsQehxm5htmsepNKy7kfGNZwdM4AUFcWt1wpeDj/XWUg/ABWWNrmRT8kIfV8mGw&#10;wELbK+/osg+ViBD2BSqoQ+gKKX1Zk0E/th1x9L6sMxiidJXUDq8RblqZJslUGmw4LtTY0UtN5Wl/&#10;NgrWs3z9/Zbx9nd3PNDh83iapC5RavjYP89BBOrDf/je3mgFaZbl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LW6yAAAAN4AAAAPAAAAAAAAAAAAAAAAAJgCAABk&#10;cnMvZG93bnJldi54bWxQSwUGAAAAAAQABAD1AAAAjQMAAAAA&#10;" fillcolor="black" stroked="f"/>
                        <v:rect id="Rectangle 1145" o:spid="_x0000_s3069" style="position:absolute;left:538;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zcgA&#10;AADeAAAADwAAAGRycy9kb3ducmV2LnhtbESPQWvCQBSE70L/w/IK3nTTECVGV6mFgheh2h7q7Zl9&#10;TYLZt+nuqrG/vlsQehxm5htmsepNKy7kfGNZwdM4AUFcWt1wpeDj/XWUg/ABWWNrmRTcyMNq+TBY&#10;YKHtlXd02YdKRAj7AhXUIXSFlL6syaAf2444el/WGQxRukpqh9cIN61Mk2QqDTYcF2rs6KWm8rQ/&#10;GwXrWb7+fst4+7M7HujweTxNUp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ivNyAAAAN4AAAAPAAAAAAAAAAAAAAAAAJgCAABk&#10;cnMvZG93bnJldi54bWxQSwUGAAAAAAQABAD1AAAAjQMAAAAA&#10;" fillcolor="black" stroked="f"/>
                        <v:rect id="Rectangle 1146" o:spid="_x0000_s3070" style="position:absolute;left:538;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OVsgA&#10;AADeAAAADwAAAGRycy9kb3ducmV2LnhtbESPQWvCQBSE7wX/w/IK3uqmIbYxdRUtCF4K1fagt2f2&#10;NQlm36a7q8b++q5Q6HGYmW+Y6bw3rTiT841lBY+jBARxaXXDlYLPj9VDDsIHZI2tZVJwJQ/z2eBu&#10;ioW2F97QeRsqESHsC1RQh9AVUvqyJoN+ZDvi6H1ZZzBE6SqpHV4i3LQyTZInabDhuFBjR681lcft&#10;yShYTvLl93vGbz+bw572u8NxnLpEqeF9v3gBEagP/+G/9lorSLMsf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o5WyAAAAN4AAAAPAAAAAAAAAAAAAAAAAJgCAABk&#10;cnMvZG93bnJldi54bWxQSwUGAAAAAAQABAD1AAAAjQMAAAAA&#10;" fillcolor="black" stroked="f"/>
                        <v:rect id="Rectangle 1147" o:spid="_x0000_s3071" style="position:absolute;left:538;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aJMUA&#10;AADeAAAADwAAAGRycy9kb3ducmV2LnhtbERPy2rCQBTdC/2H4Ra600lDlDR1lFoouBHqY1F318xt&#10;EszcSWdGjX59ZyG4PJz3dN6bVpzJ+caygtdRAoK4tLrhSsFu+zXMQfiArLG1TAqu5GE+expMsdD2&#10;wms6b0IlYgj7AhXUIXSFlL6syaAf2Y44cr/WGQwRukpqh5cYblqZJslEGmw4NtTY0WdN5XFzMgoW&#10;b/ni7zvj1W192NP+53Acpy5R6uW5/3gHEagPD/HdvdQK0izL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RokxQAAAN4AAAAPAAAAAAAAAAAAAAAAAJgCAABkcnMv&#10;ZG93bnJldi54bWxQSwUGAAAAAAQABAD1AAAAigMAAAAA&#10;" fillcolor="black" stroked="f"/>
                        <v:rect id="Rectangle 1148" o:spid="_x0000_s3072" style="position:absolute;left:538;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v8gA&#10;AADeAAAADwAAAGRycy9kb3ducmV2LnhtbESPQWvCQBSE74X+h+UJvdWNIZYYXaUWCr0Iaj3o7Zl9&#10;JsHs23R3q2l/fVcQehxm5htmtuhNKy7kfGNZwWiYgCAurW64UrD7fH/OQfiArLG1TAp+yMNi/vgw&#10;w0LbK2/osg2ViBD2BSqoQ+gKKX1Zk0E/tB1x9E7WGQxRukpqh9cIN61Mk+RFGmw4LtTY0VtN5Xn7&#10;bRQsJ/nya53x6ndzPNBhfzyPU5co9TToX6cgAvXhP3xvf2gFaZbl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Wb+/yAAAAN4AAAAPAAAAAAAAAAAAAAAAAJgCAABk&#10;cnMvZG93bnJldi54bWxQSwUGAAAAAAQABAD1AAAAjQMAAAAA&#10;" fillcolor="black" stroked="f"/>
                        <v:rect id="Rectangle 1149" o:spid="_x0000_s3073" style="position:absolute;left:538;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A/8YA&#10;AADeAAAADwAAAGRycy9kb3ducmV2LnhtbESPzWrCQBSF9wXfYbiCuzoxpEWjo2hB6Kag1oXurplr&#10;EszcSWemGn16Z1Ho8nD++GaLzjTiSs7XlhWMhgkI4sLqmksF++/16xiED8gaG8uk4E4eFvPeywxz&#10;bW+8pesulCKOsM9RQRVCm0vpi4oM+qFtiaN3ts5giNKVUju8xXHTyDRJ3qXBmuNDhS19VFRcdr9G&#10;wWoyXv1sMv56bE9HOh5Ol7fUJUoN+t1yCiJQF/7Df+1PrSDNsk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A/8YAAADeAAAADwAAAAAAAAAAAAAAAACYAgAAZHJz&#10;L2Rvd25yZXYueG1sUEsFBgAAAAAEAAQA9QAAAIsDAAAAAA==&#10;" fillcolor="black" stroked="f"/>
                        <v:rect id="Rectangle 1150" o:spid="_x0000_s3074" style="position:absolute;left:538;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lZ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7PR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9iVkyAAAAN4AAAAPAAAAAAAAAAAAAAAAAJgCAABk&#10;cnMvZG93bnJldi54bWxQSwUGAAAAAAQABAD1AAAAjQMAAAAA&#10;" fillcolor="black" stroked="f"/>
                        <v:rect id="Rectangle 1151" o:spid="_x0000_s3075" style="position:absolute;left:538;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7E8gA&#10;AADeAAAADwAAAGRycy9kb3ducmV2LnhtbESPT2vCQBTE70K/w/IKvemmIS0aXaUWCr0U/HfQ2zP7&#10;TILZt+nuVqOfvisIHoeZ+Q0zmXWmESdyvras4HWQgCAurK65VLBZf/WHIHxA1thYJgUX8jCbPvUm&#10;mGt75iWdVqEUEcI+RwVVCG0upS8qMugHtiWO3sE6gyFKV0rt8BzhppFpkrxLgzXHhQpb+qyoOK7+&#10;jIL5aDj/XWT8c13ud7Tb7o9vqUuUennuPsYgAnXhEb63v7WCNMt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LsTyAAAAN4AAAAPAAAAAAAAAAAAAAAAAJgCAABk&#10;cnMvZG93bnJldi54bWxQSwUGAAAAAAQABAD1AAAAjQMAAAAA&#10;" fillcolor="black" stroked="f"/>
                        <v:rect id="Rectangle 1152" o:spid="_x0000_s3076" style="position:absolute;left:538;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eiMgA&#10;AADeAAAADwAAAGRycy9kb3ducmV2LnhtbESPQWvCQBSE74X+h+UJ3urGmBZNXaUKgpeC2h7q7Zl9&#10;TYLZt3F31dhf7xYKPQ4z8w0znXemERdyvrasYDhIQBAXVtdcKvj8WD2NQfiArLGxTApu5GE+e3yY&#10;Yq7tlbd02YVSRAj7HBVUIbS5lL6oyKAf2JY4et/WGQxRulJqh9cIN41Mk+RFGqw5LlTY0rKi4rg7&#10;GwWLyXhx2mT8/rM97Gn/dTg+py5Rqt/r3l5BBOrCf/ivvdYK0iy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B6IyAAAAN4AAAAPAAAAAAAAAAAAAAAAAJgCAABk&#10;cnMvZG93bnJldi54bWxQSwUGAAAAAAQABAD1AAAAjQMAAAAA&#10;" fillcolor="black" stroked="f"/>
                        <v:rect id="Rectangle 1153" o:spid="_x0000_s3077" style="position:absolute;left:538;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G/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YN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Yb8yAAAAN4AAAAPAAAAAAAAAAAAAAAAAJgCAABk&#10;cnMvZG93bnJldi54bWxQSwUGAAAAAAQABAD1AAAAjQMAAAAA&#10;" fillcolor="black" stroked="f"/>
                        <v:rect id="Rectangle 1154" o:spid="_x0000_s3078" style="position:absolute;left:538;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jZ8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zSNnyAAAAN4AAAAPAAAAAAAAAAAAAAAAAJgCAABk&#10;cnMvZG93bnJldi54bWxQSwUGAAAAAAQABAD1AAAAjQMAAAAA&#10;" fillcolor="black" stroked="f"/>
                        <v:rect id="Rectangle 1155" o:spid="_x0000_s3079" style="position:absolute;left:538;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E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70QyAAAAN4AAAAPAAAAAAAAAAAAAAAAAJgCAABk&#10;cnMvZG93bnJldi54bWxQSwUGAAAAAAQABAD1AAAAjQMAAAAA&#10;" fillcolor="black" stroked="f"/>
                        <v:rect id="Rectangle 1156" o:spid="_x0000_s3080" style="position:absolute;left:538;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Yi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sm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xiLyAAAAN4AAAAPAAAAAAAAAAAAAAAAAJgCAABk&#10;cnMvZG93bnJldi54bWxQSwUGAAAAAAQABAD1AAAAjQMAAAAA&#10;" fillcolor="black" stroked="f"/>
                        <v:rect id="Rectangle 1157" o:spid="_x0000_s3081" style="position:absolute;left:538;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yM+cUA&#10;AADeAAAADwAAAGRycy9kb3ducmV2LnhtbERPz2vCMBS+D/wfwhO8zdTSDa1G0YGwy0CdB709m2db&#10;bF66JNPqX28Ogx0/vt+zRWcacSXna8sKRsMEBHFhdc2lgv33+nUMwgdkjY1lUnAnD4t572WGubY3&#10;3tJ1F0oRQ9jnqKAKoc2l9EVFBv3QtsSRO1tnMEToSqkd3mK4aWSaJO/SYM2xocKWPioqLrtfo2A1&#10;Ga9+Nhl/PbanIx0Pp8tb6hKlBv1uOQURqAv/4j/3p1aQZtkk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Iz5xQAAAN4AAAAPAAAAAAAAAAAAAAAAAJgCAABkcnMv&#10;ZG93bnJldi54bWxQSwUGAAAAAAQABAD1AAAAigMAAAAA&#10;" fillcolor="black" stroked="f"/>
                        <v:rect id="Rectangle 1158" o:spid="_x0000_s3082" style="position:absolute;left:538;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pY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L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gCliyAAAAN4AAAAPAAAAAAAAAAAAAAAAAJgCAABk&#10;cnMvZG93bnJldi54bWxQSwUGAAAAAAQABAD1AAAAjQMAAAAA&#10;" fillcolor="black" stroked="f"/>
                        <v:rect id="Rectangle 1159" o:spid="_x0000_s3083" style="position:absolute;left:538;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a5cYA&#10;AADeAAAADwAAAGRycy9kb3ducmV2LnhtbESPzWoCMRSF9wXfIVyhu5p00KKjUVQQ3Ahqu6i76+R2&#10;ZnByMyapTvv0ZlHo8nD++GaLzjbiRj7UjjW8DhQI4sKZmksNH++blzGIEJENNo5Jww8FWMx7TzPM&#10;jbvzgW7HWIo0wiFHDVWMbS5lKCqyGAauJU7el/MWY5K+lMbjPY3bRmZKvUmLNaeHCltaV1Rcjt9W&#10;w2oyXl33Q979Hs4nOn2eL6PMK62f+91yCiJSF//Df+2t0ZANRy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Ea5cYAAADeAAAADwAAAAAAAAAAAAAAAACYAgAAZHJz&#10;L2Rvd25yZXYueG1sUEsFBgAAAAAEAAQA9QAAAIsDAAAAAA==&#10;" fillcolor="black" stroked="f"/>
                        <v:rect id="Rectangle 1160" o:spid="_x0000_s3084" style="position:absolute;left:538;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b9+yAAAAN4AAAAPAAAAAAAAAAAAAAAAAJgCAABk&#10;cnMvZG93bnJldi54bWxQSwUGAAAAAAQABAD1AAAAjQMAAAAA&#10;" fillcolor="black" stroked="f"/>
                        <v:rect id="Rectangle 1161" o:spid="_x0000_s3085" style="position:absolute;left:538;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hC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PIQnHAAAA3gAAAA8AAAAAAAAAAAAAAAAAmAIAAGRy&#10;cy9kb3ducmV2LnhtbFBLBQYAAAAABAAEAPUAAACMAwAAAAA=&#10;" fillcolor="black" stroked="f"/>
                        <v:rect id="Rectangle 1162" o:spid="_x0000_s3086" style="position:absolute;left:538;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Ek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G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OEkskAAADeAAAADwAAAAAAAAAAAAAAAACYAgAA&#10;ZHJzL2Rvd25yZXYueG1sUEsFBgAAAAAEAAQA9QAAAI4DAAAAAA==&#10;" fillcolor="black" stroked="f"/>
                        <v:rect id="Rectangle 1163" o:spid="_x0000_s3087" style="position:absolute;left:538;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oc5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ahzmyAAAAN4AAAAPAAAAAAAAAAAAAAAAAJgCAABk&#10;cnMvZG93bnJldi54bWxQSwUGAAAAAAQABAD1AAAAjQMAAAAA&#10;" fillcolor="black" stroked="f"/>
                      </v:group>
                      <v:group id="Group 1164" o:spid="_x0000_s3088" style="position:absolute;left:98;top:222;width:22735;height:7623" coordorigin="19,43" coordsize="4387,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EXh4McAAADe&#10;AAAADwAAAAAAAAAAAAAAAACqAgAAZHJzL2Rvd25yZXYueG1sUEsFBgAAAAAEAAQA+gAAAJ4DAAAA&#10;AA==&#10;">
                        <v:rect id="Rectangle 1165" o:spid="_x0000_s3089" style="position:absolute;left:538;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C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Ud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9CcKyAAAAN4AAAAPAAAAAAAAAAAAAAAAAJgCAABk&#10;cnMvZG93bnJldi54bWxQSwUGAAAAAAQABAD1AAAAjQMAAAAA&#10;" fillcolor="black" stroked="f"/>
                        <v:rect id="Rectangle 1166" o:spid="_x0000_s3090" style="position:absolute;left:538;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CkckA&#10;AADeAAAADwAAAGRycy9kb3ducmV2LnhtbESPT2sCMRTE74V+h/AKvdWki1ZdjVILhV6E+uegt+fm&#10;dXdx87JNUt366Ruh4HGYmd8w03lnG3EiH2rHGp57CgRx4UzNpYbt5v1pBCJEZIONY9LwSwHms/u7&#10;KebGnXlFp3UsRYJwyFFDFWObSxmKiiyGnmuJk/flvMWYpC+l8XhOcNvITKkXabHmtFBhS28VFcf1&#10;j9WwGI8W3599Xl5Whz3td4fjIPNK68eH7nUCIlIXb+H/9ofRkPUH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iCkckAAADeAAAADwAAAAAAAAAAAAAAAACYAgAA&#10;ZHJzL2Rvd25yZXYueG1sUEsFBgAAAAAEAAQA9QAAAI4DAAAAAA==&#10;" fillcolor="black" stroked="f"/>
                        <v:rect id="Rectangle 1167" o:spid="_x0000_s3091" style="position:absolute;left:538;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W48UA&#10;AADeAAAADwAAAGRycy9kb3ducmV2LnhtbERPTWsCMRC9F/wPYYTeatJFi65GUUHwIqjtod7GzXR3&#10;cTNZk1S3/fXmUOjx8b5ni8424kY+1I41vA4UCOLCmZpLDR/vm5cxiBCRDTaOScMPBVjMe08zzI27&#10;84Fux1iKFMIhRw1VjG0uZSgqshgGriVO3JfzFmOCvpTG4z2F20ZmSr1JizWnhgpbWldUXI7fVsNq&#10;Ml5d90Pe/R7OJzp9ni+jzCutn/vdcgoiUhf/xX/urdGQDUc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xbjxQAAAN4AAAAPAAAAAAAAAAAAAAAAAJgCAABkcnMv&#10;ZG93bnJldi54bWxQSwUGAAAAAAQABAD1AAAAigMAAAAA&#10;" fillcolor="black" stroked="f"/>
                        <v:rect id="Rectangle 1168" o:spid="_x0000_s3092" style="position:absolute;left:538;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ze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a7N4yAAAAN4AAAAPAAAAAAAAAAAAAAAAAJgCAABk&#10;cnMvZG93bnJldi54bWxQSwUGAAAAAAQABAD1AAAAjQMAAAAA&#10;" fillcolor="black" stroked="f"/>
                        <v:rect id="Rectangle 1169" o:spid="_x0000_s3093" style="position:absolute;left:538;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MOMYA&#10;AADeAAAADwAAAGRycy9kb3ducmV2LnhtbESPy2rCQBSG90LfYTiF7nRiUNHoKFoouBHqZaG7Y+aY&#10;BDNn4sxU0z59ZyG4/PlvfLNFa2pxJ+crywr6vQQEcW51xYWCw/6rOwbhA7LG2jIp+CUPi/lbZ4aZ&#10;tg/e0n0XChFH2GeooAyhyaT0eUkGfc82xNG7WGcwROkKqR0+4ripZZokI2mw4vhQYkOfJeXX3Y9R&#10;sJqMV7fvAW/+tucTnY7n6zB1iVIf7+1yCiJQG17hZ3utFaSDY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iMOMYAAADeAAAADwAAAAAAAAAAAAAAAACYAgAAZHJz&#10;L2Rvd25yZXYueG1sUEsFBgAAAAAEAAQA9QAAAIsDAAAAAA==&#10;" fillcolor="black" stroked="f"/>
                        <v:rect id="Rectangle 1170" o:spid="_x0000_s3094" style="position:absolute;left:538;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po8kA&#10;AADeAAAADwAAAGRycy9kb3ducmV2LnhtbESPT2vCQBTE74V+h+UVems2CSo2dRUVhF4K9c+h3p7Z&#10;1ySYfRt3t5r207sFweMwM79hJrPetOJMzjeWFWRJCoK4tLrhSsFuu3oZg/ABWWNrmRT8kofZ9PFh&#10;goW2F17TeRMqESHsC1RQh9AVUvqyJoM+sR1x9L6tMxiidJXUDi8RblqZp+lIGmw4LtTY0bKm8rj5&#10;MQoWr+PF6XPAH3/rw572X4fjMHepUs9P/fwNRKA+3MO39rtWkA+G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Qpo8kAAADeAAAADwAAAAAAAAAAAAAAAACYAgAA&#10;ZHJzL2Rvd25yZXYueG1sUEsFBgAAAAAEAAQA9QAAAI4DAAAAAA==&#10;" fillcolor="black" stroked="f"/>
                        <v:rect id="Rectangle 1171" o:spid="_x0000_s3095" style="position:absolute;left:538;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31McA&#10;AADeAAAADwAAAGRycy9kb3ducmV2LnhtbESPQWsCMRSE74X+h/AK3mrWRYuuRlFB6KWgtge9PTfP&#10;3cXNy5pEXf31jVDocZiZb5jJrDW1uJLzlWUFvW4Cgji3uuJCwc/36n0IwgdkjbVlUnAnD7Pp68sE&#10;M21vvKHrNhQiQthnqKAMocmk9HlJBn3XNsTRO1pnMETpCqkd3iLc1DJNkg9psOK4UGJDy5Ly0/Zi&#10;FCxGw8V53eevx+awp/3ucBqkLlGq89bOxyACteE//Nf+1ArS/qC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t9THAAAA3gAAAA8AAAAAAAAAAAAAAAAAmAIAAGRy&#10;cy9kb3ducmV2LnhtbFBLBQYAAAAABAAEAPUAAACMAwAAAAA=&#10;" fillcolor="black" stroked="f"/>
                        <v:rect id="Rectangle 1172" o:spid="_x0000_s3096" style="position:absolute;left:538;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ST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hJPyAAAAN4AAAAPAAAAAAAAAAAAAAAAAJgCAABk&#10;cnMvZG93bnJldi54bWxQSwUGAAAAAAQABAD1AAAAjQMAAAAA&#10;" fillcolor="black" stroked="f"/>
                        <v:rect id="Rectangle 1173" o:spid="_x0000_s3097" style="position:absolute;left:538;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KO8gA&#10;AADeAAAADwAAAGRycy9kb3ducmV2LnhtbESPT2vCQBTE74V+h+UVems2hlhsdBUtFHop+O9Qb8/s&#10;Mwlm38bdrab99F1B8DjMzG+Yyaw3rTiT841lBYMkBUFcWt1wpWC7+XgZgfABWWNrmRT8kofZ9PFh&#10;goW2F17ReR0qESHsC1RQh9AVUvqyJoM+sR1x9A7WGQxRukpqh5cIN63M0vRVGmw4LtTY0XtN5XH9&#10;YxQs3kaL0zLnr7/Vfke77/1xmLlUqeenfj4GEagP9/Ct/akVZPlw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4o7yAAAAN4AAAAPAAAAAAAAAAAAAAAAAJgCAABk&#10;cnMvZG93bnJldi54bWxQSwUGAAAAAAQABAD1AAAAjQMAAAAA&#10;" fillcolor="black" stroked="f"/>
                        <v:rect id="Rectangle 1174" o:spid="_x0000_s3098" style="position:absolute;left:538;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voMgA&#10;AADeAAAADwAAAGRycy9kb3ducmV2LnhtbESPQWvCQBSE70L/w/IK3nRjMMVGV6mC4EVQ20O9PbPP&#10;JJh9m+6umvbXd4VCj8PMfMPMFp1pxI2cry0rGA0TEMSF1TWXCj7e14MJCB+QNTaWScE3eVjMn3oz&#10;zLW9855uh1CKCGGfo4IqhDaX0hcVGfRD2xJH72ydwRClK6V2eI9w08g0SV6kwZrjQoUtrSoqLoer&#10;UbB8nSy/dmPe/uxPRzp+ni5Z6hKl+s/d2xREoC78h//aG60gHWe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gyAAAAN4AAAAPAAAAAAAAAAAAAAAAAJgCAABk&#10;cnMvZG93bnJldi54bWxQSwUGAAAAAAQABAD1AAAAjQMAAAAA&#10;" fillcolor="black" stroked="f"/>
                        <v:rect id="Rectangle 1175" o:spid="_x0000_s3099" style="position:absolute;left:538;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x1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tsdfHAAAA3gAAAA8AAAAAAAAAAAAAAAAAmAIAAGRy&#10;cy9kb3ducmV2LnhtbFBLBQYAAAAABAAEAPUAAACMAwAAAAA=&#10;" fillcolor="black" stroked="f"/>
                        <v:rect id="Rectangle 1176" o:spid="_x0000_s3100" style="position:absolute;left:538;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UTMgA&#10;AADeAAAADwAAAGRycy9kb3ducmV2LnhtbESPT2sCMRTE7wW/Q3hCbzXrolW3RqkFoReh/jno7bl5&#10;3V3cvGyTqFs/fSMUPA4z8xtmOm9NLS7kfGVZQb+XgCDOra64ULDbLl/GIHxA1lhbJgW/5GE+6zxN&#10;MdP2ymu6bEIhIoR9hgrKEJpMSp+XZND3bEMcvW/rDIYoXSG1w2uEm1qmSfIqDVYcF0ps6KOk/LQ5&#10;GwWLyXjx8zXg1W19PNBhfzwNU5co9dxt399ABGrDI/zf/tQK0sGw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RRMyAAAAN4AAAAPAAAAAAAAAAAAAAAAAJgCAABk&#10;cnMvZG93bnJldi54bWxQSwUGAAAAAAQABAD1AAAAjQMAAAAA&#10;" fillcolor="black" stroked="f"/>
                        <v:rect id="Rectangle 1177" o:spid="_x0000_s3101" style="position:absolute;left:538;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APsUA&#10;AADeAAAADwAAAGRycy9kb3ducmV2LnhtbERPy4rCMBTdC/MP4Q7MTlOLilaj6MCAG2F8LHR3ba5t&#10;sbmpSUY78/WTheDycN6zRWtqcSfnK8sK+r0EBHFudcWFgsP+qzsG4QOyxtoyKfglD4v5W2eGmbYP&#10;3tJ9FwoRQ9hnqKAMocmk9HlJBn3PNsSRu1hnMEToCqkdPmK4qWWaJCNpsOLYUGJDnyXl192PUbCa&#10;jFe37wFv/rbnE52O5+swdYlSH+/tcgoiUBte4qd7rRWkg2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A+xQAAAN4AAAAPAAAAAAAAAAAAAAAAAJgCAABkcnMv&#10;ZG93bnJldi54bWxQSwUGAAAAAAQABAD1AAAAigMAAAAA&#10;" fillcolor="black" stroked="f"/>
                        <v:rect id="Rectangle 1178" o:spid="_x0000_s3102" style="position:absolute;left:538;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lp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X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JaXHAAAA3gAAAA8AAAAAAAAAAAAAAAAAmAIAAGRy&#10;cy9kb3ducmV2LnhtbFBLBQYAAAAABAAEAPUAAACMAwAAAAA=&#10;" fillcolor="black" stroked="f"/>
                        <v:rect id="Rectangle 1179" o:spid="_x0000_s3103" style="position:absolute;left:538;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hcYA&#10;AADeAAAADwAAAGRycy9kb3ducmV2LnhtbESPy2rCQBSG90LfYTgFdzppUNHoKFUQ3Aheuqi7Y+Y0&#10;CWbOpDOjpn16ZyG4/PlvfLNFa2pxI+crywo++gkI4tzqigsFX8d1bwzCB2SNtWVS8EceFvO3zgwz&#10;be+8p9shFCKOsM9QQRlCk0np85IM+r5tiKP3Y53BEKUrpHZ4j+OmlmmSjKTBiuNDiQ2tSsovh6tR&#10;sJyMl7+7AW//9+cTnb7Pl2HqEqW67+3nFESgNrzCz/ZGK0gHw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hcYAAADeAAAADwAAAAAAAAAAAAAAAACYAgAAZHJz&#10;L2Rvd25yZXYueG1sUEsFBgAAAAAEAAQA9QAAAIsDAAAAAA==&#10;" fillcolor="black" stroked="f"/>
                        <v:rect id="Rectangle 1180" o:spid="_x0000_s3104" style="position:absolute;left:538;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jHscA&#10;AADeAAAADwAAAGRycy9kb3ducmV2LnhtbESPQWsCMRSE74X+h/AK3mrWRYuuRlFB6KWgtge9PTfP&#10;3cXNy5pEXf31jVDocZiZb5jJrDW1uJLzlWUFvW4Cgji3uuJCwc/36n0IwgdkjbVlUnAnD7Pp68sE&#10;M21vvKHrNhQiQthnqKAMocmk9HlJBn3XNsTRO1pnMETpCqkd3iLc1DJNkg9psOK4UGJDy5Ly0/Zi&#10;FCxGw8V53eevx+awp/3ucBqkLlGq89bOxyACteE//Nf+1ArS/iD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o4x7HAAAA3gAAAA8AAAAAAAAAAAAAAAAAmAIAAGRy&#10;cy9kb3ducmV2LnhtbFBLBQYAAAAABAAEAPUAAACMAwAAAAA=&#10;" fillcolor="black" stroked="f"/>
                        <v:rect id="Rectangle 1181" o:spid="_x0000_s3105" style="position:absolute;left:538;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9a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fWnHAAAA3gAAAA8AAAAAAAAAAAAAAAAAmAIAAGRy&#10;cy9kb3ducmV2LnhtbFBLBQYAAAAABAAEAPUAAACMAwAAAAA=&#10;" fillcolor="black" stroked="f"/>
                        <v:rect id="Rectangle 1182" o:spid="_x0000_s3106" style="position:absolute;left:538;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Y8sgA&#10;AADeAAAADwAAAGRycy9kb3ducmV2LnhtbESPQWsCMRSE74X+h/AKvdWsqxZdjVIFwYugtod6e26e&#10;u4ubl22S6uqvNwWhx2FmvmEms9bU4kzOV5YVdDsJCOLc6ooLBV+fy7chCB+QNdaWScGVPMymz08T&#10;zLS98JbOu1CICGGfoYIyhCaT0uclGfQd2xBH72idwRClK6R2eIlwU8s0Sd6lwYrjQokNLUrKT7tf&#10;o2A+Gs5/Nn1e37aHPe2/D6dB6hKlXl/ajzGIQG34Dz/aK60g7Q/S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tjyyAAAAN4AAAAPAAAAAAAAAAAAAAAAAJgCAABk&#10;cnMvZG93bnJldi54bWxQSwUGAAAAAAQABAD1AAAAjQMAAAAA&#10;" fillcolor="black" stroked="f"/>
                        <v:rect id="Rectangle 1183" o:spid="_x0000_s3107" style="position:absolute;left:538;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9Ah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T7K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0CGyAAAAN4AAAAPAAAAAAAAAAAAAAAAAJgCAABk&#10;cnMvZG93bnJldi54bWxQSwUGAAAAAAQABAD1AAAAjQMAAAAA&#10;" fillcolor="black" stroked="f"/>
                        <v:rect id="Rectangle 1184" o:spid="_x0000_s3108" style="position:absolute;left:538;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PlHcgA&#10;AADeAAAADwAAAGRycy9kb3ducmV2LnhtbESPT2vCQBTE74V+h+UVequbBlM0uooKQi8F//RQb8/s&#10;axLMvo27W41++q4geBxm5jfMeNqZRpzI+dqygvdeAoK4sLrmUsH3dvk2AOEDssbGMim4kIfp5Plp&#10;jLm2Z17TaRNKESHsc1RQhdDmUvqiIoO+Z1vi6P1aZzBE6UqpHZ4j3DQyTZIPabDmuFBhS4uKisPm&#10;zyiYDwfz46rPX9f1fke7n/0hS12i1OtLNxuBCNSFR/je/tQK0n6W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UdyAAAAN4AAAAPAAAAAAAAAAAAAAAAAJgCAABk&#10;cnMvZG93bnJldi54bWxQSwUGAAAAAAQABAD1AAAAjQMAAAAA&#10;" fillcolor="black" stroked="f"/>
                        <v:rect id="Rectangle 1185" o:spid="_x0000_s3109" style="position:absolute;left:538;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7a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XtqyAAAAN4AAAAPAAAAAAAAAAAAAAAAAJgCAABk&#10;cnMvZG93bnJldi54bWxQSwUGAAAAAAQABAD1AAAAjQMAAAAA&#10;" fillcolor="black" stroked="f"/>
                        <v:rect id="Rectangle 1186" o:spid="_x0000_s3110" style="position:absolute;left:538;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3e8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CU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Dd7xyAAAAN4AAAAPAAAAAAAAAAAAAAAAAJgCAABk&#10;cnMvZG93bnJldi54bWxQSwUGAAAAAAQABAD1AAAAjQMAAAAA&#10;" fillcolor="black" stroked="f"/>
                        <v:rect id="Rectangle 1187" o:spid="_x0000_s3111" style="position:absolute;left:538;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Kg8UA&#10;AADeAAAADwAAAGRycy9kb3ducmV2LnhtbERPy4rCMBTdC/MP4Q6403SKilajjILgRvAxi3F3be60&#10;xeamk0TtzNebheDycN6zRWtqcSPnK8sKPvoJCOLc6ooLBV/HdW8MwgdkjbVlUvBHHhbzt84MM23v&#10;vKfbIRQihrDPUEEZQpNJ6fOSDPq+bYgj92OdwRChK6R2eI/hppZpkoykwYpjQ4kNrUrKL4erUbCc&#10;jJe/uwFv//fnE52+z5dh6hKluu/t5xREoDa8xE/3RitIB8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kqDxQAAAN4AAAAPAAAAAAAAAAAAAAAAAJgCAABkcnMv&#10;ZG93bnJldi54bWxQSwUGAAAAAAQABAD1AAAAigMAAAAA&#10;" fillcolor="black" stroked="f"/>
                        <v:rect id="Rectangle 1188" o:spid="_x0000_s3112" style="position:absolute;left:538;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vG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e7xjHAAAA3gAAAA8AAAAAAAAAAAAAAAAAmAIAAGRy&#10;cy9kb3ducmV2LnhtbFBLBQYAAAAABAAEAPUAAACMAwAAAAA=&#10;" fillcolor="black" stroked="f"/>
                        <v:rect id="Rectangle 1189" o:spid="_x0000_s3113" style="position:absolute;left:538;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QWMcA&#10;AADeAAAADwAAAGRycy9kb3ducmV2LnhtbESPzWrCQBSF9wXfYbhCd3ViqqKpE9FCoZuC2i50d83c&#10;JiGZO+nMVNM+vbMQXB7OH99y1ZtWnMn52rKC8SgBQVxYXXOp4Ovz7WkOwgdkja1lUvBHHlb54GGJ&#10;mbYX3tF5H0oRR9hnqKAKocuk9EVFBv3IdsTR+7bOYIjSlVI7vMRx08o0SWbSYM3xocKOXisqmv2v&#10;UbBZzDc/2wl//O9ORzoeTs00dYlSj8N+/QIiUB/u4Vv7XStIJ9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90FjHAAAA3gAAAA8AAAAAAAAAAAAAAAAAmAIAAGRy&#10;cy9kb3ducmV2LnhtbFBLBQYAAAAABAAEAPUAAACMAwAAAAA=&#10;" fillcolor="black" stroked="f"/>
                        <v:rect id="Rectangle 1190" o:spid="_x0000_s3114" style="position:absolute;left:538;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1w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XXDyAAAAN4AAAAPAAAAAAAAAAAAAAAAAJgCAABk&#10;cnMvZG93bnJldi54bWxQSwUGAAAAAAQABAD1AAAAjQMAAAAA&#10;" fillcolor="black" stroked="f"/>
                        <v:rect id="Rectangle 1191" o:spid="_x0000_s3115" style="position:absolute;left:538;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rtMgA&#10;AADeAAAADwAAAGRycy9kb3ducmV2LnhtbESPQWsCMRSE74X+h/AKvdWsqxZdjVIFwYugtod6e26e&#10;u4ubl22S6uqvNwWhx2FmvmEms9bU4kzOV5YVdDsJCOLc6ooLBV+fy7chCB+QNdaWScGVPMymz08T&#10;zLS98JbOu1CICGGfoYIyhCaT0uclGfQd2xBH72idwRClK6R2eIlwU8s0Sd6lwYrjQokNLUrKT7tf&#10;o2A+Gs5/Nn1e37aHPe2/D6dB6hKlXl/ajzGIQG34Dz/aK60g7Q9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o+u0yAAAAN4AAAAPAAAAAAAAAAAAAAAAAJgCAABk&#10;cnMvZG93bnJldi54bWxQSwUGAAAAAAQABAD1AAAAjQMAAAAA&#10;" fillcolor="black" stroked="f"/>
                        <v:rect id="Rectangle 1192" o:spid="_x0000_s3116" style="position:absolute;left:538;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OL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P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704vyAAAAN4AAAAPAAAAAAAAAAAAAAAAAJgCAABk&#10;cnMvZG93bnJldi54bWxQSwUGAAAAAAQABAD1AAAAjQMAAAAA&#10;" fillcolor="black" stroked="f"/>
                        <v:rect id="Rectangle 1193" o:spid="_x0000_s3117" style="position:absolute;left:538;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WW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D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gbWW8kAAADeAAAADwAAAAAAAAAAAAAAAACYAgAA&#10;ZHJzL2Rvd25yZXYueG1sUEsFBgAAAAAEAAQA9QAAAI4DAAAAAA==&#10;" fillcolor="black" stroked="f"/>
                        <v:rect id="Rectangle 1194" o:spid="_x0000_s3118" style="position:absolute;left:538;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zw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s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nPAyAAAAN4AAAAPAAAAAAAAAAAAAAAAAJgCAABk&#10;cnMvZG93bnJldi54bWxQSwUGAAAAAAQABAD1AAAAjQMAAAAA&#10;" fillcolor="black" stroked="f"/>
                        <v:rect id="Rectangle 1195" o:spid="_x0000_s3119" style="position:absolute;left:538;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tt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b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O23yAAAAN4AAAAPAAAAAAAAAAAAAAAAAJgCAABk&#10;cnMvZG93bnJldi54bWxQSwUGAAAAAAQABAD1AAAAjQMAAAAA&#10;" fillcolor="black" stroked="f"/>
                        <v:rect id="Rectangle 1196" o:spid="_x0000_s3120" style="position:absolute;left:538;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IL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8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1EgsyAAAAN4AAAAPAAAAAAAAAAAAAAAAAJgCAABk&#10;cnMvZG93bnJldi54bWxQSwUGAAAAAAQABAD1AAAAjQMAAAAA&#10;" fillcolor="black" stroked="f"/>
                        <v:rect id="Rectangle 1197" o:spid="_x0000_s3121" style="position:absolute;left:538;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vcXsYA&#10;AADeAAAADwAAAGRycy9kb3ducmV2LnhtbERPz2vCMBS+D/wfwhN2m6mdinamooPBLgN1O+jt2by1&#10;pc1Ll2Ta7a83B8Hjx/d7uepNK87kfG1ZwXiUgCAurK65VPD1+fY0B+EDssbWMin4Iw+rfPCwxEzb&#10;C+/ovA+liCHsM1RQhdBlUvqiIoN+ZDviyH1bZzBE6EqpHV5iuGllmiQzabDm2FBhR68VFc3+1yjY&#10;LOabn+2EP/53pyMdD6dmmrpEqcdhv34BEagPd/HN/a4VpJPp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vcXsYAAADeAAAADwAAAAAAAAAAAAAAAACYAgAAZHJz&#10;L2Rvd25yZXYueG1sUEsFBgAAAAAEAAQA9QAAAIsDAAAAAA==&#10;" fillcolor="black" stroked="f"/>
                        <v:rect id="Rectangle 1198" o:spid="_x0000_s3122" style="position:absolute;left:538;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5x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B3nFyAAAAN4AAAAPAAAAAAAAAAAAAAAAAJgCAABk&#10;cnMvZG93bnJldi54bWxQSwUGAAAAAAQABAD1AAAAjQMAAAAA&#10;" fillcolor="black" stroked="f"/>
                        <v:rect id="Rectangle 1199" o:spid="_x0000_s3123" style="position:absolute;left:538;top:15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jJcYA&#10;AADeAAAADwAAAGRycy9kb3ducmV2LnhtbESPzWrCQBSF9wXfYbhCd3ViiEWjo6ggdFNQ60J318w1&#10;CWbuxJmppn16Z1Ho8nD++GaLzjTiTs7XlhUMBwkI4sLqmksFh6/N2xiED8gaG8uk4Ic8LOa9lxnm&#10;2j54R/d9KEUcYZ+jgiqENpfSFxUZ9APbEkfvYp3BEKUrpXb4iOOmkWmSvEuDNceHCltaV1Rc999G&#10;wWoyXt22GX/+7s4nOh3P11HqEqVe+91yCiJQF/7Df+0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jJcYAAADeAAAADwAAAAAAAAAAAAAAAACYAgAAZHJz&#10;L2Rvd25yZXYueG1sUEsFBgAAAAAEAAQA9QAAAIsDAAAAAA==&#10;" fillcolor="black" stroked="f"/>
                        <v:rect id="Rectangle 1200" o:spid="_x0000_s3124" style="position:absolute;left:538;top:15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GvsgA&#10;AADeAAAADwAAAGRycy9kb3ducmV2LnhtbESPT2vCQBTE74V+h+UVems2hlhsdBUtFHop+O9Qb8/s&#10;Mwlm38bdrab99F1B8DjMzG+Yyaw3rTiT841lBYMkBUFcWt1wpWC7+XgZgfABWWNrmRT8kofZ9PFh&#10;goW2F17ReR0qESHsC1RQh9AVUvqyJoM+sR1x9A7WGQxRukpqh5cIN63M0vRVGmw4LtTY0XtN5XH9&#10;YxQs3kaL0zLnr7/Vfke77/1xmLlUqeenfj4GEagP9/Ct/akVZPkw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wa+yAAAAN4AAAAPAAAAAAAAAAAAAAAAAJgCAABk&#10;cnMvZG93bnJldi54bWxQSwUGAAAAAAQABAD1AAAAjQMAAAAA&#10;" fillcolor="black" stroked="f"/>
                        <v:shape id="Freeform 1201" o:spid="_x0000_s3125" style="position:absolute;left:19;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Jz8cA&#10;AADeAAAADwAAAGRycy9kb3ducmV2LnhtbESPQWvCQBSE7wX/w/KE3uqmQUuIrlKFQqkXG43g7ZF9&#10;ZoPZtyG71bS/vlsoeBxm5htmsRpsK67U+8axgudJAoK4crrhWsFh//aUgfABWWPrmBR8k4fVcvSw&#10;wFy7G3/StQi1iBD2OSowIXS5lL4yZNFPXEccvbPrLYYo+1rqHm8RbluZJsmLtNhwXDDY0cZQdSm+&#10;rIKi2ezWZbktP8zP2mdydzxRclTqcTy8zkEEGsI9/N9+1wrS6Wyawt+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Cc/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1202" o:spid="_x0000_s3126" style="position:absolute;left:3244;top:1211;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dqMgA&#10;AADeAAAADwAAAGRycy9kb3ducmV2LnhtbESPW2sCMRSE3wX/QziFvtWs1qqsRtlerYKCF/D1sDnd&#10;XdycLEmq23/fFAo+DjPzDTNbtKYWF3K+sqyg30tAEOdWV1woOB7eHyYgfEDWWFsmBT/kYTHvdmaY&#10;anvlHV32oRARwj5FBWUITSqlz0sy6Hu2IY7el3UGQ5SukNrhNcJNLQdJMpIGK44LJTb0UlJ+3n8b&#10;Ba4Zb6rn12z5MdrqbP12PLX9FSt1f9dmUxCB2nAL/7c/tYLB8Gn4CH9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N2oyAAAAN4AAAAPAAAAAAAAAAAAAAAAAJgCAABk&#10;cnMvZG93bnJldi54bWxQSwUGAAAAAAQABAD1AAAAjQMAAAAA&#10;" path="m19,r,5l14,10r,10l9,20r,14l4,39r,14l,53r,77l4,135r,10l9,149r,10l14,164r,5l19,173r,5l24,178r,5l33,193r,5l38,198r,4l43,202r,5l52,217r5,l57,222r5,l67,226r,5l72,231r9,10l86,241r10,9l100,250r5,5l115,255r5,5l124,260r,5l134,265r5,5l144,270r4,4l163,274r5,5l182,279r5,5l216,284r5,5l389,289r9,-5l922,284r5,5l951,289r5,5l975,294r5,4l1004,298r5,5l1052,303r5,-5l1071,298r10,-9l1086,289r,-5l1095,284r10,-10l1105,270r5,-5l1114,265r,-5l1119,255r,-5l1124,246r,-10l1129,231r,-5l1134,222r,-10l1138,207r,-9l1143,193r,-15l1148,173r,-24l1153,140,1153,,19,xe" fillcolor="black" stroked="f">
                          <v:fill r:id="rId28" o:title="" type="pattern"/>
                          <v:path arrowok="t" o:connecttype="custom" o:connectlocs="19,5;14,20;9,34;4,53;0,130;4,145;9,159;14,169;19,178;24,183;33,198;38,202;43,207;57,217;62,222;67,231;81,241;96,250;105,255;120,260;124,265;139,270;148,274;168,279;187,284;221,289;398,284;927,289;956,294;980,298;1009,303;1057,298;1081,289;1086,284;1105,274;1110,265;1114,260;1119,250;1124,236;1129,226;1134,212;1138,198;1143,178;1148,149;1153,0" o:connectangles="0,0,0,0,0,0,0,0,0,0,0,0,0,0,0,0,0,0,0,0,0,0,0,0,0,0,0,0,0,0,0,0,0,0,0,0,0,0,0,0,0,0,0,0,0"/>
                        </v:shape>
                        <v:shape id="Freeform 1203" o:spid="_x0000_s3127" style="position:absolute;left:3234;top:1207;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80askA&#10;AADeAAAADwAAAGRycy9kb3ducmV2LnhtbESPQWvCQBSE74X+h+UVeim6iU2KRFcpglQpCFpz8PbI&#10;PrOh2bchu2r6791CocdhZr5h5svBtuJKvW8cK0jHCQjiyumGawXHr/VoCsIHZI2tY1LwQx6Wi8eH&#10;ORba3XhP10OoRYSwL1CBCaErpPSVIYt+7Dri6J1dbzFE2ddS93iLcNvKSZK8SYsNxwWDHa0MVd+H&#10;i1XwUg7p6+fltJ2mu+RjY/Iyr06lUs9Pw/sMRKAh/If/2hutYJLlWQa/d+IV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80askAAADeAAAADwAAAAAAAAAAAAAAAACYAgAA&#10;ZHJzL2Rvd25yZXYueG1sUEsFBgAAAAAEAAQA9QAAAI4DAAAAAA==&#10;" path="m24,l14,14r,10l10,33r,5l5,43r,14l,67r,53l5,125r,14l10,144r,5l14,153r,10l19,173r5,4l24,182r10,5l34,192r52,53l91,245r10,9l106,254r4,5l120,264r5,l130,269r9,5l144,274r10,4l163,278r,5l178,288r9,l197,293r726,l932,298r24,l966,302r19,l995,307r81,l1081,302r5,l1096,293r14,l1110,283r5,-5l1129,259r,-5l1134,250r10,-15l1144,226r4,-10l1148,211r5,-9l1153,192r5,-5l1158,168r5,-10l1163,129r5,-9l1168,,29,,24,,34,9r-5,l1163,9r-5,-5l1158,120r-5,9l1153,158r-5,10l1148,187r-4,5l1144,202r-5,9l1139,216r-5,10l1134,235r-10,5l1120,254r,5l1105,269r-5,14l1100,288r,-5l1105,283r-9,l1086,293r-5,l1076,298r-81,l985,293r-19,l956,288r-24,l923,283r-44,l538,283r-341,l187,278r-9,l173,274r-10,-5l154,269r-10,-5l139,264r,-5l125,254r-5,l120,250r-14,-5l101,245,91,235r-5,l43,192r,-5l34,173r,4l29,163r-5,l24,153r-5,-4l19,144r-5,-5l14,125r-4,-5l10,67,14,57r,-14l19,38r,-5l24,24r,-10l34,9,24,xe" fillcolor="black" stroked="f">
                          <v:path arrowok="t" o:connecttype="custom" o:connectlocs="14,24;5,43;0,120;10,144;14,163;24,182;86,245;106,254;125,264;144,274;163,283;197,293;956,298;995,307;1086,302;1110,283;1129,254;1144,226;1153,202;1158,168;1168,120;24,0;1163,9;1153,129;1148,187;1139,211;1134,235;1120,259;1100,288;1096,283;1076,298;966,293;923,283;197,283;173,274;144,264;125,254;106,245;86,235;34,173;24,163;19,144;10,120;14,43;24,24;24,0" o:connectangles="0,0,0,0,0,0,0,0,0,0,0,0,0,0,0,0,0,0,0,0,0,0,0,0,0,0,0,0,0,0,0,0,0,0,0,0,0,0,0,0,0,0,0,0,0,0"/>
                        </v:shape>
                        <v:shape id="Freeform 1204" o:spid="_x0000_s3128" style="position:absolute;left:3421;top:159;width:20;height:759;visibility:visible;mso-wrap-style:square;v-text-anchor:top" coordsize="20,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zFC8gA&#10;AADeAAAADwAAAGRycy9kb3ducmV2LnhtbESPT2vCQBTE74V+h+UVvNVNg7EldZVQKCjFg38oPT6y&#10;r9nY7NuQXWPqp3cFweMwM79hZovBNqKnzteOFbyMExDEpdM1Vwr2u8/nNxA+IGtsHJOCf/KwmD8+&#10;zDDX7sQb6rehEhHCPkcFJoQ2l9KXhiz6sWuJo/frOoshyq6SusNThNtGpkkylRZrjgsGW/owVP5t&#10;j1bBYV8Wlc9a+WMOr+vv80r7/mut1OhpKN5BBBrCPXxrL7WCdJJNMrjeiVd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3MULyAAAAN4AAAAPAAAAAAAAAAAAAAAAAJgCAABk&#10;cnMvZG93bnJldi54bWxQSwUGAAAAAAQABAD1AAAAjQMAAAAA&#10;" path="m,750r,4l5,754r,5l15,759r,-5l20,754,20,4r-5,l15,,5,r,4l,4,,9,,750xe" fillcolor="black" stroked="f">
                          <v:path arrowok="t" o:connecttype="custom" o:connectlocs="0,750;0,754;5,754;5,759;15,759;15,754;20,754;20,4;15,4;15,0;5,0;5,4;0,4;0,9;0,750" o:connectangles="0,0,0,0,0,0,0,0,0,0,0,0,0,0,0"/>
                        </v:shape>
                        <v:shape id="Freeform 1205" o:spid="_x0000_s3129" style="position:absolute;left:4104;top:159;width:19;height:759;visibility:visible;mso-wrap-style:square;v-text-anchor:top" coordsize="1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ssUA&#10;AADeAAAADwAAAGRycy9kb3ducmV2LnhtbESP0YrCMBRE3xf8h3AFXxZNdVWkGqUsLLiPaj/g2lzb&#10;YnNTm7RWv36zIPg4zMwZZrPrTSU6alxpWcF0EoEgzqwuOVeQnn7GKxDOI2usLJOCBznYbQcfG4y1&#10;vfOBuqPPRYCwi1FB4X0dS+myggy6ia2Jg3exjUEfZJNL3eA9wE0lZ1G0lAZLDgsF1vRdUHY9tkbB&#10;Wbe/X+nzlnaHlWkviflMrj0pNRr2yRqEp96/w6/2XiuYzRfzJfzf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P6yxQAAAN4AAAAPAAAAAAAAAAAAAAAAAJgCAABkcnMv&#10;ZG93bnJldi54bWxQSwUGAAAAAAQABAD1AAAAigMAAAAA&#10;" path="m,750r,4l4,754r,5l14,759r,-5l19,754,19,4r-5,l14,,4,r,4l,4,,9,,750xe" fillcolor="black" stroked="f">
                          <v:path arrowok="t" o:connecttype="custom" o:connectlocs="0,750;0,754;4,754;4,759;14,759;14,754;19,754;19,4;14,4;14,0;4,0;4,4;0,4;0,9;0,750" o:connectangles="0,0,0,0,0,0,0,0,0,0,0,0,0,0,0"/>
                        </v:shape>
                        <v:shape id="Freeform 1206" o:spid="_x0000_s3130" style="position:absolute;left:3417;top:87;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KPMUA&#10;AADeAAAADwAAAGRycy9kb3ducmV2LnhtbESP0YrCMBRE34X9h3AXfNN0pbq1GkVkF1YQUdcPuDbX&#10;ttjclCZq/XsjCD4OM3OGmc5bU4krNa60rOCrH4EgzqwuOVdw+P/tJSCcR9ZYWSYFd3Iwn310pphq&#10;e+MdXfc+FwHCLkUFhfd1KqXLCjLo+rYmDt7JNgZ9kE0udYO3ADeVHETRSBosOSwUWNOyoOy8vxgF&#10;aPymWh6TVbw9HczPeLPeRYtEqe5nu5iA8NT6d/jV/tMKBvEw/ob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go8xQAAAN4AAAAPAAAAAAAAAAAAAAAAAJgCAABkcnMv&#10;ZG93bnJldi54bWxQSwUGAAAAAAQABAD1AAAAigMAAAAA&#10;" path="m4,81r,5l9,91r10,l24,86r,-5l19,76r,-4l14,67r5,l19,52r5,l24,48r4,l28,43r5,l33,38r10,5l48,38r28,l81,28r-5,l91,28r,-4l105,28r10,-4l153,24r5,-5l182,19r10,5l211,24r5,4l225,28r5,5l240,38r5,l249,43r5,-5l254,43r10,9l269,57r,5l283,76r,5l297,96r,4l312,115r5,-5l312,115r29,29l350,144r,5l360,149r5,4l461,153r5,-4l528,149r5,-5l547,144r5,-5l562,139r5,-5l581,134r5,-5l595,129r5,-4l610,125r5,-5l619,120r5,-5l634,115r5,-5l643,110r5,-5l658,105r5,-5l672,96r10,l687,91r14,l706,86r,-10l701,72r-10,l696,72r-19,l672,76r-9,5l653,81r-5,5l639,86r-5,5l629,91r-5,5l615,96r-5,4l605,100r-5,5l591,105r-5,5l576,110r-5,5l557,115r-5,5l543,120r-5,5l528,125r-5,9l528,129r-72,l451,134r-77,l370,129r-15,l360,129r,5l355,125r-5,l331,105r-5,-5l321,96r-4,-5l317,86,302,72r,-5l288,52r,-4l278,38r-5,5l278,38,269,28r-5,5l264,28r-5,-4l254,19r-9,l249,19r-9,-5l235,9r-10,l221,4r-29,l182,,148,r-4,4l115,4,105,9,81,14r,5l67,19r-5,9l67,19r5,l38,19r-5,5l24,28r,5l19,33r,5l14,38r,5l9,43r,14l4,57,,81r9,5l4,81xe" fillcolor="black" stroked="f">
                          <v:path arrowok="t" o:connecttype="custom" o:connectlocs="9,91;24,81;14,67;24,52;28,43;43,43;81,28;91,24;153,24;192,24;225,28;245,38;254,43;269,62;297,96;317,110;350,144;365,153;528,149;552,139;581,134;600,125;619,120;639,110;658,105;682,96;706,86;691,72;672,76;648,86;629,91;610,100;591,105;571,115;543,120;523,134;451,134;355,129;355,125;326,100;317,86;288,52;273,43;264,33;254,19;240,14;221,4;148,0;105,9;67,19;72,19;24,28;19,38;9,43;0,81" o:connectangles="0,0,0,0,0,0,0,0,0,0,0,0,0,0,0,0,0,0,0,0,0,0,0,0,0,0,0,0,0,0,0,0,0,0,0,0,0,0,0,0,0,0,0,0,0,0,0,0,0,0,0,0,0,0,0"/>
                        </v:shape>
                        <v:shape id="Freeform 1207" o:spid="_x0000_s3131" style="position:absolute;left:3253;top:120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JcQA&#10;AADeAAAADwAAAGRycy9kb3ducmV2LnhtbERPz2vCMBS+C/4P4Q1203SiUjqjTEGQ7aJ1FXZ7NG9N&#10;WfNSmqidf705CB4/vt+LVW8bcaHO144VvI0TEMSl0zVXCr6P21EKwgdkjY1jUvBPHlbL4WCBmXZX&#10;PtAlD5WIIewzVGBCaDMpfWnIoh+7ljhyv66zGCLsKqk7vMZw28hJksylxZpjg8GWNobKv/xsFeT1&#10;Zr8uiq/i09zWPpX70w8lJ6VeX/qPdxCB+vAUP9w7rWAynU3j3ngnX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PiXEAAAA3gAAAA8AAAAAAAAAAAAAAAAAmAIAAGRycy9k&#10;b3ducmV2LnhtbFBLBQYAAAAABAAEAPUAAACJAwAAAAA=&#10;" path="m10,l5,r,5l,5r,9l5,14r,5l1149,19r,-5l1153,14r,-9l1149,5r,-5l1144,,10,xe" fillcolor="black" stroked="f">
                          <v:path arrowok="t" o:connecttype="custom" o:connectlocs="10,0;5,0;5,5;0,5;0,14;5,14;5,19;1149,19;1149,14;1153,14;1153,5;1149,5;1149,0;1144,0;10,0" o:connectangles="0,0,0,0,0,0,0,0,0,0,0,0,0,0,0"/>
                        </v:shape>
                        <v:rect id="Rectangle 1208" o:spid="_x0000_s3132" style="position:absolute;left:2273;top:43;width:184;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V8cA&#10;AADeAAAADwAAAGRycy9kb3ducmV2LnhtbESPQWvCQBSE7wX/w/KE3upGsWJSVxGtJMeqBdvbI/ua&#10;BLNvQ3Y1qb/eLQg9DjPzDbNY9aYWV2pdZVnBeBSBIM6trrhQ8HncvcxBOI+ssbZMCn7JwWo5eFpg&#10;om3He7oefCEChF2CCkrvm0RKl5dk0I1sQxy8H9sa9EG2hdQtdgFuajmJopk0WHFYKLGhTUn5+XAx&#10;CtJ5s/7K7K0r6vfv9PRxirfH2Cv1POzXbyA89f4//GhnWsFk+j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1fHAAAA3gAAAA8AAAAAAAAAAAAAAAAAmAIAAGRy&#10;cy9kb3ducmV2LnhtbFBLBQYAAAAABAAEAPUAAACMAwAAAAA=&#10;" filled="f" stroked="f">
                          <v:textbox inset="0,0,0,0">
                            <w:txbxContent>
                              <w:p w:rsidR="00084B79" w:rsidRPr="007B71B9" w:rsidRDefault="00084B79" w:rsidP="00D35342">
                                <w:pPr>
                                  <w:rPr>
                                    <w:sz w:val="18"/>
                                  </w:rPr>
                                </w:pPr>
                                <w:r w:rsidRPr="007B71B9">
                                  <w:rPr>
                                    <w:rFonts w:ascii="Arial" w:hAnsi="Arial" w:cs="Arial"/>
                                    <w:color w:val="000000"/>
                                    <w:sz w:val="25"/>
                                    <w:szCs w:val="30"/>
                                    <w:lang w:val="en-US"/>
                                  </w:rPr>
                                  <w:t>F</w:t>
                                </w:r>
                              </w:p>
                            </w:txbxContent>
                          </v:textbox>
                        </v:rect>
                        <v:shape id="Freeform 1209" o:spid="_x0000_s3133" style="position:absolute;left:187;top:957;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OscA&#10;AADeAAAADwAAAGRycy9kb3ducmV2LnhtbESPy27CMBBF95X6D9ZU6q44IAIlxSDUh8QCiEjZsJvG&#10;QxIRjyPbhfD3eFGpy6v70pkve9OKCznfWFYwHCQgiEurG64UHL6/Xl5B+ICssbVMCm7kYbl4fJhj&#10;pu2V93QpQiXiCPsMFdQhdJmUvqzJoB/Yjjh6J+sMhihdJbXDaxw3rRwlyUQabDg+1NjRe03lufg1&#10;Crpk6NLJePdz3Mymx8/tx6mQea7U81O/egMRqA//4b/2WisYjdM0AkSci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v0jrHAAAA3gAAAA8AAAAAAAAAAAAAAAAAmAIAAGRy&#10;cy9kb3ducmV2LnhtbFBLBQYAAAAABAAEAPUAAACMAwAAAAA=&#10;" path="m15,l5,r,4l,4,,14r5,l5,19,346,245r10,l356,240r5,l361,230r-5,l356,226,15,xe" fillcolor="black" stroked="f">
                          <v:path arrowok="t" o:connecttype="custom" o:connectlocs="15,0;5,0;5,4;0,4;0,14;5,14;5,19;346,245;356,245;356,240;361,240;361,230;356,230;356,226;15,0" o:connectangles="0,0,0,0,0,0,0,0,0,0,0,0,0,0,0"/>
                        </v:shape>
                        <v:shape id="Freeform 1210" o:spid="_x0000_s3134" style="position:absolute;left:529;top:957;width:360;height:245;visibility:visible;mso-wrap-style:square;v-text-anchor:top" coordsize="36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vKcUA&#10;AADeAAAADwAAAGRycy9kb3ducmV2LnhtbESPQYvCMBSE78L+h/AW9mZTZXWlGkUUYQ8Lou7B47N5&#10;trXNS2mitv/eCILHYWa+YWaL1lTiRo0rLCsYRDEI4tTqgjMF/4dNfwLCeWSNlWVS0JGDxfyjN8NE&#10;2zvv6Lb3mQgQdgkqyL2vEyldmpNBF9maOHhn2xj0QTaZ1A3eA9xUchjHY2mw4LCQY02rnNJyfzUK&#10;6HTcbuxfsTZZeTmzr7ufSdkp9fXZLqcgPLX+HX61f7WC4fdoNI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W8pxQAAAN4AAAAPAAAAAAAAAAAAAAAAAJgCAABkcnMv&#10;ZG93bnJldi54bWxQSwUGAAAAAAQABAD1AAAAigMAAAAA&#10;" path="m4,226r,4l,230r,10l4,240r,5l14,245,355,19r,-5l360,14r,-10l355,4r,-4l346,,4,226xe" fillcolor="black" stroked="f">
                          <v:path arrowok="t" o:connecttype="custom" o:connectlocs="4,226;4,230;0,230;0,240;4,240;4,245;14,245;355,19;355,14;360,14;360,4;355,4;355,0;346,0;4,226" o:connectangles="0,0,0,0,0,0,0,0,0,0,0,0,0,0,0"/>
                        </v:shape>
                        <v:shape id="Freeform 1211" o:spid="_x0000_s3135" style="position:absolute;left:1831;top:284;width:677;height:1033;visibility:visible;mso-wrap-style:square;v-text-anchor:top" coordsize="677,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WMgA&#10;AADeAAAADwAAAGRycy9kb3ducmV2LnhtbESPQUsDMRSE70L/Q3gFbzbbxXbL2rS0BUE9FKyCensk&#10;z93FzcuSpN3VX98UCh6HmfmGWa4H24oT+dA4VjCdZCCItTMNVwre3x7vFiBCRDbYOiYFvxRgvRrd&#10;LLE0rudXOh1iJRKEQ4kK6hi7Usqga7IYJq4jTt638xZjkr6SxmOf4LaVeZbNpcWG00KNHe1q0j+H&#10;o1Xw96GfzUtffO4NH7/23bZY6MErdTseNg8gIg3xP3xtPxkF+f1slsPlTroCcnU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JYyAAAAN4AAAAPAAAAAAAAAAAAAAAAAJgCAABk&#10;cnMvZG93bnJldi54bWxQSwUGAAAAAAQABAD1AAAAjQMAAAAA&#10;" path="m677,807l341,1033,,807,,53,5,48r,-5l14,33r5,-5l24,28r,-4l29,24r4,-5l43,19r,-5l53,14r,-5l72,9r,-5l110,4,115,r63,l182,4r24,l211,9r10,l226,14r4,l235,19r5,l240,24r5,l245,28r5,l250,33r4,l254,38r5,l259,43r5,l264,48r10,9l278,62r,5l283,72r,5l288,77r,4l298,91r5,5l303,101r4,l307,105r5,l312,110r5,l317,115r5,l322,120r5,l331,125r5,l341,129r10,l355,134r20,l379,139r58,l442,134r34,l480,129r39,l524,125r19,l548,120r14,l562,115r14,l581,110r10,l596,105r9,l605,101r15,l620,96r9,l634,91r5,l644,86r4,l653,81r10,l663,77r10,l677,72r,735xe" stroked="f">
                          <v:path arrowok="t" o:connecttype="custom" o:connectlocs="341,1033;0,53;5,43;19,28;24,24;33,19;43,14;53,9;72,4;115,0;182,4;211,9;226,14;235,19;240,24;245,28;250,33;254,38;259,43;264,48;278,62;283,72;288,77;298,91;303,101;307,105;312,110;317,115;322,120;331,125;341,129;355,134;379,139;442,134;480,129;524,125;548,120;562,115;581,110;596,105;605,101;620,96;634,91;644,86;653,81;663,77;677,72" o:connectangles="0,0,0,0,0,0,0,0,0,0,0,0,0,0,0,0,0,0,0,0,0,0,0,0,0,0,0,0,0,0,0,0,0,0,0,0,0,0,0,0,0,0,0,0,0,0,0"/>
                        </v:shape>
                        <v:shape id="Freeform 1212" o:spid="_x0000_s3136" style="position:absolute;left:1821;top:274;width:697;height:1053;visibility:visible;mso-wrap-style:square;v-text-anchor:top" coordsize="697,1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oScYA&#10;AADeAAAADwAAAGRycy9kb3ducmV2LnhtbESPQWvCQBSE7wX/w/IEb7pRq5boKqVgkUopxh709sg+&#10;k2D2bcxuTfz3riD0OMzMN8xi1ZpSXKl2hWUFw0EEgji1uuBMwe9+3X8D4TyyxtIyKbiRg9Wy87LA&#10;WNuGd3RNfCYChF2MCnLvq1hKl+Zk0A1sRRy8k60N+iDrTOoamwA3pRxF0VQaLDgs5FjRR07pOfkz&#10;CprPaLbl9OaOyc/2gN/lF9HmolSv277PQXhq/X/42d5oBaPXyWQMj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XoScYAAADeAAAADwAAAAAAAAAAAAAAAACYAgAAZHJz&#10;L2Rvd25yZXYueG1sUEsFBgAAAAAEAAQA9QAAAIsDAAAAAA==&#10;" path="m678,817r5,-9l346,1034r10,l15,808r4,9l19,63r-4,4l19,63r5,l24,53r-5,5l34,43r-5,5l39,48r,-5l43,43r,-9l34,43r9,l43,38r5,-4l43,38r15,l58,34r5,l63,24,53,34r14,l67,29r5,l72,19,63,29r24,l87,24r4,l91,14,82,24r43,l125,19r5,-5l125,19r63,l183,14r5,5l188,24r28,l212,19r4,5l216,29r15,l226,24r5,5l231,34r9,l236,29r4,5l240,38r10,l240,29r,9l245,38r,5l255,43,245,34r,9l250,43r,5l260,48,250,38r,10l255,48r,5l264,53,255,43r,10l260,53r,5l269,58,260,48r,10l264,58r,5l274,63,264,53r,10l269,63r15,14l279,72r,10l284,82r4,5l284,82r,9l288,91r,5l298,96,288,87r,9l293,96r15,15l303,106r,9l308,115r,5l317,120r-9,-9l308,120r5,l313,125r9,l313,115r,10l317,125r,5l327,130,317,120r,10l322,130r,5l332,135,322,125r,10l327,135r,4l337,139r-5,-4l337,139r,5l346,144r-5,-5l346,144r,5l361,149r-5,-5l361,149r,5l385,154r-5,-5l385,154r,5l452,159r,-5l457,149r-5,5l490,154r,-5l495,144r-5,5l534,149r,-5l538,139r-4,5l558,144r,-5l562,135r-4,4l577,139r,-4l582,135r,-10l572,135r19,l591,130r5,-5l591,130r15,l606,125r4,-5l606,125r14,l620,120r5,l625,111r-10,9l634,120r,-5l639,115r,-9l630,115r14,l644,111r5,-5l644,111r10,l654,106r4,-5l654,106r9,l663,101r5,-5l663,101r15,l678,96r5,l683,87r-10,9l687,96r,-5l692,87,678,82r,735l697,817r,-735l697,77r-5,l692,72r-5,l683,72r,5l678,82r5,-5l673,77r-5,l668,82r-5,l663,87r,4l673,82r-10,l658,82r,5l654,91r4,-4l654,87r-5,l649,91r-5,5l649,91r-5,l639,91r,5l634,101r5,-5l630,96r-5,l625,101r-5,l620,106r,5l630,101r-15,l610,101r,5l606,106r,5l606,115r9,-9l606,106r-5,l601,111r-5,4l601,111r-10,l586,111r,4l582,120r4,-5l572,115r-5,l567,120r-5,l562,125r,5l572,120r-14,l553,120r,5l548,130r5,-5l534,125r-5,l529,130r-5,5l529,130r-39,l486,130r,5l481,139r5,-4l452,135r-5,l447,139r-5,5l447,139r-58,l394,144r-5,-5l389,135r-4,l365,135r5,4l365,135r,-5l361,130r-10,l356,135r-5,-5l351,125r-5,l341,125r5,5l341,125r,-5l337,120r-5,l341,130r,-5l341,120r-4,l337,115r-5,l327,115r10,10l337,120r,-5l332,115r,-4l327,111r-5,l332,120r,-5l332,111r-5,l327,106r-5,l317,106r10,9l327,111r,-5l322,106r,-5l317,101r-4,l322,111r,-5l322,101r-5,l303,87r5,4l308,87r,-5l303,82r,-5l298,77r-5,l303,87r,-5l303,77r-5,l293,72r5,5l298,72r,-5l293,67,279,53r5,5l284,53r,-5l279,48r,-5l274,43r-5,l279,53r,-5l279,43r-5,l274,38r-5,l264,38r10,10l274,43r,-5l269,38r,-4l264,34r-4,l269,43r,-5l269,34r-5,l264,29r-4,l255,29r9,9l264,34r,-5l260,29r,-5l255,24r-5,l260,34r,-5l260,24r-5,l255,19r-5,l245,19r5,5l245,19r,-5l240,14r-4,l240,19r-4,-5l236,10r-5,l221,10r5,4l221,10r,-5l216,5r-24,l197,10,192,5r,-5l188,,125,r-5,l120,5r-4,5l120,5,82,5r-5,l77,10r-5,l72,14r,5l82,10r-19,l58,10r,4l53,14r,5l53,24,63,14r-10,l48,14r,5l43,19r,5l43,29,53,19r-10,l39,19r,5l34,29r5,-5l34,24r-5,l29,29r-5,l24,34r,4l34,29r-5,l24,29r,5l10,48r-5,l5,53r,5l10,53,5,58,,58r,5l,817r,5l5,822r,5l346,1053r5,l356,1053,692,827r,-5l697,822r,-5l678,817xe" fillcolor="black" stroked="f">
                          <v:path arrowok="t" o:connecttype="custom" o:connectlocs="15,67;39,43;58,38;72,19;125,19;212,19;236,29;255,43;255,48;260,48;284,77;288,96;308,115;313,115;322,135;337,139;361,149;457,149;538,139;582,135;606,125;634,120;644,111;663,101;692,87;687,72;663,82;658,87;639,96;620,111;615,106;586,115;562,130;529,125;486,135;389,139;351,130;341,120;332,115;322,111;327,115;322,106;303,77;298,77;279,48;274,38;264,34;255,29;260,34;245,19;221,10;192,0;77,5;58,14;43,19;39,24;29,29;5,58;351,1053" o:connectangles="0,0,0,0,0,0,0,0,0,0,0,0,0,0,0,0,0,0,0,0,0,0,0,0,0,0,0,0,0,0,0,0,0,0,0,0,0,0,0,0,0,0,0,0,0,0,0,0,0,0,0,0,0,0,0,0,0,0,0"/>
                        </v:shape>
                        <v:shape id="Freeform 1213" o:spid="_x0000_s3137" style="position:absolute;left:2018;top:77;width:289;height:577;visibility:visible;mso-wrap-style:square;v-text-anchor:top" coordsize="289,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8isQA&#10;AADeAAAADwAAAGRycy9kb3ducmV2LnhtbESP0YrCMBRE3wX/IVzBN00tdXG7TUUEwQdBrH7Atbnb&#10;lm1uahO1/r1ZWNjHYc7MMNl6MK14UO8aywoW8wgEcWl1w5WCy3k3W4FwHllja5kUvMjBOh+PMky1&#10;ffKJHoWvRChhl6KC2vsuldKVNRl0c9sRB+/b9gZ9kH0ldY/PUG5aGUfRhzTYcFiosaNtTeVPcTcK&#10;+ECfcbJIilNgbny05XW4r5SaTobNFwhPg/+H/9J7rSBOlssEfu+EKy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C/IrEAAAA3gAAAA8AAAAAAAAAAAAAAAAAmAIAAGRycy9k&#10;b3ducmV2LnhtbFBLBQYAAAAABAAEAPUAAACJAwAAAAA=&#10;" path="m192,r,288l289,288,144,577,,288r96,l96,r96,xe" fillcolor="red" stroked="f">
                          <v:path arrowok="t" o:connecttype="custom" o:connectlocs="192,0;192,288;289,288;144,577;0,288;96,288;96,0;192,0" o:connectangles="0,0,0,0,0,0,0,0"/>
                        </v:shape>
                        <v:shape id="Freeform 1214" o:spid="_x0000_s3138" style="position:absolute;left:2013;top:72;width:298;height:587;visibility:visible;mso-wrap-style:square;v-text-anchor:top" coordsize="2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w/sYA&#10;AADeAAAADwAAAGRycy9kb3ducmV2LnhtbESPQWvCQBSE74X+h+UJvdWNYqqkrlIKgrcSK9TeHtnX&#10;bDD7Ns0+Nfn33UKhx2FmvmHW28G36kp9bAIbmE0zUMRVsA3XBo7vu8cVqCjIFtvAZGCkCNvN/d0a&#10;CxtuXNL1ILVKEI4FGnAiXaF1rBx5jNPQESfvK/QeJcm+1rbHW4L7Vs+z7El7bDgtOOzo1VF1Ply8&#10;gdX40czK8eRO5fL4XfKb/VyKGPMwGV6eQQkN8h/+a++tgfkiz3P4vZOu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Vw/sYAAADeAAAADwAAAAAAAAAAAAAAAACYAgAAZHJz&#10;L2Rvd25yZXYueG1sUEsFBgAAAAAEAAQA9QAAAIsDAAAAAA==&#10;" path="m197,10l193,5r,293l294,298r-5,-5l145,582r9,l10,293r-5,5l106,298,106,5r-5,5l197,10,197,,101,,96,r,5l96,293r5,-4l5,289r-5,l,293,145,582r,5l149,587r5,l154,582,298,293r,-4l294,289r-97,l202,293,202,5r,-5l197,r,10xe" fillcolor="black" stroked="f">
                          <v:path arrowok="t" o:connecttype="custom" o:connectlocs="197,10;193,5;193,298;294,298;289,293;145,582;154,582;10,293;5,298;106,298;106,5;101,10;197,10;197,0;101,0;96,0;96,5;96,293;101,289;5,289;0,289;0,293;145,582;145,587;149,587;154,587;154,582;298,293;298,289;294,289;197,289;202,293;202,5;202,0;197,0;197,10" o:connectangles="0,0,0,0,0,0,0,0,0,0,0,0,0,0,0,0,0,0,0,0,0,0,0,0,0,0,0,0,0,0,0,0,0,0,0,0"/>
                        </v:shape>
                        <v:rect id="Rectangle 1215" o:spid="_x0000_s3139" style="position:absolute;left:21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IF8gA&#10;AADeAAAADwAAAGRycy9kb3ducmV2LnhtbESPT2vCQBTE74LfYXkFb7ppMGJTV9GC4KVQ/xzq7Zl9&#10;TYLZt+nuqqmfvisUehxm5jfMbNGZRlzJ+dqygudRAoK4sLrmUsFhvx5OQfiArLGxTAp+yMNi3u/N&#10;MNf2xlu67kIpIoR9jgqqENpcSl9UZNCPbEscvS/rDIYoXSm1w1uEm0amSTKRBmuOCxW29FZRcd5d&#10;jILVy3T1/THm9/v2dKTj5+mcpS5RavDULV9BBOrCf/ivvdE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wgXyAAAAN4AAAAPAAAAAAAAAAAAAAAAAJgCAABk&#10;cnMvZG93bnJldi54bWxQSwUGAAAAAAQABAD1AAAAjQMAAAAA&#10;" fillcolor="black" stroked="f"/>
                        <v:rect id="Rectangle 1216" o:spid="_x0000_s3140"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j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utjMkAAADeAAAADwAAAAAAAAAAAAAAAACYAgAA&#10;ZHJzL2Rvd25yZXYueG1sUEsFBgAAAAAEAAQA9QAAAI4DAAAAAA==&#10;" fillcolor="black" stroked="f"/>
                        <v:rect id="Rectangle 1217" o:spid="_x0000_s3141"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5/sUA&#10;AADeAAAADwAAAGRycy9kb3ducmV2LnhtbERPz2vCMBS+C/4P4Qm7aWqxQ6tRdDDYZaDOg96ezbMt&#10;Ni81ybTbX28Ogx0/vt+LVWcacSfna8sKxqMEBHFhdc2lgsPX+3AKwgdkjY1lUvBDHlbLfm+BubYP&#10;3tF9H0oRQ9jnqKAKoc2l9EVFBv3ItsSRu1hnMEToSqkdPmK4aWSaJK/SYM2xocKW3ioqrvtvo2Az&#10;m25u2wl//u7OJzodz9csdYlSL4NuPQcRqAv/4j/3h1aQTrI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Dn+xQAAAN4AAAAPAAAAAAAAAAAAAAAAAJgCAABkcnMv&#10;ZG93bnJldi54bWxQSwUGAAAAAAQABAD1AAAAigMAAAAA&#10;" fillcolor="black" stroked="f"/>
                        <v:rect id="Rectangle 1218" o:spid="_x0000_s3142"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cZcgA&#10;AADeAAAADwAAAGRycy9kb3ducmV2LnhtbESPQWvCQBSE7wX/w/IEb3VjMEVTV1FB6KWgtod6e2af&#10;STD7Nu6umvbXd4VCj8PMfMPMFp1pxI2cry0rGA0TEMSF1TWXCj4/Ns8TED4ga2wsk4Jv8rCY955m&#10;mGt75x3d9qEUEcI+RwVVCG0upS8qMuiHtiWO3sk6gyFKV0rt8B7hppFpkrxIgzXHhQpbWldUnPdX&#10;o2A1nawu2zG//+yOBzp8Hc9Z6hKlBv1u+QoiUBf+w3/tN60gHWf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JxlyAAAAN4AAAAPAAAAAAAAAAAAAAAAAJgCAABk&#10;cnMvZG93bnJldi54bWxQSwUGAAAAAAQABAD1AAAAjQMAAAAA&#10;" fillcolor="black" stroked="f"/>
                        <v:rect id="Rectangle 1219" o:spid="_x0000_s3143" style="position:absolute;left:21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RcYA&#10;AADeAAAADwAAAGRycy9kb3ducmV2LnhtbESPy2rCQBSG9wXfYTgFd3XSoGKjo2hBcFPwtqi7Y+aY&#10;BDNn0plRU5/eWQguf/4b32TWmlpcyfnKsoLPXgKCOLe64kLBfrf8GIHwAVljbZkU/JOH2bTzNsFM&#10;2xtv6LoNhYgj7DNUUIbQZFL6vCSDvmcb4uidrDMYonSF1A5vcdzUMk2SoTRYcXwosaHvkvLz9mIU&#10;LL5Gi791n3/um+OBDr/H8yB1iVLd93Y+BhGoDa/ws73SCtL+YB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7/RcYAAADeAAAADwAAAAAAAAAAAAAAAACYAgAAZHJz&#10;L2Rvd25yZXYueG1sUEsFBgAAAAAEAAQA9QAAAIsDAAAAAA==&#10;" fillcolor="black" stroked="f"/>
                        <v:rect id="Rectangle 1220" o:spid="_x0000_s3144" style="position:absolute;left:21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a3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CWt7HAAAA3gAAAA8AAAAAAAAAAAAAAAAAmAIAAGRy&#10;cy9kb3ducmV2LnhtbFBLBQYAAAAABAAEAPUAAACMAwAAAAA=&#10;" fillcolor="black" stroked="f"/>
                        <v:rect id="Rectangle 1221" o:spid="_x0000_s3145" style="position:absolute;left:21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DEq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MSpyAAAAN4AAAAPAAAAAAAAAAAAAAAAAJgCAABk&#10;cnMvZG93bnJldi54bWxQSwUGAAAAAAQABAD1AAAAjQMAAAAA&#10;" fillcolor="black" stroked="f"/>
                        <v:rect id="Rectangle 1222" o:spid="_x0000_s3146"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hM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a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GEyyAAAAN4AAAAPAAAAAAAAAAAAAAAAAJgCAABk&#10;cnMvZG93bnJldi54bWxQSwUGAAAAAAQABAD1AAAAjQMAAAAA&#10;" fillcolor="black" stroked="f"/>
                        <v:rect id="Rectangle 1223" o:spid="_x0000_s3147" style="position:absolute;left:21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5R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flGyAAAAN4AAAAPAAAAAAAAAAAAAAAAAJgCAABk&#10;cnMvZG93bnJldi54bWxQSwUGAAAAAAQABAD1AAAAjQMAAAAA&#10;" fillcolor="black" stroked="f"/>
                        <v:rect id="Rectangle 1224" o:spid="_x0000_s3148" style="position:absolute;left:21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c3cgA&#10;AADeAAAADwAAAGRycy9kb3ducmV2LnhtbESPT2vCQBTE74LfYXkFb7ppMGJTV9GC4KVQ/xzq7Zl9&#10;TYLZt+nuqqmfvisUehxm5jfMbNGZRlzJ+dqygudRAoK4sLrmUsFhvx5OQfiArLGxTAp+yMNi3u/N&#10;MNf2xlu67kIpIoR9jgqqENpcSl9UZNCPbEscvS/rDIYoXSm1w1uEm0amSTKRBmuOCxW29FZRcd5d&#10;jILVy3T1/THm9/v2dKTj5+mcpS5RavDULV9BBOrCf/ivvdE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dyAAAAN4AAAAPAAAAAAAAAAAAAAAAAJgCAABk&#10;cnMvZG93bnJldi54bWxQSwUGAAAAAAQABAD1AAAAjQMAAAAA&#10;" fillcolor="black" stroked="f"/>
                        <v:rect id="Rectangle 1225" o:spid="_x0000_s3149" style="position:absolute;left:21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Cq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G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vCqskAAADeAAAADwAAAAAAAAAAAAAAAACYAgAA&#10;ZHJzL2Rvd25yZXYueG1sUEsFBgAAAAAEAAQA9QAAAI4DAAAAAA==&#10;" fillcolor="black" stroked="f"/>
                        <v:rect id="Rectangle 1226" o:spid="_x0000_s3150" style="position:absolute;left:21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dnM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7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Z2cxyAAAAN4AAAAPAAAAAAAAAAAAAAAAAJgCAABk&#10;cnMvZG93bnJldi54bWxQSwUGAAAAAAQABAD1AAAAjQMAAAAA&#10;" fillcolor="black" stroked="f"/>
                        <v:rect id="Rectangle 1227" o:spid="_x0000_s3151"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zQ8QA&#10;AADeAAAADwAAAGRycy9kb3ducmV2LnhtbERPy4rCMBTdD/gP4Q64G9MpKk41ig4IbgZ8Lcbdtbm2&#10;xeamk0Tt+PVmIbg8nPdk1ppaXMn5yrKCz14Cgji3uuJCwX63/BiB8AFZY22ZFPyTh9m08zbBTNsb&#10;b+i6DYWIIewzVFCG0GRS+rwkg75nG+LInawzGCJ0hdQObzHc1DJNkqE0WHFsKLGh75Ly8/ZiFCy+&#10;Rou/dZ9/7pvjgQ6/x/MgdYlS3fd2PgYRqA0v8dO90grS/mA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480PEAAAA3gAAAA8AAAAAAAAAAAAAAAAAmAIAAGRycy9k&#10;b3ducmV2LnhtbFBLBQYAAAAABAAEAPUAAACJAwAAAAA=&#10;" fillcolor="black" stroked="f"/>
                        <v:rect id="Rectangle 1228" o:spid="_x0000_s3152" style="position:absolute;left:21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2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tjHAAAA3gAAAA8AAAAAAAAAAAAAAAAAmAIAAGRy&#10;cy9kb3ducmV2LnhtbFBLBQYAAAAABAAEAPUAAACMAwAAAAA=&#10;" fillcolor="black" stroked="f"/>
                        <v:rect id="Rectangle 1229" o:spid="_x0000_s3153" style="position:absolute;left:21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dpm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I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XaZjHAAAA3gAAAA8AAAAAAAAAAAAAAAAAmAIAAGRy&#10;cy9kb3ducmV2LnhtbFBLBQYAAAAABAAEAPUAAACMAwAAAAA=&#10;" fillcolor="black" stroked="f"/>
                        <v:rect id="Rectangle 1230" o:spid="_x0000_s3154" style="position:absolute;left:21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MA8gA&#10;AADeAAAADwAAAGRycy9kb3ducmV2LnhtbESPT2sCMRTE7wW/Q3hCbzXrolW3RqkFoReh/jno7bl5&#10;3V3cvGyTqFs/fSMUPA4z8xtmOm9NLS7kfGVZQb+XgCDOra64ULDbLl/GIHxA1lhbJgW/5GE+6zxN&#10;MdP2ymu6bEIhIoR9hgrKEJpMSp+XZND3bEMcvW/rDIYoXSG1w2uEm1qmSfIqDVYcF0ps6KOk/LQ5&#10;GwWLyXjx8zXg1W19PNBhfzwNU5co9dxt399ABGrDI/zf/tQK0sFw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8wDyAAAAN4AAAAPAAAAAAAAAAAAAAAAAJgCAABk&#10;cnMvZG93bnJldi54bWxQSwUGAAAAAAQABAD1AAAAjQMAAAAA&#10;" fillcolor="black" stroked="f"/>
                        <v:rect id="Rectangle 1231" o:spid="_x0000_s3155" style="position:absolute;left:21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Sd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D0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VJ0yAAAAN4AAAAPAAAAAAAAAAAAAAAAAJgCAABk&#10;cnMvZG93bnJldi54bWxQSwUGAAAAAAQABAD1AAAAjQMAAAAA&#10;" fillcolor="black" stroked="f"/>
                        <v:rect id="Rectangle 1232" o:spid="_x0000_s3156"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37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c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hffvyAAAAN4AAAAPAAAAAAAAAAAAAAAAAJgCAABk&#10;cnMvZG93bnJldi54bWxQSwUGAAAAAAQABAD1AAAAjQMAAAAA&#10;" fillcolor="black" stroked="f"/>
                        <v:rect id="Rectangle 1233" o:spid="_x0000_s3157" style="position:absolute;left:21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vm8gA&#10;AADeAAAADwAAAGRycy9kb3ducmV2LnhtbESPQWvCQBSE7wX/w/IEb3XTEFuNrqJCoRehWg96e2Zf&#10;k2D2bdzdauqv7xYKPQ4z8w0zW3SmEVdyvras4GmYgCAurK65VLD/eH0cg/ABWWNjmRR8k4fFvPcw&#10;w1zbG2/puguliBD2OSqoQmhzKX1RkUE/tC1x9D6tMxiidKXUDm8RbhqZJsmzNFhzXKiwpXVFxXn3&#10;ZRSsJuPV5T3jzX17OtLxcDqPUpcoNeh3yymIQF34D/+137SCNBu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G+byAAAAN4AAAAPAAAAAAAAAAAAAAAAAJgCAABk&#10;cnMvZG93bnJldi54bWxQSwUGAAAAAAQABAD1AAAAjQMAAAAA&#10;" fillcolor="black" stroked="f"/>
                        <v:rect id="Rectangle 1234" o:spid="_x0000_s3158" style="position:absolute;left:21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A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KAMkAAADeAAAADwAAAAAAAAAAAAAAAACYAgAA&#10;ZHJzL2Rvd25yZXYueG1sUEsFBgAAAAAEAAQA9QAAAI4DAAAAAA==&#10;" fillcolor="black" stroked="f"/>
                        <v:rect id="Rectangle 1235" o:spid="_x0000_s3159" style="position:absolute;left:21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d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e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8lR3yAAAAN4AAAAPAAAAAAAAAAAAAAAAAJgCAABk&#10;cnMvZG93bnJldi54bWxQSwUGAAAAAAQABAD1AAAAjQMAAAAA&#10;" fillcolor="black" stroked="f"/>
                        <v:rect id="Rectangle 1236" o:spid="_x0000_s3160" style="position:absolute;left:21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x7MgA&#10;AADeAAAADwAAAGRycy9kb3ducmV2LnhtbESPT2sCMRTE74V+h/CE3mrWxX/dGqUKghdBbQ/19ty8&#10;7i5uXtYk1dVPb4RCj8PM/IaZzFpTizM5X1lW0OsmIIhzqysuFHx9Ll/HIHxA1lhbJgVX8jCbPj9N&#10;MNP2wls670IhIoR9hgrKEJpMSp+XZNB3bUMcvR/rDIYoXSG1w0uEm1qmSTKUBiuOCyU2tCgpP+5+&#10;jYL523h+2vR5fdse9rT/PhwHqUuUeum0H+8gArXhP/zXXmkFaX8w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vHsyAAAAN4AAAAPAAAAAAAAAAAAAAAAAJgCAABk&#10;cnMvZG93bnJldi54bWxQSwUGAAAAAAQABAD1AAAAjQMAAAAA&#10;" fillcolor="black" stroked="f"/>
                        <v:rect id="Rectangle 1237" o:spid="_x0000_s3161"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lnsUA&#10;AADeAAAADwAAAGRycy9kb3ducmV2LnhtbERPu27CMBTdK/UfrIvEVhwiKBAwqFRCYqlUHgNsl/iS&#10;RMTXqW0g7dfXAxLj0XnPFq2pxY2crywr6PcSEMS51RUXCva71dsYhA/IGmvLpOCXPCzmry8zzLS9&#10;84Zu21CIGMI+QwVlCE0mpc9LMuh7tiGO3Nk6gyFCV0jt8B7DTS3TJHmXBiuODSU29FlSftlejYLl&#10;ZLz8+R7w19/mdKTj4XQZpi5RqttpP6YgArXhKX6411pBOhi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WWexQAAAN4AAAAPAAAAAAAAAAAAAAAAAJgCAABkcnMv&#10;ZG93bnJldi54bWxQSwUGAAAAAAQABAD1AAAAigMAAAAA&#10;" fillcolor="black" stroked="f"/>
                        <v:rect id="Rectangle 1238" o:spid="_x0000_s3162" style="position:absolute;left:21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AB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v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cAFyAAAAN4AAAAPAAAAAAAAAAAAAAAAAJgCAABk&#10;cnMvZG93bnJldi54bWxQSwUGAAAAAAQABAD1AAAAjQMAAAAA&#10;" fillcolor="black" stroked="f"/>
                        <v:rect id="Rectangle 1239" o:spid="_x0000_s3163" style="position:absolute;left:21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Zv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D7I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CGb/HAAAA3gAAAA8AAAAAAAAAAAAAAAAAmAIAAGRy&#10;cy9kb3ducmV2LnhtbFBLBQYAAAAABAAEAPUAAACMAwAAAAA=&#10;" fillcolor="black" stroked="f"/>
                        <v:rect id="Rectangle 1240" o:spid="_x0000_s3164" style="position:absolute;left:21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8JMgA&#10;AADeAAAADwAAAGRycy9kb3ducmV2LnhtbESPT2vCQBTE74V+h+UVeqsbg5Y0uooWCl4E/x3q7Zl9&#10;JsHs27i71ein7wqFHoeZ+Q0znnamERdyvrasoN9LQBAXVtdcKthtv94yED4ga2wsk4IbeZhOnp/G&#10;mGt75TVdNqEUEcI+RwVVCG0upS8qMuh7tiWO3tE6gyFKV0rt8BrhppFpkrxLgzXHhQpb+qyoOG1+&#10;jIL5RzY/rwa8vK8Pe9p/H07D1CVKvb50sxGIQF34D/+1F1pBOhhm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rwkyAAAAN4AAAAPAAAAAAAAAAAAAAAAAJgCAABk&#10;cnMvZG93bnJldi54bWxQSwUGAAAAAAQABAD1AAAAjQMAAAAA&#10;" fillcolor="black" stroked="f"/>
                        <v:rect id="Rectangle 1241" o:spid="_x0000_s3165" style="position:absolute;left:21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iU8gA&#10;AADeAAAADwAAAGRycy9kb3ducmV2LnhtbESPQWvCQBSE70L/w/IK3nTToCVNXaUKghehag/19sy+&#10;JsHs23R31eiv7xYEj8PMfMNMZp1pxJmcry0reBkmIIgLq2suFXztloMMhA/IGhvLpOBKHmbTp94E&#10;c20vvKHzNpQiQtjnqKAKoc2l9EVFBv3QtsTR+7HOYIjSlVI7vES4aWSaJK/SYM1xocKWFhUVx+3J&#10;KJi/ZfPfzxGvb5vDnvbfh+M4dYlS/efu4x1EoC48wvf2SitIR+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HCJTyAAAAN4AAAAPAAAAAAAAAAAAAAAAAJgCAABk&#10;cnMvZG93bnJldi54bWxQSwUGAAAAAAQABAD1AAAAjQMAAAAA&#10;" fillcolor="black" stroked="f"/>
                        <v:rect id="Rectangle 1242" o:spid="_x0000_s3166"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HyM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4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IfIyAAAAN4AAAAPAAAAAAAAAAAAAAAAAJgCAABk&#10;cnMvZG93bnJldi54bWxQSwUGAAAAAAQABAD1AAAAjQMAAAAA&#10;" fillcolor="black" stroked="f"/>
                        <v:rect id="Rectangle 1243" o:spid="_x0000_s3167" style="position:absolute;left:21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fvMgA&#10;AADeAAAADwAAAGRycy9kb3ducmV2LnhtbESPQWvCQBSE70L/w/IK3nTTECVGV6mFgheh2h7q7Zl9&#10;TYLZt+nuqml/vVsQehxm5htmsepNKy7kfGNZwdM4AUFcWt1wpeDj/XWUg/ABWWNrmRT8kIfV8mGw&#10;wELbK+/osg+ViBD2BSqoQ+gKKX1Zk0E/th1x9L6sMxiidJXUDq8RblqZJslUGmw4LtTY0UtN5Wl/&#10;NgrWs3z9/Zbx9nd3PNDh83iapC5RavjYP89BBOrDf/je3mgFaTbJ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uR+8yAAAAN4AAAAPAAAAAAAAAAAAAAAAAJgCAABk&#10;cnMvZG93bnJldi54bWxQSwUGAAAAAAQABAD1AAAAjQMAAAAA&#10;" fillcolor="black" stroked="f"/>
                        <v:rect id="Rectangle 1244" o:spid="_x0000_s3168" style="position:absolute;left:21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6J8gA&#10;AADeAAAADwAAAGRycy9kb3ducmV2LnhtbESPQWvCQBSE74X+h+UVvNWNwZQYXaUWCl4EtT3U2zP7&#10;TILZt+nuqml/fVcQehxm5htmtuhNKy7kfGNZwWiYgCAurW64UvD58f6cg/ABWWNrmRT8kIfF/PFh&#10;hoW2V97SZRcqESHsC1RQh9AVUvqyJoN+aDvi6B2tMxiidJXUDq8RblqZJsmLNNhwXKixo7eaytPu&#10;bBQsJ/nyezPm9e/2sKf91+GUpS5RavDUv05BBOrDf/jeXmkF6Tj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bonyAAAAN4AAAAPAAAAAAAAAAAAAAAAAJgCAABk&#10;cnMvZG93bnJldi54bWxQSwUGAAAAAAQABAD1AAAAjQMAAAAA&#10;" fillcolor="black" stroked="f"/>
                        <v:rect id="Rectangle 1245" o:spid="_x0000_s3169" style="position:absolute;left:21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kU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ckUMkAAADeAAAADwAAAAAAAAAAAAAAAACYAgAA&#10;ZHJzL2Rvd25yZXYueG1sUEsFBgAAAAAEAAQA9QAAAI4DAAAAAA==&#10;" fillcolor="black" stroked="f"/>
                        <v:rect id="Rectangle 1246" o:spid="_x0000_s3170" style="position:absolute;left:21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By8gA&#10;AADeAAAADwAAAGRycy9kb3ducmV2LnhtbESPQWvCQBSE74L/YXlCb7pp0DZGV9FCoZdCtR709sy+&#10;JsHs27i71bS/visUPA4z8w0zX3amERdyvras4HGUgCAurK65VLD7fB1mIHxA1thYJgU/5GG56Pfm&#10;mGt75Q1dtqEUEcI+RwVVCG0upS8qMuhHtiWO3pd1BkOUrpTa4TXCTSPTJHmSBmuOCxW29FJRcdp+&#10;GwXrabY+f4z5/XdzPNBhfzxNUpco9TDoVjMQgbpwD/+337SCdDzJ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4HLyAAAAN4AAAAPAAAAAAAAAAAAAAAAAJgCAABk&#10;cnMvZG93bnJldi54bWxQSwUGAAAAAAQABAD1AAAAjQMAAAAA&#10;" fillcolor="black" stroked="f"/>
                        <v:rect id="Rectangle 1247" o:spid="_x0000_s3171" style="position:absolute;left:21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ucUA&#10;AADeAAAADwAAAGRycy9kb3ducmV2LnhtbERPy2rCQBTdF/oPwy10VycNKjE6ihYKboT6WOjumrlN&#10;gpk7cWaq0a/vLASXh/OezDrTiAs5X1tW8NlLQBAXVtdcKthtvz8yED4ga2wsk4IbeZhNX18mmGt7&#10;5TVdNqEUMYR9jgqqENpcSl9UZND3bEscuV/rDIYIXSm1w2sMN41Mk2QoDdYcGyps6aui4rT5MwoW&#10;o2xx/unz6r4+HuiwP54GqUuUen/r5mMQgbrwFD/cS60g7Q+y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BW5xQAAAN4AAAAPAAAAAAAAAAAAAAAAAJgCAABkcnMv&#10;ZG93bnJldi54bWxQSwUGAAAAAAQABAD1AAAAigMAAAAA&#10;" fillcolor="black" stroked="f"/>
                        <v:rect id="Rectangle 1248" o:spid="_x0000_s3172" style="position:absolute;left:21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wI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kf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uLAiyAAAAN4AAAAPAAAAAAAAAAAAAAAAAJgCAABk&#10;cnMvZG93bnJldi54bWxQSwUGAAAAAAQABAD1AAAAjQMAAAAA&#10;" fillcolor="black" stroked="f"/>
                        <v:rect id="Rectangle 1249" o:spid="_x0000_s3173" style="position:absolute;left:21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PYsYA&#10;AADeAAAADwAAAGRycy9kb3ducmV2LnhtbESPy2rCQBSG94LvMByhO50YVDR1FC0U3Aj1sqi7Y+aY&#10;BDNn4sxU0z59ZyG4/PlvfPNla2pxJ+crywqGgwQEcW51xYWC4+GzPwXhA7LG2jIp+CUPy0W3M8dM&#10;2wfv6L4PhYgj7DNUUIbQZFL6vCSDfmAb4uhdrDMYonSF1A4fcdzUMk2SiTRYcXwosaGPkvLr/sco&#10;WM+m69vXiLd/u/OJTt/n6zh1iVJvvXb1DiJQG17hZ3ujFaSj8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PYsYAAADeAAAADwAAAAAAAAAAAAAAAACYAgAAZHJz&#10;L2Rvd25yZXYueG1sUEsFBgAAAAAEAAQA9QAAAIsDAAAAAA==&#10;" fillcolor="black" stroked="f"/>
                        <v:rect id="Rectangle 1250" o:spid="_x0000_s3174" style="position:absolute;left:21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q+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f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XKvnHAAAA3gAAAA8AAAAAAAAAAAAAAAAAmAIAAGRy&#10;cy9kb3ducmV2LnhtbFBLBQYAAAAABAAEAPUAAACMAwAAAAA=&#10;" fillcolor="black" stroked="f"/>
                        <v:rect id="Rectangle 1251" o:spid="_x0000_s3175" style="position:absolute;left:21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0j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tI7HAAAA3gAAAA8AAAAAAAAAAAAAAAAAmAIAAGRy&#10;cy9kb3ducmV2LnhtbFBLBQYAAAAABAAEAPUAAACMAwAAAAA=&#10;" fillcolor="black" stroked="f"/>
                        <v:rect id="Rectangle 1252" o:spid="_x0000_s3176" style="position:absolute;left:21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RF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REVyAAAAN4AAAAPAAAAAAAAAAAAAAAAAJgCAABk&#10;cnMvZG93bnJldi54bWxQSwUGAAAAAAQABAD1AAAAjQMAAAAA&#10;" fillcolor="black" stroked="f"/>
                        <v:rect id="Rectangle 1253" o:spid="_x0000_s3177" style="position:absolute;left:21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JYcgA&#10;AADeAAAADwAAAGRycy9kb3ducmV2LnhtbESPQWvCQBSE74X+h+UVvNWNIYqmrqKFQi8FtT3U2zP7&#10;TILZt3F31eivd4VCj8PMfMNM551pxJmcry0rGPQTEMSF1TWXCn6+P17HIHxA1thYJgVX8jCfPT9N&#10;Mdf2wms6b0IpIoR9jgqqENpcSl9UZND3bUscvb11BkOUrpTa4SXCTSPTJBlJgzXHhQpbeq+oOGxO&#10;RsFyMl4eVxl/3da7LW1/d4dh6hKlei/d4g1EoC78h//an1pBmg0n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IlhyAAAAN4AAAAPAAAAAAAAAAAAAAAAAJgCAABk&#10;cnMvZG93bnJldi54bWxQSwUGAAAAAAQABAD1AAAAjQMAAAAA&#10;" fillcolor="black" stroked="f"/>
                        <v:rect id="Rectangle 1254" o:spid="_x0000_s3178" style="position:absolute;left:21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s+sgA&#10;AADeAAAADwAAAGRycy9kb3ducmV2LnhtbESPQWvCQBSE7wX/w/IEb3VjMEVTV1FB6KWgtod6e2af&#10;STD7Nu6umvbXd4VCj8PMfMPMFp1pxI2cry0rGA0TEMSF1TWXCj4/Ns8TED4ga2wsk4Jv8rCY955m&#10;mGt75x3d9qEUEcI+RwVVCG0upS8qMuiHtiWO3sk6gyFKV0rt8B7hppFpkrxIgzXHhQpbWldUnPdX&#10;o2A1nawu2zG//+yOBzp8Hc9Z6hKlBv1u+QoiUBf+w3/tN60gHWf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LCz6yAAAAN4AAAAPAAAAAAAAAAAAAAAAAJgCAABk&#10;cnMvZG93bnJldi54bWxQSwUGAAAAAAQABAD1AAAAjQMAAAAA&#10;" fillcolor="black" stroked="f"/>
                        <v:rect id="Rectangle 1255" o:spid="_x0000_s3179" style="position:absolute;left:21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j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o3HAAAA3gAAAA8AAAAAAAAAAAAAAAAAmAIAAGRy&#10;cy9kb3ducmV2LnhtbFBLBQYAAAAABAAEAPUAAACMAwAAAAA=&#10;" fillcolor="black" stroked="f"/>
                        <v:rect id="Rectangle 1256" o:spid="_x0000_s3180" style="position:absolute;left:21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XFs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v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hcWyAAAAN4AAAAPAAAAAAAAAAAAAAAAAJgCAABk&#10;cnMvZG93bnJldi54bWxQSwUGAAAAAAQABAD1AAAAjQMAAAAA&#10;" fillcolor="black" stroked="f"/>
                        <v:rect id="Rectangle 1257" o:spid="_x0000_s3181" style="position:absolute;left:21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DZMUA&#10;AADeAAAADwAAAGRycy9kb3ducmV2LnhtbERPy4rCMBTdC/5DuMLsNLWoaMcoOjDgRhgfi3F3ba5t&#10;sbmpSUY78/WTheDycN7zZWtqcSfnK8sKhoMEBHFudcWFguPhsz8F4QOyxtoyKfglD8tFtzPHTNsH&#10;7+i+D4WIIewzVFCG0GRS+rwkg35gG+LIXawzGCJ0hdQOHzHc1DJNkok0WHFsKLGhj5Ly6/7HKFjP&#10;puvb14i3f7vziU7f5+s4dYlSb7129Q4iUBte4qd7oxWko/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YNkxQAAAN4AAAAPAAAAAAAAAAAAAAAAAJgCAABkcnMv&#10;ZG93bnJldi54bWxQSwUGAAAAAAQABAD1AAAAigMAAAAA&#10;" fillcolor="black" stroked="f"/>
                        <v:rect id="Rectangle 1258" o:spid="_x0000_s3182" style="position:absolute;left:21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m/8gA&#10;AADeAAAADwAAAGRycy9kb3ducmV2LnhtbESPQWvCQBSE74X+h+UVeqsbg4pJXUUFoZeC2h7q7Zl9&#10;JsHs27i71eivd4VCj8PMfMNMZp1pxJmcry0r6PcSEMSF1TWXCr6/Vm9jED4ga2wsk4IreZhNn58m&#10;mGt74Q2dt6EUEcI+RwVVCG0upS8qMuh7tiWO3sE6gyFKV0rt8BLhppFpkoykwZrjQoUtLSsqjttf&#10;o2CRjRen9YA/b5v9jnY/++MwdYlSry/d/B1EoC78h//aH1pBOhhm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YSb/yAAAAN4AAAAPAAAAAAAAAAAAAAAAAJgCAABk&#10;cnMvZG93bnJldi54bWxQSwUGAAAAAAQABAD1AAAAjQMAAAAA&#10;" fillcolor="black" stroked="f"/>
                        <v:rect id="Rectangle 1259" o:spid="_x0000_s3183" style="position:absolute;left:21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7mcYA&#10;AADeAAAADwAAAGRycy9kb3ducmV2LnhtbESPzWoCMRSF94W+Q7iF7mrSQUVHo2ih4EZQ20XdXSe3&#10;M4OTmzFJdfTpzULo8nD++KbzzjbiTD7UjjW89xQI4sKZmksN31+fbyMQISIbbByThisFmM+en6aY&#10;G3fhLZ13sRRphEOOGqoY21zKUFRkMfRcS5y8X+ctxiR9KY3HSxq3jcyUGkqLNaeHClv6qKg47v6s&#10;huV4tDxt+ry+bQ972v8cjoPMK61fX7rFBESkLv6HH+2V0ZD1h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R7mcYAAADeAAAADwAAAAAAAAAAAAAAAACYAgAAZHJz&#10;L2Rvd25yZXYueG1sUEsFBgAAAAAEAAQA9QAAAIsDAAAAAA==&#10;" fillcolor="black" stroked="f"/>
                        <v:rect id="Rectangle 1260" o:spid="_x0000_s3184" style="position:absolute;left:21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eA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N4CyAAAAN4AAAAPAAAAAAAAAAAAAAAAAJgCAABk&#10;cnMvZG93bnJldi54bWxQSwUGAAAAAAQABAD1AAAAjQMAAAAA&#10;" fillcolor="black" stroked="f"/>
                        <v:rect id="Rectangle 1261" o:spid="_x0000_s3185" style="position:absolute;left:21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d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QHXHAAAA3gAAAA8AAAAAAAAAAAAAAAAAmAIAAGRy&#10;cy9kb3ducmV2LnhtbFBLBQYAAAAABAAEAPUAAACMAwAAAAA=&#10;" fillcolor="black" stroked="f"/>
                        <v:rect id="Rectangle 1262" o:spid="_x0000_s3186" style="position:absolute;left:21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l7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G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bl7skAAADeAAAADwAAAAAAAAAAAAAAAACYAgAA&#10;ZHJzL2Rvd25yZXYueG1sUEsFBgAAAAAEAAQA9QAAAI4DAAAAAA==&#10;" fillcolor="black" stroked="f"/>
                        <v:rect id="Rectangle 1263" o:spid="_x0000_s3187" style="position:absolute;left:21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99m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32ayAAAAN4AAAAPAAAAAAAAAAAAAAAAAJgCAABk&#10;cnMvZG93bnJldi54bWxQSwUGAAAAAAQABAD1AAAAjQMAAAAA&#10;" fillcolor="black" stroked="f"/>
                        <v:rect id="Rectangle 1264" o:spid="_x0000_s3188" style="position:absolute;left:21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YA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c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A9gByAAAAN4AAAAPAAAAAAAAAAAAAAAAAJgCAABk&#10;cnMvZG93bnJldi54bWxQSwUGAAAAAAQABAD1AAAAjQMAAAAA&#10;" fillcolor="black" stroked="f"/>
                        <v:rect id="Rectangle 1265" o:spid="_x0000_s3189" style="position:absolute;left:21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GdsgA&#10;AADeAAAADwAAAGRycy9kb3ducmV2LnhtbESPQWsCMRSE74L/ITyhN0262MVujaKFgheh2h7q7bl5&#10;3V3cvKxJqtv++qYg9DjMzDfMfNnbVlzIh8axhvuJAkFcOtNwpeH97WU8AxEissHWMWn4pgDLxXAw&#10;x8K4K+/oso+VSBAOBWqoY+wKKUNZk8UwcR1x8j6dtxiT9JU0Hq8JbluZKZVLiw2nhRo7eq6pPO2/&#10;rIb142x9fp3y9md3PNDh43h6yLzS+m7Ur55AROrjf/jW3hg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0UZ2yAAAAN4AAAAPAAAAAAAAAAAAAAAAAJgCAABk&#10;cnMvZG93bnJldi54bWxQSwUGAAAAAAQABAD1AAAAjQMAAAAA&#10;" fillcolor="black" stroked="f"/>
                        <v:rect id="Rectangle 1266" o:spid="_x0000_s3190" style="position:absolute;left:21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j7cgA&#10;AADeAAAADwAAAGRycy9kb3ducmV2LnhtbESPQWsCMRSE74X+h/AKvdWki7W6GqUWhF4EtT3U23Pz&#10;uru4edkmUdf++kYQPA4z8w0zmXW2EUfyoXas4bmnQBAXztRcavj6XDwNQYSIbLBxTBrOFGA2vb+b&#10;YG7cidd03MRSJAiHHDVUMba5lKGoyGLouZY4eT/OW4xJ+lIaj6cEt43MlBpIizWnhQpbeq+o2G8O&#10;VsN8NJz/rvq8/FvvtrT93u1fMq+0fnzo3sYgInXxFr62P4yGrD9Q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nePtyAAAAN4AAAAPAAAAAAAAAAAAAAAAAJgCAABk&#10;cnMvZG93bnJldi54bWxQSwUGAAAAAAQABAD1AAAAjQMAAAAA&#10;" fillcolor="black" stroked="f"/>
                        <v:rect id="Rectangle 1267" o:spid="_x0000_s3191" style="position:absolute;left:21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3n8UA&#10;AADeAAAADwAAAGRycy9kb3ducmV2LnhtbERPTWsCMRC9F/ofwhR6q0kXFV2NooWCF0FtD/U2bqa7&#10;i5vJmqS6+uvNQejx8b6n88424kw+1I41vPcUCOLCmZpLDd9fn28jECEiG2wck4YrBZjPnp+mmBt3&#10;4S2dd7EUKYRDjhqqGNtcylBUZDH0XEucuF/nLcYEfSmNx0sKt43MlBpKizWnhgpb+qioOO7+rIbl&#10;eLQ8bfq8vm0Pe9r/HI6DzCutX1+6xQREpC7+ix/uldGQ9Yc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nefxQAAAN4AAAAPAAAAAAAAAAAAAAAAAJgCAABkcnMv&#10;ZG93bnJldi54bWxQSwUGAAAAAAQABAD1AAAAigMAAAAA&#10;" fillcolor="black" stroked="f"/>
                        <v:rect id="Rectangle 1268" o:spid="_x0000_s3192" style="position:absolute;left:21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B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TtIEyAAAAN4AAAAPAAAAAAAAAAAAAAAAAJgCAABk&#10;cnMvZG93bnJldi54bWxQSwUGAAAAAAQABAD1AAAAjQMAAAAA&#10;" fillcolor="black" stroked="f"/>
                        <v:rect id="Rectangle 1269" o:spid="_x0000_s3193" style="position:absolute;left:21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tR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Mo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3tRMYAAADeAAAADwAAAAAAAAAAAAAAAACYAgAAZHJz&#10;L2Rvd25yZXYueG1sUEsFBgAAAAAEAAQA9QAAAIsDAAAAAA==&#10;" fillcolor="black" stroked="f"/>
                        <v:rect id="Rectangle 1270" o:spid="_x0000_s3194" style="position:absolute;left:21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I38kA&#10;AADeAAAADwAAAGRycy9kb3ducmV2LnhtbESPT2vCQBTE74V+h+UVems2CSo2dRUVhF4K9c+h3p7Z&#10;1ySYfRt3txr76bsFweMwM79hJrPetOJMzjeWFWRJCoK4tLrhSsFuu3oZg/ABWWNrmRRcycNs+vgw&#10;wULbC6/pvAmViBD2BSqoQ+gKKX1Zk0Gf2I44et/WGQxRukpqh5cIN63M03QkDTYcF2rsaFlTedz8&#10;GAWL1/Hi9Dngj9/1YU/7r8NxmLtUqeenfv4GIlAf7uFb+10ryAej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FI38kAAADeAAAADwAAAAAAAAAAAAAAAACYAgAA&#10;ZHJzL2Rvd25yZXYueG1sUEsFBgAAAAAEAAQA9QAAAI4DAAAAAA==&#10;" fillcolor="black" stroked="f"/>
                        <v:rect id="Rectangle 1271" o:spid="_x0000_s3195" style="position:absolute;left:21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Wq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9aoyAAAAN4AAAAPAAAAAAAAAAAAAAAAAJgCAABk&#10;cnMvZG93bnJldi54bWxQSwUGAAAAAAQABAD1AAAAjQMAAAAA&#10;" fillcolor="black" stroked="f"/>
                        <v:rect id="Rectangle 1272" o:spid="_x0000_s3196" style="position:absolute;left:21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zM8gA&#10;AADeAAAADwAAAGRycy9kb3ducmV2LnhtbESPT2sCMRTE7wW/Q3hCbzXrakW3RqlCoReh/jno7bl5&#10;3V3cvGyTVFc/vREKPQ4z8xtmOm9NLc7kfGVZQb+XgCDOra64ULDbfryMQfiArLG2TAqu5GE+6zxN&#10;MdP2wms6b0IhIoR9hgrKEJpMSp+XZND3bEMcvW/rDIYoXSG1w0uEm1qmSTKSBiuOCyU2tCwpP21+&#10;jYLFZLz4+Rry6rY+HuiwP55eU5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f3MzyAAAAN4AAAAPAAAAAAAAAAAAAAAAAJgCAABk&#10;cnMvZG93bnJldi54bWxQSwUGAAAAAAQABAD1AAAAjQMAAAAA&#10;" fillcolor="black" stroked="f"/>
                        <v:rect id="Rectangle 1273" o:spid="_x0000_s3197" style="position:absolute;left:21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brR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YZ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utHyAAAAN4AAAAPAAAAAAAAAAAAAAAAAJgCAABk&#10;cnMvZG93bnJldi54bWxQSwUGAAAAAAQABAD1AAAAjQMAAAAA&#10;" fillcolor="black" stroked="f"/>
                        <v:rect id="Rectangle 1274" o:spid="_x0000_s3198" style="position:absolute;left:21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3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TtzHAAAA3gAAAA8AAAAAAAAAAAAAAAAAmAIAAGRy&#10;cy9kb3ducmV2LnhtbFBLBQYAAAAABAAEAPUAAACMAwAAAAA=&#10;" fillcolor="black" stroked="f"/>
                        <v:rect id="Rectangle 1275" o:spid="_x0000_s3199" style="position:absolute;left:21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Qq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jQq8kAAADeAAAADwAAAAAAAAAAAAAAAACYAgAA&#10;ZHJzL2Rvd25yZXYueG1sUEsFBgAAAAAEAAQA9QAAAI4DAAAAAA==&#10;" fillcolor="black" stroked="f"/>
                        <v:rect id="Rectangle 1276" o:spid="_x0000_s3200" style="position:absolute;left:21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1M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Ds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HUwyAAAAN4AAAAPAAAAAAAAAAAAAAAAAJgCAABk&#10;cnMvZG93bnJldi54bWxQSwUGAAAAAAQABAD1AAAAjQMAAAAA&#10;" fillcolor="black" stroked="f"/>
                        <v:rect id="Rectangle 1277" o:spid="_x0000_s3201" style="position:absolute;left:2172;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vhQsQA&#10;AADeAAAADwAAAGRycy9kb3ducmV2LnhtbERPz2vCMBS+C/4P4QneNLU40WoUHQx2GajbQW/P5tkW&#10;m5eaRO3865fDwOPH93uxak0t7uR8ZVnBaJiAIM6trrhQ8PP9MZiC8AFZY22ZFPySh9Wy21lgpu2D&#10;d3Tfh0LEEPYZKihDaDIpfV6SQT+0DXHkztYZDBG6QmqHjxhuapkmyUQarDg2lNjQe0n5ZX8zCjaz&#10;6ea6HfPXc3c60vFwurylLlGq32vXcxCB2vAS/7s/tYJ0PBn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b4ULEAAAA3gAAAA8AAAAAAAAAAAAAAAAAmAIAAGRycy9k&#10;b3ducmV2LnhtbFBLBQYAAAAABAAEAPUAAACJAwAAAAA=&#10;" fillcolor="black" stroked="f"/>
                        <v:rect id="Rectangle 1278" o:spid="_x0000_s3202" style="position:absolute;left:2172;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E2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UF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XRNnHAAAA3gAAAA8AAAAAAAAAAAAAAAAAmAIAAGRy&#10;cy9kb3ducmV2LnhtbFBLBQYAAAAABAAEAPUAAACMAwAAAAA=&#10;" fillcolor="black" stroked="f"/>
                        <v:rect id="Rectangle 1279" o:spid="_x0000_s3203" style="position:absolute;left:2172;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En+c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TK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J/nHAAAA3gAAAA8AAAAAAAAAAAAAAAAAmAIAAGRy&#10;cy9kb3ducmV2LnhtbFBLBQYAAAAABAAEAPUAAACMAwAAAAA=&#10;" fillcolor="black" stroked="f"/>
                        <v:rect id="Rectangle 1280" o:spid="_x0000_s3204" style="position:absolute;left:2172;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2CY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YJiyAAAAN4AAAAPAAAAAAAAAAAAAAAAAJgCAABk&#10;cnMvZG93bnJldi54bWxQSwUGAAAAAAQABAD1AAAAjQMAAAAA&#10;" fillcolor="black" stroked="f"/>
                        <v:rect id="Rectangle 1281" o:spid="_x0000_s3205" style="position:absolute;left:2172;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cFc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fHBXHAAAA3gAAAA8AAAAAAAAAAAAAAAAAmAIAAGRy&#10;cy9kb3ducmV2LnhtbFBLBQYAAAAABAAEAPUAAACMAwAAAAA=&#10;" fillcolor="black" stroked="f"/>
                        <v:rect id="Rectangle 1282" o:spid="_x0000_s3206" style="position:absolute;left:2172;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5jsgA&#10;AADeAAAADwAAAGRycy9kb3ducmV2LnhtbESPQWsCMRSE70L/Q3iF3jTrakVXo1RB8CJU20O9PTfP&#10;3cXNyzZJdfXXm0Khx2FmvmFmi9bU4kLOV5YV9HsJCOLc6ooLBZ8f6+4YhA/IGmvLpOBGHhbzp84M&#10;M22vvKPLPhQiQthnqKAMocmk9HlJBn3PNsTRO1lnMETpCqkdXiPc1DJNkpE0WHFcKLGhVUn5ef9j&#10;FCwn4+X3+5C3993xQIev4/k1dYlSL8/t2xREoDb8h//aG60gHY7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7mOyAAAAN4AAAAPAAAAAAAAAAAAAAAAAJgCAABk&#10;cnMvZG93bnJldi54bWxQSwUGAAAAAAQABAD1AAAAjQMAAAAA&#10;" fillcolor="black" stroked="f"/>
                        <v:rect id="Rectangle 1283" o:spid="_x0000_s3207" style="position:absolute;left:2172;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h+s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iH6yAAAAN4AAAAPAAAAAAAAAAAAAAAAAJgCAABk&#10;cnMvZG93bnJldi54bWxQSwUGAAAAAAQABAD1AAAAjQMAAAAA&#10;" fillcolor="black" stroked="f"/>
                        <v:rect id="Rectangle 1284" o:spid="_x0000_s3208" style="position:absolute;left:2172;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a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oRhyAAAAN4AAAAPAAAAAAAAAAAAAAAAAJgCAABk&#10;cnMvZG93bnJldi54bWxQSwUGAAAAAAQABAD1AAAAjQMAAAAA&#10;" fillcolor="black" stroked="f"/>
                        <v:rect id="Rectangle 1285" o:spid="_x0000_s3209" style="position:absolute;left:2172;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aF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BoWyAAAAN4AAAAPAAAAAAAAAAAAAAAAAJgCAABk&#10;cnMvZG93bnJldi54bWxQSwUGAAAAAAQABAD1AAAAjQMAAAAA&#10;" fillcolor="black" stroked="f"/>
                        <v:rect id="Rectangle 1286" o:spid="_x0000_s3210" style="position:absolute;left:2172;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j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T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L+NyAAAAN4AAAAPAAAAAAAAAAAAAAAAAJgCAABk&#10;cnMvZG93bnJldi54bWxQSwUGAAAAAAQABAD1AAAAjQMAAAAA&#10;" fillcolor="black" stroked="f"/>
                        <v:rect id="Rectangle 1287" o:spid="_x0000_s3211" style="position:absolute;left:2172;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r/8UA&#10;AADeAAAADwAAAGRycy9kb3ducmV2LnhtbERPz2vCMBS+C/4P4Qm7abqi0nWNMgcDL8LUHebttXlr&#10;i81Ll2Ra99cvh4HHj+93sR5MJy7kfGtZweMsAUFcWd1yreDj+DbNQPiArLGzTApu5GG9Go8KzLW9&#10;8p4uh1CLGMI+RwVNCH0upa8aMuhntieO3Jd1BkOErpba4TWGm06mSbKUBluODQ329NpQdT78GAWb&#10;p2zz/T7n3e++PNHpszwvUpco9TAZXp5BBBrCXfzv3moF6XyZ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yv/xQAAAN4AAAAPAAAAAAAAAAAAAAAAAJgCAABkcnMv&#10;ZG93bnJldi54bWxQSwUGAAAAAAQABAD1AAAAigMAAAAA&#10;" fillcolor="black" stroked="f"/>
                        <v:rect id="Rectangle 1288" o:spid="_x0000_s3212" style="position:absolute;left:2172;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OZ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7jmTHAAAA3gAAAA8AAAAAAAAAAAAAAAAAmAIAAGRy&#10;cy9kb3ducmV2LnhtbFBLBQYAAAAABAAEAPUAAACMAwAAAAA=&#10;" fillcolor="black" stroked="f"/>
                        <v:rect id="Rectangle 1289" o:spid="_x0000_s3213" style="position:absolute;left:2172;top:5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xJMcA&#10;AADeAAAADwAAAGRycy9kb3ducmV2LnhtbESPy2rCQBSG9wXfYThCd3XSeEGjo6gguCmo7aLujpnT&#10;JJg5E2emmvr0zkLo8ue/8c0WranFlZyvLCt47yUgiHOrKy4UfH1u3sYgfEDWWFsmBX/kYTHvvMww&#10;0/bGe7oeQiHiCPsMFZQhNJmUPi/JoO/Zhjh6P9YZDFG6QmqHtzhuapkmyUgarDg+lNjQuqT8fPg1&#10;ClaT8eqyG/DHfX860vH7dB6mLlHqtdsupyACteE//GxvtYJ0MOp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YsSTHAAAA3gAAAA8AAAAAAAAAAAAAAAAAmAIAAGRy&#10;cy9kb3ducmV2LnhtbFBLBQYAAAAABAAEAPUAAACMAwAAAAA=&#10;" fillcolor="black" stroked="f"/>
                        <v:rect id="Rectangle 1290" o:spid="_x0000_s3214" style="position:absolute;left:2172;top:5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Uv8gA&#10;AADeAAAADwAAAGRycy9kb3ducmV2LnhtbESPT2sCMRTE7wW/Q3hCbzXrakW3RqlCoReh/jno7bl5&#10;3V3cvGyTVFc/vREKPQ4z8xtmOm9NLc7kfGVZQb+XgCDOra64ULDbfryMQfiArLG2TAqu5GE+6zxN&#10;MdP2wms6b0IhIoR9hgrKEJpMSp+XZND3bEMcvW/rDIYoXSG1w0uEm1qmSTKSBiuOCyU2tCwpP21+&#10;jYLFZLz4+Rry6rY+HuiwP55eU5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BS/yAAAAN4AAAAPAAAAAAAAAAAAAAAAAJgCAABk&#10;cnMvZG93bnJldi54bWxQSwUGAAAAAAQABAD1AAAAjQMAAAAA&#10;" fillcolor="black" stroked="f"/>
                        <v:rect id="Rectangle 1291" o:spid="_x0000_s3215" style="position:absolute;left:2172;top: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KyMgA&#10;AADeAAAADwAAAGRycy9kb3ducmV2LnhtbESPQWsCMRSE70L/Q3iF3jTrakVXo1RB8CJU20O9PTfP&#10;3cXNyzZJdfXXm0Khx2FmvmFmi9bU4kLOV5YV9HsJCOLc6ooLBZ8f6+4YhA/IGmvLpOBGHhbzp84M&#10;M22vvKPLPhQiQthnqKAMocmk9HlJBn3PNsTRO1lnMETpCqkdXiPc1DJNkpE0WHFcKLGhVUn5ef9j&#10;FCwn4+X3+5C3993xQIev4/k1dYlSL8/t2xREoDb8h//aG60gHY4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horIyAAAAN4AAAAPAAAAAAAAAAAAAAAAAJgCAABk&#10;cnMvZG93bnJldi54bWxQSwUGAAAAAAQABAD1AAAAjQMAAAAA&#10;" fillcolor="black" stroked="f"/>
                        <v:rect id="Rectangle 1292" o:spid="_x0000_s3216" style="position:absolute;left:2172;top: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vU8gA&#10;AADeAAAADwAAAGRycy9kb3ducmV2LnhtbESPT2sCMRTE74V+h/CE3mrW9Q92a5QqCF4EtT3U23Pz&#10;uru4eVmTVFc/vREKPQ4z8xtmMmtNLc7kfGVZQa+bgCDOra64UPD1uXwdg/ABWWNtmRRcycNs+vw0&#10;wUzbC2/pvAuFiBD2GSooQ2gyKX1ekkHftQ1x9H6sMxiidIXUDi8RbmqZJslIGqw4LpTY0KKk/Lj7&#10;NQrmb+P5aTPg9W172NP++3Acpi5R6qXTfryDCNSG//Bfe6UVpINR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i9TyAAAAN4AAAAPAAAAAAAAAAAAAAAAAJgCAABk&#10;cnMvZG93bnJldi54bWxQSwUGAAAAAAQABAD1AAAAjQMAAAAA&#10;" fillcolor="black" stroked="f"/>
                        <v:rect id="Rectangle 1293" o:spid="_x0000_s3217" style="position:absolute;left:2172;top:5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O3J8gA&#10;AADeAAAADwAAAGRycy9kb3ducmV2LnhtbESPQWvCQBSE70L/w/IK3nRjmopNXaUWBC+Fqj3U2zP7&#10;TILZt+nuqml/fVcQPA4z8w0znXemEWdyvrasYDRMQBAXVtdcKvjaLgcTED4ga2wsk4Jf8jCfPfSm&#10;mGt74TWdN6EUEcI+RwVVCG0upS8qMuiHtiWO3sE6gyFKV0rt8BLhppFpkoylwZrjQoUtvVdUHDcn&#10;o2DxMln8fGb88bfe72j3vT8+py5Rqv/Yvb2CCNSFe/jWXmkFaTZ+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7cnyAAAAN4AAAAPAAAAAAAAAAAAAAAAAJgCAABk&#10;cnMvZG93bnJldi54bWxQSwUGAAAAAAQABAD1AAAAjQMAAAAA&#10;" fillcolor="black" stroked="f"/>
                        <v:rect id="Rectangle 1294" o:spid="_x0000_s3218" style="position:absolute;left:2172;top:5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SvM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xK8yAAAAN4AAAAPAAAAAAAAAAAAAAAAAJgCAABk&#10;cnMvZG93bnJldi54bWxQSwUGAAAAAAQABAD1AAAAjQMAAAAA&#10;" fillcolor="black" stroked="f"/>
                        <v:rect id="Rectangle 1295" o:spid="_x0000_s3219" style="position:absolute;left:2172;top: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2My8gA&#10;AADeAAAADwAAAGRycy9kb3ducmV2LnhtbESPQWvCQBSE7wX/w/KE3uqmqQ0aXaUWCr0I1XrQ2zP7&#10;mgSzb9PdrUZ/vSsIPQ4z8w0znXemEUdyvras4HmQgCAurK65VLD5/ngagfABWWNjmRScycN81nuY&#10;Yq7tiVd0XIdSRAj7HBVUIbS5lL6oyKAf2JY4ej/WGQxRulJqh6cIN41MkySTBmuOCxW29F5RcVj/&#10;GQWL8Wjx+zXk5WW139Fuuz+8pi5R6rHfvU1ABOrCf/je/tQK0mH2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YzLyAAAAN4AAAAPAAAAAAAAAAAAAAAAAJgCAABk&#10;cnMvZG93bnJldi54bWxQSwUGAAAAAAQABAD1AAAAjQMAAAAA&#10;" fillcolor="black" stroked="f"/>
                        <v:rect id="Rectangle 1296" o:spid="_x0000_s3220" style="position:absolute;left:2172;top: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pUMkA&#10;AADeAAAADwAAAGRycy9kb3ducmV2LnhtbESPT2sCMRTE7wW/Q3hCbzXr1qrdGkULgpeC/w719ty8&#10;7i5uXrZJqtt++kYQPA4z8xtmMmtNLc7kfGVZQb+XgCDOra64ULDfLZ/GIHxA1lhbJgW/5GE27TxM&#10;MNP2whs6b0MhIoR9hgrKEJpMSp+XZND3bEMcvS/rDIYoXSG1w0uEm1qmSTKUBiuOCyU29F5Sftr+&#10;GAWL1/Hiez3gj7/N8UCHz+PpJXWJUo/ddv4GIlAb7uFbe6UVpIPh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EpUMkAAADeAAAADwAAAAAAAAAAAAAAAACYAgAA&#10;ZHJzL2Rvd25yZXYueG1sUEsFBgAAAAAEAAQA9QAAAI4DAAAAAA==&#10;" fillcolor="black" stroked="f"/>
                        <v:rect id="Rectangle 1297" o:spid="_x0000_s3221" style="position:absolute;left:2172;top: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9IsUA&#10;AADeAAAADwAAAGRycy9kb3ducmV2LnhtbERPu27CMBTdK/EP1kXqVpyGhyBgECAhsVQC2qFsl/g2&#10;iYivg+1CytfjAanj0XnPFq2pxZWcrywreO8lIIhzqysuFHx9bt7GIHxA1lhbJgV/5GEx77zMMNP2&#10;xnu6HkIhYgj7DBWUITSZlD4vyaDv2YY4cj/WGQwRukJqh7cYbmqZJslIGqw4NpTY0Lqk/Hz4NQpW&#10;k/Hqshvwx31/OtLx+3Qepi5R6rXbLqcgArXhX/x0b7WCdDDq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r0ixQAAAN4AAAAPAAAAAAAAAAAAAAAAAJgCAABkcnMv&#10;ZG93bnJldi54bWxQSwUGAAAAAAQABAD1AAAAigMAAAAA&#10;" fillcolor="black" stroked="f"/>
                        <v:rect id="Rectangle 1298" o:spid="_x0000_s3222" style="position:absolute;left:2172;top:5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Yu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hi5yAAAAN4AAAAPAAAAAAAAAAAAAAAAAJgCAABk&#10;cnMvZG93bnJldi54bWxQSwUGAAAAAAQABAD1AAAAjQMAAAAA&#10;" fillcolor="black" stroked="f"/>
                        <v:rect id="Rectangle 1299" o:spid="_x0000_s3223" style="position:absolute;left:2172;top:5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WccA&#10;AADeAAAADwAAAGRycy9kb3ducmV2LnhtbESPy2rCQBSG94W+w3AK7uqkIYpGR6mFghuhXha6O2ZO&#10;k2DmTDozauzTOwvB5c9/45vOO9OICzlfW1bw0U9AEBdW11wq2G2/30cgfEDW2FgmBTfyMJ+9vkwx&#10;1/bKa7psQiniCPscFVQhtLmUvqjIoO/bljh6v9YZDFG6UmqH1zhuGpkmyVAarDk+VNjSV0XFaXM2&#10;Chbj0eLvJ+PV//p4oMP+eBqkLlGq99Z9TkAE6sIz/GgvtYI0G2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ewlnHAAAA3gAAAA8AAAAAAAAAAAAAAAAAmAIAAGRy&#10;cy9kb3ducmV2LnhtbFBLBQYAAAAABAAEAPUAAACMAwAAAAA=&#10;" fillcolor="black" stroked="f"/>
                        <v:rect id="Rectangle 1300" o:spid="_x0000_s3224" style="position:absolute;left:2172;top: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nws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J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mfCyAAAAN4AAAAPAAAAAAAAAAAAAAAAAJgCAABk&#10;cnMvZG93bnJldi54bWxQSwUGAAAAAAQABAD1AAAAjQMAAAAA&#10;" fillcolor="black" stroked="f"/>
                        <v:rect id="Rectangle 1301" o:spid="_x0000_s3225" style="position:absolute;left:2172;top: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5tc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Pm1yAAAAN4AAAAPAAAAAAAAAAAAAAAAAJgCAABk&#10;cnMvZG93bnJldi54bWxQSwUGAAAAAAQABAD1AAAAjQMAAAAA&#10;" fillcolor="black" stroked="f"/>
                        <v:rect id="Rectangle 1302" o:spid="_x0000_s3226" style="position:absolute;left:21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cLsgA&#10;AADeAAAADwAAAGRycy9kb3ducmV2LnhtbESPQWvCQBSE70L/w/IK3nRjmopNXaUWBC+Fqj3U2zP7&#10;TILZt+nuqml/fVcQPA4z8w0znXemEWdyvrasYDRMQBAXVtdcKvjaLgcTED4ga2wsk4Jf8jCfPfSm&#10;mGt74TWdN6EUEcI+RwVVCG0upS8qMuiHtiWO3sE6gyFKV0rt8BLhppFpkoylwZrjQoUtvVdUHDcn&#10;o2DxMln8fGb88bfe72j3vT8+py5Rqv/Yvb2CCNSFe/jWXmkFaTbO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zFwuyAAAAN4AAAAPAAAAAAAAAAAAAAAAAJgCAABk&#10;cnMvZG93bnJldi54bWxQSwUGAAAAAAQABAD1AAAAjQMAAAAA&#10;" fillcolor="black" stroked="f"/>
                        <v:rect id="Rectangle 1303" o:spid="_x0000_s3227" style="position:absolute;left:21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EWsgA&#10;AADeAAAADwAAAGRycy9kb3ducmV2LnhtbESPT2vCQBTE70K/w/IK3nTTkIpNXaUKghfBPz3U2zP7&#10;mgSzb9PdVdN+ercgeBxm5jfMZNaZRlzI+dqygpdhAoK4sLrmUsHnfjkYg/ABWWNjmRT8kofZ9Kk3&#10;wVzbK2/psguliBD2OSqoQmhzKX1RkUE/tC1x9L6tMxiidKXUDq8RbhqZJslIGqw5LlTY0qKi4rQ7&#10;GwXzt/H8Z5P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JcRayAAAAN4AAAAPAAAAAAAAAAAAAAAAAJgCAABk&#10;cnMvZG93bnJldi54bWxQSwUGAAAAAAQABAD1AAAAjQMAAAAA&#10;" fillcolor="black" stroked="f"/>
                        <v:rect id="Rectangle 1304" o:spid="_x0000_s3228" style="position:absolute;left:21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hwc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yS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aWHByAAAAN4AAAAPAAAAAAAAAAAAAAAAAJgCAABk&#10;cnMvZG93bnJldi54bWxQSwUGAAAAAAQABAD1AAAAjQMAAAAA&#10;" fillcolor="black" stroked="f"/>
                        <v:rect id="Rectangle 1305" o:spid="_x0000_s3229" style="position:absolute;left:21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t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Zn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2yAAAAN4AAAAPAAAAAAAAAAAAAAAAAJgCAABk&#10;cnMvZG93bnJldi54bWxQSwUGAAAAAAQABAD1AAAAjQMAAAAA&#10;" fillcolor="black" stroked="f"/>
                        <v:rect id="Rectangle 1306" o:spid="_x0000_s3230" style="position:absolute;left:21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aLc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91otyAAAAN4AAAAPAAAAAAAAAAAAAAAAAJgCAABk&#10;cnMvZG93bnJldi54bWxQSwUGAAAAAAQABAD1AAAAjQMAAAAA&#10;" fillcolor="black" stroked="f"/>
                        <v:rect id="Rectangle 1307" o:spid="_x0000_s3231" style="position:absolute;left:21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OX8UA&#10;AADeAAAADwAAAGRycy9kb3ducmV2LnhtbERPy2rCQBTdF/oPwy24q5OGKBodpRYKboT6WOjumrlN&#10;gpk76cyosV/vLASXh/OezjvTiAs5X1tW8NFPQBAXVtdcKthtv99HIHxA1thYJgU38jCfvb5MMdf2&#10;ymu6bEIpYgj7HBVUIbS5lL6oyKDv25Y4cr/WGQwRulJqh9cYbhqZJslQGqw5NlTY0ldFxWlzNgoW&#10;49Hi7yfj1f/6eKDD/ngapC5RqvfWfU5ABOrCU/xwL7WCNBtm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M5fxQAAAN4AAAAPAAAAAAAAAAAAAAAAAJgCAABkcnMv&#10;ZG93bnJldi54bWxQSwUGAAAAAAQABAD1AAAAigMAAAAA&#10;" fillcolor="black" stroked="f"/>
                        <v:rect id="Rectangle 1308" o:spid="_x0000_s3232" style="position:absolute;left:21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rxMgA&#10;AADeAAAADwAAAGRycy9kb3ducmV2LnhtbESPQWvCQBSE74X+h+UVvNWNIYqmrqKFQi8FtT3U2zP7&#10;TILZt3F31eivd4VCj8PMfMNM551pxJmcry0rGPQTEMSF1TWXCn6+P17HIHxA1thYJgVX8jCfPT9N&#10;Mdf2wms6b0IpIoR9jgqqENpcSl9UZND3bUscvb11BkOUrpTa4SXCTSPTJBlJgzXHhQpbeq+oOGxO&#10;RsFyMl4eVxl/3da7LW1/d4dh6hKlei/d4g1EoC78h//an1pBmo2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JGvEyAAAAN4AAAAPAAAAAAAAAAAAAAAAAJgCAABk&#10;cnMvZG93bnJldi54bWxQSwUGAAAAAAQABAD1AAAAjQMAAAAA&#10;" fillcolor="black" stroked="f"/>
                        <v:rect id="Rectangle 1309" o:spid="_x0000_s3233" style="position:absolute;left:21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UhMYA&#10;AADeAAAADwAAAGRycy9kb3ducmV2LnhtbESPy2rCQBSG9wXfYTgFd3XSoGKjo2hBcFPwtqi7Y+aY&#10;BDNn0plRU5/eWQguf/4b32TWmlpcyfnKsoLPXgKCOLe64kLBfrf8GIHwAVljbZkU/JOH2bTzNsFM&#10;2xtv6LoNhYgj7DNUUIbQZFL6vCSDvmcb4uidrDMYonSF1A5vcdzUMk2SoTRYcXwosaHvkvLz9mIU&#10;LL5Gi791n3/um+OBDr/H8yB1iVLd93Y+BhGoDa/ws73SCtL+c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dUhMYAAADeAAAADwAAAAAAAAAAAAAAAACYAgAAZHJz&#10;L2Rvd25yZXYueG1sUEsFBgAAAAAEAAQA9QAAAIsDAAAAAA==&#10;" fillcolor="black" stroked="f"/>
                        <v:rect id="Rectangle 1310" o:spid="_x0000_s3234" style="position:absolute;left:21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xH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L8R/HAAAA3gAAAA8AAAAAAAAAAAAAAAAAmAIAAGRy&#10;cy9kb3ducmV2LnhtbFBLBQYAAAAABAAEAPUAAACMAwAAAAA=&#10;" fillcolor="black" stroked="f"/>
                        <v:rect id="Rectangle 1311" o:spid="_x0000_s3235" style="position:absolute;left:21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va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W9oyAAAAN4AAAAPAAAAAAAAAAAAAAAAAJgCAABk&#10;cnMvZG93bnJldi54bWxQSwUGAAAAAAQABAD1AAAAjQMAAAAA&#10;" fillcolor="black" stroked="f"/>
                        <v:rect id="Rectangle 1312" o:spid="_x0000_s3236" style="position:absolute;left:21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K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crzyAAAAN4AAAAPAAAAAAAAAAAAAAAAAJgCAABk&#10;cnMvZG93bnJldi54bWxQSwUGAAAAAAQABAD1AAAAjQMAAAAA&#10;" fillcolor="black" stroked="f"/>
                        <v:rect id="Rectangle 1313" o:spid="_x0000_s3237" style="position:absolute;left:21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Sh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KHyAAAAN4AAAAPAAAAAAAAAAAAAAAAAJgCAABk&#10;cnMvZG93bnJldi54bWxQSwUGAAAAAAQABAD1AAAAjQMAAAAA&#10;" fillcolor="black" stroked="f"/>
                        <v:rect id="Rectangle 1314" o:spid="_x0000_s3238" style="position:absolute;left:21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3HMgA&#10;AADeAAAADwAAAGRycy9kb3ducmV2LnhtbESPT2vCQBTE74LfYXkFb7ppMGJTV9GC4KVQ/xzq7Zl9&#10;TYLZt+nuqqmfvisUehxm5jfMbNGZRlzJ+dqygudRAoK4sLrmUsFhvx5OQfiArLGxTAp+yMNi3u/N&#10;MNf2xlu67kIpIoR9jgqqENpcSl9UZNCPbEscvS/rDIYoXSm1w1uEm0amSTKRBmuOCxW29FZRcd5d&#10;jILVy3T1/THm9/v2dKTj5+mcpS5RavDULV9BBOrCf/ivvdE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PccyAAAAN4AAAAPAAAAAAAAAAAAAAAAAJgCAABk&#10;cnMvZG93bnJldi54bWxQSwUGAAAAAAQABAD1AAAAjQMAAAAA&#10;" fillcolor="black" stroked="f"/>
                        <v:rect id="Rectangle 1315" o:spid="_x0000_s3239" style="position:absolute;left:2172;top:7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pa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2Jpa8kAAADeAAAADwAAAAAAAAAAAAAAAACYAgAA&#10;ZHJzL2Rvd25yZXYueG1sUEsFBgAAAAAEAAQA9QAAAI4DAAAAAA==&#10;" fillcolor="black" stroked="f"/>
                        <v:rect id="Rectangle 1316" o:spid="_x0000_s3240" style="position:absolute;left:2172;top: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8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LszwyAAAAN4AAAAPAAAAAAAAAAAAAAAAAJgCAABk&#10;cnMvZG93bnJldi54bWxQSwUGAAAAAAQABAD1AAAAjQMAAAAA&#10;" fillcolor="black" stroked="f"/>
                        <v:rect id="Rectangle 1317" o:spid="_x0000_s3241" style="position:absolute;left:2172;top: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YgsQA&#10;AADeAAAADwAAAGRycy9kb3ducmV2LnhtbERPy4rCMBTdD/gP4Q64G9MpKk41ig4IbgZ8Lcbdtbm2&#10;xeamk0Tt+PVmIbg8nPdk1ppaXMn5yrKCz14Cgji3uuJCwX63/BiB8AFZY22ZFPyTh9m08zbBTNsb&#10;b+i6DYWIIewzVFCG0GRS+rwkg75nG+LInawzGCJ0hdQObzHc1DJNkqE0WHFsKLGh75Ly8/ZiFCy+&#10;Rou/dZ9/7pvjgQ6/x/MgdYlS3fd2PgYRqA0v8dO90grS/nA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WILEAAAA3gAAAA8AAAAAAAAAAAAAAAAAmAIAAGRycy9k&#10;b3ducmV2LnhtbFBLBQYAAAAABAAEAPUAAACJAwAAAAA=&#10;" fillcolor="black" stroked="f"/>
                        <v:rect id="Rectangle 1318" o:spid="_x0000_s3242" style="position:absolute;left:2172;top: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39G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9/RnHAAAA3gAAAA8AAAAAAAAAAAAAAAAAmAIAAGRy&#10;cy9kb3ducmV2LnhtbFBLBQYAAAAABAAEAPUAAACMAwAAAAA=&#10;" fillcolor="black" stroked="f"/>
                        <v:rect id="Rectangle 1319" o:spid="_x0000_s3243" style="position:absolute;left:2172;top:8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eOcYA&#10;AADeAAAADwAAAGRycy9kb3ducmV2LnhtbESPzWrCQBSF9wXfYbhCd3VisEGjo2ih4EZQ60J318w1&#10;CWbuxJmppj59Z1Ho8nD++GaLzjTiTs7XlhUMBwkI4sLqmksFh6/PtzEIH5A1NpZJwQ95WMx7LzPM&#10;tX3wju77UIo4wj5HBVUIbS6lLyoy6Ae2JY7exTqDIUpXSu3wEcdNI9MkyaTBmuNDhS19VFRc999G&#10;wWoyXt22I948d+cTnY7n63vqEqVe+91yCiJQF/7Df+21VpCOsi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ueOcYAAADeAAAADwAAAAAAAAAAAAAAAACYAgAAZHJz&#10;L2Rvd25yZXYueG1sUEsFBgAAAAAEAAQA9QAAAIsDAAAAAA==&#10;" fillcolor="black" stroked="f"/>
                        <v:rect id="Rectangle 1320" o:spid="_x0000_s3244" style="position:absolute;left:2172;top:8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7os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uc7oskAAADeAAAADwAAAAAAAAAAAAAAAACYAgAA&#10;ZHJzL2Rvd25yZXYueG1sUEsFBgAAAAAEAAQA9QAAAI4DAAAAAA==&#10;" fillcolor="black" stroked="f"/>
                        <v:rect id="Rectangle 1321" o:spid="_x0000_s3245" style="position:absolute;left:2172;top: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l1cgA&#10;AADeAAAADwAAAGRycy9kb3ducmV2LnhtbESPT2vCQBTE70K/w/IK3nTTYINNXaUKghfBPz3U2zP7&#10;mgSzb9PdVdN+ercgeBxm5jfMZNaZRlzI+dqygpdhAoK4sLrmUsHnfjkYg/ABWWNjmRT8kofZ9Kk3&#10;wVzbK2/psguliBD2OSqoQmhzKX1RkUE/tC1x9L6tMxiidKXUDq8RbhqZJkkmDdYcFypsaVFRcdqd&#10;jYL523j+sxnx+m97PNDh63h6TV2iVP+5+3gHEagLj/C9vdIK0lGW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aXVyAAAAN4AAAAPAAAAAAAAAAAAAAAAAJgCAABk&#10;cnMvZG93bnJldi54bWxQSwUGAAAAAAQABAD1AAAAjQMAAAAA&#10;" fillcolor="black" stroked="f"/>
                        <v:rect id="Rectangle 1322" o:spid="_x0000_s3246" style="position:absolute;left:2172;top: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ATsgA&#10;AADeAAAADwAAAGRycy9kb3ducmV2LnhtbESPQWvCQBSE7wX/w/KE3uqmqQ0aXaUWCr0I1XrQ2zP7&#10;mgSzb9PdrUZ/vSsIPQ4z8w0znXemEUdyvras4HmQgCAurK65VLD5/ngagfABWWNjmRScycN81nuY&#10;Yq7tiVd0XIdSRAj7HBVUIbS5lL6oyKAf2JY4ej/WGQxRulJqh6cIN41MkySTBmuOCxW29F5RcVj/&#10;GQWL8Wjx+zXk5WW139Fuuz+8pi5R6rHfvU1ABOrCf/je/tQK0mGW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QBOyAAAAN4AAAAPAAAAAAAAAAAAAAAAAJgCAABk&#10;cnMvZG93bnJldi54bWxQSwUGAAAAAAQABAD1AAAAjQMAAAAA&#10;" fillcolor="black" stroked="f"/>
                        <v:rect id="Rectangle 1323" o:spid="_x0000_s3247" style="position:absolute;left:2172;top: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YO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Jg6yAAAAN4AAAAPAAAAAAAAAAAAAAAAAJgCAABk&#10;cnMvZG93bnJldi54bWxQSwUGAAAAAAQABAD1AAAAjQMAAAAA&#10;" fillcolor="black" stroked="f"/>
                        <v:rect id="Rectangle 1324" o:spid="_x0000_s3248" style="position:absolute;left:2172;top:8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9o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w9ockAAADeAAAADwAAAAAAAAAAAAAAAACYAgAA&#10;ZHJzL2Rvd25yZXYueG1sUEsFBgAAAAAEAAQA9QAAAI4DAAAAAA==&#10;" fillcolor="black" stroked="f"/>
                        <v:rect id="Rectangle 1325" o:spid="_x0000_s3249" style="position:absolute;left:2172;top:8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j1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qPWyAAAAN4AAAAPAAAAAAAAAAAAAAAAAJgCAABk&#10;cnMvZG93bnJldi54bWxQSwUGAAAAAAQABAD1AAAAjQMAAAAA&#10;" fillcolor="black" stroked="f"/>
                        <v:rect id="Rectangle 1326" o:spid="_x0000_s3250" style="position:absolute;left:2172;top: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GTcgA&#10;AADeAAAADwAAAGRycy9kb3ducmV2LnhtbESPQWvCQBSE7wX/w/KE3uqmwaYaXaUWCr0I1XrQ2zP7&#10;mgSzb9PdrUZ/vSsUPA4z8w0znXemEUdyvras4HmQgCAurK65VLD5/ngagfABWWNjmRScycN81nuY&#10;Yq7tiVd0XIdSRAj7HBVUIbS5lL6oyKAf2JY4ej/WGQxRulJqh6cIN41MkySTBmuOCxW29F5RcVj/&#10;GQWL8Wjx+zXk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gZNyAAAAN4AAAAPAAAAAAAAAAAAAAAAAJgCAABk&#10;cnMvZG93bnJldi54bWxQSwUGAAAAAAQABAD1AAAAjQMAAAAA&#10;" fillcolor="black" stroked="f"/>
                        <v:rect id="Rectangle 1327" o:spid="_x0000_s3251" style="position:absolute;left:2172;top: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2SP8UA&#10;AADeAAAADwAAAGRycy9kb3ducmV2LnhtbERPz2vCMBS+D/wfwhN2m6nFFa1G0cHAi6DOg96ezbMt&#10;Ni81ybTzr18Ogx0/vt+zRWcacSfna8sKhoMEBHFhdc2lgsPX59sYhA/IGhvLpOCHPCzmvZcZ5to+&#10;eEf3fShFDGGfo4IqhDaX0hcVGfQD2xJH7mKdwRChK6V2+IjhppFpkmTSYM2xocKWPioqrvtvo2A1&#10;Ga9u2xFvnrvziU7H8/U9dYlSr/1uOQURqAv/4j/3WitIR1k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3ZI/xQAAAN4AAAAPAAAAAAAAAAAAAAAAAJgCAABkcnMv&#10;ZG93bnJldi54bWxQSwUGAAAAAAQABAD1AAAAigMAAAAA&#10;" fillcolor="black" stroked="f"/>
                        <v:rect id="Rectangle 1328" o:spid="_x0000_s3252" style="position:absolute;left:2172;top: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3pMgA&#10;AADeAAAADwAAAGRycy9kb3ducmV2LnhtbESPQWvCQBSE74X+h+UVems2DRo0dRUVhF4Kanuot2f2&#10;NQlm38bdrcb+ercgeBxm5htmMutNK07kfGNZwWuSgiAurW64UvD1uXoZgfABWWNrmRRcyMNs+vgw&#10;wULbM2/otA2ViBD2BSqoQ+gKKX1Zk0Gf2I44ej/WGQxRukpqh+cIN63M0jSXBhuOCzV2tKypPGx/&#10;jYLFeLQ4rgf88bfZ72j3vT8MM5cq9fzUz99ABOrDPXxrv2sF2SDP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TekyAAAAN4AAAAPAAAAAAAAAAAAAAAAAJgCAABk&#10;cnMvZG93bnJldi54bWxQSwUGAAAAAAQABAD1AAAAjQMAAAAA&#10;" fillcolor="black" stroked="f"/>
                        <v:rect id="Rectangle 1329" o:spid="_x0000_s3253" style="position:absolute;left:2172;top:8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I5McA&#10;AADeAAAADwAAAGRycy9kb3ducmV2LnhtbESPy2rCQBSG9wXfYTgFd3XSYL1ER9FCoRuhXha6O2aO&#10;STBzJp0ZNfXpOwvB5c9/45vOW1OLKzlfWVbw3ktAEOdWV1wo2G2/3kYgfEDWWFsmBX/kYT7rvEwx&#10;0/bGa7puQiHiCPsMFZQhNJmUPi/JoO/Zhjh6J+sMhihdIbXDWxw3tUyTZCANVhwfSmzos6T8vLkY&#10;BcvxaPn70+fVfX080GF/PH+kLlGq+9ouJiACteEZfrS/tYK0Pxh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COTHAAAA3gAAAA8AAAAAAAAAAAAAAAAAmAIAAGRy&#10;cy9kb3ducmV2LnhtbFBLBQYAAAAABAAEAPUAAACMAwAAAAA=&#10;" fillcolor="black" stroked="f"/>
                        <v:rect id="Rectangle 1330" o:spid="_x0000_s3254" style="position:absolute;left:2172;top:8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tf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B8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q1/yAAAAN4AAAAPAAAAAAAAAAAAAAAAAJgCAABk&#10;cnMvZG93bnJldi54bWxQSwUGAAAAAAQABAD1AAAAjQMAAAAA&#10;" fillcolor="black" stroked="f"/>
                        <v:rect id="Rectangle 1331" o:spid="_x0000_s3255" style="position:absolute;left:2172;top: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C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f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7DMIyAAAAN4AAAAPAAAAAAAAAAAAAAAAAJgCAABk&#10;cnMvZG93bnJldi54bWxQSwUGAAAAAAQABAD1AAAAjQMAAAAA&#10;" fillcolor="black" stroked="f"/>
                        <v:rect id="Rectangle 1332" o:spid="_x0000_s3256" style="position:absolute;left:2172;top: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Wk8kA&#10;AADeAAAADwAAAGRycy9kb3ducmV2LnhtbESPT2sCMRTE7wW/Q3hCbzXr1qrdGkULgpeC/w719ty8&#10;7i5uXrZJqtt++kYQPA4z8xtmMmtNLc7kfGVZQb+XgCDOra64ULDfLZ/GIHxA1lhbJgW/5GE27TxM&#10;MNP2whs6b0MhIoR9hgrKEJpMSp+XZND3bEMcvS/rDIYoXSG1w0uEm1qmSTKUBiuOCyU29F5Sftr+&#10;GAWL1/Hiez3gj7/N8UCHz+PpJXWJUo/ddv4GIlAb7uFbe6UVpIPh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KCWk8kAAADeAAAADwAAAAAAAAAAAAAAAACYAgAA&#10;ZHJzL2Rvd25yZXYueG1sUEsFBgAAAAAEAAQA9QAAAI4DAAAAAA==&#10;" fillcolor="black" stroked="f"/>
                        <v:rect id="Rectangle 1333" o:spid="_x0000_s3257" style="position:absolute;left:2172;top: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O5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Q7nyAAAAN4AAAAPAAAAAAAAAAAAAAAAAJgCAABk&#10;cnMvZG93bnJldi54bWxQSwUGAAAAAAQABAD1AAAAjQMAAAAA&#10;" fillcolor="black" stroked="f"/>
                        <v:rect id="Rectangle 1334" o:spid="_x0000_s3258" style="position:absolute;left:2172;top:8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rf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at8yAAAAN4AAAAPAAAAAAAAAAAAAAAAAJgCAABk&#10;cnMvZG93bnJldi54bWxQSwUGAAAAAAQABAD1AAAAjQMAAAAA&#10;" fillcolor="black" stroked="f"/>
                        <v:rect id="Rectangle 1335" o:spid="_x0000_s3259" style="position:absolute;left:2172;top: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1C8gA&#10;AADeAAAADwAAAGRycy9kb3ducmV2LnhtbESPQWvCQBSE7wX/w/KE3uqmwaYaXaUWCr0I1XrQ2zP7&#10;mgSzb9PdrUZ/vSsUPA4z8w0znXemEUdyvras4HmQgCAurK65VLD5/ngagfABWWNjmRScycN81nuY&#10;Yq7tiVd0XIdSRAj7HBVUIbS5lL6oyKAf2JY4ej/WGQxRulJqh6cIN41MkySTBmuOCxW29F5RcVj/&#10;GQWL8Wjx+zXk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zULyAAAAN4AAAAPAAAAAAAAAAAAAAAAAJgCAABk&#10;cnMvZG93bnJldi54bWxQSwUGAAAAAAQABAD1AAAAjQMAAAAA&#10;" fillcolor="black" stroked="f"/>
                        <v:rect id="Rectangle 1336" o:spid="_x0000_s3260" style="position:absolute;left:2172;top:8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Qk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e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5CQyAAAAN4AAAAPAAAAAAAAAAAAAAAAAJgCAABk&#10;cnMvZG93bnJldi54bWxQSwUGAAAAAAQABAD1AAAAjQMAAAAA&#10;" fillcolor="black" stroked="f"/>
                        <v:rect id="Rectangle 1337" o:spid="_x0000_s3261" style="position:absolute;left:2172;top: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E4sUA&#10;AADeAAAADwAAAGRycy9kb3ducmV2LnhtbERPyW7CMBC9V+IfrKnErTiNKEvAIKhUqRekshzgNsRD&#10;EhGPU9tAytfXBySOT2+fzltTiys5X1lW8N5LQBDnVldcKNhtv95GIHxA1lhbJgV/5GE+67xMMdP2&#10;xmu6bkIhYgj7DBWUITSZlD4vyaDv2YY4cifrDIYIXSG1w1sMN7VMk2QgDVYcG0ps6LOk/Ly5GAXL&#10;8Wj5+9Pn1X19PNBhfzx/pC5RqvvaLiYgArXhKX64v7WCtD8Y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ATixQAAAN4AAAAPAAAAAAAAAAAAAAAAAJgCAABkcnMv&#10;ZG93bnJldi54bWxQSwUGAAAAAAQABAD1AAAAigMAAAAA&#10;" fillcolor="black" stroked="f"/>
                        <v:rect id="Rectangle 1338" o:spid="_x0000_s3262" style="position:absolute;left:2172;top: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hecgA&#10;AADeAAAADwAAAGRycy9kb3ducmV2LnhtbESPT2sCMRTE7wW/Q3hCbzXbxVpdjaKFQi+C/w56e25e&#10;dxc3L2uS6tpP3whCj8PM/IaZzFpTiws5X1lW8NpLQBDnVldcKNhtP1+GIHxA1lhbJgU38jCbdp4m&#10;mGl75TVdNqEQEcI+QwVlCE0mpc9LMuh7tiGO3rd1BkOUrpDa4TXCTS3TJBlIgxXHhRIb+igpP21+&#10;jILFaLg4r/q8/F0fD3TYH09vqUuUeu628zGIQG34Dz/aX1pB2h+8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KF5yAAAAN4AAAAPAAAAAAAAAAAAAAAAAJgCAABk&#10;cnMvZG93bnJldi54bWxQSwUGAAAAAAQABAD1AAAAjQMAAAAA&#10;" fillcolor="black" stroked="f"/>
                        <v:rect id="Rectangle 1339" o:spid="_x0000_s3263" style="position:absolute;left:2172;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4w8YA&#10;AADeAAAADwAAAGRycy9kb3ducmV2LnhtbESPzWrCQBSF94W+w3AL3dWJwUqMjlIFwY2g1oXurplr&#10;EszcSWemmvr0zkLo8nD++CazzjTiSs7XlhX0ewkI4sLqmksF++/lRwbCB2SNjWVS8EceZtPXlwnm&#10;2t54S9ddKEUcYZ+jgiqENpfSFxUZ9D3bEkfvbJ3BEKUrpXZ4i+OmkWmSDKXBmuNDhS0tKiouu1+j&#10;YD7K5j+bAa/v29ORjofT5TN1iVLvb93XGESgLvyHn+2VVpAOhl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d4w8YAAADeAAAADwAAAAAAAAAAAAAAAACYAgAAZHJz&#10;L2Rvd25yZXYueG1sUEsFBgAAAAAEAAQA9QAAAIsDAAAAAA==&#10;" fillcolor="black" stroked="f"/>
                        <v:rect id="Rectangle 1340" o:spid="_x0000_s3264" style="position:absolute;left:2172;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dW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c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691YyAAAAN4AAAAPAAAAAAAAAAAAAAAAAJgCAABk&#10;cnMvZG93bnJldi54bWxQSwUGAAAAAAQABAD1AAAAjQMAAAAA&#10;" fillcolor="black" stroked="f"/>
                        <v:rect id="Rectangle 1341" o:spid="_x0000_s3265" style="position:absolute;left:2172;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DL8gA&#10;AADeAAAADwAAAGRycy9kb3ducmV2LnhtbESPT2vCQBTE74V+h+UVvNVNg5UYXaUWCl4E//RQb8/s&#10;axLMvk13V0399K4geBxm5jfMZNaZRpzI+dqygrd+AoK4sLrmUsH39us1A+EDssbGMin4Jw+z6fPT&#10;BHNtz7ym0yaUIkLY56igCqHNpfRFRQZ937bE0fu1zmCI0pVSOzxHuGlkmiRDabDmuFBhS58VFYfN&#10;0SiYj7L532rAy8t6v6Pdz/7wnrpEqd5L9zEGEagLj/C9vdAK0sEw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OUMvyAAAAN4AAAAPAAAAAAAAAAAAAAAAAJgCAABk&#10;cnMvZG93bnJldi54bWxQSwUGAAAAAAQABAD1AAAAjQMAAAAA&#10;" fillcolor="black" stroked="f"/>
                        <v:rect id="Rectangle 1342" o:spid="_x0000_s3266" style="position:absolute;left:2172;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mt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0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ea0yAAAAN4AAAAPAAAAAAAAAAAAAAAAAJgCAABk&#10;cnMvZG93bnJldi54bWxQSwUGAAAAAAQABAD1AAAAjQMAAAAA&#10;" fillcolor="black" stroked="f"/>
                        <v:rect id="Rectangle 1343" o:spid="_x0000_s3267" style="position:absolute;left:2172;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wMgA&#10;AADeAAAADwAAAGRycy9kb3ducmV2LnhtbESPQWvCQBSE70L/w/IK3nTTECVGV6mFgheh2h7q7Zl9&#10;TYLZt+nuqrG/vlsQehxm5htmsepNKy7kfGNZwdM4AUFcWt1wpeDj/XWUg/ABWWNrmRTcyMNq+TBY&#10;YKHtlXd02YdKRAj7AhXUIXSFlL6syaAf2444el/WGQxRukpqh9cIN61Mk2QqDTYcF2rs6KWm8rQ/&#10;GwXrWb7+fst4+7M7HujweTxNUp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nH7AyAAAAN4AAAAPAAAAAAAAAAAAAAAAAJgCAABk&#10;cnMvZG93bnJldi54bWxQSwUGAAAAAAQABAD1AAAAjQMAAAAA&#10;" fillcolor="black" stroked="f"/>
                        <v:rect id="Rectangle 1344" o:spid="_x0000_s3268" style="position:absolute;left:2172;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bW8kA&#10;AADeAAAADwAAAGRycy9kb3ducmV2LnhtbESPT2vCQBTE74V+h+UVems2DSpp6iq1UPAi1D+Hentm&#10;X5Ng9m26u2r003cFweMwM79hxtPetOJIzjeWFbwmKQji0uqGKwWb9ddLDsIHZI2tZVJwJg/TyePD&#10;GAttT7yk4ypUIkLYF6igDqErpPRlTQZ9Yjvi6P1aZzBE6SqpHZ4i3LQyS9ORNNhwXKixo8+ayv3q&#10;YBTM3vLZ3/eAF5flbkvbn91+mLlUqeen/uMdRKA+3MO39lwryAaj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DbW8kAAADeAAAADwAAAAAAAAAAAAAAAACYAgAA&#10;ZHJzL2Rvd25yZXYueG1sUEsFBgAAAAAEAAQA9QAAAI4DAAAAAA==&#10;" fillcolor="black" stroked="f"/>
                        <v:rect id="Rectangle 1345" o:spid="_x0000_s3269" style="position:absolute;left:2172;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FLM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L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kUsyAAAAN4AAAAPAAAAAAAAAAAAAAAAAJgCAABk&#10;cnMvZG93bnJldi54bWxQSwUGAAAAAAQABAD1AAAAjQMAAAAA&#10;" fillcolor="black" stroked="f"/>
                        <v:rect id="Rectangle 1346" o:spid="_x0000_s3270" style="position:absolute;left:2172;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gt8gA&#10;AADeAAAADwAAAGRycy9kb3ducmV2LnhtbESPQWvCQBSE7wX/w/KE3uqmwdoYXaUWCr0I1XrQ2zP7&#10;mgSzb9PdrUZ/vSsUPA4z8w0znXemEUdyvras4HmQgCAurK65VLD5/njKQPiArLGxTArO5GE+6z1M&#10;Mdf2xCs6rkMpIoR9jgqqENpcSl9UZNAPbEscvR/rDIYoXSm1w1OEm0amSTKSBmuOCxW29F5RcVj/&#10;GQWLcbb4/Rry8rLa72i33R9eUpco9djv3iYgAnXhHv5vf2oF6XCU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TuC3yAAAAN4AAAAPAAAAAAAAAAAAAAAAAJgCAABk&#10;cnMvZG93bnJldi54bWxQSwUGAAAAAAQABAD1AAAAjQMAAAAA&#10;" fillcolor="black" stroked="f"/>
                        <v:rect id="Rectangle 1347" o:spid="_x0000_s3271" style="position:absolute;left:2172;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0xcUA&#10;AADeAAAADwAAAGRycy9kb3ducmV2LnhtbERPz2vCMBS+D/Y/hDfYbaYWJ7UaZQqCF0GdB709m2db&#10;bF66JNPOv94chB0/vt+TWWcacSXna8sK+r0EBHFhdc2lgv338iMD4QOyxsYyKfgjD7Pp68sEc21v&#10;vKXrLpQihrDPUUEVQptL6YuKDPqebYkjd7bOYIjQlVI7vMVw08g0SYbSYM2xocKWFhUVl92vUTAf&#10;ZfOfzYDX9+3pSMfD6fKZukSp97fuawwiUBf+xU/3SitIB8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XTFxQAAAN4AAAAPAAAAAAAAAAAAAAAAAJgCAABkcnMv&#10;ZG93bnJldi54bWxQSwUGAAAAAAQABAD1AAAAigMAAAAA&#10;" fillcolor="black" stroked="f"/>
                        <v:rect id="Rectangle 1348" o:spid="_x0000_s3272" style="position:absolute;left:2172;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RXsgA&#10;AADeAAAADwAAAGRycy9kb3ducmV2LnhtbESPQWvCQBSE70L/w/IKvenGoBJTV9FCoZeC2h7q7Zl9&#10;JsHs27i71eivd4VCj8PMfMPMFp1pxJmcry0rGA4SEMSF1TWXCr6/3vsZCB+QNTaWScGVPCzmT70Z&#10;5tpeeEPnbShFhLDPUUEVQptL6YuKDPqBbYmjd7DOYIjSlVI7vES4aWSaJBNpsOa4UGFLbxUVx+2v&#10;UbCaZqvTesSft81+R7uf/XGcukSpl+du+QoiUBf+w3/tD60gHU2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dFeyAAAAN4AAAAPAAAAAAAAAAAAAAAAAJgCAABk&#10;cnMvZG93bnJldi54bWxQSwUGAAAAAAQABAD1AAAAjQMAAAAA&#10;" fillcolor="black" stroked="f"/>
                        <v:rect id="Rectangle 1349" o:spid="_x0000_s3273" style="position:absolute;left:2172;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7uHsYA&#10;AADeAAAADwAAAGRycy9kb3ducmV2LnhtbESPy2rCQBSG94W+w3AK3dWJQUWjo1RB6KbgbaG7Y+aY&#10;BDNn0pmpRp/eWQguf/4b32TWmlpcyPnKsoJuJwFBnFtdcaFgt11+DUH4gKyxtkwKbuRhNn1/m2Cm&#10;7ZXXdNmEQsQR9hkqKENoMil9XpJB37ENcfRO1hkMUbpCaofXOG5qmSbJQBqsOD6U2NCipPy8+TcK&#10;5qPh/G/V49/7+nigw/547qcuUerzo/0egwjUhlf42f7RCtLeYB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7uHsYAAADeAAAADwAAAAAAAAAAAAAAAACYAgAAZHJz&#10;L2Rvd25yZXYueG1sUEsFBgAAAAAEAAQA9QAAAIsDAAAAAA==&#10;" fillcolor="black" stroked="f"/>
                        <v:rect id="Rectangle 1350" o:spid="_x0000_s3274" style="position:absolute;left:2172;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Lh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cG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yS4XHAAAA3gAAAA8AAAAAAAAAAAAAAAAAmAIAAGRy&#10;cy9kb3ducmV2LnhtbFBLBQYAAAAABAAEAPUAAACMAwAAAAA=&#10;" fillcolor="black" stroked="f"/>
                        <v:rect id="Rectangle 1351" o:spid="_x0000_s3275" style="position:absolute;left:2172;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s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1fLHAAAA3gAAAA8AAAAAAAAAAAAAAAAAmAIAAGRy&#10;cy9kb3ducmV2LnhtbFBLBQYAAAAABAAEAPUAAACMAwAAAAA=&#10;" fillcolor="black" stroked="f"/>
                        <v:rect id="Rectangle 1352" o:spid="_x0000_s3276" style="position:absolute;left:2172;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wa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HBpyAAAAN4AAAAPAAAAAAAAAAAAAAAAAJgCAABk&#10;cnMvZG93bnJldi54bWxQSwUGAAAAAAQABAD1AAAAjQMAAAAA&#10;" fillcolor="black" stroked="f"/>
                        <v:rect id="Rectangle 1353" o:spid="_x0000_s3277" style="position:absolute;left:2172;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HcgA&#10;AADeAAAADwAAAGRycy9kb3ducmV2LnhtbESPQWvCQBSE74X+h+UVvNWNIYqmrqKFQi8FtT3U2zP7&#10;TILZt3F31eivd4VCj8PMfMNM551pxJmcry0rGPQTEMSF1TWXCn6+P17HIHxA1thYJgVX8jCfPT9N&#10;Mdf2wms6b0IpIoR9jgqqENpcSl9UZND3bUscvb11BkOUrpTa4SXCTSPTJBlJgzXHhQpbeq+oOGxO&#10;RsFyMl4eVxl/3da7LW1/d4dh6hKlei/d4g1EoC78h//an1pBmo0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gdyAAAAN4AAAAPAAAAAAAAAAAAAAAAAJgCAABk&#10;cnMvZG93bnJldi54bWxQSwUGAAAAAAQABAD1AAAAjQMAAAAA&#10;" fillcolor="black" stroked="f"/>
                        <v:rect id="Rectangle 1354" o:spid="_x0000_s3278" style="position:absolute;left:2172;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Nh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JTYbHAAAA3gAAAA8AAAAAAAAAAAAAAAAAmAIAAGRy&#10;cy9kb3ducmV2LnhtbFBLBQYAAAAABAAEAPUAAACMAwAAAAA=&#10;" fillcolor="black" stroked="f"/>
                        <v:rect id="Rectangle 1355" o:spid="_x0000_s3279" style="position:absolute;left:2172;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T8cgA&#10;AADeAAAADwAAAGRycy9kb3ducmV2LnhtbESPQWvCQBSE74X+h+UVems2DRo0dRUVhF4Kanuot2f2&#10;NQlm38bdrcb+ercgeBxm5htmMutNK07kfGNZwWuSgiAurW64UvD1uXoZgfABWWNrmRRcyMNs+vgw&#10;wULbM2/otA2ViBD2BSqoQ+gKKX1Zk0Gf2I44ej/WGQxRukpqh+cIN63M0jSXBhuOCzV2tKypPGx/&#10;jYLFeLQ4rgf88bfZ72j3vT8MM5cq9fzUz99ABOrDPXxrv2sF2SAf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9PxyAAAAN4AAAAPAAAAAAAAAAAAAAAAAJgCAABk&#10;cnMvZG93bnJldi54bWxQSwUGAAAAAAQABAD1AAAAjQMAAAAA&#10;" fillcolor="black" stroked="f"/>
                        <v:rect id="Rectangle 1356" o:spid="_x0000_s3280" style="position:absolute;left:2172;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d2asgA&#10;AADeAAAADwAAAGRycy9kb3ducmV2LnhtbESPT2sCMRTE7wW/Q3hCbzXbxVpdjaKFQi+C/w56e25e&#10;dxc3L2uS6tpP3whCj8PM/IaZzFpTiws5X1lW8NpLQBDnVldcKNhtP1+GIHxA1lhbJgU38jCbdp4m&#10;mGl75TVdNqEQEcI+QwVlCE0mpc9LMuh7tiGO3rd1BkOUrpDa4TXCTS3TJBlIgxXHhRIb+igpP21+&#10;jILFaLg4r/q8/F0fD3TYH09vqUuUeu628zGIQG34Dz/aX1pB2h+M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3ZqyAAAAN4AAAAPAAAAAAAAAAAAAAAAAJgCAABk&#10;cnMvZG93bnJldi54bWxQSwUGAAAAAAQABAD1AAAAjQMAAAAA&#10;" fillcolor="black" stroked="f"/>
                        <v:rect id="Rectangle 1357" o:spid="_x0000_s3281" style="position:absolute;left:2172;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iGMQA&#10;AADeAAAADwAAAGRycy9kb3ducmV2LnhtbERPy4rCMBTdD8w/hDswuzG1qGg1yigIsxnwtdDdtbm2&#10;xeamk2S0+vVmIbg8nPdk1ppaXMj5yrKCbicBQZxbXXGhYLddfg1B+ICssbZMCm7kYTZ9f5tgpu2V&#10;13TZhELEEPYZKihDaDIpfV6SQd+xDXHkTtYZDBG6QmqH1xhuapkmyUAarDg2lNjQoqT8vPk3Cuaj&#10;4fxv1ePf+/p4oMP+eO6nLlHq86P9HoMI1IaX+On+0QrS3mA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4hjEAAAA3gAAAA8AAAAAAAAAAAAAAAAAmAIAAGRycy9k&#10;b3ducmV2LnhtbFBLBQYAAAAABAAEAPUAAACJAwAAAAA=&#10;" fillcolor="black" stroked="f"/>
                        <v:rect id="Rectangle 1358" o:spid="_x0000_s3282" style="position:absolute;left:2172;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Hg8gA&#10;AADeAAAADwAAAGRycy9kb3ducmV2LnhtbESPQWvCQBSE74X+h+UVeqsbg4pJXUUFoZeC2h7q7Zl9&#10;JsHs27i71eivd4VCj8PMfMNMZp1pxJmcry0r6PcSEMSF1TWXCr6/Vm9jED4ga2wsk4IreZhNn58m&#10;mGt74Q2dt6EUEcI+RwVVCG0upS8qMuh7tiWO3sE6gyFKV0rt8BLhppFpkoykwZrjQoUtLSsqjttf&#10;o2CRjRen9YA/b5v9jnY/++MwdYlSry/d/B1EoC78h//aH1pBOhhl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EeDyAAAAN4AAAAPAAAAAAAAAAAAAAAAAJgCAABk&#10;cnMvZG93bnJldi54bWxQSwUGAAAAAAQABAD1AAAAjQMAAAAA&#10;" fillcolor="black" stroked="f"/>
                        <v:rect id="Rectangle 1359" o:spid="_x0000_s3283" style="position:absolute;left:2172;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0B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fFU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VdATHAAAA3gAAAA8AAAAAAAAAAAAAAAAAmAIAAGRy&#10;cy9kb3ducmV2LnhtbFBLBQYAAAAABAAEAPUAAACMAwAAAAA=&#10;" fillcolor="black" stroked="f"/>
                        <v:rect id="Rectangle 1360" o:spid="_x0000_s3284" style="position:absolute;left:2172;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Rn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ePag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nRn8kAAADeAAAADwAAAAAAAAAAAAAAAACYAgAA&#10;ZHJzL2Rvd25yZXYueG1sUEsFBgAAAAAEAAQA9QAAAI4DAAAAAA==&#10;" fillcolor="black" stroked="f"/>
                        <v:rect id="Rectangle 1361" o:spid="_x0000_s3285" style="position:absolute;left:2172;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P6MgA&#10;AADeAAAADwAAAGRycy9kb3ducmV2LnhtbESPT2sCMRTE74V+h/CE3mriYquuRqmFQi+F+uegt+fm&#10;ubu4edkmqW776Ruh4HGYmd8ws0VnG3EmH2rHGgZ9BYK4cKbmUsN28/Y4BhEissHGMWn4oQCL+f3d&#10;DHPjLryi8zqWIkE45KihirHNpQxFRRZD37XEyTs6bzEm6UtpPF4S3DYyU+pZWqw5LVTY0mtFxWn9&#10;bTUsJ+Pl1+eQP35Xhz3td4fTU+aV1g+9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0/oyAAAAN4AAAAPAAAAAAAAAAAAAAAAAJgCAABk&#10;cnMvZG93bnJldi54bWxQSwUGAAAAAAQABAD1AAAAjQMAAAAA&#10;" fillcolor="black" stroked="f"/>
                        <v:rect id="Rectangle 1362" o:spid="_x0000_s3286" style="position:absolute;left:2172;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qc8kA&#10;AADeAAAADwAAAGRycy9kb3ducmV2LnhtbESPT08CMRTE7yZ+h+aZcJPWBQUWChETEi8m8ucAt8f2&#10;ubth+7q2FVY/PTUx8TiZmd9kZovONuJMPtSONTz0FQjiwpmaSw277ep+DCJEZIONY9LwTQEW89ub&#10;GebGXXhN500sRYJwyFFDFWObSxmKiiyGvmuJk/fhvMWYpC+l8XhJcNvITKknabHmtFBhSy8VFafN&#10;l9WwnIyXn+9DfvtZHw902B9Pj5lXWvfuuucpiEhd/A//tV+Nhmw4U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kfqc8kAAADeAAAADwAAAAAAAAAAAAAAAACYAgAA&#10;ZHJzL2Rvd25yZXYueG1sUEsFBgAAAAAEAAQA9QAAAI4DAAAAAA==&#10;" fillcolor="black" stroked="f"/>
                        <v:rect id="Rectangle 1363" o:spid="_x0000_s3287" style="position:absolute;left:2172;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yB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snKo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nIHyAAAAN4AAAAPAAAAAAAAAAAAAAAAAJgCAABk&#10;cnMvZG93bnJldi54bWxQSwUGAAAAAAQABAD1AAAAjQMAAAAA&#10;" fillcolor="black" stroked="f"/>
                        <v:rect id="Rectangle 1364" o:spid="_x0000_s3288" style="position:absolute;left:2172;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Xn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WHag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LXnMkAAADeAAAADwAAAAAAAAAAAAAAAACYAgAA&#10;ZHJzL2Rvd25yZXYueG1sUEsFBgAAAAAEAAQA9QAAAI4DAAAAAA==&#10;" fillcolor="black" stroked="f"/>
                      </v:group>
                      <v:group id="Group 1365" o:spid="_x0000_s3289" style="position:absolute;left:995;width:20397;height:7799" coordorigin="192" coordsize="3936,1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MRdscAAADeAAAADwAAAGRycy9kb3ducmV2LnhtbESPT2vCQBTE7wW/w/KE&#10;3nQT26pEVxHR0oMI/gHx9sg+k2D2bciuSfz23YLQ4zAzv2Hmy86UoqHaFZYVxMMIBHFqdcGZgvNp&#10;O5iCcB5ZY2mZFDzJwXLRe5tjom3LB2qOPhMBwi5BBbn3VSKlS3My6Ia2Ig7ezdYGfZB1JnWNbYCb&#10;Uo6iaCwNFhwWcqxonVN6Pz6Mgu8W29VHvGl299v6eT197S+7mJR673erGQhPnf8Pv9o/WsHocxK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VMRdscAAADe&#10;AAAADwAAAAAAAAAAAAAAAACqAgAAZHJzL2Rvd25yZXYueG1sUEsFBgAAAAAEAAQA+gAAAJ4DAAAA&#10;AA==&#10;">
                        <v:rect id="Rectangle 1366" o:spid="_x0000_s3290" style="position:absolute;left:2172;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sc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1nag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XzscMkAAADeAAAADwAAAAAAAAAAAAAAAACYAgAA&#10;ZHJzL2Rvd25yZXYueG1sUEsFBgAAAAAEAAQA9QAAAI4DAAAAAA==&#10;" fillcolor="black" stroked="f"/>
                        <v:rect id="Rectangle 1367" o:spid="_x0000_s3291" style="position:absolute;left:2172;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4AsUA&#10;AADeAAAADwAAAGRycy9kb3ducmV2LnhtbERPTWsCMRC9F/wPYYTeatJFW12NooWCl0K1HvQ2bqa7&#10;i5vJmqS67a9vDoLHx/ueLTrbiAv5UDvW8DxQIIgLZ2ouNey+3p/GIEJENtg4Jg2/FGAx7z3MMDfu&#10;yhu6bGMpUgiHHDVUMba5lKGoyGIYuJY4cd/OW4wJ+lIaj9cUbhuZKfUiLdacGips6a2i4rT9sRpW&#10;k/Hq/Dnkj7/N8UCH/fE0yrzS+rHfLacgInXxLr6510ZDNnx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3gCxQAAAN4AAAAPAAAAAAAAAAAAAAAAAJgCAABkcnMv&#10;ZG93bnJldi54bWxQSwUGAAAAAAQABAD1AAAAigMAAAAA&#10;" fillcolor="black" stroked="f"/>
                        <v:rect id="Rectangle 1368" o:spid="_x0000_s3292" style="position:absolute;left:2172;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mckA&#10;AADeAAAADwAAAGRycy9kb3ducmV2LnhtbESPT2sCMRTE74V+h/AKvdWki626GqUWCr0I9c9Bb8/N&#10;c3dx87JNUt366Ruh4HGYmd8wk1lnG3EiH2rHGp57CgRx4UzNpYbN+uNpCCJEZIONY9LwSwFm0/u7&#10;CebGnXlJp1UsRYJwyFFDFWObSxmKiiyGnmuJk3dw3mJM0pfSeDwnuG1kptSrtFhzWqiwpfeKiuPq&#10;x2qYj4bz768+Ly7L/Y522/3xJfNK68eH7m0MIlIXb+H/9qfRkPUHag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dmckAAADeAAAADwAAAAAAAAAAAAAAAACYAgAA&#10;ZHJzL2Rvd25yZXYueG1sUEsFBgAAAAAEAAQA9QAAAI4DAAAAAA==&#10;" fillcolor="black" stroked="f"/>
                        <v:rect id="Rectangle 1369" o:spid="_x0000_s3293" style="position:absolute;left:2172;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i2cYA&#10;AADeAAAADwAAAGRycy9kb3ducmV2LnhtbESPy2rCQBSG94W+w3AK7urE4DU6ShUKbgreFro7Zo5J&#10;MHMmnZlq2qfvLASXP/+Nb7ZoTS1u5HxlWUGvm4Agzq2uuFBw2H++j0H4gKyxtkwKfsnDYv76MsNM&#10;2ztv6bYLhYgj7DNUUIbQZFL6vCSDvmsb4uhdrDMYonSF1A7vcdzUMk2SoTRYcXwosaFVSfl192MU&#10;LCfj5femz19/2/OJTsfzdZC6RKnOW/sxBRGoDc/wo73WCtL+qBc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zi2cYAAADeAAAADwAAAAAAAAAAAAAAAACYAgAAZHJz&#10;L2Rvd25yZXYueG1sUEsFBgAAAAAEAAQA9QAAAIsDAAAAAA==&#10;" fillcolor="black" stroked="f"/>
                        <v:rect id="Rectangle 1370" o:spid="_x0000_s3294" style="position:absolute;left:2172;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HQ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eg5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AEdCyAAAAN4AAAAPAAAAAAAAAAAAAAAAAJgCAABk&#10;cnMvZG93bnJldi54bWxQSwUGAAAAAAQABAD1AAAAjQMAAAAA&#10;" fillcolor="black" stroked="f"/>
                        <v:rect id="Rectangle 1371" o:spid="_x0000_s3295" style="position:absolute;left:2172;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ZN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g6y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tk1yAAAAN4AAAAPAAAAAAAAAAAAAAAAAJgCAABk&#10;cnMvZG93bnJldi54bWxQSwUGAAAAAAQABAD1AAAAjQMAAAAA&#10;" fillcolor="black" stroked="f"/>
                        <v:rect id="Rectangle 1372" o:spid="_x0000_s3296" style="position:absolute;left:2172;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58r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YA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nyuyAAAAN4AAAAPAAAAAAAAAAAAAAAAAJgCAABk&#10;cnMvZG93bnJldi54bWxQSwUGAAAAAAQABAD1AAAAjQMAAAAA&#10;" fillcolor="black" stroked="f"/>
                        <v:rect id="Rectangle 1373" o:spid="_x0000_s3297" style="position:absolute;left:2172;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2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s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TayAAAAN4AAAAPAAAAAAAAAAAAAAAAAJgCAABk&#10;cnMvZG93bnJldi54bWxQSwUGAAAAAAQABAD1AAAAjQMAAAAA&#10;" fillcolor="black" stroked="f"/>
                        <v:rect id="Rectangle 1374" o:spid="_x0000_s3298" style="position:absolute;left:2172;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BQcgA&#10;AADeAAAADwAAAGRycy9kb3ducmV2LnhtbESPT2sCMRTE7wW/Q3hCbzXrolW3RqkFoReh/jno7bl5&#10;3V3cvGyTqFs/fSMUPA4z8xtmOm9NLS7kfGVZQb+XgCDOra64ULDbLl/GIHxA1lhbJgW/5GE+6zxN&#10;MdP2ymu6bEIhIoR9hgrKEJpMSp+XZND3bEMcvW/rDIYoXSG1w2uEm1qmSfIqDVYcF0ps6KOk/LQ5&#10;GwWLyXjx8zXg1W19PNBhfzwNU5co9dxt399ABGrDI/zf/tQK0sGoP4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0FByAAAAN4AAAAPAAAAAAAAAAAAAAAAAJgCAABk&#10;cnMvZG93bnJldi54bWxQSwUGAAAAAAQABAD1AAAAjQMAAAAA&#10;" fillcolor="black" stroked="f"/>
                        <v:rect id="Rectangle 1375" o:spid="_x0000_s3299" style="position:absolute;left:2172;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DWH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6d82yAAAAN4AAAAPAAAAAAAAAAAAAAAAAJgCAABk&#10;cnMvZG93bnJldi54bWxQSwUGAAAAAAQABAD1AAAAjQMAAAAA&#10;" fillcolor="black" stroked="f"/>
                        <v:rect id="Rectangle 1376" o:spid="_x0000_s3300" style="position:absolute;left:2172;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6r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c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XqtyAAAAN4AAAAPAAAAAAAAAAAAAAAAAJgCAABk&#10;cnMvZG93bnJldi54bWxQSwUGAAAAAAQABAD1AAAAjQMAAAAA&#10;" fillcolor="black" stroked="f"/>
                        <v:rect id="Rectangle 1377" o:spid="_x0000_s3301" style="position:absolute;left:2172;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u38UA&#10;AADeAAAADwAAAGRycy9kb3ducmV2LnhtbERPyW7CMBC9V+o/WFOJW3GIWAMGFaRKXCqxHeA2xEMS&#10;EY9T24W0X18fkDg+vX22aE0tbuR8ZVlBr5uAIM6trrhQcNh/vo9B+ICssbZMCn7Jw2L++jLDTNs7&#10;b+m2C4WIIewzVFCG0GRS+rwkg75rG+LIXawzGCJ0hdQO7zHc1DJNkqE0WHFsKLGhVUn5dfdjFCwn&#10;4+X3ps9ff9vziU7H83WQukSpzlv7MQURqA1P8cO91grS/qgX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u7fxQAAAN4AAAAPAAAAAAAAAAAAAAAAAJgCAABkcnMv&#10;ZG93bnJldi54bWxQSwUGAAAAAAQABAD1AAAAigMAAAAA&#10;" fillcolor="black" stroked="f"/>
                        <v:rect id="Rectangle 1378" o:spid="_x0000_s3302" style="position:absolute;left:2172;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LRMgA&#10;AADeAAAADwAAAGRycy9kb3ducmV2LnhtbESPzWsCMRTE74X+D+EVeqtZFz9Xo9RCoRehfhz09ty8&#10;7i5uXrZJqqt/fSMIHoeZ+Q0znbemFidyvrKsoNtJQBDnVldcKNhuPt9GIHxA1lhbJgUX8jCfPT9N&#10;MdP2zCs6rUMhIoR9hgrKEJpMSp+XZNB3bEMcvR/rDIYoXSG1w3OEm1qmSTKQBiuOCyU29FFSflz/&#10;GQWL8Wjx+93j5XV12NN+dzj2U5co9frSvk9ABGrDI3xvf2kFaW/YHc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ktEyAAAAN4AAAAPAAAAAAAAAAAAAAAAAJgCAABk&#10;cnMvZG93bnJldi54bWxQSwUGAAAAAAQABAD1AAAAjQMAAAAA&#10;" fillcolor="black" stroked="f"/>
                        <v:rect id="Rectangle 1379" o:spid="_x0000_s3303" style="position:absolute;left:2172;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oZMYA&#10;AADeAAAADwAAAGRycy9kb3ducmV2LnhtbESPzWoCMRSF94LvEK7QnWYctNqpUbRQcFOo2kXdXSfX&#10;mcHJzZikOvXpzUJweTh/fLNFa2pxIecrywqGgwQEcW51xYWCn91nfwrCB2SNtWVS8E8eFvNuZ4aZ&#10;tlfe0GUbChFH2GeooAyhyaT0eUkG/cA2xNE7WmcwROkKqR1e47ipZZokr9JgxfGhxIY+SspP2z+j&#10;YPU2XZ2/R/x12xz2tP89nMapS5R66bXLdxCB2vAMP9prrSAdTdI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AoZMYAAADeAAAADwAAAAAAAAAAAAAAAACYAgAAZHJz&#10;L2Rvd25yZXYueG1sUEsFBgAAAAAEAAQA9QAAAIsDAAAAAA==&#10;" fillcolor="black" stroked="f"/>
                        <v:rect id="Rectangle 1380" o:spid="_x0000_s3304" style="position:absolute;left:2172;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N/8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iaD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bI3/yAAAAN4AAAAPAAAAAAAAAAAAAAAAAJgCAABk&#10;cnMvZG93bnJldi54bWxQSwUGAAAAAAQABAD1AAAAjQMAAAAA&#10;" fillcolor="black" stroked="f"/>
                        <v:rect id="Rectangle 1381" o:spid="_x0000_s3305" style="position:absolute;left:2172;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TiMgA&#10;AADeAAAADwAAAGRycy9kb3ducmV2LnhtbESPT2sCMRTE74V+h/CE3mrWYKuuRqmFQi+F+uegt+fm&#10;ubu4edkmqW776Ruh4HGYmd8ws0VnG3EmH2rHGgb9DARx4UzNpYbt5u1xDCJEZIONY9LwQwEW8/u7&#10;GebGXXhF53UsRYJwyFFDFWObSxmKiiyGvmuJk3d03mJM0pfSeLwkuG2kyrJnabHmtFBhS68VFaf1&#10;t9WwnIyXX59D/vhdHfa03x1OT8pnWj/0upcpiEhdvIX/2+9GgxqOlI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hOIyAAAAN4AAAAPAAAAAAAAAAAAAAAAAJgCAABk&#10;cnMvZG93bnJldi54bWxQSwUGAAAAAAQABAD1AAAAjQMAAAAA&#10;" fillcolor="black" stroked="f"/>
                        <v:rect id="Rectangle 1382" o:spid="_x0000_s3306" style="position:absolute;left:2172;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K2E8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OH+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8rYTyAAAAN4AAAAPAAAAAAAAAAAAAAAAAJgCAABk&#10;cnMvZG93bnJldi54bWxQSwUGAAAAAAQABAD1AAAAjQMAAAAA&#10;" fillcolor="black" stroked="f"/>
                        <v:rect id="Rectangle 1383" o:spid="_x0000_s3307" style="position:absolute;left:2172;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suZ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Gy5nyAAAAN4AAAAPAAAAAAAAAAAAAAAAAJgCAABk&#10;cnMvZG93bnJldi54bWxQSwUGAAAAAAQABAD1AAAAjQMAAAAA&#10;" fillcolor="black" stroked="f"/>
                        <v:rect id="Rectangle 1384" o:spid="_x0000_s3308" style="position:absolute;left:2172;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L/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AlG8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4v8yAAAAN4AAAAPAAAAAAAAAAAAAAAAAJgCAABk&#10;cnMvZG93bnJldi54bWxQSwUGAAAAAAQABAD1AAAAjQMAAAAA&#10;" fillcolor="black" stroked="f"/>
                        <v:rect id="Rectangle 1385" o:spid="_x0000_s3309" style="position:absolute;left:2172;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Vi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yl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hRWLyAAAAN4AAAAPAAAAAAAAAAAAAAAAAJgCAABk&#10;cnMvZG93bnJldi54bWxQSwUGAAAAAAQABAD1AAAAjQMAAAAA&#10;" fillcolor="black" stroked="f"/>
                        <v:rect id="Rectangle 1386" o:spid="_x0000_s3310" style="position:absolute;left:2172;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wEM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z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bAQyAAAAN4AAAAPAAAAAAAAAAAAAAAAAJgCAABk&#10;cnMvZG93bnJldi54bWxQSwUGAAAAAAQABAD1AAAAjQMAAAAA&#10;" fillcolor="black" stroked="f"/>
                        <v:rect id="Rectangle 1387" o:spid="_x0000_s3311" style="position:absolute;left:2172;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kYsUA&#10;AADeAAAADwAAAGRycy9kb3ducmV2LnhtbERPz2vCMBS+C/4P4Qm7aWrR6Tqj6GDgZTB1h3l7Ns+2&#10;2LzUJNPOv94cBI8f3+/ZojW1uJDzlWUFw0ECgji3uuJCwc/usz8F4QOyxtoyKfgnD4t5tzPDTNsr&#10;b+iyDYWIIewzVFCG0GRS+rwkg35gG+LIHa0zGCJ0hdQOrzHc1DJNkldpsOLYUGJDHyXlp+2fUbB6&#10;m67O3yP+um0Oe9r/Hk7j1CVKvfTa5TuIQG14ih/utVaQjiZp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iRixQAAAN4AAAAPAAAAAAAAAAAAAAAAAJgCAABkcnMv&#10;ZG93bnJldi54bWxQSwUGAAAAAAQABAD1AAAAigMAAAAA&#10;" fillcolor="black" stroked="f"/>
                        <v:rect id="Rectangle 1388" o:spid="_x0000_s3312" style="position:absolute;left:2172;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B+c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Wje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GoH5yAAAAN4AAAAPAAAAAAAAAAAAAAAAAJgCAABk&#10;cnMvZG93bnJldi54bWxQSwUGAAAAAAQABAD1AAAAjQMAAAAA&#10;" fillcolor="black" stroked="f"/>
                        <v:rect id="Rectangle 1389" o:spid="_x0000_s3313" style="position:absolute;left:2172;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uc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fN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5vrnHAAAA3gAAAA8AAAAAAAAAAAAAAAAAmAIAAGRy&#10;cy9kb3ducmV2LnhtbFBLBQYAAAAABAAEAPUAAACMAwAAAAA=&#10;" fillcolor="black" stroked="f"/>
                        <v:rect id="Rectangle 1390" o:spid="_x0000_s3314" style="position:absolute;left:2172;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bI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c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RsiyAAAAN4AAAAPAAAAAAAAAAAAAAAAAJgCAABk&#10;cnMvZG93bnJldi54bWxQSwUGAAAAAAQABAD1AAAAjQMAAAAA&#10;" fillcolor="black" stroked="f"/>
                        <v:rect id="Rectangle 1391" o:spid="_x0000_s3315" style="position:absolute;left:2172;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FV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TO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4VVyAAAAN4AAAAPAAAAAAAAAAAAAAAAAJgCAABk&#10;cnMvZG93bnJldi54bWxQSwUGAAAAAAQABAD1AAAAjQMAAAAA&#10;" fillcolor="black" stroked="f"/>
                        <v:rect id="Rectangle 1392" o:spid="_x0000_s3316" style="position:absolute;left:2172;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db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sgzskAAADeAAAADwAAAAAAAAAAAAAAAACYAgAA&#10;ZHJzL2Rvd25yZXYueG1sUEsFBgAAAAAEAAQA9QAAAI4DAAAAAA==&#10;" fillcolor="black" stroked="f"/>
                        <v:rect id="Rectangle 1393" o:spid="_x0000_s3317" style="position:absolute;left:2172;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4u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3L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8K4uskAAADeAAAADwAAAAAAAAAAAAAAAACYAgAA&#10;ZHJzL2Rvd25yZXYueG1sUEsFBgAAAAAEAAQA9QAAAI4DAAAAAA==&#10;" fillcolor="black" stroked="f"/>
                        <v:rect id="Rectangle 1394" o:spid="_x0000_s3318" style="position:absolute;left:2172;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dI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h0hyAAAAN4AAAAPAAAAAAAAAAAAAAAAAJgCAABk&#10;cnMvZG93bnJldi54bWxQSwUGAAAAAAQABAD1AAAAjQMAAAAA&#10;" fillcolor="black" stroked="f"/>
                        <v:rect id="Rectangle 1395" o:spid="_x0000_s3319" style="position:absolute;left:2172;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DVskA&#10;AADeAAAADwAAAGRycy9kb3ducmV2LnhtbESPT2sCMRTE7wW/Q3hCbzXr1qrdGkULgpeC/w719ty8&#10;7i5uXrZJqtt++kYQPA4z8xtmMmtNLc7kfGVZQb+XgCDOra64ULDfLZ/GIHxA1lhbJgW/5GE27TxM&#10;MNP2whs6b0MhIoR9hgrKEJpMSp+XZND3bEMcvS/rDIYoXSG1w0uEm1qmSTKUBiuOCyU29F5Sftr+&#10;GAWL1/Hiez3gj7/N8UCHz+PpJXWJUo/ddv4GIlAb7uFbe6UVpIPR8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yDVskAAADeAAAADwAAAAAAAAAAAAAAAACYAgAA&#10;ZHJzL2Rvd25yZXYueG1sUEsFBgAAAAAEAAQA9QAAAI4DAAAAAA==&#10;" fillcolor="black" stroked="f"/>
                        <v:rect id="Rectangle 1396" o:spid="_x0000_s3320" style="position:absolute;left:2172;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mz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N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CbNyAAAAN4AAAAPAAAAAAAAAAAAAAAAAJgCAABk&#10;cnMvZG93bnJldi54bWxQSwUGAAAAAAQABAD1AAAAjQMAAAAA&#10;" fillcolor="black" stroked="f"/>
                        <v:rect id="Rectangle 1397" o:spid="_x0000_s3321" style="position:absolute;left:2172;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v8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5M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yv8YAAADeAAAADwAAAAAAAAAAAAAAAACYAgAAZHJz&#10;L2Rvd25yZXYueG1sUEsFBgAAAAAEAAQA9QAAAIsDAAAAAA==&#10;" fillcolor="black" stroked="f"/>
                        <v:rect id="Rectangle 1398" o:spid="_x0000_s3322" style="position:absolute;left:2172;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XJMkA&#10;AADeAAAADwAAAGRycy9kb3ducmV2LnhtbESPT2sCMRTE7wW/Q3hCbzXr1lZdjVILBS8F/x309tw8&#10;dxc3L9sk1bWfvikUPA4z8xtmOm9NLS7kfGVZQb+XgCDOra64ULDbfjyNQPiArLG2TApu5GE+6zxM&#10;MdP2ymu6bEIhIoR9hgrKEJpMSp+XZND3bEMcvZN1BkOUrpDa4TXCTS3TJHmVBiuOCyU29F5Sft58&#10;GwWL8WjxtRrw58/6eKDD/nh+SV2i1GO3fZuACNSGe/i/vdQK0sHweQ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MXJMkAAADeAAAADwAAAAAAAAAAAAAAAACYAgAA&#10;ZHJzL2Rvd25yZXYueG1sUEsFBgAAAAAEAAQA9QAAAI4DAAAAAA==&#10;" fillcolor="black" stroked="f"/>
                        <v:rect id="Rectangle 1399" o:spid="_x0000_s3323" style="position:absolute;left:2172;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xMcA&#10;AADeAAAADwAAAGRycy9kb3ducmV2LnhtbESPy2rCQBSG9wXfYThCd3ViSKtGR6mFQjdCvSx0d8wc&#10;k2DmTDoz1din7ywElz//jW+26EwjLuR8bVnBcJCAIC6srrlUsNt+voxB+ICssbFMCm7kYTHvPc0w&#10;1/bKa7psQiniCPscFVQhtLmUvqjIoB/Yljh6J+sMhihdKbXDaxw3jUyT5E0arDk+VNjSR0XFefNr&#10;FCwn4+XPd8arv/XxQIf98fyaukSp5373PgURqAuP8L39pRWk2SiL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zcTHAAAA3gAAAA8AAAAAAAAAAAAAAAAAmAIAAGRy&#10;cy9kb3ducmV2LnhtbFBLBQYAAAAABAAEAPUAAACMAwAAAAA=&#10;" fillcolor="black" stroked="f"/>
                        <v:rect id="Rectangle 1400" o:spid="_x0000_s3324" style="position:absolute;left:2172;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oX8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vJ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2hfyAAAAN4AAAAPAAAAAAAAAAAAAAAAAJgCAABk&#10;cnMvZG93bnJldi54bWxQSwUGAAAAAAQABAD1AAAAjQMAAAAA&#10;" fillcolor="black" stroked="f"/>
                        <v:rect id="Rectangle 1401" o:spid="_x0000_s3325" style="position:absolute;left:2172;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2KM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fYoyAAAAN4AAAAPAAAAAAAAAAAAAAAAAJgCAABk&#10;cnMvZG93bnJldi54bWxQSwUGAAAAAAQABAD1AAAAjQMAAAAA&#10;" fillcolor="black" stroked="f"/>
                        <v:rect id="Rectangle 1402" o:spid="_x0000_s3326" style="position:absolute;left:2172;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Ts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1Ts8kAAADeAAAADwAAAAAAAAAAAAAAAACYAgAA&#10;ZHJzL2Rvd25yZXYueG1sUEsFBgAAAAAEAAQA9QAAAI4DAAAAAA==&#10;" fillcolor="black" stroked="f"/>
                        <v:rect id="Rectangle 1403" o:spid="_x0000_s3327" style="position:absolute;left:2172;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Lx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xMvHyAAAAN4AAAAPAAAAAAAAAAAAAAAAAJgCAABk&#10;cnMvZG93bnJldi54bWxQSwUGAAAAAAQABAD1AAAAjQMAAAAA&#10;" fillcolor="black" stroked="f"/>
                        <v:rect id="Rectangle 1404" o:spid="_x0000_s3328" style="position:absolute;left:2172;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uXM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vJ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G5cyAAAAN4AAAAPAAAAAAAAAAAAAAAAAJgCAABk&#10;cnMvZG93bnJldi54bWxQSwUGAAAAAAQABAD1AAAAjQMAAAAA&#10;" fillcolor="black" stroked="f"/>
                        <v:rect id="Rectangle 1405" o:spid="_x0000_s3329" style="position:absolute;left:2172;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wK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vAryAAAAN4AAAAPAAAAAAAAAAAAAAAAAJgCAABk&#10;cnMvZG93bnJldi54bWxQSwUGAAAAAAQABAD1AAAAjQMAAAAA&#10;" fillcolor="black" stroked="f"/>
                        <v:rect id="Rectangle 1406" o:spid="_x0000_s3330" style="position:absolute;left:2172;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VsMkA&#10;AADeAAAADwAAAGRycy9kb3ducmV2LnhtbESPT2vCQBTE70K/w/IKvenGkKpNXUULhV4E//RQb8/s&#10;Mwlm38bdrcZ++m6h4HGYmd8w03lnGnEh52vLCoaDBARxYXXNpYLP3Xt/AsIHZI2NZVJwIw/z2UNv&#10;irm2V97QZRtKESHsc1RQhdDmUvqiIoN+YFvi6B2tMxiidKXUDq8RbhqZJslIGqw5LlTY0ltFxWn7&#10;bRQsXybL8zrj1c/msKf91+H0nLpEqafHbvEKIlAX7uH/9odWkGbjb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xZVsMkAAADeAAAADwAAAAAAAAAAAAAAAACYAgAA&#10;ZHJzL2Rvd25yZXYueG1sUEsFBgAAAAAEAAQA9QAAAI4DAAAAAA==&#10;" fillcolor="black" stroked="f"/>
                        <v:rect id="Rectangle 1407" o:spid="_x0000_s3331" style="position:absolute;left:2172;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BwsUA&#10;AADeAAAADwAAAGRycy9kb3ducmV2LnhtbERPu27CMBTdK/EP1kXqVhyitEDAoFKpUhek8hhgu8SX&#10;JCK+Tm0XQr++HpAYj857tuhMIy7kfG1ZwXCQgCAurK65VLDbfr6MQfiArLGxTApu5GEx7z3NMNf2&#10;ymu6bEIpYgj7HBVUIbS5lL6oyKAf2JY4cifrDIYIXSm1w2sMN41Mk+RNGqw5NlTY0kdFxXnzaxQs&#10;J+Plz3fGq7/18UCH/fH8mrpEqed+9z4FEagLD/Hd/aUVpNkoi3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cHCxQAAAN4AAAAPAAAAAAAAAAAAAAAAAJgCAABkcnMv&#10;ZG93bnJldi54bWxQSwUGAAAAAAQABAD1AAAAigMAAAAA&#10;" fillcolor="black" stroked="f"/>
                        <v:rect id="Rectangle 1408" o:spid="_x0000_s3332" style="position:absolute;left:2172;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kW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vJ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WRZyAAAAN4AAAAPAAAAAAAAAAAAAAAAAJgCAABk&#10;cnMvZG93bnJldi54bWxQSwUGAAAAAAQABAD1AAAAjQMAAAAA&#10;" fillcolor="black" stroked="f"/>
                        <v:rect id="Rectangle 1409" o:spid="_x0000_s3333" style="position:absolute;left:2172;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bG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A0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mWxnHAAAA3gAAAA8AAAAAAAAAAAAAAAAAmAIAAGRy&#10;cy9kb3ducmV2LnhtbFBLBQYAAAAABAAEAPUAAACMAwAAAAA=&#10;" fillcolor="black" stroked="f"/>
                        <v:rect id="Rectangle 1410" o:spid="_x0000_s3334" style="position:absolute;left:2172;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gsgA&#10;AADeAAAADwAAAGRycy9kb3ducmV2LnhtbESPT2sCMRTE7wW/Q3hCbzXrolW3RqkFoReh/jno7bl5&#10;3V3cvGyTqFs/fSMUPA4z8xtmOm9NLS7kfGVZQb+XgCDOra64ULDbLl/GIHxA1lhbJgW/5GE+6zxN&#10;MdP2ymu6bEIhIoR9hgrKEJpMSp+XZND3bEMcvW/rDIYoXSG1w2uEm1qmSfIqDVYcF0ps6KOk/LQ5&#10;GwWLyXjx8zXg1W19PNBhfzwNU5co9dxt399ABGrDI/zf/tQK0sFo2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av6CyAAAAN4AAAAPAAAAAAAAAAAAAAAAAJgCAABk&#10;cnMvZG93bnJldi54bWxQSwUGAAAAAAQABAD1AAAAjQMAAAAA&#10;" fillcolor="black" stroked="f"/>
                        <v:rect id="Rectangle 1411" o:spid="_x0000_s3335" style="position:absolute;left:2172;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g9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Bll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GD1yAAAAN4AAAAPAAAAAAAAAAAAAAAAAJgCAABk&#10;cnMvZG93bnJldi54bWxQSwUGAAAAAAQABAD1AAAAjQMAAAAA&#10;" fillcolor="black" stroked="f"/>
                        <v:rect id="Rectangle 1412" o:spid="_x0000_s3336" style="position:absolute;left:2172;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b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eP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9MVuyAAAAN4AAAAPAAAAAAAAAAAAAAAAAJgCAABk&#10;cnMvZG93bnJldi54bWxQSwUGAAAAAAQABAD1AAAAjQMAAAAA&#10;" fillcolor="black" stroked="f"/>
                        <v:rect id="Rectangle 1413" o:spid="_x0000_s3337" style="position:absolute;left:2172;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dGs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sZ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V0ayAAAAN4AAAAPAAAAAAAAAAAAAAAAAJgCAABk&#10;cnMvZG93bnJldi54bWxQSwUGAAAAAAQABAD1AAAAjQMAAAAA&#10;" fillcolor="black" stroked="f"/>
                        <v:rect id="Rectangle 1414" o:spid="_x0000_s3338" style="position:absolute;left:2172;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4gckA&#10;AADeAAAADwAAAGRycy9kb3ducmV2LnhtbESPT2vCQBTE7wW/w/KE3urGYKpNXUULBS8F//RQb8/s&#10;Mwlm38bdrcZ+erdQ6HGYmd8w03lnGnEh52vLCoaDBARxYXXNpYLP3fvTBIQPyBoby6TgRh7ms97D&#10;FHNtr7yhyzaUIkLY56igCqHNpfRFRQb9wLbE0TtaZzBE6UqpHV4j3DQyTZJnabDmuFBhS28VFaft&#10;t1GwfJksz+sRf/xsDnvafx1OWeoSpR773eIVRKAu/If/2iutIB2Ns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H4gckAAADeAAAADwAAAAAAAAAAAAAAAACYAgAA&#10;ZHJzL2Rvd25yZXYueG1sUEsFBgAAAAAEAAQA9QAAAI4DAAAAAA==&#10;" fillcolor="black" stroked="f"/>
                        <v:rect id="Rectangle 1415" o:spid="_x0000_s3339" style="position:absolute;left:2172;top:138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m9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2b2yAAAAN4AAAAPAAAAAAAAAAAAAAAAAJgCAABk&#10;cnMvZG93bnJldi54bWxQSwUGAAAAAAQABAD1AAAAjQMAAAAA&#10;" fillcolor="black" stroked="f"/>
                        <v:rect id="Rectangle 1416" o:spid="_x0000_s3340" style="position:absolute;left:2172;top:1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bcgA&#10;AADeAAAADwAAAGRycy9kb3ducmV2LnhtbESPT2sCMRTE74V+h/CE3mrWxX/dGqUKghdBbQ/19ty8&#10;7i5uXtYk1dVPb4RCj8PM/IaZzFpTizM5X1lW0OsmIIhzqysuFHx9Ll/HIHxA1lhbJgVX8jCbPj9N&#10;MNP2wls670IhIoR9hgrKEJpMSp+XZNB3bUMcvR/rDIYoXSG1w0uEm1qmSTKUBiuOCyU2tCgpP+5+&#10;jYL523h+2vR5fdse9rT/PhwHqUuUeum0H+8gArXhP/zXXmkFaX80GM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8NtyAAAAN4AAAAPAAAAAAAAAAAAAAAAAJgCAABk&#10;cnMvZG93bnJldi54bWxQSwUGAAAAAAQABAD1AAAAjQMAAAAA&#10;" fillcolor="black" stroked="f"/>
                        <v:rect id="Rectangle 1417" o:spid="_x0000_s3341" style="position:absolute;left:2172;top:1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BXH8UA&#10;AADeAAAADwAAAGRycy9kb3ducmV2LnhtbERPu27CMBTdK/UfrIvEVhwiKBAwqFRCYqlUHgNsl/iS&#10;RMTXqW0g7dfXAxLj0XnPFq2pxY2crywr6PcSEMS51RUXCva71dsYhA/IGmvLpOCXPCzmry8zzLS9&#10;84Zu21CIGMI+QwVlCE0mpc9LMuh7tiGO3Nk6gyFCV0jt8B7DTS3TJHmXBiuODSU29FlSftlejYLl&#10;ZLz8+R7w19/mdKTj4XQZpi5RqttpP6YgArXhKX6411pBOhgN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FcfxQAAAN4AAAAPAAAAAAAAAAAAAAAAAJgCAABkcnMv&#10;ZG93bnJldi54bWxQSwUGAAAAAAQABAD1AAAAigMAAAAA&#10;" fillcolor="black" stroked="f"/>
                        <v:rect id="Rectangle 1418" o:spid="_x0000_s3342" style="position:absolute;left:2172;top:1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yhM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N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PKEyAAAAN4AAAAPAAAAAAAAAAAAAAAAAJgCAABk&#10;cnMvZG93bnJldi54bWxQSwUGAAAAAAQABAD1AAAAjQMAAAAA&#10;" fillcolor="black" stroked="f"/>
                        <v:rect id="Rectangle 1419" o:spid="_x0000_s3343" style="position:absolute;left:2172;top:1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RpMcA&#10;AADeAAAADwAAAGRycy9kb3ducmV2LnhtbESPy2rCQBSG9wXfYTgFd3XSYL1ER9FCoRuhXha6O2aO&#10;STBzJp0ZNfXpOwvB5c9/45vOW1OLKzlfWVbw3ktAEOdWV1wo2G2/3kYgfEDWWFsmBX/kYT7rvEwx&#10;0/bGa7puQiHiCPsMFZQhNJmUPi/JoO/Zhjh6J+sMhihdIbXDWxw3tUyTZCANVhwfSmzos6T8vLkY&#10;BcvxaPn70+fVfX080GF/PH+kLlGq+9ouJiACteEZfrS/tYK0PxxE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kaTHAAAA3gAAAA8AAAAAAAAAAAAAAAAAmAIAAGRy&#10;cy9kb3ducmV2LnhtbFBLBQYAAAAABAAEAPUAAACMAwAAAAA=&#10;" fillcolor="black" stroked="f"/>
                        <v:rect id="Rectangle 1420" o:spid="_x0000_s3344" style="position:absolute;left:2172;top:1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0P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A27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jQ/yAAAAN4AAAAPAAAAAAAAAAAAAAAAAJgCAABk&#10;cnMvZG93bnJldi54bWxQSwUGAAAAAAQABAD1AAAAjQMAAAAA&#10;" fillcolor="black" stroked="f"/>
                        <v:rect id="Rectangle 1421" o:spid="_x0000_s3345" style="position:absolute;left:2172;top:1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qS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wNU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KpIyAAAAN4AAAAPAAAAAAAAAAAAAAAAAJgCAABk&#10;cnMvZG93bnJldi54bWxQSwUGAAAAAAQABAD1AAAAjQMAAAAA&#10;" fillcolor="black" stroked="f"/>
                        <v:rect id="Rectangle 1422" o:spid="_x0000_s3346" style="position:absolute;left:2172;top:1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gP08kA&#10;AADeAAAADwAAAGRycy9kb3ducmV2LnhtbESPT2sCMRTE7wW/Q3hCbzXr1qrdGkULgpeC/w719ty8&#10;7i5uXrZJqtt++kYQPA4z8xtmMmtNLc7kfGVZQb+XgCDOra64ULDfLZ/GIHxA1lhbJgW/5GE27TxM&#10;MNP2whs6b0MhIoR9hgrKEJpMSp+XZND3bEMcvS/rDIYoXSG1w0uEm1qmSTKUBiuOCyU29F5Sftr+&#10;GAWL1/Hiez3gj7/N8UCHz+PpJXWJUo/ddv4GIlAb7uFbe6UVpIPR8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5gP08kAAADeAAAADwAAAAAAAAAAAAAAAACYAgAA&#10;ZHJzL2Rvd25yZXYueG1sUEsFBgAAAAAEAAQA9QAAAI4DAAAAAA==&#10;" fillcolor="black" stroked="f"/>
                        <v:rect id="Rectangle 1423" o:spid="_x0000_s3347" style="position:absolute;left:2172;top:1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Xp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ZenyAAAAN4AAAAPAAAAAAAAAAAAAAAAAJgCAABk&#10;cnMvZG93bnJldi54bWxQSwUGAAAAAAQABAD1AAAAjQMAAAAA&#10;" fillcolor="black" stroked="f"/>
                        <v:rect id="Rectangle 1424" o:spid="_x0000_s3348" style="position:absolute;left:2172;top:1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0yP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TI8yAAAAN4AAAAPAAAAAAAAAAAAAAAAAJgCAABk&#10;cnMvZG93bnJldi54bWxQSwUGAAAAAAQABAD1AAAAjQMAAAAA&#10;" fillcolor="black" stroked="f"/>
                        <v:rect id="Rectangle 1425" o:spid="_x0000_s3349" style="position:absolute;left:2172;top:1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6xLyAAAAN4AAAAPAAAAAAAAAAAAAAAAAJgCAABk&#10;cnMvZG93bnJldi54bWxQSwUGAAAAAAQABAD1AAAAjQMAAAAA&#10;" fillcolor="black" stroked="f"/>
                        <v:rect id="Rectangle 1426" o:spid="_x0000_s3350" style="position:absolute;left:2172;top:1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J0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gZ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wnQyAAAAN4AAAAPAAAAAAAAAAAAAAAAAJgCAABk&#10;cnMvZG93bnJldi54bWxQSwUGAAAAAAQABAD1AAAAjQMAAAAA&#10;" fillcolor="black" stroked="f"/>
                        <v:rect id="Rectangle 1427" o:spid="_x0000_s3351" style="position:absolute;left:2172;top:1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dosUA&#10;AADeAAAADwAAAGRycy9kb3ducmV2LnhtbERPyW7CMBC9V+IfrKnErTiNKEvAIKhUqRekshzgNsRD&#10;EhGPU9tAytfXBySOT2+fzltTiys5X1lW8N5LQBDnVldcKNhtv95GIHxA1lhbJgV/5GE+67xMMdP2&#10;xmu6bkIhYgj7DBWUITSZlD4vyaDv2YY4cifrDIYIXSG1w1sMN7VMk2QgDVYcG0ps6LOk/Ly5GAXL&#10;8Wj5+9Pn1X19PNBhfzx/pC5RqvvaLiYgArXhKX64v7WCtD8cxL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J2ixQAAAN4AAAAPAAAAAAAAAAAAAAAAAJgCAABkcnMv&#10;ZG93bnJldi54bWxQSwUGAAAAAAQABAD1AAAAigMAAAAA&#10;" fillcolor="black" stroked="f"/>
                        <v:rect id="Rectangle 1428" o:spid="_x0000_s3352" style="position:absolute;left:2172;top:1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4OcgA&#10;AADeAAAADwAAAGRycy9kb3ducmV2LnhtbESPT2sCMRTE7wW/Q3hCbzXbxVpdjaKFQi+C/w56e25e&#10;dxc3L2uS6tpP3whCj8PM/IaZzFpTiws5X1lW8NpLQBDnVldcKNhtP1+GIHxA1lhbJgU38jCbdp4m&#10;mGl75TVdNqEQEcI+QwVlCE0mpc9LMuh7tiGO3rd1BkOUrpDa4TXCTS3TJBlIgxXHhRIb+igpP21+&#10;jILFaLg4r/q8/F0fD3TYH09vqUuUeu628zGIQG34Dz/aX1pB2n8fjO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Dg5yAAAAN4AAAAPAAAAAAAAAAAAAAAAAJgCAABk&#10;cnMvZG93bnJldi54bWxQSwUGAAAAAAQABAD1AAAAjQMAAAAA&#10;" fillcolor="black" stroked="f"/>
                        <v:rect id="Rectangle 1429" o:spid="_x0000_s3353" style="position:absolute;left:2172;top:1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HeccA&#10;AADeAAAADwAAAGRycy9kb3ducmV2LnhtbESPzWrCQBSF94LvMFyhO5002Koxo2ih0E2h2i7q7iZz&#10;mwQzd+LMVFOf3lkIXR7OH1++7k0rzuR8Y1nB4yQBQVxa3XCl4OvzdTwH4QOyxtYyKfgjD+vVcJBj&#10;pu2Fd3Teh0rEEfYZKqhD6DIpfVmTQT+xHXH0fqwzGKJ0ldQOL3HctDJNkmdpsOH4UGNHLzWVx/2v&#10;UbBdzLenjym/X3fFgQ7fxfEpdYlSD6N+swQRqA//4Xv7TStIp7NZ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TB3nHAAAA3gAAAA8AAAAAAAAAAAAAAAAAmAIAAGRy&#10;cy9kb3ducmV2LnhtbFBLBQYAAAAABAAEAPUAAACMAwAAAAA=&#10;" fillcolor="black" stroked="f"/>
                        <v:rect id="Rectangle 1430" o:spid="_x0000_s3354" style="position:absolute;left:2172;top:1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4s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e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36LiyAAAAN4AAAAPAAAAAAAAAAAAAAAAAJgCAABk&#10;cnMvZG93bnJldi54bWxQSwUGAAAAAAQABAD1AAAAjQMAAAAA&#10;" fillcolor="black" stroked="f"/>
                        <v:rect id="Rectangle 1431" o:spid="_x0000_s3355" style="position:absolute;left:2172;top:1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8l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x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TyVyAAAAN4AAAAPAAAAAAAAAAAAAAAAAJgCAABk&#10;cnMvZG93bnJldi54bWxQSwUGAAAAAAQABAD1AAAAjQMAAAAA&#10;" fillcolor="black" stroked="f"/>
                        <v:rect id="Rectangle 1432" o:spid="_x0000_s3356" style="position:absolute;left:2172;top:1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ZDs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OoL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ZkOyAAAAN4AAAAPAAAAAAAAAAAAAAAAAJgCAABk&#10;cnMvZG93bnJldi54bWxQSwUGAAAAAAQABAD1AAAAjQMAAAAA&#10;" fillcolor="black" stroked="f"/>
                        <v:rect id="Rectangle 1433" o:spid="_x0000_s3357" style="position:absolute;left:2172;top:1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BeskA&#10;AADeAAAADwAAAGRycy9kb3ducmV2LnhtbESPT2vCQBTE70K/w/IKvenGkKpNXUULhV4E//RQb8/s&#10;Mwlm38bdrcZ++m6h4HGYmd8w03lnGnEh52vLCoaDBARxYXXNpYLP3Xt/AsIHZI2NZVJwIw/z2UNv&#10;irm2V97QZRtKESHsc1RQhdDmUvqiIoN+YFvi6B2tMxiidKXUDq8RbhqZJslIGqw5LlTY0ltFxWn7&#10;bRQsXybL8zrj1c/msKf91+H0nLpEqafHbvEKIlAX7uH/9odWkGbjc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gBeskAAADeAAAADwAAAAAAAAAAAAAAAACYAgAA&#10;ZHJzL2Rvd25yZXYueG1sUEsFBgAAAAAEAAQA9QAAAI4DAAAAAA==&#10;" fillcolor="black" stroked="f"/>
                        <v:rect id="Rectangle 1434" o:spid="_x0000_s3358" style="position:absolute;left:2172;top:1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k4cgA&#10;AADeAAAADwAAAGRycy9kb3ducmV2LnhtbESPT2sCMRTE74V+h/CE3mrWxX/dGqUKghdBbQ/19ty8&#10;7i5uXtYk1dVPb4RCj8PM/IaZzFpTizM5X1lW0OsmIIhzqysuFHx9Ll/HIHxA1lhbJgVX8jCbPj9N&#10;MNP2wls670IhIoR9hgrKEJpMSp+XZNB3bUMcvR/rDIYoXSG1w0uEm1qmSTKUBiuOCyU2tCgpP+5+&#10;jYL523h+2vR5fdse9rT/PhwHqUuUeum0H+8gArXhP/zXXmkFaX80GsD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KThyAAAAN4AAAAPAAAAAAAAAAAAAAAAAJgCAABk&#10;cnMvZG93bnJldi54bWxQSwUGAAAAAAQABAD1AAAAjQMAAAAA&#10;" fillcolor="black" stroked="f"/>
                        <v:rect id="Rectangle 1435" o:spid="_x0000_s3359" style="position:absolute;left:2172;top:1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6l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Z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jqWyAAAAN4AAAAPAAAAAAAAAAAAAAAAAJgCAABk&#10;cnMvZG93bnJldi54bWxQSwUGAAAAAAQABAD1AAAAjQMAAAAA&#10;" fillcolor="black" stroked="f"/>
                        <v:rect id="Rectangle 1436" o:spid="_x0000_s3360" style="position:absolute;left:2172;top:14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fDcgA&#10;AADeAAAADwAAAGRycy9kb3ducmV2LnhtbESPQWvCQBSE74L/YXlCb7ppsI1GV6mFQi+Faj3o7Zl9&#10;TYLZt+nuVlN/vSsIPQ4z8w0zX3amESdyvras4HGUgCAurK65VLD9ehtOQPiArLGxTAr+yMNy0e/N&#10;Mdf2zGs6bUIpIoR9jgqqENpcSl9UZNCPbEscvW/rDIYoXSm1w3OEm0amSfIsDdYcFyps6bWi4rj5&#10;NQpW08nq53PMH5f1YU/73eH4lLpEqYdB9zIDEagL/+F7+10rSMdZls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p8NyAAAAN4AAAAPAAAAAAAAAAAAAAAAAJgCAABk&#10;cnMvZG93bnJldi54bWxQSwUGAAAAAAQABAD1AAAAjQMAAAAA&#10;" fillcolor="black" stroked="f"/>
                        <v:rect id="Rectangle 1437" o:spid="_x0000_s3361" style="position:absolute;left:2172;top:14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Lf8YA&#10;AADeAAAADwAAAGRycy9kb3ducmV2LnhtbERPz2vCMBS+C/4P4Qm7abriptZG0cFgl8F0O8zba/PW&#10;FpuXmmTa+debg7Djx/c7X/emFWdyvrGs4HGSgCAurW64UvD1+Tqeg/ABWWNrmRT8kYf1ajjIMdP2&#10;wjs670MlYgj7DBXUIXSZlL6syaCf2I44cj/WGQwRukpqh5cYblqZJsmzNNhwbKixo5eayuP+1yjY&#10;Lubb08eU36+74kCH7+L4lLpEqYdRv1mCCNSHf/Hd/aYVpNPZL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ULf8YAAADeAAAADwAAAAAAAAAAAAAAAACYAgAAZHJz&#10;L2Rvd25yZXYueG1sUEsFBgAAAAAEAAQA9QAAAIsDAAAAAA==&#10;" fillcolor="black" stroked="f"/>
                        <v:rect id="Rectangle 1438" o:spid="_x0000_s3362" style="position:absolute;left:2172;top:1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u5MgA&#10;AADeAAAADwAAAGRycy9kb3ducmV2LnhtbESPT2sCMRTE74LfITyhN812sVVXo2ih0ItQ/xz09ty8&#10;7i5uXtYk1bWfvhEKPQ4z8xtmtmhNLa7kfGVZwfMgAUGcW11xoWC/e++PQfiArLG2TAru5GEx73Zm&#10;mGl74w1dt6EQEcI+QwVlCE0mpc9LMugHtiGO3pd1BkOUrpDa4S3CTS3TJHmVBiuOCyU29FZSft5+&#10;GwWryXh1+Rzy+mdzOtLxcDq/pC5R6qnXLqcgArXhP/zX/tAK0uFoN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a7kyAAAAN4AAAAPAAAAAAAAAAAAAAAAAJgCAABk&#10;cnMvZG93bnJldi54bWxQSwUGAAAAAAQABAD1AAAAjQMAAAAA&#10;" fillcolor="black" stroked="f"/>
                        <v:rect id="Rectangle 1439" o:spid="_x0000_s3363" style="position:absolute;left:2172;top:1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Z3XscA&#10;AADeAAAADwAAAGRycy9kb3ducmV2LnhtbESPzWrCQBSF9wXfYbiCuzoxWBujo6ggdFNQ20XdXTPX&#10;JJi5E2dGTfv0nUWhy8P545svO9OIOzlfW1YwGiYgiAuray4VfH5snzMQPiBrbCyTgm/ysFz0nuaY&#10;a/vgPd0PoRRxhH2OCqoQ2lxKX1Rk0A9tSxy9s3UGQ5SulNrhI46bRqZJMpEGa44PFba0qai4HG5G&#10;wXqara+7Mb//7E9HOn6dLi+pS5Qa9LvVDESgLvyH/9pvWkE6fs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Gd17HAAAA3gAAAA8AAAAAAAAAAAAAAAAAmAIAAGRy&#10;cy9kb3ducmV2LnhtbFBLBQYAAAAABAAEAPUAAACMAwAAAAA=&#10;" fillcolor="black" stroked="f"/>
                        <v:rect id="Rectangle 1440" o:spid="_x0000_s3364" style="position:absolute;left:2172;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SxcgA&#10;AADeAAAADwAAAGRycy9kb3ducmV2LnhtbESPQWvCQBSE74L/YXmF3nRj0DZGV9FCoZdCtR709sy+&#10;JsHs23R3q7G/visUPA4z8w0zX3amEWdyvrasYDRMQBAXVtdcKth9vg4yED4ga2wsk4IreVgu+r05&#10;5tpeeEPnbShFhLDPUUEVQptL6YuKDPqhbYmj92WdwRClK6V2eIlw08g0SZ6kwZrjQoUtvVRUnLY/&#10;RsF6mq2/P8b8/rs5HuiwP54mqUuUenzoVjMQgbpwD/+337SCdPycj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tLFyAAAAN4AAAAPAAAAAAAAAAAAAAAAAJgCAABk&#10;cnMvZG93bnJldi54bWxQSwUGAAAAAAQABAD1AAAAjQMAAAAA&#10;" fillcolor="black" stroked="f"/>
                        <v:rect id="Rectangle 1441" o:spid="_x0000_s3365" style="position:absolute;left:231;top:630;width:62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5XccA&#10;AADeAAAADwAAAGRycy9kb3ducmV2LnhtbESPT2vCQBTE74LfYXlCb7oxFI2pq4ha9Oifgu3tkX1N&#10;QrNvQ3ZrYj99VxA8DjPzG2a+7EwlrtS40rKC8SgCQZxZXXKu4OP8PkxAOI+ssbJMCm7kYLno9+aY&#10;atvyka4nn4sAYZeigsL7OpXSZQUZdCNbEwfv2zYGfZBNLnWDbYCbSsZRNJEGSw4LBda0Lij7Of0a&#10;BbukXn3u7V+bV9uv3eVwmW3OM6/Uy6BbvYHw1Pln+NHeawXx6zS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V3HAAAA3gAAAA8AAAAAAAAAAAAAAAAAmAIAAGRy&#10;cy9kb3ducmV2LnhtbFBLBQYAAAAABAAEAPUAAACMAwAAAAA=&#10;" filled="f" stroked="f">
                          <v:textbox inset="0,0,0,0">
                            <w:txbxContent>
                              <w:p w:rsidR="00084B79" w:rsidRPr="007B71B9" w:rsidRDefault="00084B79" w:rsidP="00D35342">
                                <w:pPr>
                                  <w:rPr>
                                    <w:sz w:val="18"/>
                                  </w:rPr>
                                </w:pPr>
                                <w:r w:rsidRPr="007B71B9">
                                  <w:rPr>
                                    <w:rFonts w:ascii="Arial" w:hAnsi="Arial" w:cs="Arial"/>
                                    <w:color w:val="000000"/>
                                    <w:sz w:val="25"/>
                                    <w:szCs w:val="30"/>
                                    <w:lang w:val="en-US"/>
                                  </w:rPr>
                                  <w:t>136°</w:t>
                                </w:r>
                              </w:p>
                            </w:txbxContent>
                          </v:textbox>
                        </v:rect>
                        <v:shape id="Freeform 1442" o:spid="_x0000_s3366" style="position:absolute;left:192;top:952;width:683;height:19;visibility:visible;mso-wrap-style:square;v-text-anchor:top" coordsize="68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rx8kA&#10;AADeAAAADwAAAGRycy9kb3ducmV2LnhtbESPQU/CQBSE7yb+h80z4WJkK4KWwkIIRsOVgoneHt1H&#10;t6H7tnYXqPx618SE42RmvslM552txYlaXzlW8NhPQBAXTldcKthu3h5SED4ga6wdk4If8jCf3d5M&#10;MdPuzGs65aEUEcI+QwUmhCaT0heGLPq+a4ijt3etxRBlW0rd4jnCbS0HSfIsLVYcFww2tDRUHPKj&#10;VTB8/9ym5ihH+cd4952ar9f7Q3NRqnfXLSYgAnXhGv5vr7SCwfAlfYK/O/EK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nrx8kAAADeAAAADwAAAAAAAAAAAAAAAACYAgAA&#10;ZHJzL2Rvd25yZXYueG1sUEsFBgAAAAAEAAQA9QAAAI4DAAAAAA==&#10;" path="m10,l5,r,5l,5r,9l5,14r,5l678,19r,-5l683,14r,-9l678,5r,-5l673,,10,xe" fillcolor="black" stroked="f">
                          <v:path arrowok="t" o:connecttype="custom" o:connectlocs="10,0;5,0;5,5;0,5;0,14;5,14;5,19;678,19;678,14;683,14;683,5;678,5;678,0;673,0;10,0" o:connectangles="0,0,0,0,0,0,0,0,0,0,0,0,0,0,0"/>
                        </v:shape>
                        <v:shape id="Freeform 1443" o:spid="_x0000_s3367" style="position:absolute;left:1826;top:1082;width:678;height:19;visibility:visible;mso-wrap-style:square;v-text-anchor:top" coordsize="67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e5MYA&#10;AADeAAAADwAAAGRycy9kb3ducmV2LnhtbESPT4vCMBTE78J+h/AWvGlqKSrVKP5B7MGD6y57fjZv&#10;27LNS2mi1m9vBMHjMDO/YebLztTiSq2rLCsYDSMQxLnVFRcKfr53gykI55E11pZJwZ0cLBcfvTmm&#10;2t74i64nX4gAYZeigtL7JpXS5SUZdEPbEAfvz7YGfZBtIXWLtwA3tYyjaCwNVhwWSmxoU1L+f7oY&#10;BZyMj/k2Prsmmeyr7PCbrdddplT/s1vNQHjq/Dv8amdaQZxMpgk874Qr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5e5MYAAADeAAAADwAAAAAAAAAAAAAAAACYAgAAZHJz&#10;L2Rvd25yZXYueG1sUEsFBgAAAAAEAAQA9QAAAIsDAAAAAA==&#10;" path="m10,l5,r,4l,4,,14r5,l5,19r668,l673,14r5,l678,4r-5,l673,r-5,l10,xe" fillcolor="black" stroked="f">
                          <v:path arrowok="t" o:connecttype="custom" o:connectlocs="10,0;5,0;5,4;0,4;0,14;5,14;5,19;673,19;673,14;678,14;678,4;673,4;673,0;668,0;10,0" o:connectangles="0,0,0,0,0,0,0,0,0,0,0,0,0,0,0"/>
                        </v:shape>
                        <v:shape id="Freeform 1444" o:spid="_x0000_s3368" style="position:absolute;left:3426;top:894;width:692;height:19;visibility:visible;mso-wrap-style:square;v-text-anchor:top" coordsize="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Jp8UA&#10;AADeAAAADwAAAGRycy9kb3ducmV2LnhtbESPS4sCMRCE74L/IbSwF9HMio4yGkWWFWTdw/q6N5Oe&#10;B046wyTq+O/NguCxqKqvqMWqNZW4UeNKywo+hxEI4tTqknMFp+NmMAPhPLLGyjIpeJCD1bLbWWCi&#10;7Z33dDv4XAQIuwQVFN7XiZQuLcigG9qaOHiZbQz6IJtc6gbvAW4qOYqiWBosOSwUWNNXQenlcDUK&#10;sl8T7/74Z91+j1OZ2b4+X3Ov1EevXc9BeGr9O/xqb7WC0Xg6m8D/nXA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cmnxQAAAN4AAAAPAAAAAAAAAAAAAAAAAJgCAABkcnMv&#10;ZG93bnJldi54bWxQSwUGAAAAAAQABAD1AAAAigMAAAAA&#10;" path="m10,l5,r,5l,5,,15r5,l5,19r682,l687,15r5,l692,5r-5,l687,r-5,l10,xe" fillcolor="black" stroked="f">
                          <v:path arrowok="t" o:connecttype="custom" o:connectlocs="10,0;5,0;5,5;0,5;0,15;5,15;5,19;687,19;687,15;692,15;692,5;687,5;687,0;682,0;10,0" o:connectangles="0,0,0,0,0,0,0,0,0,0,0,0,0,0,0"/>
                        </v:shape>
                        <v:shape id="Freeform 1445" o:spid="_x0000_s3369" style="position:absolute;left:3445;top:1101;width:683;height:226;visibility:visible;mso-wrap-style:square;v-text-anchor:top" coordsize="683,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EZccA&#10;AADeAAAADwAAAGRycy9kb3ducmV2LnhtbESPT2vCQBTE7wW/w/KEXopuGorV6CpSEEovwT8IuT2z&#10;z2ww+zZkV43fvlsQehxm5jfMYtXbRtyo87VjBe/jBARx6XTNlYLDfjOagvABWWPjmBQ8yMNqOXhZ&#10;YKbdnbd024VKRAj7DBWYENpMSl8asujHriWO3tl1FkOUXSV1h/cIt41Mk2QiLdYcFwy29GWovOyu&#10;VkH+s7+YoqhyzI/pSffFzL49tFKvw349BxGoD//hZ/tbK0g/PqcT+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CRGXHAAAA3gAAAA8AAAAAAAAAAAAAAAAAmAIAAGRy&#10;cy9kb3ducmV2LnhtbFBLBQYAAAAABAAEAPUAAACMAwAAAAA=&#10;" path="m,l342,226,683,,,xe" stroked="f">
                          <v:path arrowok="t" o:connecttype="custom" o:connectlocs="0,0;342,226;683,0;0,0" o:connectangles="0,0,0,0"/>
                        </v:shape>
                        <v:shape id="Freeform 1446" o:spid="_x0000_s3370" style="position:absolute;left:3772;top:1207;width:188;height:129;visibility:visible;mso-wrap-style:square;v-text-anchor:top" coordsize="188,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dP8gA&#10;AADeAAAADwAAAGRycy9kb3ducmV2LnhtbESPQWvCQBSE70L/w/IKXqRuaqWR1FWkqC3iRSu0x2f2&#10;mQ1m34bsatJ/3y0IHoeZ+YaZzjtbiSs1vnSs4HmYgCDOnS65UHD4Wj1NQPiArLFyTAp+ycN89tCb&#10;YqZdyzu67kMhIoR9hgpMCHUmpc8NWfRDVxNH7+QaiyHKppC6wTbCbSVHSfIqLZYcFwzW9G4oP+8v&#10;VsHusGx/jmabr9JBuv1ev2yOHydUqv/YLd5ABOrCPXxrf2oFo3E6Se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p0/yAAAAN4AAAAPAAAAAAAAAAAAAAAAAJgCAABk&#10;cnMvZG93bnJldi54bWxQSwUGAAAAAAQABAD1AAAAjQMAAAAA&#10;" path="m5,110r,5l,115r,10l5,125r,4l15,129,183,19r,-5l188,14r,-10l183,4r,-4l173,,5,110xe" fillcolor="black" stroked="f">
                          <v:path arrowok="t" o:connecttype="custom" o:connectlocs="5,110;5,115;0,115;0,125;5,125;5,129;15,129;183,19;183,14;188,14;188,4;183,4;183,0;173,0;5,110" o:connectangles="0,0,0,0,0,0,0,0,0,0,0,0,0,0,0"/>
                        </v:shape>
                        <v:shape id="Freeform 1447" o:spid="_x0000_s3371" style="position:absolute;left:3604;top:1202;width:183;height:130;visibility:visible;mso-wrap-style:square;v-text-anchor:top" coordsize="18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2cQA&#10;AADeAAAADwAAAGRycy9kb3ducmV2LnhtbERPS27CMBDdV+odrKnUXXECiKKAg6pCJVpWBQ4wxJMP&#10;jcepbSDl9HhRieXT+88XvWnFmZxvLCtIBwkI4sLqhisF+93HyxSED8gaW8uk4I88LPLHhzlm2l74&#10;m87bUIkYwj5DBXUIXSalL2oy6Ae2I45caZ3BEKGrpHZ4ieGmlcMkmUiDDceGGjt6r6n42Z6MAv2b&#10;ll/H3fWQTtymO32OklW6XCn1/NS/zUAE6sNd/O9eawXD8es07o134hW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Tr9nEAAAA3gAAAA8AAAAAAAAAAAAAAAAAmAIAAGRycy9k&#10;b3ducmV2LnhtbFBLBQYAAAAABAAEAPUAAACJAwAAAAA=&#10;" path="m168,130r10,l183,125r,-10l178,110,14,,5,,,5r,9l5,19,168,130xe" fillcolor="black" stroked="f">
                          <v:path arrowok="t" o:connecttype="custom" o:connectlocs="168,130;178,130;183,125;183,115;178,110;14,0;5,0;0,5;0,14;5,19;168,130" o:connectangles="0,0,0,0,0,0,0,0,0,0,0"/>
                        </v:shape>
                        <v:shape id="Freeform 1448" o:spid="_x0000_s3372" style="position:absolute;left:3604;top:1202;width:365;height:19;visibility:visible;mso-wrap-style:square;v-text-anchor:top" coordsize="3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n5MgA&#10;AADeAAAADwAAAGRycy9kb3ducmV2LnhtbESPQWvCQBSE74X+h+UJvdWN0moSXSUIllIoEvXi7ZF9&#10;JsHs25DdxtRf3y0IHoeZ+YZZrgfTiJ46V1tWMBlHIIgLq2suFRwP29cYhPPIGhvLpOCXHKxXz09L&#10;TLW9ck793pciQNilqKDyvk2ldEVFBt3YtsTBO9vOoA+yK6Xu8BrgppHTKJpJgzWHhQpb2lRUXPY/&#10;RsHHezvf5t+35Gtyuu3ypM828ZAp9TIasgUIT4N/hO/tT61g+jaPE/i/E6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C+fkyAAAAN4AAAAPAAAAAAAAAAAAAAAAAJgCAABk&#10;cnMvZG93bnJldi54bWxQSwUGAAAAAAQABAD1AAAAjQMAAAAA&#10;" path="m10,l5,r,5l,5r,9l5,14r,5l360,19r,-5l365,14r,-9l360,5r,-5l356,,10,xe" fillcolor="black" stroked="f">
                          <v:path arrowok="t" o:connecttype="custom" o:connectlocs="10,0;5,0;5,5;0,5;0,14;5,14;5,19;360,19;360,14;365,14;365,5;360,5;360,0;356,0;10,0" o:connectangles="0,0,0,0,0,0,0,0,0,0,0,0,0,0,0"/>
                        </v:shape>
                        <v:shape id="Freeform 1449" o:spid="_x0000_s3373" style="position:absolute;left:3762;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GQccA&#10;AADeAAAADwAAAGRycy9kb3ducmV2LnhtbESPy27CMBBF95X4B2uQ2BUHRHkEDEItlbooIAIbdkM8&#10;JBHxOLJdSP++XlRieXVfOotVa2pxJ+crywoG/QQEcW51xYWC0/HzdQrCB2SNtWVS8EseVsvOywJT&#10;bR98oHsWChFH2KeooAyhSaX0eUkGfd82xNG7WmcwROkKqR0+4rip5TBJxtJgxfGhxIbeS8pv2Y9R&#10;0CQD9zYe7S7n79nkvNl+XDO53yvV67brOYhAbXiG/9tfWsFwNJl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SBkHHAAAA3gAAAA8AAAAAAAAAAAAAAAAAmAIAAGRy&#10;cy9kb3ducmV2LnhtbFBLBQYAAAAABAAEAPUAAACMAwAAAAA=&#10;" path="m5,226r,5l,231r,9l5,240r,5l15,245,356,19r,-5l361,14r,-9l356,5r,-5l346,,5,226xe" fillcolor="black" stroked="f">
                          <v:path arrowok="t" o:connecttype="custom" o:connectlocs="5,226;5,231;0,231;0,240;5,240;5,245;15,245;356,19;356,14;361,14;361,5;356,5;356,0;346,0;5,226" o:connectangles="0,0,0,0,0,0,0,0,0,0,0,0,0,0,0"/>
                        </v:shape>
                        <v:shape id="Freeform 1450" o:spid="_x0000_s3374" style="position:absolute;left:3421;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6j2sgA&#10;AADeAAAADwAAAGRycy9kb3ducmV2LnhtbESPQWvCQBSE7wX/w/IEb3UTsVqjq5RqoYdWMe3F22v2&#10;mQSzb8Puqum/d4VCj8PMfMMsVp1pxIWcry0rSIcJCOLC6ppLBd9fb4/PIHxA1thYJgW/5GG17D0s&#10;MNP2ynu65KEUEcI+QwVVCG0mpS8qMuiHtiWO3tE6gyFKV0rt8BrhppGjJJlIgzXHhQpbeq2oOOVn&#10;o6BNUvc0GW9/Dh+z6WHzuT7mcrdTatDvXuYgAnXhP/zXftcKRuPpLIX7nXg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qPayAAAAN4AAAAPAAAAAAAAAAAAAAAAAJgCAABk&#10;cnMvZG93bnJldi54bWxQSwUGAAAAAAQABAD1AAAAjQMAAAAA&#10;" path="m15,l5,r,5l,5r,9l5,14r,5l346,245r10,l356,240r5,l361,231r-5,l356,226,15,xe" fillcolor="black" stroked="f">
                          <v:path arrowok="t" o:connecttype="custom" o:connectlocs="15,0;5,0;5,5;0,5;0,14;5,14;5,19;346,245;356,245;356,240;361,240;361,231;356,231;356,226;15,0" o:connectangles="0,0,0,0,0,0,0,0,0,0,0,0,0,0,0"/>
                        </v:shape>
                        <v:rect id="Rectangle 1451" o:spid="_x0000_s3375" style="position:absolute;left: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ab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82y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pvyAAAAN4AAAAPAAAAAAAAAAAAAAAAAJgCAABk&#10;cnMvZG93bnJldi54bWxQSwUGAAAAAAQABAD1AAAAjQMAAAAA&#10;" fillcolor="black" stroked="f"/>
                        <v:rect id="Rectangle 1452" o:spid="_x0000_s3376" style="position:absolute;left:3772;top: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1/9MkA&#10;AADeAAAADwAAAGRycy9kb3ducmV2LnhtbESPT2sCMRTE7wW/Q3hCbzXr1lZdjVILBS8F/x309tw8&#10;dxc3L9sk1bWfvikUPA4z8xtmOm9NLS7kfGVZQb+XgCDOra64ULDbfjyNQPiArLG2TApu5GE+6zxM&#10;MdP2ymu6bEIhIoR9hgrKEJpMSp+XZND3bEMcvZN1BkOUrpDa4TXCTS3TJHmVBiuOCyU29F5Sft58&#10;GwWL8WjxtRrw58/6eKDD/nh+SV2i1GO3fZuACNSGe/i/vdQK0sFw/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1/9MkAAADeAAAADwAAAAAAAAAAAAAAAACYAgAA&#10;ZHJzL2Rvd25yZXYueG1sUEsFBgAAAAAEAAQA9QAAAI4DAAAAAA==&#10;" fillcolor="black" stroked="f"/>
                        <v:rect id="Rectangle 1453" o:spid="_x0000_s3377" style="position:absolute;left:3772;top: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g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u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pOeAyAAAAN4AAAAPAAAAAAAAAAAAAAAAAJgCAABk&#10;cnMvZG93bnJldi54bWxQSwUGAAAAAAQABAD1AAAAjQMAAAAA&#10;" fillcolor="black" stroked="f"/>
                        <v:rect id="Rectangle 1454" o:spid="_x0000_s3378" style="position:absolute;left:3772;top: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hCG8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EIbyAAAAN4AAAAPAAAAAAAAAAAAAAAAAJgCAABk&#10;cnMvZG93bnJldi54bWxQSwUGAAAAAAQABAD1AAAAjQMAAAAA&#10;" fillcolor="black" stroked="f"/>
                        <v:rect id="Rectangle 1455" o:spid="_x0000_s3379" style="position:absolute;left:3772;top: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cbMgA&#10;AADeAAAADwAAAGRycy9kb3ducmV2LnhtbESPT2sCMRTE7wW/Q3hCbzXbxVpdjaKFQi+C/w56e25e&#10;dxc3L2uS6tpP3whCj8PM/IaZzFpTiws5X1lW8NpLQBDnVldcKNhtP1+GIHxA1lhbJgU38jCbdp4m&#10;mGl75TVdNqEQEcI+QwVlCE0mpc9LMuh7tiGO3rd1BkOUrpDa4TXCTS3TJBlIgxXHhRIb+igpP21+&#10;jILFaLg4r/q8/F0fD3TYH09vqUuUeu628zGIQG34Dz/aX1pB2n8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txsyAAAAN4AAAAPAAAAAAAAAAAAAAAAAJgCAABk&#10;cnMvZG93bnJldi54bWxQSwUGAAAAAAQABAD1AAAAjQMAAAAA&#10;" fillcolor="black" stroked="f"/>
                        <v:rect id="Rectangle 1456" o:spid="_x0000_s3380" style="position:absolute;left:3772;top: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598gA&#10;AADeAAAADwAAAGRycy9kb3ducmV2LnhtbESPT2sCMRTE74LfITyhN812sVVXo2ih0ItQ/xz09ty8&#10;7i5uXtYk1bWfvhEKPQ4z8xtmtmhNLa7kfGVZwfMgAUGcW11xoWC/e++PQfiArLG2TAru5GEx73Zm&#10;mGl74w1dt6EQEcI+QwVlCE0mpc9LMugHtiGO3pd1BkOUrpDa4S3CTS3TJHmVBiuOCyU29FZSft5+&#10;GwWryXh1+Rzy+mdzOtLxcDq/pC5R6qnXLqcgArXhP/zX/tAK0uFo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nn3yAAAAN4AAAAPAAAAAAAAAAAAAAAAAJgCAABk&#10;cnMvZG93bnJldi54bWxQSwUGAAAAAAQABAD1AAAAjQMAAAAA&#10;" fillcolor="black" stroked="f"/>
                        <v:rect id="Rectangle 1457" o:spid="_x0000_s3381"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thcUA&#10;AADeAAAADwAAAGRycy9kb3ducmV2LnhtbERPyW7CMBC9V+o/WFOJW3GIWAMGFaRKXCqxHeA2xEMS&#10;EY9T24W0X18fkDg+vX22aE0tbuR8ZVlBr5uAIM6trrhQcNh/vo9B+ICssbZMCn7Jw2L++jLDTNs7&#10;b+m2C4WIIewzVFCG0GRS+rwkg75rG+LIXawzGCJ0hdQO7zHc1DJNkqE0WHFsKLGhVUn5dfdjFCwn&#10;4+X3ps9ff9vziU7H83WQukSpzlv7MQURqA1P8cO91grS/mgS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e2FxQAAAN4AAAAPAAAAAAAAAAAAAAAAAJgCAABkcnMv&#10;ZG93bnJldi54bWxQSwUGAAAAAAQABAD1AAAAigMAAAAA&#10;" fillcolor="black" stroked="f"/>
                        <v:rect id="Rectangle 1458" o:spid="_x0000_s3382"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VIHsgA&#10;AADeAAAADwAAAGRycy9kb3ducmV2LnhtbESPQWvCQBSE74L/YXmF3nTTYNWkrqKFQi9C1R7q7Zl9&#10;TYLZt+nuVlN/fVcQPA4z8w0zW3SmESdyvras4GmYgCAurK65VPC5extMQfiArLGxTAr+yMNi3u/N&#10;MNf2zBs6bUMpIoR9jgqqENpcSl9UZNAPbUscvW/rDIYoXSm1w3OEm0amSTKWBmuOCxW29FpRcdz+&#10;GgWrbLr6+Rjx+rI57Gn/dTg+py5R6vGhW76ACNSFe/jWftcK0tEky+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pUgeyAAAAN4AAAAPAAAAAAAAAAAAAAAAAJgCAABk&#10;cnMvZG93bnJldi54bWxQSwUGAAAAAAQABAD1AAAAjQMAAAAA&#10;" fillcolor="black" stroked="f"/>
                        <v:rect id="Rectangle 1459" o:spid="_x0000_s3383"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gUs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c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4FLHAAAA3gAAAA8AAAAAAAAAAAAAAAAAmAIAAGRy&#10;cy9kb3ducmV2LnhtbFBLBQYAAAAABAAEAPUAAACMAwAAAAA=&#10;" fillcolor="black" stroked="f"/>
                        <v:rect id="Rectangle 1460" o:spid="_x0000_s3384"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1FycgA&#10;AADeAAAADwAAAGRycy9kb3ducmV2LnhtbESPQWsCMRSE74X+h/AK3mriYsu6GqUWBC+Fanuot+fm&#10;dXdx87JNoq7++qYg9DjMzDfMbNHbVpzIh8axhtFQgSAunWm40vD5sXrMQYSIbLB1TBouFGAxv7+b&#10;YWHcmTd02sZKJAiHAjXUMXaFlKGsyWIYuo44ed/OW4xJ+koaj+cEt63MlHqWFhtOCzV29FpTedge&#10;rYblJF/+vI/57brZ72j3tT88ZV5pPXjoX6YgIvXxP3xrr42GbJy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UXJyAAAAN4AAAAPAAAAAAAAAAAAAAAAAJgCAABk&#10;cnMvZG93bnJldi54bWxQSwUGAAAAAAQABAD1AAAAjQMAAAAA&#10;" fillcolor="black" stroked="f"/>
                        <v:rect id="Rectangle 1461" o:spid="_x0000_s3385"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vsgA&#10;AADeAAAADwAAAGRycy9kb3ducmV2LnhtbESPQUsDMRSE74L/ITzBm5u4tGXdNi22IHgp2OrB3l43&#10;r7tLNy/bJLarv74RBI/DzHzDzBaD7cSZfGgda3jMFAjiypmWaw0f7y8PBYgQkQ12jknDNwVYzG9v&#10;Zlgad+ENnbexFgnCoUQNTYx9KWWoGrIYMtcTJ+/gvMWYpK+l8XhJcNvJXKmJtNhyWmiwp1VD1XH7&#10;ZTUsn4rl6W3E65/Nfke7z/1xnHul9f3d8DwFEWmI/+G/9qvRkI8Kl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v9u+yAAAAN4AAAAPAAAAAAAAAAAAAAAAAJgCAABk&#10;cnMvZG93bnJldi54bWxQSwUGAAAAAAQABAD1AAAAjQMAAAAA&#10;" fillcolor="black" stroked="f"/>
                        <v:rect id="Rectangle 1462" o:spid="_x0000_s3386"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JcgA&#10;AADeAAAADwAAAGRycy9kb3ducmV2LnhtbESPQUvDQBSE74L/YXmCN7trjBJjt8UWBC9CUz3Y22v2&#10;mYRm36a7axv99d2C4HGYmW+Y6Xy0vTiQD51jDbcTBYK4dqbjRsPH+8tNASJEZIO9Y9LwQwHms8uL&#10;KZbGHbmiwzo2IkE4lKihjXEopQx1SxbDxA3Eyfty3mJM0jfSeDwmuO1lptSDtNhxWmhxoGVL9W79&#10;bTUsHovFfpXz22+13dDmc7u7z7zS+vpqfH4CEWmM/+G/9qvRkOWFuo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34lyAAAAN4AAAAPAAAAAAAAAAAAAAAAAJgCAABk&#10;cnMvZG93bnJldi54bWxQSwUGAAAAAAQABAD1AAAAjQMAAAAA&#10;" fillcolor="black" stroked="f"/>
                        <v:rect id="Rectangle 1463" o:spid="_x0000_s3387"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mUcgA&#10;AADeAAAADwAAAGRycy9kb3ducmV2LnhtbESPQUsDMRSE7wX/Q3hCb23issq6Ni1WKPQi2OrB3l43&#10;z92lm5c1SdvVX2+EQo/DzHzDzBaD7cSJfGgda7ibKhDElTMt1xo+3leTAkSIyAY7x6ThhwIs5jej&#10;GZbGnXlDp22sRYJwKFFDE2NfShmqhiyGqeuJk/flvMWYpK+l8XhOcNvJTKkHabHltNBgTy8NVYft&#10;0WpYPhbL77ecX383+x3tPveH+8wrrce3w/MTiEhDvIYv7bXRkOW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uZRyAAAAN4AAAAPAAAAAAAAAAAAAAAAAJgCAABk&#10;cnMvZG93bnJldi54bWxQSwUGAAAAAAQABAD1AAAAjQMAAAAA&#10;" fillcolor="black" stroked="f"/>
                        <v:rect id="Rectangle 1464" o:spid="_x0000_s3388"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ysgA&#10;AADeAAAADwAAAGRycy9kb3ducmV2LnhtbESPQWsCMRSE7wX/Q3iCt5p00bLdGkULBS9CtT3U23Pz&#10;uru4eVmTqNv++qYg9DjMzDfMbNHbVlzIh8axhoexAkFcOtNwpeHj/fU+BxEissHWMWn4pgCL+eBu&#10;hoVxV97SZRcrkSAcCtRQx9gVUoayJoth7Dri5H05bzEm6StpPF4T3LYyU+pRWmw4LdTY0UtN5XF3&#10;thpWT/nq9Dbhzc/2sKf95+E4zb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VkPKyAAAAN4AAAAPAAAAAAAAAAAAAAAAAJgCAABk&#10;cnMvZG93bnJldi54bWxQSwUGAAAAAAQABAD1AAAAjQMAAAAA&#10;" fillcolor="black" stroked="f"/>
                        <v:rect id="Rectangle 1465" o:spid="_x0000_s3389"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dv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hN29yAAAAN4AAAAPAAAAAAAAAAAAAAAAAJgCAABk&#10;cnMvZG93bnJldi54bWxQSwUGAAAAAAQABAD1AAAAjQMAAAAA&#10;" fillcolor="black" stroked="f"/>
                        <v:rect id="Rectangle 1466" o:spid="_x0000_s3390"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h4JsgA&#10;AADeAAAADwAAAGRycy9kb3ducmV2LnhtbESPQWsCMRSE74X+h/AKvdWki7XrapRaELwUqu1Bb8/N&#10;c3dx87JNUt321zeC0OMwM98w03lvW3EiHxrHGh4HCgRx6UzDlYbPj+VDDiJEZIOtY9LwQwHms9ub&#10;KRbGnXlNp02sRIJwKFBDHWNXSBnKmiyGgeuIk3dw3mJM0lfSeDwnuG1lptRIWmw4LdTY0WtN5XHz&#10;bTUsxvni633Ib7/r/Y522/3xKfNK6/u7/mUCIlIf/8PX9spoyIa5eo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HgmyAAAAN4AAAAPAAAAAAAAAAAAAAAAAJgCAABk&#10;cnMvZG93bnJldi54bWxQSwUGAAAAAAQABAD1AAAAjQMAAAAA&#10;" fillcolor="black" stroked="f"/>
                        <v:rect id="Rectangle 1467" o:spid="_x0000_s3391"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sVMUA&#10;AADeAAAADwAAAGRycy9kb3ducmV2LnhtbERPy2oCMRTdF/yHcAvuatLBluloFC0I3RTqY1F318l1&#10;ZnByM01SHf36ZlFweTjv6by3rTiTD41jDc8jBYK4dKbhSsNuu3rKQYSIbLB1TBquFGA+GzxMsTDu&#10;wms6b2IlUgiHAjXUMXaFlKGsyWIYuY44cUfnLcYEfSWNx0sKt63MlHqVFhtODTV29F5Tedr8Wg3L&#10;t3z58zXmz9v6sKf99+H0knml9fCxX0xAROrjXfzv/jAasnG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xUxQAAAN4AAAAPAAAAAAAAAAAAAAAAAJgCAABkcnMv&#10;ZG93bnJldi54bWxQSwUGAAAAAAQABAD1AAAAigMAAAAA&#10;" fillcolor="black" stroked="f"/>
                        <v:rect id="Rectangle 1468" o:spid="_x0000_s3392" style="position:absolute;left:3772;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Jz8gA&#10;AADeAAAADwAAAGRycy9kb3ducmV2LnhtbESPQWsCMRSE74X+h/AK3mrSxZZ1NUotCF4K1XrQ23Pz&#10;3F3cvGyTqNv++qYg9DjMzDfMdN7bVlzIh8axhqehAkFcOtNwpWH7uXzMQYSIbLB1TBq+KcB8dn83&#10;xcK4K6/psomVSBAOBWqoY+wKKUNZk8UwdB1x8o7OW4xJ+koaj9cEt63MlHqRFhtOCzV29FZTedqc&#10;rYbFOF98fYz4/Wd92NN+dzg9Z15pPXjoXycgIvXxP3xrr4yGbJSr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0nPyAAAAN4AAAAPAAAAAAAAAAAAAAAAAJgCAABk&#10;cnMvZG93bnJldi54bWxQSwUGAAAAAAQABAD1AAAAjQMAAAAA&#10;" fillcolor="black" stroked="f"/>
                        <v:rect id="Rectangle 1469" o:spid="_x0000_s3393" style="position:absolute;left:3772;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2j8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z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4do/HAAAA3gAAAA8AAAAAAAAAAAAAAAAAmAIAAGRy&#10;cy9kb3ducmV2LnhtbFBLBQYAAAAABAAEAPUAAACMAwAAAAA=&#10;" fillcolor="black" stroked="f"/>
                        <v:rect id="Rectangle 1470" o:spid="_x0000_s3394"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TFMgA&#10;AADeAAAADwAAAGRycy9kb3ducmV2LnhtbESPT2vCQBTE74V+h+UJvdVNgi0xukotFHop1D8HvT2z&#10;zySYfZvubjX66bsFweMwM79hpvPetOJEzjeWFaTDBARxaXXDlYLN+uM5B+EDssbWMim4kIf57PFh&#10;ioW2Z17SaRUqESHsC1RQh9AVUvqyJoN+aDvi6B2sMxiidJXUDs8RblqZJcmrNNhwXKixo/eayuPq&#10;1yhYjPPFz/eIv67L/Y522/3xJXOJUk+D/m0CIlAf7uFb+1MryEZ5m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tNMUyAAAAN4AAAAPAAAAAAAAAAAAAAAAAJgCAABk&#10;cnMvZG93bnJldi54bWxQSwUGAAAAAAQABAD1AAAAjQMAAAAA&#10;" fillcolor="black" stroked="f"/>
                        <v:rect id="Rectangle 1471" o:spid="_x0000_s3395"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NY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g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k1jyAAAAN4AAAAPAAAAAAAAAAAAAAAAAJgCAABk&#10;cnMvZG93bnJldi54bWxQSwUGAAAAAAQABAD1AAAAjQMAAAAA&#10;" fillcolor="black" stroked="f"/>
                        <v:rect id="Rectangle 1472" o:spid="_x0000_s3396"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o+MkA&#10;AADeAAAADwAAAGRycy9kb3ducmV2LnhtbESPT2vCQBTE74LfYXmCN90Y/5CmrqKFQi+Fqj3U2zP7&#10;TILZt+nuVtN++m5B6HGYmd8wy3VnGnEl52vLCibjBARxYXXNpYL3w/MoA+EDssbGMin4Jg/rVb+3&#10;xFzbG+/oug+liBD2OSqoQmhzKX1RkUE/ti1x9M7WGQxRulJqh7cIN41Mk2QhDdYcFyps6ami4rL/&#10;Mgq2D9n2823Grz+705GOH6fLPHWJUsNBt3kEEagL/+F7+0UrSGfZZ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Sro+MkAAADeAAAADwAAAAAAAAAAAAAAAACYAgAA&#10;ZHJzL2Rvd25yZXYueG1sUEsFBgAAAAAEAAQA9QAAAI4DAAAAAA==&#10;" fillcolor="black" stroked="f"/>
                        <v:rect id="Rectangle 1473" o:spid="_x0000_s3397" style="position:absolute;left:3772;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wjMgA&#10;AADeAAAADwAAAGRycy9kb3ducmV2LnhtbESPT2vCQBTE74V+h+UVvNWNIZYYXaUWhF4E//RQb8/s&#10;axLMvk13t5r203cFweMwM79hZovetOJMzjeWFYyGCQji0uqGKwUf+9VzDsIHZI2tZVLwSx4W88eH&#10;GRbaXnhL512oRISwL1BBHUJXSOnLmgz6oe2Io/dlncEQpaukdniJcNPKNElepMGG40KNHb3VVJ52&#10;P0bBcpIvvzcZr/+2xwMdPo+nceoSpQZP/esURKA+3MO39rtWkGb5K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3CMyAAAAN4AAAAPAAAAAAAAAAAAAAAAAJgCAABk&#10;cnMvZG93bnJldi54bWxQSwUGAAAAAAQABAD1AAAAjQMAAAAA&#10;" fillcolor="black" stroked="f"/>
                        <v:rect id="Rectangle 1474" o:spid="_x0000_s3398" style="position:absolute;left:3772;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F8gA&#10;AADeAAAADwAAAGRycy9kb3ducmV2LnhtbESPT2vCQBTE74V+h+UVeqsbg5Y0uooWCl4E/x3q7Zl9&#10;JsHs27i71ein7wqFHoeZ+Q0znnamERdyvrasoN9LQBAXVtdcKthtv94yED4ga2wsk4IbeZhOnp/G&#10;mGt75TVdNqEUEcI+RwVVCG0upS8qMuh7tiWO3tE6gyFKV0rt8BrhppFpkrxLgzXHhQpb+qyoOG1+&#10;jIL5RzY/rwa8vK8Pe9p/H07D1CVKvb50sxGIQF34D/+1F1pBOsj6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j9UXyAAAAN4AAAAPAAAAAAAAAAAAAAAAAJgCAABk&#10;cnMvZG93bnJldi54bWxQSwUGAAAAAAQABAD1AAAAjQMAAAAA&#10;" fillcolor="black" stroked="f"/>
                        <v:rect id="Rectangle 1475" o:spid="_x0000_s3399"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LY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ju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UtgyAAAAN4AAAAPAAAAAAAAAAAAAAAAAJgCAABk&#10;cnMvZG93bnJldi54bWxQSwUGAAAAAAQABAD1AAAAjQMAAAAA&#10;" fillcolor="black" stroked="f"/>
                        <v:rect id="Rectangle 1476" o:spid="_x0000_s3400"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u+8gA&#10;AADeAAAADwAAAGRycy9kb3ducmV2LnhtbESPQWvCQBSE74L/YXmF3nRj0DZGV9FCoZdCtR709sy+&#10;JsHs23R3q7G/visUPA4z8w0zX3amEWdyvrasYDRMQBAXVtdcKth9vg4yED4ga2wsk4IreVgu+r05&#10;5tpeeEPnbShFhLDPUUEVQptL6YuKDPqhbYmj92WdwRClK6V2eIlw08g0SZ6kwZrjQoUtvVRUnLY/&#10;RsF6mq2/P8b8/rs5HuiwP54mqUuUenzoVjMQgbpwD/+337SCdJy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e77yAAAAN4AAAAPAAAAAAAAAAAAAAAAAJgCAABk&#10;cnMvZG93bnJldi54bWxQSwUGAAAAAAQABAD1AAAAjQMAAAAA&#10;" fillcolor="black" stroked="f"/>
                        <v:rect id="Rectangle 1477" o:spid="_x0000_s3401"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56icUA&#10;AADeAAAADwAAAGRycy9kb3ducmV2LnhtbERPy2rCQBTdC/7DcAvd6cRgJUZH0UKhm4KPLurumrlN&#10;gpk76cxUo1/vLASXh/OeLzvTiDM5X1tWMBomIIgLq2suFXzvPwYZCB+QNTaWScGVPCwX/d4cc20v&#10;vKXzLpQihrDPUUEVQptL6YuKDPqhbYkj92udwRChK6V2eInhppFpkkykwZpjQ4UtvVdUnHb/RsF6&#10;mq3/NmP+um2PBzr8HE9vqUuUen3pVjMQgbrwFD/cn1pBOs5G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nqJxQAAAN4AAAAPAAAAAAAAAAAAAAAAAJgCAABkcnMv&#10;ZG93bnJldi54bWxQSwUGAAAAAAQABAD1AAAAigMAAAAA&#10;" fillcolor="black" stroked="f"/>
                        <v:rect id="Rectangle 1478" o:spid="_x0000_s3402" style="position:absolute;left:3772;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E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x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t8SyAAAAN4AAAAPAAAAAAAAAAAAAAAAAJgCAABk&#10;cnMvZG93bnJldi54bWxQSwUGAAAAAAQABAD1AAAAjQMAAAAA&#10;" fillcolor="black" stroked="f"/>
                        <v:rect id="Rectangle 1479" o:spid="_x0000_s3403" style="position:absolute;left:3772;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8MsYA&#10;AADeAAAADwAAAGRycy9kb3ducmV2LnhtbESPy2rCQBSG94LvMJxCdzppsJJGR9FCwU3B26Lujplj&#10;EsycSWdGTfv0zkJw+fPf+KbzzjTiSs7XlhW8DRMQxIXVNZcK9ruvQQbCB2SNjWVS8Ece5rN+b4q5&#10;tjfe0HUbShFH2OeooAqhzaX0RUUG/dC2xNE7WWcwROlKqR3e4rhpZJokY2mw5vhQYUufFRXn7cUo&#10;WH5ky9/1iL//N8cDHX6O5/fUJUq9vnSLCYhAXXiGH+2VVpCOsjQCRJyI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S8MsYAAADeAAAADwAAAAAAAAAAAAAAAACYAgAAZHJz&#10;L2Rvd25yZXYueG1sUEsFBgAAAAAEAAQA9QAAAIsDAAAAAA==&#10;" fillcolor="black" stroked="f"/>
                        <v:rect id="Rectangle 1480" o:spid="_x0000_s3404"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ZqcgA&#10;AADeAAAADwAAAGRycy9kb3ducmV2LnhtbESPT2vCQBTE74LfYXmF3nRjsCVGV9FCoZeCf3qot2f2&#10;NQlm36a7W41++q4geBxm5jfMbNGZRpzI+dqygtEwAUFcWF1zqeBr9z7IQPiArLGxTAou5GEx7/dm&#10;mGt75g2dtqEUEcI+RwVVCG0upS8qMuiHtiWO3o91BkOUrpTa4TnCTSPTJHmVBmuOCxW29FZRcdz+&#10;GQWrSbb6XY/587o57Gn/fTi+pC5R6vmpW05BBOrCI3xvf2gF6Th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2BmpyAAAAN4AAAAPAAAAAAAAAAAAAAAAAJgCAABk&#10;cnMvZG93bnJldi54bWxQSwUGAAAAAAQABAD1AAAAjQMAAAAA&#10;" fillcolor="black" stroked="f"/>
                        <v:rect id="Rectangle 1481" o:spid="_x0000_s3405"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H3sgA&#10;AADeAAAADwAAAGRycy9kb3ducmV2LnhtbESPQUsDMRSE74L/ITzBm5s1tGXdNi22IHgp2OrB3l43&#10;r7tLNy/bJLarv74RBI/DzHzDzBaD7cSZfGgda3jMchDElTMt1xo+3l8eChAhIhvsHJOGbwqwmN/e&#10;zLA07sIbOm9jLRKEQ4kamhj7UspQNWQxZK4nTt7BeYsxSV9L4/GS4LaTKs8n0mLLaaHBnlYNVcft&#10;l9WwfCqWp7cRr382+x3tPvfHsfK51vd3w/MURKQh/of/2q9GgxoVS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CofeyAAAAN4AAAAPAAAAAAAAAAAAAAAAAJgCAABk&#10;cnMvZG93bnJldi54bWxQSwUGAAAAAAQABAD1AAAAjQMAAAAA&#10;" fillcolor="black" stroked="f"/>
                        <v:rect id="Rectangle 1482" o:spid="_x0000_s3406"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iRc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RiJFyAAAAN4AAAAPAAAAAAAAAAAAAAAAAJgCAABk&#10;cnMvZG93bnJldi54bWxQSwUGAAAAAAQABAD1AAAAjQMAAAAA&#10;" fillcolor="black" stroked="f"/>
                        <v:rect id="Rectangle 1483" o:spid="_x0000_s3407" style="position:absolute;left:3772;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6Mc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anG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7oxyAAAAN4AAAAPAAAAAAAAAAAAAAAAAJgCAABk&#10;cnMvZG93bnJldi54bWxQSwUGAAAAAAQABAD1AAAAjQMAAAAA&#10;" fillcolor="black" stroked="f"/>
                        <v:rect id="Rectangle 1484" o:spid="_x0000_s3408" style="position:absolute;left:3772;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qsgA&#10;AADeAAAADwAAAGRycy9kb3ducmV2LnhtbESPQWvCQBSE70L/w/IK3nTToCVNXaUKghehag/19sy+&#10;JsHs23R31eiv7xYEj8PMfMNMZp1pxJmcry0reBkmIIgLq2suFXztloMMhA/IGhvLpOBKHmbTp94E&#10;c20vvKHzNpQiQtjnqKAKoc2l9EVFBv3QtsTR+7HOYIjSlVI7vES4aWSaJK/SYM1xocKWFhUVx+3J&#10;KJi/ZfPfzxGvb5vDnvbfh+M4dYlS/efu4x1EoC48wvf2SitIR1k6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4x+qyAAAAN4AAAAPAAAAAAAAAAAAAAAAAJgCAABk&#10;cnMvZG93bnJldi54bWxQSwUGAAAAAAQABAD1AAAAjQMAAAAA&#10;" fillcolor="black" stroked="f"/>
                        <v:rect id="Rectangle 1485" o:spid="_x0000_s3409"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B3cgA&#10;AADeAAAADwAAAGRycy9kb3ducmV2LnhtbESPT2vCQBTE74V+h+UVvNVNg5UYXaUWCl4E//RQb8/s&#10;axLMvk13V0399K4geBxm5jfMZNaZRpzI+dqygrd+AoK4sLrmUsH39us1A+EDssbGMin4Jw+z6fPT&#10;BHNtz7ym0yaUIkLY56igCqHNpfRFRQZ937bE0fu1zmCI0pVSOzxHuGlkmiRDabDmuFBhS58VFYfN&#10;0SiYj7L532rAy8t6v6Pdz/7wnrpEqd5L9zEGEagLj/C9vdAK0kGWD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YHdyAAAAN4AAAAPAAAAAAAAAAAAAAAAAJgCAABk&#10;cnMvZG93bnJldi54bWxQSwUGAAAAAAQABAD1AAAAjQMAAAAA&#10;" fillcolor="black" stroked="f"/>
                        <v:rect id="Rectangle 1486" o:spid="_x0000_s3410"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kRs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d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0kRskAAADeAAAADwAAAAAAAAAAAAAAAACYAgAA&#10;ZHJzL2Rvd25yZXYueG1sUEsFBgAAAAAEAAQA9QAAAI4DAAAAAA==&#10;" fillcolor="black" stroked="f"/>
                        <v:rect id="Rectangle 1487" o:spid="_x0000_s3411"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wNMUA&#10;AADeAAAADwAAAGRycy9kb3ducmV2LnhtbERPy2rCQBTdC/7DcAvd6aTBShodRQsFNwVfi7q7Zq5J&#10;MHMnnRk17dc7C8Hl4byn88404krO15YVvA0TEMSF1TWXCva7r0EGwgdkjY1lUvBHHuazfm+KubY3&#10;3tB1G0oRQ9jnqKAKoc2l9EVFBv3QtsSRO1lnMEToSqkd3mK4aWSaJGNpsObYUGFLnxUV5+3FKFh+&#10;ZMvf9Yi//zfHAx1+juf31CVKvb50iwmIQF14ih/ulVaQjrI07o134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A0xQAAAN4AAAAPAAAAAAAAAAAAAAAAAJgCAABkcnMv&#10;ZG93bnJldi54bWxQSwUGAAAAAAQABAD1AAAAigMAAAAA&#10;" fillcolor="black" stroked="f"/>
                        <v:rect id="Rectangle 1488" o:spid="_x0000_s3412" style="position:absolute;left:3772;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Vr8gA&#10;AADeAAAADwAAAGRycy9kb3ducmV2LnhtbESPT2vCQBTE70K/w/IKvemmwZYYXaUWCr0U/HfQ2zP7&#10;TILZt+nuVqOfvisIHoeZ+Q0zmXWmESdyvras4HWQgCAurK65VLBZf/UzED4ga2wsk4ILeZhNn3oT&#10;zLU985JOq1CKCGGfo4IqhDaX0hcVGfQD2xJH72CdwRClK6V2eI5w08g0Sd6lwZrjQoUtfVZUHFd/&#10;RsF8lM1/F0P+uS73O9pt98e31CVKvTx3H2MQgbrwCN/b31pBOsz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hWvyAAAAN4AAAAPAAAAAAAAAAAAAAAAAJgCAABk&#10;cnMvZG93bnJldi54bWxQSwUGAAAAAAQABAD1AAAAjQMAAAAA&#10;" fillcolor="black" stroked="f"/>
                        <v:rect id="Rectangle 1489" o:spid="_x0000_s3413" style="position:absolute;left:37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q78cA&#10;AADeAAAADwAAAGRycy9kb3ducmV2LnhtbESPy2rCQBSG9wXfYTiCuzoxtRKjo2ih0E2hXha6O2aO&#10;STBzJs6MmvbpO4tClz//jW++7Ewj7uR8bVnBaJiAIC6srrlUsN+9P2cgfEDW2FgmBd/kYbnoPc0x&#10;1/bBG7pvQyniCPscFVQhtLmUvqjIoB/aljh6Z+sMhihdKbXDRxw3jUyTZCIN1hwfKmzpraLisr0Z&#10;Betptr5+jfnzZ3M60vFwurymLlFq0O9WMxCBuvAf/mt/aAXpOHu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Ku/HAAAA3gAAAA8AAAAAAAAAAAAAAAAAmAIAAGRy&#10;cy9kb3ducmV2LnhtbFBLBQYAAAAABAAEAPUAAACMAwAAAAA=&#10;" fillcolor="black" stroked="f"/>
                        <v:rect id="Rectangle 1490" o:spid="_x0000_s3414"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PdMkA&#10;AADeAAAADwAAAGRycy9kb3ducmV2LnhtbESPT2vCQBTE74LfYXmCN90Y/5CmrqKFQi+Fqj3U2zP7&#10;TILZt+nuVtN++m5B6HGYmd8wy3VnGnEl52vLCibjBARxYXXNpYL3w/MoA+EDssbGMin4Jg/rVb+3&#10;xFzbG+/oug+liBD2OSqoQmhzKX1RkUE/ti1x9M7WGQxRulJqh7cIN41Mk2QhDdYcFyps6ami4rL/&#10;Mgq2D9n2823Grz+705GOH6fLPHWJUsNBt3kEEagL/+F7+0UrSGfZd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GPdMkAAADeAAAADwAAAAAAAAAAAAAAAACYAgAA&#10;ZHJzL2Rvd25yZXYueG1sUEsFBgAAAAAEAAQA9QAAAI4DAAAAAA==&#10;" fillcolor="black" stroked="f"/>
                        <v:rect id="Rectangle 1491" o:spid="_x0000_s3415"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RA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9pH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0xEDyAAAAN4AAAAPAAAAAAAAAAAAAAAAAJgCAABk&#10;cnMvZG93bnJldi54bWxQSwUGAAAAAAQABAD1AAAAjQMAAAAA&#10;" fillcolor="black" stroked="f"/>
                        <v:rect id="Rectangle 1492" o:spid="_x0000_s3416"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0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SQb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7SYyAAAAN4AAAAPAAAAAAAAAAAAAAAAAJgCAABk&#10;cnMvZG93bnJldi54bWxQSwUGAAAAAAQABAD1AAAAjQMAAAAA&#10;" fillcolor="black" stroked="f"/>
                        <v:rect id="Rectangle 1493" o:spid="_x0000_s3417" style="position:absolute;left:37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s7MgA&#10;AADeAAAADwAAAGRycy9kb3ducmV2LnhtbESPQWvCQBSE74X+h+UVvNVNYyoxdZVaEHoRqu1Bb8/s&#10;axLMvk13V0399V2h4HGYmW+Y6bw3rTiR841lBU/DBARxaXXDlYKvz+VjDsIHZI2tZVLwSx7ms/u7&#10;KRbannlNp02oRISwL1BBHUJXSOnLmgz6oe2Io/dtncEQpaukdniOcNPKNEnG0mDDcaHGjt5qKg+b&#10;o1GwmOSLn4+MV5f1fke77f7wnLpEqcFD//oCIlAfbuH/9rtWkGb5K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zsyAAAAN4AAAAPAAAAAAAAAAAAAAAAAJgCAABk&#10;cnMvZG93bnJldi54bWxQSwUGAAAAAAQABAD1AAAAjQMAAAAA&#10;" fillcolor="black" stroked="f"/>
                        <v:rect id="Rectangle 1494" o:spid="_x0000_s3418" style="position:absolute;left:37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Jd8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M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Ool3yAAAAN4AAAAPAAAAAAAAAAAAAAAAAJgCAABk&#10;cnMvZG93bnJldi54bWxQSwUGAAAAAAQABAD1AAAAjQMAAAAA&#10;" fillcolor="black" stroked="f"/>
                        <v:rect id="Rectangle 1495" o:spid="_x0000_s3419" style="position:absolute;left:37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XAM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n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6BcAyAAAAN4AAAAPAAAAAAAAAAAAAAAAAJgCAABk&#10;cnMvZG93bnJldi54bWxQSwUGAAAAAAQABAD1AAAAjQMAAAAA&#10;" fillcolor="black" stroked="f"/>
                        <v:rect id="Rectangle 1496" o:spid="_x0000_s3420"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ym8kA&#10;AADeAAAADwAAAGRycy9kb3ducmV2LnhtbESPQWvCQBSE7wX/w/KE3urG1NoYXUULBS+Fanuot2f2&#10;mQSzb+PuVmN/fbdQ8DjMzDfMbNGZRpzJ+dqyguEgAUFcWF1zqeDz4/UhA+EDssbGMim4kofFvHc3&#10;w1zbC2/ovA2liBD2OSqoQmhzKX1RkUE/sC1x9A7WGQxRulJqh5cIN41Mk2QsDdYcFyps6aWi4rj9&#10;NgpWk2x1eh/x289mv6Pd1/74lLpEqft+t5yCCNSFW/i/vdY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Sym8kAAADeAAAADwAAAAAAAAAAAAAAAACYAgAA&#10;ZHJzL2Rvd25yZXYueG1sUEsFBgAAAAAEAAQA9QAAAI4DAAAAAA==&#10;" fillcolor="black" stroked="f"/>
                        <v:rect id="Rectangle 1497" o:spid="_x0000_s3421" style="position:absolute;left:37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sm6cUA&#10;AADeAAAADwAAAGRycy9kb3ducmV2LnhtbERPu27CMBTdK/EP1kViKw4pRSFgEFSq1KVSeQywXeJL&#10;EhFfB9tA2q+vh0odj857vuxMI+7kfG1ZwWiYgCAurK65VLDfvT9nIHxA1thYJgXf5GG56D3NMdf2&#10;wRu6b0MpYgj7HBVUIbS5lL6oyKAf2pY4cmfrDIYIXSm1w0cMN41Mk2QiDdYcGyps6a2i4rK9GQXr&#10;aba+fo3582dzOtLxcLq8pi5RatDvVjMQgbrwL/5zf2gF6Th7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ybpxQAAAN4AAAAPAAAAAAAAAAAAAAAAAJgCAABkcnMv&#10;ZG93bnJldi54bWxQSwUGAAAAAAQABAD1AAAAigMAAAAA&#10;" fillcolor="black" stroked="f"/>
                        <v:rect id="Rectangle 1498" o:spid="_x0000_s3422" style="position:absolute;left:37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Dc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g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d4NyyAAAAN4AAAAPAAAAAAAAAAAAAAAAAJgCAABk&#10;cnMvZG93bnJldi54bWxQSwUGAAAAAAQABAD1AAAAjQMAAAAA&#10;" fillcolor="black" stroked="f"/>
                        <v:rect id="Rectangle 1499" o:spid="_x0000_s3423" style="position:absolute;left:37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ZkscA&#10;AADeAAAADwAAAGRycy9kb3ducmV2LnhtbESPy2rCQBSG90LfYTiF7nTSECVNHaUWCm6EelnU3TFz&#10;mgQzZ9KZUaNP31kILn/+G9903ptWnMn5xrKC11ECgri0uuFKwW77NcxB+ICssbVMCq7kYT57Gkyx&#10;0PbCazpvQiXiCPsCFdQhdIWUvqzJoB/Zjjh6v9YZDFG6SmqHlzhuWpkmyUQabDg+1NjRZ03lcXMy&#10;ChZv+eLvO+PVbX3Y0/7ncBynLlHq5bn/eAcRqA+P8L291ArSLM8i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LWZLHAAAA3gAAAA8AAAAAAAAAAAAAAAAAmAIAAGRy&#10;cy9kb3ducmV2LnhtbFBLBQYAAAAABAAEAPUAAACMAwAAAAA=&#10;" fillcolor="black" stroked="f"/>
                        <v:rect id="Rectangle 1500" o:spid="_x0000_s3424" style="position:absolute;left:37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8CcgA&#10;AADeAAAADwAAAGRycy9kb3ducmV2LnhtbESPT2vCQBTE74V+h+UVvNWNIZYYXaUWhF4E//RQb8/s&#10;axLMvk13t5r203cFweMwM79hZovetOJMzjeWFYyGCQji0uqGKwUf+9VzDsIHZI2tZVLwSx4W88eH&#10;GRbaXnhL512oRISwL1BBHUJXSOnLmgz6oe2Io/dlncEQpaukdniJcNPKNElepMGG40KNHb3VVJ52&#10;P0bBcpIvvzcZr/+2xwMdPo+nceoSpQZP/esURKA+3MO39rtWkGZ5N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wJyAAAAN4AAAAPAAAAAAAAAAAAAAAAAJgCAABk&#10;cnMvZG93bnJldi54bWxQSwUGAAAAAAQABAD1AAAAjQMAAAAA&#10;" fillcolor="black" stroked="f"/>
                        <v:rect id="Rectangle 1501" o:spid="_x0000_s3425"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if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Zn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1WJ+yAAAAN4AAAAPAAAAAAAAAAAAAAAAAJgCAABk&#10;cnMvZG93bnJldi54bWxQSwUGAAAAAAQABAD1AAAAjQMAAAAA&#10;" fillcolor="black" stroked="f"/>
                        <v:rect id="Rectangle 1502" o:spid="_x0000_s3426" style="position:absolute;left:37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H5cgA&#10;AADeAAAADwAAAGRycy9kb3ducmV2LnhtbESPQWvCQBSE74X+h+UVvNVNYyoxdZVaEHoRqu1Bb8/s&#10;axLMvk13V0399V2h4HGYmW+Y6bw3rTiR841lBU/DBARxaXXDlYKvz+VjDsIHZI2tZVLwSx7ms/u7&#10;KRbannlNp02oRISwL1BBHUJXSOnLmgz6oe2Io/dtncEQpaukdniOcNPKNEnG0mDDcaHGjt5qKg+b&#10;o1GwmOSLn4+MV5f1fke77f7wnLpEqcFD//oCIlAfbuH/9rtWkGZ5N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cflyAAAAN4AAAAPAAAAAAAAAAAAAAAAAJgCAABk&#10;cnMvZG93bnJldi54bWxQSwUGAAAAAAQABAD1AAAAjQMAAAAA&#10;" fillcolor="black" stroked="f"/>
                        <v:rect id="Rectangle 1503" o:spid="_x0000_s3427" style="position:absolute;left:37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fkcgA&#10;AADeAAAADwAAAGRycy9kb3ducmV2LnhtbESPQWvCQBSE7wX/w/IKvdVNQywxuooWCr0IanvQ2zP7&#10;TILZt+nuVqO/visUehxm5htmOu9NK87kfGNZwcswAUFcWt1wpeDr8/05B+EDssbWMim4kof5bPAw&#10;xULbC2/ovA2ViBD2BSqoQ+gKKX1Zk0E/tB1x9I7WGQxRukpqh5cIN61Mk+RVGmw4LtTY0VtN5Wn7&#10;YxQsx/nye53x6rY57Gm/O5xGqUuUenrsFxMQgfrwH/5rf2gFaZZn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cF+RyAAAAN4AAAAPAAAAAAAAAAAAAAAAAJgCAABk&#10;cnMvZG93bnJldi54bWxQSwUGAAAAAAQABAD1AAAAjQMAAAAA&#10;" fillcolor="black" stroked="f"/>
                        <v:rect id="Rectangle 1504" o:spid="_x0000_s3428" style="position:absolute;left:37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6CsgA&#10;AADeAAAADwAAAGRycy9kb3ducmV2LnhtbESPQWvCQBSE70L/w/IK3nTTECVGV6mFgheh2h7q7Zl9&#10;TYLZt+nuqml/vVsQehxm5htmsepNKy7kfGNZwdM4AUFcWt1wpeDj/XWUg/ABWWNrmRT8kIfV8mGw&#10;wELbK+/osg+ViBD2BSqoQ+gKKX1Zk0E/th1x9L6sMxiidJXUDq8RblqZJslUGmw4LtTY0UtN5Wl/&#10;NgrWs3z9/Zbx9nd3PNDh83iapC5RavjYP89BBOrDf/je3mgFaZZn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PoKyAAAAN4AAAAPAAAAAAAAAAAAAAAAAJgCAABk&#10;cnMvZG93bnJldi54bWxQSwUGAAAAAAQABAD1AAAAjQMAAAAA&#10;" fillcolor="black" stroked="f"/>
                        <v:rect id="Rectangle 1505" o:spid="_x0000_s3429" style="position:absolute;left:37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5kfcgA&#10;AADeAAAADwAAAGRycy9kb3ducmV2LnhtbESPQWvCQBSE70L/w/IK3nTTECVGV6mFgheh2h7q7Zl9&#10;TYLZt+nuqrG/vlsQehxm5htmsepNKy7kfGNZwdM4AUFcWt1wpeDj/XWUg/ABWWNrmRTcyMNq+TBY&#10;YKHtlXd02YdKRAj7AhXUIXSFlL6syaAf2444el/WGQxRukpqh9cIN61Mk2QqDTYcF2rs6KWm8rQ/&#10;GwXrWb7+fst4+7M7HujweTxNUp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7mR9yAAAAN4AAAAPAAAAAAAAAAAAAAAAAJgCAABk&#10;cnMvZG93bnJldi54bWxQSwUGAAAAAAQABAD1AAAAjQMAAAAA&#10;" fillcolor="black" stroked="f"/>
                        <v:rect id="Rectangle 1506" o:spid="_x0000_s3430"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B5sgA&#10;AADeAAAADwAAAGRycy9kb3ducmV2LnhtbESPQWvCQBSE7wX/w/IK3uqmIbYxdRUtCF4K1fagt2f2&#10;NQlm36a7q8b++q5Q6HGYmW+Y6bw3rTiT841lBY+jBARxaXXDlYLPj9VDDsIHZI2tZVJwJQ/z2eBu&#10;ioW2F97QeRsqESHsC1RQh9AVUvqyJoN+ZDvi6H1ZZzBE6SqpHV4i3LQyTZInabDhuFBjR681lcft&#10;yShYTvLl93vGbz+bw572u8NxnLpEqeF9v3gBEagP/+G/9lorSLM8e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sHmyAAAAN4AAAAPAAAAAAAAAAAAAAAAAJgCAABk&#10;cnMvZG93bnJldi54bWxQSwUGAAAAAAQABAD1AAAAjQMAAAAA&#10;" fillcolor="black" stroked="f"/>
                        <v:rect id="Rectangle 1507" o:spid="_x0000_s3431" style="position:absolute;left:37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VlMUA&#10;AADeAAAADwAAAGRycy9kb3ducmV2LnhtbERPy2rCQBTdC/2H4Ra600lDlDR1lFoouBHqY1F318xt&#10;EszcSWdGjX59ZyG4PJz3dN6bVpzJ+caygtdRAoK4tLrhSsFu+zXMQfiArLG1TAqu5GE+expMsdD2&#10;wms6b0IlYgj7AhXUIXSFlL6syaAf2Y44cr/WGQwRukpqh5cYblqZJslEGmw4NtTY0WdN5XFzMgoW&#10;b/ni7zvj1W192NP+53Acpy5R6uW5/3gHEagPD/HdvdQK0izP4t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VWUxQAAAN4AAAAPAAAAAAAAAAAAAAAAAJgCAABkcnMv&#10;ZG93bnJldi54bWxQSwUGAAAAAAQABAD1AAAAigMAAAAA&#10;" fillcolor="black" stroked="f"/>
                        <v:rect id="Rectangle 1508" o:spid="_x0000_s3432" style="position:absolute;left:37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HwD8gA&#10;AADeAAAADwAAAGRycy9kb3ducmV2LnhtbESPQWvCQBSE74X+h+UJvdWNIZYYXaUWCr0Iaj3o7Zl9&#10;JsHs23R3q2l/fVcQehxm5htmtuhNKy7kfGNZwWiYgCAurW64UrD7fH/OQfiArLG1TAp+yMNi/vgw&#10;w0LbK2/osg2ViBD2BSqoQ+gKKX1Zk0E/tB1x9E7WGQxRukpqh9cIN61Mk+RFGmw4LtTY0VtN5Xn7&#10;bRQsJ/nya53x6ndzPNBhfzyPU5co9TToX6cgAvXhP3xvf2gFaZZn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fAPyAAAAN4AAAAPAAAAAAAAAAAAAAAAAJgCAABk&#10;cnMvZG93bnJldi54bWxQSwUGAAAAAAQABAD1AAAAjQMAAAAA&#10;" fillcolor="black" stroked="f"/>
                        <v:rect id="Rectangle 1509" o:spid="_x0000_s3433" style="position:absolute;left:37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T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Z4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Sz0/HAAAA3gAAAA8AAAAAAAAAAAAAAAAAmAIAAGRy&#10;cy9kb3ducmV2LnhtbFBLBQYAAAAABAAEAPUAAACMAwAAAAA=&#10;" fillcolor="black" stroked="f"/>
                        <v:rect id="Rectangle 1510" o:spid="_x0000_s3434" style="position:absolute;left:37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5q1MgA&#10;AADeAAAADwAAAGRycy9kb3ducmV2LnhtbESPT2vCQBTE74V+h+UVeqsbg5Y0uooWCl4E/x3q7Zl9&#10;JsHs27i71ein7wqFHoeZ+Q0znnamERdyvrasoN9LQBAXVtdcKthtv94yED4ga2wsk4IbeZhOnp/G&#10;mGt75TVdNqEUEcI+RwVVCG0upS8qMuh7tiWO3tE6gyFKV0rt8BrhppFpkrxLgzXHhQpb+qyoOG1+&#10;jIL5RzY/rwa8vK8Pe9p/H07D1CVKvb50sxGIQF34D/+1F1pBOsi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mrUyAAAAN4AAAAPAAAAAAAAAAAAAAAAAJgCAABk&#10;cnMvZG93bnJldi54bWxQSwUGAAAAAAQABAD1AAAAjQMAAAAA&#10;" fillcolor="black" stroked="f"/>
                        <v:rect id="Rectangle 1511" o:spid="_x0000_s3435"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0o8gA&#10;AADeAAAADwAAAGRycy9kb3ducmV2LnhtbESPQWvCQBSE70L/w/IK3nTToCVNXaUKghehag/19sy+&#10;JsHs23R31eiv7xYEj8PMfMNMZp1pxJmcry0reBkmIIgLq2suFXztloMMhA/IGhvLpOBKHmbTp94E&#10;c20vvKHzNpQiQtjnqKAKoc2l9EVFBv3QtsTR+7HOYIjSlVI7vES4aWSaJK/SYM1xocKWFhUVx+3J&#10;KJi/ZfPfzxGvb5vDnvbfh+M4dYlS/efu4x1EoC48wvf2SitIR9k4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PSjyAAAAN4AAAAPAAAAAAAAAAAAAAAAAJgCAABk&#10;cnMvZG93bnJldi54bWxQSwUGAAAAAAQABAD1AAAAjQMAAAAA&#10;" fillcolor="black" stroked="f"/>
                        <v:rect id="Rectangle 1512" o:spid="_x0000_s3436" style="position:absolute;left:37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ROM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E4yAAAAN4AAAAPAAAAAAAAAAAAAAAAAJgCAABk&#10;cnMvZG93bnJldi54bWxQSwUGAAAAAAQABAD1AAAAjQMAAAAA&#10;" fillcolor="black" stroked="f"/>
                        <v:rect id="Rectangle 1513" o:spid="_x0000_s3437" style="position:absolute;left:37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JTMgA&#10;AADeAAAADwAAAGRycy9kb3ducmV2LnhtbESPQWvCQBSE70L/w/IK3nTTECVGV6mFgheh2h7q7Zl9&#10;TYLZt+nuqml/vVsQehxm5htmsepNKy7kfGNZwdM4AUFcWt1wpeDj/XWUg/ABWWNrmRT8kIfV8mGw&#10;wELbK+/osg+ViBD2BSqoQ+gKKX1Zk0E/th1x9L6sMxiidJXUDq8RblqZJslUGmw4LtTY0UtN5Wl/&#10;NgrWs3z9/Zbx9nd3PNDh83iapC5RavjYP89BBOrDf/je3mgFaZZ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clMyAAAAN4AAAAPAAAAAAAAAAAAAAAAAJgCAABk&#10;cnMvZG93bnJldi54bWxQSwUGAAAAAAQABAD1AAAAjQMAAAAA&#10;" fillcolor="black" stroked="f"/>
                        <v:rect id="Rectangle 1514" o:spid="_x0000_s3438" style="position:absolute;left:37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18gA&#10;AADeAAAADwAAAGRycy9kb3ducmV2LnhtbESPQWvCQBSE74X+h+UVvNWNwZQYXaUWCl4EtT3U2zP7&#10;TILZt+nuqml/fVcQehxm5htmtuhNKy7kfGNZwWiYgCAurW64UvD58f6cg/ABWWNrmRT8kIfF/PFh&#10;hoW2V97SZRcqESHsC1RQh9AVUvqyJoN+aDvi6B2tMxiidJXUDq8RblqZJsmLNNhwXKixo7eaytPu&#10;bBQsJ/nyezPm9e/2sKf91+GUpS5RavDUv05BBOrDf/jeXmkF6Tj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WzXyAAAAN4AAAAPAAAAAAAAAAAAAAAAAJgCAABk&#10;cnMvZG93bnJldi54bWxQSwUGAAAAAAQABAD1AAAAjQMAAAAA&#10;" fillcolor="black" stroked="f"/>
                        <v:rect id="Rectangle 1515" o:spid="_x0000_s3439" style="position:absolute;left:37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yo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c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fyoMkAAADeAAAADwAAAAAAAAAAAAAAAACYAgAA&#10;ZHJzL2Rvd25yZXYueG1sUEsFBgAAAAAEAAQA9QAAAI4DAAAAAA==&#10;" fillcolor="black" stroked="f"/>
                        <v:rect id="Rectangle 1516" o:spid="_x0000_s3440"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XO8gA&#10;AADeAAAADwAAAGRycy9kb3ducmV2LnhtbESPQWvCQBSE74L/YXlCb7pp0DZGV9FCoZdCtR709sy+&#10;JsHs27i71bS/visUPA4z8w0zX3amERdyvras4HGUgCAurK65VLD7fB1mIHxA1thYJgU/5GG56Pfm&#10;mGt75Q1dtqEUEcI+RwVVCG0upS8qMuhHtiWO3pd1BkOUrpTa4TXCTSPTJHmSBmuOCxW29FJRcdp+&#10;GwXrabY+f4z5/XdzPNBhfzxNUpco9TDoVjMQgbpwD/+337SCdJx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1c7yAAAAN4AAAAPAAAAAAAAAAAAAAAAAJgCAABk&#10;cnMvZG93bnJldi54bWxQSwUGAAAAAAQABAD1AAAAjQMAAAAA&#10;" fillcolor="black" stroked="f"/>
                        <v:rect id="Rectangle 1517" o:spid="_x0000_s3441" style="position:absolute;left:37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DScUA&#10;AADeAAAADwAAAGRycy9kb3ducmV2LnhtbERPy2rCQBTdF/oPwy10VycNKjE6ihYKboT6WOjumrlN&#10;gpk7cWaq0a/vLASXh/OezDrTiAs5X1tW8NlLQBAXVtdcKthtvz8yED4ga2wsk4IbeZhNX18mmGt7&#10;5TVdNqEUMYR9jgqqENpcSl9UZND3bEscuV/rDIYIXSm1w2sMN41Mk2QoDdYcGyps6aui4rT5MwoW&#10;o2xx/unz6r4+HuiwP54GqUuUen/r5mMQgbrwFD/cS60g7WeD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MNJxQAAAN4AAAAPAAAAAAAAAAAAAAAAAJgCAABkcnMv&#10;ZG93bnJldi54bWxQSwUGAAAAAAQABAD1AAAAigMAAAAA&#10;" fillcolor="black" stroked="f"/>
                        <v:rect id="Rectangle 1518" o:spid="_x0000_s3442" style="position:absolute;left:37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m0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R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GbSyAAAAN4AAAAPAAAAAAAAAAAAAAAAAJgCAABk&#10;cnMvZG93bnJldi54bWxQSwUGAAAAAAQABAD1AAAAjQMAAAAA&#10;" fillcolor="black" stroked="f"/>
                        <v:rect id="Rectangle 1519" o:spid="_x0000_s3443" style="position:absolute;left:37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F8sYA&#10;AADeAAAADwAAAGRycy9kb3ducmV2LnhtbESPzWrCQBSF94W+w3AL3dWJwUqMjlIFwY2g1oXurplr&#10;EszcSWemmvr0zkLo8nD++CazzjTiSs7XlhX0ewkI4sLqmksF++/lRwbCB2SNjWVS8EceZtPXlwnm&#10;2t54S9ddKEUcYZ+jgiqENpfSFxUZ9D3bEkfvbJ3BEKUrpXZ4i+OmkWmSDKXBmuNDhS0tKiouu1+j&#10;YD7K5j+bAa/v29ORjofT5TN1iVLvb93XGESgLvyHn+2VVpAOsm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4F8sYAAADeAAAADwAAAAAAAAAAAAAAAACYAgAAZHJz&#10;L2Rvd25yZXYueG1sUEsFBgAAAAAEAAQA9QAAAIsDAAAAAA==&#10;" fillcolor="black" stroked="f"/>
                        <v:rect id="Rectangle 1520" o:spid="_x0000_s3444" style="position:absolute;left:37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ga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qBpyAAAAN4AAAAPAAAAAAAAAAAAAAAAAJgCAABk&#10;cnMvZG93bnJldi54bWxQSwUGAAAAAAQABAD1AAAAjQMAAAAA&#10;" fillcolor="black" stroked="f"/>
                        <v:rect id="Rectangle 1521" o:spid="_x0000_s3445" style="position:absolute;left:37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HsgA&#10;AADeAAAADwAAAGRycy9kb3ducmV2LnhtbESPT2vCQBTE74V+h+UVvNVNg5UYXaUWCl4E//RQb8/s&#10;axLMvk13V0399K4geBxm5jfMZNaZRpzI+dqygrd+AoK4sLrmUsH39us1A+EDssbGMin4Jw+z6fPT&#10;BHNtz7ym0yaUIkLY56igCqHNpfRFRQZ937bE0fu1zmCI0pVSOzxHuGlkmiRDabDmuFBhS58VFYfN&#10;0SiYj7L532rAy8t6v6Pdz/7wnrpEqd5L9zEGEagLj/C9vdAK0kE2T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D4eyAAAAN4AAAAPAAAAAAAAAAAAAAAAAJgCAABk&#10;cnMvZG93bnJldi54bWxQSwUGAAAAAAQABAD1AAAAjQMAAAAA&#10;" fillcolor="black" stroked="f"/>
                        <v:rect id="Rectangle 1522" o:spid="_x0000_s3446" style="position:absolute;left:37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bhc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H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JuFyAAAAN4AAAAPAAAAAAAAAAAAAAAAAJgCAABk&#10;cnMvZG93bnJldi54bWxQSwUGAAAAAAQABAD1AAAAjQMAAAAA&#10;" fillcolor="black" stroked="f"/>
                        <v:rect id="Rectangle 1523" o:spid="_x0000_s3447" style="position:absolute;left:37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D8cgA&#10;AADeAAAADwAAAGRycy9kb3ducmV2LnhtbESPQWvCQBSE70L/w/IK3nTTECVGV6mFgheh2h7q7Zl9&#10;TYLZt+nuqrG/vlsQehxm5htmsepNKy7kfGNZwdM4AUFcWt1wpeDj/XWUg/ABWWNrmRTcyMNq+TBY&#10;YKHtlXd02YdKRAj7AhXUIXSFlL6syaAf2444el/WGQxRukpqh9cIN61Mk2QqDTYcF2rs6KWm8rQ/&#10;GwXrWb7+fst4+7M7HujweTxNUp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xQPxyAAAAN4AAAAPAAAAAAAAAAAAAAAAAJgCAABk&#10;cnMvZG93bnJldi54bWxQSwUGAAAAAAQABAD1AAAAjQMAAAAA&#10;" fillcolor="black" stroked="f"/>
                        <v:rect id="Rectangle 1524" o:spid="_x0000_s3448" style="position:absolute;left:37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mas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a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mmaskAAADeAAAADwAAAAAAAAAAAAAAAACYAgAA&#10;ZHJzL2Rvd25yZXYueG1sUEsFBgAAAAAEAAQA9QAAAI4DAAAAAA==&#10;" fillcolor="black" stroked="f"/>
                        <v:rect id="Rectangle 1525" o:spid="_x0000_s3449" style="position:absolute;left:37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s4Hc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J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zgdyAAAAN4AAAAPAAAAAAAAAAAAAAAAAJgCAABk&#10;cnMvZG93bnJldi54bWxQSwUGAAAAAAQABAD1AAAAjQMAAAAA&#10;" fillcolor="black" stroked="f"/>
                        <v:rect id="Rectangle 1526" o:spid="_x0000_s3450" style="position:absolute;left:37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dh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Ab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F52GyAAAAN4AAAAPAAAAAAAAAAAAAAAAAJgCAABk&#10;cnMvZG93bnJldi54bWxQSwUGAAAAAAQABAD1AAAAjQMAAAAA&#10;" fillcolor="black" stroked="f"/>
                        <v:rect id="Rectangle 1527" o:spid="_x0000_s3451" style="position:absolute;left:37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J9MUA&#10;AADeAAAADwAAAGRycy9kb3ducmV2LnhtbERPz2vCMBS+D/Y/hDfYbaYWJ7UaZQqCF0GdB709m2db&#10;bF66JNPOv94chB0/vt+TWWcacSXna8sK+r0EBHFhdc2lgv338iMD4QOyxsYyKfgjD7Pp68sEc21v&#10;vKXrLpQihrDPUUEVQptL6YuKDPqebYkjd7bOYIjQlVI7vMVw08g0SYbSYM2xocKWFhUVl92vUTAf&#10;ZfOfzYDX9+3pSMfD6fKZukSp97fuawwiUBf+xU/3SitIB9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An0xQAAAN4AAAAPAAAAAAAAAAAAAAAAAJgCAABkcnMv&#10;ZG93bnJldi54bWxQSwUGAAAAAAQABAD1AAAAigMAAAAA&#10;" fillcolor="black" stroked="f"/>
                        <v:rect id="Rectangle 1528" o:spid="_x0000_s3452" style="position:absolute;left:37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sb8gA&#10;AADeAAAADwAAAGRycy9kb3ducmV2LnhtbESPQWvCQBSE70L/w/IKvenGoBJTV9FCoZeC2h7q7Zl9&#10;JsHs27i71eivd4VCj8PMfMPMFp1pxJmcry0rGA4SEMSF1TWXCr6/3vsZCB+QNTaWScGVPCzmT70Z&#10;5tpeeEPnbShFhLDPUUEVQptL6YuKDPqBbYmjd7DOYIjSlVI7vES4aWSaJBNpsOa4UGFLbxUVx+2v&#10;UbCaZqvTesSft81+R7uf/XGcukSpl+du+QoiUBf+w3/tD60gHWWT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KxvyAAAAN4AAAAPAAAAAAAAAAAAAAAAAJgCAABk&#10;cnMvZG93bnJldi54bWxQSwUGAAAAAAQABAD1AAAAjQMAAAAA&#10;" fillcolor="black" stroked="f"/>
                        <v:rect id="Rectangle 1529" o:spid="_x0000_s3453" style="position:absolute;left:37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TL8cA&#10;AADeAAAADwAAAGRycy9kb3ducmV2LnhtbESPzWrCQBSF9wXfYbiCuzoxWBujo6ggdFNQ20XdXTPX&#10;JJi5E2dGTfv0nUWhy8P545svO9OIOzlfW1YwGiYgiAuray4VfH5snzMQPiBrbCyTgm/ysFz0nuaY&#10;a/vgPd0PoRRxhH2OCqoQ2lxKX1Rk0A9tSxy9s3UGQ5SulNrhI46bRqZJMpEGa44PFba0qai4HG5G&#10;wXqara+7Mb//7E9HOn6dLi+pS5Qa9LvVDESgLvyH/9pvWkE6zl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ky/HAAAA3gAAAA8AAAAAAAAAAAAAAAAAmAIAAGRy&#10;cy9kb3ducmV2LnhtbFBLBQYAAAAABAAEAPUAAACMAwAAAAA=&#10;" fillcolor="black" stroked="f"/>
                        <v:rect id="Rectangle 1530" o:spid="_x0000_s3454" style="position:absolute;left:37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2tMgA&#10;AADeAAAADwAAAGRycy9kb3ducmV2LnhtbESPQWvCQBSE74L/YXmF3nRj0DZGV9FCoZdCtR709sy+&#10;JsHs23R3q7G/visUPA4z8w0zX3amEWdyvrasYDRMQBAXVtdcKth9vg4yED4ga2wsk4IreVgu+r05&#10;5tpeeEPnbShFhLDPUUEVQptL6YuKDPqhbYmj92WdwRClK6V2eIlw08g0SZ6kwZrjQoUtvVRUnLY/&#10;RsF6mq2/P8b8/rs5HuiwP54mqUuUenzoVjMQgbpwD/+337SCdJw9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aza0yAAAAN4AAAAPAAAAAAAAAAAAAAAAAJgCAABk&#10;cnMvZG93bnJldi54bWxQSwUGAAAAAAQABAD1AAAAjQMAAAAA&#10;" fillcolor="black" stroked="f"/>
                        <v:rect id="Rectangle 1531" o:spid="_x0000_s3455" style="position:absolute;left:37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ow8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a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7mow8kAAADeAAAADwAAAAAAAAAAAAAAAACYAgAA&#10;ZHJzL2Rvd25yZXYueG1sUEsFBgAAAAAEAAQA9QAAAI4DAAAAAA==&#10;" fillcolor="black" stroked="f"/>
                        <v:rect id="Rectangle 1532" o:spid="_x0000_s3456" style="position:absolute;left:37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WMkA&#10;AADeAAAADwAAAGRycy9kb3ducmV2LnhtbESPQWvCQBSE7wX/w/KE3urG1NoYXUULBS+Fanuot2f2&#10;mQSzb+PuVmN/fbdQ8DjMzDfMbNGZRpzJ+dqyguEgAUFcWF1zqeDz4/UhA+EDssbGMim4kofFvHc3&#10;w1zbC2/ovA2liBD2OSqoQmhzKX1RkUE/sC1x9A7WGQxRulJqh5cIN41Mk2QsDdYcFyps6aWi4rj9&#10;NgpWk2x1eh/x289mv6Pd1/74lLpEqft+t5yCCNSFW/i/vdY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UNWMkAAADeAAAADwAAAAAAAAAAAAAAAACYAgAA&#10;ZHJzL2Rvd25yZXYueG1sUEsFBgAAAAAEAAQA9QAAAI4DAAAAAA==&#10;" fillcolor="black" stroked="f"/>
                        <v:rect id="Rectangle 1533" o:spid="_x0000_s3457" style="position:absolute;left:37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VLMgA&#10;AADeAAAADwAAAGRycy9kb3ducmV2LnhtbESPQWvCQBSE7wX/w/IK3uqmIbYxdRUtCF4K1fagt2f2&#10;NQlm36a7q8b++q5Q6HGYmW+Y6bw3rTiT841lBY+jBARxaXXDlYLPj9VDDsIHZI2tZVJwJQ/z2eBu&#10;ioW2F97QeRsqESHsC1RQh9AVUvqyJoN+ZDvi6H1ZZzBE6SqpHV4i3LQyTZInabDhuFBjR681lcft&#10;yShYTvLl93vGbz+bw572u8NxnLpEqeF9v3gBEagP/+G/9lorSLP8OY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JUsyAAAAN4AAAAPAAAAAAAAAAAAAAAAAJgCAABk&#10;cnMvZG93bnJldi54bWxQSwUGAAAAAAQABAD1AAAAjQMAAAAA&#10;" fillcolor="black" stroked="f"/>
                        <v:rect id="Rectangle 1534" o:spid="_x0000_s3458" style="position:absolute;left:37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wt8gA&#10;AADeAAAADwAAAGRycy9kb3ducmV2LnhtbESPQWvCQBSE74L/YXlCb7pp0DZGV9FCoZdCtR709sy+&#10;JsHs27i71bS/visUPA4z8w0zX3amERdyvras4HGUgCAurK65VLD7fB1mIHxA1thYJgU/5GG56Pfm&#10;mGt75Q1dtqEUEcI+RwVVCG0upS8qMuhHtiWO3pd1BkOUrpTa4TXCTSPTJHmSBmuOCxW29FJRcdp+&#10;GwXrabY+f4z5/XdzPNBhfzxNUpco9TDoVjMQgbpwD/+337SCdJw9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DC3yAAAAN4AAAAPAAAAAAAAAAAAAAAAAJgCAABk&#10;cnMvZG93bnJldi54bWxQSwUGAAAAAAQABAD1AAAAjQMAAAAA&#10;" fillcolor="black" stroked="f"/>
                        <v:rect id="Rectangle 1535" o:spid="_x0000_s3459" style="position:absolute;left:37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uw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B7Hc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q7AyAAAAN4AAAAPAAAAAAAAAAAAAAAAAJgCAABk&#10;cnMvZG93bnJldi54bWxQSwUGAAAAAAQABAD1AAAAjQMAAAAA&#10;" fillcolor="black" stroked="f"/>
                        <v:rect id="Rectangle 1536" o:spid="_x0000_s3460" style="position:absolute;left:37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4LW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TibTO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tbyAAAAN4AAAAPAAAAAAAAAAAAAAAAAJgCAABk&#10;cnMvZG93bnJldi54bWxQSwUGAAAAAAQABAD1AAAAjQMAAAAA&#10;" fillcolor="black" stroked="f"/>
                        <v:rect id="Rectangle 1537" o:spid="_x0000_s3461" style="position:absolute;left:37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fKcUA&#10;AADeAAAADwAAAGRycy9kb3ducmV2LnhtbERPz2vCMBS+D/wfwhO8zdTiXK1GUUHYZaBuh3l7Ns+2&#10;2LzUJGq3v345DHb8+H7Pl51pxJ2cry0rGA0TEMSF1TWXCj4/ts8ZCB+QNTaWScE3eVguek9zzLV9&#10;8J7uh1CKGMI+RwVVCG0upS8qMuiHtiWO3Nk6gyFCV0rt8BHDTSPTJJlIgzXHhgpb2lRUXA43o2A9&#10;zdbX3Zjff/anIx2/TpeX1CVKDfrdagYiUBf+xX/uN60gHWe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Z8pxQAAAN4AAAAPAAAAAAAAAAAAAAAAAJgCAABkcnMv&#10;ZG93bnJldi54bWxQSwUGAAAAAAQABAD1AAAAigMAAAAA&#10;" fillcolor="black" stroked="f"/>
                        <v:rect id="Rectangle 1538" o:spid="_x0000_s3462" style="position:absolute;left:37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06ssgA&#10;AADeAAAADwAAAGRycy9kb3ducmV2LnhtbESPQWvCQBSE70L/w/KE3nRj0DZGV6mFQi+Faj3o7Zl9&#10;JsHs23R3q7G/visUPA4z8w0zX3amEWdyvrasYDRMQBAXVtdcKth+vQ0yED4ga2wsk4IreVguHnpz&#10;zLW98JrOm1CKCGGfo4IqhDaX0hcVGfRD2xJH72idwRClK6V2eIlw08g0SZ6kwZrjQoUtvVZUnDY/&#10;RsFqmq2+P8f88bs+7Gm/O5wmqUuUeux3LzMQgbpwD/+337WCdJw9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TqyyAAAAN4AAAAPAAAAAAAAAAAAAAAAAJgCAABk&#10;cnMvZG93bnJldi54bWxQSwUGAAAAAAQABAD1AAAAjQMAAAAA&#10;" fillcolor="black" stroked="f"/>
                        <v:rect id="Rectangle 1539" o:spid="_x0000_s3463" style="position:absolute;left:37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jCMYA&#10;AADeAAAADwAAAGRycy9kb3ducmV2LnhtbESPy2rCQBSG9wXfYTiCuzox2BKjo2hB6KZQLwvdHTPH&#10;JJg5k85MNfr0nUXB5c9/45stOtOIKzlfW1YwGiYgiAuray4V7Hfr1wyED8gaG8uk4E4eFvPeywxz&#10;bW+8oes2lCKOsM9RQRVCm0vpi4oM+qFtiaN3ts5giNKVUju8xXHTyDRJ3qXBmuNDhS19VFRctr9G&#10;wWqSrX6+x/z12JyOdDycLm+pS5Qa9LvlFESgLjzD/+1PrSAdZ1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LjCMYAAADeAAAADwAAAAAAAAAAAAAAAACYAgAAZHJz&#10;L2Rvd25yZXYueG1sUEsFBgAAAAAEAAQA9QAAAIsDAAAAAA==&#10;" fillcolor="black" stroked="f"/>
                        <v:rect id="Rectangle 1540" o:spid="_x0000_s3464" style="position:absolute;left:37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5Gk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jL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kaTyAAAAN4AAAAPAAAAAAAAAAAAAAAAAJgCAABk&#10;cnMvZG93bnJldi54bWxQSwUGAAAAAAQABAD1AAAAjQMAAAAA&#10;" fillcolor="black" stroked="f"/>
                        <v:rect id="Rectangle 1541" o:spid="_x0000_s3465" style="position:absolute;left:37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Y5McA&#10;AADeAAAADwAAAGRycy9kb3ducmV2LnhtbESPQWvCQBSE70L/w/IK3nTTYEsaXaUWBC8FtT3U2zP7&#10;TILZt+nuqtFf3xUEj8PMfMNMZp1pxImcry0reBkmIIgLq2suFfx8LwYZCB+QNTaWScGFPMymT70J&#10;5tqeeU2nTShFhLDPUUEVQptL6YuKDPqhbYmjt7fOYIjSlVI7PEe4aWSaJG/SYM1xocKWPisqDpuj&#10;UTB/z+Z/qxF/Xde7LW1/d4fX1CVK9Z+7jzGIQF14hO/tpVaQjrIs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s2OTHAAAA3gAAAA8AAAAAAAAAAAAAAAAAmAIAAGRy&#10;cy9kb3ducmV2LnhtbFBLBQYAAAAABAAEAPUAAACMAwAAAAA=&#10;" fillcolor="black" stroked="f"/>
                        <v:rect id="Rectangle 1542" o:spid="_x0000_s3466" style="position:absolute;left:37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9f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h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H1/yAAAAN4AAAAPAAAAAAAAAAAAAAAAAJgCAABk&#10;cnMvZG93bnJldi54bWxQSwUGAAAAAAQABAD1AAAAjQMAAAAA&#10;" fillcolor="black" stroked="f"/>
                        <v:rect id="Rectangle 1543" o:spid="_x0000_s3467" style="position:absolute;left:37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C8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vz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yeULyAAAAN4AAAAPAAAAAAAAAAAAAAAAAJgCAABk&#10;cnMvZG93bnJldi54bWxQSwUGAAAAAAQABAD1AAAAjQMAAAAA&#10;" fillcolor="black" stroked="f"/>
                        <v:rect id="Rectangle 1544" o:spid="_x0000_s3468" style="position:absolute;left:37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AkMgA&#10;AADeAAAADwAAAGRycy9kb3ducmV2LnhtbESPQWvCQBSE70L/w/IK3nTToCVNXaUKghehag/19sy+&#10;JsHs23R31eiv7xYEj8PMfMNMZp1pxJmcry0reBkmIIgLq2suFXztloMMhA/IGhvLpOBKHmbTp94E&#10;c20vvKHzNpQiQtjnqKAKoc2l9EVFBv3QtsTR+7HOYIjSlVI7vES4aWSaJK/SYM1xocKWFhUVx+3J&#10;KJi/ZfPfzxGvb5vDnvbfh+M4dYlS/efu4x1EoC48wvf2SitIR1k2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UCQyAAAAN4AAAAPAAAAAAAAAAAAAAAAAJgCAABk&#10;cnMvZG93bnJldi54bWxQSwUGAAAAAAQABAD1AAAAjQMAAAAA&#10;" fillcolor="black" stroked="f"/>
                        <v:rect id="Rectangle 1545" o:spid="_x0000_s3469" style="position:absolute;left:37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fe58gA&#10;AADeAAAADwAAAGRycy9kb3ducmV2LnhtbESPT2vCQBTE74V+h+UVvNVNg0qaukoVBC+Cf3qot2f2&#10;NQlm36a7q8Z+ercgeBxm5jfMeNqZRpzJ+dqygrd+AoK4sLrmUsHXbvGagfABWWNjmRRcycN08vw0&#10;xlzbC2/ovA2liBD2OSqoQmhzKX1RkUHfty1x9H6sMxiidKXUDi8RbhqZJslIGqw5LlTY0ryi4rg9&#10;GQWz92z2ux7w6m9z2NP++3Acpi5RqvfSfX6ACNSFR/jeXmoF6SDL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97nyAAAAN4AAAAPAAAAAAAAAAAAAAAAAJgCAABk&#10;cnMvZG93bnJldi54bWxQSwUGAAAAAAQABAD1AAAAjQMAAAAA&#10;" fillcolor="black" stroked="f"/>
                        <v:rect id="Rectangle 1546" o:spid="_x0000_s3470" style="position:absolute;left:37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7fM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b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t7fMkAAADeAAAADwAAAAAAAAAAAAAAAACYAgAA&#10;ZHJzL2Rvd25yZXYueG1sUEsFBgAAAAAEAAQA9QAAAI4DAAAAAA==&#10;" fillcolor="black" stroked="f"/>
                        <v:rect id="Rectangle 1547" o:spid="_x0000_s3471" style="position:absolute;left:37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TvDsUA&#10;AADeAAAADwAAAGRycy9kb3ducmV2LnhtbERPy2rCQBTdF/yH4Qru6sRgS4yOogWhm0J9LHR3zVyT&#10;YOZOOjPV6Nd3FgWXh/OeLTrTiCs5X1tWMBomIIgLq2suFex369cMhA/IGhvLpOBOHhbz3ssMc21v&#10;vKHrNpQihrDPUUEVQptL6YuKDPqhbYkjd7bOYIjQlVI7vMVw08g0Sd6lwZpjQ4UtfVRUXLa/RsFq&#10;kq1+vsf89dicjnQ8nC5vqUuUGvS75RREoC48xf/uT60gHWd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O8OxQAAAN4AAAAPAAAAAAAAAAAAAAAAAJgCAABkcnMv&#10;ZG93bnJldi54bWxQSwUGAAAAAAQABAD1AAAAigMAAAAA&#10;" fillcolor="black" stroked="f"/>
                        <v:rect id="Rectangle 1548" o:spid="_x0000_s3472" style="position:absolute;left:37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KlcgA&#10;AADeAAAADwAAAGRycy9kb3ducmV2LnhtbESPT2vCQBTE70K/w/IKvemmwZYYXaUWCr0U/HfQ2zP7&#10;TILZt+nuVqOfvisIHoeZ+Q0zmXWmESdyvras4HWQgCAurK65VLBZf/UzED4ga2wsk4ILeZhNn3oT&#10;zLU985JOq1CKCGGfo4IqhDaX0hcVGfQD2xJH72CdwRClK6V2eI5w08g0Sd6lwZrjQoUtfVZUHFd/&#10;RsF8lM1/F0P+uS73O9pt98e31CVKvTx3H2MQgbrwCN/b31pBOsyy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EqVyAAAAN4AAAAPAAAAAAAAAAAAAAAAAJgCAABk&#10;cnMvZG93bnJldi54bWxQSwUGAAAAAAQABAD1AAAAjQMAAAAA&#10;" fillcolor="black" stroked="f"/>
                        <v:rect id="Rectangle 1549" o:spid="_x0000_s3473" style="position:absolute;left:37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11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yi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rddXHAAAA3gAAAA8AAAAAAAAAAAAAAAAAmAIAAGRy&#10;cy9kb3ducmV2LnhtbFBLBQYAAAAABAAEAPUAAACMAwAAAAA=&#10;" fillcolor="black" stroked="f"/>
                        <v:rect id="Rectangle 1550" o:spid="_x0000_s3474" style="position:absolute;left:37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fQT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5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9BOyAAAAN4AAAAPAAAAAAAAAAAAAAAAAJgCAABk&#10;cnMvZG93bnJldi54bWxQSwUGAAAAAAQABAD1AAAAjQMAAAAA&#10;" fillcolor="black" stroked="f"/>
                        <v:rect id="Rectangle 1551" o:spid="_x0000_s3475" style="position:absolute;left:37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VOOcgA&#10;AADeAAAADwAAAGRycy9kb3ducmV2LnhtbESPT2vCQBTE70K/w/IKvemmwZYYXaUWCr0U/HfQ2zP7&#10;TILZt+nuVqOfvisIHoeZ+Q0zmXWmESdyvras4HWQgCAurK65VLBZf/UzED4ga2wsk4ILeZhNn3oT&#10;zLU985JOq1CKCGGfo4IqhDaX0hcVGfQD2xJH72CdwRClK6V2eI5w08g0Sd6lwZrjQoUtfVZUHFd/&#10;RsF8lM1/F0P+uS73O9pt98e31CVKvTx3H2MQgbrwCN/b31pBOsx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U45yAAAAN4AAAAPAAAAAAAAAAAAAAAAAJgCAABk&#10;cnMvZG93bnJldi54bWxQSwUGAAAAAAQABAD1AAAAjQMAAAAA&#10;" fillcolor="black" stroked="f"/>
                        <v:rect id="Rectangle 1552" o:spid="_x0000_s3476" style="position:absolute;left:37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ro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i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uiyAAAAN4AAAAPAAAAAAAAAAAAAAAAAJgCAABk&#10;cnMvZG93bnJldi54bWxQSwUGAAAAAAQABAD1AAAAjQMAAAAA&#10;" fillcolor="black" stroked="f"/>
                        <v:rect id="Rectangle 1553" o:spid="_x0000_s3477" style="position:absolute;left:37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z1sgA&#10;AADeAAAADwAAAGRycy9kb3ducmV2LnhtbESPQWvCQBSE74X+h+UJvdWNIZYYXaUWCr0Iaj3o7Zl9&#10;JsHs23R3q2l/fVcQehxm5htmtuhNKy7kfGNZwWiYgCAurW64UrD7fH/OQfiArLG1TAp+yMNi/vgw&#10;w0LbK2/osg2ViBD2BSqoQ+gKKX1Zk0E/tB1x9E7WGQxRukpqh9cIN61Mk+RFGmw4LtTY0VtN5Xn7&#10;bRQsJ/nya53x6ndzPNBhfzyPU5co9TToX6cgAvXhP3xvf2gFaZZ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PWyAAAAN4AAAAPAAAAAAAAAAAAAAAAAJgCAABk&#10;cnMvZG93bnJldi54bWxQSwUGAAAAAAQABAD1AAAAjQMAAAAA&#10;" fillcolor="black" stroked="f"/>
                        <v:rect id="Rectangle 1554" o:spid="_x0000_s3478" style="position:absolute;left:37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WT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x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NZNyAAAAN4AAAAPAAAAAAAAAAAAAAAAAJgCAABk&#10;cnMvZG93bnJldi54bWxQSwUGAAAAAAQABAD1AAAAjQMAAAAA&#10;" fillcolor="black" stroked="f"/>
                        <v:rect id="Rectangle 1555" o:spid="_x0000_s3479" style="position:absolute;left:37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5IOsgA&#10;AADeAAAADwAAAGRycy9kb3ducmV2LnhtbESPQWvCQBSE70L/w/IKvenGoBJTV9FCoZeC2h7q7Zl9&#10;JsHs27i71eivd4VCj8PMfMPMFp1pxJmcry0rGA4SEMSF1TWXCr6/3vsZCB+QNTaWScGVPCzmT70Z&#10;5tpeeEPnbShFhLDPUUEVQptL6YuKDPqBbYmjd7DOYIjSlVI7vES4aWSaJBNpsOa4UGFLbxUVx+2v&#10;UbCaZqvTesSft81+R7uf/XGcukSpl+du+QoiUBf+w3/tD60gHWXT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kg6yAAAAN4AAAAPAAAAAAAAAAAAAAAAAJgCAABk&#10;cnMvZG93bnJldi54bWxQSwUGAAAAAAQABAD1AAAAjQMAAAAA&#10;" fillcolor="black" stroked="f"/>
                        <v:rect id="Rectangle 1556" o:spid="_x0000_s3480" style="position:absolute;left:37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tocgA&#10;AADeAAAADwAAAGRycy9kb3ducmV2LnhtbESPQWvCQBSE70L/w/KE3nRj0DZGV6mFQi+Faj3o7Zl9&#10;JsHs23R3q7G/visUPA4z8w0zX3amEWdyvrasYDRMQBAXVtdcKth+vQ0yED4ga2wsk4IreVguHnpz&#10;zLW98JrOm1CKCGGfo4IqhDaX0hcVGfRD2xJH72idwRClK6V2eIlw08g0SZ6kwZrjQoUtvVZUnDY/&#10;RsFqmq2+P8f88bs+7Gm/O5wmqUuUeux3LzMQgbpwD/+337WCdJx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u2hyAAAAN4AAAAPAAAAAAAAAAAAAAAAAJgCAABk&#10;cnMvZG93bnJldi54bWxQSwUGAAAAAAQABAD1AAAAjQMAAAAA&#10;" fillcolor="black" stroked="f"/>
                        <v:rect id="Rectangle 1557" o:spid="_x0000_s3481" style="position:absolute;left:37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508UA&#10;AADeAAAADwAAAGRycy9kb3ducmV2LnhtbERPy2rCQBTdC/7DcAvd6aTBSoyOooVCNwUfXdTdNXNN&#10;gpk76cxUo1/vLASXh/OeLTrTiDM5X1tW8DZMQBAXVtdcKvjZfQ4yED4ga2wsk4IreVjM+70Z5tpe&#10;eEPnbShFDGGfo4IqhDaX0hcVGfRD2xJH7midwRChK6V2eInhppFpkoylwZpjQ4UtfVRUnLb/RsFq&#10;kq3+1iP+vm0Oe9r/Hk7vqUuUen3pllMQgbrwFD/cX1pBOso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nTxQAAAN4AAAAPAAAAAAAAAAAAAAAAAJgCAABkcnMv&#10;ZG93bnJldi54bWxQSwUGAAAAAAQABAD1AAAAigMAAAAA&#10;" fillcolor="black" stroked="f"/>
                        <v:rect id="Rectangle 1558" o:spid="_x0000_s3482" style="position:absolute;left:37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cS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zl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dxIyAAAAN4AAAAPAAAAAAAAAAAAAAAAAJgCAABk&#10;cnMvZG93bnJldi54bWxQSwUGAAAAAAQABAD1AAAAjQMAAAAA&#10;" fillcolor="black" stroked="f"/>
                        <v:rect id="Rectangle 1559" o:spid="_x0000_s3483" style="position:absolute;left:37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vz8YA&#10;AADeAAAADwAAAGRycy9kb3ducmV2LnhtbESPy2oCMRSG9wXfIRyhu5o4WNHRKFoodFOol4XujpPj&#10;zODkZJqkOu3TNwvB5c9/45svO9uIK/lQO9YwHCgQxIUzNZca9rv3lwmIEJENNo5Jwy8FWC56T3PM&#10;jbvxhq7bWIo0wiFHDVWMbS5lKCqyGAauJU7e2XmLMUlfSuPxlsZtIzOlxtJizemhwpbeKiou2x+r&#10;YT2drL+/Rvz5tzkd6Xg4XV4zr7R+7nerGYhIXXyE7+0PoyEbTVU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Dvz8YAAADeAAAADwAAAAAAAAAAAAAAAACYAgAAZHJz&#10;L2Rvd25yZXYueG1sUEsFBgAAAAAEAAQA9QAAAIsDAAAAAA==&#10;" fillcolor="black" stroked="f"/>
                        <v:rect id="Rectangle 1560" o:spid="_x0000_s3484" style="position:absolute;left:37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xKVMgA&#10;AADeAAAADwAAAGRycy9kb3ducmV2LnhtbESPQWsCMRSE74X+h/AEbzVxsUVXo9SC4KVQbQ96e26e&#10;u4ubl20SdfXXN4VCj8PMfMPMFp1txIV8qB1rGA4UCOLCmZpLDV+fq6cxiBCRDTaOScONAizmjw8z&#10;zI278oYu21iKBOGQo4YqxjaXMhQVWQwD1xIn7+i8xZikL6XxeE1w28hMqRdpsea0UGFLbxUVp+3Z&#10;alhOxsvvjxG/3zeHPe13h9Nz5pXW/V73OgURqYv/4b/22mjIRhM1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jEpUyAAAAN4AAAAPAAAAAAAAAAAAAAAAAJgCAABk&#10;cnMvZG93bnJldi54bWxQSwUGAAAAAAQABAD1AAAAjQMAAAAA&#10;" fillcolor="black" stroked="f"/>
                        <v:rect id="Rectangle 1561" o:spid="_x0000_s3485" style="position:absolute;left:37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7UI8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lOV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1CPHAAAA3gAAAA8AAAAAAAAAAAAAAAAAmAIAAGRy&#10;cy9kb3ducmV2LnhtbFBLBQYAAAAABAAEAPUAAACMAwAAAAA=&#10;" fillcolor="black" stroked="f"/>
                        <v:rect id="Rectangle 1562" o:spid="_x0000_s3486" style="position:absolute;left:37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xuM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JX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EnG4yAAAAN4AAAAPAAAAAAAAAAAAAAAAAJgCAABk&#10;cnMvZG93bnJldi54bWxQSwUGAAAAAAQABAD1AAAAjQMAAAAA&#10;" fillcolor="black" stroked="f"/>
                        <v:rect id="Rectangle 1563" o:spid="_x0000_s3487" style="position:absolute;left:37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pz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nyqc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nMyAAAAN4AAAAPAAAAAAAAAAAAAAAAAJgCAABk&#10;cnMvZG93bnJldi54bWxQSwUGAAAAAAQABAD1AAAAjQMAAAAA&#10;" fillcolor="black" stroked="f"/>
                        <v:rect id="Rectangle 1564" o:spid="_x0000_s3488" style="position:absolute;left:3772;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dMV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0xXyAAAAN4AAAAPAAAAAAAAAAAAAAAAAJgCAABk&#10;cnMvZG93bnJldi54bWxQSwUGAAAAAAQABAD1AAAAjQMAAAAA&#10;" fillcolor="black" stroked="f"/>
                        <v:rect id="Rectangle 1565" o:spid="_x0000_s3489" style="position:absolute;left:3772;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SI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gyAAAAN4AAAAPAAAAAAAAAAAAAAAAAJgCAABk&#10;cnMvZG93bnJldi54bWxQSwUGAAAAAAQABAD1AAAAjQMAAAAA&#10;" fillcolor="black" stroked="f"/>
                      </v:group>
                      <v:rect id="Rectangle 1566" o:spid="_x0000_s3490" style="position:absolute;left:19547;top:348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3u8kA&#10;AADeAAAADwAAAGRycy9kb3ducmV2LnhtbESPT2sCMRTE74V+h/AKvdWki626GqUWCr0I9c9Bb8/N&#10;c3dx87JNUt366Ruh4HGYmd8wk1lnG3EiH2rHGp57CgRx4UzNpYbN+uNpCCJEZIONY9LwSwFm0/u7&#10;CebGnXlJp1UsRYJwyFFDFWObSxmKiiyGnmuJk3dw3mJM0pfSeDwnuG1kptSrtFhzWqiwpfeKiuPq&#10;x2qYj4bz768+Ly7L/Y522/3xJfNK68eH7m0MIlIXb+H/9qfRkPVHag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l3u8kAAADeAAAADwAAAAAAAAAAAAAAAACYAgAA&#10;ZHJzL2Rvd25yZXYueG1sUEsFBgAAAAAEAAQA9QAAAI4DAAAAAA==&#10;" fillcolor="black" stroked="f"/>
                      <v:rect id="Rectangle 1567" o:spid="_x0000_s3491" style="position:absolute;left:19547;top:351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jycUA&#10;AADeAAAADwAAAGRycy9kb3ducmV2LnhtbERPy2oCMRTdF/yHcIXuauJgRUejaKHQTaE+Frq7Tq4z&#10;g5ObaZLqtF/fLASXh/OeLzvbiCv5UDvWMBwoEMSFMzWXGva795cJiBCRDTaOScMvBVguek9zzI27&#10;8Yau21iKFMIhRw1VjG0uZSgqshgGriVO3Nl5izFBX0rj8ZbCbSMzpcbSYs2pocKW3ioqLtsfq2E9&#10;nay/v0b8+bc5Hel4OF1eM6+0fu53qxmISF18iO/uD6MhG01V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uPJxQAAAN4AAAAPAAAAAAAAAAAAAAAAAJgCAABkcnMv&#10;ZG93bnJldi54bWxQSwUGAAAAAAQABAD1AAAAigMAAAAA&#10;" fillcolor="black" stroked="f"/>
                      <v:rect id="Rectangle 1568" o:spid="_x0000_s3492" style="position:absolute;left:19547;top:353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s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S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ZSyAAAAN4AAAAPAAAAAAAAAAAAAAAAAJgCAABk&#10;cnMvZG93bnJldi54bWxQSwUGAAAAAAQABAD1AAAAjQMAAAAA&#10;" fillcolor="black" stroked="f"/>
                      <v:rect id="Rectangle 1569" o:spid="_x0000_s3493" style="position:absolute;left:19547;top:3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5EsYA&#10;AADeAAAADwAAAGRycy9kb3ducmV2LnhtbESPy2rCQBSG9wXfYThCd3ViUNHUUVQodCN4W9TdMXNM&#10;gpkzcWaqaZ/eWQguf/4b33TemlrcyPnKsoJ+LwFBnFtdcaHgsP/6GIPwAVljbZkU/JGH+azzNsVM&#10;2ztv6bYLhYgj7DNUUIbQZFL6vCSDvmcb4uidrTMYonSF1A7vcdzUMk2SkTRYcXwosaFVSfll92sU&#10;LCfj5XUz4PX/9nSk48/pMkxdotR7t118ggjUhlf42f7WCtLBpB8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l5EsYAAADeAAAADwAAAAAAAAAAAAAAAACYAgAAZHJz&#10;L2Rvd25yZXYueG1sUEsFBgAAAAAEAAQA9QAAAIsDAAAAAA==&#10;" fillcolor="black" stroked="f"/>
                      <v:rect id="Rectangle 1570" o:spid="_x0000_s3494" style="position:absolute;left:19547;top:358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cic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Xia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VdyJyAAAAN4AAAAPAAAAAAAAAAAAAAAAAJgCAABk&#10;cnMvZG93bnJldi54bWxQSwUGAAAAAAQABAD1AAAAjQMAAAAA&#10;" fillcolor="black" stroked="f"/>
                      <v:rect id="Rectangle 1571" o:spid="_x0000_s3495" style="position:absolute;left:19547;top:3612;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C/s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kw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Qv7HAAAA3gAAAA8AAAAAAAAAAAAAAAAAmAIAAGRy&#10;cy9kb3ducmV2LnhtbFBLBQYAAAAABAAEAPUAAACMAwAAAAA=&#10;" fillcolor="black" stroked="f"/>
                      <v:rect id="Rectangle 1572" o:spid="_x0000_s3496" style="position:absolute;left:19547;top:363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vnZ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kP4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dlyAAAAN4AAAAPAAAAAAAAAAAAAAAAAJgCAABk&#10;cnMvZG93bnJldi54bWxQSwUGAAAAAAQABAD1AAAAjQMAAAAA&#10;" fillcolor="black" stroked="f"/>
                      <v:rect id="Rectangle 1573" o:spid="_x0000_s3497" style="position:absolute;left:19547;top:366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E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4b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n8RyAAAAN4AAAAPAAAAAAAAAAAAAAAAAJgCAABk&#10;cnMvZG93bnJldi54bWxQSwUGAAAAAAQABAD1AAAAjQMAAAAA&#10;" fillcolor="black" stroked="f"/>
                      <v:rect id="Rectangle 1574" o:spid="_x0000_s3498" style="position:absolute;left:19547;top:3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7ai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3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2orHAAAA3gAAAA8AAAAAAAAAAAAAAAAAmAIAAGRy&#10;cy9kb3ducmV2LnhtbFBLBQYAAAAABAAEAPUAAACMAwAAAAA=&#10;" fillcolor="black" stroked="f"/>
                      <v:rect id="Rectangle 1575" o:spid="_x0000_s3499" style="position:absolute;left:19547;top:37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F3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RP3HAAAA3gAAAA8AAAAAAAAAAAAAAAAAmAIAAGRy&#10;cy9kb3ducmV2LnhtbFBLBQYAAAAABAAEAPUAAACMAwAAAAA=&#10;" fillcolor="black" stroked="f"/>
                      <v:rect id="Rectangle 1576" o:spid="_x0000_s3500" style="position:absolute;left:19547;top:43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hZsgA&#10;AADeAAAADwAAAGRycy9kb3ducmV2LnhtbESPzWsCMRTE74X+D+EVeqtZFz9Xo9RCoRehfhz09ty8&#10;7i5uXrZJqqt/fSMIHoeZ+Q0znbemFidyvrKsoNtJQBDnVldcKNhuPt9GIHxA1lhbJgUX8jCfPT9N&#10;MdP2zCs6rUMhIoR9hgrKEJpMSp+XZNB3bEMcvR/rDIYoXSG1w3OEm1qmSTKQBiuOCyU29FFSflz/&#10;GQWL8Wjx+93j5XV12NN+dzj2U5co9frSvk9ABGrDI3xvf2kFaW/cHc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OFmyAAAAN4AAAAPAAAAAAAAAAAAAAAAAJgCAABk&#10;cnMvZG93bnJldi54bWxQSwUGAAAAAAQABAD1AAAAjQMAAAAA&#10;" fillcolor="black" stroked="f"/>
                      <v:rect id="Rectangle 1577" o:spid="_x0000_s3501" style="position:absolute;left:19547;top:43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1FMQA&#10;AADeAAAADwAAAGRycy9kb3ducmV2LnhtbERPy4rCMBTdD/gP4QqzG1OLinaMosLAbARfi3F3ba5t&#10;sbmpSUY78/VmIbg8nPd03ppa3Mj5yrKCfi8BQZxbXXGh4LD/+hiD8AFZY22ZFPyRh/ms8zbFTNs7&#10;b+m2C4WIIewzVFCG0GRS+rwkg75nG+LIna0zGCJ0hdQO7zHc1DJNkpE0WHFsKLGhVUn5ZfdrFCwn&#10;4+V1M+D1//Z0pOPP6TJMXaLUe7ddfIII1IaX+On+1grSwaQf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vdRTEAAAA3gAAAA8AAAAAAAAAAAAAAAAAmAIAAGRycy9k&#10;b3ducmV2LnhtbFBLBQYAAAAABAAEAPUAAACJAwAAAAA=&#10;" fillcolor="black" stroked="f"/>
                      <v:rect id="Rectangle 1578" o:spid="_x0000_s3502" style="position:absolute;left:19547;top:44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Qj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Qb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9CPyAAAAN4AAAAPAAAAAAAAAAAAAAAAAJgCAABk&#10;cnMvZG93bnJldi54bWxQSwUGAAAAAAQABAD1AAAAjQMAAAAA&#10;" fillcolor="black" stroked="f"/>
                      <v:rect id="Rectangle 1579" o:spid="_x0000_s3503" style="position:absolute;left:19547;top:443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zr8cA&#10;AADeAAAADwAAAGRycy9kb3ducmV2LnhtbESPzWrCQBSF90LfYbgFdzppiCWmjtIIQjdCtV3U3TVz&#10;mwQzd+LMVKNP31kUujycP77FajCduJDzrWUFT9MEBHFldcu1gs+PzSQH4QOyxs4yKbiRh9XyYbTA&#10;Qtsr7+iyD7WII+wLVNCE0BdS+qohg35qe+LofVtnMETpaqkdXuO46WSaJM/SYMvxocGe1g1Vp/2P&#10;UVDO8/L8nvH2vjse6PB1PM1Slyg1fhxeX0AEGsJ/+K/9phWk2TyN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1s6/HAAAA3gAAAA8AAAAAAAAAAAAAAAAAmAIAAGRy&#10;cy9kb3ducmV2LnhtbFBLBQYAAAAABAAEAPUAAACMAwAAAAA=&#10;" fillcolor="black" stroked="f"/>
                      <v:rect id="Rectangle 1580" o:spid="_x0000_s3504" style="position:absolute;left:19547;top:4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WN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k6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5FjTHAAAA3gAAAA8AAAAAAAAAAAAAAAAAmAIAAGRy&#10;cy9kb3ducmV2LnhtbFBLBQYAAAAABAAEAPUAAACMAwAAAAA=&#10;" fillcolor="black" stroked="f"/>
                      <v:rect id="Rectangle 1581" o:spid="_x0000_s3505" style="position:absolute;left:19547;top:44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IQ8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cdK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riEPHAAAA3gAAAA8AAAAAAAAAAAAAAAAAmAIAAGRy&#10;cy9kb3ducmV2LnhtbFBLBQYAAAAABAAEAPUAAACMAwAAAAA=&#10;" fillcolor="black" stroked="f"/>
                      <v:rect id="Rectangle 1582" o:spid="_x0000_s3506" style="position:absolute;left:19547;top:45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t2MkA&#10;AADeAAAADwAAAGRycy9kb3ducmV2LnhtbESPzWsCMRTE7wX/h/AEbzXr+oGuRtFCoZdC/Tjo7bl5&#10;7i5uXrZJqtv+9U1B6HGYmd8wi1VranEj5yvLCgb9BARxbnXFhYLD/vV5CsIHZI21ZVLwTR5Wy87T&#10;AjNt77yl2y4UIkLYZ6igDKHJpPR5SQZ93zbE0btYZzBE6QqpHd4j3NQyTZKJNFhxXCixoZeS8uvu&#10;yyjYzKabz48Rv/9szyc6Hc/XceoSpXrddj0HEagN/+FH+00rSEezd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ct2MkAAADeAAAADwAAAAAAAAAAAAAAAACYAgAA&#10;ZHJzL2Rvd25yZXYueG1sUEsFBgAAAAAEAAQA9QAAAI4DAAAAAA==&#10;" fillcolor="black" stroked="f"/>
                      <v:rect id="Rectangle 1583" o:spid="_x0000_s3507" style="position:absolute;left:19547;top:453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1rMgA&#10;AADeAAAADwAAAGRycy9kb3ducmV2LnhtbESPT2vCQBTE70K/w/IKvemmIS0aXaUWCr0U/HfQ2zP7&#10;TILZt+nuVqOfvisIHoeZ+Q0zmXWmESdyvras4HWQgCAurK65VLBZf/WHIHxA1thYJgUX8jCbPvUm&#10;mGt75iWdVqEUEcI+RwVVCG0upS8qMugHtiWO3sE6gyFKV0rt8BzhppFpkrxLgzXHhQpb+qyoOK7+&#10;jIL5aDj/XWT8c13ud7Tb7o9vqUuUennuPsYgAnXhEb63v7WCNBul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rWsyAAAAN4AAAAPAAAAAAAAAAAAAAAAAJgCAABk&#10;cnMvZG93bnJldi54bWxQSwUGAAAAAAQABAD1AAAAjQMAAAAA&#10;" fillcolor="black" stroked="f"/>
                      <v:rect id="Rectangle 1584" o:spid="_x0000_s3508" style="position:absolute;left:19547;top:4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QN8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CEDfHAAAA3gAAAA8AAAAAAAAAAAAAAAAAmAIAAGRy&#10;cy9kb3ducmV2LnhtbFBLBQYAAAAABAAEAPUAAACMAwAAAAA=&#10;" fillcolor="black" stroked="f"/>
                      <v:rect id="Rectangle 1585" o:spid="_x0000_s3509" style="position:absolute;left:19547;top:4586;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OQ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jkDHAAAA3gAAAA8AAAAAAAAAAAAAAAAAmAIAAGRy&#10;cy9kb3ducmV2LnhtbFBLBQYAAAAABAAEAPUAAACMAwAAAAA=&#10;" fillcolor="black" stroked="f"/>
                      <v:rect id="Rectangle 1586" o:spid="_x0000_s3510" style="position:absolute;left:19547;top:4607;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r2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K3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nCvbyAAAAN4AAAAPAAAAAAAAAAAAAAAAAJgCAABk&#10;cnMvZG93bnJldi54bWxQSwUGAAAAAAQABAD1AAAAjQMAAAAA&#10;" fillcolor="black" stroked="f"/>
                      <v:rect id="Rectangle 1587" o:spid="_x0000_s3511" style="position:absolute;left:19547;top:46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qcUA&#10;AADeAAAADwAAAGRycy9kb3ducmV2LnhtbERPz2vCMBS+C/sfwht403SljtoZZRWEXYTpdpi3Z/PW&#10;FpuXmmRa/euXw2DHj+/3YjWYTlzI+daygqdpAoK4srrlWsHnx2aSg/ABWWNnmRTcyMNq+TBaYKHt&#10;lXd02YdaxBD2BSpoQugLKX3VkEE/tT1x5L6tMxgidLXUDq8x3HQyTZJnabDl2NBgT+uGqtP+xygo&#10;53l5fs94e98dD3T4Op5mqUuUGj8Ory8gAg3hX/znftMK0myexr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7+pxQAAAN4AAAAPAAAAAAAAAAAAAAAAAJgCAABkcnMv&#10;ZG93bnJldi54bWxQSwUGAAAAAAQABAD1AAAAigMAAAAA&#10;" fillcolor="black" stroked="f"/>
                      <v:rect id="Rectangle 1588" o:spid="_x0000_s3512" style="position:absolute;left:19547;top:46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8aMsgA&#10;AADeAAAADwAAAGRycy9kb3ducmV2LnhtbESPT2vCQBTE70K/w/KE3nRjsMVEV6mFQi8F//RQb8/s&#10;Mwlm36a7W41++q4geBxm5jfMbNGZRpzI+dqygtEwAUFcWF1zqeB7+zGYgPABWWNjmRRcyMNi/tSb&#10;Ya7tmdd02oRSRAj7HBVUIbS5lL6oyKAf2pY4egfrDIYoXSm1w3OEm0amSfIqDdYcFyps6b2i4rj5&#10;MwqW2WT5uxrz13W939HuZ398SV2i1HO/e5uCCNSFR/je/tQK0nGW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xoyyAAAAN4AAAAPAAAAAAAAAAAAAAAAAJgCAABk&#10;cnMvZG93bnJldi54bWxQSwUGAAAAAAQABAD1AAAAjQMAAAAA&#10;" fillcolor="black" stroked="f"/>
                      <v:rect id="Rectangle 1589" o:spid="_x0000_s3513" style="position:absolute;left:19547;top:4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lcscA&#10;AADeAAAADwAAAGRycy9kb3ducmV2LnhtbESPzWoCMRSF9wXfIVzBXc10tKKjUVQQ3BSq7UJ318nt&#10;zODkZkyiTvv0zUJweTh/fLNFa2pxI+crywre+gkI4tzqigsF31+b1zEIH5A11pZJwS95WMw7LzPM&#10;tL3zjm77UIg4wj5DBWUITSalz0sy6Pu2IY7ej3UGQ5SukNrhPY6bWqZJMpIGK44PJTa0Lik/769G&#10;wWoyXl0+h/zxtzsd6Xg4nd9TlyjV67bLKYhAbXiGH+2tVpAOJ4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sJXLHAAAA3gAAAA8AAAAAAAAAAAAAAAAAmAIAAGRy&#10;cy9kb3ducmV2LnhtbFBLBQYAAAAABAAEAPUAAACMAwAAAAA=&#10;" fillcolor="black" stroked="f"/>
                      <v:rect id="Rectangle 1590" o:spid="_x0000_s3514" style="position:absolute;left:19547;top:471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6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k0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DpyAAAAN4AAAAPAAAAAAAAAAAAAAAAAJgCAABk&#10;cnMvZG93bnJldi54bWxQSwUGAAAAAAQABAD1AAAAjQMAAAAA&#10;" fillcolor="black" stroked="f"/>
                      <v:rect id="Rectangle 1591" o:spid="_x0000_s3515" style="position:absolute;left:19547;top:47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enskA&#10;AADeAAAADwAAAGRycy9kb3ducmV2LnhtbESPzWsCMRTE7wX/h/AEbzXr+oGuRtFCoZdC/Tjo7bl5&#10;7i5uXrZJqtv+9U1B6HGYmd8wi1VranEj5yvLCgb9BARxbnXFhYLD/vV5CsIHZI21ZVLwTR5Wy87T&#10;AjNt77yl2y4UIkLYZ6igDKHJpPR5SQZ93zbE0btYZzBE6QqpHd4j3NQyTZKJNFhxXCixoZeS8uvu&#10;yyjYzKabz48Rv/9szyc6Hc/XceoSpXrddj0HEagN/+FH+00rSEezY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IenskAAADeAAAADwAAAAAAAAAAAAAAAACYAgAA&#10;ZHJzL2Rvd25yZXYueG1sUEsFBgAAAAAEAAQA9QAAAI4DAAAAAA==&#10;" fillcolor="black" stroked="f"/>
                      <v:rect id="Rectangle 1592" o:spid="_x0000_s3516" style="position:absolute;left:19547;top:47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67BcgA&#10;AADeAAAADwAAAGRycy9kb3ducmV2LnhtbESPT2sCMRTE74V+h/AKvdVsVyu6GkULQi9C/XPQ23Pz&#10;uru4eVmTqFs/fSMUPA4z8xtmPG1NLS7kfGVZwXsnAUGcW11xoWC7WbwNQPiArLG2TAp+ycN08vw0&#10;xkzbK6/osg6FiBD2GSooQ2gyKX1ekkHfsQ1x9H6sMxiidIXUDq8RbmqZJklfGqw4LpTY0GdJ+XF9&#10;Ngrmw8H89N3j5W112NN+dzh+pC5R6vWlnY1ABGrDI/zf/tIK0t6w2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rsFyAAAAN4AAAAPAAAAAAAAAAAAAAAAAJgCAABk&#10;cnMvZG93bnJldi54bWxQSwUGAAAAAAQABAD1AAAAjQMAAAAA&#10;" fillcolor="black" stroked="f"/>
                      <v:rect id="Rectangle 1593" o:spid="_x0000_s3517" style="position:absolute;left:19547;top:478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jc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yy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yNxyAAAAN4AAAAPAAAAAAAAAAAAAAAAAJgCAABk&#10;cnMvZG93bnJldi54bWxQSwUGAAAAAAQABAD1AAAAjQMAAAAA&#10;" fillcolor="black" stroked="f"/>
                      <v:rect id="Rectangle 1594" o:spid="_x0000_s3518" style="position:absolute;left:19547;top:480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G6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24bqyAAAAN4AAAAPAAAAAAAAAAAAAAAAAJgCAABk&#10;cnMvZG93bnJldi54bWxQSwUGAAAAAAQABAD1AAAAjQMAAAAA&#10;" fillcolor="black" stroked="f"/>
                      <v:rect id="Rectangle 1595" o:spid="_x0000_s3519" style="position:absolute;left:19547;top:4835;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Yn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RidyAAAAN4AAAAPAAAAAAAAAAAAAAAAAJgCAABk&#10;cnMvZG93bnJldi54bWxQSwUGAAAAAAQABAD1AAAAjQMAAAAA&#10;" fillcolor="black" stroked="f"/>
                      <v:rect id="Rectangle 1596" o:spid="_x0000_s3520" style="position:absolute;left:19547;top:4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W9B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4eQ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0W9BskAAADeAAAADwAAAAAAAAAAAAAAAACYAgAA&#10;ZHJzL2Rvd25yZXYueG1sUEsFBgAAAAAEAAQA9QAAAI4DAAAAAA==&#10;" fillcolor="black" stroked="f"/>
                      <v:rect id="Rectangle 1597" o:spid="_x0000_s3521" style="position:absolute;left:19547;top:48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pdMUA&#10;AADeAAAADwAAAGRycy9kb3ducmV2LnhtbERPz2vCMBS+D/wfwhO8zXTViVajqCB4GUy3g96ezVtb&#10;bF5qErXbX78cBI8f3+/ZojW1uJHzlWUFb/0EBHFudcWFgu+vzesYhA/IGmvLpOCXPCzmnZcZZtre&#10;eUe3fShEDGGfoYIyhCaT0uclGfR92xBH7sc6gyFCV0jt8B7DTS3TJBlJgxXHhhIbWpeUn/dXo2A1&#10;Ga8un0P++NudjnQ8nM7vqUuU6nXb5RREoDY8xQ/3VitIh5NB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il0xQAAAN4AAAAPAAAAAAAAAAAAAAAAAJgCAABkcnMv&#10;ZG93bnJldi54bWxQSwUGAAAAAAQABAD1AAAAigMAAAAA&#10;" fillcolor="black" stroked="f"/>
                      <v:rect id="Rectangle 1598" o:spid="_x0000_s3522" style="position:absolute;left:19547;top:490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M7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a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aM78kAAADeAAAADwAAAAAAAAAAAAAAAACYAgAA&#10;ZHJzL2Rvd25yZXYueG1sUEsFBgAAAAAEAAQA9QAAAI4DAAAAAA==&#10;" fillcolor="black" stroked="f"/>
                      <v:rect id="Rectangle 1599" o:spid="_x0000_s3523" style="position:absolute;left:19547;top:493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WD8YA&#10;AADeAAAADwAAAGRycy9kb3ducmV2LnhtbESPzWrCQBSF9wXfYbiCuzoxpEWjo2hB6Kag1oXurplr&#10;EszcSWemGn16Z1Ho8nD++GaLzjTiSs7XlhWMhgkI4sLqmksF++/16xiED8gaG8uk4E4eFvPeywxz&#10;bW+8pesulCKOsM9RQRVCm0vpi4oM+qFtiaN3ts5giNKVUju8xXHTyDRJ3qXBmuNDhS19VFRcdr9G&#10;wWoyXv1sMv56bE9HOh5Ol7fUJUoN+t1yCiJQF/7Df+1PrSDNJ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pWD8YAAADeAAAADwAAAAAAAAAAAAAAAACYAgAAZHJz&#10;L2Rvd25yZXYueG1sUEsFBgAAAAAEAAQA9QAAAIsDAAAAAA==&#10;" fillcolor="black" stroked="f"/>
                      <v:rect id="Rectangle 1600" o:spid="_x0000_s3524" style="position:absolute;left:19547;top:495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l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LR/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5vOUyAAAAN4AAAAPAAAAAAAAAAAAAAAAAJgCAABk&#10;cnMvZG93bnJldi54bWxQSwUGAAAAAAQABAD1AAAAjQMAAAAA&#10;" fillcolor="black" stroked="f"/>
                      <v:rect id="Rectangle 1601" o:spid="_x0000_s3525" style="position:absolute;left:19547;top:4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t48gA&#10;AADeAAAADwAAAGRycy9kb3ducmV2LnhtbESPT2vCQBTE70K/w/IKvemmIS0aXaUWCr0U/HfQ2zP7&#10;TILZt+nuVqOfvisIHoeZ+Q0zmXWmESdyvras4HWQgCAurK65VLBZf/WHIHxA1thYJgUX8jCbPvUm&#10;mGt75iWdVqEUEcI+RwVVCG0upS8qMugHtiWO3sE6gyFKV0rt8BzhppFpkrxLgzXHhQpb+qyoOK7+&#10;jIL5aDj/XWT8c13ud7Tb7o9vqUuUennuPsYgAnXhEb63v7WCNBt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G3jyAAAAN4AAAAPAAAAAAAAAAAAAAAAAJgCAABk&#10;cnMvZG93bnJldi54bWxQSwUGAAAAAAQABAD1AAAAjQMAAAAA&#10;" fillcolor="black" stroked="f"/>
                      <v:rect id="Rectangle 1602" o:spid="_x0000_s3526" style="position:absolute;left:19547;top:5006;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e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eMh4yAAAAN4AAAAPAAAAAAAAAAAAAAAAAJgCAABk&#10;cnMvZG93bnJldi54bWxQSwUGAAAAAAQABAD1AAAAjQMAAAAA&#10;" fillcolor="black" stroked="f"/>
                      <v:rect id="Rectangle 1603" o:spid="_x0000_s3527" style="position:absolute;left:19547;top:50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QD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TbM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kVAMyAAAAN4AAAAPAAAAAAAAAAAAAAAAAJgCAABk&#10;cnMvZG93bnJldi54bWxQSwUGAAAAAAQABAD1AAAAjQMAAAAA&#10;" fillcolor="black" stroked="f"/>
                      <v:rect id="Rectangle 1604" o:spid="_x0000_s3528" style="position:absolute;left:19547;top:50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1l8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3fWXyAAAAN4AAAAPAAAAAAAAAAAAAAAAAJgCAABk&#10;cnMvZG93bnJldi54bWxQSwUGAAAAAAQABAD1AAAAjQMAAAAA&#10;" fillcolor="black" stroked="f"/>
                      <v:rect id="Rectangle 1605" o:spid="_x0000_s3529" style="position:absolute;left:19547;top:508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r4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D2vgyAAAAN4AAAAPAAAAAAAAAAAAAAAAAJgCAABk&#10;cnMvZG93bnJldi54bWxQSwUGAAAAAAQABAD1AAAAjQMAAAAA&#10;" fillcolor="black" stroked="f"/>
                      <v:rect id="Rectangle 1606" o:spid="_x0000_s3530" style="position:absolute;left:19547;top:5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Oe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Q857yAAAAN4AAAAPAAAAAAAAAAAAAAAAAJgCAABk&#10;cnMvZG93bnJldi54bWxQSwUGAAAAAAQABAD1AAAAjQMAAAAA&#10;" fillcolor="black" stroked="f"/>
                      <v:rect id="Rectangle 1607" o:spid="_x0000_s3531" style="position:absolute;left:19547;top:513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aCcUA&#10;AADeAAAADwAAAGRycy9kb3ducmV2LnhtbERPz2vCMBS+D/wfwhO8zdTSDa1G0YGwy0CdB709m2db&#10;bF66JNPqX28Ogx0/vt+zRWcacSXna8sKRsMEBHFhdc2lgv33+nUMwgdkjY1lUnAnD4t572WGubY3&#10;3tJ1F0oRQ9jnqKAKoc2l9EVFBv3QtsSRO1tnMEToSqkd3mK4aWSaJO/SYM2xocKWPioqLrtfo2A1&#10;Ga9+Nhl/PbanIx0Pp8tb6hKlBv1uOQURqAv/4j/3p1aQZp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3FoJxQAAAN4AAAAPAAAAAAAAAAAAAAAAAJgCAABkcnMv&#10;ZG93bnJldi54bWxQSwUGAAAAAAQABAD1AAAAigMAAAAA&#10;" fillcolor="black" stroked="f"/>
                      <v:rect id="Rectangle 1608" o:spid="_x0000_s3532" style="position:absolute;left:19547;top:51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k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P+SyAAAAN4AAAAPAAAAAAAAAAAAAAAAAJgCAABk&#10;cnMvZG93bnJldi54bWxQSwUGAAAAAAQABAD1AAAAjQMAAAAA&#10;" fillcolor="black" stroked="f"/>
                      <v:rect id="Rectangle 1609" o:spid="_x0000_s3533" style="position:absolute;left:19547;top:51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A0sYA&#10;AADeAAAADwAAAGRycy9kb3ducmV2LnhtbESPy2rCQBSG94LvMByhO50YVDR1FC0U3Aj1sqi7Y+aY&#10;BDNn4sxU0z59ZyG4/PlvfPNla2pxJ+crywqGgwQEcW51xYWC4+GzPwXhA7LG2jIp+CUPy0W3M8dM&#10;2wfv6L4PhYgj7DNUUIbQZFL6vCSDfmAb4uhdrDMYonSF1A4fcdzUMk2SiTRYcXwosaGPkvLr/sco&#10;WM+m69vXiLd/u/OJTt/n6zh1iVJvvXb1DiJQG17hZ3ujFaSj2T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A0sYAAADeAAAADwAAAAAAAAAAAAAAAACYAgAAZHJz&#10;L2Rvd25yZXYueG1sUEsFBgAAAAAEAAQA9QAAAIsDAAAAAA==&#10;" fillcolor="black" stroked="f"/>
                      <v:rect id="Rectangle 1610" o:spid="_x0000_s3534" style="position:absolute;left:19547;top:52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9lS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ZUnHAAAA3gAAAA8AAAAAAAAAAAAAAAAAmAIAAGRy&#10;cy9kb3ducmV2LnhtbFBLBQYAAAAABAAEAPUAAACMAwAAAAA=&#10;" fillcolor="black" stroked="f"/>
                      <v:rect id="Rectangle 1611" o:spid="_x0000_s3535" style="position:absolute;left:19547;top:523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7P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t+z7HAAAA3gAAAA8AAAAAAAAAAAAAAAAAmAIAAGRy&#10;cy9kb3ducmV2LnhtbFBLBQYAAAAABAAEAPUAAACMAwAAAAA=&#10;" fillcolor="black" stroked="f"/>
                      <v:rect id="Rectangle 1612" o:spid="_x0000_s3536" style="position:absolute;left:19547;top:52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ep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V6lyAAAAN4AAAAPAAAAAAAAAAAAAAAAAJgCAABk&#10;cnMvZG93bnJldi54bWxQSwUGAAAAAAQABAD1AAAAjQMAAAAA&#10;" fillcolor="black" stroked="f"/>
                      <v:rect id="Rectangle 1613" o:spid="_x0000_s3537" style="position:absolute;left:19547;top:52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G0c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bRyAAAAN4AAAAPAAAAAAAAAAAAAAAAAJgCAABk&#10;cnMvZG93bnJldi54bWxQSwUGAAAAAAQABAD1AAAAjQMAAAAA&#10;" fillcolor="black" stroked="f"/>
                      <v:rect id="Rectangle 1614" o:spid="_x0000_s3538" style="position:absolute;left:19547;top:530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jSsgA&#10;AADeAAAADwAAAGRycy9kb3ducmV2LnhtbESPQWvCQBSE7wX/w/IEb3VjMEVTV1FB6KWgtod6e2af&#10;STD7Nu6umvbXd4VCj8PMfMPMFp1pxI2cry0rGA0TEMSF1TWXCj4/Ns8TED4ga2wsk4Jv8rCY955m&#10;mGt75x3d9qEUEcI+RwVVCG0upS8qMuiHtiWO3sk6gyFKV0rt8B7hppFpkrxIgzXHhQpbWldUnPdX&#10;o2A1nawu2zG//+yOBzp8Hc9Z6hKlBv1u+QoiUBf+w3/tN60gHU+z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BGNKyAAAAN4AAAAPAAAAAAAAAAAAAAAAAJgCAABk&#10;cnMvZG93bnJldi54bWxQSwUGAAAAAAQABAD1AAAAjQMAAAAA&#10;" fillcolor="black" stroked="f"/>
                      <v:rect id="Rectangle 1615" o:spid="_x0000_s3539" style="position:absolute;left:19547;top:53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9P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8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W/T3HAAAA3gAAAA8AAAAAAAAAAAAAAAAAmAIAAGRy&#10;cy9kb3ducmV2LnhtbFBLBQYAAAAABAAEAPUAAACMAwAAAAA=&#10;" fillcolor="black" stroked="f"/>
                      <v:rect id="Rectangle 1616" o:spid="_x0000_s3540" style="position:absolute;left:19547;top:535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Yp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1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mlimyAAAAN4AAAAPAAAAAAAAAAAAAAAAAJgCAABk&#10;cnMvZG93bnJldi54bWxQSwUGAAAAAAQABAD1AAAAjQMAAAAA&#10;" fillcolor="black" stroked="f"/>
                      <v:rect id="Rectangle 1617" o:spid="_x0000_s3541" style="position:absolute;left:19547;top:53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M1MUA&#10;AADeAAAADwAAAGRycy9kb3ducmV2LnhtbERPy4rCMBTdC/5DuMLsNLWoaMcoOjDgRhgfi3F3ba5t&#10;sbmpSUY78/WTheDycN7zZWtqcSfnK8sKhoMEBHFudcWFguPhsz8F4QOyxtoyKfglD8tFtzPHTNsH&#10;7+i+D4WIIewzVFCG0GRS+rwkg35gG+LIXawzGCJ0hdQOHzHc1DJNkok0WHFsKLGhj5Ly6/7HKFjP&#10;puvb14i3f7vziU7f5+s4dYlSb7129Q4iUBte4qd7oxWko9k4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czUxQAAAN4AAAAPAAAAAAAAAAAAAAAAAJgCAABkcnMv&#10;ZG93bnJldi54bWxQSwUGAAAAAAQABAD1AAAAigMAAAAA&#10;" fillcolor="black" stroked="f"/>
                      <v:rect id="Rectangle 1618" o:spid="_x0000_s3542" style="position:absolute;left:19547;top:54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pT8gA&#10;AADeAAAADwAAAGRycy9kb3ducmV2LnhtbESPQWvCQBSE74X+h+UVeqsbg4pJXUUFoZeC2h7q7Zl9&#10;JsHs27i71eivd4VCj8PMfMNMZp1pxJmcry0r6PcSEMSF1TWXCr6/Vm9jED4ga2wsk4IreZhNn58m&#10;mGt74Q2dt6EUEcI+RwVVCG0upS8qMuh7tiWO3sE6gyFKV0rt8BLhppFpkoykwZrjQoUtLSsqjttf&#10;o2CRjRen9YA/b5v9jnY/++MwdYlSry/d/B1EoC78h//aH1pBOsi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WlPyAAAAN4AAAAPAAAAAAAAAAAAAAAAAJgCAABk&#10;cnMvZG93bnJldi54bWxQSwUGAAAAAAQABAD1AAAAjQMAAAAA&#10;" fillcolor="black" stroked="f"/>
                      <v:rect id="Rectangle 1619" o:spid="_x0000_s3543" style="position:absolute;left:19547;top:5431;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Kb8YA&#10;AADeAAAADwAAAGRycy9kb3ducmV2LnhtbESPy2rCQBSG94W+w3AK3dWJQUWjo1RB6KbgbaG7Y+aY&#10;BDNn0pmpRp/eWQguf/4b32TWmlpcyPnKsoJuJwFBnFtdcaFgt11+DUH4gKyxtkwKbuRhNn1/m2Cm&#10;7ZXXdNmEQsQR9hkqKENoMil9XpJB37ENcfRO1hkMUbpCaofXOG5qmSbJQBqsOD6U2NCipPy8+TcK&#10;5qPh/G/V49/7+nigw/547qcuUerzo/0egwjUhlf42f7RCtLea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8Kb8YAAADeAAAADwAAAAAAAAAAAAAAAACYAgAAZHJz&#10;L2Rvd25yZXYueG1sUEsFBgAAAAAEAAQA9QAAAIsDAAAAAA==&#10;" fillcolor="black" stroked="f"/>
                      <v:rect id="Rectangle 1620" o:spid="_x0000_s3544" style="position:absolute;left:19547;top:5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9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dG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Tr/THAAAA3gAAAA8AAAAAAAAAAAAAAAAAmAIAAGRy&#10;cy9kb3ducmV2LnhtbFBLBQYAAAAABAAEAPUAAACMAwAAAAA=&#10;" fillcolor="black" stroked="f"/>
                      <v:rect id="Rectangle 1621" o:spid="_x0000_s3545" style="position:absolute;left:19547;top:5482;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xg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BMYPHAAAA3gAAAA8AAAAAAAAAAAAAAAAAmAIAAGRy&#10;cy9kb3ducmV2LnhtbFBLBQYAAAAABAAEAPUAAACMAwAAAAA=&#10;" fillcolor="black" stroked="f"/>
                      <v:rect id="Rectangle 1622" o:spid="_x0000_s3546" style="position:absolute;left:19547;top:55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2UG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ZQYyAAAAN4AAAAPAAAAAAAAAAAAAAAAAJgCAABk&#10;cnMvZG93bnJldi54bWxQSwUGAAAAAAQABAD1AAAAjQMAAAAA&#10;" fillcolor="black" stroked="f"/>
                      <v:rect id="Rectangle 1623" o:spid="_x0000_s3547" style="position:absolute;left:19547;top:552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Mb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1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JAxsyAAAAN4AAAAPAAAAAAAAAAAAAAAAAJgCAABk&#10;cnMvZG93bnJldi54bWxQSwUGAAAAAAQABAD1AAAAjQMAAAAA&#10;" fillcolor="black" stroked="f"/>
                      <v:rect id="Rectangle 1624" o:spid="_x0000_s3548" style="position:absolute;left:19547;top:55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p9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y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qffHAAAA3gAAAA8AAAAAAAAAAAAAAAAAmAIAAGRy&#10;cy9kb3ducmV2LnhtbFBLBQYAAAAABAAEAPUAAACMAwAAAAA=&#10;" fillcolor="black" stroked="f"/>
                      <v:rect id="Rectangle 1625" o:spid="_x0000_s3549" style="position:absolute;left:19547;top:55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3gMgA&#10;AADeAAAADwAAAGRycy9kb3ducmV2LnhtbESPQWvCQBSE74X+h+UVems2DRo0dRUVhF4Kanuot2f2&#10;NQlm38bdrcb+ercgeBxm5htmMutNK07kfGNZwWuSgiAurW64UvD1uXoZgfABWWNrmRRcyMNs+vgw&#10;wULbM2/otA2ViBD2BSqoQ+gKKX1Zk0Gf2I44ej/WGQxRukpqh+cIN63M0jSXBhuOCzV2tKypPGx/&#10;jYLFeLQ4rgf88bfZ72j3vT8MM5cq9fzUz99ABOrDPXxrv2sF2WCc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ujeAyAAAAN4AAAAPAAAAAAAAAAAAAAAAAJgCAABk&#10;cnMvZG93bnJldi54bWxQSwUGAAAAAAQABAD1AAAAjQMAAAAA&#10;" fillcolor="black" stroked="f"/>
                      <v:rect id="Rectangle 1626" o:spid="_x0000_s3550" style="position:absolute;left:19547;top:5607;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SG8gA&#10;AADeAAAADwAAAGRycy9kb3ducmV2LnhtbESPT2sCMRTE7wW/Q3hCbzXbxVpdjaKFQi+C/w56e25e&#10;dxc3L2uS6tpP3whCj8PM/IaZzFpTiws5X1lW8NpLQBDnVldcKNhtP1+GIHxA1lhbJgU38jCbdp4m&#10;mGl75TVdNqEQEcI+QwVlCE0mpc9LMuh7tiGO3rd1BkOUrpDa4TXCTS3TJBlIgxXHhRIb+igpP21+&#10;jILFaLg4r/q8/F0fD3TYH09vqUuUeu628zGIQG34Dz/aX1pB2h8N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9pIbyAAAAN4AAAAPAAAAAAAAAAAAAAAAAJgCAABk&#10;cnMvZG93bnJldi54bWxQSwUGAAAAAAQABAD1AAAAjQMAAAAA&#10;" fillcolor="black" stroked="f"/>
                      <v:rect id="Rectangle 1627" o:spid="_x0000_s3551" style="position:absolute;left:19547;top:56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GacQA&#10;AADeAAAADwAAAGRycy9kb3ducmV2LnhtbERPy4rCMBTdD8w/hDswuzG1qGg1yigIsxnwtdDdtbm2&#10;xeamk2S0+vVmIbg8nPdk1ppaXMj5yrKCbicBQZxbXXGhYLddfg1B+ICssbZMCm7kYTZ9f5tgpu2V&#10;13TZhELEEPYZKihDaDIpfV6SQd+xDXHkTtYZDBG6QmqH1xhuapkmyUAarDg2lNjQoqT8vPk3Cuaj&#10;4fxv1ePf+/p4oMP+eO6nLlHq86P9HoMI1IaX+On+0QrS3mg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pBmnEAAAA3gAAAA8AAAAAAAAAAAAAAAAAmAIAAGRycy9k&#10;b3ducmV2LnhtbFBLBQYAAAAABAAEAPUAAACJAwAAAAA=&#10;" fillcolor="black" stroked="f"/>
                      <v:rect id="Rectangle 1628" o:spid="_x0000_s3552" style="position:absolute;left:19547;top:56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j8sgA&#10;AADeAAAADwAAAGRycy9kb3ducmV2LnhtbESPQWvCQBSE74X+h+UVeqsbg4pJXUUFoZeC2h7q7Zl9&#10;JsHs27i71eivd4VCj8PMfMNMZp1pxJmcry0r6PcSEMSF1TWXCr6/Vm9jED4ga2wsk4IreZhNn58m&#10;mGt74Q2dt6EUEcI+RwVVCG0upS8qMuh7tiWO3sE6gyFKV0rt8BLhppFpkoykwZrjQoUtLSsqjttf&#10;o2CRjRen9YA/b5v9jnY/++MwdYlSry/d/B1EoC78h//aH1pBOsh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aPyyAAAAN4AAAAPAAAAAAAAAAAAAAAAAJgCAABk&#10;cnMvZG93bnJldi54bWxQSwUGAAAAAAQABAD1AAAAjQMAAAAA&#10;" fillcolor="black" stroked="f"/>
                      <v:rect id="Rectangle 1629" o:spid="_x0000_s3553" style="position:absolute;left:19547;top:56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cssYA&#10;AADeAAAADwAAAGRycy9kb3ducmV2LnhtbESPy2rCQBSG94W+w3AK7urE4DU6ShUKbgreFro7Zo5J&#10;MHMmnZlq2qfvLASXP/+Nb7ZoTS1u5HxlWUGvm4Agzq2uuFBw2H++j0H4gKyxtkwKfsnDYv76MsNM&#10;2ztv6bYLhYgj7DNUUIbQZFL6vCSDvmsb4uhdrDMYonSF1A7vcdzUMk2SoTRYcXwosaFVSfl192MU&#10;LCfj5femz19/2/OJTsfzdZC6RKnOW/sxBRGoDc/wo73WCtL+ZB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acssYAAADeAAAADwAAAAAAAAAAAAAAAACYAgAAZHJz&#10;L2Rvd25yZXYueG1sUEsFBgAAAAAEAAQA9QAAAIsDAAAAAA==&#10;" fillcolor="black" stroked="f"/>
                      <v:rect id="Rectangle 1630" o:spid="_x0000_s3554" style="position:absolute;left:19547;top:57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5KcgA&#10;AADeAAAADwAAAGRycy9kb3ducmV2LnhtbESPzWsCMRTE74X+D+EVeqtZFz9Xo9RCoRehfhz09ty8&#10;7i5uXrZJqqt/fSMIHoeZ+Q0znbemFidyvrKsoNtJQBDnVldcKNhuPt9GIHxA1lhbJgUX8jCfPT9N&#10;MdP2zCs6rUMhIoR9hgrKEJpMSp+XZNB3bEMcvR/rDIYoXSG1w3OEm1qmSTKQBiuOCyU29FFSflz/&#10;GQWL8Wjx+93j5XV12NN+dzj2U5co9frSvk9ABGrDI3xvf2kFaW887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jkpyAAAAN4AAAAPAAAAAAAAAAAAAAAAAJgCAABk&#10;cnMvZG93bnJldi54bWxQSwUGAAAAAAQABAD1AAAAjQMAAAAA&#10;" fillcolor="black" stroked="f"/>
                      <v:rect id="Rectangle 1631" o:spid="_x0000_s3555" style="position:absolute;left:19547;top:573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nXs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96y+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KdeyAAAAN4AAAAPAAAAAAAAAAAAAAAAAJgCAABk&#10;cnMvZG93bnJldi54bWxQSwUGAAAAAAQABAD1AAAAjQMAAAAA&#10;" fillcolor="black" stroked="f"/>
                      <v:rect id="Rectangle 1632" o:spid="_x0000_s3556" style="position:absolute;left:19547;top:5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CxckA&#10;AADeAAAADwAAAGRycy9kb3ducmV2LnhtbESPT2sCMRTE7wW/Q3hCbzXr1lZdjVILBS8F/x309tw8&#10;dxc3L9sk1bWfvikUPA4z8xtmOm9NLS7kfGVZQb+XgCDOra64ULDbfjyNQPiArLG2TApu5GE+6zxM&#10;MdP2ymu6bEIhIoR9hgrKEJpMSp+XZND3bEMcvZN1BkOUrpDa4TXCTS3TJHmVBiuOCyU29F5Sft58&#10;GwWL8WjxtRrw58/6eKDD/nh+SV2i1GO3fZuACNSGe/i/vdQK0sF4+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QCxckAAADeAAAADwAAAAAAAAAAAAAAAACYAgAA&#10;ZHJzL2Rvd25yZXYueG1sUEsFBgAAAAAEAAQA9QAAAI4DAAAAAA==&#10;" fillcolor="black" stroked="f"/>
                      <v:rect id="Rectangle 1633" o:spid="_x0000_s3557" style="position:absolute;left:19547;top:57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as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ZqxyAAAAN4AAAAPAAAAAAAAAAAAAAAAAJgCAABk&#10;cnMvZG93bnJldi54bWxQSwUGAAAAAAQABAD1AAAAjQMAAAAA&#10;" fillcolor="black" stroked="f"/>
                      <v:rect id="Rectangle 1634" o:spid="_x0000_s3558" style="position:absolute;left:19547;top:58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K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3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T8qyAAAAN4AAAAPAAAAAAAAAAAAAAAAAJgCAABk&#10;cnMvZG93bnJldi54bWxQSwUGAAAAAAQABAD1AAAAjQMAAAAA&#10;" fillcolor="black" stroked="f"/>
                      <v:rect id="Rectangle 1635" o:spid="_x0000_s3559" style="position:absolute;left:19547;top:583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OhXcgA&#10;AADeAAAADwAAAGRycy9kb3ducmV2LnhtbESPT2sCMRTE7wW/Q3hCbzXbxVpdjaKFQi+C/w56e25e&#10;dxc3L2uS6tpP3whCj8PM/IaZzFpTiws5X1lW8NpLQBDnVldcKNhtP1+GIHxA1lhbJgU38jCbdp4m&#10;mGl75TVdNqEQEcI+QwVlCE0mpc9LMuh7tiGO3rd1BkOUrpDa4TXCTS3TJBlIgxXHhRIb+igpP21+&#10;jILFaLg4r/q8/F0fD3TYH09vqUuUeu628zGIQG34Dz/aX1pB2h+9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6FdyAAAAN4AAAAPAAAAAAAAAAAAAAAAAJgCAABk&#10;cnMvZG93bnJldi54bWxQSwUGAAAAAAQABAD1AAAAjQMAAAAA&#10;" fillcolor="black" stroked="f"/>
                      <v:rect id="Rectangle 1636" o:spid="_x0000_s3560" style="position:absolute;left:19547;top:5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ExsgA&#10;AADeAAAADwAAAGRycy9kb3ducmV2LnhtbESPT2sCMRTE74LfITyhN812sVVXo2ih0ItQ/xz09ty8&#10;7i5uXtYk1bWfvhEKPQ4z8xtmtmhNLa7kfGVZwfMgAUGcW11xoWC/e++PQfiArLG2TAru5GEx73Zm&#10;mGl74w1dt6EQEcI+QwVlCE0mpc9LMugHtiGO3pd1BkOUrpDa4S3CTS3TJHmVBiuOCyU29FZSft5+&#10;GwWryXh1+Rzy+mdzOtLxcDq/pC5R6qnXLqcgArXhP/zX/tAK0uFkN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wTGyAAAAN4AAAAPAAAAAAAAAAAAAAAAAJgCAABk&#10;cnMvZG93bnJldi54bWxQSwUGAAAAAAQABAD1AAAAjQMAAAAA&#10;" fillcolor="black" stroked="f"/>
                      <v:rect id="Rectangle 1637" o:spid="_x0000_s3561" style="position:absolute;left:19547;top:588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QtMUA&#10;AADeAAAADwAAAGRycy9kb3ducmV2LnhtbERPyW7CMBC9V+o/WFOJW3GIWAMGFaRKXCqxHeA2xEMS&#10;EY9T24W0X18fkDg+vX22aE0tbuR8ZVlBr5uAIM6trrhQcNh/vo9B+ICssbZMCn7Jw2L++jLDTNs7&#10;b+m2C4WIIewzVFCG0GRS+rwkg75rG+LIXawzGCJ0hdQO7zHc1DJNkqE0WHFsKLGhVUn5dfdjFCwn&#10;4+X3ps9ff9vziU7H83WQukSpzlv7MQURqA1P8cO91grS/mQ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JC0xQAAAN4AAAAPAAAAAAAAAAAAAAAAAJgCAABkcnMv&#10;ZG93bnJldi54bWxQSwUGAAAAAAQABAD1AAAAigMAAAAA&#10;" fillcolor="black" stroked="f"/>
                      <v:rect id="Rectangle 1638" o:spid="_x0000_s3562" style="position:absolute;left:19547;top:59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L8gA&#10;AADeAAAADwAAAGRycy9kb3ducmV2LnhtbESPQWvCQBSE74L/YXmF3nTTYNWkrqKFQi9C1R7q7Zl9&#10;TYLZt+nuVlN/fVcQPA4z8w0zW3SmESdyvras4GmYgCAurK65VPC5extMQfiArLGxTAr+yMNi3u/N&#10;MNf2zBs6bUMpIoR9jgqqENpcSl9UZNAPbUscvW/rDIYoXSm1w3OEm0amSTKWBmuOCxW29FpRcdz+&#10;GgWrbLr6+Rjx+rI57Gn/dTg+py5R6vGhW76ACNSFe/jWftcK0lE2y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UvyAAAAN4AAAAPAAAAAAAAAAAAAAAAAJgCAABk&#10;cnMvZG93bnJldi54bWxQSwUGAAAAAAQABAD1AAAAjQMAAAAA&#10;" fillcolor="black" stroked="f"/>
                      <v:rect id="Rectangle 1639" o:spid="_x0000_s3563" style="position:absolute;left:19547;top:59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sl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mmQ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T7JXHAAAA3gAAAA8AAAAAAAAAAAAAAAAAmAIAAGRy&#10;cy9kb3ducmV2LnhtbFBLBQYAAAAABAAEAPUAAACMAwAAAAA=&#10;" fillcolor="black" stroked="f"/>
                      <v:rect id="Rectangle 1640" o:spid="_x0000_s3564" style="position:absolute;left:19547;top:59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JDsgA&#10;AADeAAAADwAAAGRycy9kb3ducmV2LnhtbESPQWvCQBSE74L/YXkFb7oxqMTUVbQgeBGq7aHentnX&#10;JJh9m+6umvbXu4VCj8PMfMMsVp1pxI2cry0rGI8SEMSF1TWXCt7ftsMMhA/IGhvLpOCbPKyW/d4C&#10;c23vfKDbMZQiQtjnqKAKoc2l9EVFBv3ItsTR+7TOYIjSlVI7vEe4aWSaJDNpsOa4UGFLLxUVl+PV&#10;KNjMs83X64T3P4fziU4f58s0dYlSg6du/QwiUBf+w3/tnVaQTubZ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0kOyAAAAN4AAAAPAAAAAAAAAAAAAAAAAJgCAABk&#10;cnMvZG93bnJldi54bWxQSwUGAAAAAAQABAD1AAAAjQMAAAAA&#10;" fillcolor="black" stroked="f"/>
                      <v:rect id="Rectangle 1641" o:spid="_x0000_s3565" style="position:absolute;left:19547;top:5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3XecgA&#10;AADeAAAADwAAAGRycy9kb3ducmV2LnhtbESPT2vCQBTE70K/w/IKvemmwZYYXaUWCr0U/HfQ2zP7&#10;TILZt+nuVqOfvisIHoeZ+Q0zmXWmESdyvras4HWQgCAurK65VLBZf/UzED4ga2wsk4ILeZhNn3oT&#10;zLU985JOq1CKCGGfo4IqhDaX0hcVGfQD2xJH72CdwRClK6V2eI5w08g0Sd6lwZrjQoUtfVZUHFd/&#10;RsF8lM1/F0P+uS73O9pt98e31CVKvTx3H2MQgbrwCN/b31pBOhx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dd5yAAAAN4AAAAPAAAAAAAAAAAAAAAAAJgCAABk&#10;cnMvZG93bnJldi54bWxQSwUGAAAAAAQABAD1AAAAjQMAAAAA&#10;" fillcolor="black" stroked="f"/>
                      <v:rect id="Rectangle 1642" o:spid="_x0000_s3566" style="position:absolute;left:19547;top:600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y4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XLiyAAAAN4AAAAPAAAAAAAAAAAAAAAAAJgCAABk&#10;cnMvZG93bnJldi54bWxQSwUGAAAAAAQABAD1AAAAjQMAAAAA&#10;" fillcolor="black" stroked="f"/>
                      <v:rect id="Rectangle 1643" o:spid="_x0000_s3567" style="position:absolute;left:19547;top:60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qlsgA&#10;AADeAAAADwAAAGRycy9kb3ducmV2LnhtbESPQWvCQBSE74X+h+UJvdWNIZYYXaUWCr0Iaj3o7Zl9&#10;JsHs23R3q2l/fVcQehxm5htmtuhNKy7kfGNZwWiYgCAurW64UrD7fH/OQfiArLG1TAp+yMNi/vgw&#10;w0LbK2/osg2ViBD2BSqoQ+gKKX1Zk0E/tB1x9E7WGQxRukpqh9cIN61Mk+RFGmw4LtTY0VtN5Xn7&#10;bRQsJ/nya53x6ndzPNBhfzyPU5co9TToX6cgAvXhP3xvf2gFaTbJ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OqWyAAAAN4AAAAPAAAAAAAAAAAAAAAAAJgCAABk&#10;cnMvZG93bnJldi54bWxQSwUGAAAAAAQABAD1AAAAjQMAAAAA&#10;" fillcolor="black" stroked="f"/>
                      <v:rect id="Rectangle 1644" o:spid="_x0000_s3568" style="position:absolute;left:19547;top:60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PD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sfZ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ZE8NyAAAAN4AAAAPAAAAAAAAAAAAAAAAAJgCAABk&#10;cnMvZG93bnJldi54bWxQSwUGAAAAAAQABAD1AAAAjQMAAAAA&#10;" fillcolor="black" stroked="f"/>
                      <v:rect id="Rectangle 1645" o:spid="_x0000_s3569" style="position:absolute;left:19547;top:60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bResgA&#10;AADeAAAADwAAAGRycy9kb3ducmV2LnhtbESPQWvCQBSE70L/w/IKvenGoBJTV9FCoZeC2h7q7Zl9&#10;JsHs27i71eivd4VCj8PMfMPMFp1pxJmcry0rGA4SEMSF1TWXCr6/3vsZCB+QNTaWScGVPCzmT70Z&#10;5tpeeEPnbShFhLDPUUEVQptL6YuKDPqBbYmjd7DOYIjSlVI7vES4aWSaJBNpsOa4UGFLbxUVx+2v&#10;UbCaZqvTesSft81+R7uf/XGcukSpl+du+QoiUBf+w3/tD60gHU2z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tF6yAAAAN4AAAAPAAAAAAAAAAAAAAAAAJgCAABk&#10;cnMvZG93bnJldi54bWxQSwUGAAAAAAQABAD1AAAAjQMAAAAA&#10;" fillcolor="black" stroked="f"/>
                      <v:rect id="Rectangle 1646" o:spid="_x0000_s3570" style="position:absolute;left:19547;top:6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04cgA&#10;AADeAAAADwAAAGRycy9kb3ducmV2LnhtbESPQWvCQBSE70L/w/KE3nRj0DZGV6mFQi+Faj3o7Zl9&#10;JsHs23R3q7G/visUPA4z8w0zX3amEWdyvrasYDRMQBAXVtdcKth+vQ0yED4ga2wsk4IreVguHnpz&#10;zLW98JrOm1CKCGGfo4IqhDaX0hcVGfRD2xJH72idwRClK6V2eIlw08g0SZ6kwZrjQoUtvVZUnDY/&#10;RsFqmq2+P8f88bs+7Gm/O5wmqUuUeux3LzMQgbpwD/+337WCdDz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nThyAAAAN4AAAAPAAAAAAAAAAAAAAAAAJgCAABk&#10;cnMvZG93bnJldi54bWxQSwUGAAAAAAQABAD1AAAAjQMAAAAA&#10;" fillcolor="black" stroked="f"/>
                      <v:rect id="Rectangle 1647" o:spid="_x0000_s3571" style="position:absolute;left:19547;top:613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gk8UA&#10;AADeAAAADwAAAGRycy9kb3ducmV2LnhtbERPy2rCQBTdC/7DcAvd6aTBSoyOooVCNwUfXdTdNXNN&#10;gpk76cxUo1/vLASXh/OeLTrTiDM5X1tW8DZMQBAXVtdcKvjZfQ4yED4ga2wsk4IreVjM+70Z5tpe&#10;eEPnbShFDGGfo4IqhDaX0hcVGfRD2xJH7midwRChK6V2eInhppFpkoylwZpjQ4UtfVRUnLb/RsFq&#10;kq3+1iP+vm0Oe9r/Hk7vqUuUen3pllMQgbrwFD/cX1pBOppk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eCTxQAAAN4AAAAPAAAAAAAAAAAAAAAAAJgCAABkcnMv&#10;ZG93bnJldi54bWxQSwUGAAAAAAQABAD1AAAAigMAAAAA&#10;" fillcolor="black" stroked="f"/>
                      <v:rect id="Rectangle 1648" o:spid="_x0000_s3572" style="position:absolute;left:19547;top:61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FC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x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UUIyAAAAN4AAAAPAAAAAAAAAAAAAAAAAJgCAABk&#10;cnMvZG93bnJldi54bWxQSwUGAAAAAAQABAD1AAAAjQMAAAAA&#10;" fillcolor="black" stroked="f"/>
                      <v:rect id="Rectangle 1649" o:spid="_x0000_s3573" style="position:absolute;left:19547;top:61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6SMcA&#10;AADeAAAADwAAAGRycy9kb3ducmV2LnhtbESPy2rCQBSG94LvMJxCdzppsGKio2ih0E3BSxd1d8wc&#10;k2DmTDoz1ejTOwvB5c9/45stOtOIMzlfW1bwNkxAEBdW11wq+Nl9DiYgfEDW2FgmBVfysJj3ezPM&#10;tb3whs7bUIo4wj5HBVUIbS6lLyoy6Ie2JY7e0TqDIUpXSu3wEsdNI9MkGUuDNceHClv6qKg4bf+N&#10;glU2Wf2tR/x92xz2tP89nN5Tlyj1+tItpyACdeEZfrS/tIJ0lG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KekjHAAAA3gAAAA8AAAAAAAAAAAAAAAAAmAIAAGRy&#10;cy9kb3ducmV2LnhtbFBLBQYAAAAABAAEAPUAAACMAwAAAAA=&#10;" fillcolor="black" stroked="f"/>
                      <v:rect id="Rectangle 1650" o:spid="_x0000_s3574" style="position:absolute;left:19547;top:62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f0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TL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t/TyAAAAN4AAAAPAAAAAAAAAAAAAAAAAJgCAABk&#10;cnMvZG93bnJldi54bWxQSwUGAAAAAAQABAD1AAAAjQMAAAAA&#10;" fillcolor="black" stroked="f"/>
                      <v:rect id="Rectangle 1651" o:spid="_x0000_s3575" style="position:absolute;left:19547;top:622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BpMgA&#10;AADeAAAADwAAAGRycy9kb3ducmV2LnhtbESPT2vCQBTE70K/w/KE3nRjsMVEV6mFQi8F//RQb8/s&#10;Mwlm36a7W41++q4geBxm5jfMbNGZRpzI+dqygtEwAUFcWF1zqeB7+zGYgPABWWNjmRRcyMNi/tSb&#10;Ya7tmdd02oRSRAj7HBVUIbS5lL6oyKAf2pY4egfrDIYoXSm1w3OEm0amSfIqDdYcFyps6b2i4rj5&#10;MwqW2WT5uxrz13W939HuZ398SV2i1HO/e5uCCNSFR/je/tQK0nGW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EGkyAAAAN4AAAAPAAAAAAAAAAAAAAAAAJgCAABk&#10;cnMvZG93bnJldi54bWxQSwUGAAAAAAQABAD1AAAAjQMAAAAA&#10;" fillcolor="black" stroked="f"/>
                      <v:rect id="Rectangle 1652" o:spid="_x0000_s3576" style="position:absolute;left:19547;top:625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kP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jkP8kAAADeAAAADwAAAAAAAAAAAAAAAACYAgAA&#10;ZHJzL2Rvd25yZXYueG1sUEsFBgAAAAAEAAQA9QAAAI4DAAAAAA==&#10;" fillcolor="black" stroked="f"/>
                      <v:rect id="Rectangle 1653" o:spid="_x0000_s3577" style="position:absolute;left:19547;top:627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8S8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8XxLyAAAAN4AAAAPAAAAAAAAAAAAAAAAAJgCAABk&#10;cnMvZG93bnJldi54bWxQSwUGAAAAAAQABAD1AAAAjQMAAAAA&#10;" fillcolor="black" stroked="f"/>
                      <v:rect id="Rectangle 1654" o:spid="_x0000_s3578" style="position:absolute;left:19547;top:630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Z0MgA&#10;AADeAAAADwAAAGRycy9kb3ducmV2LnhtbESPQWvCQBSE74X+h+UVeqsbg4pJXUUFoZeC2h7q7Zl9&#10;JsHs27i71eivd4VCj8PMfMNMZp1pxJmcry0r6PcSEMSF1TWXCr6/Vm9jED4ga2wsk4IreZhNn58m&#10;mGt74Q2dt6EUEcI+RwVVCG0upS8qMuh7tiWO3sE6gyFKV0rt8BLhppFpkoykwZrjQoUtLSsqjttf&#10;o2CRjRen9YA/b5v9jnY/++MwdYlSry/d/B1EoC78h//aH1pBOsiy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dnQyAAAAN4AAAAPAAAAAAAAAAAAAAAAAJgCAABk&#10;cnMvZG93bnJldi54bWxQSwUGAAAAAAQABAD1AAAAjQMAAAAA&#10;" fillcolor="black" stroked="f"/>
                      <v:rect id="Rectangle 1655" o:spid="_x0000_s3579" style="position:absolute;left:19547;top:63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Hp8gA&#10;AADeAAAADwAAAGRycy9kb3ducmV2LnhtbESPQWvCQBSE74X+h+UVeqsbg4pJXUUFoZeC2h7q7Zl9&#10;JsHs27i71eivd4VCj8PMfMNMZp1pxJmcry0r6PcSEMSF1TWXCr6/Vm9jED4ga2wsk4IreZhNn58m&#10;mGt74Q2dt6EUEcI+RwVVCG0upS8qMuh7tiWO3sE6gyFKV0rt8BLhppFpkoykwZrjQoUtLSsqjttf&#10;o2CRjRen9YA/b5v9jnY/++MwdYlSry/d/B1EoC78h//aH1pBOsiy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0enyAAAAN4AAAAPAAAAAAAAAAAAAAAAAJgCAABk&#10;cnMvZG93bnJldi54bWxQSwUGAAAAAAQABAD1AAAAjQMAAAAA&#10;" fillcolor="black" stroked="f"/>
                      <v:rect id="Rectangle 1656" o:spid="_x0000_s3580" style="position:absolute;left:19547;top:63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PMgA&#10;AADeAAAADwAAAGRycy9kb3ducmV2LnhtbESPQWvCQBSE74L/YXmF3nTTYNWkrqKFQi9C1R7q7Zl9&#10;TYLZt+nuVlN/fVcQPA4z8w0zW3SmESdyvras4GmYgCAurK65VPC5extMQfiArLGxTAr+yMNi3u/N&#10;MNf2zBs6bUMpIoR9jgqqENpcSl9UZNAPbUscvW/rDIYoXSm1w3OEm0amSTKWBmuOCxW29FpRcdz+&#10;GgWrbLr6+Rjx+rI57Gn/dTg+py5R6vGhW76ACNSFe/jWftcK0lGW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I8yAAAAN4AAAAPAAAAAAAAAAAAAAAAAJgCAABk&#10;cnMvZG93bnJldi54bWxQSwUGAAAAAAQABAD1AAAAjQMAAAAA&#10;" fillcolor="black" stroked="f"/>
                      <v:rect id="Rectangle 1657" o:spid="_x0000_s3581" style="position:absolute;left:19547;top:637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2TsUA&#10;AADeAAAADwAAAGRycy9kb3ducmV2LnhtbERPy2rCQBTdC/7DcAvd6aTBiomOooVCNwUfXdTdNXNN&#10;gpk76cxUo1/vLASXh/OeLTrTiDM5X1tW8DZMQBAXVtdcKvjZfQ4mIHxA1thYJgVX8rCY93szzLW9&#10;8IbO21CKGMI+RwVVCG0upS8qMuiHtiWO3NE6gyFCV0rt8BLDTSPTJBlLgzXHhgpb+qioOG3/jYJV&#10;Nln9rUf8fdsc9rT/PZzeU5co9frSLacgAnXhKX64v7SCdJR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HZOxQAAAN4AAAAPAAAAAAAAAAAAAAAAAJgCAABkcnMv&#10;ZG93bnJldi54bWxQSwUGAAAAAAQABAD1AAAAigMAAAAA&#10;" fillcolor="black" stroked="f"/>
                      <v:rect id="Rectangle 1658" o:spid="_x0000_s3582" style="position:absolute;left:19547;top:640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1cgA&#10;AADeAAAADwAAAGRycy9kb3ducmV2LnhtbESPT2vCQBTE70K/w/KE3nRjsMVEV6mFQi8F//RQb8/s&#10;Mwlm36a7W41++q4geBxm5jfMbNGZRpzI+dqygtEwAUFcWF1zqeB7+zGYgPABWWNjmRRcyMNi/tSb&#10;Ya7tmdd02oRSRAj7HBVUIbS5lL6oyKAf2pY4egfrDIYoXSm1w3OEm0amSfIqDdYcFyps6b2i4rj5&#10;MwqW2WT5uxrz13W939HuZ398SV2i1HO/e5uCCNSFR/je/tQK0nGW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NPVyAAAAN4AAAAPAAAAAAAAAAAAAAAAAJgCAABk&#10;cnMvZG93bnJldi54bWxQSwUGAAAAAAQABAD1AAAAjQMAAAAA&#10;" fillcolor="black" stroked="f"/>
                      <v:rect id="Rectangle 1659" o:spid="_x0000_s3583" style="position:absolute;left:19547;top:642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C2MYA&#10;AADeAAAADwAAAGRycy9kb3ducmV2LnhtbESPy2oCMRSG90LfIRyhO00cqtjRKLVQ6KbgbVF3x8lx&#10;ZnByMk1SnfbpzUJw+fPf+ObLzjbiQj7UjjWMhgoEceFMzaWG/e5jMAURIrLBxjFp+KMAy8VTb465&#10;cVfe0GUbS5FGOOSooYqxzaUMRUUWw9C1xMk7OW8xJulLaTxe07htZKbURFqsOT1U2NJ7RcV5+2s1&#10;rF6nq5/1C3/9b44HOnwfz+PMK62f+93bDESkLj7C9/an0ZCNlUoACSeh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RC2MYAAADeAAAADwAAAAAAAAAAAAAAAACYAgAAZHJz&#10;L2Rvd25yZXYueG1sUEsFBgAAAAAEAAQA9QAAAIsDAAAAAA==&#10;" fillcolor="black" stroked="f"/>
                      <v:rect id="Rectangle 1660" o:spid="_x0000_s3584" style="position:absolute;left:19547;top:64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nQ8cA&#10;AADeAAAADwAAAGRycy9kb3ducmV2LnhtbESPQWsCMRSE74X+h/AEbzVx0aKrUWpB6KWgtod6e26e&#10;u4ubl20Sddtf3whCj8PMfMPMl51txIV8qB1rGA4UCOLCmZpLDZ8f66cJiBCRDTaOScMPBVguHh/m&#10;mBt35S1ddrEUCcIhRw1VjG0uZSgqshgGriVO3tF5izFJX0rj8ZrgtpGZUs/SYs1pocKWXisqTruz&#10;1bCaTlbfmxG//24Pe9p/HU7jzCut+73uZQYiUhf/w/f2m9GQjZU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o50PHAAAA3gAAAA8AAAAAAAAAAAAAAAAAmAIAAGRy&#10;cy9kb3ducmV2LnhtbFBLBQYAAAAABAAEAPUAAACMAwAAAAA=&#10;" fillcolor="black" stroked="f"/>
                      <v:rect id="Rectangle 1661" o:spid="_x0000_s3585" style="position:absolute;left:19547;top:64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5NMgA&#10;AADeAAAADwAAAGRycy9kb3ducmV2LnhtbESPT2sCMRTE74LfIbxCb5p0qWK3RlGh0Euh/jnU23Pz&#10;uru4eVmTVLf99KYgeBxm5jfMdN7ZRpzJh9qxhqehAkFcOFNzqWG3fRtMQISIbLBxTBp+KcB81u9N&#10;MTfuwms6b2IpEoRDjhqqGNtcylBUZDEMXUucvG/nLcYkfSmNx0uC20ZmSo2lxZrTQoUtrSoqjpsf&#10;q2H5MlmePp/542992NP+63AcZV5p/fjQLV5BROriPXxrvxsN2UipDP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nk0yAAAAN4AAAAPAAAAAAAAAAAAAAAAAJgCAABk&#10;cnMvZG93bnJldi54bWxQSwUGAAAAAAQABAD1AAAAjQMAAAAA&#10;" fillcolor="black" stroked="f"/>
                      <v:rect id="Rectangle 1662" o:spid="_x0000_s3586" style="position:absolute;left:19547;top:650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cr8gA&#10;AADeAAAADwAAAGRycy9kb3ducmV2LnhtbESPQUsDMRSE70L/Q3iCN5u4WmnXTUsrCF4EWz20t7eb&#10;5+7SzcuaxHbtr28KgsdhZr5hisVgO3EgH1rHGu7GCgRx5UzLtYbPj5fbKYgQkQ12jknDLwVYzEdX&#10;BebGHXlNh02sRYJwyFFDE2OfSxmqhiyGseuJk/flvMWYpK+l8XhMcNvJTKlHabHltNBgT88NVfvN&#10;j9Wwmk1X3+8P/HZalzvabcv9JPNK65vrYfkEItIQ/8N/7VejIZsodQ+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NtyvyAAAAN4AAAAPAAAAAAAAAAAAAAAAAJgCAABk&#10;cnMvZG93bnJldi54bWxQSwUGAAAAAAQABAD1AAAAjQMAAAAA&#10;" fillcolor="black" stroked="f"/>
                      <v:rect id="Rectangle 1663" o:spid="_x0000_s3587" style="position:absolute;left:19547;top:6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E2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WawO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RNvHAAAA3gAAAA8AAAAAAAAAAAAAAAAAmAIAAGRy&#10;cy9kb3ducmV2LnhtbFBLBQYAAAAABAAEAPUAAACMAwAAAAA=&#10;" fillcolor="black" stroked="f"/>
                      <v:rect id="Rectangle 1664" o:spid="_x0000_s3588" style="position:absolute;left:19547;top:655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hQ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UKuD/TroCcn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FAyAAAAN4AAAAPAAAAAAAAAAAAAAAAAJgCAABk&#10;cnMvZG93bnJldi54bWxQSwUGAAAAAAQABAD1AAAAjQMAAAAA&#10;" fillcolor="black" stroked="f"/>
                      <v:rect id="Rectangle 1665" o:spid="_x0000_s3589" style="position:absolute;left:19547;top:657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N8gA&#10;AADeAAAADwAAAGRycy9kb3ducmV2LnhtbESPT2vCQBTE7wW/w/IK3uqmQYtN3YgWBC9C/XOot2f2&#10;NQnJvk13V41++m6h0OMwM79hZvPetOJCzteWFTyPEhDEhdU1lwoO+9XTFIQPyBpby6TgRh7m+eBh&#10;hpm2V97SZRdKESHsM1RQhdBlUvqiIoN+ZDvi6H1ZZzBE6UqpHV4j3LQyTZIXabDmuFBhR+8VFc3u&#10;bBQsX6fL748xb+7b05GOn6dmkrpEqeFjv3gDEagP/+G/9lorSCc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X83yAAAAN4AAAAPAAAAAAAAAAAAAAAAAJgCAABk&#10;cnMvZG93bnJldi54bWxQSwUGAAAAAAQABAD1AAAAjQMAAAAA&#10;" fillcolor="black" stroked="f"/>
                      <v:rect id="Rectangle 1666" o:spid="_x0000_s3590" style="position:absolute;left:19547;top:66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arMgA&#10;AADeAAAADwAAAGRycy9kb3ducmV2LnhtbESPQUsDMRSE70L/Q3gFbzbpYrVdNy2tIHgRbPXQ3t5u&#10;nrtLNy9rEtvVX28KgsdhZr5hitVgO3EiH1rHGqYTBYK4cqblWsP729PNHESIyAY7x6ThmwKslqOr&#10;AnPjzryl0y7WIkE45KihibHPpQxVQxbDxPXEyftw3mJM0tfSeDwnuO1kptSdtNhyWmiwp8eGquPu&#10;y2rYLOabz9dbfvnZlgc67MvjLPNK6+vxsH4AEWmI/+G/9rPRkM2Uuof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DdqsyAAAAN4AAAAPAAAAAAAAAAAAAAAAAJgCAABk&#10;cnMvZG93bnJldi54bWxQSwUGAAAAAAQABAD1AAAAjQMAAAAA&#10;" fillcolor="black" stroked="f"/>
                      <v:rect id="Rectangle 1667" o:spid="_x0000_s3591" style="position:absolute;left:19547;top:66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O3sQA&#10;AADeAAAADwAAAGRycy9kb3ducmV2LnhtbERPy2oCMRTdC/2HcIXuNHGoYkej1EKhm4KvRd1dJ9eZ&#10;wcnNNEl12q83C8Hl4bzny8424kI+1I41jIYKBHHhTM2lhv3uYzAFESKywcYxafijAMvFU2+OuXFX&#10;3tBlG0uRQjjkqKGKsc2lDEVFFsPQtcSJOzlvMSboS2k8XlO4bWSm1ERarDk1VNjSe0XFeftrNaxe&#10;p6uf9Qt//W+OBzp8H8/jzCutn/vd2wxEpC4+xHf3p9GQjZVKe9OddAX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STt7EAAAA3gAAAA8AAAAAAAAAAAAAAAAAmAIAAGRycy9k&#10;b3ducmV2LnhtbFBLBQYAAAAABAAEAPUAAACJAwAAAAA=&#10;" fillcolor="black" stroked="f"/>
                      <v:rect id="Rectangle 1668" o:spid="_x0000_s3592" style="position:absolute;left:19547;top:665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7rRccA&#10;AADeAAAADwAAAGRycy9kb3ducmV2LnhtbESPQWsCMRSE74X+h/AK3mrSRYuuRqkFoZeCWg96e26e&#10;u4ubl20Sddtf3whCj8PMfMNM551txIV8qB1reOkrEMSFMzWXGrZfy+cRiBCRDTaOScMPBZjPHh+m&#10;mBt35TVdNrEUCcIhRw1VjG0uZSgqshj6riVO3tF5izFJX0rj8ZrgtpGZUq/SYs1pocKW3isqTpuz&#10;1bAYjxbfqwF//q4Pe9rvDqdh5pXWvafubQIiUhf/w/f2h9GQDZUaw+1Ou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60XHAAAA3gAAAA8AAAAAAAAAAAAAAAAAmAIAAGRy&#10;cy9kb3ducmV2LnhtbFBLBQYAAAAABAAEAPUAAACMAwAAAAA=&#10;" fillcolor="black" stroked="f"/>
                      <v:rect id="Rectangle 1669" o:spid="_x0000_s3593" style="position:absolute;left:19547;top:667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3UBcYA&#10;AADeAAAADwAAAGRycy9kb3ducmV2LnhtbESPzWoCMRSF94LvEK7QnSYOWuzUKFoQ3AjVutDddXKd&#10;GZzcTJNUp336ZlHo8nD++ObLzjbiTj7UjjWMRwoEceFMzaWG48dmOAMRIrLBxjFp+KYAy0W/N8fc&#10;uAfv6X6IpUgjHHLUUMXY5lKGoiKLYeRa4uRdnbcYk/SlNB4fadw2MlPqWVqsOT1U2NJbRcXt8GU1&#10;rF9m68/3Ce9+9pcznU+X2zTzSuunQbd6BRGpi//hv/bWaMimapw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3UBcYAAADeAAAADwAAAAAAAAAAAAAAAACYAgAAZHJz&#10;L2Rvd25yZXYueG1sUEsFBgAAAAAEAAQA9QAAAIsDAAAAAA==&#10;" fillcolor="black" stroked="f"/>
                      <v:rect id="Rectangle 1670" o:spid="_x0000_s3594" style="position:absolute;left:19547;top:670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xnsgA&#10;AADeAAAADwAAAGRycy9kb3ducmV2LnhtbESPQUvDQBSE74L/YXlCb3Y3wUqN2RQrCL0UbPVgb6/Z&#10;ZxKafRt3t23017tCweMwM98w5WK0vTiRD51jDdlUgSCunem40fD+9nI7BxEissHeMWn4pgCL6vqq&#10;xMK4M2/otI2NSBAOBWpoYxwKKUPdksUwdQNx8j6dtxiT9I00Hs8JbnuZK3UvLXacFloc6Lml+rA9&#10;Wg3Lh/ny6/WO1z+b/Y52H/vDLPdK68nN+PQIItIY/8OX9spoyGcqy+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XGeyAAAAN4AAAAPAAAAAAAAAAAAAAAAAJgCAABk&#10;cnMvZG93bnJldi54bWxQSwUGAAAAAAQABAD1AAAAjQMAAAAA&#10;" fillcolor="black" stroked="f"/>
                      <v:rect id="Rectangle 1671" o:spid="_x0000_s3595" style="position:absolute;left:19547;top:67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v6ccA&#10;AADeAAAADwAAAGRycy9kb3ducmV2LnhtbESPQWsCMRSE74X+h/AEbzVx0aKrUWpB6KWgtod6e26e&#10;u4ubl20Sddtf3whCj8PMfMPMl51txIV8qB1rGA4UCOLCmZpLDZ8f66cJiBCRDTaOScMPBVguHh/m&#10;mBt35S1ddrEUCcIhRw1VjG0uZSgqshgGriVO3tF5izFJX0rj8ZrgtpGZUs/SYs1pocKWXisqTruz&#10;1bCaTlbfmxG//24Pe9p/HU7jzCut+73uZQYiUhf/w/f2m9GQjdU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7+nHAAAA3gAAAA8AAAAAAAAAAAAAAAAAmAIAAGRy&#10;cy9kb3ducmV2LnhtbFBLBQYAAAAABAAEAPUAAACMAwAAAAA=&#10;" fillcolor="black" stroked="f"/>
                      <v:rect id="Rectangle 1672" o:spid="_x0000_s3596" style="position:absolute;left:19547;top:6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c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70pyyAAAAN4AAAAPAAAAAAAAAAAAAAAAAJgCAABk&#10;cnMvZG93bnJldi54bWxQSwUGAAAAAAQABAD1AAAAjQMAAAAA&#10;" fillcolor="black" stroked="f"/>
                      <v:rect id="Rectangle 1673" o:spid="_x0000_s3597" style="position:absolute;left:19547;top:677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SB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w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tIGyAAAAN4AAAAPAAAAAAAAAAAAAAAAAJgCAABk&#10;cnMvZG93bnJldi54bWxQSwUGAAAAAAQABAD1AAAAjQMAAAAA&#10;" fillcolor="black" stroked="f"/>
                      <v:rect id="Rectangle 1674" o:spid="_x0000_s3598" style="position:absolute;left:19547;top:679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3n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lyN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SnedyAAAAN4AAAAPAAAAAAAAAAAAAAAAAJgCAABk&#10;cnMvZG93bnJldi54bWxQSwUGAAAAAAQABAD1AAAAjQMAAAAA&#10;" fillcolor="black" stroked="f"/>
                      <v:rect id="Rectangle 1675" o:spid="_x0000_s3599" style="position:absolute;left:19547;top:6825;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p6sgA&#10;AADeAAAADwAAAGRycy9kb3ducmV2LnhtbESPQWsCMRSE74X+h/AK3mriomK3RqmFghdBbQ/19ty8&#10;7i5uXrZJ1LW/3hQEj8PMfMNM551txIl8qB1rGPQVCOLCmZpLDV+fH88TECEiG2wck4YLBZjPHh+m&#10;mBt35g2dtrEUCcIhRw1VjG0uZSgqshj6riVO3o/zFmOSvpTG4znBbSMzpcbSYs1pocKW3isqDtuj&#10;1bB4mSx+10Ne/W32O9p97w+jzCute0/d2yuISF28h2/tpdGQjdRg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OnqyAAAAN4AAAAPAAAAAAAAAAAAAAAAAJgCAABk&#10;cnMvZG93bnJldi54bWxQSwUGAAAAAAQABAD1AAAAjQMAAAAA&#10;" fillcolor="black" stroked="f"/>
                      <v:rect id="Rectangle 1676" o:spid="_x0000_s3600" style="position:absolute;left:19547;top:747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McckA&#10;AADeAAAADwAAAGRycy9kb3ducmV2LnhtbESPT2sCMRTE70K/Q3iF3jRxqVVXo9RCoReh/jno7bl5&#10;3V3cvGyTVLd++qZQ6HGYmd8w82VnG3EhH2rHGoYDBYK4cKbmUsN+99qfgAgR2WDjmDR8U4Dl4q43&#10;x9y4K2/oso2lSBAOOWqoYmxzKUNRkcUwcC1x8j6ctxiT9KU0Hq8JbhuZKfUkLdacFips6aWi4rz9&#10;shpW08nq8/2R17fN6UjHw+k8yrzS+uG+e56BiNTF//Bf+81oyEZqOI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RMcckAAADeAAAADwAAAAAAAAAAAAAAAACYAgAA&#10;ZHJzL2Rvd25yZXYueG1sUEsFBgAAAAAEAAQA9QAAAI4DAAAAAA==&#10;" fillcolor="black" stroked="f"/>
                      <v:rect id="Rectangle 1677" o:spid="_x0000_s3601" style="position:absolute;left:19547;top:749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YA8UA&#10;AADeAAAADwAAAGRycy9kb3ducmV2LnhtbERPTWsCMRC9C/6HMEJvmrhosVujaEHwIlTrQW/jZtxd&#10;3Ey2Sarb/vrmUOjx8b7ny8424k4+1I41jEcKBHHhTM2lhuPHZjgDESKywcYxafimAMtFvzfH3LgH&#10;7+l+iKVIIRxy1FDF2OZShqIii2HkWuLEXZ23GBP0pTQeHyncNjJT6llarDk1VNjSW0XF7fBlNaxf&#10;ZuvP9wnvfvaXM51Pl9s080rrp0G3egURqYv/4j/31mjIpmqc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9gDxQAAAN4AAAAPAAAAAAAAAAAAAAAAAJgCAABkcnMv&#10;ZG93bnJldi54bWxQSwUGAAAAAAQABAD1AAAAigMAAAAA&#10;" fillcolor="black" stroked="f"/>
                      <v:rect id="Rectangle 1678" o:spid="_x0000_s3602" style="position:absolute;left:19547;top:7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9mMgA&#10;AADeAAAADwAAAGRycy9kb3ducmV2LnhtbESPQWsCMRSE70L/Q3iF3jRxqaJbo1Sh0EtBbQ/19ty8&#10;7i5uXtYk1W1/vREEj8PMfMPMFp1txIl8qB1rGA4UCOLCmZpLDV+fb/0JiBCRDTaOScMfBVjMH3oz&#10;zI0784ZO21iKBOGQo4YqxjaXMhQVWQwD1xIn78d5izFJX0rj8ZzgtpGZUmNpsea0UGFLq4qKw/bX&#10;alhOJ8vj+pk//jf7He2+94dR5pXWT4/d6wuISF28h2/td6MhG6nh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32YyAAAAN4AAAAPAAAAAAAAAAAAAAAAAJgCAABk&#10;cnMvZG93bnJldi54bWxQSwUGAAAAAAQABAD1AAAAjQMAAAAA&#10;" fillcolor="black" stroked="f"/>
                      <v:rect id="Rectangle 1679" o:spid="_x0000_s3603" style="position:absolute;left:19547;top:755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euMYA&#10;AADeAAAADwAAAGRycy9kb3ducmV2LnhtbESPy2oCMRSG90LfIZyCO006VLFTo9RCwY3gbVF3x8np&#10;zODkZJpEnfbpzUJw+fPf+KbzzjbiQj7UjjW8DBUI4sKZmksN+93XYAIiRGSDjWPS8EcB5rOn3hRz&#10;4668ocs2liKNcMhRQxVjm0sZiooshqFriZP347zFmKQvpfF4TeO2kZlSY2mx5vRQYUufFRWn7dlq&#10;WLxNFr/rV179b44HOnwfT6PMK637z93HO4hIXXyE7+2l0ZCNVJY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EeuMYAAADeAAAADwAAAAAAAAAAAAAAAACYAgAAZHJz&#10;L2Rvd25yZXYueG1sUEsFBgAAAAAEAAQA9QAAAIsDAAAAAA==&#10;" fillcolor="black" stroked="f"/>
                      <v:rect id="Rectangle 1680" o:spid="_x0000_s3604" style="position:absolute;left:19547;top:75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7I8cA&#10;AADeAAAADwAAAGRycy9kb3ducmV2LnhtbESPQWsCMRSE74X+h/AEbzVx0aKrUWpB6KWgtod6e26e&#10;u4ubl20Sddtf3whCj8PMfMPMl51txIV8qB1rGA4UCOLCmZpLDZ8f66cJiBCRDTaOScMPBVguHh/m&#10;mBt35S1ddrEUCcIhRw1VjG0uZSgqshgGriVO3tF5izFJX0rj8ZrgtpGZUs/SYs1pocKWXisqTruz&#10;1bCaTlbfmxG//24Pe9p/HU7j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duyPHAAAA3gAAAA8AAAAAAAAAAAAAAAAAmAIAAGRy&#10;cy9kb3ducmV2LnhtbFBLBQYAAAAABAAEAPUAAACMAwAAAAA=&#10;" fillcolor="black" stroked="f"/>
                      <v:rect id="Rectangle 1681" o:spid="_x0000_s3605" style="position:absolute;left:19547;top:75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8lVMgA&#10;AADeAAAADwAAAGRycy9kb3ducmV2LnhtbESPQWsCMRSE70L/Q3hCb5oYarFbo1Sh0EtBbQ/19ty8&#10;7i5uXtYk1W1/fSMUehxm5htmvuxdK84UYuPZwGSsQBCX3jZcGXh/ex7NQMSEbLH1TAa+KcJycTOY&#10;Y2H9hbd03qVKZAjHAg3UKXWFlLGsyWEc+444e58+OExZhkragJcMd63USt1Lhw3nhRo7WtdUHndf&#10;zsDqYbY6be749Wd72NP+43Cc6qCMuR32T48gEvXpP/zXfrEG9FRp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yVUyAAAAN4AAAAPAAAAAAAAAAAAAAAAAJgCAABk&#10;cnMvZG93bnJldi54bWxQSwUGAAAAAAQABAD1AAAAjQMAAAAA&#10;" fillcolor="black" stroked="f"/>
                      <v:rect id="Rectangle 1682" o:spid="_x0000_s3606" style="position:absolute;left:19547;top:76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Az8gA&#10;AADeAAAADwAAAGRycy9kb3ducmV2LnhtbESPQWsCMRSE74X+h/AKvXWTbrXo1ihVKHgpqO1Bb8/N&#10;6+7i5mVNUt321zeC0OMwM98wk1lvW3EiHxrHGh4zBYK4dKbhSsPnx9vDCESIyAZbx6ThhwLMprc3&#10;EyyMO/OaTptYiQThUKCGOsaukDKUNVkMmeuIk/flvMWYpK+k8XhOcNvKXKlnabHhtFBjR4uaysPm&#10;22qYj0fz42rA77/r/Y522/1hmHul9f1d//oCIlIf/8PX9tJoyIcqf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4DPyAAAAN4AAAAPAAAAAAAAAAAAAAAAAJgCAABk&#10;cnMvZG93bnJldi54bWxQSwUGAAAAAAQABAD1AAAAjQMAAAAA&#10;" fillcolor="black" stroked="f"/>
                      <v:rect id="Rectangle 1683" o:spid="_x0000_s3607" style="position:absolute;left:19547;top:764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Yu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GLvHAAAA3gAAAA8AAAAAAAAAAAAAAAAAmAIAAGRy&#10;cy9kb3ducmV2LnhtbFBLBQYAAAAABAAEAPUAAACMAwAAAAA=&#10;" fillcolor="black" stroked="f"/>
                      <v:rect id="Rectangle 1684" o:spid="_x0000_s3608" style="position:absolute;left:19547;top:767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9I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UXs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r0gyAAAAN4AAAAPAAAAAAAAAAAAAAAAAJgCAABk&#10;cnMvZG93bnJldi54bWxQSwUGAAAAAAQABAD1AAAAjQMAAAAA&#10;" fillcolor="black" stroked="f"/>
                      <v:rect id="Rectangle 1685" o:spid="_x0000_s3609" style="position:absolute;left:19547;top:769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jV8cA&#10;AADeAAAADwAAAGRycy9kb3ducmV2LnhtbESPQWsCMRSE74L/ITyhN026VNHVKLVQ6KWgtod6e25e&#10;dxc3L9sk1a2/3ghCj8PMfMMsVp1txIl8qB1reBwpEMSFMzWXGj4/XodTECEiG2wck4Y/CrBa9nsL&#10;zI0785ZOu1iKBOGQo4YqxjaXMhQVWQwj1xIn79t5izFJX0rj8ZzgtpGZUhNpsea0UGFLLxUVx92v&#10;1bCeTdc/myd+v2wPe9p/HY7jzCutHwbd8xxEpC7+h+/tN6MhG6ts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0I1fHAAAA3gAAAA8AAAAAAAAAAAAAAAAAmAIAAGRy&#10;cy9kb3ducmV2LnhtbFBLBQYAAAAABAAEAPUAAACMAwAAAAA=&#10;" fillcolor="black" stroked="f"/>
                      <v:rect id="Rectangle 1686" o:spid="_x0000_s3610" style="position:absolute;left:19547;top:772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GzM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IbMyAAAAN4AAAAPAAAAAAAAAAAAAAAAAJgCAABk&#10;cnMvZG93bnJldi54bWxQSwUGAAAAAAQABAD1AAAAjQMAAAAA&#10;" fillcolor="black" stroked="f"/>
                      <v:rect id="Rectangle 1687" o:spid="_x0000_s3611" style="position:absolute;left:19547;top:774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SvsQA&#10;AADeAAAADwAAAGRycy9kb3ducmV2LnhtbERPy2oCMRTdC/2HcAvuNOlQxU6NUgsFN4KvRd1dJ7cz&#10;g5ObaRJ12q83C8Hl4byn88424kI+1I41vAwVCOLCmZpLDfvd12ACIkRkg41j0vBHAeazp94Uc+Ou&#10;vKHLNpYihXDIUUMVY5tLGYqKLIaha4kT9+O8xZigL6XxeE3htpGZUmNpsebUUGFLnxUVp+3Zali8&#10;TRa/61de/W+OBzp8H0+jzCut+8/dxzuISF18iO/updGQjVSW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nEr7EAAAA3gAAAA8AAAAAAAAAAAAAAAAAmAIAAGRycy9k&#10;b3ducmV2LnhtbFBLBQYAAAAABAAEAPUAAACJAwAAAAA=&#10;" fillcolor="black" stroked="f"/>
                      <v:rect id="Rectangle 1688" o:spid="_x0000_s3612" style="position:absolute;left:19547;top:777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3JccA&#10;AADeAAAADwAAAGRycy9kb3ducmV2LnhtbESPQWsCMRSE74X+h/AK3mrSRYuuRqkFoZeCWg96e26e&#10;u4ubl20Sddtf3whCj8PMfMNM551txIV8qB1reOkrEMSFMzWXGrZfy+cRiBCRDTaOScMPBZjPHh+m&#10;mBt35TVdNrEUCcIhRw1VjG0uZSgqshj6riVO3tF5izFJX0rj8ZrgtpGZUq/SYs1pocKW3isqTpuz&#10;1bAYjxbfqwF//q4Pe9rvDqdh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rtyXHAAAA3gAAAA8AAAAAAAAAAAAAAAAAmAIAAGRy&#10;cy9kb3ducmV2LnhtbFBLBQYAAAAABAAEAPUAAACMAwAAAAA=&#10;" fillcolor="black" stroked="f"/>
                      <v:rect id="Rectangle 1689" o:spid="_x0000_s3613" style="position:absolute;left:19547;top:779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Zc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Ui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IiGXHAAAA3gAAAA8AAAAAAAAAAAAAAAAAmAIAAGRy&#10;cy9kb3ducmV2LnhtbFBLBQYAAAAABAAEAPUAAACMAwAAAAA=&#10;" fillcolor="black" stroked="f"/>
                      <v:rect id="Rectangle 1690" o:spid="_x0000_s3614" style="position:absolute;left:19547;top:782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t/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C3+yAAAAN4AAAAPAAAAAAAAAAAAAAAAAJgCAABk&#10;cnMvZG93bnJldi54bWxQSwUGAAAAAAQABAD1AAAAjQMAAAAA&#10;" fillcolor="black" stroked="f"/>
                      <v:rect id="Rectangle 1691" o:spid="_x0000_s3615" style="position:absolute;left:19547;top:784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zicgA&#10;AADeAAAADwAAAGRycy9kb3ducmV2LnhtbESPQWsCMRSE74X+h/AKvXWTbrXo1ihVKHgpqO1Bb8/N&#10;6+7i5mVNUt321zeC0OMwM98wk1lvW3EiHxrHGh4zBYK4dKbhSsPnx9vDCESIyAZbx6ThhwLMprc3&#10;EyyMO/OaTptYiQThUKCGOsaukDKUNVkMmeuIk/flvMWYpK+k8XhOcNvKXKlnabHhtFBjR4uaysPm&#10;22qYj0fz42rA77/r/Y522/1hmHul9f1d//oCIlIf/8PX9tJoyIfqK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rOJyAAAAN4AAAAPAAAAAAAAAAAAAAAAAJgCAABk&#10;cnMvZG93bnJldi54bWxQSwUGAAAAAAQABAD1AAAAjQMAAAAA&#10;" fillcolor="black" stroked="f"/>
                      <v:rect id="Rectangle 1692" o:spid="_x0000_s3616" style="position:absolute;left:19547;top:78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WEsgA&#10;AADeAAAADwAAAGRycy9kb3ducmV2LnhtbESPQWsCMRSE74X+h/AKvdWkay26GqUWhF4EtT3U23Pz&#10;uru4edkmUdf++kYQPA4z8w0zmXW2EUfyoXas4bmnQBAXztRcavj6XDwNQYSIbLBxTBrOFGA2vb+b&#10;YG7cidd03MRSJAiHHDVUMba5lKGoyGLouZY4eT/OW4xJ+lIaj6cEt43MlHqVFmtOCxW29F5Rsd8c&#10;rIb5aDj/Xb3w8m+929L2e7cfZF5p/fjQvY1BROriLXxtfxgN2UD1+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hYSyAAAAN4AAAAPAAAAAAAAAAAAAAAAAJgCAABk&#10;cnMvZG93bnJldi54bWxQSwUGAAAAAAQABAD1AAAAjQMAAAAA&#10;" fillcolor="black" stroked="f"/>
                      <v:rect id="Rectangle 1693" o:spid="_x0000_s3617" style="position:absolute;left:19547;top:78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OZ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V0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OZskAAADeAAAADwAAAAAAAAAAAAAAAACYAgAA&#10;ZHJzL2Rvd25yZXYueG1sUEsFBgAAAAAEAAQA9QAAAI4DAAAAAA==&#10;" fillcolor="black" stroked="f"/>
                      <v:rect id="Rectangle 1694" o:spid="_x0000_s3618" style="position:absolute;left:19547;top:79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8r/ckA&#10;AADeAAAADwAAAGRycy9kb3ducmV2LnhtbESPT0sDMRTE7wW/Q3iCtzZxdaVdmxYrFLwI9s+hvb1u&#10;nrtLNy9rkrarn94UBI/DzPyGmc5724oz+dA41nA/UiCIS2carjRsN8vhGESIyAZbx6ThmwLMZzeD&#10;KRbGXXhF53WsRIJwKFBDHWNXSBnKmiyGkeuIk/fpvMWYpK+k8XhJcNvKTKknabHhtFBjR681lcf1&#10;yWpYTMaLr49Hfv9ZHfa03x2OeeaV1ne3/csziEh9/A//td+MhixXD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P8r/ckAAADeAAAADwAAAAAAAAAAAAAAAACYAgAA&#10;ZHJzL2Rvd25yZXYueG1sUEsFBgAAAAAEAAQA9QAAAI4DAAAAAA==&#10;" fillcolor="black" stroked="f"/>
                      <v:rect id="Rectangle 1695" o:spid="_x0000_s3619" style="position:absolute;left:19547;top:794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1i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0x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C21iskAAADeAAAADwAAAAAAAAAAAAAAAACYAgAA&#10;ZHJzL2Rvd25yZXYueG1sUEsFBgAAAAAEAAQA9QAAAI4DAAAAAA==&#10;" fillcolor="black" stroked="f"/>
                      <v:rect id="Rectangle 1696" o:spid="_x0000_s3620" style="position:absolute;left:19547;top:797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QEc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bqaQ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2EQEckAAADeAAAADwAAAAAAAAAAAAAAAACYAgAA&#10;ZHJzL2Rvd25yZXYueG1sUEsFBgAAAAAEAAQA9QAAAI4DAAAAAA==&#10;" fillcolor="black" stroked="f"/>
                      <v:shape id="Freeform 1697" o:spid="_x0000_s3621" style="position:absolute;left:7644;top:9618;width:6851;height:6871;visibility:visible;mso-wrap-style:square;v-text-anchor:top" coordsize="1322,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ysQA&#10;AADeAAAADwAAAGRycy9kb3ducmV2LnhtbERPTWvCQBC9C/0PyxS8mU1TLTV1lSIV9SSmQvE2zU6T&#10;0OxszG5M+u+7B8Hj430vVoOpxZVaV1lW8BTFIIhzqysuFJw+N5NXEM4ja6wtk4I/crBaPowWmGrb&#10;85GumS9ECGGXooLS+yaV0uUlGXSRbYgD92Nbgz7AtpC6xT6Em1omcfwiDVYcGkpsaF1S/pt1RsH0&#10;sqVzhUn29e3nh33ffXRTc1Jq/Di8v4HwNPi7+ObeaQXJLH4Oe8Odc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v8rEAAAA3gAAAA8AAAAAAAAAAAAAAAAAmAIAAGRycy9k&#10;b3ducmV2LnhtbFBLBQYAAAAABAAEAPUAAACJAwAAAAA=&#10;" path="m5,658r-5,l,668r5,l654,1322r,4l663,1326r,-4l1317,668r5,l1322,658r-5,l663,4r,-4l654,r,4l5,658r10,10l663,14r-9,l1307,668r,-10l654,1312r9,l15,658r,10l5,658xe" fillcolor="black" stroked="f">
                        <v:path arrowok="t" o:connecttype="custom" o:connectlocs="2591,340992;0,340992;0,346175;2591,346175;338928,685094;338928,687167;343592,687167;343592,685094;682520,346175;685111,346175;685111,340992;682520,340992;343592,2073;343592,0;338928,0;338928,2073;2591,340992;7774,346175;343592,7255;338928,7255;677337,346175;677337,340992;338928,679912;343592,679912;7774,340992;7774,346175;2591,340992" o:connectangles="0,0,0,0,0,0,0,0,0,0,0,0,0,0,0,0,0,0,0,0,0,0,0,0,0,0,0"/>
                      </v:shape>
                      <v:shape id="Freeform 1698" o:spid="_x0000_s3622" style="position:absolute;left:7644;top:13002;width:6851;height:103;visibility:visible;mso-wrap-style:square;v-text-anchor:top" coordsize="13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29usYA&#10;AADeAAAADwAAAGRycy9kb3ducmV2LnhtbESPQWvCQBSE7wX/w/KE3uomkbQaXYMVWtJjo+D1kX0m&#10;wezbkN1q0l/fLRR6HGbmG2abj6YTNxpca1lBvIhAEFdWt1wrOB3fnlYgnEfW2FkmBRM5yHezhy1m&#10;2t75k26lr0WAsMtQQeN9n0npqoYMuoXtiYN3sYNBH+RQSz3gPcBNJ5MoepYGWw4LDfZ0aKi6ll9G&#10;QXVNX9+/UxcX8cdLfKbV1Lp1qdTjfNxvQHga/X/4r11oBUkaLdfweydc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29usYAAADeAAAADwAAAAAAAAAAAAAAAACYAgAAZHJz&#10;L2Rvd25yZXYueG1sUEsFBgAAAAAEAAQA9QAAAIsDAAAAAA==&#10;" path="m10,l5,r,5l,5,,15r5,l5,20r1312,l1317,15r5,l1322,5r-5,l1317,r-5,l10,xe" fillcolor="black" stroked="f">
                        <v:path arrowok="t" o:connecttype="custom" o:connectlocs="5182,0;2591,0;2591,2591;0,2591;0,7774;2591,7774;2591,10365;682520,10365;682520,7774;685111,7774;685111,2591;682520,2591;682520,0;679929,0;5182,0" o:connectangles="0,0,0,0,0,0,0,0,0,0,0,0,0,0,0"/>
                      </v:shape>
                      <v:shape id="Freeform 1699" o:spid="_x0000_s3623" style="position:absolute;left:11007;top:9618;width:98;height:6871;visibility:visible;mso-wrap-style:square;v-text-anchor:top" coordsize="19,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incUA&#10;AADeAAAADwAAAGRycy9kb3ducmV2LnhtbESPXWvCMBSG7wf7D+EMvJuJxZVRjeJkQucuZCpeH5pj&#10;U2xOShO1/vvlYrDLl/eLZ74cXCtu1IfGs4bJWIEgrrxpuNZwPGxe30GEiGyw9UwaHhRguXh+mmNh&#10;/J1/6LaPtUgjHArUYGPsCilDZclhGPuOOHln3zuMSfa1ND3e07hrZaZULh02nB4sdrS2VF32V6ch&#10;X3+TzY8uXrcf5Ve2LXefJ3XWevQyrGYgIg3xP/zXLo2G7E1NE0DCSSg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6KdxQAAAN4AAAAPAAAAAAAAAAAAAAAAAJgCAABkcnMv&#10;ZG93bnJldi54bWxQSwUGAAAAAAQABAD1AAAAigMAAAAA&#10;" path="m19,9r,-5l14,4,14,,5,r,4l,4,,1322r5,l5,1326r9,l14,1322r5,l19,1317,19,9xe" fillcolor="black" stroked="f">
                        <v:path arrowok="t" o:connecttype="custom" o:connectlocs="9847,4664;9847,2073;7256,2073;7256,0;2591,0;2591,2073;0,2073;0,685094;2591,685094;2591,687167;7256,687167;7256,685094;9847,685094;9847,682503;9847,4664" o:connectangles="0,0,0,0,0,0,0,0,0,0,0,0,0,0,0"/>
                      </v:shape>
                      <v:rect id="Rectangle 1700" o:spid="_x0000_s3624" style="position:absolute;left:14003;top:11892;width:1430;height:6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U/sUA&#10;AADeAAAADwAAAGRycy9kb3ducmV2LnhtbESPzWrDMBCE74W8g9hAb40U0wbHjRJCoKX0kl/odbG2&#10;sqm1MpYa229fFQI5DrPzzc5qM7hGXKkLtWcN85kCQVx6U7PVcDm/PeUgQkQ22HgmDSMF2KwnDyss&#10;jO/5SNdTtCJBOBSooYqxLaQMZUUOw8y3xMn79p3DmGRnpemwT3DXyEyphXRYc2qosKVdReXP6del&#10;N8Z3+hxZ2uUi/7Kqzw6D2vdaP06H7SuISEO8H9/SH0ZD9qKe5/A/Jz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pT+xQAAAN4AAAAPAAAAAAAAAAAAAAAAAJgCAABkcnMv&#10;ZG93bnJldi54bWxQSwUGAAAAAAQABAD1AAAAigMAAAAA&#10;" filled="f" stroked="f">
                        <v:textbox inset="0,0,0,0">
                          <w:txbxContent>
                            <w:p w:rsidR="00084B79" w:rsidRPr="007B71B9" w:rsidRDefault="00084B79" w:rsidP="00D35342">
                              <w:pPr>
                                <w:rPr>
                                  <w:sz w:val="18"/>
                                </w:rPr>
                              </w:pPr>
                              <w:proofErr w:type="gramStart"/>
                              <w:r w:rsidRPr="007B71B9">
                                <w:rPr>
                                  <w:rFonts w:ascii="Arial" w:hAnsi="Arial" w:cs="Arial"/>
                                  <w:color w:val="000000"/>
                                  <w:szCs w:val="24"/>
                                  <w:lang w:val="en-US"/>
                                </w:rPr>
                                <w:t>d</w:t>
                              </w:r>
                              <w:proofErr w:type="gramEnd"/>
                            </w:p>
                          </w:txbxContent>
                        </v:textbox>
                      </v:rect>
                      <v:line id="Line 1701" o:spid="_x0000_s3625" style="position:absolute;visibility:visible;mso-wrap-style:square" from="11805,9664" to="16910,9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Co8cAAADeAAAADwAAAGRycy9kb3ducmV2LnhtbESPW2vCQBSE3wv+h+UIfdONwUuMriJi&#10;sX1rvYCPh+wxWcyeDdmtpv++WxD6OMzMN8xy3dla3Kn1xrGC0TABQVw4bbhUcDq+DTIQPiBrrB2T&#10;gh/ysF71XpaYa/fgL7ofQikihH2OCqoQmlxKX1Rk0Q9dQxy9q2sthijbUuoWHxFua5kmyVRaNBwX&#10;KmxoW1FxO3xbBeZzup98zM7zs9ztw+iS3TJjT0q99rvNAkSgLvyHn+13rSCdJOMU/u7EK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AgKjxwAAAN4AAAAPAAAAAAAA&#10;AAAAAAAAAKECAABkcnMvZG93bnJldi54bWxQSwUGAAAAAAQABAD5AAAAlQMAAAAA&#10;" strokeweight="0"/>
                      <v:line id="Line 1702" o:spid="_x0000_s3626" style="position:absolute;visibility:visible;mso-wrap-style:square" from="11805,16443" to="16910,1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6nOMcAAADeAAAADwAAAGRycy9kb3ducmV2LnhtbESPT2sCMRTE74V+h/AK3mpWq3a7NUop&#10;inqz/gGPj83rbnDzsmyirt/eCILHYWZ+w4ynra3EmRpvHCvodRMQxLnThgsFu+38PQXhA7LGyjEp&#10;uJKH6eT1ZYyZdhf+o/MmFCJC2GeooAyhzqT0eUkWfdfVxNH7d43FEGVTSN3gJcJtJftJMpIWDceF&#10;Emv6LSk/bk5WgVmPFsPV5/5rL2eL0Dukx9TYnVKdt/bnG0SgNjzDj/ZSK+gPk8EH3O/EKyA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qc4xwAAAN4AAAAPAAAAAAAA&#10;AAAAAAAAAKECAABkcnMvZG93bnJldi54bWxQSwUGAAAAAAQABAD5AAAAlQMAAAAA&#10;" strokeweight="0"/>
                      <v:line id="Line 1703" o:spid="_x0000_s3627" style="position:absolute;visibility:visible;mso-wrap-style:square" from="15961,9664" to="15966,16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c/TMYAAADeAAAADwAAAGRycy9kb3ducmV2LnhtbESPW4vCMBSE34X9D+EIvq2p4qVWoyzi&#10;4u6bV/Dx0BzbYHNSmqjdf79ZWPBxmJlvmMWqtZV4UOONYwWDfgKCOHfacKHgdPx8T0H4gKyxckwK&#10;fsjDavnWWWCm3ZP39DiEQkQI+wwVlCHUmZQ+L8mi77uaOHpX11gMUTaF1A0+I9xWcpgkE2nRcFwo&#10;saZ1SfntcLcKzG6yHX9Pz7Oz3GzD4JLeUmNPSvW67cccRKA2vML/7S+tYDhORi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nP0zGAAAA3gAAAA8AAAAAAAAA&#10;AAAAAAAAoQIAAGRycy9kb3ducmV2LnhtbFBLBQYAAAAABAAEAPkAAACUAwAAAAA=&#10;" strokeweight="0"/>
                      <v:shape id="Freeform 1704" o:spid="_x0000_s3628" style="position:absolute;left:15738;top:9664;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w+MkA&#10;AADeAAAADwAAAGRycy9kb3ducmV2LnhtbESPQUvDQBSE74L/YXkFL2I3bYxI7La0UkGEUprWg7dH&#10;9jVZzL6N2TVN/31XEHocZuYbZrYYbCN66rxxrGAyTkAQl04brhQc9m8PzyB8QNbYOCYFZ/KwmN/e&#10;zDDX7sQ76otQiQhhn6OCOoQ2l9KXNVn0Y9cSR+/oOoshyq6SusNThNtGTpPkSVo0HBdqbOm1pvK7&#10;+LUK0o1Pjdl+4sd+/bO8z1brtP86KHU3GpYvIAIN4Rr+b79rBdMseczg7068AnJ+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2Tw+MkAAADeAAAADwAAAAAAAAAAAAAAAACYAgAA&#10;ZHJzL2Rvd25yZXYueG1sUEsFBgAAAAAEAAQA9QAAAI4DAAAAAA==&#10;" path="m86,92l43,,,92,43,43,86,92xe" fillcolor="black" strokeweight="0">
                        <v:path arrowok="t" o:connecttype="custom" o:connectlocs="44568,47677;22284,0;0,47677;22284,22284;44568,47677" o:connectangles="0,0,0,0,0"/>
                      </v:shape>
                      <v:shape id="Freeform 1705" o:spid="_x0000_s3629" style="position:absolute;left:15738;top:15966;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uj8kA&#10;AADeAAAADwAAAGRycy9kb3ducmV2LnhtbESPT2vCQBTE7wW/w/IKvRTdaKpI6ipaLBRBxH+H3h7Z&#10;12Qx+zbNbmP67btCweMwM79hZovOVqKlxhvHCoaDBARx7rThQsHp+N6fgvABWWPlmBT8kofFvPcw&#10;w0y7K++pPYRCRAj7DBWUIdSZlD4vyaIfuJo4el+usRiibAqpG7xGuK3kKEkm0qLhuFBiTW8l5ZfD&#10;j1WQbn1qzO6Mm+P6e/k8Xq3T9vOk1NNjt3wFEagL9/B/+0MrGI2Tlwn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7Zuj8kAAADeAAAADwAAAAAAAAAAAAAAAACYAgAA&#10;ZHJzL2Rvd25yZXYueG1sUEsFBgAAAAAEAAQA9QAAAI4DAAAAAA==&#10;" path="m86,l43,92,,,43,44,86,xe" fillcolor="black" strokeweight="0">
                        <v:path arrowok="t" o:connecttype="custom" o:connectlocs="44568,0;22284,47677;0,0;22284,22802;44568,0" o:connectangles="0,0,0,0,0"/>
                      </v:shape>
                      <w10:anchorlock/>
                    </v:group>
                  </w:pict>
                </mc:Fallback>
              </mc:AlternateContent>
            </w:r>
          </w:p>
        </w:tc>
        <w:tc>
          <w:tcPr>
            <w:tcW w:w="4889" w:type="dxa"/>
            <w:vAlign w:val="center"/>
          </w:tcPr>
          <w:p w:rsidR="00D35342" w:rsidRPr="00125132" w:rsidRDefault="00D35342" w:rsidP="00084B79">
            <w:r w:rsidRPr="00125132">
              <w:sym w:font="Symbol" w:char="F0B7"/>
            </w:r>
            <w:r w:rsidRPr="00125132">
              <w:t xml:space="preserve"> Même principe que l'essai Brinell, mais le pénétrateur en diamant a une forme de pyramide droite à base carrée d'angle au sommet 136°.</w:t>
            </w:r>
          </w:p>
          <w:p w:rsidR="00D35342" w:rsidRPr="00125132" w:rsidRDefault="00D35342" w:rsidP="00084B79"/>
          <w:p w:rsidR="00D35342" w:rsidRPr="00125132" w:rsidRDefault="00D35342" w:rsidP="00084B79">
            <w:r w:rsidRPr="00125132">
              <w:sym w:font="Symbol" w:char="F0B7"/>
            </w:r>
            <w:r w:rsidRPr="00125132">
              <w:t xml:space="preserve"> Après enlèvement de la charge, on mesure la diagonale d de l'empreinte.</w:t>
            </w:r>
          </w:p>
          <w:p w:rsidR="00D35342" w:rsidRPr="00125132" w:rsidRDefault="00D35342" w:rsidP="00084B79"/>
          <w:p w:rsidR="00D35342" w:rsidRPr="00125132" w:rsidRDefault="00D35342" w:rsidP="00084B79">
            <w:r w:rsidRPr="00125132">
              <w:sym w:font="Symbol" w:char="F0B7"/>
            </w:r>
            <w:r w:rsidRPr="00125132">
              <w:t xml:space="preserve"> La charge varie de 10 à 1000 N suivant la nature du matériau.</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624" w:right="642"/>
        <w:jc w:val="center"/>
      </w:pPr>
      <w:r w:rsidRPr="00125132">
        <w:t xml:space="preserve">Dureté Vickers :         HV =  </w:t>
      </w:r>
      <w:r w:rsidRPr="00125132">
        <w:object w:dxaOrig="780" w:dyaOrig="580">
          <v:shape id="_x0000_i1042" type="#_x0000_t75" style="width:39.75pt;height:29.25pt" o:ole="">
            <v:imagedata r:id="rId63" o:title=""/>
          </v:shape>
          <o:OLEObject Type="Embed" ProgID="Equation.DSMT4" ShapeID="_x0000_i1042" DrawAspect="Content" ObjectID="_1487486136" r:id="rId64"/>
        </w:object>
      </w:r>
      <w:r w:rsidRPr="00125132">
        <w:t xml:space="preserve"> </w:t>
      </w:r>
      <w:r w:rsidRPr="00125132">
        <w:tab/>
      </w:r>
      <w:r w:rsidRPr="00125132">
        <w:tab/>
        <w:t>forces en N, dimension en mm</w:t>
      </w:r>
    </w:p>
    <w:p w:rsidR="00084B79" w:rsidRDefault="00084B79" w:rsidP="00084B79">
      <w:pPr>
        <w:pStyle w:val="Titre3"/>
        <w:numPr>
          <w:ilvl w:val="0"/>
          <w:numId w:val="0"/>
        </w:numPr>
        <w:jc w:val="left"/>
      </w:pPr>
    </w:p>
    <w:p w:rsidR="00D35342" w:rsidRPr="00125132" w:rsidRDefault="00D35342" w:rsidP="00403611">
      <w:pPr>
        <w:pStyle w:val="Titre4"/>
      </w:pPr>
      <w:r w:rsidRPr="00125132">
        <w:t>Essai Rockwell</w:t>
      </w:r>
    </w:p>
    <w:tbl>
      <w:tblPr>
        <w:tblStyle w:val="Grilledutableau"/>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3652"/>
        <w:gridCol w:w="6694"/>
      </w:tblGrid>
      <w:tr w:rsidR="00D35342" w:rsidRPr="00125132" w:rsidTr="00084B79">
        <w:tc>
          <w:tcPr>
            <w:tcW w:w="3652" w:type="dxa"/>
          </w:tcPr>
          <w:p w:rsidR="00D35342" w:rsidRPr="00125132" w:rsidRDefault="00D35342" w:rsidP="00084B79"/>
          <w:p w:rsidR="00D35342" w:rsidRPr="00125132" w:rsidRDefault="00D35342" w:rsidP="00084B79">
            <w:r>
              <w:rPr>
                <w:noProof/>
                <w:lang w:eastAsia="fr-FR"/>
              </w:rPr>
              <mc:AlternateContent>
                <mc:Choice Requires="wpc">
                  <w:drawing>
                    <wp:inline distT="0" distB="0" distL="0" distR="0" wp14:anchorId="265F1B57" wp14:editId="29A8A6E8">
                      <wp:extent cx="2082800" cy="1434465"/>
                      <wp:effectExtent l="0" t="0" r="0" b="0"/>
                      <wp:docPr id="24303" name="Zone de dessin 243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3709" name="Group 367"/>
                              <wpg:cNvGrpSpPr>
                                <a:grpSpLocks/>
                              </wpg:cNvGrpSpPr>
                              <wpg:grpSpPr bwMode="auto">
                                <a:xfrm>
                                  <a:off x="233529" y="452362"/>
                                  <a:ext cx="1844808" cy="977638"/>
                                  <a:chOff x="627" y="1216"/>
                                  <a:chExt cx="4961" cy="2628"/>
                                </a:xfrm>
                              </wpg:grpSpPr>
                              <wps:wsp>
                                <wps:cNvPr id="23710" name="Freeform 368"/>
                                <wps:cNvSpPr>
                                  <a:spLocks/>
                                </wps:cNvSpPr>
                                <wps:spPr bwMode="auto">
                                  <a:xfrm>
                                    <a:off x="4623" y="2444"/>
                                    <a:ext cx="965" cy="1400"/>
                                  </a:xfrm>
                                  <a:custGeom>
                                    <a:avLst/>
                                    <a:gdLst>
                                      <a:gd name="T0" fmla="*/ 0 w 965"/>
                                      <a:gd name="T1" fmla="*/ 0 h 1400"/>
                                      <a:gd name="T2" fmla="*/ 24 w 965"/>
                                      <a:gd name="T3" fmla="*/ 172 h 1400"/>
                                      <a:gd name="T4" fmla="*/ 49 w 965"/>
                                      <a:gd name="T5" fmla="*/ 331 h 1400"/>
                                      <a:gd name="T6" fmla="*/ 61 w 965"/>
                                      <a:gd name="T7" fmla="*/ 479 h 1400"/>
                                      <a:gd name="T8" fmla="*/ 80 w 965"/>
                                      <a:gd name="T9" fmla="*/ 614 h 1400"/>
                                      <a:gd name="T10" fmla="*/ 86 w 965"/>
                                      <a:gd name="T11" fmla="*/ 737 h 1400"/>
                                      <a:gd name="T12" fmla="*/ 98 w 965"/>
                                      <a:gd name="T13" fmla="*/ 853 h 1400"/>
                                      <a:gd name="T14" fmla="*/ 104 w 965"/>
                                      <a:gd name="T15" fmla="*/ 958 h 1400"/>
                                      <a:gd name="T16" fmla="*/ 116 w 965"/>
                                      <a:gd name="T17" fmla="*/ 1050 h 1400"/>
                                      <a:gd name="T18" fmla="*/ 123 w 965"/>
                                      <a:gd name="T19" fmla="*/ 1130 h 1400"/>
                                      <a:gd name="T20" fmla="*/ 135 w 965"/>
                                      <a:gd name="T21" fmla="*/ 1203 h 1400"/>
                                      <a:gd name="T22" fmla="*/ 141 w 965"/>
                                      <a:gd name="T23" fmla="*/ 1258 h 1400"/>
                                      <a:gd name="T24" fmla="*/ 153 w 965"/>
                                      <a:gd name="T25" fmla="*/ 1308 h 1400"/>
                                      <a:gd name="T26" fmla="*/ 172 w 965"/>
                                      <a:gd name="T27" fmla="*/ 1351 h 1400"/>
                                      <a:gd name="T28" fmla="*/ 190 w 965"/>
                                      <a:gd name="T29" fmla="*/ 1375 h 1400"/>
                                      <a:gd name="T30" fmla="*/ 215 w 965"/>
                                      <a:gd name="T31" fmla="*/ 1394 h 1400"/>
                                      <a:gd name="T32" fmla="*/ 239 w 965"/>
                                      <a:gd name="T33" fmla="*/ 1400 h 1400"/>
                                      <a:gd name="T34" fmla="*/ 676 w 965"/>
                                      <a:gd name="T35" fmla="*/ 1400 h 1400"/>
                                      <a:gd name="T36" fmla="*/ 707 w 965"/>
                                      <a:gd name="T37" fmla="*/ 1394 h 1400"/>
                                      <a:gd name="T38" fmla="*/ 731 w 965"/>
                                      <a:gd name="T39" fmla="*/ 1375 h 1400"/>
                                      <a:gd name="T40" fmla="*/ 750 w 965"/>
                                      <a:gd name="T41" fmla="*/ 1351 h 1400"/>
                                      <a:gd name="T42" fmla="*/ 768 w 965"/>
                                      <a:gd name="T43" fmla="*/ 1308 h 1400"/>
                                      <a:gd name="T44" fmla="*/ 780 w 965"/>
                                      <a:gd name="T45" fmla="*/ 1258 h 1400"/>
                                      <a:gd name="T46" fmla="*/ 793 w 965"/>
                                      <a:gd name="T47" fmla="*/ 1203 h 1400"/>
                                      <a:gd name="T48" fmla="*/ 805 w 965"/>
                                      <a:gd name="T49" fmla="*/ 1130 h 1400"/>
                                      <a:gd name="T50" fmla="*/ 817 w 965"/>
                                      <a:gd name="T51" fmla="*/ 1050 h 1400"/>
                                      <a:gd name="T52" fmla="*/ 829 w 965"/>
                                      <a:gd name="T53" fmla="*/ 958 h 1400"/>
                                      <a:gd name="T54" fmla="*/ 842 w 965"/>
                                      <a:gd name="T55" fmla="*/ 853 h 1400"/>
                                      <a:gd name="T56" fmla="*/ 854 w 965"/>
                                      <a:gd name="T57" fmla="*/ 737 h 1400"/>
                                      <a:gd name="T58" fmla="*/ 866 w 965"/>
                                      <a:gd name="T59" fmla="*/ 614 h 1400"/>
                                      <a:gd name="T60" fmla="*/ 885 w 965"/>
                                      <a:gd name="T61" fmla="*/ 479 h 1400"/>
                                      <a:gd name="T62" fmla="*/ 909 w 965"/>
                                      <a:gd name="T63" fmla="*/ 331 h 1400"/>
                                      <a:gd name="T64" fmla="*/ 934 w 965"/>
                                      <a:gd name="T65" fmla="*/ 172 h 1400"/>
                                      <a:gd name="T66" fmla="*/ 965 w 965"/>
                                      <a:gd name="T67" fmla="*/ 0 h 1400"/>
                                      <a:gd name="T68" fmla="*/ 0 w 965"/>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65" h="1400">
                                        <a:moveTo>
                                          <a:pt x="0" y="0"/>
                                        </a:moveTo>
                                        <a:lnTo>
                                          <a:pt x="24" y="172"/>
                                        </a:lnTo>
                                        <a:lnTo>
                                          <a:pt x="49" y="331"/>
                                        </a:lnTo>
                                        <a:lnTo>
                                          <a:pt x="61" y="479"/>
                                        </a:lnTo>
                                        <a:lnTo>
                                          <a:pt x="80" y="614"/>
                                        </a:lnTo>
                                        <a:lnTo>
                                          <a:pt x="86" y="737"/>
                                        </a:lnTo>
                                        <a:lnTo>
                                          <a:pt x="98" y="853"/>
                                        </a:lnTo>
                                        <a:lnTo>
                                          <a:pt x="104" y="958"/>
                                        </a:lnTo>
                                        <a:lnTo>
                                          <a:pt x="116" y="1050"/>
                                        </a:lnTo>
                                        <a:lnTo>
                                          <a:pt x="123" y="1130"/>
                                        </a:lnTo>
                                        <a:lnTo>
                                          <a:pt x="135" y="1203"/>
                                        </a:lnTo>
                                        <a:lnTo>
                                          <a:pt x="141" y="1258"/>
                                        </a:lnTo>
                                        <a:lnTo>
                                          <a:pt x="153" y="1308"/>
                                        </a:lnTo>
                                        <a:lnTo>
                                          <a:pt x="172" y="1351"/>
                                        </a:lnTo>
                                        <a:lnTo>
                                          <a:pt x="190" y="1375"/>
                                        </a:lnTo>
                                        <a:lnTo>
                                          <a:pt x="215" y="1394"/>
                                        </a:lnTo>
                                        <a:lnTo>
                                          <a:pt x="239" y="1400"/>
                                        </a:lnTo>
                                        <a:lnTo>
                                          <a:pt x="676" y="1400"/>
                                        </a:lnTo>
                                        <a:lnTo>
                                          <a:pt x="707" y="1394"/>
                                        </a:lnTo>
                                        <a:lnTo>
                                          <a:pt x="731" y="1375"/>
                                        </a:lnTo>
                                        <a:lnTo>
                                          <a:pt x="750" y="1351"/>
                                        </a:lnTo>
                                        <a:lnTo>
                                          <a:pt x="768" y="1308"/>
                                        </a:lnTo>
                                        <a:lnTo>
                                          <a:pt x="780" y="1258"/>
                                        </a:lnTo>
                                        <a:lnTo>
                                          <a:pt x="793" y="1203"/>
                                        </a:lnTo>
                                        <a:lnTo>
                                          <a:pt x="805" y="1130"/>
                                        </a:lnTo>
                                        <a:lnTo>
                                          <a:pt x="817" y="1050"/>
                                        </a:lnTo>
                                        <a:lnTo>
                                          <a:pt x="829" y="958"/>
                                        </a:lnTo>
                                        <a:lnTo>
                                          <a:pt x="842" y="853"/>
                                        </a:lnTo>
                                        <a:lnTo>
                                          <a:pt x="854" y="737"/>
                                        </a:lnTo>
                                        <a:lnTo>
                                          <a:pt x="866" y="614"/>
                                        </a:lnTo>
                                        <a:lnTo>
                                          <a:pt x="885" y="479"/>
                                        </a:lnTo>
                                        <a:lnTo>
                                          <a:pt x="909" y="331"/>
                                        </a:lnTo>
                                        <a:lnTo>
                                          <a:pt x="934" y="172"/>
                                        </a:lnTo>
                                        <a:lnTo>
                                          <a:pt x="965"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1" name="Rectangle 369"/>
                                <wps:cNvSpPr>
                                  <a:spLocks noChangeArrowheads="1"/>
                                </wps:cNvSpPr>
                                <wps:spPr bwMode="auto">
                                  <a:xfrm>
                                    <a:off x="4623" y="2425"/>
                                    <a:ext cx="965"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2" name="Freeform 370"/>
                                <wps:cNvSpPr>
                                  <a:spLocks/>
                                </wps:cNvSpPr>
                                <wps:spPr bwMode="auto">
                                  <a:xfrm>
                                    <a:off x="2613" y="2444"/>
                                    <a:ext cx="971" cy="1400"/>
                                  </a:xfrm>
                                  <a:custGeom>
                                    <a:avLst/>
                                    <a:gdLst>
                                      <a:gd name="T0" fmla="*/ 0 w 971"/>
                                      <a:gd name="T1" fmla="*/ 0 h 1400"/>
                                      <a:gd name="T2" fmla="*/ 24 w 971"/>
                                      <a:gd name="T3" fmla="*/ 172 h 1400"/>
                                      <a:gd name="T4" fmla="*/ 49 w 971"/>
                                      <a:gd name="T5" fmla="*/ 331 h 1400"/>
                                      <a:gd name="T6" fmla="*/ 61 w 971"/>
                                      <a:gd name="T7" fmla="*/ 479 h 1400"/>
                                      <a:gd name="T8" fmla="*/ 79 w 971"/>
                                      <a:gd name="T9" fmla="*/ 614 h 1400"/>
                                      <a:gd name="T10" fmla="*/ 86 w 971"/>
                                      <a:gd name="T11" fmla="*/ 737 h 1400"/>
                                      <a:gd name="T12" fmla="*/ 98 w 971"/>
                                      <a:gd name="T13" fmla="*/ 853 h 1400"/>
                                      <a:gd name="T14" fmla="*/ 110 w 971"/>
                                      <a:gd name="T15" fmla="*/ 958 h 1400"/>
                                      <a:gd name="T16" fmla="*/ 116 w 971"/>
                                      <a:gd name="T17" fmla="*/ 1050 h 1400"/>
                                      <a:gd name="T18" fmla="*/ 122 w 971"/>
                                      <a:gd name="T19" fmla="*/ 1130 h 1400"/>
                                      <a:gd name="T20" fmla="*/ 135 w 971"/>
                                      <a:gd name="T21" fmla="*/ 1203 h 1400"/>
                                      <a:gd name="T22" fmla="*/ 147 w 971"/>
                                      <a:gd name="T23" fmla="*/ 1258 h 1400"/>
                                      <a:gd name="T24" fmla="*/ 159 w 971"/>
                                      <a:gd name="T25" fmla="*/ 1308 h 1400"/>
                                      <a:gd name="T26" fmla="*/ 172 w 971"/>
                                      <a:gd name="T27" fmla="*/ 1351 h 1400"/>
                                      <a:gd name="T28" fmla="*/ 196 w 971"/>
                                      <a:gd name="T29" fmla="*/ 1375 h 1400"/>
                                      <a:gd name="T30" fmla="*/ 215 w 971"/>
                                      <a:gd name="T31" fmla="*/ 1394 h 1400"/>
                                      <a:gd name="T32" fmla="*/ 245 w 971"/>
                                      <a:gd name="T33" fmla="*/ 1400 h 1400"/>
                                      <a:gd name="T34" fmla="*/ 682 w 971"/>
                                      <a:gd name="T35" fmla="*/ 1400 h 1400"/>
                                      <a:gd name="T36" fmla="*/ 706 w 971"/>
                                      <a:gd name="T37" fmla="*/ 1394 h 1400"/>
                                      <a:gd name="T38" fmla="*/ 731 w 971"/>
                                      <a:gd name="T39" fmla="*/ 1375 h 1400"/>
                                      <a:gd name="T40" fmla="*/ 756 w 971"/>
                                      <a:gd name="T41" fmla="*/ 1351 h 1400"/>
                                      <a:gd name="T42" fmla="*/ 768 w 971"/>
                                      <a:gd name="T43" fmla="*/ 1308 h 1400"/>
                                      <a:gd name="T44" fmla="*/ 786 w 971"/>
                                      <a:gd name="T45" fmla="*/ 1258 h 1400"/>
                                      <a:gd name="T46" fmla="*/ 799 w 971"/>
                                      <a:gd name="T47" fmla="*/ 1203 h 1400"/>
                                      <a:gd name="T48" fmla="*/ 811 w 971"/>
                                      <a:gd name="T49" fmla="*/ 1130 h 1400"/>
                                      <a:gd name="T50" fmla="*/ 817 w 971"/>
                                      <a:gd name="T51" fmla="*/ 1050 h 1400"/>
                                      <a:gd name="T52" fmla="*/ 829 w 971"/>
                                      <a:gd name="T53" fmla="*/ 958 h 1400"/>
                                      <a:gd name="T54" fmla="*/ 842 w 971"/>
                                      <a:gd name="T55" fmla="*/ 853 h 1400"/>
                                      <a:gd name="T56" fmla="*/ 854 w 971"/>
                                      <a:gd name="T57" fmla="*/ 737 h 1400"/>
                                      <a:gd name="T58" fmla="*/ 872 w 971"/>
                                      <a:gd name="T59" fmla="*/ 614 h 1400"/>
                                      <a:gd name="T60" fmla="*/ 891 w 971"/>
                                      <a:gd name="T61" fmla="*/ 479 h 1400"/>
                                      <a:gd name="T62" fmla="*/ 915 w 971"/>
                                      <a:gd name="T63" fmla="*/ 331 h 1400"/>
                                      <a:gd name="T64" fmla="*/ 940 w 971"/>
                                      <a:gd name="T65" fmla="*/ 172 h 1400"/>
                                      <a:gd name="T66" fmla="*/ 971 w 971"/>
                                      <a:gd name="T67" fmla="*/ 0 h 1400"/>
                                      <a:gd name="T68" fmla="*/ 0 w 971"/>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71" h="1400">
                                        <a:moveTo>
                                          <a:pt x="0" y="0"/>
                                        </a:moveTo>
                                        <a:lnTo>
                                          <a:pt x="24" y="172"/>
                                        </a:lnTo>
                                        <a:lnTo>
                                          <a:pt x="49" y="331"/>
                                        </a:lnTo>
                                        <a:lnTo>
                                          <a:pt x="61" y="479"/>
                                        </a:lnTo>
                                        <a:lnTo>
                                          <a:pt x="79" y="614"/>
                                        </a:lnTo>
                                        <a:lnTo>
                                          <a:pt x="86" y="737"/>
                                        </a:lnTo>
                                        <a:lnTo>
                                          <a:pt x="98" y="853"/>
                                        </a:lnTo>
                                        <a:lnTo>
                                          <a:pt x="110" y="958"/>
                                        </a:lnTo>
                                        <a:lnTo>
                                          <a:pt x="116" y="1050"/>
                                        </a:lnTo>
                                        <a:lnTo>
                                          <a:pt x="122" y="1130"/>
                                        </a:lnTo>
                                        <a:lnTo>
                                          <a:pt x="135" y="1203"/>
                                        </a:lnTo>
                                        <a:lnTo>
                                          <a:pt x="147" y="1258"/>
                                        </a:lnTo>
                                        <a:lnTo>
                                          <a:pt x="159" y="1308"/>
                                        </a:lnTo>
                                        <a:lnTo>
                                          <a:pt x="172" y="1351"/>
                                        </a:lnTo>
                                        <a:lnTo>
                                          <a:pt x="196" y="1375"/>
                                        </a:lnTo>
                                        <a:lnTo>
                                          <a:pt x="215" y="1394"/>
                                        </a:lnTo>
                                        <a:lnTo>
                                          <a:pt x="245" y="1400"/>
                                        </a:lnTo>
                                        <a:lnTo>
                                          <a:pt x="682" y="1400"/>
                                        </a:lnTo>
                                        <a:lnTo>
                                          <a:pt x="706" y="1394"/>
                                        </a:lnTo>
                                        <a:lnTo>
                                          <a:pt x="731" y="1375"/>
                                        </a:lnTo>
                                        <a:lnTo>
                                          <a:pt x="756" y="1351"/>
                                        </a:lnTo>
                                        <a:lnTo>
                                          <a:pt x="768" y="1308"/>
                                        </a:lnTo>
                                        <a:lnTo>
                                          <a:pt x="786" y="1258"/>
                                        </a:lnTo>
                                        <a:lnTo>
                                          <a:pt x="799" y="1203"/>
                                        </a:lnTo>
                                        <a:lnTo>
                                          <a:pt x="811" y="1130"/>
                                        </a:lnTo>
                                        <a:lnTo>
                                          <a:pt x="817" y="1050"/>
                                        </a:lnTo>
                                        <a:lnTo>
                                          <a:pt x="829" y="958"/>
                                        </a:lnTo>
                                        <a:lnTo>
                                          <a:pt x="842" y="853"/>
                                        </a:lnTo>
                                        <a:lnTo>
                                          <a:pt x="854" y="737"/>
                                        </a:lnTo>
                                        <a:lnTo>
                                          <a:pt x="872" y="614"/>
                                        </a:lnTo>
                                        <a:lnTo>
                                          <a:pt x="891" y="479"/>
                                        </a:lnTo>
                                        <a:lnTo>
                                          <a:pt x="915" y="331"/>
                                        </a:lnTo>
                                        <a:lnTo>
                                          <a:pt x="940"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3" name="Rectangle 371"/>
                                <wps:cNvSpPr>
                                  <a:spLocks noChangeArrowheads="1"/>
                                </wps:cNvSpPr>
                                <wps:spPr bwMode="auto">
                                  <a:xfrm>
                                    <a:off x="2613"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4" name="Freeform 372"/>
                                <wps:cNvSpPr>
                                  <a:spLocks/>
                                </wps:cNvSpPr>
                                <wps:spPr bwMode="auto">
                                  <a:xfrm>
                                    <a:off x="627" y="2444"/>
                                    <a:ext cx="971" cy="1400"/>
                                  </a:xfrm>
                                  <a:custGeom>
                                    <a:avLst/>
                                    <a:gdLst>
                                      <a:gd name="T0" fmla="*/ 0 w 971"/>
                                      <a:gd name="T1" fmla="*/ 0 h 1400"/>
                                      <a:gd name="T2" fmla="*/ 25 w 971"/>
                                      <a:gd name="T3" fmla="*/ 172 h 1400"/>
                                      <a:gd name="T4" fmla="*/ 49 w 971"/>
                                      <a:gd name="T5" fmla="*/ 331 h 1400"/>
                                      <a:gd name="T6" fmla="*/ 61 w 971"/>
                                      <a:gd name="T7" fmla="*/ 479 h 1400"/>
                                      <a:gd name="T8" fmla="*/ 80 w 971"/>
                                      <a:gd name="T9" fmla="*/ 614 h 1400"/>
                                      <a:gd name="T10" fmla="*/ 86 w 971"/>
                                      <a:gd name="T11" fmla="*/ 737 h 1400"/>
                                      <a:gd name="T12" fmla="*/ 98 w 971"/>
                                      <a:gd name="T13" fmla="*/ 853 h 1400"/>
                                      <a:gd name="T14" fmla="*/ 111 w 971"/>
                                      <a:gd name="T15" fmla="*/ 958 h 1400"/>
                                      <a:gd name="T16" fmla="*/ 117 w 971"/>
                                      <a:gd name="T17" fmla="*/ 1050 h 1400"/>
                                      <a:gd name="T18" fmla="*/ 123 w 971"/>
                                      <a:gd name="T19" fmla="*/ 1130 h 1400"/>
                                      <a:gd name="T20" fmla="*/ 135 w 971"/>
                                      <a:gd name="T21" fmla="*/ 1203 h 1400"/>
                                      <a:gd name="T22" fmla="*/ 148 w 971"/>
                                      <a:gd name="T23" fmla="*/ 1258 h 1400"/>
                                      <a:gd name="T24" fmla="*/ 160 w 971"/>
                                      <a:gd name="T25" fmla="*/ 1308 h 1400"/>
                                      <a:gd name="T26" fmla="*/ 172 w 971"/>
                                      <a:gd name="T27" fmla="*/ 1351 h 1400"/>
                                      <a:gd name="T28" fmla="*/ 197 w 971"/>
                                      <a:gd name="T29" fmla="*/ 1375 h 1400"/>
                                      <a:gd name="T30" fmla="*/ 215 w 971"/>
                                      <a:gd name="T31" fmla="*/ 1394 h 1400"/>
                                      <a:gd name="T32" fmla="*/ 246 w 971"/>
                                      <a:gd name="T33" fmla="*/ 1400 h 1400"/>
                                      <a:gd name="T34" fmla="*/ 682 w 971"/>
                                      <a:gd name="T35" fmla="*/ 1400 h 1400"/>
                                      <a:gd name="T36" fmla="*/ 707 w 971"/>
                                      <a:gd name="T37" fmla="*/ 1394 h 1400"/>
                                      <a:gd name="T38" fmla="*/ 732 w 971"/>
                                      <a:gd name="T39" fmla="*/ 1375 h 1400"/>
                                      <a:gd name="T40" fmla="*/ 756 w 971"/>
                                      <a:gd name="T41" fmla="*/ 1351 h 1400"/>
                                      <a:gd name="T42" fmla="*/ 768 w 971"/>
                                      <a:gd name="T43" fmla="*/ 1308 h 1400"/>
                                      <a:gd name="T44" fmla="*/ 787 w 971"/>
                                      <a:gd name="T45" fmla="*/ 1258 h 1400"/>
                                      <a:gd name="T46" fmla="*/ 799 w 971"/>
                                      <a:gd name="T47" fmla="*/ 1203 h 1400"/>
                                      <a:gd name="T48" fmla="*/ 811 w 971"/>
                                      <a:gd name="T49" fmla="*/ 1130 h 1400"/>
                                      <a:gd name="T50" fmla="*/ 818 w 971"/>
                                      <a:gd name="T51" fmla="*/ 1050 h 1400"/>
                                      <a:gd name="T52" fmla="*/ 830 w 971"/>
                                      <a:gd name="T53" fmla="*/ 958 h 1400"/>
                                      <a:gd name="T54" fmla="*/ 842 w 971"/>
                                      <a:gd name="T55" fmla="*/ 853 h 1400"/>
                                      <a:gd name="T56" fmla="*/ 854 w 971"/>
                                      <a:gd name="T57" fmla="*/ 737 h 1400"/>
                                      <a:gd name="T58" fmla="*/ 873 w 971"/>
                                      <a:gd name="T59" fmla="*/ 614 h 1400"/>
                                      <a:gd name="T60" fmla="*/ 891 w 971"/>
                                      <a:gd name="T61" fmla="*/ 479 h 1400"/>
                                      <a:gd name="T62" fmla="*/ 916 w 971"/>
                                      <a:gd name="T63" fmla="*/ 331 h 1400"/>
                                      <a:gd name="T64" fmla="*/ 941 w 971"/>
                                      <a:gd name="T65" fmla="*/ 172 h 1400"/>
                                      <a:gd name="T66" fmla="*/ 971 w 971"/>
                                      <a:gd name="T67" fmla="*/ 0 h 1400"/>
                                      <a:gd name="T68" fmla="*/ 0 w 971"/>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71" h="1400">
                                        <a:moveTo>
                                          <a:pt x="0" y="0"/>
                                        </a:moveTo>
                                        <a:lnTo>
                                          <a:pt x="25" y="172"/>
                                        </a:lnTo>
                                        <a:lnTo>
                                          <a:pt x="49" y="331"/>
                                        </a:lnTo>
                                        <a:lnTo>
                                          <a:pt x="61" y="479"/>
                                        </a:lnTo>
                                        <a:lnTo>
                                          <a:pt x="80" y="614"/>
                                        </a:lnTo>
                                        <a:lnTo>
                                          <a:pt x="86" y="737"/>
                                        </a:lnTo>
                                        <a:lnTo>
                                          <a:pt x="98" y="853"/>
                                        </a:lnTo>
                                        <a:lnTo>
                                          <a:pt x="111" y="958"/>
                                        </a:lnTo>
                                        <a:lnTo>
                                          <a:pt x="117" y="1050"/>
                                        </a:lnTo>
                                        <a:lnTo>
                                          <a:pt x="123" y="1130"/>
                                        </a:lnTo>
                                        <a:lnTo>
                                          <a:pt x="135" y="1203"/>
                                        </a:lnTo>
                                        <a:lnTo>
                                          <a:pt x="148" y="1258"/>
                                        </a:lnTo>
                                        <a:lnTo>
                                          <a:pt x="160" y="1308"/>
                                        </a:lnTo>
                                        <a:lnTo>
                                          <a:pt x="172" y="1351"/>
                                        </a:lnTo>
                                        <a:lnTo>
                                          <a:pt x="197" y="1375"/>
                                        </a:lnTo>
                                        <a:lnTo>
                                          <a:pt x="215" y="1394"/>
                                        </a:lnTo>
                                        <a:lnTo>
                                          <a:pt x="246" y="1400"/>
                                        </a:lnTo>
                                        <a:lnTo>
                                          <a:pt x="682" y="1400"/>
                                        </a:lnTo>
                                        <a:lnTo>
                                          <a:pt x="707" y="1394"/>
                                        </a:lnTo>
                                        <a:lnTo>
                                          <a:pt x="732" y="1375"/>
                                        </a:lnTo>
                                        <a:lnTo>
                                          <a:pt x="756" y="1351"/>
                                        </a:lnTo>
                                        <a:lnTo>
                                          <a:pt x="768" y="1308"/>
                                        </a:lnTo>
                                        <a:lnTo>
                                          <a:pt x="787" y="1258"/>
                                        </a:lnTo>
                                        <a:lnTo>
                                          <a:pt x="799" y="1203"/>
                                        </a:lnTo>
                                        <a:lnTo>
                                          <a:pt x="811" y="1130"/>
                                        </a:lnTo>
                                        <a:lnTo>
                                          <a:pt x="818" y="1050"/>
                                        </a:lnTo>
                                        <a:lnTo>
                                          <a:pt x="830" y="958"/>
                                        </a:lnTo>
                                        <a:lnTo>
                                          <a:pt x="842" y="853"/>
                                        </a:lnTo>
                                        <a:lnTo>
                                          <a:pt x="854" y="737"/>
                                        </a:lnTo>
                                        <a:lnTo>
                                          <a:pt x="873" y="614"/>
                                        </a:lnTo>
                                        <a:lnTo>
                                          <a:pt x="891" y="479"/>
                                        </a:lnTo>
                                        <a:lnTo>
                                          <a:pt x="916" y="331"/>
                                        </a:lnTo>
                                        <a:lnTo>
                                          <a:pt x="941"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5" name="Rectangle 373"/>
                                <wps:cNvSpPr>
                                  <a:spLocks noChangeArrowheads="1"/>
                                </wps:cNvSpPr>
                                <wps:spPr bwMode="auto">
                                  <a:xfrm>
                                    <a:off x="627"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6" name="Freeform 374"/>
                                <wps:cNvSpPr>
                                  <a:spLocks/>
                                </wps:cNvSpPr>
                                <wps:spPr bwMode="auto">
                                  <a:xfrm>
                                    <a:off x="775" y="2229"/>
                                    <a:ext cx="725" cy="288"/>
                                  </a:xfrm>
                                  <a:custGeom>
                                    <a:avLst/>
                                    <a:gdLst>
                                      <a:gd name="T0" fmla="*/ 0 w 725"/>
                                      <a:gd name="T1" fmla="*/ 0 h 288"/>
                                      <a:gd name="T2" fmla="*/ 362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2"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7" name="Freeform 375"/>
                                <wps:cNvSpPr>
                                  <a:spLocks/>
                                </wps:cNvSpPr>
                                <wps:spPr bwMode="auto">
                                  <a:xfrm>
                                    <a:off x="762" y="1492"/>
                                    <a:ext cx="25" cy="749"/>
                                  </a:xfrm>
                                  <a:custGeom>
                                    <a:avLst/>
                                    <a:gdLst>
                                      <a:gd name="T0" fmla="*/ 25 w 25"/>
                                      <a:gd name="T1" fmla="*/ 12 h 749"/>
                                      <a:gd name="T2" fmla="*/ 25 w 25"/>
                                      <a:gd name="T3" fmla="*/ 6 h 749"/>
                                      <a:gd name="T4" fmla="*/ 19 w 25"/>
                                      <a:gd name="T5" fmla="*/ 6 h 749"/>
                                      <a:gd name="T6" fmla="*/ 19 w 25"/>
                                      <a:gd name="T7" fmla="*/ 0 h 749"/>
                                      <a:gd name="T8" fmla="*/ 6 w 25"/>
                                      <a:gd name="T9" fmla="*/ 0 h 749"/>
                                      <a:gd name="T10" fmla="*/ 6 w 25"/>
                                      <a:gd name="T11" fmla="*/ 6 h 749"/>
                                      <a:gd name="T12" fmla="*/ 0 w 25"/>
                                      <a:gd name="T13" fmla="*/ 6 h 749"/>
                                      <a:gd name="T14" fmla="*/ 0 w 25"/>
                                      <a:gd name="T15" fmla="*/ 743 h 749"/>
                                      <a:gd name="T16" fmla="*/ 6 w 25"/>
                                      <a:gd name="T17" fmla="*/ 743 h 749"/>
                                      <a:gd name="T18" fmla="*/ 6 w 25"/>
                                      <a:gd name="T19" fmla="*/ 749 h 749"/>
                                      <a:gd name="T20" fmla="*/ 19 w 25"/>
                                      <a:gd name="T21" fmla="*/ 749 h 749"/>
                                      <a:gd name="T22" fmla="*/ 19 w 25"/>
                                      <a:gd name="T23" fmla="*/ 743 h 749"/>
                                      <a:gd name="T24" fmla="*/ 25 w 25"/>
                                      <a:gd name="T25" fmla="*/ 743 h 749"/>
                                      <a:gd name="T26" fmla="*/ 25 w 25"/>
                                      <a:gd name="T27" fmla="*/ 737 h 749"/>
                                      <a:gd name="T28" fmla="*/ 25 w 25"/>
                                      <a:gd name="T29"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49">
                                        <a:moveTo>
                                          <a:pt x="25" y="12"/>
                                        </a:moveTo>
                                        <a:lnTo>
                                          <a:pt x="25" y="6"/>
                                        </a:lnTo>
                                        <a:lnTo>
                                          <a:pt x="19" y="6"/>
                                        </a:lnTo>
                                        <a:lnTo>
                                          <a:pt x="19" y="0"/>
                                        </a:lnTo>
                                        <a:lnTo>
                                          <a:pt x="6" y="0"/>
                                        </a:lnTo>
                                        <a:lnTo>
                                          <a:pt x="6" y="6"/>
                                        </a:lnTo>
                                        <a:lnTo>
                                          <a:pt x="0" y="6"/>
                                        </a:lnTo>
                                        <a:lnTo>
                                          <a:pt x="0" y="743"/>
                                        </a:lnTo>
                                        <a:lnTo>
                                          <a:pt x="6" y="743"/>
                                        </a:lnTo>
                                        <a:lnTo>
                                          <a:pt x="6" y="749"/>
                                        </a:lnTo>
                                        <a:lnTo>
                                          <a:pt x="19" y="749"/>
                                        </a:lnTo>
                                        <a:lnTo>
                                          <a:pt x="19" y="743"/>
                                        </a:lnTo>
                                        <a:lnTo>
                                          <a:pt x="25" y="743"/>
                                        </a:lnTo>
                                        <a:lnTo>
                                          <a:pt x="25" y="737"/>
                                        </a:lnTo>
                                        <a:lnTo>
                                          <a:pt x="2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8" name="Freeform 376"/>
                                <wps:cNvSpPr>
                                  <a:spLocks/>
                                </wps:cNvSpPr>
                                <wps:spPr bwMode="auto">
                                  <a:xfrm>
                                    <a:off x="762" y="2217"/>
                                    <a:ext cx="388" cy="313"/>
                                  </a:xfrm>
                                  <a:custGeom>
                                    <a:avLst/>
                                    <a:gdLst>
                                      <a:gd name="T0" fmla="*/ 19 w 388"/>
                                      <a:gd name="T1" fmla="*/ 0 h 313"/>
                                      <a:gd name="T2" fmla="*/ 6 w 388"/>
                                      <a:gd name="T3" fmla="*/ 0 h 313"/>
                                      <a:gd name="T4" fmla="*/ 0 w 388"/>
                                      <a:gd name="T5" fmla="*/ 6 h 313"/>
                                      <a:gd name="T6" fmla="*/ 0 w 388"/>
                                      <a:gd name="T7" fmla="*/ 18 h 313"/>
                                      <a:gd name="T8" fmla="*/ 6 w 388"/>
                                      <a:gd name="T9" fmla="*/ 24 h 313"/>
                                      <a:gd name="T10" fmla="*/ 369 w 388"/>
                                      <a:gd name="T11" fmla="*/ 313 h 313"/>
                                      <a:gd name="T12" fmla="*/ 381 w 388"/>
                                      <a:gd name="T13" fmla="*/ 313 h 313"/>
                                      <a:gd name="T14" fmla="*/ 388 w 388"/>
                                      <a:gd name="T15" fmla="*/ 307 h 313"/>
                                      <a:gd name="T16" fmla="*/ 388 w 388"/>
                                      <a:gd name="T17" fmla="*/ 294 h 313"/>
                                      <a:gd name="T18" fmla="*/ 381 w 388"/>
                                      <a:gd name="T19" fmla="*/ 288 h 313"/>
                                      <a:gd name="T20" fmla="*/ 19 w 388"/>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8" h="313">
                                        <a:moveTo>
                                          <a:pt x="19" y="0"/>
                                        </a:moveTo>
                                        <a:lnTo>
                                          <a:pt x="6" y="0"/>
                                        </a:lnTo>
                                        <a:lnTo>
                                          <a:pt x="0" y="6"/>
                                        </a:lnTo>
                                        <a:lnTo>
                                          <a:pt x="0" y="18"/>
                                        </a:lnTo>
                                        <a:lnTo>
                                          <a:pt x="6" y="24"/>
                                        </a:lnTo>
                                        <a:lnTo>
                                          <a:pt x="369" y="313"/>
                                        </a:lnTo>
                                        <a:lnTo>
                                          <a:pt x="381" y="313"/>
                                        </a:lnTo>
                                        <a:lnTo>
                                          <a:pt x="388" y="307"/>
                                        </a:lnTo>
                                        <a:lnTo>
                                          <a:pt x="388" y="294"/>
                                        </a:lnTo>
                                        <a:lnTo>
                                          <a:pt x="381" y="288"/>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9" name="Freeform 377"/>
                                <wps:cNvSpPr>
                                  <a:spLocks/>
                                </wps:cNvSpPr>
                                <wps:spPr bwMode="auto">
                                  <a:xfrm>
                                    <a:off x="1125" y="2217"/>
                                    <a:ext cx="387" cy="313"/>
                                  </a:xfrm>
                                  <a:custGeom>
                                    <a:avLst/>
                                    <a:gdLst>
                                      <a:gd name="T0" fmla="*/ 6 w 387"/>
                                      <a:gd name="T1" fmla="*/ 288 h 313"/>
                                      <a:gd name="T2" fmla="*/ 0 w 387"/>
                                      <a:gd name="T3" fmla="*/ 294 h 313"/>
                                      <a:gd name="T4" fmla="*/ 0 w 387"/>
                                      <a:gd name="T5" fmla="*/ 307 h 313"/>
                                      <a:gd name="T6" fmla="*/ 6 w 387"/>
                                      <a:gd name="T7" fmla="*/ 313 h 313"/>
                                      <a:gd name="T8" fmla="*/ 18 w 387"/>
                                      <a:gd name="T9" fmla="*/ 313 h 313"/>
                                      <a:gd name="T10" fmla="*/ 381 w 387"/>
                                      <a:gd name="T11" fmla="*/ 24 h 313"/>
                                      <a:gd name="T12" fmla="*/ 387 w 387"/>
                                      <a:gd name="T13" fmla="*/ 18 h 313"/>
                                      <a:gd name="T14" fmla="*/ 387 w 387"/>
                                      <a:gd name="T15" fmla="*/ 6 h 313"/>
                                      <a:gd name="T16" fmla="*/ 381 w 387"/>
                                      <a:gd name="T17" fmla="*/ 0 h 313"/>
                                      <a:gd name="T18" fmla="*/ 369 w 387"/>
                                      <a:gd name="T19" fmla="*/ 0 h 313"/>
                                      <a:gd name="T20" fmla="*/ 6 w 387"/>
                                      <a:gd name="T21" fmla="*/ 288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6" y="288"/>
                                        </a:moveTo>
                                        <a:lnTo>
                                          <a:pt x="0" y="294"/>
                                        </a:lnTo>
                                        <a:lnTo>
                                          <a:pt x="0" y="307"/>
                                        </a:lnTo>
                                        <a:lnTo>
                                          <a:pt x="6" y="313"/>
                                        </a:lnTo>
                                        <a:lnTo>
                                          <a:pt x="18" y="313"/>
                                        </a:lnTo>
                                        <a:lnTo>
                                          <a:pt x="381" y="24"/>
                                        </a:lnTo>
                                        <a:lnTo>
                                          <a:pt x="387" y="18"/>
                                        </a:lnTo>
                                        <a:lnTo>
                                          <a:pt x="387" y="6"/>
                                        </a:lnTo>
                                        <a:lnTo>
                                          <a:pt x="381" y="0"/>
                                        </a:lnTo>
                                        <a:lnTo>
                                          <a:pt x="369" y="0"/>
                                        </a:lnTo>
                                        <a:lnTo>
                                          <a:pt x="6" y="2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0" name="Freeform 378"/>
                                <wps:cNvSpPr>
                                  <a:spLocks/>
                                </wps:cNvSpPr>
                                <wps:spPr bwMode="auto">
                                  <a:xfrm>
                                    <a:off x="1488" y="1492"/>
                                    <a:ext cx="24" cy="749"/>
                                  </a:xfrm>
                                  <a:custGeom>
                                    <a:avLst/>
                                    <a:gdLst>
                                      <a:gd name="T0" fmla="*/ 0 w 24"/>
                                      <a:gd name="T1" fmla="*/ 737 h 749"/>
                                      <a:gd name="T2" fmla="*/ 0 w 24"/>
                                      <a:gd name="T3" fmla="*/ 743 h 749"/>
                                      <a:gd name="T4" fmla="*/ 6 w 24"/>
                                      <a:gd name="T5" fmla="*/ 743 h 749"/>
                                      <a:gd name="T6" fmla="*/ 6 w 24"/>
                                      <a:gd name="T7" fmla="*/ 749 h 749"/>
                                      <a:gd name="T8" fmla="*/ 18 w 24"/>
                                      <a:gd name="T9" fmla="*/ 749 h 749"/>
                                      <a:gd name="T10" fmla="*/ 18 w 24"/>
                                      <a:gd name="T11" fmla="*/ 743 h 749"/>
                                      <a:gd name="T12" fmla="*/ 24 w 24"/>
                                      <a:gd name="T13" fmla="*/ 743 h 749"/>
                                      <a:gd name="T14" fmla="*/ 24 w 24"/>
                                      <a:gd name="T15" fmla="*/ 6 h 749"/>
                                      <a:gd name="T16" fmla="*/ 18 w 24"/>
                                      <a:gd name="T17" fmla="*/ 6 h 749"/>
                                      <a:gd name="T18" fmla="*/ 18 w 24"/>
                                      <a:gd name="T19" fmla="*/ 0 h 749"/>
                                      <a:gd name="T20" fmla="*/ 6 w 24"/>
                                      <a:gd name="T21" fmla="*/ 0 h 749"/>
                                      <a:gd name="T22" fmla="*/ 6 w 24"/>
                                      <a:gd name="T23" fmla="*/ 6 h 749"/>
                                      <a:gd name="T24" fmla="*/ 0 w 24"/>
                                      <a:gd name="T25" fmla="*/ 6 h 749"/>
                                      <a:gd name="T26" fmla="*/ 0 w 24"/>
                                      <a:gd name="T27" fmla="*/ 12 h 749"/>
                                      <a:gd name="T28" fmla="*/ 0 w 24"/>
                                      <a:gd name="T29" fmla="*/ 737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49">
                                        <a:moveTo>
                                          <a:pt x="0" y="737"/>
                                        </a:moveTo>
                                        <a:lnTo>
                                          <a:pt x="0" y="743"/>
                                        </a:lnTo>
                                        <a:lnTo>
                                          <a:pt x="6" y="743"/>
                                        </a:lnTo>
                                        <a:lnTo>
                                          <a:pt x="6" y="749"/>
                                        </a:lnTo>
                                        <a:lnTo>
                                          <a:pt x="18" y="749"/>
                                        </a:lnTo>
                                        <a:lnTo>
                                          <a:pt x="18" y="743"/>
                                        </a:lnTo>
                                        <a:lnTo>
                                          <a:pt x="24" y="743"/>
                                        </a:lnTo>
                                        <a:lnTo>
                                          <a:pt x="24"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1" name="Freeform 379"/>
                                <wps:cNvSpPr>
                                  <a:spLocks/>
                                </wps:cNvSpPr>
                                <wps:spPr bwMode="auto">
                                  <a:xfrm>
                                    <a:off x="762" y="2217"/>
                                    <a:ext cx="750" cy="24"/>
                                  </a:xfrm>
                                  <a:custGeom>
                                    <a:avLst/>
                                    <a:gdLst>
                                      <a:gd name="T0" fmla="*/ 13 w 750"/>
                                      <a:gd name="T1" fmla="*/ 0 h 24"/>
                                      <a:gd name="T2" fmla="*/ 6 w 750"/>
                                      <a:gd name="T3" fmla="*/ 0 h 24"/>
                                      <a:gd name="T4" fmla="*/ 6 w 750"/>
                                      <a:gd name="T5" fmla="*/ 6 h 24"/>
                                      <a:gd name="T6" fmla="*/ 0 w 750"/>
                                      <a:gd name="T7" fmla="*/ 6 h 24"/>
                                      <a:gd name="T8" fmla="*/ 0 w 750"/>
                                      <a:gd name="T9" fmla="*/ 18 h 24"/>
                                      <a:gd name="T10" fmla="*/ 6 w 750"/>
                                      <a:gd name="T11" fmla="*/ 18 h 24"/>
                                      <a:gd name="T12" fmla="*/ 6 w 750"/>
                                      <a:gd name="T13" fmla="*/ 24 h 24"/>
                                      <a:gd name="T14" fmla="*/ 744 w 750"/>
                                      <a:gd name="T15" fmla="*/ 24 h 24"/>
                                      <a:gd name="T16" fmla="*/ 744 w 750"/>
                                      <a:gd name="T17" fmla="*/ 18 h 24"/>
                                      <a:gd name="T18" fmla="*/ 750 w 750"/>
                                      <a:gd name="T19" fmla="*/ 18 h 24"/>
                                      <a:gd name="T20" fmla="*/ 750 w 750"/>
                                      <a:gd name="T21" fmla="*/ 6 h 24"/>
                                      <a:gd name="T22" fmla="*/ 744 w 750"/>
                                      <a:gd name="T23" fmla="*/ 6 h 24"/>
                                      <a:gd name="T24" fmla="*/ 744 w 750"/>
                                      <a:gd name="T25" fmla="*/ 0 h 24"/>
                                      <a:gd name="T26" fmla="*/ 738 w 750"/>
                                      <a:gd name="T27" fmla="*/ 0 h 24"/>
                                      <a:gd name="T28" fmla="*/ 13 w 750"/>
                                      <a:gd name="T2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4">
                                        <a:moveTo>
                                          <a:pt x="13" y="0"/>
                                        </a:moveTo>
                                        <a:lnTo>
                                          <a:pt x="6" y="0"/>
                                        </a:lnTo>
                                        <a:lnTo>
                                          <a:pt x="6" y="6"/>
                                        </a:lnTo>
                                        <a:lnTo>
                                          <a:pt x="0" y="6"/>
                                        </a:lnTo>
                                        <a:lnTo>
                                          <a:pt x="0" y="18"/>
                                        </a:lnTo>
                                        <a:lnTo>
                                          <a:pt x="6" y="18"/>
                                        </a:lnTo>
                                        <a:lnTo>
                                          <a:pt x="6" y="24"/>
                                        </a:lnTo>
                                        <a:lnTo>
                                          <a:pt x="744" y="24"/>
                                        </a:lnTo>
                                        <a:lnTo>
                                          <a:pt x="744" y="18"/>
                                        </a:lnTo>
                                        <a:lnTo>
                                          <a:pt x="750" y="18"/>
                                        </a:lnTo>
                                        <a:lnTo>
                                          <a:pt x="750" y="6"/>
                                        </a:lnTo>
                                        <a:lnTo>
                                          <a:pt x="744" y="6"/>
                                        </a:lnTo>
                                        <a:lnTo>
                                          <a:pt x="744" y="0"/>
                                        </a:lnTo>
                                        <a:lnTo>
                                          <a:pt x="738" y="0"/>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2" name="Freeform 380"/>
                                <wps:cNvSpPr>
                                  <a:spLocks/>
                                </wps:cNvSpPr>
                                <wps:spPr bwMode="auto">
                                  <a:xfrm>
                                    <a:off x="2078" y="2303"/>
                                    <a:ext cx="725" cy="288"/>
                                  </a:xfrm>
                                  <a:custGeom>
                                    <a:avLst/>
                                    <a:gdLst>
                                      <a:gd name="T0" fmla="*/ 0 w 725"/>
                                      <a:gd name="T1" fmla="*/ 0 h 288"/>
                                      <a:gd name="T2" fmla="*/ 362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2" y="288"/>
                                        </a:lnTo>
                                        <a:lnTo>
                                          <a:pt x="725"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3" name="Freeform 381"/>
                                <wps:cNvSpPr>
                                  <a:spLocks/>
                                </wps:cNvSpPr>
                                <wps:spPr bwMode="auto">
                                  <a:xfrm>
                                    <a:off x="768" y="1418"/>
                                    <a:ext cx="738" cy="92"/>
                                  </a:xfrm>
                                  <a:custGeom>
                                    <a:avLst/>
                                    <a:gdLst>
                                      <a:gd name="T0" fmla="*/ 0 w 738"/>
                                      <a:gd name="T1" fmla="*/ 92 h 92"/>
                                      <a:gd name="T2" fmla="*/ 13 w 738"/>
                                      <a:gd name="T3" fmla="*/ 68 h 92"/>
                                      <a:gd name="T4" fmla="*/ 19 w 738"/>
                                      <a:gd name="T5" fmla="*/ 56 h 92"/>
                                      <a:gd name="T6" fmla="*/ 31 w 738"/>
                                      <a:gd name="T7" fmla="*/ 37 h 92"/>
                                      <a:gd name="T8" fmla="*/ 50 w 738"/>
                                      <a:gd name="T9" fmla="*/ 25 h 92"/>
                                      <a:gd name="T10" fmla="*/ 62 w 738"/>
                                      <a:gd name="T11" fmla="*/ 19 h 92"/>
                                      <a:gd name="T12" fmla="*/ 99 w 738"/>
                                      <a:gd name="T13" fmla="*/ 13 h 92"/>
                                      <a:gd name="T14" fmla="*/ 148 w 738"/>
                                      <a:gd name="T15" fmla="*/ 19 h 92"/>
                                      <a:gd name="T16" fmla="*/ 154 w 738"/>
                                      <a:gd name="T17" fmla="*/ 13 h 92"/>
                                      <a:gd name="T18" fmla="*/ 185 w 738"/>
                                      <a:gd name="T19" fmla="*/ 19 h 92"/>
                                      <a:gd name="T20" fmla="*/ 234 w 738"/>
                                      <a:gd name="T21" fmla="*/ 25 h 92"/>
                                      <a:gd name="T22" fmla="*/ 271 w 738"/>
                                      <a:gd name="T23" fmla="*/ 31 h 92"/>
                                      <a:gd name="T24" fmla="*/ 295 w 738"/>
                                      <a:gd name="T25" fmla="*/ 37 h 92"/>
                                      <a:gd name="T26" fmla="*/ 320 w 738"/>
                                      <a:gd name="T27" fmla="*/ 43 h 92"/>
                                      <a:gd name="T28" fmla="*/ 338 w 738"/>
                                      <a:gd name="T29" fmla="*/ 49 h 92"/>
                                      <a:gd name="T30" fmla="*/ 363 w 738"/>
                                      <a:gd name="T31" fmla="*/ 56 h 92"/>
                                      <a:gd name="T32" fmla="*/ 388 w 738"/>
                                      <a:gd name="T33" fmla="*/ 62 h 92"/>
                                      <a:gd name="T34" fmla="*/ 412 w 738"/>
                                      <a:gd name="T35" fmla="*/ 68 h 92"/>
                                      <a:gd name="T36" fmla="*/ 437 w 738"/>
                                      <a:gd name="T37" fmla="*/ 74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4 h 92"/>
                                      <a:gd name="T50" fmla="*/ 461 w 738"/>
                                      <a:gd name="T51" fmla="*/ 68 h 92"/>
                                      <a:gd name="T52" fmla="*/ 437 w 738"/>
                                      <a:gd name="T53" fmla="*/ 62 h 92"/>
                                      <a:gd name="T54" fmla="*/ 412 w 738"/>
                                      <a:gd name="T55" fmla="*/ 56 h 92"/>
                                      <a:gd name="T56" fmla="*/ 388 w 738"/>
                                      <a:gd name="T57" fmla="*/ 49 h 92"/>
                                      <a:gd name="T58" fmla="*/ 363 w 738"/>
                                      <a:gd name="T59" fmla="*/ 43 h 92"/>
                                      <a:gd name="T60" fmla="*/ 338 w 738"/>
                                      <a:gd name="T61" fmla="*/ 37 h 92"/>
                                      <a:gd name="T62" fmla="*/ 320 w 738"/>
                                      <a:gd name="T63" fmla="*/ 31 h 92"/>
                                      <a:gd name="T64" fmla="*/ 295 w 738"/>
                                      <a:gd name="T65" fmla="*/ 25 h 92"/>
                                      <a:gd name="T66" fmla="*/ 271 w 738"/>
                                      <a:gd name="T67" fmla="*/ 19 h 92"/>
                                      <a:gd name="T68" fmla="*/ 234 w 738"/>
                                      <a:gd name="T69" fmla="*/ 13 h 92"/>
                                      <a:gd name="T70" fmla="*/ 185 w 738"/>
                                      <a:gd name="T71" fmla="*/ 7 h 92"/>
                                      <a:gd name="T72" fmla="*/ 154 w 738"/>
                                      <a:gd name="T73" fmla="*/ 0 h 92"/>
                                      <a:gd name="T74" fmla="*/ 148 w 738"/>
                                      <a:gd name="T75" fmla="*/ 7 h 92"/>
                                      <a:gd name="T76" fmla="*/ 99 w 738"/>
                                      <a:gd name="T77" fmla="*/ 0 h 92"/>
                                      <a:gd name="T78" fmla="*/ 62 w 738"/>
                                      <a:gd name="T79" fmla="*/ 7 h 92"/>
                                      <a:gd name="T80" fmla="*/ 50 w 738"/>
                                      <a:gd name="T81" fmla="*/ 13 h 92"/>
                                      <a:gd name="T82" fmla="*/ 31 w 738"/>
                                      <a:gd name="T83" fmla="*/ 25 h 92"/>
                                      <a:gd name="T84" fmla="*/ 19 w 738"/>
                                      <a:gd name="T85" fmla="*/ 43 h 92"/>
                                      <a:gd name="T86" fmla="*/ 7 w 738"/>
                                      <a:gd name="T87" fmla="*/ 62 h 92"/>
                                      <a:gd name="T88" fmla="*/ 0 w 738"/>
                                      <a:gd name="T89" fmla="*/ 8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8" h="92">
                                        <a:moveTo>
                                          <a:pt x="0" y="86"/>
                                        </a:moveTo>
                                        <a:lnTo>
                                          <a:pt x="0" y="92"/>
                                        </a:lnTo>
                                        <a:lnTo>
                                          <a:pt x="13" y="92"/>
                                        </a:lnTo>
                                        <a:lnTo>
                                          <a:pt x="13" y="68"/>
                                        </a:lnTo>
                                        <a:lnTo>
                                          <a:pt x="19" y="62"/>
                                        </a:lnTo>
                                        <a:lnTo>
                                          <a:pt x="19" y="56"/>
                                        </a:lnTo>
                                        <a:lnTo>
                                          <a:pt x="31" y="43"/>
                                        </a:lnTo>
                                        <a:lnTo>
                                          <a:pt x="31" y="37"/>
                                        </a:lnTo>
                                        <a:lnTo>
                                          <a:pt x="37" y="37"/>
                                        </a:lnTo>
                                        <a:lnTo>
                                          <a:pt x="50" y="25"/>
                                        </a:lnTo>
                                        <a:lnTo>
                                          <a:pt x="56" y="25"/>
                                        </a:lnTo>
                                        <a:lnTo>
                                          <a:pt x="62" y="19"/>
                                        </a:lnTo>
                                        <a:lnTo>
                                          <a:pt x="93" y="19"/>
                                        </a:lnTo>
                                        <a:lnTo>
                                          <a:pt x="99" y="13"/>
                                        </a:lnTo>
                                        <a:lnTo>
                                          <a:pt x="136" y="13"/>
                                        </a:lnTo>
                                        <a:lnTo>
                                          <a:pt x="148" y="19"/>
                                        </a:lnTo>
                                        <a:lnTo>
                                          <a:pt x="154" y="19"/>
                                        </a:lnTo>
                                        <a:lnTo>
                                          <a:pt x="154" y="13"/>
                                        </a:lnTo>
                                        <a:lnTo>
                                          <a:pt x="173" y="13"/>
                                        </a:lnTo>
                                        <a:lnTo>
                                          <a:pt x="185" y="19"/>
                                        </a:lnTo>
                                        <a:lnTo>
                                          <a:pt x="222" y="19"/>
                                        </a:lnTo>
                                        <a:lnTo>
                                          <a:pt x="234" y="25"/>
                                        </a:lnTo>
                                        <a:lnTo>
                                          <a:pt x="259" y="25"/>
                                        </a:lnTo>
                                        <a:lnTo>
                                          <a:pt x="271" y="31"/>
                                        </a:lnTo>
                                        <a:lnTo>
                                          <a:pt x="283" y="31"/>
                                        </a:lnTo>
                                        <a:lnTo>
                                          <a:pt x="295" y="37"/>
                                        </a:lnTo>
                                        <a:lnTo>
                                          <a:pt x="308" y="37"/>
                                        </a:lnTo>
                                        <a:lnTo>
                                          <a:pt x="320" y="43"/>
                                        </a:lnTo>
                                        <a:lnTo>
                                          <a:pt x="326" y="43"/>
                                        </a:lnTo>
                                        <a:lnTo>
                                          <a:pt x="338" y="49"/>
                                        </a:lnTo>
                                        <a:lnTo>
                                          <a:pt x="351" y="49"/>
                                        </a:lnTo>
                                        <a:lnTo>
                                          <a:pt x="363" y="56"/>
                                        </a:lnTo>
                                        <a:lnTo>
                                          <a:pt x="375" y="56"/>
                                        </a:lnTo>
                                        <a:lnTo>
                                          <a:pt x="388" y="62"/>
                                        </a:lnTo>
                                        <a:lnTo>
                                          <a:pt x="400" y="62"/>
                                        </a:lnTo>
                                        <a:lnTo>
                                          <a:pt x="412" y="68"/>
                                        </a:lnTo>
                                        <a:lnTo>
                                          <a:pt x="425" y="68"/>
                                        </a:lnTo>
                                        <a:lnTo>
                                          <a:pt x="437" y="74"/>
                                        </a:lnTo>
                                        <a:lnTo>
                                          <a:pt x="449" y="74"/>
                                        </a:lnTo>
                                        <a:lnTo>
                                          <a:pt x="461" y="80"/>
                                        </a:lnTo>
                                        <a:lnTo>
                                          <a:pt x="474" y="80"/>
                                        </a:lnTo>
                                        <a:lnTo>
                                          <a:pt x="486" y="86"/>
                                        </a:lnTo>
                                        <a:lnTo>
                                          <a:pt x="498" y="86"/>
                                        </a:lnTo>
                                        <a:lnTo>
                                          <a:pt x="511" y="92"/>
                                        </a:lnTo>
                                        <a:lnTo>
                                          <a:pt x="738" y="92"/>
                                        </a:lnTo>
                                        <a:lnTo>
                                          <a:pt x="738" y="80"/>
                                        </a:lnTo>
                                        <a:lnTo>
                                          <a:pt x="732" y="80"/>
                                        </a:lnTo>
                                        <a:lnTo>
                                          <a:pt x="511" y="80"/>
                                        </a:lnTo>
                                        <a:lnTo>
                                          <a:pt x="498" y="74"/>
                                        </a:lnTo>
                                        <a:lnTo>
                                          <a:pt x="486" y="74"/>
                                        </a:lnTo>
                                        <a:lnTo>
                                          <a:pt x="474" y="68"/>
                                        </a:lnTo>
                                        <a:lnTo>
                                          <a:pt x="461" y="68"/>
                                        </a:lnTo>
                                        <a:lnTo>
                                          <a:pt x="449" y="62"/>
                                        </a:lnTo>
                                        <a:lnTo>
                                          <a:pt x="437" y="62"/>
                                        </a:lnTo>
                                        <a:lnTo>
                                          <a:pt x="425" y="56"/>
                                        </a:lnTo>
                                        <a:lnTo>
                                          <a:pt x="412" y="56"/>
                                        </a:lnTo>
                                        <a:lnTo>
                                          <a:pt x="400" y="49"/>
                                        </a:lnTo>
                                        <a:lnTo>
                                          <a:pt x="388" y="49"/>
                                        </a:lnTo>
                                        <a:lnTo>
                                          <a:pt x="375" y="43"/>
                                        </a:lnTo>
                                        <a:lnTo>
                                          <a:pt x="363" y="43"/>
                                        </a:lnTo>
                                        <a:lnTo>
                                          <a:pt x="351" y="37"/>
                                        </a:lnTo>
                                        <a:lnTo>
                                          <a:pt x="338" y="37"/>
                                        </a:lnTo>
                                        <a:lnTo>
                                          <a:pt x="326" y="31"/>
                                        </a:lnTo>
                                        <a:lnTo>
                                          <a:pt x="320" y="31"/>
                                        </a:lnTo>
                                        <a:lnTo>
                                          <a:pt x="308" y="25"/>
                                        </a:lnTo>
                                        <a:lnTo>
                                          <a:pt x="295" y="25"/>
                                        </a:lnTo>
                                        <a:lnTo>
                                          <a:pt x="283" y="19"/>
                                        </a:lnTo>
                                        <a:lnTo>
                                          <a:pt x="271" y="19"/>
                                        </a:lnTo>
                                        <a:lnTo>
                                          <a:pt x="259" y="13"/>
                                        </a:lnTo>
                                        <a:lnTo>
                                          <a:pt x="234" y="13"/>
                                        </a:lnTo>
                                        <a:lnTo>
                                          <a:pt x="222" y="7"/>
                                        </a:lnTo>
                                        <a:lnTo>
                                          <a:pt x="185" y="7"/>
                                        </a:lnTo>
                                        <a:lnTo>
                                          <a:pt x="173" y="0"/>
                                        </a:lnTo>
                                        <a:lnTo>
                                          <a:pt x="154" y="0"/>
                                        </a:lnTo>
                                        <a:lnTo>
                                          <a:pt x="142" y="7"/>
                                        </a:lnTo>
                                        <a:lnTo>
                                          <a:pt x="148" y="7"/>
                                        </a:lnTo>
                                        <a:lnTo>
                                          <a:pt x="136" y="0"/>
                                        </a:lnTo>
                                        <a:lnTo>
                                          <a:pt x="99" y="0"/>
                                        </a:lnTo>
                                        <a:lnTo>
                                          <a:pt x="93" y="7"/>
                                        </a:lnTo>
                                        <a:lnTo>
                                          <a:pt x="62" y="7"/>
                                        </a:lnTo>
                                        <a:lnTo>
                                          <a:pt x="56" y="13"/>
                                        </a:lnTo>
                                        <a:lnTo>
                                          <a:pt x="50" y="13"/>
                                        </a:lnTo>
                                        <a:lnTo>
                                          <a:pt x="37" y="25"/>
                                        </a:lnTo>
                                        <a:lnTo>
                                          <a:pt x="31" y="25"/>
                                        </a:lnTo>
                                        <a:lnTo>
                                          <a:pt x="19" y="37"/>
                                        </a:lnTo>
                                        <a:lnTo>
                                          <a:pt x="19" y="43"/>
                                        </a:lnTo>
                                        <a:lnTo>
                                          <a:pt x="7" y="56"/>
                                        </a:lnTo>
                                        <a:lnTo>
                                          <a:pt x="7" y="62"/>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4" name="Rectangle 382"/>
                                <wps:cNvSpPr>
                                  <a:spLocks noChangeArrowheads="1"/>
                                </wps:cNvSpPr>
                                <wps:spPr bwMode="auto">
                                  <a:xfrm>
                                    <a:off x="1137" y="12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5" name="Rectangle 383"/>
                                <wps:cNvSpPr>
                                  <a:spLocks noChangeArrowheads="1"/>
                                </wps:cNvSpPr>
                                <wps:spPr bwMode="auto">
                                  <a:xfrm>
                                    <a:off x="1137" y="12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6" name="Rectangle 384"/>
                                <wps:cNvSpPr>
                                  <a:spLocks noChangeArrowheads="1"/>
                                </wps:cNvSpPr>
                                <wps:spPr bwMode="auto">
                                  <a:xfrm>
                                    <a:off x="1137" y="12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7" name="Rectangle 385"/>
                                <wps:cNvSpPr>
                                  <a:spLocks noChangeArrowheads="1"/>
                                </wps:cNvSpPr>
                                <wps:spPr bwMode="auto">
                                  <a:xfrm>
                                    <a:off x="1137" y="12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8" name="Rectangle 386"/>
                                <wps:cNvSpPr>
                                  <a:spLocks noChangeArrowheads="1"/>
                                </wps:cNvSpPr>
                                <wps:spPr bwMode="auto">
                                  <a:xfrm>
                                    <a:off x="1137" y="12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9" name="Rectangle 387"/>
                                <wps:cNvSpPr>
                                  <a:spLocks noChangeArrowheads="1"/>
                                </wps:cNvSpPr>
                                <wps:spPr bwMode="auto">
                                  <a:xfrm>
                                    <a:off x="1137" y="12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0" name="Rectangle 388"/>
                                <wps:cNvSpPr>
                                  <a:spLocks noChangeArrowheads="1"/>
                                </wps:cNvSpPr>
                                <wps:spPr bwMode="auto">
                                  <a:xfrm>
                                    <a:off x="1137" y="12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1" name="Rectangle 389"/>
                                <wps:cNvSpPr>
                                  <a:spLocks noChangeArrowheads="1"/>
                                </wps:cNvSpPr>
                                <wps:spPr bwMode="auto">
                                  <a:xfrm>
                                    <a:off x="1137" y="12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2" name="Rectangle 390"/>
                                <wps:cNvSpPr>
                                  <a:spLocks noChangeArrowheads="1"/>
                                </wps:cNvSpPr>
                                <wps:spPr bwMode="auto">
                                  <a:xfrm>
                                    <a:off x="1137" y="12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3" name="Rectangle 391"/>
                                <wps:cNvSpPr>
                                  <a:spLocks noChangeArrowheads="1"/>
                                </wps:cNvSpPr>
                                <wps:spPr bwMode="auto">
                                  <a:xfrm>
                                    <a:off x="1137" y="12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4" name="Rectangle 392"/>
                                <wps:cNvSpPr>
                                  <a:spLocks noChangeArrowheads="1"/>
                                </wps:cNvSpPr>
                                <wps:spPr bwMode="auto">
                                  <a:xfrm>
                                    <a:off x="1137" y="12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5" name="Rectangle 393"/>
                                <wps:cNvSpPr>
                                  <a:spLocks noChangeArrowheads="1"/>
                                </wps:cNvSpPr>
                                <wps:spPr bwMode="auto">
                                  <a:xfrm>
                                    <a:off x="1137" y="12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6" name="Rectangle 394"/>
                                <wps:cNvSpPr>
                                  <a:spLocks noChangeArrowheads="1"/>
                                </wps:cNvSpPr>
                                <wps:spPr bwMode="auto">
                                  <a:xfrm>
                                    <a:off x="1137" y="12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7" name="Rectangle 395"/>
                                <wps:cNvSpPr>
                                  <a:spLocks noChangeArrowheads="1"/>
                                </wps:cNvSpPr>
                                <wps:spPr bwMode="auto">
                                  <a:xfrm>
                                    <a:off x="1137" y="12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8" name="Rectangle 396"/>
                                <wps:cNvSpPr>
                                  <a:spLocks noChangeArrowheads="1"/>
                                </wps:cNvSpPr>
                                <wps:spPr bwMode="auto">
                                  <a:xfrm>
                                    <a:off x="1137" y="13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9" name="Rectangle 397"/>
                                <wps:cNvSpPr>
                                  <a:spLocks noChangeArrowheads="1"/>
                                </wps:cNvSpPr>
                                <wps:spPr bwMode="auto">
                                  <a:xfrm>
                                    <a:off x="1137" y="13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0" name="Rectangle 398"/>
                                <wps:cNvSpPr>
                                  <a:spLocks noChangeArrowheads="1"/>
                                </wps:cNvSpPr>
                                <wps:spPr bwMode="auto">
                                  <a:xfrm>
                                    <a:off x="1137" y="13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1" name="Rectangle 399"/>
                                <wps:cNvSpPr>
                                  <a:spLocks noChangeArrowheads="1"/>
                                </wps:cNvSpPr>
                                <wps:spPr bwMode="auto">
                                  <a:xfrm>
                                    <a:off x="1137" y="13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2" name="Rectangle 400"/>
                                <wps:cNvSpPr>
                                  <a:spLocks noChangeArrowheads="1"/>
                                </wps:cNvSpPr>
                                <wps:spPr bwMode="auto">
                                  <a:xfrm>
                                    <a:off x="1137" y="13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3" name="Rectangle 401"/>
                                <wps:cNvSpPr>
                                  <a:spLocks noChangeArrowheads="1"/>
                                </wps:cNvSpPr>
                                <wps:spPr bwMode="auto">
                                  <a:xfrm>
                                    <a:off x="1137" y="13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4" name="Rectangle 402"/>
                                <wps:cNvSpPr>
                                  <a:spLocks noChangeArrowheads="1"/>
                                </wps:cNvSpPr>
                                <wps:spPr bwMode="auto">
                                  <a:xfrm>
                                    <a:off x="1137" y="13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5" name="Rectangle 403"/>
                                <wps:cNvSpPr>
                                  <a:spLocks noChangeArrowheads="1"/>
                                </wps:cNvSpPr>
                                <wps:spPr bwMode="auto">
                                  <a:xfrm>
                                    <a:off x="1137" y="13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6" name="Rectangle 404"/>
                                <wps:cNvSpPr>
                                  <a:spLocks noChangeArrowheads="1"/>
                                </wps:cNvSpPr>
                                <wps:spPr bwMode="auto">
                                  <a:xfrm>
                                    <a:off x="1137" y="13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7" name="Rectangle 405"/>
                                <wps:cNvSpPr>
                                  <a:spLocks noChangeArrowheads="1"/>
                                </wps:cNvSpPr>
                                <wps:spPr bwMode="auto">
                                  <a:xfrm>
                                    <a:off x="113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8" name="Rectangle 406"/>
                                <wps:cNvSpPr>
                                  <a:spLocks noChangeArrowheads="1"/>
                                </wps:cNvSpPr>
                                <wps:spPr bwMode="auto">
                                  <a:xfrm>
                                    <a:off x="113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9" name="Rectangle 407"/>
                                <wps:cNvSpPr>
                                  <a:spLocks noChangeArrowheads="1"/>
                                </wps:cNvSpPr>
                                <wps:spPr bwMode="auto">
                                  <a:xfrm>
                                    <a:off x="113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0" name="Rectangle 408"/>
                                <wps:cNvSpPr>
                                  <a:spLocks noChangeArrowheads="1"/>
                                </wps:cNvSpPr>
                                <wps:spPr bwMode="auto">
                                  <a:xfrm>
                                    <a:off x="113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1" name="Rectangle 409"/>
                                <wps:cNvSpPr>
                                  <a:spLocks noChangeArrowheads="1"/>
                                </wps:cNvSpPr>
                                <wps:spPr bwMode="auto">
                                  <a:xfrm>
                                    <a:off x="113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2" name="Rectangle 410"/>
                                <wps:cNvSpPr>
                                  <a:spLocks noChangeArrowheads="1"/>
                                </wps:cNvSpPr>
                                <wps:spPr bwMode="auto">
                                  <a:xfrm>
                                    <a:off x="113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3" name="Rectangle 411"/>
                                <wps:cNvSpPr>
                                  <a:spLocks noChangeArrowheads="1"/>
                                </wps:cNvSpPr>
                                <wps:spPr bwMode="auto">
                                  <a:xfrm>
                                    <a:off x="113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4" name="Rectangle 412"/>
                                <wps:cNvSpPr>
                                  <a:spLocks noChangeArrowheads="1"/>
                                </wps:cNvSpPr>
                                <wps:spPr bwMode="auto">
                                  <a:xfrm>
                                    <a:off x="113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5" name="Rectangle 413"/>
                                <wps:cNvSpPr>
                                  <a:spLocks noChangeArrowheads="1"/>
                                </wps:cNvSpPr>
                                <wps:spPr bwMode="auto">
                                  <a:xfrm>
                                    <a:off x="113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6" name="Rectangle 414"/>
                                <wps:cNvSpPr>
                                  <a:spLocks noChangeArrowheads="1"/>
                                </wps:cNvSpPr>
                                <wps:spPr bwMode="auto">
                                  <a:xfrm>
                                    <a:off x="113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7" name="Rectangle 415"/>
                                <wps:cNvSpPr>
                                  <a:spLocks noChangeArrowheads="1"/>
                                </wps:cNvSpPr>
                                <wps:spPr bwMode="auto">
                                  <a:xfrm>
                                    <a:off x="113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8" name="Rectangle 416"/>
                                <wps:cNvSpPr>
                                  <a:spLocks noChangeArrowheads="1"/>
                                </wps:cNvSpPr>
                                <wps:spPr bwMode="auto">
                                  <a:xfrm>
                                    <a:off x="113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9" name="Rectangle 417"/>
                                <wps:cNvSpPr>
                                  <a:spLocks noChangeArrowheads="1"/>
                                </wps:cNvSpPr>
                                <wps:spPr bwMode="auto">
                                  <a:xfrm>
                                    <a:off x="113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0" name="Rectangle 418"/>
                                <wps:cNvSpPr>
                                  <a:spLocks noChangeArrowheads="1"/>
                                </wps:cNvSpPr>
                                <wps:spPr bwMode="auto">
                                  <a:xfrm>
                                    <a:off x="113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1" name="Rectangle 419"/>
                                <wps:cNvSpPr>
                                  <a:spLocks noChangeArrowheads="1"/>
                                </wps:cNvSpPr>
                                <wps:spPr bwMode="auto">
                                  <a:xfrm>
                                    <a:off x="113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2" name="Rectangle 420"/>
                                <wps:cNvSpPr>
                                  <a:spLocks noChangeArrowheads="1"/>
                                </wps:cNvSpPr>
                                <wps:spPr bwMode="auto">
                                  <a:xfrm>
                                    <a:off x="113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3" name="Rectangle 421"/>
                                <wps:cNvSpPr>
                                  <a:spLocks noChangeArrowheads="1"/>
                                </wps:cNvSpPr>
                                <wps:spPr bwMode="auto">
                                  <a:xfrm>
                                    <a:off x="113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4" name="Rectangle 422"/>
                                <wps:cNvSpPr>
                                  <a:spLocks noChangeArrowheads="1"/>
                                </wps:cNvSpPr>
                                <wps:spPr bwMode="auto">
                                  <a:xfrm>
                                    <a:off x="113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5" name="Rectangle 423"/>
                                <wps:cNvSpPr>
                                  <a:spLocks noChangeArrowheads="1"/>
                                </wps:cNvSpPr>
                                <wps:spPr bwMode="auto">
                                  <a:xfrm>
                                    <a:off x="113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6" name="Rectangle 424"/>
                                <wps:cNvSpPr>
                                  <a:spLocks noChangeArrowheads="1"/>
                                </wps:cNvSpPr>
                                <wps:spPr bwMode="auto">
                                  <a:xfrm>
                                    <a:off x="113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7" name="Rectangle 425"/>
                                <wps:cNvSpPr>
                                  <a:spLocks noChangeArrowheads="1"/>
                                </wps:cNvSpPr>
                                <wps:spPr bwMode="auto">
                                  <a:xfrm>
                                    <a:off x="113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8" name="Rectangle 426"/>
                                <wps:cNvSpPr>
                                  <a:spLocks noChangeArrowheads="1"/>
                                </wps:cNvSpPr>
                                <wps:spPr bwMode="auto">
                                  <a:xfrm>
                                    <a:off x="1137"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9" name="Rectangle 427"/>
                                <wps:cNvSpPr>
                                  <a:spLocks noChangeArrowheads="1"/>
                                </wps:cNvSpPr>
                                <wps:spPr bwMode="auto">
                                  <a:xfrm>
                                    <a:off x="1137"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0" name="Rectangle 428"/>
                                <wps:cNvSpPr>
                                  <a:spLocks noChangeArrowheads="1"/>
                                </wps:cNvSpPr>
                                <wps:spPr bwMode="auto">
                                  <a:xfrm>
                                    <a:off x="1137"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1" name="Rectangle 429"/>
                                <wps:cNvSpPr>
                                  <a:spLocks noChangeArrowheads="1"/>
                                </wps:cNvSpPr>
                                <wps:spPr bwMode="auto">
                                  <a:xfrm>
                                    <a:off x="1137"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2" name="Rectangle 430"/>
                                <wps:cNvSpPr>
                                  <a:spLocks noChangeArrowheads="1"/>
                                </wps:cNvSpPr>
                                <wps:spPr bwMode="auto">
                                  <a:xfrm>
                                    <a:off x="1137"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3" name="Rectangle 431"/>
                                <wps:cNvSpPr>
                                  <a:spLocks noChangeArrowheads="1"/>
                                </wps:cNvSpPr>
                                <wps:spPr bwMode="auto">
                                  <a:xfrm>
                                    <a:off x="1137"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4" name="Rectangle 432"/>
                                <wps:cNvSpPr>
                                  <a:spLocks noChangeArrowheads="1"/>
                                </wps:cNvSpPr>
                                <wps:spPr bwMode="auto">
                                  <a:xfrm>
                                    <a:off x="1137"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5" name="Rectangle 433"/>
                                <wps:cNvSpPr>
                                  <a:spLocks noChangeArrowheads="1"/>
                                </wps:cNvSpPr>
                                <wps:spPr bwMode="auto">
                                  <a:xfrm>
                                    <a:off x="1137"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6" name="Rectangle 434"/>
                                <wps:cNvSpPr>
                                  <a:spLocks noChangeArrowheads="1"/>
                                </wps:cNvSpPr>
                                <wps:spPr bwMode="auto">
                                  <a:xfrm>
                                    <a:off x="1137"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7" name="Rectangle 435"/>
                                <wps:cNvSpPr>
                                  <a:spLocks noChangeArrowheads="1"/>
                                </wps:cNvSpPr>
                                <wps:spPr bwMode="auto">
                                  <a:xfrm>
                                    <a:off x="1137"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8" name="Rectangle 436"/>
                                <wps:cNvSpPr>
                                  <a:spLocks noChangeArrowheads="1"/>
                                </wps:cNvSpPr>
                                <wps:spPr bwMode="auto">
                                  <a:xfrm>
                                    <a:off x="1137"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9" name="Rectangle 437"/>
                                <wps:cNvSpPr>
                                  <a:spLocks noChangeArrowheads="1"/>
                                </wps:cNvSpPr>
                                <wps:spPr bwMode="auto">
                                  <a:xfrm>
                                    <a:off x="1137"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0" name="Rectangle 438"/>
                                <wps:cNvSpPr>
                                  <a:spLocks noChangeArrowheads="1"/>
                                </wps:cNvSpPr>
                                <wps:spPr bwMode="auto">
                                  <a:xfrm>
                                    <a:off x="1137"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1" name="Rectangle 439"/>
                                <wps:cNvSpPr>
                                  <a:spLocks noChangeArrowheads="1"/>
                                </wps:cNvSpPr>
                                <wps:spPr bwMode="auto">
                                  <a:xfrm>
                                    <a:off x="1137"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2" name="Rectangle 440"/>
                                <wps:cNvSpPr>
                                  <a:spLocks noChangeArrowheads="1"/>
                                </wps:cNvSpPr>
                                <wps:spPr bwMode="auto">
                                  <a:xfrm>
                                    <a:off x="1137"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3" name="Rectangle 441"/>
                                <wps:cNvSpPr>
                                  <a:spLocks noChangeArrowheads="1"/>
                                </wps:cNvSpPr>
                                <wps:spPr bwMode="auto">
                                  <a:xfrm>
                                    <a:off x="1137"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4" name="Rectangle 442"/>
                                <wps:cNvSpPr>
                                  <a:spLocks noChangeArrowheads="1"/>
                                </wps:cNvSpPr>
                                <wps:spPr bwMode="auto">
                                  <a:xfrm>
                                    <a:off x="1137"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5" name="Rectangle 443"/>
                                <wps:cNvSpPr>
                                  <a:spLocks noChangeArrowheads="1"/>
                                </wps:cNvSpPr>
                                <wps:spPr bwMode="auto">
                                  <a:xfrm>
                                    <a:off x="1137"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6" name="Rectangle 444"/>
                                <wps:cNvSpPr>
                                  <a:spLocks noChangeArrowheads="1"/>
                                </wps:cNvSpPr>
                                <wps:spPr bwMode="auto">
                                  <a:xfrm>
                                    <a:off x="1137"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7" name="Rectangle 445"/>
                                <wps:cNvSpPr>
                                  <a:spLocks noChangeArrowheads="1"/>
                                </wps:cNvSpPr>
                                <wps:spPr bwMode="auto">
                                  <a:xfrm>
                                    <a:off x="1137"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8" name="Rectangle 446"/>
                                <wps:cNvSpPr>
                                  <a:spLocks noChangeArrowheads="1"/>
                                </wps:cNvSpPr>
                                <wps:spPr bwMode="auto">
                                  <a:xfrm>
                                    <a:off x="1137"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9" name="Rectangle 447"/>
                                <wps:cNvSpPr>
                                  <a:spLocks noChangeArrowheads="1"/>
                                </wps:cNvSpPr>
                                <wps:spPr bwMode="auto">
                                  <a:xfrm>
                                    <a:off x="1137"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0" name="Rectangle 448"/>
                                <wps:cNvSpPr>
                                  <a:spLocks noChangeArrowheads="1"/>
                                </wps:cNvSpPr>
                                <wps:spPr bwMode="auto">
                                  <a:xfrm>
                                    <a:off x="1137"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1" name="Rectangle 449"/>
                                <wps:cNvSpPr>
                                  <a:spLocks noChangeArrowheads="1"/>
                                </wps:cNvSpPr>
                                <wps:spPr bwMode="auto">
                                  <a:xfrm>
                                    <a:off x="1137"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2" name="Rectangle 450"/>
                                <wps:cNvSpPr>
                                  <a:spLocks noChangeArrowheads="1"/>
                                </wps:cNvSpPr>
                                <wps:spPr bwMode="auto">
                                  <a:xfrm>
                                    <a:off x="1137"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3" name="Rectangle 451"/>
                                <wps:cNvSpPr>
                                  <a:spLocks noChangeArrowheads="1"/>
                                </wps:cNvSpPr>
                                <wps:spPr bwMode="auto">
                                  <a:xfrm>
                                    <a:off x="1137"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4" name="Rectangle 452"/>
                                <wps:cNvSpPr>
                                  <a:spLocks noChangeArrowheads="1"/>
                                </wps:cNvSpPr>
                                <wps:spPr bwMode="auto">
                                  <a:xfrm>
                                    <a:off x="1137"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5" name="Rectangle 453"/>
                                <wps:cNvSpPr>
                                  <a:spLocks noChangeArrowheads="1"/>
                                </wps:cNvSpPr>
                                <wps:spPr bwMode="auto">
                                  <a:xfrm>
                                    <a:off x="1137"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6" name="Rectangle 454"/>
                                <wps:cNvSpPr>
                                  <a:spLocks noChangeArrowheads="1"/>
                                </wps:cNvSpPr>
                                <wps:spPr bwMode="auto">
                                  <a:xfrm>
                                    <a:off x="1137"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7" name="Rectangle 455"/>
                                <wps:cNvSpPr>
                                  <a:spLocks noChangeArrowheads="1"/>
                                </wps:cNvSpPr>
                                <wps:spPr bwMode="auto">
                                  <a:xfrm>
                                    <a:off x="1137"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8" name="Rectangle 456"/>
                                <wps:cNvSpPr>
                                  <a:spLocks noChangeArrowheads="1"/>
                                </wps:cNvSpPr>
                                <wps:spPr bwMode="auto">
                                  <a:xfrm>
                                    <a:off x="1137"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9" name="Rectangle 457"/>
                                <wps:cNvSpPr>
                                  <a:spLocks noChangeArrowheads="1"/>
                                </wps:cNvSpPr>
                                <wps:spPr bwMode="auto">
                                  <a:xfrm>
                                    <a:off x="1137"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0" name="Rectangle 458"/>
                                <wps:cNvSpPr>
                                  <a:spLocks noChangeArrowheads="1"/>
                                </wps:cNvSpPr>
                                <wps:spPr bwMode="auto">
                                  <a:xfrm>
                                    <a:off x="1137"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1" name="Rectangle 459"/>
                                <wps:cNvSpPr>
                                  <a:spLocks noChangeArrowheads="1"/>
                                </wps:cNvSpPr>
                                <wps:spPr bwMode="auto">
                                  <a:xfrm>
                                    <a:off x="1137"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2" name="Rectangle 460"/>
                                <wps:cNvSpPr>
                                  <a:spLocks noChangeArrowheads="1"/>
                                </wps:cNvSpPr>
                                <wps:spPr bwMode="auto">
                                  <a:xfrm>
                                    <a:off x="1137"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3" name="Rectangle 461"/>
                                <wps:cNvSpPr>
                                  <a:spLocks noChangeArrowheads="1"/>
                                </wps:cNvSpPr>
                                <wps:spPr bwMode="auto">
                                  <a:xfrm>
                                    <a:off x="1137"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4" name="Rectangle 462"/>
                                <wps:cNvSpPr>
                                  <a:spLocks noChangeArrowheads="1"/>
                                </wps:cNvSpPr>
                                <wps:spPr bwMode="auto">
                                  <a:xfrm>
                                    <a:off x="1137"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5" name="Rectangle 463"/>
                                <wps:cNvSpPr>
                                  <a:spLocks noChangeArrowheads="1"/>
                                </wps:cNvSpPr>
                                <wps:spPr bwMode="auto">
                                  <a:xfrm>
                                    <a:off x="1137"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6" name="Rectangle 464"/>
                                <wps:cNvSpPr>
                                  <a:spLocks noChangeArrowheads="1"/>
                                </wps:cNvSpPr>
                                <wps:spPr bwMode="auto">
                                  <a:xfrm>
                                    <a:off x="1137"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7" name="Rectangle 465"/>
                                <wps:cNvSpPr>
                                  <a:spLocks noChangeArrowheads="1"/>
                                </wps:cNvSpPr>
                                <wps:spPr bwMode="auto">
                                  <a:xfrm>
                                    <a:off x="1137"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8" name="Rectangle 466"/>
                                <wps:cNvSpPr>
                                  <a:spLocks noChangeArrowheads="1"/>
                                </wps:cNvSpPr>
                                <wps:spPr bwMode="auto">
                                  <a:xfrm>
                                    <a:off x="1137"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9" name="Rectangle 467"/>
                                <wps:cNvSpPr>
                                  <a:spLocks noChangeArrowheads="1"/>
                                </wps:cNvSpPr>
                                <wps:spPr bwMode="auto">
                                  <a:xfrm>
                                    <a:off x="1137"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0" name="Rectangle 468"/>
                                <wps:cNvSpPr>
                                  <a:spLocks noChangeArrowheads="1"/>
                                </wps:cNvSpPr>
                                <wps:spPr bwMode="auto">
                                  <a:xfrm>
                                    <a:off x="1137"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1" name="Rectangle 469"/>
                                <wps:cNvSpPr>
                                  <a:spLocks noChangeArrowheads="1"/>
                                </wps:cNvSpPr>
                                <wps:spPr bwMode="auto">
                                  <a:xfrm>
                                    <a:off x="1137"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2" name="Rectangle 470"/>
                                <wps:cNvSpPr>
                                  <a:spLocks noChangeArrowheads="1"/>
                                </wps:cNvSpPr>
                                <wps:spPr bwMode="auto">
                                  <a:xfrm>
                                    <a:off x="1137"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3" name="Rectangle 471"/>
                                <wps:cNvSpPr>
                                  <a:spLocks noChangeArrowheads="1"/>
                                </wps:cNvSpPr>
                                <wps:spPr bwMode="auto">
                                  <a:xfrm>
                                    <a:off x="1137"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4" name="Rectangle 472"/>
                                <wps:cNvSpPr>
                                  <a:spLocks noChangeArrowheads="1"/>
                                </wps:cNvSpPr>
                                <wps:spPr bwMode="auto">
                                  <a:xfrm>
                                    <a:off x="1137"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5" name="Rectangle 473"/>
                                <wps:cNvSpPr>
                                  <a:spLocks noChangeArrowheads="1"/>
                                </wps:cNvSpPr>
                                <wps:spPr bwMode="auto">
                                  <a:xfrm>
                                    <a:off x="1137"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6" name="Rectangle 474"/>
                                <wps:cNvSpPr>
                                  <a:spLocks noChangeArrowheads="1"/>
                                </wps:cNvSpPr>
                                <wps:spPr bwMode="auto">
                                  <a:xfrm>
                                    <a:off x="1137"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7" name="Rectangle 475"/>
                                <wps:cNvSpPr>
                                  <a:spLocks noChangeArrowheads="1"/>
                                </wps:cNvSpPr>
                                <wps:spPr bwMode="auto">
                                  <a:xfrm>
                                    <a:off x="1137"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8" name="Rectangle 476"/>
                                <wps:cNvSpPr>
                                  <a:spLocks noChangeArrowheads="1"/>
                                </wps:cNvSpPr>
                                <wps:spPr bwMode="auto">
                                  <a:xfrm>
                                    <a:off x="1137"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9" name="Rectangle 477"/>
                                <wps:cNvSpPr>
                                  <a:spLocks noChangeArrowheads="1"/>
                                </wps:cNvSpPr>
                                <wps:spPr bwMode="auto">
                                  <a:xfrm>
                                    <a:off x="1137"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0" name="Rectangle 478"/>
                                <wps:cNvSpPr>
                                  <a:spLocks noChangeArrowheads="1"/>
                                </wps:cNvSpPr>
                                <wps:spPr bwMode="auto">
                                  <a:xfrm>
                                    <a:off x="1137"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1" name="Rectangle 479"/>
                                <wps:cNvSpPr>
                                  <a:spLocks noChangeArrowheads="1"/>
                                </wps:cNvSpPr>
                                <wps:spPr bwMode="auto">
                                  <a:xfrm>
                                    <a:off x="1137"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2" name="Rectangle 480"/>
                                <wps:cNvSpPr>
                                  <a:spLocks noChangeArrowheads="1"/>
                                </wps:cNvSpPr>
                                <wps:spPr bwMode="auto">
                                  <a:xfrm>
                                    <a:off x="1137"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3" name="Rectangle 481"/>
                                <wps:cNvSpPr>
                                  <a:spLocks noChangeArrowheads="1"/>
                                </wps:cNvSpPr>
                                <wps:spPr bwMode="auto">
                                  <a:xfrm>
                                    <a:off x="1137"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4" name="Rectangle 482"/>
                                <wps:cNvSpPr>
                                  <a:spLocks noChangeArrowheads="1"/>
                                </wps:cNvSpPr>
                                <wps:spPr bwMode="auto">
                                  <a:xfrm>
                                    <a:off x="1137"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5" name="Rectangle 483"/>
                                <wps:cNvSpPr>
                                  <a:spLocks noChangeArrowheads="1"/>
                                </wps:cNvSpPr>
                                <wps:spPr bwMode="auto">
                                  <a:xfrm>
                                    <a:off x="1137"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6" name="Rectangle 484"/>
                                <wps:cNvSpPr>
                                  <a:spLocks noChangeArrowheads="1"/>
                                </wps:cNvSpPr>
                                <wps:spPr bwMode="auto">
                                  <a:xfrm>
                                    <a:off x="1137"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7" name="Rectangle 485"/>
                                <wps:cNvSpPr>
                                  <a:spLocks noChangeArrowheads="1"/>
                                </wps:cNvSpPr>
                                <wps:spPr bwMode="auto">
                                  <a:xfrm>
                                    <a:off x="1137"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8" name="Rectangle 486"/>
                                <wps:cNvSpPr>
                                  <a:spLocks noChangeArrowheads="1"/>
                                </wps:cNvSpPr>
                                <wps:spPr bwMode="auto">
                                  <a:xfrm>
                                    <a:off x="1137"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9" name="Rectangle 487"/>
                                <wps:cNvSpPr>
                                  <a:spLocks noChangeArrowheads="1"/>
                                </wps:cNvSpPr>
                                <wps:spPr bwMode="auto">
                                  <a:xfrm>
                                    <a:off x="1137"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0" name="Rectangle 488"/>
                                <wps:cNvSpPr>
                                  <a:spLocks noChangeArrowheads="1"/>
                                </wps:cNvSpPr>
                                <wps:spPr bwMode="auto">
                                  <a:xfrm>
                                    <a:off x="1137"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1" name="Rectangle 489"/>
                                <wps:cNvSpPr>
                                  <a:spLocks noChangeArrowheads="1"/>
                                </wps:cNvSpPr>
                                <wps:spPr bwMode="auto">
                                  <a:xfrm>
                                    <a:off x="1137"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2" name="Rectangle 490"/>
                                <wps:cNvSpPr>
                                  <a:spLocks noChangeArrowheads="1"/>
                                </wps:cNvSpPr>
                                <wps:spPr bwMode="auto">
                                  <a:xfrm>
                                    <a:off x="1137"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3" name="Rectangle 491"/>
                                <wps:cNvSpPr>
                                  <a:spLocks noChangeArrowheads="1"/>
                                </wps:cNvSpPr>
                                <wps:spPr bwMode="auto">
                                  <a:xfrm>
                                    <a:off x="1137"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4" name="Rectangle 492"/>
                                <wps:cNvSpPr>
                                  <a:spLocks noChangeArrowheads="1"/>
                                </wps:cNvSpPr>
                                <wps:spPr bwMode="auto">
                                  <a:xfrm>
                                    <a:off x="1137" y="20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5" name="Rectangle 493"/>
                                <wps:cNvSpPr>
                                  <a:spLocks noChangeArrowheads="1"/>
                                </wps:cNvSpPr>
                                <wps:spPr bwMode="auto">
                                  <a:xfrm>
                                    <a:off x="1137" y="20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6" name="Rectangle 494"/>
                                <wps:cNvSpPr>
                                  <a:spLocks noChangeArrowheads="1"/>
                                </wps:cNvSpPr>
                                <wps:spPr bwMode="auto">
                                  <a:xfrm>
                                    <a:off x="1137" y="20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7" name="Rectangle 495"/>
                                <wps:cNvSpPr>
                                  <a:spLocks noChangeArrowheads="1"/>
                                </wps:cNvSpPr>
                                <wps:spPr bwMode="auto">
                                  <a:xfrm>
                                    <a:off x="1137" y="20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8" name="Rectangle 496"/>
                                <wps:cNvSpPr>
                                  <a:spLocks noChangeArrowheads="1"/>
                                </wps:cNvSpPr>
                                <wps:spPr bwMode="auto">
                                  <a:xfrm>
                                    <a:off x="1137" y="20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9" name="Rectangle 497"/>
                                <wps:cNvSpPr>
                                  <a:spLocks noChangeArrowheads="1"/>
                                </wps:cNvSpPr>
                                <wps:spPr bwMode="auto">
                                  <a:xfrm>
                                    <a:off x="1137" y="20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0" name="Rectangle 498"/>
                                <wps:cNvSpPr>
                                  <a:spLocks noChangeArrowheads="1"/>
                                </wps:cNvSpPr>
                                <wps:spPr bwMode="auto">
                                  <a:xfrm>
                                    <a:off x="1137" y="20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1" name="Rectangle 499"/>
                                <wps:cNvSpPr>
                                  <a:spLocks noChangeArrowheads="1"/>
                                </wps:cNvSpPr>
                                <wps:spPr bwMode="auto">
                                  <a:xfrm>
                                    <a:off x="1137" y="20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2" name="Rectangle 500"/>
                                <wps:cNvSpPr>
                                  <a:spLocks noChangeArrowheads="1"/>
                                </wps:cNvSpPr>
                                <wps:spPr bwMode="auto">
                                  <a:xfrm>
                                    <a:off x="1137" y="20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3" name="Rectangle 501"/>
                                <wps:cNvSpPr>
                                  <a:spLocks noChangeArrowheads="1"/>
                                </wps:cNvSpPr>
                                <wps:spPr bwMode="auto">
                                  <a:xfrm>
                                    <a:off x="1137" y="21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4" name="Rectangle 502"/>
                                <wps:cNvSpPr>
                                  <a:spLocks noChangeArrowheads="1"/>
                                </wps:cNvSpPr>
                                <wps:spPr bwMode="auto">
                                  <a:xfrm>
                                    <a:off x="1137" y="21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5" name="Rectangle 503"/>
                                <wps:cNvSpPr>
                                  <a:spLocks noChangeArrowheads="1"/>
                                </wps:cNvSpPr>
                                <wps:spPr bwMode="auto">
                                  <a:xfrm>
                                    <a:off x="1137" y="21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6" name="Rectangle 504"/>
                                <wps:cNvSpPr>
                                  <a:spLocks noChangeArrowheads="1"/>
                                </wps:cNvSpPr>
                                <wps:spPr bwMode="auto">
                                  <a:xfrm>
                                    <a:off x="1137" y="211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7" name="Rectangle 505"/>
                                <wps:cNvSpPr>
                                  <a:spLocks noChangeArrowheads="1"/>
                                </wps:cNvSpPr>
                                <wps:spPr bwMode="auto">
                                  <a:xfrm>
                                    <a:off x="1137" y="212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8" name="Rectangle 506"/>
                                <wps:cNvSpPr>
                                  <a:spLocks noChangeArrowheads="1"/>
                                </wps:cNvSpPr>
                                <wps:spPr bwMode="auto">
                                  <a:xfrm>
                                    <a:off x="1137" y="21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9" name="Rectangle 507"/>
                                <wps:cNvSpPr>
                                  <a:spLocks noChangeArrowheads="1"/>
                                </wps:cNvSpPr>
                                <wps:spPr bwMode="auto">
                                  <a:xfrm>
                                    <a:off x="1137"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0" name="Rectangle 508"/>
                                <wps:cNvSpPr>
                                  <a:spLocks noChangeArrowheads="1"/>
                                </wps:cNvSpPr>
                                <wps:spPr bwMode="auto">
                                  <a:xfrm>
                                    <a:off x="1137"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1" name="Rectangle 509"/>
                                <wps:cNvSpPr>
                                  <a:spLocks noChangeArrowheads="1"/>
                                </wps:cNvSpPr>
                                <wps:spPr bwMode="auto">
                                  <a:xfrm>
                                    <a:off x="1137"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2" name="Rectangle 510"/>
                                <wps:cNvSpPr>
                                  <a:spLocks noChangeArrowheads="1"/>
                                </wps:cNvSpPr>
                                <wps:spPr bwMode="auto">
                                  <a:xfrm>
                                    <a:off x="1137"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3" name="Rectangle 511"/>
                                <wps:cNvSpPr>
                                  <a:spLocks noChangeArrowheads="1"/>
                                </wps:cNvSpPr>
                                <wps:spPr bwMode="auto">
                                  <a:xfrm>
                                    <a:off x="1137"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4" name="Rectangle 512"/>
                                <wps:cNvSpPr>
                                  <a:spLocks noChangeArrowheads="1"/>
                                </wps:cNvSpPr>
                                <wps:spPr bwMode="auto">
                                  <a:xfrm>
                                    <a:off x="1137"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5" name="Rectangle 513"/>
                                <wps:cNvSpPr>
                                  <a:spLocks noChangeArrowheads="1"/>
                                </wps:cNvSpPr>
                                <wps:spPr bwMode="auto">
                                  <a:xfrm>
                                    <a:off x="1137"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6" name="Rectangle 514"/>
                                <wps:cNvSpPr>
                                  <a:spLocks noChangeArrowheads="1"/>
                                </wps:cNvSpPr>
                                <wps:spPr bwMode="auto">
                                  <a:xfrm>
                                    <a:off x="1137"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7" name="Rectangle 515"/>
                                <wps:cNvSpPr>
                                  <a:spLocks noChangeArrowheads="1"/>
                                </wps:cNvSpPr>
                                <wps:spPr bwMode="auto">
                                  <a:xfrm>
                                    <a:off x="1137"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8" name="Rectangle 516"/>
                                <wps:cNvSpPr>
                                  <a:spLocks noChangeArrowheads="1"/>
                                </wps:cNvSpPr>
                                <wps:spPr bwMode="auto">
                                  <a:xfrm>
                                    <a:off x="1137"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9" name="Rectangle 517"/>
                                <wps:cNvSpPr>
                                  <a:spLocks noChangeArrowheads="1"/>
                                </wps:cNvSpPr>
                                <wps:spPr bwMode="auto">
                                  <a:xfrm>
                                    <a:off x="1137" y="23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0" name="Rectangle 518"/>
                                <wps:cNvSpPr>
                                  <a:spLocks noChangeArrowheads="1"/>
                                </wps:cNvSpPr>
                                <wps:spPr bwMode="auto">
                                  <a:xfrm>
                                    <a:off x="1137" y="23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1" name="Rectangle 519"/>
                                <wps:cNvSpPr>
                                  <a:spLocks noChangeArrowheads="1"/>
                                </wps:cNvSpPr>
                                <wps:spPr bwMode="auto">
                                  <a:xfrm>
                                    <a:off x="1137" y="23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2" name="Rectangle 520"/>
                                <wps:cNvSpPr>
                                  <a:spLocks noChangeArrowheads="1"/>
                                </wps:cNvSpPr>
                                <wps:spPr bwMode="auto">
                                  <a:xfrm>
                                    <a:off x="1137" y="23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3" name="Rectangle 521"/>
                                <wps:cNvSpPr>
                                  <a:spLocks noChangeArrowheads="1"/>
                                </wps:cNvSpPr>
                                <wps:spPr bwMode="auto">
                                  <a:xfrm>
                                    <a:off x="1137" y="23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4" name="Rectangle 522"/>
                                <wps:cNvSpPr>
                                  <a:spLocks noChangeArrowheads="1"/>
                                </wps:cNvSpPr>
                                <wps:spPr bwMode="auto">
                                  <a:xfrm>
                                    <a:off x="1137" y="23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5" name="Rectangle 523"/>
                                <wps:cNvSpPr>
                                  <a:spLocks noChangeArrowheads="1"/>
                                </wps:cNvSpPr>
                                <wps:spPr bwMode="auto">
                                  <a:xfrm>
                                    <a:off x="1137" y="23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6" name="Rectangle 524"/>
                                <wps:cNvSpPr>
                                  <a:spLocks noChangeArrowheads="1"/>
                                </wps:cNvSpPr>
                                <wps:spPr bwMode="auto">
                                  <a:xfrm>
                                    <a:off x="1137" y="23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7" name="Rectangle 525"/>
                                <wps:cNvSpPr>
                                  <a:spLocks noChangeArrowheads="1"/>
                                </wps:cNvSpPr>
                                <wps:spPr bwMode="auto">
                                  <a:xfrm>
                                    <a:off x="1137" y="24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8" name="Rectangle 526"/>
                                <wps:cNvSpPr>
                                  <a:spLocks noChangeArrowheads="1"/>
                                </wps:cNvSpPr>
                                <wps:spPr bwMode="auto">
                                  <a:xfrm>
                                    <a:off x="1137" y="24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9" name="Rectangle 527"/>
                                <wps:cNvSpPr>
                                  <a:spLocks noChangeArrowheads="1"/>
                                </wps:cNvSpPr>
                                <wps:spPr bwMode="auto">
                                  <a:xfrm>
                                    <a:off x="1137" y="24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0" name="Rectangle 528"/>
                                <wps:cNvSpPr>
                                  <a:spLocks noChangeArrowheads="1"/>
                                </wps:cNvSpPr>
                                <wps:spPr bwMode="auto">
                                  <a:xfrm>
                                    <a:off x="1137" y="24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1" name="Rectangle 529"/>
                                <wps:cNvSpPr>
                                  <a:spLocks noChangeArrowheads="1"/>
                                </wps:cNvSpPr>
                                <wps:spPr bwMode="auto">
                                  <a:xfrm>
                                    <a:off x="1137" y="2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2" name="Rectangle 530"/>
                                <wps:cNvSpPr>
                                  <a:spLocks noChangeArrowheads="1"/>
                                </wps:cNvSpPr>
                                <wps:spPr bwMode="auto">
                                  <a:xfrm>
                                    <a:off x="1137" y="243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3" name="Rectangle 531"/>
                                <wps:cNvSpPr>
                                  <a:spLocks noChangeArrowheads="1"/>
                                </wps:cNvSpPr>
                                <wps:spPr bwMode="auto">
                                  <a:xfrm>
                                    <a:off x="1137" y="24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4" name="Rectangle 532"/>
                                <wps:cNvSpPr>
                                  <a:spLocks noChangeArrowheads="1"/>
                                </wps:cNvSpPr>
                                <wps:spPr bwMode="auto">
                                  <a:xfrm>
                                    <a:off x="1137" y="24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5" name="Rectangle 533"/>
                                <wps:cNvSpPr>
                                  <a:spLocks noChangeArrowheads="1"/>
                                </wps:cNvSpPr>
                                <wps:spPr bwMode="auto">
                                  <a:xfrm>
                                    <a:off x="1137" y="24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6" name="Rectangle 534"/>
                                <wps:cNvSpPr>
                                  <a:spLocks noChangeArrowheads="1"/>
                                </wps:cNvSpPr>
                                <wps:spPr bwMode="auto">
                                  <a:xfrm>
                                    <a:off x="1137" y="24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7" name="Rectangle 535"/>
                                <wps:cNvSpPr>
                                  <a:spLocks noChangeArrowheads="1"/>
                                </wps:cNvSpPr>
                                <wps:spPr bwMode="auto">
                                  <a:xfrm>
                                    <a:off x="1137" y="24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8" name="Rectangle 536"/>
                                <wps:cNvSpPr>
                                  <a:spLocks noChangeArrowheads="1"/>
                                </wps:cNvSpPr>
                                <wps:spPr bwMode="auto">
                                  <a:xfrm>
                                    <a:off x="1137" y="24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9" name="Rectangle 537"/>
                                <wps:cNvSpPr>
                                  <a:spLocks noChangeArrowheads="1"/>
                                </wps:cNvSpPr>
                                <wps:spPr bwMode="auto">
                                  <a:xfrm>
                                    <a:off x="1137" y="24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0" name="Rectangle 538"/>
                                <wps:cNvSpPr>
                                  <a:spLocks noChangeArrowheads="1"/>
                                </wps:cNvSpPr>
                                <wps:spPr bwMode="auto">
                                  <a:xfrm>
                                    <a:off x="1137" y="24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1" name="Rectangle 539"/>
                                <wps:cNvSpPr>
                                  <a:spLocks noChangeArrowheads="1"/>
                                </wps:cNvSpPr>
                                <wps:spPr bwMode="auto">
                                  <a:xfrm>
                                    <a:off x="1137" y="24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2" name="Rectangle 540"/>
                                <wps:cNvSpPr>
                                  <a:spLocks noChangeArrowheads="1"/>
                                </wps:cNvSpPr>
                                <wps:spPr bwMode="auto">
                                  <a:xfrm>
                                    <a:off x="1137" y="24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3" name="Rectangle 541"/>
                                <wps:cNvSpPr>
                                  <a:spLocks noChangeArrowheads="1"/>
                                </wps:cNvSpPr>
                                <wps:spPr bwMode="auto">
                                  <a:xfrm>
                                    <a:off x="1137" y="24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4" name="Rectangle 542"/>
                                <wps:cNvSpPr>
                                  <a:spLocks noChangeArrowheads="1"/>
                                </wps:cNvSpPr>
                                <wps:spPr bwMode="auto">
                                  <a:xfrm>
                                    <a:off x="1137"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5" name="Rectangle 543"/>
                                <wps:cNvSpPr>
                                  <a:spLocks noChangeArrowheads="1"/>
                                </wps:cNvSpPr>
                                <wps:spPr bwMode="auto">
                                  <a:xfrm>
                                    <a:off x="1137"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6" name="Rectangle 544"/>
                                <wps:cNvSpPr>
                                  <a:spLocks noChangeArrowheads="1"/>
                                </wps:cNvSpPr>
                                <wps:spPr bwMode="auto">
                                  <a:xfrm>
                                    <a:off x="1137"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7" name="Rectangle 545"/>
                                <wps:cNvSpPr>
                                  <a:spLocks noChangeArrowheads="1"/>
                                </wps:cNvSpPr>
                                <wps:spPr bwMode="auto">
                                  <a:xfrm>
                                    <a:off x="1137"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8" name="Rectangle 546"/>
                                <wps:cNvSpPr>
                                  <a:spLocks noChangeArrowheads="1"/>
                                </wps:cNvSpPr>
                                <wps:spPr bwMode="auto">
                                  <a:xfrm>
                                    <a:off x="1137"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9" name="Rectangle 547"/>
                                <wps:cNvSpPr>
                                  <a:spLocks noChangeArrowheads="1"/>
                                </wps:cNvSpPr>
                                <wps:spPr bwMode="auto">
                                  <a:xfrm>
                                    <a:off x="1137"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0" name="Rectangle 548"/>
                                <wps:cNvSpPr>
                                  <a:spLocks noChangeArrowheads="1"/>
                                </wps:cNvSpPr>
                                <wps:spPr bwMode="auto">
                                  <a:xfrm>
                                    <a:off x="1137"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1" name="Rectangle 549"/>
                                <wps:cNvSpPr>
                                  <a:spLocks noChangeArrowheads="1"/>
                                </wps:cNvSpPr>
                                <wps:spPr bwMode="auto">
                                  <a:xfrm>
                                    <a:off x="1137"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2" name="Rectangle 550"/>
                                <wps:cNvSpPr>
                                  <a:spLocks noChangeArrowheads="1"/>
                                </wps:cNvSpPr>
                                <wps:spPr bwMode="auto">
                                  <a:xfrm>
                                    <a:off x="1137"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3" name="Rectangle 551"/>
                                <wps:cNvSpPr>
                                  <a:spLocks noChangeArrowheads="1"/>
                                </wps:cNvSpPr>
                                <wps:spPr bwMode="auto">
                                  <a:xfrm>
                                    <a:off x="1137"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4" name="Rectangle 552"/>
                                <wps:cNvSpPr>
                                  <a:spLocks noChangeArrowheads="1"/>
                                </wps:cNvSpPr>
                                <wps:spPr bwMode="auto">
                                  <a:xfrm>
                                    <a:off x="1137"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5" name="Rectangle 553"/>
                                <wps:cNvSpPr>
                                  <a:spLocks noChangeArrowheads="1"/>
                                </wps:cNvSpPr>
                                <wps:spPr bwMode="auto">
                                  <a:xfrm>
                                    <a:off x="1137"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6" name="Rectangle 554"/>
                                <wps:cNvSpPr>
                                  <a:spLocks noChangeArrowheads="1"/>
                                </wps:cNvSpPr>
                                <wps:spPr bwMode="auto">
                                  <a:xfrm>
                                    <a:off x="1137"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7" name="Rectangle 555"/>
                                <wps:cNvSpPr>
                                  <a:spLocks noChangeArrowheads="1"/>
                                </wps:cNvSpPr>
                                <wps:spPr bwMode="auto">
                                  <a:xfrm>
                                    <a:off x="1137"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8" name="Rectangle 556"/>
                                <wps:cNvSpPr>
                                  <a:spLocks noChangeArrowheads="1"/>
                                </wps:cNvSpPr>
                                <wps:spPr bwMode="auto">
                                  <a:xfrm>
                                    <a:off x="1137"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9" name="Freeform 557"/>
                                <wps:cNvSpPr>
                                  <a:spLocks/>
                                </wps:cNvSpPr>
                                <wps:spPr bwMode="auto">
                                  <a:xfrm>
                                    <a:off x="2735" y="2376"/>
                                    <a:ext cx="726" cy="289"/>
                                  </a:xfrm>
                                  <a:custGeom>
                                    <a:avLst/>
                                    <a:gdLst>
                                      <a:gd name="T0" fmla="*/ 0 w 726"/>
                                      <a:gd name="T1" fmla="*/ 0 h 289"/>
                                      <a:gd name="T2" fmla="*/ 363 w 726"/>
                                      <a:gd name="T3" fmla="*/ 289 h 289"/>
                                      <a:gd name="T4" fmla="*/ 726 w 726"/>
                                      <a:gd name="T5" fmla="*/ 0 h 289"/>
                                      <a:gd name="T6" fmla="*/ 0 w 726"/>
                                      <a:gd name="T7" fmla="*/ 0 h 289"/>
                                    </a:gdLst>
                                    <a:ahLst/>
                                    <a:cxnLst>
                                      <a:cxn ang="0">
                                        <a:pos x="T0" y="T1"/>
                                      </a:cxn>
                                      <a:cxn ang="0">
                                        <a:pos x="T2" y="T3"/>
                                      </a:cxn>
                                      <a:cxn ang="0">
                                        <a:pos x="T4" y="T5"/>
                                      </a:cxn>
                                      <a:cxn ang="0">
                                        <a:pos x="T6" y="T7"/>
                                      </a:cxn>
                                    </a:cxnLst>
                                    <a:rect l="0" t="0" r="r" b="b"/>
                                    <a:pathLst>
                                      <a:path w="726" h="289">
                                        <a:moveTo>
                                          <a:pt x="0" y="0"/>
                                        </a:moveTo>
                                        <a:lnTo>
                                          <a:pt x="363" y="289"/>
                                        </a:lnTo>
                                        <a:lnTo>
                                          <a:pt x="726"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0" name="Freeform 558"/>
                                <wps:cNvSpPr>
                                  <a:spLocks/>
                                </wps:cNvSpPr>
                                <wps:spPr bwMode="auto">
                                  <a:xfrm>
                                    <a:off x="2723" y="1639"/>
                                    <a:ext cx="25" cy="750"/>
                                  </a:xfrm>
                                  <a:custGeom>
                                    <a:avLst/>
                                    <a:gdLst>
                                      <a:gd name="T0" fmla="*/ 25 w 25"/>
                                      <a:gd name="T1" fmla="*/ 13 h 750"/>
                                      <a:gd name="T2" fmla="*/ 25 w 25"/>
                                      <a:gd name="T3" fmla="*/ 7 h 750"/>
                                      <a:gd name="T4" fmla="*/ 19 w 25"/>
                                      <a:gd name="T5" fmla="*/ 7 h 750"/>
                                      <a:gd name="T6" fmla="*/ 19 w 25"/>
                                      <a:gd name="T7" fmla="*/ 0 h 750"/>
                                      <a:gd name="T8" fmla="*/ 6 w 25"/>
                                      <a:gd name="T9" fmla="*/ 0 h 750"/>
                                      <a:gd name="T10" fmla="*/ 6 w 25"/>
                                      <a:gd name="T11" fmla="*/ 7 h 750"/>
                                      <a:gd name="T12" fmla="*/ 0 w 25"/>
                                      <a:gd name="T13" fmla="*/ 7 h 750"/>
                                      <a:gd name="T14" fmla="*/ 0 w 25"/>
                                      <a:gd name="T15" fmla="*/ 743 h 750"/>
                                      <a:gd name="T16" fmla="*/ 6 w 25"/>
                                      <a:gd name="T17" fmla="*/ 743 h 750"/>
                                      <a:gd name="T18" fmla="*/ 6 w 25"/>
                                      <a:gd name="T19" fmla="*/ 750 h 750"/>
                                      <a:gd name="T20" fmla="*/ 19 w 25"/>
                                      <a:gd name="T21" fmla="*/ 750 h 750"/>
                                      <a:gd name="T22" fmla="*/ 19 w 25"/>
                                      <a:gd name="T23" fmla="*/ 743 h 750"/>
                                      <a:gd name="T24" fmla="*/ 25 w 25"/>
                                      <a:gd name="T25" fmla="*/ 743 h 750"/>
                                      <a:gd name="T26" fmla="*/ 25 w 25"/>
                                      <a:gd name="T27" fmla="*/ 737 h 750"/>
                                      <a:gd name="T28" fmla="*/ 25 w 25"/>
                                      <a:gd name="T29" fmla="*/ 13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50">
                                        <a:moveTo>
                                          <a:pt x="25" y="13"/>
                                        </a:moveTo>
                                        <a:lnTo>
                                          <a:pt x="25" y="7"/>
                                        </a:lnTo>
                                        <a:lnTo>
                                          <a:pt x="19" y="7"/>
                                        </a:lnTo>
                                        <a:lnTo>
                                          <a:pt x="19" y="0"/>
                                        </a:lnTo>
                                        <a:lnTo>
                                          <a:pt x="6" y="0"/>
                                        </a:lnTo>
                                        <a:lnTo>
                                          <a:pt x="6" y="7"/>
                                        </a:lnTo>
                                        <a:lnTo>
                                          <a:pt x="0" y="7"/>
                                        </a:lnTo>
                                        <a:lnTo>
                                          <a:pt x="0" y="743"/>
                                        </a:lnTo>
                                        <a:lnTo>
                                          <a:pt x="6" y="743"/>
                                        </a:lnTo>
                                        <a:lnTo>
                                          <a:pt x="6" y="750"/>
                                        </a:lnTo>
                                        <a:lnTo>
                                          <a:pt x="19" y="750"/>
                                        </a:lnTo>
                                        <a:lnTo>
                                          <a:pt x="19" y="743"/>
                                        </a:lnTo>
                                        <a:lnTo>
                                          <a:pt x="25" y="743"/>
                                        </a:lnTo>
                                        <a:lnTo>
                                          <a:pt x="25" y="737"/>
                                        </a:lnTo>
                                        <a:lnTo>
                                          <a:pt x="2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1" name="Freeform 559"/>
                                <wps:cNvSpPr>
                                  <a:spLocks/>
                                </wps:cNvSpPr>
                                <wps:spPr bwMode="auto">
                                  <a:xfrm>
                                    <a:off x="2723" y="2364"/>
                                    <a:ext cx="387" cy="313"/>
                                  </a:xfrm>
                                  <a:custGeom>
                                    <a:avLst/>
                                    <a:gdLst>
                                      <a:gd name="T0" fmla="*/ 19 w 387"/>
                                      <a:gd name="T1" fmla="*/ 0 h 313"/>
                                      <a:gd name="T2" fmla="*/ 6 w 387"/>
                                      <a:gd name="T3" fmla="*/ 0 h 313"/>
                                      <a:gd name="T4" fmla="*/ 0 w 387"/>
                                      <a:gd name="T5" fmla="*/ 6 h 313"/>
                                      <a:gd name="T6" fmla="*/ 0 w 387"/>
                                      <a:gd name="T7" fmla="*/ 18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9 w 387"/>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19" y="0"/>
                                        </a:moveTo>
                                        <a:lnTo>
                                          <a:pt x="6" y="0"/>
                                        </a:lnTo>
                                        <a:lnTo>
                                          <a:pt x="0" y="6"/>
                                        </a:lnTo>
                                        <a:lnTo>
                                          <a:pt x="0" y="18"/>
                                        </a:lnTo>
                                        <a:lnTo>
                                          <a:pt x="6" y="25"/>
                                        </a:lnTo>
                                        <a:lnTo>
                                          <a:pt x="369" y="313"/>
                                        </a:lnTo>
                                        <a:lnTo>
                                          <a:pt x="381" y="313"/>
                                        </a:lnTo>
                                        <a:lnTo>
                                          <a:pt x="387" y="307"/>
                                        </a:lnTo>
                                        <a:lnTo>
                                          <a:pt x="387" y="295"/>
                                        </a:lnTo>
                                        <a:lnTo>
                                          <a:pt x="381" y="28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2" name="Freeform 560"/>
                                <wps:cNvSpPr>
                                  <a:spLocks/>
                                </wps:cNvSpPr>
                                <wps:spPr bwMode="auto">
                                  <a:xfrm>
                                    <a:off x="3086" y="2364"/>
                                    <a:ext cx="387" cy="313"/>
                                  </a:xfrm>
                                  <a:custGeom>
                                    <a:avLst/>
                                    <a:gdLst>
                                      <a:gd name="T0" fmla="*/ 6 w 387"/>
                                      <a:gd name="T1" fmla="*/ 289 h 313"/>
                                      <a:gd name="T2" fmla="*/ 0 w 387"/>
                                      <a:gd name="T3" fmla="*/ 295 h 313"/>
                                      <a:gd name="T4" fmla="*/ 0 w 387"/>
                                      <a:gd name="T5" fmla="*/ 307 h 313"/>
                                      <a:gd name="T6" fmla="*/ 6 w 387"/>
                                      <a:gd name="T7" fmla="*/ 313 h 313"/>
                                      <a:gd name="T8" fmla="*/ 18 w 387"/>
                                      <a:gd name="T9" fmla="*/ 313 h 313"/>
                                      <a:gd name="T10" fmla="*/ 381 w 387"/>
                                      <a:gd name="T11" fmla="*/ 25 h 313"/>
                                      <a:gd name="T12" fmla="*/ 387 w 387"/>
                                      <a:gd name="T13" fmla="*/ 18 h 313"/>
                                      <a:gd name="T14" fmla="*/ 387 w 387"/>
                                      <a:gd name="T15" fmla="*/ 6 h 313"/>
                                      <a:gd name="T16" fmla="*/ 381 w 387"/>
                                      <a:gd name="T17" fmla="*/ 0 h 313"/>
                                      <a:gd name="T18" fmla="*/ 369 w 387"/>
                                      <a:gd name="T19" fmla="*/ 0 h 313"/>
                                      <a:gd name="T20" fmla="*/ 6 w 387"/>
                                      <a:gd name="T21" fmla="*/ 289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6" y="289"/>
                                        </a:moveTo>
                                        <a:lnTo>
                                          <a:pt x="0" y="295"/>
                                        </a:lnTo>
                                        <a:lnTo>
                                          <a:pt x="0" y="307"/>
                                        </a:lnTo>
                                        <a:lnTo>
                                          <a:pt x="6" y="313"/>
                                        </a:lnTo>
                                        <a:lnTo>
                                          <a:pt x="18" y="313"/>
                                        </a:lnTo>
                                        <a:lnTo>
                                          <a:pt x="381" y="25"/>
                                        </a:lnTo>
                                        <a:lnTo>
                                          <a:pt x="387" y="18"/>
                                        </a:lnTo>
                                        <a:lnTo>
                                          <a:pt x="387" y="6"/>
                                        </a:lnTo>
                                        <a:lnTo>
                                          <a:pt x="381" y="0"/>
                                        </a:lnTo>
                                        <a:lnTo>
                                          <a:pt x="369" y="0"/>
                                        </a:lnTo>
                                        <a:lnTo>
                                          <a:pt x="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3" name="Freeform 561"/>
                                <wps:cNvSpPr>
                                  <a:spLocks/>
                                </wps:cNvSpPr>
                                <wps:spPr bwMode="auto">
                                  <a:xfrm>
                                    <a:off x="3449" y="1639"/>
                                    <a:ext cx="24" cy="750"/>
                                  </a:xfrm>
                                  <a:custGeom>
                                    <a:avLst/>
                                    <a:gdLst>
                                      <a:gd name="T0" fmla="*/ 0 w 24"/>
                                      <a:gd name="T1" fmla="*/ 737 h 750"/>
                                      <a:gd name="T2" fmla="*/ 0 w 24"/>
                                      <a:gd name="T3" fmla="*/ 743 h 750"/>
                                      <a:gd name="T4" fmla="*/ 6 w 24"/>
                                      <a:gd name="T5" fmla="*/ 743 h 750"/>
                                      <a:gd name="T6" fmla="*/ 6 w 24"/>
                                      <a:gd name="T7" fmla="*/ 750 h 750"/>
                                      <a:gd name="T8" fmla="*/ 18 w 24"/>
                                      <a:gd name="T9" fmla="*/ 750 h 750"/>
                                      <a:gd name="T10" fmla="*/ 18 w 24"/>
                                      <a:gd name="T11" fmla="*/ 743 h 750"/>
                                      <a:gd name="T12" fmla="*/ 24 w 24"/>
                                      <a:gd name="T13" fmla="*/ 743 h 750"/>
                                      <a:gd name="T14" fmla="*/ 24 w 24"/>
                                      <a:gd name="T15" fmla="*/ 7 h 750"/>
                                      <a:gd name="T16" fmla="*/ 18 w 24"/>
                                      <a:gd name="T17" fmla="*/ 7 h 750"/>
                                      <a:gd name="T18" fmla="*/ 18 w 24"/>
                                      <a:gd name="T19" fmla="*/ 0 h 750"/>
                                      <a:gd name="T20" fmla="*/ 6 w 24"/>
                                      <a:gd name="T21" fmla="*/ 0 h 750"/>
                                      <a:gd name="T22" fmla="*/ 6 w 24"/>
                                      <a:gd name="T23" fmla="*/ 7 h 750"/>
                                      <a:gd name="T24" fmla="*/ 0 w 24"/>
                                      <a:gd name="T25" fmla="*/ 7 h 750"/>
                                      <a:gd name="T26" fmla="*/ 0 w 24"/>
                                      <a:gd name="T27" fmla="*/ 13 h 750"/>
                                      <a:gd name="T28" fmla="*/ 0 w 24"/>
                                      <a:gd name="T29" fmla="*/ 737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50">
                                        <a:moveTo>
                                          <a:pt x="0" y="737"/>
                                        </a:moveTo>
                                        <a:lnTo>
                                          <a:pt x="0" y="743"/>
                                        </a:lnTo>
                                        <a:lnTo>
                                          <a:pt x="6" y="743"/>
                                        </a:lnTo>
                                        <a:lnTo>
                                          <a:pt x="6" y="750"/>
                                        </a:lnTo>
                                        <a:lnTo>
                                          <a:pt x="18" y="750"/>
                                        </a:lnTo>
                                        <a:lnTo>
                                          <a:pt x="18" y="743"/>
                                        </a:lnTo>
                                        <a:lnTo>
                                          <a:pt x="24" y="743"/>
                                        </a:lnTo>
                                        <a:lnTo>
                                          <a:pt x="24" y="7"/>
                                        </a:lnTo>
                                        <a:lnTo>
                                          <a:pt x="18" y="7"/>
                                        </a:lnTo>
                                        <a:lnTo>
                                          <a:pt x="18" y="0"/>
                                        </a:lnTo>
                                        <a:lnTo>
                                          <a:pt x="6" y="0"/>
                                        </a:lnTo>
                                        <a:lnTo>
                                          <a:pt x="6" y="7"/>
                                        </a:lnTo>
                                        <a:lnTo>
                                          <a:pt x="0" y="7"/>
                                        </a:lnTo>
                                        <a:lnTo>
                                          <a:pt x="0" y="13"/>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4" name="Freeform 562"/>
                                <wps:cNvSpPr>
                                  <a:spLocks/>
                                </wps:cNvSpPr>
                                <wps:spPr bwMode="auto">
                                  <a:xfrm>
                                    <a:off x="2723" y="2364"/>
                                    <a:ext cx="750" cy="25"/>
                                  </a:xfrm>
                                  <a:custGeom>
                                    <a:avLst/>
                                    <a:gdLst>
                                      <a:gd name="T0" fmla="*/ 12 w 750"/>
                                      <a:gd name="T1" fmla="*/ 0 h 25"/>
                                      <a:gd name="T2" fmla="*/ 6 w 750"/>
                                      <a:gd name="T3" fmla="*/ 0 h 25"/>
                                      <a:gd name="T4" fmla="*/ 6 w 750"/>
                                      <a:gd name="T5" fmla="*/ 6 h 25"/>
                                      <a:gd name="T6" fmla="*/ 0 w 750"/>
                                      <a:gd name="T7" fmla="*/ 6 h 25"/>
                                      <a:gd name="T8" fmla="*/ 0 w 750"/>
                                      <a:gd name="T9" fmla="*/ 18 h 25"/>
                                      <a:gd name="T10" fmla="*/ 6 w 750"/>
                                      <a:gd name="T11" fmla="*/ 18 h 25"/>
                                      <a:gd name="T12" fmla="*/ 6 w 750"/>
                                      <a:gd name="T13" fmla="*/ 25 h 25"/>
                                      <a:gd name="T14" fmla="*/ 744 w 750"/>
                                      <a:gd name="T15" fmla="*/ 25 h 25"/>
                                      <a:gd name="T16" fmla="*/ 744 w 750"/>
                                      <a:gd name="T17" fmla="*/ 18 h 25"/>
                                      <a:gd name="T18" fmla="*/ 750 w 750"/>
                                      <a:gd name="T19" fmla="*/ 18 h 25"/>
                                      <a:gd name="T20" fmla="*/ 750 w 750"/>
                                      <a:gd name="T21" fmla="*/ 6 h 25"/>
                                      <a:gd name="T22" fmla="*/ 744 w 750"/>
                                      <a:gd name="T23" fmla="*/ 6 h 25"/>
                                      <a:gd name="T24" fmla="*/ 744 w 750"/>
                                      <a:gd name="T25" fmla="*/ 0 h 25"/>
                                      <a:gd name="T26" fmla="*/ 738 w 750"/>
                                      <a:gd name="T27" fmla="*/ 0 h 25"/>
                                      <a:gd name="T28" fmla="*/ 12 w 750"/>
                                      <a:gd name="T2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5">
                                        <a:moveTo>
                                          <a:pt x="12" y="0"/>
                                        </a:moveTo>
                                        <a:lnTo>
                                          <a:pt x="6" y="0"/>
                                        </a:lnTo>
                                        <a:lnTo>
                                          <a:pt x="6" y="6"/>
                                        </a:lnTo>
                                        <a:lnTo>
                                          <a:pt x="0" y="6"/>
                                        </a:lnTo>
                                        <a:lnTo>
                                          <a:pt x="0" y="18"/>
                                        </a:lnTo>
                                        <a:lnTo>
                                          <a:pt x="6" y="18"/>
                                        </a:lnTo>
                                        <a:lnTo>
                                          <a:pt x="6" y="25"/>
                                        </a:lnTo>
                                        <a:lnTo>
                                          <a:pt x="744" y="25"/>
                                        </a:lnTo>
                                        <a:lnTo>
                                          <a:pt x="744" y="18"/>
                                        </a:lnTo>
                                        <a:lnTo>
                                          <a:pt x="750" y="18"/>
                                        </a:lnTo>
                                        <a:lnTo>
                                          <a:pt x="750" y="6"/>
                                        </a:lnTo>
                                        <a:lnTo>
                                          <a:pt x="744" y="6"/>
                                        </a:lnTo>
                                        <a:lnTo>
                                          <a:pt x="744" y="0"/>
                                        </a:lnTo>
                                        <a:lnTo>
                                          <a:pt x="738"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5" name="Freeform 563"/>
                                <wps:cNvSpPr>
                                  <a:spLocks/>
                                </wps:cNvSpPr>
                                <wps:spPr bwMode="auto">
                                  <a:xfrm>
                                    <a:off x="2729" y="1566"/>
                                    <a:ext cx="738" cy="92"/>
                                  </a:xfrm>
                                  <a:custGeom>
                                    <a:avLst/>
                                    <a:gdLst>
                                      <a:gd name="T0" fmla="*/ 0 w 738"/>
                                      <a:gd name="T1" fmla="*/ 92 h 92"/>
                                      <a:gd name="T2" fmla="*/ 13 w 738"/>
                                      <a:gd name="T3" fmla="*/ 67 h 92"/>
                                      <a:gd name="T4" fmla="*/ 19 w 738"/>
                                      <a:gd name="T5" fmla="*/ 55 h 92"/>
                                      <a:gd name="T6" fmla="*/ 31 w 738"/>
                                      <a:gd name="T7" fmla="*/ 37 h 92"/>
                                      <a:gd name="T8" fmla="*/ 49 w 738"/>
                                      <a:gd name="T9" fmla="*/ 24 h 92"/>
                                      <a:gd name="T10" fmla="*/ 62 w 738"/>
                                      <a:gd name="T11" fmla="*/ 18 h 92"/>
                                      <a:gd name="T12" fmla="*/ 99 w 738"/>
                                      <a:gd name="T13" fmla="*/ 12 h 92"/>
                                      <a:gd name="T14" fmla="*/ 148 w 738"/>
                                      <a:gd name="T15" fmla="*/ 18 h 92"/>
                                      <a:gd name="T16" fmla="*/ 154 w 738"/>
                                      <a:gd name="T17" fmla="*/ 12 h 92"/>
                                      <a:gd name="T18" fmla="*/ 185 w 738"/>
                                      <a:gd name="T19" fmla="*/ 18 h 92"/>
                                      <a:gd name="T20" fmla="*/ 234 w 738"/>
                                      <a:gd name="T21" fmla="*/ 24 h 92"/>
                                      <a:gd name="T22" fmla="*/ 271 w 738"/>
                                      <a:gd name="T23" fmla="*/ 30 h 92"/>
                                      <a:gd name="T24" fmla="*/ 295 w 738"/>
                                      <a:gd name="T25" fmla="*/ 37 h 92"/>
                                      <a:gd name="T26" fmla="*/ 320 w 738"/>
                                      <a:gd name="T27" fmla="*/ 43 h 92"/>
                                      <a:gd name="T28" fmla="*/ 338 w 738"/>
                                      <a:gd name="T29" fmla="*/ 49 h 92"/>
                                      <a:gd name="T30" fmla="*/ 363 w 738"/>
                                      <a:gd name="T31" fmla="*/ 55 h 92"/>
                                      <a:gd name="T32" fmla="*/ 388 w 738"/>
                                      <a:gd name="T33" fmla="*/ 61 h 92"/>
                                      <a:gd name="T34" fmla="*/ 412 w 738"/>
                                      <a:gd name="T35" fmla="*/ 67 h 92"/>
                                      <a:gd name="T36" fmla="*/ 437 w 738"/>
                                      <a:gd name="T37" fmla="*/ 73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3 h 92"/>
                                      <a:gd name="T50" fmla="*/ 461 w 738"/>
                                      <a:gd name="T51" fmla="*/ 67 h 92"/>
                                      <a:gd name="T52" fmla="*/ 437 w 738"/>
                                      <a:gd name="T53" fmla="*/ 61 h 92"/>
                                      <a:gd name="T54" fmla="*/ 412 w 738"/>
                                      <a:gd name="T55" fmla="*/ 55 h 92"/>
                                      <a:gd name="T56" fmla="*/ 388 w 738"/>
                                      <a:gd name="T57" fmla="*/ 49 h 92"/>
                                      <a:gd name="T58" fmla="*/ 363 w 738"/>
                                      <a:gd name="T59" fmla="*/ 43 h 92"/>
                                      <a:gd name="T60" fmla="*/ 338 w 738"/>
                                      <a:gd name="T61" fmla="*/ 37 h 92"/>
                                      <a:gd name="T62" fmla="*/ 320 w 738"/>
                                      <a:gd name="T63" fmla="*/ 30 h 92"/>
                                      <a:gd name="T64" fmla="*/ 295 w 738"/>
                                      <a:gd name="T65" fmla="*/ 24 h 92"/>
                                      <a:gd name="T66" fmla="*/ 271 w 738"/>
                                      <a:gd name="T67" fmla="*/ 18 h 92"/>
                                      <a:gd name="T68" fmla="*/ 234 w 738"/>
                                      <a:gd name="T69" fmla="*/ 12 h 92"/>
                                      <a:gd name="T70" fmla="*/ 185 w 738"/>
                                      <a:gd name="T71" fmla="*/ 6 h 92"/>
                                      <a:gd name="T72" fmla="*/ 154 w 738"/>
                                      <a:gd name="T73" fmla="*/ 0 h 92"/>
                                      <a:gd name="T74" fmla="*/ 148 w 738"/>
                                      <a:gd name="T75" fmla="*/ 6 h 92"/>
                                      <a:gd name="T76" fmla="*/ 99 w 738"/>
                                      <a:gd name="T77" fmla="*/ 0 h 92"/>
                                      <a:gd name="T78" fmla="*/ 62 w 738"/>
                                      <a:gd name="T79" fmla="*/ 6 h 92"/>
                                      <a:gd name="T80" fmla="*/ 49 w 738"/>
                                      <a:gd name="T81" fmla="*/ 12 h 92"/>
                                      <a:gd name="T82" fmla="*/ 31 w 738"/>
                                      <a:gd name="T83" fmla="*/ 24 h 92"/>
                                      <a:gd name="T84" fmla="*/ 19 w 738"/>
                                      <a:gd name="T85" fmla="*/ 43 h 92"/>
                                      <a:gd name="T86" fmla="*/ 6 w 738"/>
                                      <a:gd name="T87" fmla="*/ 61 h 92"/>
                                      <a:gd name="T88" fmla="*/ 0 w 738"/>
                                      <a:gd name="T89" fmla="*/ 8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8" h="92">
                                        <a:moveTo>
                                          <a:pt x="0" y="86"/>
                                        </a:moveTo>
                                        <a:lnTo>
                                          <a:pt x="0" y="92"/>
                                        </a:lnTo>
                                        <a:lnTo>
                                          <a:pt x="13" y="92"/>
                                        </a:lnTo>
                                        <a:lnTo>
                                          <a:pt x="13" y="67"/>
                                        </a:lnTo>
                                        <a:lnTo>
                                          <a:pt x="19" y="61"/>
                                        </a:lnTo>
                                        <a:lnTo>
                                          <a:pt x="19" y="55"/>
                                        </a:lnTo>
                                        <a:lnTo>
                                          <a:pt x="31" y="43"/>
                                        </a:lnTo>
                                        <a:lnTo>
                                          <a:pt x="31" y="37"/>
                                        </a:lnTo>
                                        <a:lnTo>
                                          <a:pt x="37" y="37"/>
                                        </a:lnTo>
                                        <a:lnTo>
                                          <a:pt x="49" y="24"/>
                                        </a:lnTo>
                                        <a:lnTo>
                                          <a:pt x="56" y="24"/>
                                        </a:lnTo>
                                        <a:lnTo>
                                          <a:pt x="62" y="18"/>
                                        </a:lnTo>
                                        <a:lnTo>
                                          <a:pt x="93" y="18"/>
                                        </a:lnTo>
                                        <a:lnTo>
                                          <a:pt x="99" y="12"/>
                                        </a:lnTo>
                                        <a:lnTo>
                                          <a:pt x="136" y="12"/>
                                        </a:lnTo>
                                        <a:lnTo>
                                          <a:pt x="148" y="18"/>
                                        </a:lnTo>
                                        <a:lnTo>
                                          <a:pt x="154" y="18"/>
                                        </a:lnTo>
                                        <a:lnTo>
                                          <a:pt x="154" y="12"/>
                                        </a:lnTo>
                                        <a:lnTo>
                                          <a:pt x="172" y="12"/>
                                        </a:lnTo>
                                        <a:lnTo>
                                          <a:pt x="185" y="18"/>
                                        </a:lnTo>
                                        <a:lnTo>
                                          <a:pt x="222" y="18"/>
                                        </a:lnTo>
                                        <a:lnTo>
                                          <a:pt x="234" y="24"/>
                                        </a:lnTo>
                                        <a:lnTo>
                                          <a:pt x="258" y="24"/>
                                        </a:lnTo>
                                        <a:lnTo>
                                          <a:pt x="271" y="30"/>
                                        </a:lnTo>
                                        <a:lnTo>
                                          <a:pt x="283" y="30"/>
                                        </a:lnTo>
                                        <a:lnTo>
                                          <a:pt x="295" y="37"/>
                                        </a:lnTo>
                                        <a:lnTo>
                                          <a:pt x="308" y="37"/>
                                        </a:lnTo>
                                        <a:lnTo>
                                          <a:pt x="320" y="43"/>
                                        </a:lnTo>
                                        <a:lnTo>
                                          <a:pt x="326" y="43"/>
                                        </a:lnTo>
                                        <a:lnTo>
                                          <a:pt x="338" y="49"/>
                                        </a:lnTo>
                                        <a:lnTo>
                                          <a:pt x="351" y="49"/>
                                        </a:lnTo>
                                        <a:lnTo>
                                          <a:pt x="363" y="55"/>
                                        </a:lnTo>
                                        <a:lnTo>
                                          <a:pt x="375" y="55"/>
                                        </a:lnTo>
                                        <a:lnTo>
                                          <a:pt x="388" y="61"/>
                                        </a:lnTo>
                                        <a:lnTo>
                                          <a:pt x="400" y="61"/>
                                        </a:lnTo>
                                        <a:lnTo>
                                          <a:pt x="412" y="67"/>
                                        </a:lnTo>
                                        <a:lnTo>
                                          <a:pt x="424" y="67"/>
                                        </a:lnTo>
                                        <a:lnTo>
                                          <a:pt x="437" y="73"/>
                                        </a:lnTo>
                                        <a:lnTo>
                                          <a:pt x="449" y="73"/>
                                        </a:lnTo>
                                        <a:lnTo>
                                          <a:pt x="461" y="80"/>
                                        </a:lnTo>
                                        <a:lnTo>
                                          <a:pt x="474" y="80"/>
                                        </a:lnTo>
                                        <a:lnTo>
                                          <a:pt x="486" y="86"/>
                                        </a:lnTo>
                                        <a:lnTo>
                                          <a:pt x="498" y="86"/>
                                        </a:lnTo>
                                        <a:lnTo>
                                          <a:pt x="511" y="92"/>
                                        </a:lnTo>
                                        <a:lnTo>
                                          <a:pt x="738" y="92"/>
                                        </a:lnTo>
                                        <a:lnTo>
                                          <a:pt x="738" y="80"/>
                                        </a:lnTo>
                                        <a:lnTo>
                                          <a:pt x="732" y="80"/>
                                        </a:lnTo>
                                        <a:lnTo>
                                          <a:pt x="511" y="80"/>
                                        </a:lnTo>
                                        <a:lnTo>
                                          <a:pt x="498" y="73"/>
                                        </a:lnTo>
                                        <a:lnTo>
                                          <a:pt x="486" y="73"/>
                                        </a:lnTo>
                                        <a:lnTo>
                                          <a:pt x="474" y="67"/>
                                        </a:lnTo>
                                        <a:lnTo>
                                          <a:pt x="461" y="67"/>
                                        </a:lnTo>
                                        <a:lnTo>
                                          <a:pt x="449" y="61"/>
                                        </a:lnTo>
                                        <a:lnTo>
                                          <a:pt x="437" y="61"/>
                                        </a:lnTo>
                                        <a:lnTo>
                                          <a:pt x="424" y="55"/>
                                        </a:lnTo>
                                        <a:lnTo>
                                          <a:pt x="412" y="55"/>
                                        </a:lnTo>
                                        <a:lnTo>
                                          <a:pt x="400" y="49"/>
                                        </a:lnTo>
                                        <a:lnTo>
                                          <a:pt x="388" y="49"/>
                                        </a:lnTo>
                                        <a:lnTo>
                                          <a:pt x="375" y="43"/>
                                        </a:lnTo>
                                        <a:lnTo>
                                          <a:pt x="363" y="43"/>
                                        </a:lnTo>
                                        <a:lnTo>
                                          <a:pt x="351" y="37"/>
                                        </a:lnTo>
                                        <a:lnTo>
                                          <a:pt x="338" y="37"/>
                                        </a:lnTo>
                                        <a:lnTo>
                                          <a:pt x="326" y="30"/>
                                        </a:lnTo>
                                        <a:lnTo>
                                          <a:pt x="320" y="30"/>
                                        </a:lnTo>
                                        <a:lnTo>
                                          <a:pt x="308" y="24"/>
                                        </a:lnTo>
                                        <a:lnTo>
                                          <a:pt x="295" y="24"/>
                                        </a:lnTo>
                                        <a:lnTo>
                                          <a:pt x="283" y="18"/>
                                        </a:lnTo>
                                        <a:lnTo>
                                          <a:pt x="271" y="18"/>
                                        </a:lnTo>
                                        <a:lnTo>
                                          <a:pt x="258" y="12"/>
                                        </a:lnTo>
                                        <a:lnTo>
                                          <a:pt x="234" y="12"/>
                                        </a:lnTo>
                                        <a:lnTo>
                                          <a:pt x="222" y="6"/>
                                        </a:lnTo>
                                        <a:lnTo>
                                          <a:pt x="185" y="6"/>
                                        </a:lnTo>
                                        <a:lnTo>
                                          <a:pt x="172" y="0"/>
                                        </a:lnTo>
                                        <a:lnTo>
                                          <a:pt x="154" y="0"/>
                                        </a:lnTo>
                                        <a:lnTo>
                                          <a:pt x="142" y="6"/>
                                        </a:lnTo>
                                        <a:lnTo>
                                          <a:pt x="148" y="6"/>
                                        </a:lnTo>
                                        <a:lnTo>
                                          <a:pt x="136" y="0"/>
                                        </a:lnTo>
                                        <a:lnTo>
                                          <a:pt x="99" y="0"/>
                                        </a:lnTo>
                                        <a:lnTo>
                                          <a:pt x="93" y="6"/>
                                        </a:lnTo>
                                        <a:lnTo>
                                          <a:pt x="62" y="6"/>
                                        </a:lnTo>
                                        <a:lnTo>
                                          <a:pt x="56" y="12"/>
                                        </a:lnTo>
                                        <a:lnTo>
                                          <a:pt x="49" y="12"/>
                                        </a:lnTo>
                                        <a:lnTo>
                                          <a:pt x="37" y="24"/>
                                        </a:lnTo>
                                        <a:lnTo>
                                          <a:pt x="31" y="24"/>
                                        </a:lnTo>
                                        <a:lnTo>
                                          <a:pt x="19" y="37"/>
                                        </a:lnTo>
                                        <a:lnTo>
                                          <a:pt x="19" y="43"/>
                                        </a:lnTo>
                                        <a:lnTo>
                                          <a:pt x="6" y="55"/>
                                        </a:lnTo>
                                        <a:lnTo>
                                          <a:pt x="6" y="61"/>
                                        </a:lnTo>
                                        <a:lnTo>
                                          <a:pt x="0" y="67"/>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6" name="Rectangle 564"/>
                                <wps:cNvSpPr>
                                  <a:spLocks noChangeArrowheads="1"/>
                                </wps:cNvSpPr>
                                <wps:spPr bwMode="auto">
                                  <a:xfrm>
                                    <a:off x="3098"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7" name="Rectangle 565"/>
                                <wps:cNvSpPr>
                                  <a:spLocks noChangeArrowheads="1"/>
                                </wps:cNvSpPr>
                                <wps:spPr bwMode="auto">
                                  <a:xfrm>
                                    <a:off x="3098"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8" name="Rectangle 566"/>
                                <wps:cNvSpPr>
                                  <a:spLocks noChangeArrowheads="1"/>
                                </wps:cNvSpPr>
                                <wps:spPr bwMode="auto">
                                  <a:xfrm>
                                    <a:off x="3098"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9" name="Rectangle 567"/>
                                <wps:cNvSpPr>
                                  <a:spLocks noChangeArrowheads="1"/>
                                </wps:cNvSpPr>
                                <wps:spPr bwMode="auto">
                                  <a:xfrm>
                                    <a:off x="3098"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3910" name="Group 568"/>
                              <wpg:cNvGrpSpPr>
                                <a:grpSpLocks/>
                              </wpg:cNvGrpSpPr>
                              <wpg:grpSpPr bwMode="auto">
                                <a:xfrm>
                                  <a:off x="1152401" y="504816"/>
                                  <a:ext cx="893957" cy="543505"/>
                                  <a:chOff x="3098" y="1357"/>
                                  <a:chExt cx="2404" cy="1461"/>
                                </a:xfrm>
                              </wpg:grpSpPr>
                              <wps:wsp>
                                <wps:cNvPr id="23911" name="Rectangle 569"/>
                                <wps:cNvSpPr>
                                  <a:spLocks noChangeArrowheads="1"/>
                                </wps:cNvSpPr>
                                <wps:spPr bwMode="auto">
                                  <a:xfrm>
                                    <a:off x="3098"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2" name="Rectangle 570"/>
                                <wps:cNvSpPr>
                                  <a:spLocks noChangeArrowheads="1"/>
                                </wps:cNvSpPr>
                                <wps:spPr bwMode="auto">
                                  <a:xfrm>
                                    <a:off x="3098"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3" name="Rectangle 571"/>
                                <wps:cNvSpPr>
                                  <a:spLocks noChangeArrowheads="1"/>
                                </wps:cNvSpPr>
                                <wps:spPr bwMode="auto">
                                  <a:xfrm>
                                    <a:off x="3098"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4" name="Rectangle 572"/>
                                <wps:cNvSpPr>
                                  <a:spLocks noChangeArrowheads="1"/>
                                </wps:cNvSpPr>
                                <wps:spPr bwMode="auto">
                                  <a:xfrm>
                                    <a:off x="3098"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5" name="Rectangle 573"/>
                                <wps:cNvSpPr>
                                  <a:spLocks noChangeArrowheads="1"/>
                                </wps:cNvSpPr>
                                <wps:spPr bwMode="auto">
                                  <a:xfrm>
                                    <a:off x="3098"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6" name="Rectangle 574"/>
                                <wps:cNvSpPr>
                                  <a:spLocks noChangeArrowheads="1"/>
                                </wps:cNvSpPr>
                                <wps:spPr bwMode="auto">
                                  <a:xfrm>
                                    <a:off x="3098"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7" name="Rectangle 575"/>
                                <wps:cNvSpPr>
                                  <a:spLocks noChangeArrowheads="1"/>
                                </wps:cNvSpPr>
                                <wps:spPr bwMode="auto">
                                  <a:xfrm>
                                    <a:off x="3098"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8" name="Rectangle 576"/>
                                <wps:cNvSpPr>
                                  <a:spLocks noChangeArrowheads="1"/>
                                </wps:cNvSpPr>
                                <wps:spPr bwMode="auto">
                                  <a:xfrm>
                                    <a:off x="3098"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9" name="Rectangle 577"/>
                                <wps:cNvSpPr>
                                  <a:spLocks noChangeArrowheads="1"/>
                                </wps:cNvSpPr>
                                <wps:spPr bwMode="auto">
                                  <a:xfrm>
                                    <a:off x="3098"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0" name="Rectangle 578"/>
                                <wps:cNvSpPr>
                                  <a:spLocks noChangeArrowheads="1"/>
                                </wps:cNvSpPr>
                                <wps:spPr bwMode="auto">
                                  <a:xfrm>
                                    <a:off x="3098"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1" name="Rectangle 579"/>
                                <wps:cNvSpPr>
                                  <a:spLocks noChangeArrowheads="1"/>
                                </wps:cNvSpPr>
                                <wps:spPr bwMode="auto">
                                  <a:xfrm>
                                    <a:off x="3098"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2" name="Rectangle 580"/>
                                <wps:cNvSpPr>
                                  <a:spLocks noChangeArrowheads="1"/>
                                </wps:cNvSpPr>
                                <wps:spPr bwMode="auto">
                                  <a:xfrm>
                                    <a:off x="3098"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3" name="Rectangle 581"/>
                                <wps:cNvSpPr>
                                  <a:spLocks noChangeArrowheads="1"/>
                                </wps:cNvSpPr>
                                <wps:spPr bwMode="auto">
                                  <a:xfrm>
                                    <a:off x="3098"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4" name="Rectangle 582"/>
                                <wps:cNvSpPr>
                                  <a:spLocks noChangeArrowheads="1"/>
                                </wps:cNvSpPr>
                                <wps:spPr bwMode="auto">
                                  <a:xfrm>
                                    <a:off x="3098"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5" name="Rectangle 583"/>
                                <wps:cNvSpPr>
                                  <a:spLocks noChangeArrowheads="1"/>
                                </wps:cNvSpPr>
                                <wps:spPr bwMode="auto">
                                  <a:xfrm>
                                    <a:off x="3098"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6" name="Rectangle 584"/>
                                <wps:cNvSpPr>
                                  <a:spLocks noChangeArrowheads="1"/>
                                </wps:cNvSpPr>
                                <wps:spPr bwMode="auto">
                                  <a:xfrm>
                                    <a:off x="3098"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7" name="Rectangle 585"/>
                                <wps:cNvSpPr>
                                  <a:spLocks noChangeArrowheads="1"/>
                                </wps:cNvSpPr>
                                <wps:spPr bwMode="auto">
                                  <a:xfrm>
                                    <a:off x="3098"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8" name="Rectangle 586"/>
                                <wps:cNvSpPr>
                                  <a:spLocks noChangeArrowheads="1"/>
                                </wps:cNvSpPr>
                                <wps:spPr bwMode="auto">
                                  <a:xfrm>
                                    <a:off x="3098"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9" name="Rectangle 587"/>
                                <wps:cNvSpPr>
                                  <a:spLocks noChangeArrowheads="1"/>
                                </wps:cNvSpPr>
                                <wps:spPr bwMode="auto">
                                  <a:xfrm>
                                    <a:off x="3098"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0" name="Rectangle 588"/>
                                <wps:cNvSpPr>
                                  <a:spLocks noChangeArrowheads="1"/>
                                </wps:cNvSpPr>
                                <wps:spPr bwMode="auto">
                                  <a:xfrm>
                                    <a:off x="3098"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1" name="Rectangle 589"/>
                                <wps:cNvSpPr>
                                  <a:spLocks noChangeArrowheads="1"/>
                                </wps:cNvSpPr>
                                <wps:spPr bwMode="auto">
                                  <a:xfrm>
                                    <a:off x="3098"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2" name="Rectangle 590"/>
                                <wps:cNvSpPr>
                                  <a:spLocks noChangeArrowheads="1"/>
                                </wps:cNvSpPr>
                                <wps:spPr bwMode="auto">
                                  <a:xfrm>
                                    <a:off x="3098"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3" name="Rectangle 591"/>
                                <wps:cNvSpPr>
                                  <a:spLocks noChangeArrowheads="1"/>
                                </wps:cNvSpPr>
                                <wps:spPr bwMode="auto">
                                  <a:xfrm>
                                    <a:off x="3098"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4" name="Rectangle 592"/>
                                <wps:cNvSpPr>
                                  <a:spLocks noChangeArrowheads="1"/>
                                </wps:cNvSpPr>
                                <wps:spPr bwMode="auto">
                                  <a:xfrm>
                                    <a:off x="3098"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5" name="Rectangle 593"/>
                                <wps:cNvSpPr>
                                  <a:spLocks noChangeArrowheads="1"/>
                                </wps:cNvSpPr>
                                <wps:spPr bwMode="auto">
                                  <a:xfrm>
                                    <a:off x="3098"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6" name="Rectangle 594"/>
                                <wps:cNvSpPr>
                                  <a:spLocks noChangeArrowheads="1"/>
                                </wps:cNvSpPr>
                                <wps:spPr bwMode="auto">
                                  <a:xfrm>
                                    <a:off x="3098"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7" name="Rectangle 595"/>
                                <wps:cNvSpPr>
                                  <a:spLocks noChangeArrowheads="1"/>
                                </wps:cNvSpPr>
                                <wps:spPr bwMode="auto">
                                  <a:xfrm>
                                    <a:off x="3098"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8" name="Rectangle 596"/>
                                <wps:cNvSpPr>
                                  <a:spLocks noChangeArrowheads="1"/>
                                </wps:cNvSpPr>
                                <wps:spPr bwMode="auto">
                                  <a:xfrm>
                                    <a:off x="3098"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9" name="Rectangle 597"/>
                                <wps:cNvSpPr>
                                  <a:spLocks noChangeArrowheads="1"/>
                                </wps:cNvSpPr>
                                <wps:spPr bwMode="auto">
                                  <a:xfrm>
                                    <a:off x="3098"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0" name="Rectangle 598"/>
                                <wps:cNvSpPr>
                                  <a:spLocks noChangeArrowheads="1"/>
                                </wps:cNvSpPr>
                                <wps:spPr bwMode="auto">
                                  <a:xfrm>
                                    <a:off x="3098"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1" name="Rectangle 599"/>
                                <wps:cNvSpPr>
                                  <a:spLocks noChangeArrowheads="1"/>
                                </wps:cNvSpPr>
                                <wps:spPr bwMode="auto">
                                  <a:xfrm>
                                    <a:off x="3098"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2" name="Rectangle 600"/>
                                <wps:cNvSpPr>
                                  <a:spLocks noChangeArrowheads="1"/>
                                </wps:cNvSpPr>
                                <wps:spPr bwMode="auto">
                                  <a:xfrm>
                                    <a:off x="3098"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3" name="Rectangle 601"/>
                                <wps:cNvSpPr>
                                  <a:spLocks noChangeArrowheads="1"/>
                                </wps:cNvSpPr>
                                <wps:spPr bwMode="auto">
                                  <a:xfrm>
                                    <a:off x="3098"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4" name="Rectangle 602"/>
                                <wps:cNvSpPr>
                                  <a:spLocks noChangeArrowheads="1"/>
                                </wps:cNvSpPr>
                                <wps:spPr bwMode="auto">
                                  <a:xfrm>
                                    <a:off x="3098"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5" name="Rectangle 603"/>
                                <wps:cNvSpPr>
                                  <a:spLocks noChangeArrowheads="1"/>
                                </wps:cNvSpPr>
                                <wps:spPr bwMode="auto">
                                  <a:xfrm>
                                    <a:off x="3098"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6" name="Rectangle 604"/>
                                <wps:cNvSpPr>
                                  <a:spLocks noChangeArrowheads="1"/>
                                </wps:cNvSpPr>
                                <wps:spPr bwMode="auto">
                                  <a:xfrm>
                                    <a:off x="3098"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7" name="Rectangle 605"/>
                                <wps:cNvSpPr>
                                  <a:spLocks noChangeArrowheads="1"/>
                                </wps:cNvSpPr>
                                <wps:spPr bwMode="auto">
                                  <a:xfrm>
                                    <a:off x="3098"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8" name="Rectangle 606"/>
                                <wps:cNvSpPr>
                                  <a:spLocks noChangeArrowheads="1"/>
                                </wps:cNvSpPr>
                                <wps:spPr bwMode="auto">
                                  <a:xfrm>
                                    <a:off x="3098"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9" name="Rectangle 607"/>
                                <wps:cNvSpPr>
                                  <a:spLocks noChangeArrowheads="1"/>
                                </wps:cNvSpPr>
                                <wps:spPr bwMode="auto">
                                  <a:xfrm>
                                    <a:off x="3098"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0" name="Rectangle 608"/>
                                <wps:cNvSpPr>
                                  <a:spLocks noChangeArrowheads="1"/>
                                </wps:cNvSpPr>
                                <wps:spPr bwMode="auto">
                                  <a:xfrm>
                                    <a:off x="3098"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1" name="Rectangle 609"/>
                                <wps:cNvSpPr>
                                  <a:spLocks noChangeArrowheads="1"/>
                                </wps:cNvSpPr>
                                <wps:spPr bwMode="auto">
                                  <a:xfrm>
                                    <a:off x="3098"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2" name="Rectangle 610"/>
                                <wps:cNvSpPr>
                                  <a:spLocks noChangeArrowheads="1"/>
                                </wps:cNvSpPr>
                                <wps:spPr bwMode="auto">
                                  <a:xfrm>
                                    <a:off x="3098"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3" name="Rectangle 611"/>
                                <wps:cNvSpPr>
                                  <a:spLocks noChangeArrowheads="1"/>
                                </wps:cNvSpPr>
                                <wps:spPr bwMode="auto">
                                  <a:xfrm>
                                    <a:off x="3098"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4" name="Rectangle 612"/>
                                <wps:cNvSpPr>
                                  <a:spLocks noChangeArrowheads="1"/>
                                </wps:cNvSpPr>
                                <wps:spPr bwMode="auto">
                                  <a:xfrm>
                                    <a:off x="3098"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5" name="Rectangle 613"/>
                                <wps:cNvSpPr>
                                  <a:spLocks noChangeArrowheads="1"/>
                                </wps:cNvSpPr>
                                <wps:spPr bwMode="auto">
                                  <a:xfrm>
                                    <a:off x="3098"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6" name="Rectangle 614"/>
                                <wps:cNvSpPr>
                                  <a:spLocks noChangeArrowheads="1"/>
                                </wps:cNvSpPr>
                                <wps:spPr bwMode="auto">
                                  <a:xfrm>
                                    <a:off x="3098"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7" name="Rectangle 615"/>
                                <wps:cNvSpPr>
                                  <a:spLocks noChangeArrowheads="1"/>
                                </wps:cNvSpPr>
                                <wps:spPr bwMode="auto">
                                  <a:xfrm>
                                    <a:off x="3098"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8" name="Rectangle 616"/>
                                <wps:cNvSpPr>
                                  <a:spLocks noChangeArrowheads="1"/>
                                </wps:cNvSpPr>
                                <wps:spPr bwMode="auto">
                                  <a:xfrm>
                                    <a:off x="3098"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9" name="Rectangle 617"/>
                                <wps:cNvSpPr>
                                  <a:spLocks noChangeArrowheads="1"/>
                                </wps:cNvSpPr>
                                <wps:spPr bwMode="auto">
                                  <a:xfrm>
                                    <a:off x="3098"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0" name="Rectangle 618"/>
                                <wps:cNvSpPr>
                                  <a:spLocks noChangeArrowheads="1"/>
                                </wps:cNvSpPr>
                                <wps:spPr bwMode="auto">
                                  <a:xfrm>
                                    <a:off x="3098"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1" name="Rectangle 619"/>
                                <wps:cNvSpPr>
                                  <a:spLocks noChangeArrowheads="1"/>
                                </wps:cNvSpPr>
                                <wps:spPr bwMode="auto">
                                  <a:xfrm>
                                    <a:off x="3098"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2" name="Rectangle 620"/>
                                <wps:cNvSpPr>
                                  <a:spLocks noChangeArrowheads="1"/>
                                </wps:cNvSpPr>
                                <wps:spPr bwMode="auto">
                                  <a:xfrm>
                                    <a:off x="3098"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3" name="Rectangle 621"/>
                                <wps:cNvSpPr>
                                  <a:spLocks noChangeArrowheads="1"/>
                                </wps:cNvSpPr>
                                <wps:spPr bwMode="auto">
                                  <a:xfrm>
                                    <a:off x="3098"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4" name="Rectangle 622"/>
                                <wps:cNvSpPr>
                                  <a:spLocks noChangeArrowheads="1"/>
                                </wps:cNvSpPr>
                                <wps:spPr bwMode="auto">
                                  <a:xfrm>
                                    <a:off x="3098"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5" name="Rectangle 623"/>
                                <wps:cNvSpPr>
                                  <a:spLocks noChangeArrowheads="1"/>
                                </wps:cNvSpPr>
                                <wps:spPr bwMode="auto">
                                  <a:xfrm>
                                    <a:off x="3098"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6" name="Rectangle 624"/>
                                <wps:cNvSpPr>
                                  <a:spLocks noChangeArrowheads="1"/>
                                </wps:cNvSpPr>
                                <wps:spPr bwMode="auto">
                                  <a:xfrm>
                                    <a:off x="3098"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7" name="Rectangle 625"/>
                                <wps:cNvSpPr>
                                  <a:spLocks noChangeArrowheads="1"/>
                                </wps:cNvSpPr>
                                <wps:spPr bwMode="auto">
                                  <a:xfrm>
                                    <a:off x="3098"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8" name="Rectangle 626"/>
                                <wps:cNvSpPr>
                                  <a:spLocks noChangeArrowheads="1"/>
                                </wps:cNvSpPr>
                                <wps:spPr bwMode="auto">
                                  <a:xfrm>
                                    <a:off x="3098"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9" name="Rectangle 627"/>
                                <wps:cNvSpPr>
                                  <a:spLocks noChangeArrowheads="1"/>
                                </wps:cNvSpPr>
                                <wps:spPr bwMode="auto">
                                  <a:xfrm>
                                    <a:off x="3098"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0" name="Rectangle 628"/>
                                <wps:cNvSpPr>
                                  <a:spLocks noChangeArrowheads="1"/>
                                </wps:cNvSpPr>
                                <wps:spPr bwMode="auto">
                                  <a:xfrm>
                                    <a:off x="3098"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1" name="Rectangle 629"/>
                                <wps:cNvSpPr>
                                  <a:spLocks noChangeArrowheads="1"/>
                                </wps:cNvSpPr>
                                <wps:spPr bwMode="auto">
                                  <a:xfrm>
                                    <a:off x="3098"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2" name="Rectangle 630"/>
                                <wps:cNvSpPr>
                                  <a:spLocks noChangeArrowheads="1"/>
                                </wps:cNvSpPr>
                                <wps:spPr bwMode="auto">
                                  <a:xfrm>
                                    <a:off x="3098" y="18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3" name="Rectangle 631"/>
                                <wps:cNvSpPr>
                                  <a:spLocks noChangeArrowheads="1"/>
                                </wps:cNvSpPr>
                                <wps:spPr bwMode="auto">
                                  <a:xfrm>
                                    <a:off x="3098" y="18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4" name="Rectangle 632"/>
                                <wps:cNvSpPr>
                                  <a:spLocks noChangeArrowheads="1"/>
                                </wps:cNvSpPr>
                                <wps:spPr bwMode="auto">
                                  <a:xfrm>
                                    <a:off x="3098" y="18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5" name="Rectangle 633"/>
                                <wps:cNvSpPr>
                                  <a:spLocks noChangeArrowheads="1"/>
                                </wps:cNvSpPr>
                                <wps:spPr bwMode="auto">
                                  <a:xfrm>
                                    <a:off x="3098" y="18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6" name="Rectangle 634"/>
                                <wps:cNvSpPr>
                                  <a:spLocks noChangeArrowheads="1"/>
                                </wps:cNvSpPr>
                                <wps:spPr bwMode="auto">
                                  <a:xfrm>
                                    <a:off x="3098" y="18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7" name="Rectangle 635"/>
                                <wps:cNvSpPr>
                                  <a:spLocks noChangeArrowheads="1"/>
                                </wps:cNvSpPr>
                                <wps:spPr bwMode="auto">
                                  <a:xfrm>
                                    <a:off x="3098" y="18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8" name="Rectangle 636"/>
                                <wps:cNvSpPr>
                                  <a:spLocks noChangeArrowheads="1"/>
                                </wps:cNvSpPr>
                                <wps:spPr bwMode="auto">
                                  <a:xfrm>
                                    <a:off x="3098" y="18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9" name="Rectangle 637"/>
                                <wps:cNvSpPr>
                                  <a:spLocks noChangeArrowheads="1"/>
                                </wps:cNvSpPr>
                                <wps:spPr bwMode="auto">
                                  <a:xfrm>
                                    <a:off x="3098" y="18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0" name="Rectangle 638"/>
                                <wps:cNvSpPr>
                                  <a:spLocks noChangeArrowheads="1"/>
                                </wps:cNvSpPr>
                                <wps:spPr bwMode="auto">
                                  <a:xfrm>
                                    <a:off x="3098" y="18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1" name="Rectangle 639"/>
                                <wps:cNvSpPr>
                                  <a:spLocks noChangeArrowheads="1"/>
                                </wps:cNvSpPr>
                                <wps:spPr bwMode="auto">
                                  <a:xfrm>
                                    <a:off x="3098" y="18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2" name="Rectangle 640"/>
                                <wps:cNvSpPr>
                                  <a:spLocks noChangeArrowheads="1"/>
                                </wps:cNvSpPr>
                                <wps:spPr bwMode="auto">
                                  <a:xfrm>
                                    <a:off x="3098" y="18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3" name="Rectangle 641"/>
                                <wps:cNvSpPr>
                                  <a:spLocks noChangeArrowheads="1"/>
                                </wps:cNvSpPr>
                                <wps:spPr bwMode="auto">
                                  <a:xfrm>
                                    <a:off x="3098" y="18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4" name="Rectangle 642"/>
                                <wps:cNvSpPr>
                                  <a:spLocks noChangeArrowheads="1"/>
                                </wps:cNvSpPr>
                                <wps:spPr bwMode="auto">
                                  <a:xfrm>
                                    <a:off x="3098" y="19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5" name="Rectangle 643"/>
                                <wps:cNvSpPr>
                                  <a:spLocks noChangeArrowheads="1"/>
                                </wps:cNvSpPr>
                                <wps:spPr bwMode="auto">
                                  <a:xfrm>
                                    <a:off x="3098" y="19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6" name="Rectangle 644"/>
                                <wps:cNvSpPr>
                                  <a:spLocks noChangeArrowheads="1"/>
                                </wps:cNvSpPr>
                                <wps:spPr bwMode="auto">
                                  <a:xfrm>
                                    <a:off x="3098" y="19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7" name="Rectangle 645"/>
                                <wps:cNvSpPr>
                                  <a:spLocks noChangeArrowheads="1"/>
                                </wps:cNvSpPr>
                                <wps:spPr bwMode="auto">
                                  <a:xfrm>
                                    <a:off x="3098" y="19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8" name="Rectangle 646"/>
                                <wps:cNvSpPr>
                                  <a:spLocks noChangeArrowheads="1"/>
                                </wps:cNvSpPr>
                                <wps:spPr bwMode="auto">
                                  <a:xfrm>
                                    <a:off x="3098" y="19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9" name="Rectangle 647"/>
                                <wps:cNvSpPr>
                                  <a:spLocks noChangeArrowheads="1"/>
                                </wps:cNvSpPr>
                                <wps:spPr bwMode="auto">
                                  <a:xfrm>
                                    <a:off x="3098" y="19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0" name="Rectangle 648"/>
                                <wps:cNvSpPr>
                                  <a:spLocks noChangeArrowheads="1"/>
                                </wps:cNvSpPr>
                                <wps:spPr bwMode="auto">
                                  <a:xfrm>
                                    <a:off x="3098" y="19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1" name="Rectangle 649"/>
                                <wps:cNvSpPr>
                                  <a:spLocks noChangeArrowheads="1"/>
                                </wps:cNvSpPr>
                                <wps:spPr bwMode="auto">
                                  <a:xfrm>
                                    <a:off x="3098" y="19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2" name="Rectangle 650"/>
                                <wps:cNvSpPr>
                                  <a:spLocks noChangeArrowheads="1"/>
                                </wps:cNvSpPr>
                                <wps:spPr bwMode="auto">
                                  <a:xfrm>
                                    <a:off x="3098" y="19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3" name="Rectangle 651"/>
                                <wps:cNvSpPr>
                                  <a:spLocks noChangeArrowheads="1"/>
                                </wps:cNvSpPr>
                                <wps:spPr bwMode="auto">
                                  <a:xfrm>
                                    <a:off x="3098" y="19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4" name="Rectangle 652"/>
                                <wps:cNvSpPr>
                                  <a:spLocks noChangeArrowheads="1"/>
                                </wps:cNvSpPr>
                                <wps:spPr bwMode="auto">
                                  <a:xfrm>
                                    <a:off x="3098" y="19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5" name="Rectangle 653"/>
                                <wps:cNvSpPr>
                                  <a:spLocks noChangeArrowheads="1"/>
                                </wps:cNvSpPr>
                                <wps:spPr bwMode="auto">
                                  <a:xfrm>
                                    <a:off x="3098" y="19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6" name="Rectangle 654"/>
                                <wps:cNvSpPr>
                                  <a:spLocks noChangeArrowheads="1"/>
                                </wps:cNvSpPr>
                                <wps:spPr bwMode="auto">
                                  <a:xfrm>
                                    <a:off x="3098" y="19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7" name="Rectangle 655"/>
                                <wps:cNvSpPr>
                                  <a:spLocks noChangeArrowheads="1"/>
                                </wps:cNvSpPr>
                                <wps:spPr bwMode="auto">
                                  <a:xfrm>
                                    <a:off x="3098"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8" name="Rectangle 656"/>
                                <wps:cNvSpPr>
                                  <a:spLocks noChangeArrowheads="1"/>
                                </wps:cNvSpPr>
                                <wps:spPr bwMode="auto">
                                  <a:xfrm>
                                    <a:off x="3098"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9" name="Rectangle 657"/>
                                <wps:cNvSpPr>
                                  <a:spLocks noChangeArrowheads="1"/>
                                </wps:cNvSpPr>
                                <wps:spPr bwMode="auto">
                                  <a:xfrm>
                                    <a:off x="3098"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0" name="Rectangle 658"/>
                                <wps:cNvSpPr>
                                  <a:spLocks noChangeArrowheads="1"/>
                                </wps:cNvSpPr>
                                <wps:spPr bwMode="auto">
                                  <a:xfrm>
                                    <a:off x="3098"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1" name="Rectangle 659"/>
                                <wps:cNvSpPr>
                                  <a:spLocks noChangeArrowheads="1"/>
                                </wps:cNvSpPr>
                                <wps:spPr bwMode="auto">
                                  <a:xfrm>
                                    <a:off x="3098"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2" name="Rectangle 660"/>
                                <wps:cNvSpPr>
                                  <a:spLocks noChangeArrowheads="1"/>
                                </wps:cNvSpPr>
                                <wps:spPr bwMode="auto">
                                  <a:xfrm>
                                    <a:off x="3098"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3" name="Rectangle 661"/>
                                <wps:cNvSpPr>
                                  <a:spLocks noChangeArrowheads="1"/>
                                </wps:cNvSpPr>
                                <wps:spPr bwMode="auto">
                                  <a:xfrm>
                                    <a:off x="3098"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4" name="Rectangle 662"/>
                                <wps:cNvSpPr>
                                  <a:spLocks noChangeArrowheads="1"/>
                                </wps:cNvSpPr>
                                <wps:spPr bwMode="auto">
                                  <a:xfrm>
                                    <a:off x="3098"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5" name="Rectangle 663"/>
                                <wps:cNvSpPr>
                                  <a:spLocks noChangeArrowheads="1"/>
                                </wps:cNvSpPr>
                                <wps:spPr bwMode="auto">
                                  <a:xfrm>
                                    <a:off x="3098"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6" name="Rectangle 664"/>
                                <wps:cNvSpPr>
                                  <a:spLocks noChangeArrowheads="1"/>
                                </wps:cNvSpPr>
                                <wps:spPr bwMode="auto">
                                  <a:xfrm>
                                    <a:off x="3098"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7" name="Rectangle 665"/>
                                <wps:cNvSpPr>
                                  <a:spLocks noChangeArrowheads="1"/>
                                </wps:cNvSpPr>
                                <wps:spPr bwMode="auto">
                                  <a:xfrm>
                                    <a:off x="3098" y="21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8" name="Rectangle 666"/>
                                <wps:cNvSpPr>
                                  <a:spLocks noChangeArrowheads="1"/>
                                </wps:cNvSpPr>
                                <wps:spPr bwMode="auto">
                                  <a:xfrm>
                                    <a:off x="3098" y="22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9" name="Rectangle 667"/>
                                <wps:cNvSpPr>
                                  <a:spLocks noChangeArrowheads="1"/>
                                </wps:cNvSpPr>
                                <wps:spPr bwMode="auto">
                                  <a:xfrm>
                                    <a:off x="3098" y="22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0" name="Rectangle 668"/>
                                <wps:cNvSpPr>
                                  <a:spLocks noChangeArrowheads="1"/>
                                </wps:cNvSpPr>
                                <wps:spPr bwMode="auto">
                                  <a:xfrm>
                                    <a:off x="3098" y="22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1" name="Rectangle 669"/>
                                <wps:cNvSpPr>
                                  <a:spLocks noChangeArrowheads="1"/>
                                </wps:cNvSpPr>
                                <wps:spPr bwMode="auto">
                                  <a:xfrm>
                                    <a:off x="3098" y="22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2" name="Rectangle 670"/>
                                <wps:cNvSpPr>
                                  <a:spLocks noChangeArrowheads="1"/>
                                </wps:cNvSpPr>
                                <wps:spPr bwMode="auto">
                                  <a:xfrm>
                                    <a:off x="3098" y="22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3" name="Rectangle 671"/>
                                <wps:cNvSpPr>
                                  <a:spLocks noChangeArrowheads="1"/>
                                </wps:cNvSpPr>
                                <wps:spPr bwMode="auto">
                                  <a:xfrm>
                                    <a:off x="3098" y="22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4" name="Rectangle 672"/>
                                <wps:cNvSpPr>
                                  <a:spLocks noChangeArrowheads="1"/>
                                </wps:cNvSpPr>
                                <wps:spPr bwMode="auto">
                                  <a:xfrm>
                                    <a:off x="3098" y="22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5" name="Rectangle 673"/>
                                <wps:cNvSpPr>
                                  <a:spLocks noChangeArrowheads="1"/>
                                </wps:cNvSpPr>
                                <wps:spPr bwMode="auto">
                                  <a:xfrm>
                                    <a:off x="3098" y="22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6" name="Rectangle 674"/>
                                <wps:cNvSpPr>
                                  <a:spLocks noChangeArrowheads="1"/>
                                </wps:cNvSpPr>
                                <wps:spPr bwMode="auto">
                                  <a:xfrm>
                                    <a:off x="3098" y="22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7" name="Rectangle 675"/>
                                <wps:cNvSpPr>
                                  <a:spLocks noChangeArrowheads="1"/>
                                </wps:cNvSpPr>
                                <wps:spPr bwMode="auto">
                                  <a:xfrm>
                                    <a:off x="3098" y="22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8" name="Rectangle 676"/>
                                <wps:cNvSpPr>
                                  <a:spLocks noChangeArrowheads="1"/>
                                </wps:cNvSpPr>
                                <wps:spPr bwMode="auto">
                                  <a:xfrm>
                                    <a:off x="3098" y="22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9" name="Rectangle 677"/>
                                <wps:cNvSpPr>
                                  <a:spLocks noChangeArrowheads="1"/>
                                </wps:cNvSpPr>
                                <wps:spPr bwMode="auto">
                                  <a:xfrm>
                                    <a:off x="3098" y="22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0" name="Rectangle 678"/>
                                <wps:cNvSpPr>
                                  <a:spLocks noChangeArrowheads="1"/>
                                </wps:cNvSpPr>
                                <wps:spPr bwMode="auto">
                                  <a:xfrm>
                                    <a:off x="3098" y="22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1" name="Rectangle 679"/>
                                <wps:cNvSpPr>
                                  <a:spLocks noChangeArrowheads="1"/>
                                </wps:cNvSpPr>
                                <wps:spPr bwMode="auto">
                                  <a:xfrm>
                                    <a:off x="3098" y="22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2" name="Rectangle 680"/>
                                <wps:cNvSpPr>
                                  <a:spLocks noChangeArrowheads="1"/>
                                </wps:cNvSpPr>
                                <wps:spPr bwMode="auto">
                                  <a:xfrm>
                                    <a:off x="3098"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3" name="Rectangle 681"/>
                                <wps:cNvSpPr>
                                  <a:spLocks noChangeArrowheads="1"/>
                                </wps:cNvSpPr>
                                <wps:spPr bwMode="auto">
                                  <a:xfrm>
                                    <a:off x="3098"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4" name="Rectangle 682"/>
                                <wps:cNvSpPr>
                                  <a:spLocks noChangeArrowheads="1"/>
                                </wps:cNvSpPr>
                                <wps:spPr bwMode="auto">
                                  <a:xfrm>
                                    <a:off x="3098"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5" name="Rectangle 683"/>
                                <wps:cNvSpPr>
                                  <a:spLocks noChangeArrowheads="1"/>
                                </wps:cNvSpPr>
                                <wps:spPr bwMode="auto">
                                  <a:xfrm>
                                    <a:off x="3098"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6" name="Rectangle 684"/>
                                <wps:cNvSpPr>
                                  <a:spLocks noChangeArrowheads="1"/>
                                </wps:cNvSpPr>
                                <wps:spPr bwMode="auto">
                                  <a:xfrm>
                                    <a:off x="3098"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7" name="Rectangle 685"/>
                                <wps:cNvSpPr>
                                  <a:spLocks noChangeArrowheads="1"/>
                                </wps:cNvSpPr>
                                <wps:spPr bwMode="auto">
                                  <a:xfrm>
                                    <a:off x="3098"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8" name="Rectangle 686"/>
                                <wps:cNvSpPr>
                                  <a:spLocks noChangeArrowheads="1"/>
                                </wps:cNvSpPr>
                                <wps:spPr bwMode="auto">
                                  <a:xfrm>
                                    <a:off x="3098"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9" name="Rectangle 687"/>
                                <wps:cNvSpPr>
                                  <a:spLocks noChangeArrowheads="1"/>
                                </wps:cNvSpPr>
                                <wps:spPr bwMode="auto">
                                  <a:xfrm>
                                    <a:off x="3098"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0" name="Rectangle 688"/>
                                <wps:cNvSpPr>
                                  <a:spLocks noChangeArrowheads="1"/>
                                </wps:cNvSpPr>
                                <wps:spPr bwMode="auto">
                                  <a:xfrm>
                                    <a:off x="3098"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1" name="Rectangle 689"/>
                                <wps:cNvSpPr>
                                  <a:spLocks noChangeArrowheads="1"/>
                                </wps:cNvSpPr>
                                <wps:spPr bwMode="auto">
                                  <a:xfrm>
                                    <a:off x="3098"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2" name="Rectangle 690"/>
                                <wps:cNvSpPr>
                                  <a:spLocks noChangeArrowheads="1"/>
                                </wps:cNvSpPr>
                                <wps:spPr bwMode="auto">
                                  <a:xfrm>
                                    <a:off x="3098"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3" name="Rectangle 691"/>
                                <wps:cNvSpPr>
                                  <a:spLocks noChangeArrowheads="1"/>
                                </wps:cNvSpPr>
                                <wps:spPr bwMode="auto">
                                  <a:xfrm>
                                    <a:off x="3098"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4" name="Rectangle 692"/>
                                <wps:cNvSpPr>
                                  <a:spLocks noChangeArrowheads="1"/>
                                </wps:cNvSpPr>
                                <wps:spPr bwMode="auto">
                                  <a:xfrm>
                                    <a:off x="3098"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5" name="Rectangle 693"/>
                                <wps:cNvSpPr>
                                  <a:spLocks noChangeArrowheads="1"/>
                                </wps:cNvSpPr>
                                <wps:spPr bwMode="auto">
                                  <a:xfrm>
                                    <a:off x="3098"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6" name="Rectangle 694"/>
                                <wps:cNvSpPr>
                                  <a:spLocks noChangeArrowheads="1"/>
                                </wps:cNvSpPr>
                                <wps:spPr bwMode="auto">
                                  <a:xfrm>
                                    <a:off x="3098"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7" name="Rectangle 695"/>
                                <wps:cNvSpPr>
                                  <a:spLocks noChangeArrowheads="1"/>
                                </wps:cNvSpPr>
                                <wps:spPr bwMode="auto">
                                  <a:xfrm>
                                    <a:off x="3098"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8" name="Rectangle 696"/>
                                <wps:cNvSpPr>
                                  <a:spLocks noChangeArrowheads="1"/>
                                </wps:cNvSpPr>
                                <wps:spPr bwMode="auto">
                                  <a:xfrm>
                                    <a:off x="3098"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9" name="Rectangle 697"/>
                                <wps:cNvSpPr>
                                  <a:spLocks noChangeArrowheads="1"/>
                                </wps:cNvSpPr>
                                <wps:spPr bwMode="auto">
                                  <a:xfrm>
                                    <a:off x="3098"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0" name="Rectangle 698"/>
                                <wps:cNvSpPr>
                                  <a:spLocks noChangeArrowheads="1"/>
                                </wps:cNvSpPr>
                                <wps:spPr bwMode="auto">
                                  <a:xfrm>
                                    <a:off x="3098"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1" name="Rectangle 699"/>
                                <wps:cNvSpPr>
                                  <a:spLocks noChangeArrowheads="1"/>
                                </wps:cNvSpPr>
                                <wps:spPr bwMode="auto">
                                  <a:xfrm>
                                    <a:off x="3098"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2" name="Rectangle 700"/>
                                <wps:cNvSpPr>
                                  <a:spLocks noChangeArrowheads="1"/>
                                </wps:cNvSpPr>
                                <wps:spPr bwMode="auto">
                                  <a:xfrm>
                                    <a:off x="3098"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3" name="Rectangle 701"/>
                                <wps:cNvSpPr>
                                  <a:spLocks noChangeArrowheads="1"/>
                                </wps:cNvSpPr>
                                <wps:spPr bwMode="auto">
                                  <a:xfrm>
                                    <a:off x="3098"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4" name="Rectangle 702"/>
                                <wps:cNvSpPr>
                                  <a:spLocks noChangeArrowheads="1"/>
                                </wps:cNvSpPr>
                                <wps:spPr bwMode="auto">
                                  <a:xfrm>
                                    <a:off x="3098"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5" name="Rectangle 703"/>
                                <wps:cNvSpPr>
                                  <a:spLocks noChangeArrowheads="1"/>
                                </wps:cNvSpPr>
                                <wps:spPr bwMode="auto">
                                  <a:xfrm>
                                    <a:off x="3098"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6" name="Rectangle 704"/>
                                <wps:cNvSpPr>
                                  <a:spLocks noChangeArrowheads="1"/>
                                </wps:cNvSpPr>
                                <wps:spPr bwMode="auto">
                                  <a:xfrm>
                                    <a:off x="3098"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7" name="Rectangle 705"/>
                                <wps:cNvSpPr>
                                  <a:spLocks noChangeArrowheads="1"/>
                                </wps:cNvSpPr>
                                <wps:spPr bwMode="auto">
                                  <a:xfrm>
                                    <a:off x="3098" y="25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8" name="Rectangle 706"/>
                                <wps:cNvSpPr>
                                  <a:spLocks noChangeArrowheads="1"/>
                                </wps:cNvSpPr>
                                <wps:spPr bwMode="auto">
                                  <a:xfrm>
                                    <a:off x="3098" y="26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9" name="Rectangle 707"/>
                                <wps:cNvSpPr>
                                  <a:spLocks noChangeArrowheads="1"/>
                                </wps:cNvSpPr>
                                <wps:spPr bwMode="auto">
                                  <a:xfrm>
                                    <a:off x="3098" y="26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0" name="Rectangle 708"/>
                                <wps:cNvSpPr>
                                  <a:spLocks noChangeArrowheads="1"/>
                                </wps:cNvSpPr>
                                <wps:spPr bwMode="auto">
                                  <a:xfrm>
                                    <a:off x="3098" y="26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1" name="Rectangle 709"/>
                                <wps:cNvSpPr>
                                  <a:spLocks noChangeArrowheads="1"/>
                                </wps:cNvSpPr>
                                <wps:spPr bwMode="auto">
                                  <a:xfrm>
                                    <a:off x="3098" y="26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2" name="Rectangle 710"/>
                                <wps:cNvSpPr>
                                  <a:spLocks noChangeArrowheads="1"/>
                                </wps:cNvSpPr>
                                <wps:spPr bwMode="auto">
                                  <a:xfrm>
                                    <a:off x="3098" y="26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3" name="Rectangle 711"/>
                                <wps:cNvSpPr>
                                  <a:spLocks noChangeArrowheads="1"/>
                                </wps:cNvSpPr>
                                <wps:spPr bwMode="auto">
                                  <a:xfrm>
                                    <a:off x="3098" y="26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4" name="Rectangle 712"/>
                                <wps:cNvSpPr>
                                  <a:spLocks noChangeArrowheads="1"/>
                                </wps:cNvSpPr>
                                <wps:spPr bwMode="auto">
                                  <a:xfrm>
                                    <a:off x="3098" y="26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5" name="Rectangle 713"/>
                                <wps:cNvSpPr>
                                  <a:spLocks noChangeArrowheads="1"/>
                                </wps:cNvSpPr>
                                <wps:spPr bwMode="auto">
                                  <a:xfrm>
                                    <a:off x="3098" y="26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6" name="Rectangle 714"/>
                                <wps:cNvSpPr>
                                  <a:spLocks noChangeArrowheads="1"/>
                                </wps:cNvSpPr>
                                <wps:spPr bwMode="auto">
                                  <a:xfrm>
                                    <a:off x="3098" y="26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7" name="Rectangle 715"/>
                                <wps:cNvSpPr>
                                  <a:spLocks noChangeArrowheads="1"/>
                                </wps:cNvSpPr>
                                <wps:spPr bwMode="auto">
                                  <a:xfrm>
                                    <a:off x="3098" y="26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8" name="Rectangle 716"/>
                                <wps:cNvSpPr>
                                  <a:spLocks noChangeArrowheads="1"/>
                                </wps:cNvSpPr>
                                <wps:spPr bwMode="auto">
                                  <a:xfrm>
                                    <a:off x="3098" y="26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9" name="Rectangle 717"/>
                                <wps:cNvSpPr>
                                  <a:spLocks noChangeArrowheads="1"/>
                                </wps:cNvSpPr>
                                <wps:spPr bwMode="auto">
                                  <a:xfrm>
                                    <a:off x="3098" y="26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0" name="Rectangle 718"/>
                                <wps:cNvSpPr>
                                  <a:spLocks noChangeArrowheads="1"/>
                                </wps:cNvSpPr>
                                <wps:spPr bwMode="auto">
                                  <a:xfrm>
                                    <a:off x="3098" y="26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1" name="Rectangle 719"/>
                                <wps:cNvSpPr>
                                  <a:spLocks noChangeArrowheads="1"/>
                                </wps:cNvSpPr>
                                <wps:spPr bwMode="auto">
                                  <a:xfrm>
                                    <a:off x="3098" y="26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2" name="Rectangle 720"/>
                                <wps:cNvSpPr>
                                  <a:spLocks noChangeArrowheads="1"/>
                                </wps:cNvSpPr>
                                <wps:spPr bwMode="auto">
                                  <a:xfrm>
                                    <a:off x="3098" y="26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3" name="Rectangle 721"/>
                                <wps:cNvSpPr>
                                  <a:spLocks noChangeArrowheads="1"/>
                                </wps:cNvSpPr>
                                <wps:spPr bwMode="auto">
                                  <a:xfrm>
                                    <a:off x="3098" y="26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4" name="Rectangle 722"/>
                                <wps:cNvSpPr>
                                  <a:spLocks noChangeArrowheads="1"/>
                                </wps:cNvSpPr>
                                <wps:spPr bwMode="auto">
                                  <a:xfrm>
                                    <a:off x="3098" y="27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5" name="Rectangle 723"/>
                                <wps:cNvSpPr>
                                  <a:spLocks noChangeArrowheads="1"/>
                                </wps:cNvSpPr>
                                <wps:spPr bwMode="auto">
                                  <a:xfrm>
                                    <a:off x="3098" y="27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6" name="Rectangle 724"/>
                                <wps:cNvSpPr>
                                  <a:spLocks noChangeArrowheads="1"/>
                                </wps:cNvSpPr>
                                <wps:spPr bwMode="auto">
                                  <a:xfrm>
                                    <a:off x="3098" y="27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7" name="Rectangle 725"/>
                                <wps:cNvSpPr>
                                  <a:spLocks noChangeArrowheads="1"/>
                                </wps:cNvSpPr>
                                <wps:spPr bwMode="auto">
                                  <a:xfrm>
                                    <a:off x="3098" y="27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8" name="Rectangle 726"/>
                                <wps:cNvSpPr>
                                  <a:spLocks noChangeArrowheads="1"/>
                                </wps:cNvSpPr>
                                <wps:spPr bwMode="auto">
                                  <a:xfrm>
                                    <a:off x="3098" y="27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9" name="Rectangle 727"/>
                                <wps:cNvSpPr>
                                  <a:spLocks noChangeArrowheads="1"/>
                                </wps:cNvSpPr>
                                <wps:spPr bwMode="auto">
                                  <a:xfrm>
                                    <a:off x="3098" y="2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0" name="Rectangle 728"/>
                                <wps:cNvSpPr>
                                  <a:spLocks noChangeArrowheads="1"/>
                                </wps:cNvSpPr>
                                <wps:spPr bwMode="auto">
                                  <a:xfrm>
                                    <a:off x="3098" y="273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1" name="Rectangle 729"/>
                                <wps:cNvSpPr>
                                  <a:spLocks noChangeArrowheads="1"/>
                                </wps:cNvSpPr>
                                <wps:spPr bwMode="auto">
                                  <a:xfrm>
                                    <a:off x="3098" y="27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2" name="Rectangle 730"/>
                                <wps:cNvSpPr>
                                  <a:spLocks noChangeArrowheads="1"/>
                                </wps:cNvSpPr>
                                <wps:spPr bwMode="auto">
                                  <a:xfrm>
                                    <a:off x="3098" y="27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3" name="Rectangle 731"/>
                                <wps:cNvSpPr>
                                  <a:spLocks noChangeArrowheads="1"/>
                                </wps:cNvSpPr>
                                <wps:spPr bwMode="auto">
                                  <a:xfrm>
                                    <a:off x="3098" y="27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4" name="Rectangle 732"/>
                                <wps:cNvSpPr>
                                  <a:spLocks noChangeArrowheads="1"/>
                                </wps:cNvSpPr>
                                <wps:spPr bwMode="auto">
                                  <a:xfrm>
                                    <a:off x="3098" y="27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5" name="Rectangle 733"/>
                                <wps:cNvSpPr>
                                  <a:spLocks noChangeArrowheads="1"/>
                                </wps:cNvSpPr>
                                <wps:spPr bwMode="auto">
                                  <a:xfrm>
                                    <a:off x="3098" y="27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6" name="Rectangle 734"/>
                                <wps:cNvSpPr>
                                  <a:spLocks noChangeArrowheads="1"/>
                                </wps:cNvSpPr>
                                <wps:spPr bwMode="auto">
                                  <a:xfrm>
                                    <a:off x="3098" y="277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7" name="Rectangle 735"/>
                                <wps:cNvSpPr>
                                  <a:spLocks noChangeArrowheads="1"/>
                                </wps:cNvSpPr>
                                <wps:spPr bwMode="auto">
                                  <a:xfrm>
                                    <a:off x="3098" y="278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8" name="Rectangle 736"/>
                                <wps:cNvSpPr>
                                  <a:spLocks noChangeArrowheads="1"/>
                                </wps:cNvSpPr>
                                <wps:spPr bwMode="auto">
                                  <a:xfrm>
                                    <a:off x="3098" y="27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9" name="Rectangle 737"/>
                                <wps:cNvSpPr>
                                  <a:spLocks noChangeArrowheads="1"/>
                                </wps:cNvSpPr>
                                <wps:spPr bwMode="auto">
                                  <a:xfrm>
                                    <a:off x="3098" y="27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0" name="Rectangle 738"/>
                                <wps:cNvSpPr>
                                  <a:spLocks noChangeArrowheads="1"/>
                                </wps:cNvSpPr>
                                <wps:spPr bwMode="auto">
                                  <a:xfrm>
                                    <a:off x="3098" y="28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1" name="Rectangle 739"/>
                                <wps:cNvSpPr>
                                  <a:spLocks noChangeArrowheads="1"/>
                                </wps:cNvSpPr>
                                <wps:spPr bwMode="auto">
                                  <a:xfrm>
                                    <a:off x="3098" y="28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2" name="Rectangle 740"/>
                                <wps:cNvSpPr>
                                  <a:spLocks noChangeArrowheads="1"/>
                                </wps:cNvSpPr>
                                <wps:spPr bwMode="auto">
                                  <a:xfrm>
                                    <a:off x="3098" y="28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3" name="Freeform 741"/>
                                <wps:cNvSpPr>
                                  <a:spLocks/>
                                </wps:cNvSpPr>
                                <wps:spPr bwMode="auto">
                                  <a:xfrm>
                                    <a:off x="4764" y="2303"/>
                                    <a:ext cx="725" cy="288"/>
                                  </a:xfrm>
                                  <a:custGeom>
                                    <a:avLst/>
                                    <a:gdLst>
                                      <a:gd name="T0" fmla="*/ 0 w 725"/>
                                      <a:gd name="T1" fmla="*/ 0 h 288"/>
                                      <a:gd name="T2" fmla="*/ 363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3"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4" name="Freeform 742"/>
                                <wps:cNvSpPr>
                                  <a:spLocks/>
                                </wps:cNvSpPr>
                                <wps:spPr bwMode="auto">
                                  <a:xfrm>
                                    <a:off x="4752" y="1566"/>
                                    <a:ext cx="24" cy="749"/>
                                  </a:xfrm>
                                  <a:custGeom>
                                    <a:avLst/>
                                    <a:gdLst>
                                      <a:gd name="T0" fmla="*/ 24 w 24"/>
                                      <a:gd name="T1" fmla="*/ 12 h 749"/>
                                      <a:gd name="T2" fmla="*/ 24 w 24"/>
                                      <a:gd name="T3" fmla="*/ 6 h 749"/>
                                      <a:gd name="T4" fmla="*/ 18 w 24"/>
                                      <a:gd name="T5" fmla="*/ 6 h 749"/>
                                      <a:gd name="T6" fmla="*/ 18 w 24"/>
                                      <a:gd name="T7" fmla="*/ 0 h 749"/>
                                      <a:gd name="T8" fmla="*/ 6 w 24"/>
                                      <a:gd name="T9" fmla="*/ 0 h 749"/>
                                      <a:gd name="T10" fmla="*/ 6 w 24"/>
                                      <a:gd name="T11" fmla="*/ 6 h 749"/>
                                      <a:gd name="T12" fmla="*/ 0 w 24"/>
                                      <a:gd name="T13" fmla="*/ 6 h 749"/>
                                      <a:gd name="T14" fmla="*/ 0 w 24"/>
                                      <a:gd name="T15" fmla="*/ 743 h 749"/>
                                      <a:gd name="T16" fmla="*/ 6 w 24"/>
                                      <a:gd name="T17" fmla="*/ 743 h 749"/>
                                      <a:gd name="T18" fmla="*/ 6 w 24"/>
                                      <a:gd name="T19" fmla="*/ 749 h 749"/>
                                      <a:gd name="T20" fmla="*/ 18 w 24"/>
                                      <a:gd name="T21" fmla="*/ 749 h 749"/>
                                      <a:gd name="T22" fmla="*/ 18 w 24"/>
                                      <a:gd name="T23" fmla="*/ 743 h 749"/>
                                      <a:gd name="T24" fmla="*/ 24 w 24"/>
                                      <a:gd name="T25" fmla="*/ 743 h 749"/>
                                      <a:gd name="T26" fmla="*/ 24 w 24"/>
                                      <a:gd name="T27" fmla="*/ 737 h 749"/>
                                      <a:gd name="T28" fmla="*/ 24 w 24"/>
                                      <a:gd name="T29"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49">
                                        <a:moveTo>
                                          <a:pt x="24" y="12"/>
                                        </a:moveTo>
                                        <a:lnTo>
                                          <a:pt x="24" y="6"/>
                                        </a:lnTo>
                                        <a:lnTo>
                                          <a:pt x="18" y="6"/>
                                        </a:lnTo>
                                        <a:lnTo>
                                          <a:pt x="18" y="0"/>
                                        </a:lnTo>
                                        <a:lnTo>
                                          <a:pt x="6" y="0"/>
                                        </a:lnTo>
                                        <a:lnTo>
                                          <a:pt x="6" y="6"/>
                                        </a:lnTo>
                                        <a:lnTo>
                                          <a:pt x="0" y="6"/>
                                        </a:lnTo>
                                        <a:lnTo>
                                          <a:pt x="0" y="743"/>
                                        </a:lnTo>
                                        <a:lnTo>
                                          <a:pt x="6" y="743"/>
                                        </a:lnTo>
                                        <a:lnTo>
                                          <a:pt x="6" y="749"/>
                                        </a:lnTo>
                                        <a:lnTo>
                                          <a:pt x="18" y="749"/>
                                        </a:lnTo>
                                        <a:lnTo>
                                          <a:pt x="18" y="743"/>
                                        </a:lnTo>
                                        <a:lnTo>
                                          <a:pt x="24" y="743"/>
                                        </a:lnTo>
                                        <a:lnTo>
                                          <a:pt x="24" y="737"/>
                                        </a:lnTo>
                                        <a:lnTo>
                                          <a:pt x="2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5" name="Freeform 743"/>
                                <wps:cNvSpPr>
                                  <a:spLocks/>
                                </wps:cNvSpPr>
                                <wps:spPr bwMode="auto">
                                  <a:xfrm>
                                    <a:off x="4752" y="2290"/>
                                    <a:ext cx="387" cy="313"/>
                                  </a:xfrm>
                                  <a:custGeom>
                                    <a:avLst/>
                                    <a:gdLst>
                                      <a:gd name="T0" fmla="*/ 18 w 387"/>
                                      <a:gd name="T1" fmla="*/ 0 h 313"/>
                                      <a:gd name="T2" fmla="*/ 6 w 387"/>
                                      <a:gd name="T3" fmla="*/ 0 h 313"/>
                                      <a:gd name="T4" fmla="*/ 0 w 387"/>
                                      <a:gd name="T5" fmla="*/ 6 h 313"/>
                                      <a:gd name="T6" fmla="*/ 0 w 387"/>
                                      <a:gd name="T7" fmla="*/ 19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8 w 387"/>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18" y="0"/>
                                        </a:moveTo>
                                        <a:lnTo>
                                          <a:pt x="6" y="0"/>
                                        </a:lnTo>
                                        <a:lnTo>
                                          <a:pt x="0" y="6"/>
                                        </a:lnTo>
                                        <a:lnTo>
                                          <a:pt x="0" y="19"/>
                                        </a:lnTo>
                                        <a:lnTo>
                                          <a:pt x="6" y="25"/>
                                        </a:lnTo>
                                        <a:lnTo>
                                          <a:pt x="369" y="313"/>
                                        </a:lnTo>
                                        <a:lnTo>
                                          <a:pt x="381" y="313"/>
                                        </a:lnTo>
                                        <a:lnTo>
                                          <a:pt x="387" y="307"/>
                                        </a:lnTo>
                                        <a:lnTo>
                                          <a:pt x="387" y="295"/>
                                        </a:lnTo>
                                        <a:lnTo>
                                          <a:pt x="381" y="289"/>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6" name="Freeform 744"/>
                                <wps:cNvSpPr>
                                  <a:spLocks/>
                                </wps:cNvSpPr>
                                <wps:spPr bwMode="auto">
                                  <a:xfrm>
                                    <a:off x="5114" y="2290"/>
                                    <a:ext cx="388" cy="313"/>
                                  </a:xfrm>
                                  <a:custGeom>
                                    <a:avLst/>
                                    <a:gdLst>
                                      <a:gd name="T0" fmla="*/ 7 w 388"/>
                                      <a:gd name="T1" fmla="*/ 289 h 313"/>
                                      <a:gd name="T2" fmla="*/ 0 w 388"/>
                                      <a:gd name="T3" fmla="*/ 295 h 313"/>
                                      <a:gd name="T4" fmla="*/ 0 w 388"/>
                                      <a:gd name="T5" fmla="*/ 307 h 313"/>
                                      <a:gd name="T6" fmla="*/ 7 w 388"/>
                                      <a:gd name="T7" fmla="*/ 313 h 313"/>
                                      <a:gd name="T8" fmla="*/ 19 w 388"/>
                                      <a:gd name="T9" fmla="*/ 313 h 313"/>
                                      <a:gd name="T10" fmla="*/ 381 w 388"/>
                                      <a:gd name="T11" fmla="*/ 25 h 313"/>
                                      <a:gd name="T12" fmla="*/ 388 w 388"/>
                                      <a:gd name="T13" fmla="*/ 19 h 313"/>
                                      <a:gd name="T14" fmla="*/ 388 w 388"/>
                                      <a:gd name="T15" fmla="*/ 6 h 313"/>
                                      <a:gd name="T16" fmla="*/ 381 w 388"/>
                                      <a:gd name="T17" fmla="*/ 0 h 313"/>
                                      <a:gd name="T18" fmla="*/ 369 w 388"/>
                                      <a:gd name="T19" fmla="*/ 0 h 313"/>
                                      <a:gd name="T20" fmla="*/ 7 w 388"/>
                                      <a:gd name="T21" fmla="*/ 289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8" h="313">
                                        <a:moveTo>
                                          <a:pt x="7" y="289"/>
                                        </a:moveTo>
                                        <a:lnTo>
                                          <a:pt x="0" y="295"/>
                                        </a:lnTo>
                                        <a:lnTo>
                                          <a:pt x="0" y="307"/>
                                        </a:lnTo>
                                        <a:lnTo>
                                          <a:pt x="7" y="313"/>
                                        </a:lnTo>
                                        <a:lnTo>
                                          <a:pt x="19" y="313"/>
                                        </a:lnTo>
                                        <a:lnTo>
                                          <a:pt x="381" y="25"/>
                                        </a:lnTo>
                                        <a:lnTo>
                                          <a:pt x="388" y="19"/>
                                        </a:lnTo>
                                        <a:lnTo>
                                          <a:pt x="388" y="6"/>
                                        </a:lnTo>
                                        <a:lnTo>
                                          <a:pt x="381" y="0"/>
                                        </a:lnTo>
                                        <a:lnTo>
                                          <a:pt x="369" y="0"/>
                                        </a:lnTo>
                                        <a:lnTo>
                                          <a:pt x="7"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7" name="Freeform 745"/>
                                <wps:cNvSpPr>
                                  <a:spLocks/>
                                </wps:cNvSpPr>
                                <wps:spPr bwMode="auto">
                                  <a:xfrm>
                                    <a:off x="5477" y="1566"/>
                                    <a:ext cx="25" cy="749"/>
                                  </a:xfrm>
                                  <a:custGeom>
                                    <a:avLst/>
                                    <a:gdLst>
                                      <a:gd name="T0" fmla="*/ 0 w 25"/>
                                      <a:gd name="T1" fmla="*/ 737 h 749"/>
                                      <a:gd name="T2" fmla="*/ 0 w 25"/>
                                      <a:gd name="T3" fmla="*/ 743 h 749"/>
                                      <a:gd name="T4" fmla="*/ 6 w 25"/>
                                      <a:gd name="T5" fmla="*/ 743 h 749"/>
                                      <a:gd name="T6" fmla="*/ 6 w 25"/>
                                      <a:gd name="T7" fmla="*/ 749 h 749"/>
                                      <a:gd name="T8" fmla="*/ 18 w 25"/>
                                      <a:gd name="T9" fmla="*/ 749 h 749"/>
                                      <a:gd name="T10" fmla="*/ 18 w 25"/>
                                      <a:gd name="T11" fmla="*/ 743 h 749"/>
                                      <a:gd name="T12" fmla="*/ 25 w 25"/>
                                      <a:gd name="T13" fmla="*/ 743 h 749"/>
                                      <a:gd name="T14" fmla="*/ 25 w 25"/>
                                      <a:gd name="T15" fmla="*/ 6 h 749"/>
                                      <a:gd name="T16" fmla="*/ 18 w 25"/>
                                      <a:gd name="T17" fmla="*/ 6 h 749"/>
                                      <a:gd name="T18" fmla="*/ 18 w 25"/>
                                      <a:gd name="T19" fmla="*/ 0 h 749"/>
                                      <a:gd name="T20" fmla="*/ 6 w 25"/>
                                      <a:gd name="T21" fmla="*/ 0 h 749"/>
                                      <a:gd name="T22" fmla="*/ 6 w 25"/>
                                      <a:gd name="T23" fmla="*/ 6 h 749"/>
                                      <a:gd name="T24" fmla="*/ 0 w 25"/>
                                      <a:gd name="T25" fmla="*/ 6 h 749"/>
                                      <a:gd name="T26" fmla="*/ 0 w 25"/>
                                      <a:gd name="T27" fmla="*/ 12 h 749"/>
                                      <a:gd name="T28" fmla="*/ 0 w 25"/>
                                      <a:gd name="T29" fmla="*/ 737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49">
                                        <a:moveTo>
                                          <a:pt x="0" y="737"/>
                                        </a:moveTo>
                                        <a:lnTo>
                                          <a:pt x="0" y="743"/>
                                        </a:lnTo>
                                        <a:lnTo>
                                          <a:pt x="6" y="743"/>
                                        </a:lnTo>
                                        <a:lnTo>
                                          <a:pt x="6" y="749"/>
                                        </a:lnTo>
                                        <a:lnTo>
                                          <a:pt x="18" y="749"/>
                                        </a:lnTo>
                                        <a:lnTo>
                                          <a:pt x="18" y="743"/>
                                        </a:lnTo>
                                        <a:lnTo>
                                          <a:pt x="25" y="743"/>
                                        </a:lnTo>
                                        <a:lnTo>
                                          <a:pt x="25"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8" name="Freeform 746"/>
                                <wps:cNvSpPr>
                                  <a:spLocks/>
                                </wps:cNvSpPr>
                                <wps:spPr bwMode="auto">
                                  <a:xfrm>
                                    <a:off x="4752" y="2290"/>
                                    <a:ext cx="750" cy="25"/>
                                  </a:xfrm>
                                  <a:custGeom>
                                    <a:avLst/>
                                    <a:gdLst>
                                      <a:gd name="T0" fmla="*/ 12 w 750"/>
                                      <a:gd name="T1" fmla="*/ 0 h 25"/>
                                      <a:gd name="T2" fmla="*/ 6 w 750"/>
                                      <a:gd name="T3" fmla="*/ 0 h 25"/>
                                      <a:gd name="T4" fmla="*/ 6 w 750"/>
                                      <a:gd name="T5" fmla="*/ 6 h 25"/>
                                      <a:gd name="T6" fmla="*/ 0 w 750"/>
                                      <a:gd name="T7" fmla="*/ 6 h 25"/>
                                      <a:gd name="T8" fmla="*/ 0 w 750"/>
                                      <a:gd name="T9" fmla="*/ 19 h 25"/>
                                      <a:gd name="T10" fmla="*/ 6 w 750"/>
                                      <a:gd name="T11" fmla="*/ 19 h 25"/>
                                      <a:gd name="T12" fmla="*/ 6 w 750"/>
                                      <a:gd name="T13" fmla="*/ 25 h 25"/>
                                      <a:gd name="T14" fmla="*/ 743 w 750"/>
                                      <a:gd name="T15" fmla="*/ 25 h 25"/>
                                      <a:gd name="T16" fmla="*/ 743 w 750"/>
                                      <a:gd name="T17" fmla="*/ 19 h 25"/>
                                      <a:gd name="T18" fmla="*/ 750 w 750"/>
                                      <a:gd name="T19" fmla="*/ 19 h 25"/>
                                      <a:gd name="T20" fmla="*/ 750 w 750"/>
                                      <a:gd name="T21" fmla="*/ 6 h 25"/>
                                      <a:gd name="T22" fmla="*/ 743 w 750"/>
                                      <a:gd name="T23" fmla="*/ 6 h 25"/>
                                      <a:gd name="T24" fmla="*/ 743 w 750"/>
                                      <a:gd name="T25" fmla="*/ 0 h 25"/>
                                      <a:gd name="T26" fmla="*/ 737 w 750"/>
                                      <a:gd name="T27" fmla="*/ 0 h 25"/>
                                      <a:gd name="T28" fmla="*/ 12 w 750"/>
                                      <a:gd name="T2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5">
                                        <a:moveTo>
                                          <a:pt x="12" y="0"/>
                                        </a:moveTo>
                                        <a:lnTo>
                                          <a:pt x="6" y="0"/>
                                        </a:lnTo>
                                        <a:lnTo>
                                          <a:pt x="6" y="6"/>
                                        </a:lnTo>
                                        <a:lnTo>
                                          <a:pt x="0" y="6"/>
                                        </a:lnTo>
                                        <a:lnTo>
                                          <a:pt x="0" y="19"/>
                                        </a:lnTo>
                                        <a:lnTo>
                                          <a:pt x="6" y="19"/>
                                        </a:lnTo>
                                        <a:lnTo>
                                          <a:pt x="6" y="25"/>
                                        </a:lnTo>
                                        <a:lnTo>
                                          <a:pt x="743" y="25"/>
                                        </a:lnTo>
                                        <a:lnTo>
                                          <a:pt x="743" y="19"/>
                                        </a:lnTo>
                                        <a:lnTo>
                                          <a:pt x="750" y="19"/>
                                        </a:lnTo>
                                        <a:lnTo>
                                          <a:pt x="750" y="6"/>
                                        </a:lnTo>
                                        <a:lnTo>
                                          <a:pt x="743" y="6"/>
                                        </a:lnTo>
                                        <a:lnTo>
                                          <a:pt x="743" y="0"/>
                                        </a:lnTo>
                                        <a:lnTo>
                                          <a:pt x="737"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9" name="Freeform 747"/>
                                <wps:cNvSpPr>
                                  <a:spLocks/>
                                </wps:cNvSpPr>
                                <wps:spPr bwMode="auto">
                                  <a:xfrm>
                                    <a:off x="4758" y="1492"/>
                                    <a:ext cx="737" cy="92"/>
                                  </a:xfrm>
                                  <a:custGeom>
                                    <a:avLst/>
                                    <a:gdLst>
                                      <a:gd name="T0" fmla="*/ 0 w 737"/>
                                      <a:gd name="T1" fmla="*/ 92 h 92"/>
                                      <a:gd name="T2" fmla="*/ 12 w 737"/>
                                      <a:gd name="T3" fmla="*/ 68 h 92"/>
                                      <a:gd name="T4" fmla="*/ 18 w 737"/>
                                      <a:gd name="T5" fmla="*/ 55 h 92"/>
                                      <a:gd name="T6" fmla="*/ 49 w 737"/>
                                      <a:gd name="T7" fmla="*/ 37 h 92"/>
                                      <a:gd name="T8" fmla="*/ 55 w 737"/>
                                      <a:gd name="T9" fmla="*/ 25 h 92"/>
                                      <a:gd name="T10" fmla="*/ 67 w 737"/>
                                      <a:gd name="T11" fmla="*/ 18 h 92"/>
                                      <a:gd name="T12" fmla="*/ 104 w 737"/>
                                      <a:gd name="T13" fmla="*/ 12 h 92"/>
                                      <a:gd name="T14" fmla="*/ 154 w 737"/>
                                      <a:gd name="T15" fmla="*/ 18 h 92"/>
                                      <a:gd name="T16" fmla="*/ 160 w 737"/>
                                      <a:gd name="T17" fmla="*/ 12 h 92"/>
                                      <a:gd name="T18" fmla="*/ 190 w 737"/>
                                      <a:gd name="T19" fmla="*/ 18 h 92"/>
                                      <a:gd name="T20" fmla="*/ 240 w 737"/>
                                      <a:gd name="T21" fmla="*/ 25 h 92"/>
                                      <a:gd name="T22" fmla="*/ 276 w 737"/>
                                      <a:gd name="T23" fmla="*/ 31 h 92"/>
                                      <a:gd name="T24" fmla="*/ 301 w 737"/>
                                      <a:gd name="T25" fmla="*/ 37 h 92"/>
                                      <a:gd name="T26" fmla="*/ 326 w 737"/>
                                      <a:gd name="T27" fmla="*/ 43 h 92"/>
                                      <a:gd name="T28" fmla="*/ 344 w 737"/>
                                      <a:gd name="T29" fmla="*/ 49 h 92"/>
                                      <a:gd name="T30" fmla="*/ 369 w 737"/>
                                      <a:gd name="T31" fmla="*/ 55 h 92"/>
                                      <a:gd name="T32" fmla="*/ 393 w 737"/>
                                      <a:gd name="T33" fmla="*/ 61 h 92"/>
                                      <a:gd name="T34" fmla="*/ 418 w 737"/>
                                      <a:gd name="T35" fmla="*/ 68 h 92"/>
                                      <a:gd name="T36" fmla="*/ 442 w 737"/>
                                      <a:gd name="T37" fmla="*/ 74 h 92"/>
                                      <a:gd name="T38" fmla="*/ 467 w 737"/>
                                      <a:gd name="T39" fmla="*/ 80 h 92"/>
                                      <a:gd name="T40" fmla="*/ 492 w 737"/>
                                      <a:gd name="T41" fmla="*/ 86 h 92"/>
                                      <a:gd name="T42" fmla="*/ 516 w 737"/>
                                      <a:gd name="T43" fmla="*/ 92 h 92"/>
                                      <a:gd name="T44" fmla="*/ 737 w 737"/>
                                      <a:gd name="T45" fmla="*/ 80 h 92"/>
                                      <a:gd name="T46" fmla="*/ 516 w 737"/>
                                      <a:gd name="T47" fmla="*/ 80 h 92"/>
                                      <a:gd name="T48" fmla="*/ 492 w 737"/>
                                      <a:gd name="T49" fmla="*/ 74 h 92"/>
                                      <a:gd name="T50" fmla="*/ 467 w 737"/>
                                      <a:gd name="T51" fmla="*/ 68 h 92"/>
                                      <a:gd name="T52" fmla="*/ 442 w 737"/>
                                      <a:gd name="T53" fmla="*/ 61 h 92"/>
                                      <a:gd name="T54" fmla="*/ 418 w 737"/>
                                      <a:gd name="T55" fmla="*/ 55 h 92"/>
                                      <a:gd name="T56" fmla="*/ 393 w 737"/>
                                      <a:gd name="T57" fmla="*/ 49 h 92"/>
                                      <a:gd name="T58" fmla="*/ 369 w 737"/>
                                      <a:gd name="T59" fmla="*/ 43 h 92"/>
                                      <a:gd name="T60" fmla="*/ 344 w 737"/>
                                      <a:gd name="T61" fmla="*/ 37 h 92"/>
                                      <a:gd name="T62" fmla="*/ 326 w 737"/>
                                      <a:gd name="T63" fmla="*/ 31 h 92"/>
                                      <a:gd name="T64" fmla="*/ 301 w 737"/>
                                      <a:gd name="T65" fmla="*/ 25 h 92"/>
                                      <a:gd name="T66" fmla="*/ 276 w 737"/>
                                      <a:gd name="T67" fmla="*/ 18 h 92"/>
                                      <a:gd name="T68" fmla="*/ 240 w 737"/>
                                      <a:gd name="T69" fmla="*/ 12 h 92"/>
                                      <a:gd name="T70" fmla="*/ 190 w 737"/>
                                      <a:gd name="T71" fmla="*/ 6 h 92"/>
                                      <a:gd name="T72" fmla="*/ 160 w 737"/>
                                      <a:gd name="T73" fmla="*/ 0 h 92"/>
                                      <a:gd name="T74" fmla="*/ 154 w 737"/>
                                      <a:gd name="T75" fmla="*/ 6 h 92"/>
                                      <a:gd name="T76" fmla="*/ 104 w 737"/>
                                      <a:gd name="T77" fmla="*/ 0 h 92"/>
                                      <a:gd name="T78" fmla="*/ 67 w 737"/>
                                      <a:gd name="T79" fmla="*/ 6 h 92"/>
                                      <a:gd name="T80" fmla="*/ 55 w 737"/>
                                      <a:gd name="T81" fmla="*/ 12 h 92"/>
                                      <a:gd name="T82" fmla="*/ 37 w 737"/>
                                      <a:gd name="T83" fmla="*/ 18 h 92"/>
                                      <a:gd name="T84" fmla="*/ 24 w 737"/>
                                      <a:gd name="T85" fmla="*/ 25 h 92"/>
                                      <a:gd name="T86" fmla="*/ 6 w 737"/>
                                      <a:gd name="T87" fmla="*/ 55 h 92"/>
                                      <a:gd name="T88" fmla="*/ 0 w 737"/>
                                      <a:gd name="T89" fmla="*/ 68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7" h="92">
                                        <a:moveTo>
                                          <a:pt x="0" y="86"/>
                                        </a:moveTo>
                                        <a:lnTo>
                                          <a:pt x="0" y="92"/>
                                        </a:lnTo>
                                        <a:lnTo>
                                          <a:pt x="12" y="92"/>
                                        </a:lnTo>
                                        <a:lnTo>
                                          <a:pt x="12" y="68"/>
                                        </a:lnTo>
                                        <a:lnTo>
                                          <a:pt x="18" y="61"/>
                                        </a:lnTo>
                                        <a:lnTo>
                                          <a:pt x="18" y="55"/>
                                        </a:lnTo>
                                        <a:lnTo>
                                          <a:pt x="37" y="37"/>
                                        </a:lnTo>
                                        <a:lnTo>
                                          <a:pt x="49" y="37"/>
                                        </a:lnTo>
                                        <a:lnTo>
                                          <a:pt x="49" y="31"/>
                                        </a:lnTo>
                                        <a:lnTo>
                                          <a:pt x="55" y="25"/>
                                        </a:lnTo>
                                        <a:lnTo>
                                          <a:pt x="61" y="25"/>
                                        </a:lnTo>
                                        <a:lnTo>
                                          <a:pt x="67" y="18"/>
                                        </a:lnTo>
                                        <a:lnTo>
                                          <a:pt x="98" y="18"/>
                                        </a:lnTo>
                                        <a:lnTo>
                                          <a:pt x="104" y="12"/>
                                        </a:lnTo>
                                        <a:lnTo>
                                          <a:pt x="141" y="12"/>
                                        </a:lnTo>
                                        <a:lnTo>
                                          <a:pt x="154" y="18"/>
                                        </a:lnTo>
                                        <a:lnTo>
                                          <a:pt x="160" y="18"/>
                                        </a:lnTo>
                                        <a:lnTo>
                                          <a:pt x="160" y="12"/>
                                        </a:lnTo>
                                        <a:lnTo>
                                          <a:pt x="178" y="12"/>
                                        </a:lnTo>
                                        <a:lnTo>
                                          <a:pt x="190" y="18"/>
                                        </a:lnTo>
                                        <a:lnTo>
                                          <a:pt x="227" y="18"/>
                                        </a:lnTo>
                                        <a:lnTo>
                                          <a:pt x="240" y="25"/>
                                        </a:lnTo>
                                        <a:lnTo>
                                          <a:pt x="264" y="25"/>
                                        </a:lnTo>
                                        <a:lnTo>
                                          <a:pt x="276" y="31"/>
                                        </a:lnTo>
                                        <a:lnTo>
                                          <a:pt x="289" y="31"/>
                                        </a:lnTo>
                                        <a:lnTo>
                                          <a:pt x="301" y="37"/>
                                        </a:lnTo>
                                        <a:lnTo>
                                          <a:pt x="313" y="37"/>
                                        </a:lnTo>
                                        <a:lnTo>
                                          <a:pt x="326" y="43"/>
                                        </a:lnTo>
                                        <a:lnTo>
                                          <a:pt x="332" y="43"/>
                                        </a:lnTo>
                                        <a:lnTo>
                                          <a:pt x="344" y="49"/>
                                        </a:lnTo>
                                        <a:lnTo>
                                          <a:pt x="356" y="49"/>
                                        </a:lnTo>
                                        <a:lnTo>
                                          <a:pt x="369" y="55"/>
                                        </a:lnTo>
                                        <a:lnTo>
                                          <a:pt x="381" y="55"/>
                                        </a:lnTo>
                                        <a:lnTo>
                                          <a:pt x="393" y="61"/>
                                        </a:lnTo>
                                        <a:lnTo>
                                          <a:pt x="406" y="61"/>
                                        </a:lnTo>
                                        <a:lnTo>
                                          <a:pt x="418" y="68"/>
                                        </a:lnTo>
                                        <a:lnTo>
                                          <a:pt x="430" y="68"/>
                                        </a:lnTo>
                                        <a:lnTo>
                                          <a:pt x="442" y="74"/>
                                        </a:lnTo>
                                        <a:lnTo>
                                          <a:pt x="455" y="74"/>
                                        </a:lnTo>
                                        <a:lnTo>
                                          <a:pt x="467" y="80"/>
                                        </a:lnTo>
                                        <a:lnTo>
                                          <a:pt x="479" y="80"/>
                                        </a:lnTo>
                                        <a:lnTo>
                                          <a:pt x="492" y="86"/>
                                        </a:lnTo>
                                        <a:lnTo>
                                          <a:pt x="504" y="86"/>
                                        </a:lnTo>
                                        <a:lnTo>
                                          <a:pt x="516" y="92"/>
                                        </a:lnTo>
                                        <a:lnTo>
                                          <a:pt x="737" y="92"/>
                                        </a:lnTo>
                                        <a:lnTo>
                                          <a:pt x="737" y="80"/>
                                        </a:lnTo>
                                        <a:lnTo>
                                          <a:pt x="731" y="80"/>
                                        </a:lnTo>
                                        <a:lnTo>
                                          <a:pt x="516" y="80"/>
                                        </a:lnTo>
                                        <a:lnTo>
                                          <a:pt x="504" y="74"/>
                                        </a:lnTo>
                                        <a:lnTo>
                                          <a:pt x="492" y="74"/>
                                        </a:lnTo>
                                        <a:lnTo>
                                          <a:pt x="479" y="68"/>
                                        </a:lnTo>
                                        <a:lnTo>
                                          <a:pt x="467" y="68"/>
                                        </a:lnTo>
                                        <a:lnTo>
                                          <a:pt x="455" y="61"/>
                                        </a:lnTo>
                                        <a:lnTo>
                                          <a:pt x="442" y="61"/>
                                        </a:lnTo>
                                        <a:lnTo>
                                          <a:pt x="430" y="55"/>
                                        </a:lnTo>
                                        <a:lnTo>
                                          <a:pt x="418" y="55"/>
                                        </a:lnTo>
                                        <a:lnTo>
                                          <a:pt x="406" y="49"/>
                                        </a:lnTo>
                                        <a:lnTo>
                                          <a:pt x="393" y="49"/>
                                        </a:lnTo>
                                        <a:lnTo>
                                          <a:pt x="381" y="43"/>
                                        </a:lnTo>
                                        <a:lnTo>
                                          <a:pt x="369" y="43"/>
                                        </a:lnTo>
                                        <a:lnTo>
                                          <a:pt x="356" y="37"/>
                                        </a:lnTo>
                                        <a:lnTo>
                                          <a:pt x="344" y="37"/>
                                        </a:lnTo>
                                        <a:lnTo>
                                          <a:pt x="332" y="31"/>
                                        </a:lnTo>
                                        <a:lnTo>
                                          <a:pt x="326" y="31"/>
                                        </a:lnTo>
                                        <a:lnTo>
                                          <a:pt x="313" y="25"/>
                                        </a:lnTo>
                                        <a:lnTo>
                                          <a:pt x="301" y="25"/>
                                        </a:lnTo>
                                        <a:lnTo>
                                          <a:pt x="289" y="18"/>
                                        </a:lnTo>
                                        <a:lnTo>
                                          <a:pt x="276" y="18"/>
                                        </a:lnTo>
                                        <a:lnTo>
                                          <a:pt x="264" y="12"/>
                                        </a:lnTo>
                                        <a:lnTo>
                                          <a:pt x="240" y="12"/>
                                        </a:lnTo>
                                        <a:lnTo>
                                          <a:pt x="227" y="6"/>
                                        </a:lnTo>
                                        <a:lnTo>
                                          <a:pt x="190" y="6"/>
                                        </a:lnTo>
                                        <a:lnTo>
                                          <a:pt x="178" y="0"/>
                                        </a:lnTo>
                                        <a:lnTo>
                                          <a:pt x="160" y="0"/>
                                        </a:lnTo>
                                        <a:lnTo>
                                          <a:pt x="147" y="6"/>
                                        </a:lnTo>
                                        <a:lnTo>
                                          <a:pt x="154" y="6"/>
                                        </a:lnTo>
                                        <a:lnTo>
                                          <a:pt x="141" y="0"/>
                                        </a:lnTo>
                                        <a:lnTo>
                                          <a:pt x="104" y="0"/>
                                        </a:lnTo>
                                        <a:lnTo>
                                          <a:pt x="98" y="6"/>
                                        </a:lnTo>
                                        <a:lnTo>
                                          <a:pt x="67" y="6"/>
                                        </a:lnTo>
                                        <a:lnTo>
                                          <a:pt x="61" y="12"/>
                                        </a:lnTo>
                                        <a:lnTo>
                                          <a:pt x="55" y="12"/>
                                        </a:lnTo>
                                        <a:lnTo>
                                          <a:pt x="49" y="18"/>
                                        </a:lnTo>
                                        <a:lnTo>
                                          <a:pt x="37" y="18"/>
                                        </a:lnTo>
                                        <a:lnTo>
                                          <a:pt x="37" y="25"/>
                                        </a:lnTo>
                                        <a:lnTo>
                                          <a:pt x="24" y="25"/>
                                        </a:lnTo>
                                        <a:lnTo>
                                          <a:pt x="24" y="37"/>
                                        </a:lnTo>
                                        <a:lnTo>
                                          <a:pt x="6" y="55"/>
                                        </a:lnTo>
                                        <a:lnTo>
                                          <a:pt x="6" y="61"/>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90" name="Rectangle 748"/>
                                <wps:cNvSpPr>
                                  <a:spLocks noChangeArrowheads="1"/>
                                </wps:cNvSpPr>
                                <wps:spPr bwMode="auto">
                                  <a:xfrm>
                                    <a:off x="512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1" name="Rectangle 749"/>
                                <wps:cNvSpPr>
                                  <a:spLocks noChangeArrowheads="1"/>
                                </wps:cNvSpPr>
                                <wps:spPr bwMode="auto">
                                  <a:xfrm>
                                    <a:off x="512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2" name="Rectangle 750"/>
                                <wps:cNvSpPr>
                                  <a:spLocks noChangeArrowheads="1"/>
                                </wps:cNvSpPr>
                                <wps:spPr bwMode="auto">
                                  <a:xfrm>
                                    <a:off x="512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3" name="Rectangle 751"/>
                                <wps:cNvSpPr>
                                  <a:spLocks noChangeArrowheads="1"/>
                                </wps:cNvSpPr>
                                <wps:spPr bwMode="auto">
                                  <a:xfrm>
                                    <a:off x="512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4" name="Rectangle 752"/>
                                <wps:cNvSpPr>
                                  <a:spLocks noChangeArrowheads="1"/>
                                </wps:cNvSpPr>
                                <wps:spPr bwMode="auto">
                                  <a:xfrm>
                                    <a:off x="512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5" name="Rectangle 753"/>
                                <wps:cNvSpPr>
                                  <a:spLocks noChangeArrowheads="1"/>
                                </wps:cNvSpPr>
                                <wps:spPr bwMode="auto">
                                  <a:xfrm>
                                    <a:off x="512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6" name="Rectangle 754"/>
                                <wps:cNvSpPr>
                                  <a:spLocks noChangeArrowheads="1"/>
                                </wps:cNvSpPr>
                                <wps:spPr bwMode="auto">
                                  <a:xfrm>
                                    <a:off x="512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7" name="Rectangle 755"/>
                                <wps:cNvSpPr>
                                  <a:spLocks noChangeArrowheads="1"/>
                                </wps:cNvSpPr>
                                <wps:spPr bwMode="auto">
                                  <a:xfrm>
                                    <a:off x="512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8" name="Rectangle 756"/>
                                <wps:cNvSpPr>
                                  <a:spLocks noChangeArrowheads="1"/>
                                </wps:cNvSpPr>
                                <wps:spPr bwMode="auto">
                                  <a:xfrm>
                                    <a:off x="512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9" name="Rectangle 757"/>
                                <wps:cNvSpPr>
                                  <a:spLocks noChangeArrowheads="1"/>
                                </wps:cNvSpPr>
                                <wps:spPr bwMode="auto">
                                  <a:xfrm>
                                    <a:off x="512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0" name="Rectangle 758"/>
                                <wps:cNvSpPr>
                                  <a:spLocks noChangeArrowheads="1"/>
                                </wps:cNvSpPr>
                                <wps:spPr bwMode="auto">
                                  <a:xfrm>
                                    <a:off x="512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1" name="Rectangle 759"/>
                                <wps:cNvSpPr>
                                  <a:spLocks noChangeArrowheads="1"/>
                                </wps:cNvSpPr>
                                <wps:spPr bwMode="auto">
                                  <a:xfrm>
                                    <a:off x="512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2" name="Rectangle 760"/>
                                <wps:cNvSpPr>
                                  <a:spLocks noChangeArrowheads="1"/>
                                </wps:cNvSpPr>
                                <wps:spPr bwMode="auto">
                                  <a:xfrm>
                                    <a:off x="512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3" name="Rectangle 761"/>
                                <wps:cNvSpPr>
                                  <a:spLocks noChangeArrowheads="1"/>
                                </wps:cNvSpPr>
                                <wps:spPr bwMode="auto">
                                  <a:xfrm>
                                    <a:off x="512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4" name="Rectangle 762"/>
                                <wps:cNvSpPr>
                                  <a:spLocks noChangeArrowheads="1"/>
                                </wps:cNvSpPr>
                                <wps:spPr bwMode="auto">
                                  <a:xfrm>
                                    <a:off x="512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5" name="Rectangle 763"/>
                                <wps:cNvSpPr>
                                  <a:spLocks noChangeArrowheads="1"/>
                                </wps:cNvSpPr>
                                <wps:spPr bwMode="auto">
                                  <a:xfrm>
                                    <a:off x="512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6" name="Rectangle 764"/>
                                <wps:cNvSpPr>
                                  <a:spLocks noChangeArrowheads="1"/>
                                </wps:cNvSpPr>
                                <wps:spPr bwMode="auto">
                                  <a:xfrm>
                                    <a:off x="512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7" name="Rectangle 765"/>
                                <wps:cNvSpPr>
                                  <a:spLocks noChangeArrowheads="1"/>
                                </wps:cNvSpPr>
                                <wps:spPr bwMode="auto">
                                  <a:xfrm>
                                    <a:off x="512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8" name="Rectangle 766"/>
                                <wps:cNvSpPr>
                                  <a:spLocks noChangeArrowheads="1"/>
                                </wps:cNvSpPr>
                                <wps:spPr bwMode="auto">
                                  <a:xfrm>
                                    <a:off x="512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9" name="Rectangle 767"/>
                                <wps:cNvSpPr>
                                  <a:spLocks noChangeArrowheads="1"/>
                                </wps:cNvSpPr>
                                <wps:spPr bwMode="auto">
                                  <a:xfrm>
                                    <a:off x="512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0" name="Rectangle 768"/>
                                <wps:cNvSpPr>
                                  <a:spLocks noChangeArrowheads="1"/>
                                </wps:cNvSpPr>
                                <wps:spPr bwMode="auto">
                                  <a:xfrm>
                                    <a:off x="512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4111" name="Rectangle 769"/>
                              <wps:cNvSpPr>
                                <a:spLocks noChangeArrowheads="1"/>
                              </wps:cNvSpPr>
                              <wps:spPr bwMode="auto">
                                <a:xfrm>
                                  <a:off x="1906909" y="55280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2" name="Rectangle 770"/>
                              <wps:cNvSpPr>
                                <a:spLocks noChangeArrowheads="1"/>
                              </wps:cNvSpPr>
                              <wps:spPr bwMode="auto">
                                <a:xfrm>
                                  <a:off x="1906909" y="55503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3" name="Rectangle 771"/>
                              <wps:cNvSpPr>
                                <a:spLocks noChangeArrowheads="1"/>
                              </wps:cNvSpPr>
                              <wps:spPr bwMode="auto">
                                <a:xfrm>
                                  <a:off x="1906909" y="55726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4" name="Rectangle 772"/>
                              <wps:cNvSpPr>
                                <a:spLocks noChangeArrowheads="1"/>
                              </wps:cNvSpPr>
                              <wps:spPr bwMode="auto">
                                <a:xfrm>
                                  <a:off x="1906909" y="55950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5" name="Rectangle 773"/>
                              <wps:cNvSpPr>
                                <a:spLocks noChangeArrowheads="1"/>
                              </wps:cNvSpPr>
                              <wps:spPr bwMode="auto">
                                <a:xfrm>
                                  <a:off x="1906909" y="56173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6" name="Rectangle 774"/>
                              <wps:cNvSpPr>
                                <a:spLocks noChangeArrowheads="1"/>
                              </wps:cNvSpPr>
                              <wps:spPr bwMode="auto">
                                <a:xfrm>
                                  <a:off x="1906909" y="56433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7" name="Rectangle 775"/>
                              <wps:cNvSpPr>
                                <a:spLocks noChangeArrowheads="1"/>
                              </wps:cNvSpPr>
                              <wps:spPr bwMode="auto">
                                <a:xfrm>
                                  <a:off x="1906909" y="56656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8" name="Rectangle 776"/>
                              <wps:cNvSpPr>
                                <a:spLocks noChangeArrowheads="1"/>
                              </wps:cNvSpPr>
                              <wps:spPr bwMode="auto">
                                <a:xfrm>
                                  <a:off x="1906909" y="56880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9" name="Rectangle 777"/>
                              <wps:cNvSpPr>
                                <a:spLocks noChangeArrowheads="1"/>
                              </wps:cNvSpPr>
                              <wps:spPr bwMode="auto">
                                <a:xfrm>
                                  <a:off x="1906909" y="5710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0" name="Rectangle 778"/>
                              <wps:cNvSpPr>
                                <a:spLocks noChangeArrowheads="1"/>
                              </wps:cNvSpPr>
                              <wps:spPr bwMode="auto">
                                <a:xfrm>
                                  <a:off x="1906909" y="5732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1" name="Rectangle 779"/>
                              <wps:cNvSpPr>
                                <a:spLocks noChangeArrowheads="1"/>
                              </wps:cNvSpPr>
                              <wps:spPr bwMode="auto">
                                <a:xfrm>
                                  <a:off x="1906909" y="5754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2" name="Rectangle 780"/>
                              <wps:cNvSpPr>
                                <a:spLocks noChangeArrowheads="1"/>
                              </wps:cNvSpPr>
                              <wps:spPr bwMode="auto">
                                <a:xfrm>
                                  <a:off x="1906909" y="57772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3" name="Rectangle 781"/>
                              <wps:cNvSpPr>
                                <a:spLocks noChangeArrowheads="1"/>
                              </wps:cNvSpPr>
                              <wps:spPr bwMode="auto">
                                <a:xfrm>
                                  <a:off x="1906909" y="5803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4" name="Rectangle 782"/>
                              <wps:cNvSpPr>
                                <a:spLocks noChangeArrowheads="1"/>
                              </wps:cNvSpPr>
                              <wps:spPr bwMode="auto">
                                <a:xfrm>
                                  <a:off x="1906909" y="5825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5" name="Rectangle 783"/>
                              <wps:cNvSpPr>
                                <a:spLocks noChangeArrowheads="1"/>
                              </wps:cNvSpPr>
                              <wps:spPr bwMode="auto">
                                <a:xfrm>
                                  <a:off x="1906909" y="5847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6" name="Rectangle 784"/>
                              <wps:cNvSpPr>
                                <a:spLocks noChangeArrowheads="1"/>
                              </wps:cNvSpPr>
                              <wps:spPr bwMode="auto">
                                <a:xfrm>
                                  <a:off x="1906909" y="58703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7" name="Rectangle 785"/>
                              <wps:cNvSpPr>
                                <a:spLocks noChangeArrowheads="1"/>
                              </wps:cNvSpPr>
                              <wps:spPr bwMode="auto">
                                <a:xfrm>
                                  <a:off x="1906909" y="58926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8" name="Rectangle 786"/>
                              <wps:cNvSpPr>
                                <a:spLocks noChangeArrowheads="1"/>
                              </wps:cNvSpPr>
                              <wps:spPr bwMode="auto">
                                <a:xfrm>
                                  <a:off x="1906909" y="59149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9" name="Rectangle 787"/>
                              <wps:cNvSpPr>
                                <a:spLocks noChangeArrowheads="1"/>
                              </wps:cNvSpPr>
                              <wps:spPr bwMode="auto">
                                <a:xfrm>
                                  <a:off x="1906909" y="59372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0" name="Rectangle 788"/>
                              <wps:cNvSpPr>
                                <a:spLocks noChangeArrowheads="1"/>
                              </wps:cNvSpPr>
                              <wps:spPr bwMode="auto">
                                <a:xfrm>
                                  <a:off x="1906909" y="59633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1" name="Rectangle 789"/>
                              <wps:cNvSpPr>
                                <a:spLocks noChangeArrowheads="1"/>
                              </wps:cNvSpPr>
                              <wps:spPr bwMode="auto">
                                <a:xfrm>
                                  <a:off x="1906909" y="59856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2" name="Rectangle 790"/>
                              <wps:cNvSpPr>
                                <a:spLocks noChangeArrowheads="1"/>
                              </wps:cNvSpPr>
                              <wps:spPr bwMode="auto">
                                <a:xfrm>
                                  <a:off x="1906909" y="60079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3" name="Rectangle 791"/>
                              <wps:cNvSpPr>
                                <a:spLocks noChangeArrowheads="1"/>
                              </wps:cNvSpPr>
                              <wps:spPr bwMode="auto">
                                <a:xfrm>
                                  <a:off x="1906909" y="60302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4" name="Rectangle 792"/>
                              <wps:cNvSpPr>
                                <a:spLocks noChangeArrowheads="1"/>
                              </wps:cNvSpPr>
                              <wps:spPr bwMode="auto">
                                <a:xfrm>
                                  <a:off x="1906909" y="60525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5" name="Rectangle 793"/>
                              <wps:cNvSpPr>
                                <a:spLocks noChangeArrowheads="1"/>
                              </wps:cNvSpPr>
                              <wps:spPr bwMode="auto">
                                <a:xfrm>
                                  <a:off x="1906909" y="60749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6" name="Rectangle 794"/>
                              <wps:cNvSpPr>
                                <a:spLocks noChangeArrowheads="1"/>
                              </wps:cNvSpPr>
                              <wps:spPr bwMode="auto">
                                <a:xfrm>
                                  <a:off x="1906909" y="60972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7" name="Rectangle 795"/>
                              <wps:cNvSpPr>
                                <a:spLocks noChangeArrowheads="1"/>
                              </wps:cNvSpPr>
                              <wps:spPr bwMode="auto">
                                <a:xfrm>
                                  <a:off x="1906909" y="61232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8" name="Rectangle 796"/>
                              <wps:cNvSpPr>
                                <a:spLocks noChangeArrowheads="1"/>
                              </wps:cNvSpPr>
                              <wps:spPr bwMode="auto">
                                <a:xfrm>
                                  <a:off x="1906909" y="61455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9" name="Rectangle 797"/>
                              <wps:cNvSpPr>
                                <a:spLocks noChangeArrowheads="1"/>
                              </wps:cNvSpPr>
                              <wps:spPr bwMode="auto">
                                <a:xfrm>
                                  <a:off x="1906909" y="61679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0" name="Rectangle 798"/>
                              <wps:cNvSpPr>
                                <a:spLocks noChangeArrowheads="1"/>
                              </wps:cNvSpPr>
                              <wps:spPr bwMode="auto">
                                <a:xfrm>
                                  <a:off x="1906909" y="61902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1" name="Rectangle 799"/>
                              <wps:cNvSpPr>
                                <a:spLocks noChangeArrowheads="1"/>
                              </wps:cNvSpPr>
                              <wps:spPr bwMode="auto">
                                <a:xfrm>
                                  <a:off x="1906909" y="62125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2" name="Rectangle 800"/>
                              <wps:cNvSpPr>
                                <a:spLocks noChangeArrowheads="1"/>
                              </wps:cNvSpPr>
                              <wps:spPr bwMode="auto">
                                <a:xfrm>
                                  <a:off x="1906909" y="62348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3" name="Rectangle 801"/>
                              <wps:cNvSpPr>
                                <a:spLocks noChangeArrowheads="1"/>
                              </wps:cNvSpPr>
                              <wps:spPr bwMode="auto">
                                <a:xfrm>
                                  <a:off x="1906909" y="625718"/>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4" name="Rectangle 802"/>
                              <wps:cNvSpPr>
                                <a:spLocks noChangeArrowheads="1"/>
                              </wps:cNvSpPr>
                              <wps:spPr bwMode="auto">
                                <a:xfrm>
                                  <a:off x="1906909" y="62832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5" name="Rectangle 803"/>
                              <wps:cNvSpPr>
                                <a:spLocks noChangeArrowheads="1"/>
                              </wps:cNvSpPr>
                              <wps:spPr bwMode="auto">
                                <a:xfrm>
                                  <a:off x="1906909" y="63055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6" name="Rectangle 804"/>
                              <wps:cNvSpPr>
                                <a:spLocks noChangeArrowheads="1"/>
                              </wps:cNvSpPr>
                              <wps:spPr bwMode="auto">
                                <a:xfrm>
                                  <a:off x="1906909" y="63278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7" name="Rectangle 805"/>
                              <wps:cNvSpPr>
                                <a:spLocks noChangeArrowheads="1"/>
                              </wps:cNvSpPr>
                              <wps:spPr bwMode="auto">
                                <a:xfrm>
                                  <a:off x="1906909" y="63501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8" name="Rectangle 806"/>
                              <wps:cNvSpPr>
                                <a:spLocks noChangeArrowheads="1"/>
                              </wps:cNvSpPr>
                              <wps:spPr bwMode="auto">
                                <a:xfrm>
                                  <a:off x="1906909" y="63725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9" name="Rectangle 807"/>
                              <wps:cNvSpPr>
                                <a:spLocks noChangeArrowheads="1"/>
                              </wps:cNvSpPr>
                              <wps:spPr bwMode="auto">
                                <a:xfrm>
                                  <a:off x="1906909" y="63948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0" name="Rectangle 808"/>
                              <wps:cNvSpPr>
                                <a:spLocks noChangeArrowheads="1"/>
                              </wps:cNvSpPr>
                              <wps:spPr bwMode="auto">
                                <a:xfrm>
                                  <a:off x="1906909" y="64171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1" name="Rectangle 809"/>
                              <wps:cNvSpPr>
                                <a:spLocks noChangeArrowheads="1"/>
                              </wps:cNvSpPr>
                              <wps:spPr bwMode="auto">
                                <a:xfrm>
                                  <a:off x="1906909" y="64431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2" name="Rectangle 810"/>
                              <wps:cNvSpPr>
                                <a:spLocks noChangeArrowheads="1"/>
                              </wps:cNvSpPr>
                              <wps:spPr bwMode="auto">
                                <a:xfrm>
                                  <a:off x="1906909" y="64655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3" name="Rectangle 811"/>
                              <wps:cNvSpPr>
                                <a:spLocks noChangeArrowheads="1"/>
                              </wps:cNvSpPr>
                              <wps:spPr bwMode="auto">
                                <a:xfrm>
                                  <a:off x="1906909" y="64878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4" name="Rectangle 812"/>
                              <wps:cNvSpPr>
                                <a:spLocks noChangeArrowheads="1"/>
                              </wps:cNvSpPr>
                              <wps:spPr bwMode="auto">
                                <a:xfrm>
                                  <a:off x="1906909" y="65101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5" name="Rectangle 813"/>
                              <wps:cNvSpPr>
                                <a:spLocks noChangeArrowheads="1"/>
                              </wps:cNvSpPr>
                              <wps:spPr bwMode="auto">
                                <a:xfrm>
                                  <a:off x="1906909" y="6532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6" name="Rectangle 814"/>
                              <wps:cNvSpPr>
                                <a:spLocks noChangeArrowheads="1"/>
                              </wps:cNvSpPr>
                              <wps:spPr bwMode="auto">
                                <a:xfrm>
                                  <a:off x="1906909" y="6554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7" name="Rectangle 815"/>
                              <wps:cNvSpPr>
                                <a:spLocks noChangeArrowheads="1"/>
                              </wps:cNvSpPr>
                              <wps:spPr bwMode="auto">
                                <a:xfrm>
                                  <a:off x="1906909" y="6577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8" name="Rectangle 816"/>
                              <wps:cNvSpPr>
                                <a:spLocks noChangeArrowheads="1"/>
                              </wps:cNvSpPr>
                              <wps:spPr bwMode="auto">
                                <a:xfrm>
                                  <a:off x="1906909" y="65994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9" name="Rectangle 817"/>
                              <wps:cNvSpPr>
                                <a:spLocks noChangeArrowheads="1"/>
                              </wps:cNvSpPr>
                              <wps:spPr bwMode="auto">
                                <a:xfrm>
                                  <a:off x="1906909" y="6625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0" name="Rectangle 818"/>
                              <wps:cNvSpPr>
                                <a:spLocks noChangeArrowheads="1"/>
                              </wps:cNvSpPr>
                              <wps:spPr bwMode="auto">
                                <a:xfrm>
                                  <a:off x="1906909" y="6647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1" name="Rectangle 819"/>
                              <wps:cNvSpPr>
                                <a:spLocks noChangeArrowheads="1"/>
                              </wps:cNvSpPr>
                              <wps:spPr bwMode="auto">
                                <a:xfrm>
                                  <a:off x="1906909" y="6670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2" name="Rectangle 820"/>
                              <wps:cNvSpPr>
                                <a:spLocks noChangeArrowheads="1"/>
                              </wps:cNvSpPr>
                              <wps:spPr bwMode="auto">
                                <a:xfrm>
                                  <a:off x="1906909" y="6692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3" name="Rectangle 821"/>
                              <wps:cNvSpPr>
                                <a:spLocks noChangeArrowheads="1"/>
                              </wps:cNvSpPr>
                              <wps:spPr bwMode="auto">
                                <a:xfrm>
                                  <a:off x="1906909" y="6714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4" name="Rectangle 822"/>
                              <wps:cNvSpPr>
                                <a:spLocks noChangeArrowheads="1"/>
                              </wps:cNvSpPr>
                              <wps:spPr bwMode="auto">
                                <a:xfrm>
                                  <a:off x="1906909" y="6737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5" name="Rectangle 823"/>
                              <wps:cNvSpPr>
                                <a:spLocks noChangeArrowheads="1"/>
                              </wps:cNvSpPr>
                              <wps:spPr bwMode="auto">
                                <a:xfrm>
                                  <a:off x="1906909" y="675940"/>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6" name="Rectangle 824"/>
                              <wps:cNvSpPr>
                                <a:spLocks noChangeArrowheads="1"/>
                              </wps:cNvSpPr>
                              <wps:spPr bwMode="auto">
                                <a:xfrm>
                                  <a:off x="1906909" y="67854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7" name="Rectangle 825"/>
                              <wps:cNvSpPr>
                                <a:spLocks noChangeArrowheads="1"/>
                              </wps:cNvSpPr>
                              <wps:spPr bwMode="auto">
                                <a:xfrm>
                                  <a:off x="1906909" y="68077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8" name="Rectangle 826"/>
                              <wps:cNvSpPr>
                                <a:spLocks noChangeArrowheads="1"/>
                              </wps:cNvSpPr>
                              <wps:spPr bwMode="auto">
                                <a:xfrm>
                                  <a:off x="1906909" y="68300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9" name="Rectangle 827"/>
                              <wps:cNvSpPr>
                                <a:spLocks noChangeArrowheads="1"/>
                              </wps:cNvSpPr>
                              <wps:spPr bwMode="auto">
                                <a:xfrm>
                                  <a:off x="1906909" y="68524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0" name="Rectangle 828"/>
                              <wps:cNvSpPr>
                                <a:spLocks noChangeArrowheads="1"/>
                              </wps:cNvSpPr>
                              <wps:spPr bwMode="auto">
                                <a:xfrm>
                                  <a:off x="1906909" y="68747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1" name="Rectangle 829"/>
                              <wps:cNvSpPr>
                                <a:spLocks noChangeArrowheads="1"/>
                              </wps:cNvSpPr>
                              <wps:spPr bwMode="auto">
                                <a:xfrm>
                                  <a:off x="1906909" y="68970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2" name="Rectangle 830"/>
                              <wps:cNvSpPr>
                                <a:spLocks noChangeArrowheads="1"/>
                              </wps:cNvSpPr>
                              <wps:spPr bwMode="auto">
                                <a:xfrm>
                                  <a:off x="1906909" y="69193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3" name="Rectangle 831"/>
                              <wps:cNvSpPr>
                                <a:spLocks noChangeArrowheads="1"/>
                              </wps:cNvSpPr>
                              <wps:spPr bwMode="auto">
                                <a:xfrm>
                                  <a:off x="1906909" y="69454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4" name="Rectangle 832"/>
                              <wps:cNvSpPr>
                                <a:spLocks noChangeArrowheads="1"/>
                              </wps:cNvSpPr>
                              <wps:spPr bwMode="auto">
                                <a:xfrm>
                                  <a:off x="1906909" y="69677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5" name="Rectangle 833"/>
                              <wps:cNvSpPr>
                                <a:spLocks noChangeArrowheads="1"/>
                              </wps:cNvSpPr>
                              <wps:spPr bwMode="auto">
                                <a:xfrm>
                                  <a:off x="1906909" y="69900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6" name="Rectangle 834"/>
                              <wps:cNvSpPr>
                                <a:spLocks noChangeArrowheads="1"/>
                              </wps:cNvSpPr>
                              <wps:spPr bwMode="auto">
                                <a:xfrm>
                                  <a:off x="1906909" y="70123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7" name="Rectangle 835"/>
                              <wps:cNvSpPr>
                                <a:spLocks noChangeArrowheads="1"/>
                              </wps:cNvSpPr>
                              <wps:spPr bwMode="auto">
                                <a:xfrm>
                                  <a:off x="1906909" y="70346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8" name="Rectangle 836"/>
                              <wps:cNvSpPr>
                                <a:spLocks noChangeArrowheads="1"/>
                              </wps:cNvSpPr>
                              <wps:spPr bwMode="auto">
                                <a:xfrm>
                                  <a:off x="1906909" y="70570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9" name="Rectangle 837"/>
                              <wps:cNvSpPr>
                                <a:spLocks noChangeArrowheads="1"/>
                              </wps:cNvSpPr>
                              <wps:spPr bwMode="auto">
                                <a:xfrm>
                                  <a:off x="1906909" y="70793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0" name="Rectangle 838"/>
                              <wps:cNvSpPr>
                                <a:spLocks noChangeArrowheads="1"/>
                              </wps:cNvSpPr>
                              <wps:spPr bwMode="auto">
                                <a:xfrm>
                                  <a:off x="1906909" y="71053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1" name="Rectangle 839"/>
                              <wps:cNvSpPr>
                                <a:spLocks noChangeArrowheads="1"/>
                              </wps:cNvSpPr>
                              <wps:spPr bwMode="auto">
                                <a:xfrm>
                                  <a:off x="1906909" y="71276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2" name="Rectangle 840"/>
                              <wps:cNvSpPr>
                                <a:spLocks noChangeArrowheads="1"/>
                              </wps:cNvSpPr>
                              <wps:spPr bwMode="auto">
                                <a:xfrm>
                                  <a:off x="1906909" y="71500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3" name="Rectangle 841"/>
                              <wps:cNvSpPr>
                                <a:spLocks noChangeArrowheads="1"/>
                              </wps:cNvSpPr>
                              <wps:spPr bwMode="auto">
                                <a:xfrm>
                                  <a:off x="1906909" y="7172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4" name="Rectangle 842"/>
                              <wps:cNvSpPr>
                                <a:spLocks noChangeArrowheads="1"/>
                              </wps:cNvSpPr>
                              <wps:spPr bwMode="auto">
                                <a:xfrm>
                                  <a:off x="1906909" y="7194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5" name="Rectangle 843"/>
                              <wps:cNvSpPr>
                                <a:spLocks noChangeArrowheads="1"/>
                              </wps:cNvSpPr>
                              <wps:spPr bwMode="auto">
                                <a:xfrm>
                                  <a:off x="1906909" y="7216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6" name="Rectangle 844"/>
                              <wps:cNvSpPr>
                                <a:spLocks noChangeArrowheads="1"/>
                              </wps:cNvSpPr>
                              <wps:spPr bwMode="auto">
                                <a:xfrm>
                                  <a:off x="1906909" y="72392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7" name="Rectangle 845"/>
                              <wps:cNvSpPr>
                                <a:spLocks noChangeArrowheads="1"/>
                              </wps:cNvSpPr>
                              <wps:spPr bwMode="auto">
                                <a:xfrm>
                                  <a:off x="1906909" y="7265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8" name="Rectangle 846"/>
                              <wps:cNvSpPr>
                                <a:spLocks noChangeArrowheads="1"/>
                              </wps:cNvSpPr>
                              <wps:spPr bwMode="auto">
                                <a:xfrm>
                                  <a:off x="1906909" y="7287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9" name="Rectangle 847"/>
                              <wps:cNvSpPr>
                                <a:spLocks noChangeArrowheads="1"/>
                              </wps:cNvSpPr>
                              <wps:spPr bwMode="auto">
                                <a:xfrm>
                                  <a:off x="1906909" y="7309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0" name="Rectangle 848"/>
                              <wps:cNvSpPr>
                                <a:spLocks noChangeArrowheads="1"/>
                              </wps:cNvSpPr>
                              <wps:spPr bwMode="auto">
                                <a:xfrm>
                                  <a:off x="1906909" y="79014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1" name="Rectangle 849"/>
                              <wps:cNvSpPr>
                                <a:spLocks noChangeArrowheads="1"/>
                              </wps:cNvSpPr>
                              <wps:spPr bwMode="auto">
                                <a:xfrm>
                                  <a:off x="1906909" y="79275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2" name="Rectangle 850"/>
                              <wps:cNvSpPr>
                                <a:spLocks noChangeArrowheads="1"/>
                              </wps:cNvSpPr>
                              <wps:spPr bwMode="auto">
                                <a:xfrm>
                                  <a:off x="1906909" y="79498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3" name="Rectangle 851"/>
                              <wps:cNvSpPr>
                                <a:spLocks noChangeArrowheads="1"/>
                              </wps:cNvSpPr>
                              <wps:spPr bwMode="auto">
                                <a:xfrm>
                                  <a:off x="1906909" y="79721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4" name="Rectangle 852"/>
                              <wps:cNvSpPr>
                                <a:spLocks noChangeArrowheads="1"/>
                              </wps:cNvSpPr>
                              <wps:spPr bwMode="auto">
                                <a:xfrm>
                                  <a:off x="1906909" y="7994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5" name="Rectangle 853"/>
                              <wps:cNvSpPr>
                                <a:spLocks noChangeArrowheads="1"/>
                              </wps:cNvSpPr>
                              <wps:spPr bwMode="auto">
                                <a:xfrm>
                                  <a:off x="1906909" y="8016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6" name="Rectangle 854"/>
                              <wps:cNvSpPr>
                                <a:spLocks noChangeArrowheads="1"/>
                              </wps:cNvSpPr>
                              <wps:spPr bwMode="auto">
                                <a:xfrm>
                                  <a:off x="1906909" y="8039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7" name="Rectangle 855"/>
                              <wps:cNvSpPr>
                                <a:spLocks noChangeArrowheads="1"/>
                              </wps:cNvSpPr>
                              <wps:spPr bwMode="auto">
                                <a:xfrm>
                                  <a:off x="1906909" y="80614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8" name="Rectangle 856"/>
                              <wps:cNvSpPr>
                                <a:spLocks noChangeArrowheads="1"/>
                              </wps:cNvSpPr>
                              <wps:spPr bwMode="auto">
                                <a:xfrm>
                                  <a:off x="1906909" y="8087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9" name="Rectangle 857"/>
                              <wps:cNvSpPr>
                                <a:spLocks noChangeArrowheads="1"/>
                              </wps:cNvSpPr>
                              <wps:spPr bwMode="auto">
                                <a:xfrm>
                                  <a:off x="1906909" y="8109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0" name="Rectangle 858"/>
                              <wps:cNvSpPr>
                                <a:spLocks noChangeArrowheads="1"/>
                              </wps:cNvSpPr>
                              <wps:spPr bwMode="auto">
                                <a:xfrm>
                                  <a:off x="1906909" y="8132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1" name="Rectangle 859"/>
                              <wps:cNvSpPr>
                                <a:spLocks noChangeArrowheads="1"/>
                              </wps:cNvSpPr>
                              <wps:spPr bwMode="auto">
                                <a:xfrm>
                                  <a:off x="1906909" y="8154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2" name="Rectangle 860"/>
                              <wps:cNvSpPr>
                                <a:spLocks noChangeArrowheads="1"/>
                              </wps:cNvSpPr>
                              <wps:spPr bwMode="auto">
                                <a:xfrm>
                                  <a:off x="1906909" y="8176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3" name="Rectangle 861"/>
                              <wps:cNvSpPr>
                                <a:spLocks noChangeArrowheads="1"/>
                              </wps:cNvSpPr>
                              <wps:spPr bwMode="auto">
                                <a:xfrm>
                                  <a:off x="1906909" y="8199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4" name="Rectangle 862"/>
                              <wps:cNvSpPr>
                                <a:spLocks noChangeArrowheads="1"/>
                              </wps:cNvSpPr>
                              <wps:spPr bwMode="auto">
                                <a:xfrm>
                                  <a:off x="1906909" y="82213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5" name="Rectangle 863"/>
                              <wps:cNvSpPr>
                                <a:spLocks noChangeArrowheads="1"/>
                              </wps:cNvSpPr>
                              <wps:spPr bwMode="auto">
                                <a:xfrm>
                                  <a:off x="1906909" y="8247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6" name="Rectangle 864"/>
                              <wps:cNvSpPr>
                                <a:spLocks noChangeArrowheads="1"/>
                              </wps:cNvSpPr>
                              <wps:spPr bwMode="auto">
                                <a:xfrm>
                                  <a:off x="1906909" y="8269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7" name="Rectangle 865"/>
                              <wps:cNvSpPr>
                                <a:spLocks noChangeArrowheads="1"/>
                              </wps:cNvSpPr>
                              <wps:spPr bwMode="auto">
                                <a:xfrm>
                                  <a:off x="1906909" y="8292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8" name="Rectangle 866"/>
                              <wps:cNvSpPr>
                                <a:spLocks noChangeArrowheads="1"/>
                              </wps:cNvSpPr>
                              <wps:spPr bwMode="auto">
                                <a:xfrm>
                                  <a:off x="1906909" y="8314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9" name="Rectangle 867"/>
                              <wps:cNvSpPr>
                                <a:spLocks noChangeArrowheads="1"/>
                              </wps:cNvSpPr>
                              <wps:spPr bwMode="auto">
                                <a:xfrm>
                                  <a:off x="1906909" y="8336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0" name="Rectangle 868"/>
                              <wps:cNvSpPr>
                                <a:spLocks noChangeArrowheads="1"/>
                              </wps:cNvSpPr>
                              <wps:spPr bwMode="auto">
                                <a:xfrm>
                                  <a:off x="1906909" y="8359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1" name="Rectangle 869"/>
                              <wps:cNvSpPr>
                                <a:spLocks noChangeArrowheads="1"/>
                              </wps:cNvSpPr>
                              <wps:spPr bwMode="auto">
                                <a:xfrm>
                                  <a:off x="1906909" y="83813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2" name="Rectangle 870"/>
                              <wps:cNvSpPr>
                                <a:spLocks noChangeArrowheads="1"/>
                              </wps:cNvSpPr>
                              <wps:spPr bwMode="auto">
                                <a:xfrm>
                                  <a:off x="1906909" y="8407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3" name="Rectangle 871"/>
                              <wps:cNvSpPr>
                                <a:spLocks noChangeArrowheads="1"/>
                              </wps:cNvSpPr>
                              <wps:spPr bwMode="auto">
                                <a:xfrm>
                                  <a:off x="1906909" y="8429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4" name="Rectangle 872"/>
                              <wps:cNvSpPr>
                                <a:spLocks noChangeArrowheads="1"/>
                              </wps:cNvSpPr>
                              <wps:spPr bwMode="auto">
                                <a:xfrm>
                                  <a:off x="1906909" y="8452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5" name="Rectangle 873"/>
                              <wps:cNvSpPr>
                                <a:spLocks noChangeArrowheads="1"/>
                              </wps:cNvSpPr>
                              <wps:spPr bwMode="auto">
                                <a:xfrm>
                                  <a:off x="1906909" y="90435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6" name="Rectangle 874"/>
                              <wps:cNvSpPr>
                                <a:spLocks noChangeArrowheads="1"/>
                              </wps:cNvSpPr>
                              <wps:spPr bwMode="auto">
                                <a:xfrm>
                                  <a:off x="1906909" y="90695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7" name="Rectangle 875"/>
                              <wps:cNvSpPr>
                                <a:spLocks noChangeArrowheads="1"/>
                              </wps:cNvSpPr>
                              <wps:spPr bwMode="auto">
                                <a:xfrm>
                                  <a:off x="1906909" y="90918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8" name="Rectangle 876"/>
                              <wps:cNvSpPr>
                                <a:spLocks noChangeArrowheads="1"/>
                              </wps:cNvSpPr>
                              <wps:spPr bwMode="auto">
                                <a:xfrm>
                                  <a:off x="1906909" y="91142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9" name="Rectangle 877"/>
                              <wps:cNvSpPr>
                                <a:spLocks noChangeArrowheads="1"/>
                              </wps:cNvSpPr>
                              <wps:spPr bwMode="auto">
                                <a:xfrm>
                                  <a:off x="1906909" y="91365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0" name="Rectangle 878"/>
                              <wps:cNvSpPr>
                                <a:spLocks noChangeArrowheads="1"/>
                              </wps:cNvSpPr>
                              <wps:spPr bwMode="auto">
                                <a:xfrm>
                                  <a:off x="1906909" y="91588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1" name="Rectangle 879"/>
                              <wps:cNvSpPr>
                                <a:spLocks noChangeArrowheads="1"/>
                              </wps:cNvSpPr>
                              <wps:spPr bwMode="auto">
                                <a:xfrm>
                                  <a:off x="1906909" y="91811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2" name="Rectangle 880"/>
                              <wps:cNvSpPr>
                                <a:spLocks noChangeArrowheads="1"/>
                              </wps:cNvSpPr>
                              <wps:spPr bwMode="auto">
                                <a:xfrm>
                                  <a:off x="1906909" y="92034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3" name="Rectangle 881"/>
                              <wps:cNvSpPr>
                                <a:spLocks noChangeArrowheads="1"/>
                              </wps:cNvSpPr>
                              <wps:spPr bwMode="auto">
                                <a:xfrm>
                                  <a:off x="1906909" y="92295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4" name="Rectangle 882"/>
                              <wps:cNvSpPr>
                                <a:spLocks noChangeArrowheads="1"/>
                              </wps:cNvSpPr>
                              <wps:spPr bwMode="auto">
                                <a:xfrm>
                                  <a:off x="1906909" y="92518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5" name="Rectangle 883"/>
                              <wps:cNvSpPr>
                                <a:spLocks noChangeArrowheads="1"/>
                              </wps:cNvSpPr>
                              <wps:spPr bwMode="auto">
                                <a:xfrm>
                                  <a:off x="1906909" y="92741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6" name="Rectangle 884"/>
                              <wps:cNvSpPr>
                                <a:spLocks noChangeArrowheads="1"/>
                              </wps:cNvSpPr>
                              <wps:spPr bwMode="auto">
                                <a:xfrm>
                                  <a:off x="1906909" y="92964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7" name="Rectangle 885"/>
                              <wps:cNvSpPr>
                                <a:spLocks noChangeArrowheads="1"/>
                              </wps:cNvSpPr>
                              <wps:spPr bwMode="auto">
                                <a:xfrm>
                                  <a:off x="1906909" y="93188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8" name="Rectangle 886"/>
                              <wps:cNvSpPr>
                                <a:spLocks noChangeArrowheads="1"/>
                              </wps:cNvSpPr>
                              <wps:spPr bwMode="auto">
                                <a:xfrm>
                                  <a:off x="1906909" y="93411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9" name="Rectangle 887"/>
                              <wps:cNvSpPr>
                                <a:spLocks noChangeArrowheads="1"/>
                              </wps:cNvSpPr>
                              <wps:spPr bwMode="auto">
                                <a:xfrm>
                                  <a:off x="1906909" y="93634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0" name="Rectangle 888"/>
                              <wps:cNvSpPr>
                                <a:spLocks noChangeArrowheads="1"/>
                              </wps:cNvSpPr>
                              <wps:spPr bwMode="auto">
                                <a:xfrm>
                                  <a:off x="1906909" y="93895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1" name="Rectangle 889"/>
                              <wps:cNvSpPr>
                                <a:spLocks noChangeArrowheads="1"/>
                              </wps:cNvSpPr>
                              <wps:spPr bwMode="auto">
                                <a:xfrm>
                                  <a:off x="1906909" y="94118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2" name="Rectangle 890"/>
                              <wps:cNvSpPr>
                                <a:spLocks noChangeArrowheads="1"/>
                              </wps:cNvSpPr>
                              <wps:spPr bwMode="auto">
                                <a:xfrm>
                                  <a:off x="1906909" y="94341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3" name="Rectangle 891"/>
                              <wps:cNvSpPr>
                                <a:spLocks noChangeArrowheads="1"/>
                              </wps:cNvSpPr>
                              <wps:spPr bwMode="auto">
                                <a:xfrm>
                                  <a:off x="1906909" y="9456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4" name="Rectangle 892"/>
                              <wps:cNvSpPr>
                                <a:spLocks noChangeArrowheads="1"/>
                              </wps:cNvSpPr>
                              <wps:spPr bwMode="auto">
                                <a:xfrm>
                                  <a:off x="1906909" y="9478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5" name="Rectangle 893"/>
                              <wps:cNvSpPr>
                                <a:spLocks noChangeArrowheads="1"/>
                              </wps:cNvSpPr>
                              <wps:spPr bwMode="auto">
                                <a:xfrm>
                                  <a:off x="1906909" y="9501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6" name="Rectangle 894"/>
                              <wps:cNvSpPr>
                                <a:spLocks noChangeArrowheads="1"/>
                              </wps:cNvSpPr>
                              <wps:spPr bwMode="auto">
                                <a:xfrm>
                                  <a:off x="1906909" y="95234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7" name="Rectangle 895"/>
                              <wps:cNvSpPr>
                                <a:spLocks noChangeArrowheads="1"/>
                              </wps:cNvSpPr>
                              <wps:spPr bwMode="auto">
                                <a:xfrm>
                                  <a:off x="1906909" y="9549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8" name="Rectangle 896"/>
                              <wps:cNvSpPr>
                                <a:spLocks noChangeArrowheads="1"/>
                              </wps:cNvSpPr>
                              <wps:spPr bwMode="auto">
                                <a:xfrm>
                                  <a:off x="1906909" y="9571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9" name="Rectangle 897"/>
                              <wps:cNvSpPr>
                                <a:spLocks noChangeArrowheads="1"/>
                              </wps:cNvSpPr>
                              <wps:spPr bwMode="auto">
                                <a:xfrm>
                                  <a:off x="1906909" y="9594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0" name="Rectangle 898"/>
                              <wps:cNvSpPr>
                                <a:spLocks noChangeArrowheads="1"/>
                              </wps:cNvSpPr>
                              <wps:spPr bwMode="auto">
                                <a:xfrm>
                                  <a:off x="1906909" y="96164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1" name="Rectangle 899"/>
                              <wps:cNvSpPr>
                                <a:spLocks noChangeArrowheads="1"/>
                              </wps:cNvSpPr>
                              <wps:spPr bwMode="auto">
                                <a:xfrm>
                                  <a:off x="1906909" y="96387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2" name="Rectangle 900"/>
                              <wps:cNvSpPr>
                                <a:spLocks noChangeArrowheads="1"/>
                              </wps:cNvSpPr>
                              <wps:spPr bwMode="auto">
                                <a:xfrm>
                                  <a:off x="1906909" y="96610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3" name="Rectangle 901"/>
                              <wps:cNvSpPr>
                                <a:spLocks noChangeArrowheads="1"/>
                              </wps:cNvSpPr>
                              <wps:spPr bwMode="auto">
                                <a:xfrm>
                                  <a:off x="1906909" y="968338"/>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4" name="Rectangle 902"/>
                              <wps:cNvSpPr>
                                <a:spLocks noChangeArrowheads="1"/>
                              </wps:cNvSpPr>
                              <wps:spPr bwMode="auto">
                                <a:xfrm>
                                  <a:off x="1906909" y="97094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5" name="Rectangle 903"/>
                              <wps:cNvSpPr>
                                <a:spLocks noChangeArrowheads="1"/>
                              </wps:cNvSpPr>
                              <wps:spPr bwMode="auto">
                                <a:xfrm>
                                  <a:off x="1906909" y="97317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6" name="Rectangle 904"/>
                              <wps:cNvSpPr>
                                <a:spLocks noChangeArrowheads="1"/>
                              </wps:cNvSpPr>
                              <wps:spPr bwMode="auto">
                                <a:xfrm>
                                  <a:off x="1906909" y="97540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7" name="Rectangle 905"/>
                              <wps:cNvSpPr>
                                <a:spLocks noChangeArrowheads="1"/>
                              </wps:cNvSpPr>
                              <wps:spPr bwMode="auto">
                                <a:xfrm>
                                  <a:off x="1906909" y="97763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8" name="Rectangle 906"/>
                              <wps:cNvSpPr>
                                <a:spLocks noChangeArrowheads="1"/>
                              </wps:cNvSpPr>
                              <wps:spPr bwMode="auto">
                                <a:xfrm>
                                  <a:off x="1906909" y="9798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9" name="Rectangle 907"/>
                              <wps:cNvSpPr>
                                <a:spLocks noChangeArrowheads="1"/>
                              </wps:cNvSpPr>
                              <wps:spPr bwMode="auto">
                                <a:xfrm>
                                  <a:off x="1906909" y="9821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0" name="Rectangle 908"/>
                              <wps:cNvSpPr>
                                <a:spLocks noChangeArrowheads="1"/>
                              </wps:cNvSpPr>
                              <wps:spPr bwMode="auto">
                                <a:xfrm>
                                  <a:off x="1906909" y="98433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1" name="Rectangle 909"/>
                              <wps:cNvSpPr>
                                <a:spLocks noChangeArrowheads="1"/>
                              </wps:cNvSpPr>
                              <wps:spPr bwMode="auto">
                                <a:xfrm>
                                  <a:off x="1906909" y="9869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2" name="Rectangle 910"/>
                              <wps:cNvSpPr>
                                <a:spLocks noChangeArrowheads="1"/>
                              </wps:cNvSpPr>
                              <wps:spPr bwMode="auto">
                                <a:xfrm>
                                  <a:off x="1906909" y="9891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3" name="Rectangle 911"/>
                              <wps:cNvSpPr>
                                <a:spLocks noChangeArrowheads="1"/>
                              </wps:cNvSpPr>
                              <wps:spPr bwMode="auto">
                                <a:xfrm>
                                  <a:off x="1906909" y="9914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4" name="Rectangle 912"/>
                              <wps:cNvSpPr>
                                <a:spLocks noChangeArrowheads="1"/>
                              </wps:cNvSpPr>
                              <wps:spPr bwMode="auto">
                                <a:xfrm>
                                  <a:off x="1906909" y="99363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5" name="Rectangle 913"/>
                              <wps:cNvSpPr>
                                <a:spLocks noChangeArrowheads="1"/>
                              </wps:cNvSpPr>
                              <wps:spPr bwMode="auto">
                                <a:xfrm>
                                  <a:off x="1906909" y="99586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6" name="Rectangle 914"/>
                              <wps:cNvSpPr>
                                <a:spLocks noChangeArrowheads="1"/>
                              </wps:cNvSpPr>
                              <wps:spPr bwMode="auto">
                                <a:xfrm>
                                  <a:off x="1906909" y="99809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7" name="Rectangle 915"/>
                              <wps:cNvSpPr>
                                <a:spLocks noChangeArrowheads="1"/>
                              </wps:cNvSpPr>
                              <wps:spPr bwMode="auto">
                                <a:xfrm>
                                  <a:off x="1906909" y="1000331"/>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8" name="Rectangle 916"/>
                              <wps:cNvSpPr>
                                <a:spLocks noChangeArrowheads="1"/>
                              </wps:cNvSpPr>
                              <wps:spPr bwMode="auto">
                                <a:xfrm>
                                  <a:off x="1906909" y="100293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9" name="Rectangle 917"/>
                              <wps:cNvSpPr>
                                <a:spLocks noChangeArrowheads="1"/>
                              </wps:cNvSpPr>
                              <wps:spPr bwMode="auto">
                                <a:xfrm>
                                  <a:off x="1906909" y="100516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0" name="Rectangle 918"/>
                              <wps:cNvSpPr>
                                <a:spLocks noChangeArrowheads="1"/>
                              </wps:cNvSpPr>
                              <wps:spPr bwMode="auto">
                                <a:xfrm>
                                  <a:off x="1906909" y="100739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1" name="Rectangle 919"/>
                              <wps:cNvSpPr>
                                <a:spLocks noChangeArrowheads="1"/>
                              </wps:cNvSpPr>
                              <wps:spPr bwMode="auto">
                                <a:xfrm>
                                  <a:off x="1906909" y="100963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2" name="Rectangle 920"/>
                              <wps:cNvSpPr>
                                <a:spLocks noChangeArrowheads="1"/>
                              </wps:cNvSpPr>
                              <wps:spPr bwMode="auto">
                                <a:xfrm>
                                  <a:off x="1906909" y="101186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3" name="Rectangle 921"/>
                              <wps:cNvSpPr>
                                <a:spLocks noChangeArrowheads="1"/>
                              </wps:cNvSpPr>
                              <wps:spPr bwMode="auto">
                                <a:xfrm>
                                  <a:off x="1906909" y="101409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4" name="Rectangle 922"/>
                              <wps:cNvSpPr>
                                <a:spLocks noChangeArrowheads="1"/>
                              </wps:cNvSpPr>
                              <wps:spPr bwMode="auto">
                                <a:xfrm>
                                  <a:off x="1906909" y="101632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5" name="Rectangle 923"/>
                              <wps:cNvSpPr>
                                <a:spLocks noChangeArrowheads="1"/>
                              </wps:cNvSpPr>
                              <wps:spPr bwMode="auto">
                                <a:xfrm>
                                  <a:off x="1906909" y="101855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6" name="Rectangle 924"/>
                              <wps:cNvSpPr>
                                <a:spLocks noChangeArrowheads="1"/>
                              </wps:cNvSpPr>
                              <wps:spPr bwMode="auto">
                                <a:xfrm rot="16200000">
                                  <a:off x="-30516" y="1051308"/>
                                  <a:ext cx="119787" cy="5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proofErr w:type="gramStart"/>
                                    <w:r w:rsidRPr="00E801A3">
                                      <w:rPr>
                                        <w:rFonts w:ascii="ISOCPEUR" w:hAnsi="ISOCPEUR" w:cs="ISOCPEUR"/>
                                        <w:color w:val="000000"/>
                                        <w:sz w:val="16"/>
                                        <w:szCs w:val="28"/>
                                        <w:lang w:val="en-US"/>
                                      </w:rPr>
                                      <w:t>a</w:t>
                                    </w:r>
                                    <w:proofErr w:type="gramEnd"/>
                                  </w:p>
                                </w:txbxContent>
                              </wps:txbx>
                              <wps:bodyPr rot="0" vert="horz" wrap="square" lIns="0" tIns="0" rIns="0" bIns="0" anchor="t" anchorCtr="0" upright="1">
                                <a:noAutofit/>
                              </wps:bodyPr>
                            </wps:wsp>
                            <wps:wsp>
                              <wps:cNvPr id="24267" name="Rectangle 925"/>
                              <wps:cNvSpPr>
                                <a:spLocks noChangeArrowheads="1"/>
                              </wps:cNvSpPr>
                              <wps:spPr bwMode="auto">
                                <a:xfrm rot="16200000">
                                  <a:off x="751510" y="1071396"/>
                                  <a:ext cx="119787" cy="5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proofErr w:type="gramStart"/>
                                    <w:r w:rsidRPr="00E801A3">
                                      <w:rPr>
                                        <w:rFonts w:ascii="ISOCPEUR" w:hAnsi="ISOCPEUR" w:cs="ISOCPEUR"/>
                                        <w:color w:val="000000"/>
                                        <w:sz w:val="16"/>
                                        <w:szCs w:val="28"/>
                                        <w:lang w:val="en-US"/>
                                      </w:rPr>
                                      <w:t>b</w:t>
                                    </w:r>
                                    <w:proofErr w:type="gramEnd"/>
                                  </w:p>
                                </w:txbxContent>
                              </wps:txbx>
                              <wps:bodyPr rot="0" vert="horz" wrap="square" lIns="0" tIns="0" rIns="0" bIns="0" anchor="t" anchorCtr="0" upright="1">
                                <a:noAutofit/>
                              </wps:bodyPr>
                            </wps:wsp>
                            <wps:wsp>
                              <wps:cNvPr id="24268" name="Rectangle 926"/>
                              <wps:cNvSpPr>
                                <a:spLocks noChangeArrowheads="1"/>
                              </wps:cNvSpPr>
                              <wps:spPr bwMode="auto">
                                <a:xfrm rot="16200000">
                                  <a:off x="1347977" y="1085159"/>
                                  <a:ext cx="119787" cy="5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proofErr w:type="gramStart"/>
                                    <w:r w:rsidRPr="00E801A3">
                                      <w:rPr>
                                        <w:rFonts w:ascii="ISOCPEUR" w:hAnsi="ISOCPEUR" w:cs="ISOCPEUR"/>
                                        <w:color w:val="000000"/>
                                        <w:sz w:val="16"/>
                                        <w:szCs w:val="28"/>
                                        <w:lang w:val="en-US"/>
                                      </w:rPr>
                                      <w:t>c</w:t>
                                    </w:r>
                                    <w:proofErr w:type="gramEnd"/>
                                  </w:p>
                                </w:txbxContent>
                              </wps:txbx>
                              <wps:bodyPr rot="0" vert="horz" wrap="square" lIns="0" tIns="0" rIns="0" bIns="0" anchor="t" anchorCtr="0" upright="1">
                                <a:noAutofit/>
                              </wps:bodyPr>
                            </wps:wsp>
                            <wps:wsp>
                              <wps:cNvPr id="24269" name="Freeform 927"/>
                              <wps:cNvSpPr>
                                <a:spLocks/>
                              </wps:cNvSpPr>
                              <wps:spPr bwMode="auto">
                                <a:xfrm>
                                  <a:off x="352525" y="251106"/>
                                  <a:ext cx="139448" cy="276402"/>
                                </a:xfrm>
                                <a:custGeom>
                                  <a:avLst/>
                                  <a:gdLst>
                                    <a:gd name="T0" fmla="*/ 252 w 375"/>
                                    <a:gd name="T1" fmla="*/ 0 h 743"/>
                                    <a:gd name="T2" fmla="*/ 252 w 375"/>
                                    <a:gd name="T3" fmla="*/ 369 h 743"/>
                                    <a:gd name="T4" fmla="*/ 375 w 375"/>
                                    <a:gd name="T5" fmla="*/ 369 h 743"/>
                                    <a:gd name="T6" fmla="*/ 190 w 375"/>
                                    <a:gd name="T7" fmla="*/ 743 h 743"/>
                                    <a:gd name="T8" fmla="*/ 0 w 375"/>
                                    <a:gd name="T9" fmla="*/ 369 h 743"/>
                                    <a:gd name="T10" fmla="*/ 129 w 375"/>
                                    <a:gd name="T11" fmla="*/ 369 h 743"/>
                                    <a:gd name="T12" fmla="*/ 129 w 375"/>
                                    <a:gd name="T13" fmla="*/ 0 h 743"/>
                                    <a:gd name="T14" fmla="*/ 252 w 375"/>
                                    <a:gd name="T15" fmla="*/ 0 h 7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75" h="743">
                                      <a:moveTo>
                                        <a:pt x="252" y="0"/>
                                      </a:moveTo>
                                      <a:lnTo>
                                        <a:pt x="252" y="369"/>
                                      </a:lnTo>
                                      <a:lnTo>
                                        <a:pt x="375" y="369"/>
                                      </a:lnTo>
                                      <a:lnTo>
                                        <a:pt x="190" y="743"/>
                                      </a:lnTo>
                                      <a:lnTo>
                                        <a:pt x="0" y="369"/>
                                      </a:lnTo>
                                      <a:lnTo>
                                        <a:pt x="129" y="369"/>
                                      </a:lnTo>
                                      <a:lnTo>
                                        <a:pt x="129"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0" name="Freeform 928"/>
                              <wps:cNvSpPr>
                                <a:spLocks/>
                              </wps:cNvSpPr>
                              <wps:spPr bwMode="auto">
                                <a:xfrm>
                                  <a:off x="350294" y="248874"/>
                                  <a:ext cx="143911" cy="281238"/>
                                </a:xfrm>
                                <a:custGeom>
                                  <a:avLst/>
                                  <a:gdLst>
                                    <a:gd name="T0" fmla="*/ 258 w 387"/>
                                    <a:gd name="T1" fmla="*/ 13 h 756"/>
                                    <a:gd name="T2" fmla="*/ 252 w 387"/>
                                    <a:gd name="T3" fmla="*/ 6 h 756"/>
                                    <a:gd name="T4" fmla="*/ 252 w 387"/>
                                    <a:gd name="T5" fmla="*/ 381 h 756"/>
                                    <a:gd name="T6" fmla="*/ 381 w 387"/>
                                    <a:gd name="T7" fmla="*/ 381 h 756"/>
                                    <a:gd name="T8" fmla="*/ 374 w 387"/>
                                    <a:gd name="T9" fmla="*/ 375 h 756"/>
                                    <a:gd name="T10" fmla="*/ 190 w 387"/>
                                    <a:gd name="T11" fmla="*/ 749 h 756"/>
                                    <a:gd name="T12" fmla="*/ 202 w 387"/>
                                    <a:gd name="T13" fmla="*/ 749 h 756"/>
                                    <a:gd name="T14" fmla="*/ 12 w 387"/>
                                    <a:gd name="T15" fmla="*/ 375 h 756"/>
                                    <a:gd name="T16" fmla="*/ 6 w 387"/>
                                    <a:gd name="T17" fmla="*/ 381 h 756"/>
                                    <a:gd name="T18" fmla="*/ 141 w 387"/>
                                    <a:gd name="T19" fmla="*/ 381 h 756"/>
                                    <a:gd name="T20" fmla="*/ 141 w 387"/>
                                    <a:gd name="T21" fmla="*/ 6 h 756"/>
                                    <a:gd name="T22" fmla="*/ 135 w 387"/>
                                    <a:gd name="T23" fmla="*/ 13 h 756"/>
                                    <a:gd name="T24" fmla="*/ 258 w 387"/>
                                    <a:gd name="T25" fmla="*/ 13 h 756"/>
                                    <a:gd name="T26" fmla="*/ 258 w 387"/>
                                    <a:gd name="T27" fmla="*/ 0 h 756"/>
                                    <a:gd name="T28" fmla="*/ 135 w 387"/>
                                    <a:gd name="T29" fmla="*/ 0 h 756"/>
                                    <a:gd name="T30" fmla="*/ 129 w 387"/>
                                    <a:gd name="T31" fmla="*/ 0 h 756"/>
                                    <a:gd name="T32" fmla="*/ 129 w 387"/>
                                    <a:gd name="T33" fmla="*/ 6 h 756"/>
                                    <a:gd name="T34" fmla="*/ 129 w 387"/>
                                    <a:gd name="T35" fmla="*/ 375 h 756"/>
                                    <a:gd name="T36" fmla="*/ 135 w 387"/>
                                    <a:gd name="T37" fmla="*/ 369 h 756"/>
                                    <a:gd name="T38" fmla="*/ 6 w 387"/>
                                    <a:gd name="T39" fmla="*/ 369 h 756"/>
                                    <a:gd name="T40" fmla="*/ 0 w 387"/>
                                    <a:gd name="T41" fmla="*/ 369 h 756"/>
                                    <a:gd name="T42" fmla="*/ 0 w 387"/>
                                    <a:gd name="T43" fmla="*/ 375 h 756"/>
                                    <a:gd name="T44" fmla="*/ 190 w 387"/>
                                    <a:gd name="T45" fmla="*/ 749 h 756"/>
                                    <a:gd name="T46" fmla="*/ 190 w 387"/>
                                    <a:gd name="T47" fmla="*/ 756 h 756"/>
                                    <a:gd name="T48" fmla="*/ 196 w 387"/>
                                    <a:gd name="T49" fmla="*/ 756 h 756"/>
                                    <a:gd name="T50" fmla="*/ 202 w 387"/>
                                    <a:gd name="T51" fmla="*/ 756 h 756"/>
                                    <a:gd name="T52" fmla="*/ 202 w 387"/>
                                    <a:gd name="T53" fmla="*/ 749 h 756"/>
                                    <a:gd name="T54" fmla="*/ 387 w 387"/>
                                    <a:gd name="T55" fmla="*/ 375 h 756"/>
                                    <a:gd name="T56" fmla="*/ 387 w 387"/>
                                    <a:gd name="T57" fmla="*/ 369 h 756"/>
                                    <a:gd name="T58" fmla="*/ 381 w 387"/>
                                    <a:gd name="T59" fmla="*/ 369 h 756"/>
                                    <a:gd name="T60" fmla="*/ 258 w 387"/>
                                    <a:gd name="T61" fmla="*/ 369 h 756"/>
                                    <a:gd name="T62" fmla="*/ 264 w 387"/>
                                    <a:gd name="T63" fmla="*/ 375 h 756"/>
                                    <a:gd name="T64" fmla="*/ 264 w 387"/>
                                    <a:gd name="T65" fmla="*/ 6 h 756"/>
                                    <a:gd name="T66" fmla="*/ 264 w 387"/>
                                    <a:gd name="T67" fmla="*/ 0 h 756"/>
                                    <a:gd name="T68" fmla="*/ 258 w 387"/>
                                    <a:gd name="T69" fmla="*/ 0 h 756"/>
                                    <a:gd name="T70" fmla="*/ 258 w 387"/>
                                    <a:gd name="T71" fmla="*/ 13 h 7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7" h="756">
                                      <a:moveTo>
                                        <a:pt x="258" y="13"/>
                                      </a:moveTo>
                                      <a:lnTo>
                                        <a:pt x="252" y="6"/>
                                      </a:lnTo>
                                      <a:lnTo>
                                        <a:pt x="252" y="381"/>
                                      </a:lnTo>
                                      <a:lnTo>
                                        <a:pt x="381" y="381"/>
                                      </a:lnTo>
                                      <a:lnTo>
                                        <a:pt x="374" y="375"/>
                                      </a:lnTo>
                                      <a:lnTo>
                                        <a:pt x="190" y="749"/>
                                      </a:lnTo>
                                      <a:lnTo>
                                        <a:pt x="202" y="749"/>
                                      </a:lnTo>
                                      <a:lnTo>
                                        <a:pt x="12" y="375"/>
                                      </a:lnTo>
                                      <a:lnTo>
                                        <a:pt x="6" y="381"/>
                                      </a:lnTo>
                                      <a:lnTo>
                                        <a:pt x="141" y="381"/>
                                      </a:lnTo>
                                      <a:lnTo>
                                        <a:pt x="141" y="6"/>
                                      </a:lnTo>
                                      <a:lnTo>
                                        <a:pt x="135" y="13"/>
                                      </a:lnTo>
                                      <a:lnTo>
                                        <a:pt x="258" y="13"/>
                                      </a:lnTo>
                                      <a:lnTo>
                                        <a:pt x="258" y="0"/>
                                      </a:lnTo>
                                      <a:lnTo>
                                        <a:pt x="135" y="0"/>
                                      </a:lnTo>
                                      <a:lnTo>
                                        <a:pt x="129" y="0"/>
                                      </a:lnTo>
                                      <a:lnTo>
                                        <a:pt x="129" y="6"/>
                                      </a:lnTo>
                                      <a:lnTo>
                                        <a:pt x="129" y="375"/>
                                      </a:lnTo>
                                      <a:lnTo>
                                        <a:pt x="135" y="369"/>
                                      </a:lnTo>
                                      <a:lnTo>
                                        <a:pt x="6" y="369"/>
                                      </a:lnTo>
                                      <a:lnTo>
                                        <a:pt x="0" y="369"/>
                                      </a:lnTo>
                                      <a:lnTo>
                                        <a:pt x="0" y="375"/>
                                      </a:lnTo>
                                      <a:lnTo>
                                        <a:pt x="190" y="749"/>
                                      </a:lnTo>
                                      <a:lnTo>
                                        <a:pt x="190" y="756"/>
                                      </a:lnTo>
                                      <a:lnTo>
                                        <a:pt x="196" y="756"/>
                                      </a:lnTo>
                                      <a:lnTo>
                                        <a:pt x="202" y="756"/>
                                      </a:lnTo>
                                      <a:lnTo>
                                        <a:pt x="202" y="749"/>
                                      </a:lnTo>
                                      <a:lnTo>
                                        <a:pt x="387" y="375"/>
                                      </a:lnTo>
                                      <a:lnTo>
                                        <a:pt x="387" y="369"/>
                                      </a:lnTo>
                                      <a:lnTo>
                                        <a:pt x="381" y="369"/>
                                      </a:lnTo>
                                      <a:lnTo>
                                        <a:pt x="258" y="369"/>
                                      </a:lnTo>
                                      <a:lnTo>
                                        <a:pt x="264" y="375"/>
                                      </a:lnTo>
                                      <a:lnTo>
                                        <a:pt x="264" y="6"/>
                                      </a:lnTo>
                                      <a:lnTo>
                                        <a:pt x="264" y="0"/>
                                      </a:lnTo>
                                      <a:lnTo>
                                        <a:pt x="258" y="0"/>
                                      </a:lnTo>
                                      <a:lnTo>
                                        <a:pt x="25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1" name="Freeform 929"/>
                              <wps:cNvSpPr>
                                <a:spLocks/>
                              </wps:cNvSpPr>
                              <wps:spPr bwMode="auto">
                                <a:xfrm>
                                  <a:off x="1081747" y="162196"/>
                                  <a:ext cx="139448" cy="415534"/>
                                </a:xfrm>
                                <a:custGeom>
                                  <a:avLst/>
                                  <a:gdLst>
                                    <a:gd name="T0" fmla="*/ 252 w 375"/>
                                    <a:gd name="T1" fmla="*/ 0 h 1117"/>
                                    <a:gd name="T2" fmla="*/ 252 w 375"/>
                                    <a:gd name="T3" fmla="*/ 749 h 1117"/>
                                    <a:gd name="T4" fmla="*/ 375 w 375"/>
                                    <a:gd name="T5" fmla="*/ 749 h 1117"/>
                                    <a:gd name="T6" fmla="*/ 184 w 375"/>
                                    <a:gd name="T7" fmla="*/ 1117 h 1117"/>
                                    <a:gd name="T8" fmla="*/ 0 w 375"/>
                                    <a:gd name="T9" fmla="*/ 749 h 1117"/>
                                    <a:gd name="T10" fmla="*/ 123 w 375"/>
                                    <a:gd name="T11" fmla="*/ 749 h 1117"/>
                                    <a:gd name="T12" fmla="*/ 123 w 375"/>
                                    <a:gd name="T13" fmla="*/ 381 h 1117"/>
                                    <a:gd name="T14" fmla="*/ 123 w 375"/>
                                    <a:gd name="T15" fmla="*/ 141 h 1117"/>
                                    <a:gd name="T16" fmla="*/ 123 w 375"/>
                                    <a:gd name="T17" fmla="*/ 0 h 1117"/>
                                    <a:gd name="T18" fmla="*/ 252 w 375"/>
                                    <a:gd name="T19" fmla="*/ 0 h 1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5" h="1117">
                                      <a:moveTo>
                                        <a:pt x="252" y="0"/>
                                      </a:moveTo>
                                      <a:lnTo>
                                        <a:pt x="252" y="749"/>
                                      </a:lnTo>
                                      <a:lnTo>
                                        <a:pt x="375" y="749"/>
                                      </a:lnTo>
                                      <a:lnTo>
                                        <a:pt x="184" y="1117"/>
                                      </a:lnTo>
                                      <a:lnTo>
                                        <a:pt x="0" y="749"/>
                                      </a:lnTo>
                                      <a:lnTo>
                                        <a:pt x="123" y="749"/>
                                      </a:lnTo>
                                      <a:lnTo>
                                        <a:pt x="123" y="381"/>
                                      </a:lnTo>
                                      <a:lnTo>
                                        <a:pt x="123" y="141"/>
                                      </a:lnTo>
                                      <a:lnTo>
                                        <a:pt x="123"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2" name="Freeform 930"/>
                              <wps:cNvSpPr>
                                <a:spLocks/>
                              </wps:cNvSpPr>
                              <wps:spPr bwMode="auto">
                                <a:xfrm>
                                  <a:off x="1079144" y="159964"/>
                                  <a:ext cx="144283" cy="420370"/>
                                </a:xfrm>
                                <a:custGeom>
                                  <a:avLst/>
                                  <a:gdLst>
                                    <a:gd name="T0" fmla="*/ 259 w 388"/>
                                    <a:gd name="T1" fmla="*/ 12 h 1130"/>
                                    <a:gd name="T2" fmla="*/ 252 w 388"/>
                                    <a:gd name="T3" fmla="*/ 6 h 1130"/>
                                    <a:gd name="T4" fmla="*/ 252 w 388"/>
                                    <a:gd name="T5" fmla="*/ 761 h 1130"/>
                                    <a:gd name="T6" fmla="*/ 382 w 388"/>
                                    <a:gd name="T7" fmla="*/ 761 h 1130"/>
                                    <a:gd name="T8" fmla="*/ 375 w 388"/>
                                    <a:gd name="T9" fmla="*/ 755 h 1130"/>
                                    <a:gd name="T10" fmla="*/ 185 w 388"/>
                                    <a:gd name="T11" fmla="*/ 1123 h 1130"/>
                                    <a:gd name="T12" fmla="*/ 197 w 388"/>
                                    <a:gd name="T13" fmla="*/ 1123 h 1130"/>
                                    <a:gd name="T14" fmla="*/ 13 w 388"/>
                                    <a:gd name="T15" fmla="*/ 755 h 1130"/>
                                    <a:gd name="T16" fmla="*/ 7 w 388"/>
                                    <a:gd name="T17" fmla="*/ 761 h 1130"/>
                                    <a:gd name="T18" fmla="*/ 136 w 388"/>
                                    <a:gd name="T19" fmla="*/ 761 h 1130"/>
                                    <a:gd name="T20" fmla="*/ 136 w 388"/>
                                    <a:gd name="T21" fmla="*/ 6 h 1130"/>
                                    <a:gd name="T22" fmla="*/ 130 w 388"/>
                                    <a:gd name="T23" fmla="*/ 12 h 1130"/>
                                    <a:gd name="T24" fmla="*/ 259 w 388"/>
                                    <a:gd name="T25" fmla="*/ 12 h 1130"/>
                                    <a:gd name="T26" fmla="*/ 259 w 388"/>
                                    <a:gd name="T27" fmla="*/ 0 h 1130"/>
                                    <a:gd name="T28" fmla="*/ 130 w 388"/>
                                    <a:gd name="T29" fmla="*/ 0 h 1130"/>
                                    <a:gd name="T30" fmla="*/ 123 w 388"/>
                                    <a:gd name="T31" fmla="*/ 0 h 1130"/>
                                    <a:gd name="T32" fmla="*/ 123 w 388"/>
                                    <a:gd name="T33" fmla="*/ 6 h 1130"/>
                                    <a:gd name="T34" fmla="*/ 123 w 388"/>
                                    <a:gd name="T35" fmla="*/ 755 h 1130"/>
                                    <a:gd name="T36" fmla="*/ 130 w 388"/>
                                    <a:gd name="T37" fmla="*/ 749 h 1130"/>
                                    <a:gd name="T38" fmla="*/ 7 w 388"/>
                                    <a:gd name="T39" fmla="*/ 749 h 1130"/>
                                    <a:gd name="T40" fmla="*/ 0 w 388"/>
                                    <a:gd name="T41" fmla="*/ 749 h 1130"/>
                                    <a:gd name="T42" fmla="*/ 0 w 388"/>
                                    <a:gd name="T43" fmla="*/ 755 h 1130"/>
                                    <a:gd name="T44" fmla="*/ 185 w 388"/>
                                    <a:gd name="T45" fmla="*/ 1123 h 1130"/>
                                    <a:gd name="T46" fmla="*/ 185 w 388"/>
                                    <a:gd name="T47" fmla="*/ 1130 h 1130"/>
                                    <a:gd name="T48" fmla="*/ 191 w 388"/>
                                    <a:gd name="T49" fmla="*/ 1130 h 1130"/>
                                    <a:gd name="T50" fmla="*/ 197 w 388"/>
                                    <a:gd name="T51" fmla="*/ 1130 h 1130"/>
                                    <a:gd name="T52" fmla="*/ 197 w 388"/>
                                    <a:gd name="T53" fmla="*/ 1123 h 1130"/>
                                    <a:gd name="T54" fmla="*/ 388 w 388"/>
                                    <a:gd name="T55" fmla="*/ 755 h 1130"/>
                                    <a:gd name="T56" fmla="*/ 388 w 388"/>
                                    <a:gd name="T57" fmla="*/ 749 h 1130"/>
                                    <a:gd name="T58" fmla="*/ 382 w 388"/>
                                    <a:gd name="T59" fmla="*/ 749 h 1130"/>
                                    <a:gd name="T60" fmla="*/ 259 w 388"/>
                                    <a:gd name="T61" fmla="*/ 749 h 1130"/>
                                    <a:gd name="T62" fmla="*/ 265 w 388"/>
                                    <a:gd name="T63" fmla="*/ 755 h 1130"/>
                                    <a:gd name="T64" fmla="*/ 265 w 388"/>
                                    <a:gd name="T65" fmla="*/ 6 h 1130"/>
                                    <a:gd name="T66" fmla="*/ 265 w 388"/>
                                    <a:gd name="T67" fmla="*/ 0 h 1130"/>
                                    <a:gd name="T68" fmla="*/ 259 w 388"/>
                                    <a:gd name="T69" fmla="*/ 0 h 1130"/>
                                    <a:gd name="T70" fmla="*/ 259 w 388"/>
                                    <a:gd name="T71" fmla="*/ 12 h 1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8" h="1130">
                                      <a:moveTo>
                                        <a:pt x="259" y="12"/>
                                      </a:moveTo>
                                      <a:lnTo>
                                        <a:pt x="252" y="6"/>
                                      </a:lnTo>
                                      <a:lnTo>
                                        <a:pt x="252" y="761"/>
                                      </a:lnTo>
                                      <a:lnTo>
                                        <a:pt x="382" y="761"/>
                                      </a:lnTo>
                                      <a:lnTo>
                                        <a:pt x="375" y="755"/>
                                      </a:lnTo>
                                      <a:lnTo>
                                        <a:pt x="185" y="1123"/>
                                      </a:lnTo>
                                      <a:lnTo>
                                        <a:pt x="197" y="1123"/>
                                      </a:lnTo>
                                      <a:lnTo>
                                        <a:pt x="13" y="755"/>
                                      </a:lnTo>
                                      <a:lnTo>
                                        <a:pt x="7" y="761"/>
                                      </a:lnTo>
                                      <a:lnTo>
                                        <a:pt x="136" y="761"/>
                                      </a:lnTo>
                                      <a:lnTo>
                                        <a:pt x="136" y="6"/>
                                      </a:lnTo>
                                      <a:lnTo>
                                        <a:pt x="130" y="12"/>
                                      </a:lnTo>
                                      <a:lnTo>
                                        <a:pt x="259" y="12"/>
                                      </a:lnTo>
                                      <a:lnTo>
                                        <a:pt x="259" y="0"/>
                                      </a:lnTo>
                                      <a:lnTo>
                                        <a:pt x="130" y="0"/>
                                      </a:lnTo>
                                      <a:lnTo>
                                        <a:pt x="123" y="0"/>
                                      </a:lnTo>
                                      <a:lnTo>
                                        <a:pt x="123" y="6"/>
                                      </a:lnTo>
                                      <a:lnTo>
                                        <a:pt x="123" y="755"/>
                                      </a:lnTo>
                                      <a:lnTo>
                                        <a:pt x="130" y="749"/>
                                      </a:lnTo>
                                      <a:lnTo>
                                        <a:pt x="7" y="749"/>
                                      </a:lnTo>
                                      <a:lnTo>
                                        <a:pt x="0" y="749"/>
                                      </a:lnTo>
                                      <a:lnTo>
                                        <a:pt x="0" y="755"/>
                                      </a:lnTo>
                                      <a:lnTo>
                                        <a:pt x="185" y="1123"/>
                                      </a:lnTo>
                                      <a:lnTo>
                                        <a:pt x="185" y="1130"/>
                                      </a:lnTo>
                                      <a:lnTo>
                                        <a:pt x="191" y="1130"/>
                                      </a:lnTo>
                                      <a:lnTo>
                                        <a:pt x="197" y="1130"/>
                                      </a:lnTo>
                                      <a:lnTo>
                                        <a:pt x="197" y="1123"/>
                                      </a:lnTo>
                                      <a:lnTo>
                                        <a:pt x="388" y="755"/>
                                      </a:lnTo>
                                      <a:lnTo>
                                        <a:pt x="388" y="749"/>
                                      </a:lnTo>
                                      <a:lnTo>
                                        <a:pt x="382" y="749"/>
                                      </a:lnTo>
                                      <a:lnTo>
                                        <a:pt x="259" y="749"/>
                                      </a:lnTo>
                                      <a:lnTo>
                                        <a:pt x="265" y="755"/>
                                      </a:lnTo>
                                      <a:lnTo>
                                        <a:pt x="265" y="6"/>
                                      </a:lnTo>
                                      <a:lnTo>
                                        <a:pt x="265" y="0"/>
                                      </a:lnTo>
                                      <a:lnTo>
                                        <a:pt x="259" y="0"/>
                                      </a:lnTo>
                                      <a:lnTo>
                                        <a:pt x="259"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3" name="Freeform 931"/>
                              <wps:cNvSpPr>
                                <a:spLocks/>
                              </wps:cNvSpPr>
                              <wps:spPr bwMode="auto">
                                <a:xfrm>
                                  <a:off x="1840346" y="276402"/>
                                  <a:ext cx="139448" cy="274170"/>
                                </a:xfrm>
                                <a:custGeom>
                                  <a:avLst/>
                                  <a:gdLst>
                                    <a:gd name="T0" fmla="*/ 246 w 375"/>
                                    <a:gd name="T1" fmla="*/ 0 h 737"/>
                                    <a:gd name="T2" fmla="*/ 246 w 375"/>
                                    <a:gd name="T3" fmla="*/ 368 h 737"/>
                                    <a:gd name="T4" fmla="*/ 375 w 375"/>
                                    <a:gd name="T5" fmla="*/ 368 h 737"/>
                                    <a:gd name="T6" fmla="*/ 185 w 375"/>
                                    <a:gd name="T7" fmla="*/ 737 h 737"/>
                                    <a:gd name="T8" fmla="*/ 0 w 375"/>
                                    <a:gd name="T9" fmla="*/ 368 h 737"/>
                                    <a:gd name="T10" fmla="*/ 123 w 375"/>
                                    <a:gd name="T11" fmla="*/ 368 h 737"/>
                                    <a:gd name="T12" fmla="*/ 123 w 375"/>
                                    <a:gd name="T13" fmla="*/ 0 h 737"/>
                                    <a:gd name="T14" fmla="*/ 246 w 375"/>
                                    <a:gd name="T15" fmla="*/ 0 h 73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75" h="737">
                                      <a:moveTo>
                                        <a:pt x="246" y="0"/>
                                      </a:moveTo>
                                      <a:lnTo>
                                        <a:pt x="246" y="368"/>
                                      </a:lnTo>
                                      <a:lnTo>
                                        <a:pt x="375" y="368"/>
                                      </a:lnTo>
                                      <a:lnTo>
                                        <a:pt x="185" y="737"/>
                                      </a:lnTo>
                                      <a:lnTo>
                                        <a:pt x="0" y="368"/>
                                      </a:lnTo>
                                      <a:lnTo>
                                        <a:pt x="123" y="368"/>
                                      </a:lnTo>
                                      <a:lnTo>
                                        <a:pt x="123" y="0"/>
                                      </a:lnTo>
                                      <a:lnTo>
                                        <a:pt x="246"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4" name="Freeform 932"/>
                              <wps:cNvSpPr>
                                <a:spLocks/>
                              </wps:cNvSpPr>
                              <wps:spPr bwMode="auto">
                                <a:xfrm>
                                  <a:off x="1838115" y="274170"/>
                                  <a:ext cx="144283" cy="278634"/>
                                </a:xfrm>
                                <a:custGeom>
                                  <a:avLst/>
                                  <a:gdLst>
                                    <a:gd name="T0" fmla="*/ 252 w 388"/>
                                    <a:gd name="T1" fmla="*/ 12 h 749"/>
                                    <a:gd name="T2" fmla="*/ 246 w 388"/>
                                    <a:gd name="T3" fmla="*/ 6 h 749"/>
                                    <a:gd name="T4" fmla="*/ 246 w 388"/>
                                    <a:gd name="T5" fmla="*/ 381 h 749"/>
                                    <a:gd name="T6" fmla="*/ 381 w 388"/>
                                    <a:gd name="T7" fmla="*/ 381 h 749"/>
                                    <a:gd name="T8" fmla="*/ 375 w 388"/>
                                    <a:gd name="T9" fmla="*/ 374 h 749"/>
                                    <a:gd name="T10" fmla="*/ 185 w 388"/>
                                    <a:gd name="T11" fmla="*/ 743 h 749"/>
                                    <a:gd name="T12" fmla="*/ 197 w 388"/>
                                    <a:gd name="T13" fmla="*/ 743 h 749"/>
                                    <a:gd name="T14" fmla="*/ 13 w 388"/>
                                    <a:gd name="T15" fmla="*/ 374 h 749"/>
                                    <a:gd name="T16" fmla="*/ 6 w 388"/>
                                    <a:gd name="T17" fmla="*/ 381 h 749"/>
                                    <a:gd name="T18" fmla="*/ 135 w 388"/>
                                    <a:gd name="T19" fmla="*/ 381 h 749"/>
                                    <a:gd name="T20" fmla="*/ 135 w 388"/>
                                    <a:gd name="T21" fmla="*/ 6 h 749"/>
                                    <a:gd name="T22" fmla="*/ 129 w 388"/>
                                    <a:gd name="T23" fmla="*/ 12 h 749"/>
                                    <a:gd name="T24" fmla="*/ 252 w 388"/>
                                    <a:gd name="T25" fmla="*/ 12 h 749"/>
                                    <a:gd name="T26" fmla="*/ 252 w 388"/>
                                    <a:gd name="T27" fmla="*/ 0 h 749"/>
                                    <a:gd name="T28" fmla="*/ 129 w 388"/>
                                    <a:gd name="T29" fmla="*/ 0 h 749"/>
                                    <a:gd name="T30" fmla="*/ 123 w 388"/>
                                    <a:gd name="T31" fmla="*/ 0 h 749"/>
                                    <a:gd name="T32" fmla="*/ 123 w 388"/>
                                    <a:gd name="T33" fmla="*/ 6 h 749"/>
                                    <a:gd name="T34" fmla="*/ 123 w 388"/>
                                    <a:gd name="T35" fmla="*/ 374 h 749"/>
                                    <a:gd name="T36" fmla="*/ 129 w 388"/>
                                    <a:gd name="T37" fmla="*/ 368 h 749"/>
                                    <a:gd name="T38" fmla="*/ 6 w 388"/>
                                    <a:gd name="T39" fmla="*/ 368 h 749"/>
                                    <a:gd name="T40" fmla="*/ 0 w 388"/>
                                    <a:gd name="T41" fmla="*/ 368 h 749"/>
                                    <a:gd name="T42" fmla="*/ 0 w 388"/>
                                    <a:gd name="T43" fmla="*/ 374 h 749"/>
                                    <a:gd name="T44" fmla="*/ 185 w 388"/>
                                    <a:gd name="T45" fmla="*/ 743 h 749"/>
                                    <a:gd name="T46" fmla="*/ 185 w 388"/>
                                    <a:gd name="T47" fmla="*/ 749 h 749"/>
                                    <a:gd name="T48" fmla="*/ 191 w 388"/>
                                    <a:gd name="T49" fmla="*/ 749 h 749"/>
                                    <a:gd name="T50" fmla="*/ 197 w 388"/>
                                    <a:gd name="T51" fmla="*/ 749 h 749"/>
                                    <a:gd name="T52" fmla="*/ 197 w 388"/>
                                    <a:gd name="T53" fmla="*/ 743 h 749"/>
                                    <a:gd name="T54" fmla="*/ 388 w 388"/>
                                    <a:gd name="T55" fmla="*/ 374 h 749"/>
                                    <a:gd name="T56" fmla="*/ 388 w 388"/>
                                    <a:gd name="T57" fmla="*/ 368 h 749"/>
                                    <a:gd name="T58" fmla="*/ 381 w 388"/>
                                    <a:gd name="T59" fmla="*/ 368 h 749"/>
                                    <a:gd name="T60" fmla="*/ 252 w 388"/>
                                    <a:gd name="T61" fmla="*/ 368 h 749"/>
                                    <a:gd name="T62" fmla="*/ 258 w 388"/>
                                    <a:gd name="T63" fmla="*/ 374 h 749"/>
                                    <a:gd name="T64" fmla="*/ 258 w 388"/>
                                    <a:gd name="T65" fmla="*/ 6 h 749"/>
                                    <a:gd name="T66" fmla="*/ 258 w 388"/>
                                    <a:gd name="T67" fmla="*/ 0 h 749"/>
                                    <a:gd name="T68" fmla="*/ 252 w 388"/>
                                    <a:gd name="T69" fmla="*/ 0 h 749"/>
                                    <a:gd name="T70" fmla="*/ 252 w 388"/>
                                    <a:gd name="T71"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8" h="749">
                                      <a:moveTo>
                                        <a:pt x="252" y="12"/>
                                      </a:moveTo>
                                      <a:lnTo>
                                        <a:pt x="246" y="6"/>
                                      </a:lnTo>
                                      <a:lnTo>
                                        <a:pt x="246" y="381"/>
                                      </a:lnTo>
                                      <a:lnTo>
                                        <a:pt x="381" y="381"/>
                                      </a:lnTo>
                                      <a:lnTo>
                                        <a:pt x="375" y="374"/>
                                      </a:lnTo>
                                      <a:lnTo>
                                        <a:pt x="185" y="743"/>
                                      </a:lnTo>
                                      <a:lnTo>
                                        <a:pt x="197" y="743"/>
                                      </a:lnTo>
                                      <a:lnTo>
                                        <a:pt x="13" y="374"/>
                                      </a:lnTo>
                                      <a:lnTo>
                                        <a:pt x="6" y="381"/>
                                      </a:lnTo>
                                      <a:lnTo>
                                        <a:pt x="135" y="381"/>
                                      </a:lnTo>
                                      <a:lnTo>
                                        <a:pt x="135" y="6"/>
                                      </a:lnTo>
                                      <a:lnTo>
                                        <a:pt x="129" y="12"/>
                                      </a:lnTo>
                                      <a:lnTo>
                                        <a:pt x="252" y="12"/>
                                      </a:lnTo>
                                      <a:lnTo>
                                        <a:pt x="252" y="0"/>
                                      </a:lnTo>
                                      <a:lnTo>
                                        <a:pt x="129" y="0"/>
                                      </a:lnTo>
                                      <a:lnTo>
                                        <a:pt x="123" y="0"/>
                                      </a:lnTo>
                                      <a:lnTo>
                                        <a:pt x="123" y="6"/>
                                      </a:lnTo>
                                      <a:lnTo>
                                        <a:pt x="123" y="374"/>
                                      </a:lnTo>
                                      <a:lnTo>
                                        <a:pt x="129" y="368"/>
                                      </a:lnTo>
                                      <a:lnTo>
                                        <a:pt x="6" y="368"/>
                                      </a:lnTo>
                                      <a:lnTo>
                                        <a:pt x="0" y="368"/>
                                      </a:lnTo>
                                      <a:lnTo>
                                        <a:pt x="0" y="374"/>
                                      </a:lnTo>
                                      <a:lnTo>
                                        <a:pt x="185" y="743"/>
                                      </a:lnTo>
                                      <a:lnTo>
                                        <a:pt x="185" y="749"/>
                                      </a:lnTo>
                                      <a:lnTo>
                                        <a:pt x="191" y="749"/>
                                      </a:lnTo>
                                      <a:lnTo>
                                        <a:pt x="197" y="749"/>
                                      </a:lnTo>
                                      <a:lnTo>
                                        <a:pt x="197" y="743"/>
                                      </a:lnTo>
                                      <a:lnTo>
                                        <a:pt x="388" y="374"/>
                                      </a:lnTo>
                                      <a:lnTo>
                                        <a:pt x="388" y="368"/>
                                      </a:lnTo>
                                      <a:lnTo>
                                        <a:pt x="381" y="368"/>
                                      </a:lnTo>
                                      <a:lnTo>
                                        <a:pt x="252" y="368"/>
                                      </a:lnTo>
                                      <a:lnTo>
                                        <a:pt x="258" y="374"/>
                                      </a:lnTo>
                                      <a:lnTo>
                                        <a:pt x="258" y="6"/>
                                      </a:lnTo>
                                      <a:lnTo>
                                        <a:pt x="258" y="0"/>
                                      </a:lnTo>
                                      <a:lnTo>
                                        <a:pt x="252" y="0"/>
                                      </a:lnTo>
                                      <a:lnTo>
                                        <a:pt x="252"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5" name="Rectangle 933"/>
                              <wps:cNvSpPr>
                                <a:spLocks noChangeArrowheads="1"/>
                              </wps:cNvSpPr>
                              <wps:spPr bwMode="auto">
                                <a:xfrm>
                                  <a:off x="377440" y="100442"/>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76" name="Rectangle 934"/>
                              <wps:cNvSpPr>
                                <a:spLocks noChangeArrowheads="1"/>
                              </wps:cNvSpPr>
                              <wps:spPr bwMode="auto">
                                <a:xfrm>
                                  <a:off x="428013" y="123507"/>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77" name="Rectangle 935"/>
                              <wps:cNvSpPr>
                                <a:spLocks noChangeArrowheads="1"/>
                              </wps:cNvSpPr>
                              <wps:spPr bwMode="auto">
                                <a:xfrm>
                                  <a:off x="1036008" y="0"/>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78" name="Rectangle 936"/>
                              <wps:cNvSpPr>
                                <a:spLocks noChangeArrowheads="1"/>
                              </wps:cNvSpPr>
                              <wps:spPr bwMode="auto">
                                <a:xfrm>
                                  <a:off x="1086209" y="20460"/>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79" name="Rectangle 937"/>
                              <wps:cNvSpPr>
                                <a:spLocks noChangeArrowheads="1"/>
                              </wps:cNvSpPr>
                              <wps:spPr bwMode="auto">
                                <a:xfrm>
                                  <a:off x="1124883" y="0"/>
                                  <a:ext cx="133499"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80" name="Rectangle 938"/>
                              <wps:cNvSpPr>
                                <a:spLocks noChangeArrowheads="1"/>
                              </wps:cNvSpPr>
                              <wps:spPr bwMode="auto">
                                <a:xfrm>
                                  <a:off x="1227889" y="20460"/>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5"/>
                                        <w:szCs w:val="24"/>
                                        <w:lang w:val="en-US"/>
                                      </w:rPr>
                                      <w:t>1</w:t>
                                    </w:r>
                                  </w:p>
                                </w:txbxContent>
                              </wps:txbx>
                              <wps:bodyPr rot="0" vert="horz" wrap="square" lIns="0" tIns="0" rIns="0" bIns="0" anchor="t" anchorCtr="0" upright="1">
                                <a:noAutofit/>
                              </wps:bodyPr>
                            </wps:wsp>
                            <wps:wsp>
                              <wps:cNvPr id="24281" name="Rectangle 939"/>
                              <wps:cNvSpPr>
                                <a:spLocks noChangeArrowheads="1"/>
                              </wps:cNvSpPr>
                              <wps:spPr bwMode="auto">
                                <a:xfrm>
                                  <a:off x="1863401" y="100442"/>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82" name="Rectangle 940"/>
                              <wps:cNvSpPr>
                                <a:spLocks noChangeArrowheads="1"/>
                              </wps:cNvSpPr>
                              <wps:spPr bwMode="auto">
                                <a:xfrm>
                                  <a:off x="1913603" y="123507"/>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E801A3" w:rsidRDefault="00084B79"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83" name="Line 941"/>
                              <wps:cNvCnPr/>
                              <wps:spPr bwMode="auto">
                                <a:xfrm flipH="1">
                                  <a:off x="48342" y="909189"/>
                                  <a:ext cx="477843"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4" name="Line 942"/>
                              <wps:cNvCnPr/>
                              <wps:spPr bwMode="auto">
                                <a:xfrm flipH="1">
                                  <a:off x="48342" y="936346"/>
                                  <a:ext cx="306414"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5" name="Line 943"/>
                              <wps:cNvCnPr/>
                              <wps:spPr bwMode="auto">
                                <a:xfrm flipV="1">
                                  <a:off x="135358" y="936346"/>
                                  <a:ext cx="372" cy="2764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6" name="Line 944"/>
                              <wps:cNvCnPr/>
                              <wps:spPr bwMode="auto">
                                <a:xfrm>
                                  <a:off x="135358" y="909189"/>
                                  <a:ext cx="372" cy="271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7" name="Freeform 945"/>
                              <wps:cNvSpPr>
                                <a:spLocks/>
                              </wps:cNvSpPr>
                              <wps:spPr bwMode="auto">
                                <a:xfrm>
                                  <a:off x="114534" y="867896"/>
                                  <a:ext cx="41277" cy="41293"/>
                                </a:xfrm>
                                <a:custGeom>
                                  <a:avLst/>
                                  <a:gdLst>
                                    <a:gd name="T0" fmla="*/ 0 w 111"/>
                                    <a:gd name="T1" fmla="*/ 0 h 111"/>
                                    <a:gd name="T2" fmla="*/ 56 w 111"/>
                                    <a:gd name="T3" fmla="*/ 111 h 111"/>
                                    <a:gd name="T4" fmla="*/ 111 w 111"/>
                                    <a:gd name="T5" fmla="*/ 0 h 111"/>
                                    <a:gd name="T6" fmla="*/ 56 w 111"/>
                                    <a:gd name="T7" fmla="*/ 56 h 111"/>
                                    <a:gd name="T8" fmla="*/ 0 w 111"/>
                                    <a:gd name="T9" fmla="*/ 0 h 111"/>
                                  </a:gdLst>
                                  <a:ahLst/>
                                  <a:cxnLst>
                                    <a:cxn ang="0">
                                      <a:pos x="T0" y="T1"/>
                                    </a:cxn>
                                    <a:cxn ang="0">
                                      <a:pos x="T2" y="T3"/>
                                    </a:cxn>
                                    <a:cxn ang="0">
                                      <a:pos x="T4" y="T5"/>
                                    </a:cxn>
                                    <a:cxn ang="0">
                                      <a:pos x="T6" y="T7"/>
                                    </a:cxn>
                                    <a:cxn ang="0">
                                      <a:pos x="T8" y="T9"/>
                                    </a:cxn>
                                  </a:cxnLst>
                                  <a:rect l="0" t="0" r="r" b="b"/>
                                  <a:pathLst>
                                    <a:path w="111" h="111">
                                      <a:moveTo>
                                        <a:pt x="0" y="0"/>
                                      </a:moveTo>
                                      <a:lnTo>
                                        <a:pt x="56" y="111"/>
                                      </a:lnTo>
                                      <a:lnTo>
                                        <a:pt x="111"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88" name="Freeform 946"/>
                              <wps:cNvSpPr>
                                <a:spLocks/>
                              </wps:cNvSpPr>
                              <wps:spPr bwMode="auto">
                                <a:xfrm>
                                  <a:off x="114534" y="936346"/>
                                  <a:ext cx="41277" cy="43525"/>
                                </a:xfrm>
                                <a:custGeom>
                                  <a:avLst/>
                                  <a:gdLst>
                                    <a:gd name="T0" fmla="*/ 0 w 111"/>
                                    <a:gd name="T1" fmla="*/ 117 h 117"/>
                                    <a:gd name="T2" fmla="*/ 56 w 111"/>
                                    <a:gd name="T3" fmla="*/ 0 h 117"/>
                                    <a:gd name="T4" fmla="*/ 111 w 111"/>
                                    <a:gd name="T5" fmla="*/ 117 h 117"/>
                                    <a:gd name="T6" fmla="*/ 56 w 111"/>
                                    <a:gd name="T7" fmla="*/ 62 h 117"/>
                                    <a:gd name="T8" fmla="*/ 0 w 111"/>
                                    <a:gd name="T9" fmla="*/ 117 h 117"/>
                                  </a:gdLst>
                                  <a:ahLst/>
                                  <a:cxnLst>
                                    <a:cxn ang="0">
                                      <a:pos x="T0" y="T1"/>
                                    </a:cxn>
                                    <a:cxn ang="0">
                                      <a:pos x="T2" y="T3"/>
                                    </a:cxn>
                                    <a:cxn ang="0">
                                      <a:pos x="T4" y="T5"/>
                                    </a:cxn>
                                    <a:cxn ang="0">
                                      <a:pos x="T6" y="T7"/>
                                    </a:cxn>
                                    <a:cxn ang="0">
                                      <a:pos x="T8" y="T9"/>
                                    </a:cxn>
                                  </a:cxnLst>
                                  <a:rect l="0" t="0" r="r" b="b"/>
                                  <a:pathLst>
                                    <a:path w="111" h="117">
                                      <a:moveTo>
                                        <a:pt x="0" y="117"/>
                                      </a:moveTo>
                                      <a:lnTo>
                                        <a:pt x="56" y="0"/>
                                      </a:lnTo>
                                      <a:lnTo>
                                        <a:pt x="111" y="117"/>
                                      </a:lnTo>
                                      <a:lnTo>
                                        <a:pt x="56" y="62"/>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89" name="Line 947"/>
                              <wps:cNvCnPr/>
                              <wps:spPr bwMode="auto">
                                <a:xfrm flipH="1">
                                  <a:off x="832599" y="909189"/>
                                  <a:ext cx="68423"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0" name="Line 948"/>
                              <wps:cNvCnPr/>
                              <wps:spPr bwMode="auto">
                                <a:xfrm flipH="1">
                                  <a:off x="832599" y="991403"/>
                                  <a:ext cx="251379"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1" name="Line 949"/>
                              <wps:cNvCnPr/>
                              <wps:spPr bwMode="auto">
                                <a:xfrm flipV="1">
                                  <a:off x="919243" y="991403"/>
                                  <a:ext cx="372" cy="2213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2" name="Line 950"/>
                              <wps:cNvCnPr/>
                              <wps:spPr bwMode="auto">
                                <a:xfrm>
                                  <a:off x="919243" y="909189"/>
                                  <a:ext cx="372" cy="822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3" name="Freeform 951"/>
                              <wps:cNvSpPr>
                                <a:spLocks/>
                              </wps:cNvSpPr>
                              <wps:spPr bwMode="auto">
                                <a:xfrm>
                                  <a:off x="896560" y="867896"/>
                                  <a:ext cx="43136" cy="41293"/>
                                </a:xfrm>
                                <a:custGeom>
                                  <a:avLst/>
                                  <a:gdLst>
                                    <a:gd name="T0" fmla="*/ 0 w 116"/>
                                    <a:gd name="T1" fmla="*/ 0 h 111"/>
                                    <a:gd name="T2" fmla="*/ 61 w 116"/>
                                    <a:gd name="T3" fmla="*/ 111 h 111"/>
                                    <a:gd name="T4" fmla="*/ 116 w 116"/>
                                    <a:gd name="T5" fmla="*/ 0 h 111"/>
                                    <a:gd name="T6" fmla="*/ 61 w 116"/>
                                    <a:gd name="T7" fmla="*/ 56 h 111"/>
                                    <a:gd name="T8" fmla="*/ 0 w 116"/>
                                    <a:gd name="T9" fmla="*/ 0 h 111"/>
                                  </a:gdLst>
                                  <a:ahLst/>
                                  <a:cxnLst>
                                    <a:cxn ang="0">
                                      <a:pos x="T0" y="T1"/>
                                    </a:cxn>
                                    <a:cxn ang="0">
                                      <a:pos x="T2" y="T3"/>
                                    </a:cxn>
                                    <a:cxn ang="0">
                                      <a:pos x="T4" y="T5"/>
                                    </a:cxn>
                                    <a:cxn ang="0">
                                      <a:pos x="T6" y="T7"/>
                                    </a:cxn>
                                    <a:cxn ang="0">
                                      <a:pos x="T8" y="T9"/>
                                    </a:cxn>
                                  </a:cxnLst>
                                  <a:rect l="0" t="0" r="r" b="b"/>
                                  <a:pathLst>
                                    <a:path w="116" h="111">
                                      <a:moveTo>
                                        <a:pt x="0" y="0"/>
                                      </a:moveTo>
                                      <a:lnTo>
                                        <a:pt x="61" y="111"/>
                                      </a:lnTo>
                                      <a:lnTo>
                                        <a:pt x="116" y="0"/>
                                      </a:lnTo>
                                      <a:lnTo>
                                        <a:pt x="61"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94" name="Freeform 952"/>
                              <wps:cNvSpPr>
                                <a:spLocks/>
                              </wps:cNvSpPr>
                              <wps:spPr bwMode="auto">
                                <a:xfrm>
                                  <a:off x="896560" y="991403"/>
                                  <a:ext cx="43136" cy="43153"/>
                                </a:xfrm>
                                <a:custGeom>
                                  <a:avLst/>
                                  <a:gdLst>
                                    <a:gd name="T0" fmla="*/ 0 w 116"/>
                                    <a:gd name="T1" fmla="*/ 116 h 116"/>
                                    <a:gd name="T2" fmla="*/ 61 w 116"/>
                                    <a:gd name="T3" fmla="*/ 0 h 116"/>
                                    <a:gd name="T4" fmla="*/ 116 w 116"/>
                                    <a:gd name="T5" fmla="*/ 116 h 116"/>
                                    <a:gd name="T6" fmla="*/ 61 w 116"/>
                                    <a:gd name="T7" fmla="*/ 55 h 116"/>
                                    <a:gd name="T8" fmla="*/ 0 w 116"/>
                                    <a:gd name="T9" fmla="*/ 116 h 116"/>
                                  </a:gdLst>
                                  <a:ahLst/>
                                  <a:cxnLst>
                                    <a:cxn ang="0">
                                      <a:pos x="T0" y="T1"/>
                                    </a:cxn>
                                    <a:cxn ang="0">
                                      <a:pos x="T2" y="T3"/>
                                    </a:cxn>
                                    <a:cxn ang="0">
                                      <a:pos x="T4" y="T5"/>
                                    </a:cxn>
                                    <a:cxn ang="0">
                                      <a:pos x="T6" y="T7"/>
                                    </a:cxn>
                                    <a:cxn ang="0">
                                      <a:pos x="T8" y="T9"/>
                                    </a:cxn>
                                  </a:cxnLst>
                                  <a:rect l="0" t="0" r="r" b="b"/>
                                  <a:pathLst>
                                    <a:path w="116" h="116">
                                      <a:moveTo>
                                        <a:pt x="0" y="116"/>
                                      </a:moveTo>
                                      <a:lnTo>
                                        <a:pt x="61" y="0"/>
                                      </a:lnTo>
                                      <a:lnTo>
                                        <a:pt x="116" y="116"/>
                                      </a:lnTo>
                                      <a:lnTo>
                                        <a:pt x="61" y="55"/>
                                      </a:lnTo>
                                      <a:lnTo>
                                        <a:pt x="0" y="11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95" name="Line 953"/>
                              <wps:cNvCnPr/>
                              <wps:spPr bwMode="auto">
                                <a:xfrm flipH="1">
                                  <a:off x="1511248" y="909189"/>
                                  <a:ext cx="71026"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6" name="Line 954"/>
                              <wps:cNvCnPr/>
                              <wps:spPr bwMode="auto">
                                <a:xfrm flipH="1">
                                  <a:off x="1511248" y="963874"/>
                                  <a:ext cx="329098"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7" name="Line 955"/>
                              <wps:cNvCnPr/>
                              <wps:spPr bwMode="auto">
                                <a:xfrm flipV="1">
                                  <a:off x="1598264" y="963874"/>
                                  <a:ext cx="372" cy="2488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8" name="Line 956"/>
                              <wps:cNvCnPr/>
                              <wps:spPr bwMode="auto">
                                <a:xfrm>
                                  <a:off x="1598264" y="909189"/>
                                  <a:ext cx="372" cy="546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9" name="Freeform 957"/>
                              <wps:cNvSpPr>
                                <a:spLocks/>
                              </wps:cNvSpPr>
                              <wps:spPr bwMode="auto">
                                <a:xfrm>
                                  <a:off x="1577439" y="867896"/>
                                  <a:ext cx="43508" cy="41293"/>
                                </a:xfrm>
                                <a:custGeom>
                                  <a:avLst/>
                                  <a:gdLst>
                                    <a:gd name="T0" fmla="*/ 0 w 117"/>
                                    <a:gd name="T1" fmla="*/ 0 h 111"/>
                                    <a:gd name="T2" fmla="*/ 56 w 117"/>
                                    <a:gd name="T3" fmla="*/ 111 h 111"/>
                                    <a:gd name="T4" fmla="*/ 117 w 117"/>
                                    <a:gd name="T5" fmla="*/ 0 h 111"/>
                                    <a:gd name="T6" fmla="*/ 56 w 117"/>
                                    <a:gd name="T7" fmla="*/ 56 h 111"/>
                                    <a:gd name="T8" fmla="*/ 0 w 117"/>
                                    <a:gd name="T9" fmla="*/ 0 h 111"/>
                                  </a:gdLst>
                                  <a:ahLst/>
                                  <a:cxnLst>
                                    <a:cxn ang="0">
                                      <a:pos x="T0" y="T1"/>
                                    </a:cxn>
                                    <a:cxn ang="0">
                                      <a:pos x="T2" y="T3"/>
                                    </a:cxn>
                                    <a:cxn ang="0">
                                      <a:pos x="T4" y="T5"/>
                                    </a:cxn>
                                    <a:cxn ang="0">
                                      <a:pos x="T6" y="T7"/>
                                    </a:cxn>
                                    <a:cxn ang="0">
                                      <a:pos x="T8" y="T9"/>
                                    </a:cxn>
                                  </a:cxnLst>
                                  <a:rect l="0" t="0" r="r" b="b"/>
                                  <a:pathLst>
                                    <a:path w="117" h="111">
                                      <a:moveTo>
                                        <a:pt x="0" y="0"/>
                                      </a:moveTo>
                                      <a:lnTo>
                                        <a:pt x="56" y="111"/>
                                      </a:lnTo>
                                      <a:lnTo>
                                        <a:pt x="117"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300" name="Freeform 958"/>
                              <wps:cNvSpPr>
                                <a:spLocks/>
                              </wps:cNvSpPr>
                              <wps:spPr bwMode="auto">
                                <a:xfrm>
                                  <a:off x="1577439" y="963874"/>
                                  <a:ext cx="43508" cy="43525"/>
                                </a:xfrm>
                                <a:custGeom>
                                  <a:avLst/>
                                  <a:gdLst>
                                    <a:gd name="T0" fmla="*/ 0 w 117"/>
                                    <a:gd name="T1" fmla="*/ 117 h 117"/>
                                    <a:gd name="T2" fmla="*/ 56 w 117"/>
                                    <a:gd name="T3" fmla="*/ 0 h 117"/>
                                    <a:gd name="T4" fmla="*/ 117 w 117"/>
                                    <a:gd name="T5" fmla="*/ 117 h 117"/>
                                    <a:gd name="T6" fmla="*/ 56 w 117"/>
                                    <a:gd name="T7" fmla="*/ 55 h 117"/>
                                    <a:gd name="T8" fmla="*/ 0 w 117"/>
                                    <a:gd name="T9" fmla="*/ 117 h 117"/>
                                  </a:gdLst>
                                  <a:ahLst/>
                                  <a:cxnLst>
                                    <a:cxn ang="0">
                                      <a:pos x="T0" y="T1"/>
                                    </a:cxn>
                                    <a:cxn ang="0">
                                      <a:pos x="T2" y="T3"/>
                                    </a:cxn>
                                    <a:cxn ang="0">
                                      <a:pos x="T4" y="T5"/>
                                    </a:cxn>
                                    <a:cxn ang="0">
                                      <a:pos x="T6" y="T7"/>
                                    </a:cxn>
                                    <a:cxn ang="0">
                                      <a:pos x="T8" y="T9"/>
                                    </a:cxn>
                                  </a:cxnLst>
                                  <a:rect l="0" t="0" r="r" b="b"/>
                                  <a:pathLst>
                                    <a:path w="117" h="117">
                                      <a:moveTo>
                                        <a:pt x="0" y="117"/>
                                      </a:moveTo>
                                      <a:lnTo>
                                        <a:pt x="56" y="0"/>
                                      </a:lnTo>
                                      <a:lnTo>
                                        <a:pt x="117" y="117"/>
                                      </a:lnTo>
                                      <a:lnTo>
                                        <a:pt x="56" y="55"/>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301" name="Line 959"/>
                              <wps:cNvCnPr/>
                              <wps:spPr bwMode="auto">
                                <a:xfrm>
                                  <a:off x="837062" y="909189"/>
                                  <a:ext cx="162132"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02" name="Line 960"/>
                              <wps:cNvCnPr/>
                              <wps:spPr bwMode="auto">
                                <a:xfrm>
                                  <a:off x="1593801" y="909189"/>
                                  <a:ext cx="162132"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Zone de dessin 24303" o:spid="_x0000_s3630" editas="canvas" style="width:164pt;height:112.95pt;mso-position-horizontal-relative:char;mso-position-vertical-relative:line" coordsize="2082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">
                      <v:shape id="_x0000_s3631" type="#_x0000_t75" style="position:absolute;width:20828;height:14344;visibility:visible;mso-wrap-style:square">
                        <v:fill o:detectmouseclick="t"/>
                        <v:path o:connecttype="none"/>
                      </v:shape>
                      <v:group id="Group 367" o:spid="_x0000_s3632" style="position:absolute;left:2335;top:4523;width:18448;height:9777" coordorigin="627,1216" coordsize="4961,2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rDhJ/IAAAA&#10;3gAAAA8AAAAAAAAAAAAAAAAAqgIAAGRycy9kb3ducmV2LnhtbFBLBQYAAAAABAAEAPoAAACfAwAA&#10;AAA=&#10;">
                        <v:shape id="Freeform 368" o:spid="_x0000_s3633" style="position:absolute;left:4623;top:2444;width:965;height:1400;visibility:visible;mso-wrap-style:square;v-text-anchor:top" coordsize="965,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FVcQA&#10;AADeAAAADwAAAGRycy9kb3ducmV2LnhtbESPzYrCMBSF9wPzDuEOuBtTFZ2xGmUoFEVXdmahu0tz&#10;bYvNTUkyWt/eLASXh/PHt1z3phVXcr6xrGA0TEAQl1Y3XCn4+80/v0H4gKyxtUwK7uRhvXp/W2Kq&#10;7Y0PdC1CJeII+xQV1CF0qZS+rMmgH9qOOHpn6wyGKF0ltcNbHDetHCfJTBpsOD7U2FFWU3kp/o2C&#10;HXN+2h8z2bX5PCu8nG4u7qTU4KP/WYAI1IdX+NneagXjydcoAkSci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BVXEAAAA3gAAAA8AAAAAAAAAAAAAAAAAmAIAAGRycy9k&#10;b3ducmV2LnhtbFBLBQYAAAAABAAEAPUAAACJAwAAAAA=&#10;" path="m,l24,172,49,331,61,479,80,614r6,123l98,853r6,105l116,1050r7,80l135,1203r6,55l153,1308r19,43l190,1375r25,19l239,1400r437,l707,1394r24,-19l750,1351r18,-43l780,1258r13,-55l805,1130r12,-80l829,958,842,853,854,737,866,614,885,479,909,331,934,172,965,,,xe" fillcolor="#a1a1a1" stroked="f">
                          <v:path arrowok="t" o:connecttype="custom" o:connectlocs="0,0;24,172;49,331;61,479;80,614;86,737;98,853;104,958;116,1050;123,1130;135,1203;141,1258;153,1308;172,1351;190,1375;215,1394;239,1400;676,1400;707,1394;731,1375;750,1351;768,1308;780,1258;793,1203;805,1130;817,1050;829,958;842,853;854,737;866,614;885,479;909,331;934,172;965,0;0,0" o:connectangles="0,0,0,0,0,0,0,0,0,0,0,0,0,0,0,0,0,0,0,0,0,0,0,0,0,0,0,0,0,0,0,0,0,0,0"/>
                        </v:shape>
                        <v:rect id="Rectangle 369" o:spid="_x0000_s3634" style="position:absolute;left:4623;top:2425;width:965;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9G2c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Xb3mKZ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9G2ckAAADeAAAADwAAAAAAAAAAAAAAAACYAgAA&#10;ZHJzL2Rvd25yZXYueG1sUEsFBgAAAAAEAAQA9QAAAI4DAAAAAA==&#10;" fillcolor="black" stroked="f"/>
                        <v:shape id="Freeform 370" o:spid="_x0000_s3635" style="position:absolute;left:2613;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ccA&#10;AADeAAAADwAAAGRycy9kb3ducmV2LnhtbESPQUsDMRSE74L/ITzBm802gta1aWlFodJSsC2eH5vn&#10;buzmJW5id/33RhB6HGbmG2Y6H1wrTtRF61nDeFSAIK68sVxrOOxfbiYgYkI22HomDT8UYT67vJhi&#10;aXzPb3TapVpkCMcSNTQphVLKWDXkMI58IM7eh+8cpiy7WpoO+wx3rVRFcScdWs4LDQZ6aqg67r6d&#10;hlcbtqu13fSLz+flevL+pcKDVFpfXw2LRxCJhnQO/7dXRoO6vR8r+Lu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vvtXHAAAA3gAAAA8AAAAAAAAAAAAAAAAAmAIAAGRy&#10;cy9kb3ducmV2LnhtbFBLBQYAAAAABAAEAPUAAACMAwAAAAA=&#10;" path="m,l24,172,49,331,61,479,79,614r7,123l98,853r12,105l116,1050r6,80l135,1203r12,55l159,1308r13,43l196,1375r19,19l245,1400r437,l706,1394r25,-19l756,1351r12,-43l786,1258r13,-55l811,1130r6,-80l829,958,842,853,854,737,872,614,891,479,915,331,940,172,971,,,xe" fillcolor="#a1a1a1" stroked="f">
                          <v:path arrowok="t" o:connecttype="custom" o:connectlocs="0,0;24,172;49,331;61,479;79,614;86,737;98,853;110,958;116,1050;122,1130;135,1203;147,1258;159,1308;172,1351;196,1375;215,1394;245,1400;682,1400;706,1394;731,1375;756,1351;768,1308;786,1258;799,1203;811,1130;817,1050;829,958;842,853;854,737;872,614;891,479;915,331;940,172;971,0;0,0" o:connectangles="0,0,0,0,0,0,0,0,0,0,0,0,0,0,0,0,0,0,0,0,0,0,0,0,0,0,0,0,0,0,0,0,0,0,0"/>
                        </v:shape>
                        <v:rect id="Rectangle 371" o:spid="_x0000_s3636" style="position:absolute;left:2613;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9N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QH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ZF9NckAAADeAAAADwAAAAAAAAAAAAAAAACYAgAA&#10;ZHJzL2Rvd25yZXYueG1sUEsFBgAAAAAEAAQA9QAAAI4DAAAAAA==&#10;" fillcolor="black" stroked="f"/>
                        <v:shape id="Freeform 372" o:spid="_x0000_s3637" style="position:absolute;left:627;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DOsgA&#10;AADeAAAADwAAAGRycy9kb3ducmV2LnhtbESPUUvDMBSF3wf+h3CFvW3pqmhXl41NJkwmgpv4fGmu&#10;bbS5yZq41n9vBMHHwznnO5zFarCtOFMXjGMFs2kGgrhy2nCt4PX4MClAhIissXVMCr4pwGp5MVpg&#10;qV3PL3Q+xFokCIcSFTQx+lLKUDVkMUydJ07eu+ssxiS7WuoO+wS3rcyz7EZaNJwWGvR031D1efiy&#10;Ch6Nf97tzVO//thu9sXbKfdzmSs1vhzWdyAiDfE//NfeaQX51e3sG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ioM6yAAAAN4AAAAPAAAAAAAAAAAAAAAAAJgCAABk&#10;cnMvZG93bnJldi54bWxQSwUGAAAAAAQABAD1AAAAjQMAAAAA&#10;" path="m,l25,172,49,331,61,479,80,614r6,123l98,853r13,105l117,1050r6,80l135,1203r13,55l160,1308r12,43l197,1375r18,19l246,1400r436,l707,1394r25,-19l756,1351r12,-43l787,1258r12,-55l811,1130r7,-80l830,958,842,853,854,737,873,614,891,479,916,331,941,172,971,,,xe" fillcolor="#a1a1a1" stroked="f">
                          <v:path arrowok="t" o:connecttype="custom" o:connectlocs="0,0;25,172;49,331;61,479;80,614;86,737;98,853;111,958;117,1050;123,1130;135,1203;148,1258;160,1308;172,1351;197,1375;215,1394;246,1400;682,1400;707,1394;732,1375;756,1351;768,1308;787,1258;799,1203;811,1130;818,1050;830,958;842,853;854,737;873,614;891,479;916,331;941,172;971,0;0,0" o:connectangles="0,0,0,0,0,0,0,0,0,0,0,0,0,0,0,0,0,0,0,0,0,0,0,0,0,0,0,0,0,0,0,0,0,0,0"/>
                        </v:shape>
                        <v:rect id="Rectangle 373" o:spid="_x0000_s3638" style="position:absolute;left:627;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A2sgA&#10;AADeAAAADwAAAGRycy9kb3ducmV2LnhtbESPQWsCMRSE7wX/Q3hCbzXrtlq7GqUKQi8FtT3U23Pz&#10;3F3cvGyTqGt/vRGEHoeZ+YaZzFpTixM5X1lW0O8lIIhzqysuFHx/LZ9GIHxA1lhbJgUX8jCbdh4m&#10;mGl75jWdNqEQEcI+QwVlCE0mpc9LMuh7tiGO3t46gyFKV0jt8BzhppZpkgylwYrjQokNLUrKD5uj&#10;UTB/G81/Vy/8+bfebWn7szsMUpco9dht38cgArXhP3xvf2gF6fNrfwC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EDayAAAAN4AAAAPAAAAAAAAAAAAAAAAAJgCAABk&#10;cnMvZG93bnJldi54bWxQSwUGAAAAAAQABAD1AAAAjQMAAAAA&#10;" fillcolor="black" stroked="f"/>
                        <v:shape id="Freeform 374" o:spid="_x0000_s3639" style="position:absolute;left:775;top:2229;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aA8QA&#10;AADeAAAADwAAAGRycy9kb3ducmV2LnhtbESPQWsCMRSE7wX/Q3iF3mqyFlS2RlFBFPGilp4fm+fu&#10;4uZlSeK6/ntTKHgcZr4ZZrbobSM68qF2rCEbKhDEhTM1lxp+zpvPKYgQkQ02jknDgwIs5oO3GebG&#10;3flI3SmWIpVwyFFDFWObSxmKiiyGoWuJk3dx3mJM0pfSeLynctvIkVJjabHmtFBhS+uKiuvpZjWM&#10;luf95uAfvzu12m5VxhdJ107rj/d++Q0iUh9f4X96ZxL3NcnG8Hc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JWgPEAAAA3gAAAA8AAAAAAAAAAAAAAAAAmAIAAGRycy9k&#10;b3ducmV2LnhtbFBLBQYAAAAABAAEAPUAAACJAwAAAAA=&#10;" path="m,l362,288,725,,,xe" stroked="f">
                          <v:path arrowok="t" o:connecttype="custom" o:connectlocs="0,0;362,288;725,0;0,0" o:connectangles="0,0,0,0"/>
                        </v:shape>
                        <v:shape id="Freeform 375" o:spid="_x0000_s3640" style="position:absolute;left:762;top:1492;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8vcYA&#10;AADeAAAADwAAAGRycy9kb3ducmV2LnhtbESPQWvCQBSE7wX/w/IEb3WjgpHoKiK0eOih2gp6e2Sf&#10;STT7NmQ3a/rvu0Khx2FmvmFWm97UIlDrKssKJuMEBHFudcWFgu+vt9cFCOeRNdaWScEPOdisBy8r&#10;zLR98IHC0RciQthlqKD0vsmkdHlJBt3YNsTRu9rWoI+yLaRu8RHhppbTJJlLgxXHhRIb2pWU34+d&#10;URBu89Bftmn90b1/nhZ7Jh3OnVKjYb9dgvDU+//wX3uvFUxn6SSF5514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b8vcYAAADeAAAADwAAAAAAAAAAAAAAAACYAgAAZHJz&#10;L2Rvd25yZXYueG1sUEsFBgAAAAAEAAQA9QAAAIsDAAAAAA==&#10;" path="m25,12r,-6l19,6,19,,6,r,6l,6,,743r6,l6,749r13,l19,743r6,l25,737,25,12xe" fillcolor="black" stroked="f">
                          <v:path arrowok="t" o:connecttype="custom" o:connectlocs="25,12;25,6;19,6;19,0;6,0;6,6;0,6;0,743;6,743;6,749;19,749;19,743;25,743;25,737;25,12" o:connectangles="0,0,0,0,0,0,0,0,0,0,0,0,0,0,0"/>
                        </v:shape>
                        <v:shape id="Freeform 376" o:spid="_x0000_s3641" style="position:absolute;left:762;top:2217;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W8UA&#10;AADeAAAADwAAAGRycy9kb3ducmV2LnhtbERPPW/CMBDdkfofrKvUDRyoVKKAQZQUNYiFkg6MR3wk&#10;UeNzFLsQ/j0ekBif3vd82ZtGXKhztWUF41EEgriwuuZSwW++GcYgnEfW2FgmBTdysFy8DOaYaHvl&#10;H7ocfClCCLsEFVTet4mUrqjIoBvZljhwZ9sZ9AF2pdQdXkO4aeQkij6kwZpDQ4UtrSsq/g7/RsH3&#10;V5ye1p/pZpdSdsyz7Soy+V6pt9d+NQPhqfdP8cOdaQWT9+k47A13w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d5bxQAAAN4AAAAPAAAAAAAAAAAAAAAAAJgCAABkcnMv&#10;ZG93bnJldi54bWxQSwUGAAAAAAQABAD1AAAAigMAAAAA&#10;" path="m19,l6,,,6,,18r6,6l369,313r12,l388,307r,-13l381,288,19,xe" fillcolor="black" stroked="f">
                          <v:path arrowok="t" o:connecttype="custom" o:connectlocs="19,0;6,0;0,6;0,18;6,24;369,313;381,313;388,307;388,294;381,288;19,0" o:connectangles="0,0,0,0,0,0,0,0,0,0,0"/>
                        </v:shape>
                        <v:shape id="Freeform 377" o:spid="_x0000_s3642" style="position:absolute;left:1125;top:2217;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MFscA&#10;AADeAAAADwAAAGRycy9kb3ducmV2LnhtbESPQWvCQBSE74X+h+UVejMbLahN3QQVldKDkrSX3h7Z&#10;ZxKafRuyqyb/vlsQehxm5htmlQ2mFVfqXWNZwTSKQRCXVjdcKfj63E+WIJxH1thaJgUjOcjSx4cV&#10;JtreOKdr4SsRIOwSVFB73yVSurImgy6yHXHwzrY36IPsK6l7vAW4aeUsjufSYMNhocaOtjWVP8XF&#10;KPhuFodi3I1Hfz6ZzUdsHZW5U+r5aVi/gfA0+P/wvf2uFcxeFtNX+LsTr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WzBbHAAAA3gAAAA8AAAAAAAAAAAAAAAAAmAIAAGRy&#10;cy9kb3ducmV2LnhtbFBLBQYAAAAABAAEAPUAAACMAwAAAAA=&#10;" path="m6,288l,294r,13l6,313r12,l381,24r6,-6l387,6,381,,369,,6,288xe" fillcolor="black" stroked="f">
                          <v:path arrowok="t" o:connecttype="custom" o:connectlocs="6,288;0,294;0,307;6,313;18,313;381,24;387,18;387,6;381,0;369,0;6,288" o:connectangles="0,0,0,0,0,0,0,0,0,0,0"/>
                        </v:shape>
                        <v:shape id="Freeform 378" o:spid="_x0000_s3643" style="position:absolute;left:1488;top:1492;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drsYA&#10;AADeAAAADwAAAGRycy9kb3ducmV2LnhtbESPzYrCMBSF9wO+Q7jCbAZNrTBKNYo4CjKLYaa6cXdp&#10;rk2xuSlNtPXtJwvB5eH88S3Xva3FnVpfOVYwGScgiAunKy4VnI770RyED8gaa8ek4EEe1qvB2xIz&#10;7Tr+o3seShFH2GeowITQZFL6wpBFP3YNcfQurrUYomxLqVvs4ritZZokn9JixfHBYENbQ8U1v1kF&#10;h109+dX57eN7tj1fzM8ufHUPrdT7sN8sQATqwyv8bB+0gnQ6SyNAxIko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drsYAAADeAAAADwAAAAAAAAAAAAAAAACYAgAAZHJz&#10;L2Rvd25yZXYueG1sUEsFBgAAAAAEAAQA9QAAAIsDAAAAAA==&#10;" path="m,737r,6l6,743r,6l18,749r,-6l24,743,24,6r-6,l18,,6,r,6l,6r,6l,737xe" fillcolor="black" stroked="f">
                          <v:path arrowok="t" o:connecttype="custom" o:connectlocs="0,737;0,743;6,743;6,749;18,749;18,743;24,743;24,6;18,6;18,0;6,0;6,6;0,6;0,12;0,737" o:connectangles="0,0,0,0,0,0,0,0,0,0,0,0,0,0,0"/>
                        </v:shape>
                        <v:shape id="Freeform 379" o:spid="_x0000_s3644" style="position:absolute;left:762;top:2217;width:750;height:24;visibility:visible;mso-wrap-style:square;v-text-anchor:top" coordsize="75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JRMgA&#10;AADeAAAADwAAAGRycy9kb3ducmV2LnhtbESPT2sCMRTE70K/Q3gFL1KzbrHK1ihFLNiTdi20x8fm&#10;7R+6eVmSuK7fvhGEHoeZ+Q2z2gymFT0531hWMJsmIIgLqxuuFHyd3p+WIHxA1thaJgVX8rBZP4xW&#10;mGl74U/q81CJCGGfoYI6hC6T0hc1GfRT2xFHr7TOYIjSVVI7vES4aWWaJC/SYMNxocaOtjUVv/nZ&#10;KNjK/Xc/uMnxfLouPpbzXflzLA9KjR+Ht1cQgYbwH76391pB+rxIZ3C7E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HUlEyAAAAN4AAAAPAAAAAAAAAAAAAAAAAJgCAABk&#10;cnMvZG93bnJldi54bWxQSwUGAAAAAAQABAD1AAAAjQMAAAAA&#10;" path="m13,l6,r,6l,6,,18r6,l6,24r738,l744,18r6,l750,6r-6,l744,r-6,l13,xe" fillcolor="black" stroked="f">
                          <v:path arrowok="t" o:connecttype="custom" o:connectlocs="13,0;6,0;6,6;0,6;0,18;6,18;6,24;744,24;744,18;750,18;750,6;744,6;744,0;738,0;13,0" o:connectangles="0,0,0,0,0,0,0,0,0,0,0,0,0,0,0"/>
                        </v:shape>
                        <v:shape id="Freeform 380" o:spid="_x0000_s3645" style="position:absolute;left:2078;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usQA&#10;AADeAAAADwAAAGRycy9kb3ducmV2LnhtbESPQYvCMBSE78L+h/AW9iKabgUt1SjLwoJehKp4fjbP&#10;tti8lCRq998bQfA4zMw3zGLVm1bcyPnGsoLvcQKCuLS64UrBYf83ykD4gKyxtUwK/snDavkxWGCu&#10;7Z0Luu1CJSKEfY4K6hC6XEpf1mTQj21HHL2zdQZDlK6S2uE9wk0r0ySZSoMNx4UaO/qtqbzsrkaB&#10;pHKNmdVbNxuesuux6A7FcaPU12f/MwcRqA/v8Ku91grSySxN4XknX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qbrEAAAA3gAAAA8AAAAAAAAAAAAAAAAAmAIAAGRycy9k&#10;b3ducmV2LnhtbFBLBQYAAAAABAAEAPUAAACJAwAAAAA=&#10;" path="m,l362,288,725,,,xe" filled="f" stroked="f">
                          <v:path arrowok="t" o:connecttype="custom" o:connectlocs="0,0;362,288;725,0;0,0" o:connectangles="0,0,0,0"/>
                        </v:shape>
                        <v:shape id="Freeform 381" o:spid="_x0000_s3646" style="position:absolute;left:768;top:1418;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9APscA&#10;AADeAAAADwAAAGRycy9kb3ducmV2LnhtbESPQWvCQBSE74L/YXlCb7ppRFOiq4SSooUeWm2hx0f2&#10;mYRm34bdrcZ/3y0IHoeZ+YZZbwfTiTM531pW8DhLQBBXVrdcK/g8vkyfQPiArLGzTAqu5GG7GY/W&#10;mGt74Q86H0ItIoR9jgqaEPpcSl81ZNDPbE8cvZN1BkOUrpba4SXCTSfTJFlKgy3HhQZ7em6o+jn8&#10;GgXG8YKSrPzalW/L67H8fi8Wr4VSD5OhWIEINIR7+NbeawXpPEvn8H8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QD7HAAAA3gAAAA8AAAAAAAAAAAAAAAAAmAIAAGRy&#10;cy9kb3ducmV2LnhtbFBLBQYAAAAABAAEAPUAAACMAwAAAAA=&#10;" path="m,86r,6l13,92r,-24l19,62r,-6l31,43r,-6l37,37,50,25r6,l62,19r31,l99,13r37,l148,19r6,l154,13r19,l185,19r37,l234,25r25,l271,31r12,l295,37r13,l320,43r6,l338,49r13,l363,56r12,l388,62r12,l412,68r13,l437,74r12,l461,80r13,l486,86r12,l511,92r227,l738,80r-6,l511,80,498,74r-12,l474,68r-13,l449,62r-12,l425,56r-13,l400,49r-12,l375,43r-12,l351,37r-13,l326,31r-6,l308,25r-13,l283,19r-12,l259,13r-25,l222,7r-37,l173,,154,,142,7r6,l136,,99,,93,7,62,7r-6,6l50,13,37,25r-6,l19,37r,6l7,56r,6l,68,,86xe" fillcolor="black" stroked="f">
                          <v:path arrowok="t" o:connecttype="custom" o:connectlocs="0,92;13,68;19,56;31,37;50,25;62,19;99,13;148,19;154,13;185,19;234,25;271,31;295,37;320,43;338,49;363,56;388,62;412,68;437,74;461,80;486,86;511,92;738,80;511,80;486,74;461,68;437,62;412,56;388,49;363,43;338,37;320,31;295,25;271,19;234,13;185,7;154,0;148,7;99,0;62,7;50,13;31,25;19,43;7,62;0,86" o:connectangles="0,0,0,0,0,0,0,0,0,0,0,0,0,0,0,0,0,0,0,0,0,0,0,0,0,0,0,0,0,0,0,0,0,0,0,0,0,0,0,0,0,0,0,0,0"/>
                        </v:shape>
                        <v:rect id="Rectangle 382" o:spid="_x0000_s3647" style="position:absolute;left:1137;top:12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v/MgA&#10;AADeAAAADwAAAGRycy9kb3ducmV2LnhtbESPQWsCMRSE74L/ITyhN826tdZujVKFgpdCtR709tw8&#10;dxc3L9sk6tpf3xQKHoeZ+YaZzltTiws5X1lWMBwkIIhzqysuFGy/3vsTED4ga6wtk4IbeZjPup0p&#10;ZtpeeU2XTShEhLDPUEEZQpNJ6fOSDPqBbYijd7TOYIjSFVI7vEa4qWWaJGNpsOK4UGJDy5Ly0+Zs&#10;FCxeJovvzxF//KwPe9rvDqen1CVKPfTat1cQgdpwD/+3V1pB+vic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FC/8yAAAAN4AAAAPAAAAAAAAAAAAAAAAAJgCAABk&#10;cnMvZG93bnJldi54bWxQSwUGAAAAAAQABAD1AAAAjQMAAAAA&#10;" fillcolor="black" stroked="f"/>
                        <v:rect id="Rectangle 383" o:spid="_x0000_s3648" style="position:absolute;left:1137;top:12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KZ8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k1Hc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IpnyAAAAN4AAAAPAAAAAAAAAAAAAAAAAJgCAABk&#10;cnMvZG93bnJldi54bWxQSwUGAAAAAAQABAD1AAAAjQMAAAAA&#10;" fillcolor="black" stroked="f"/>
                        <v:rect id="Rectangle 384" o:spid="_x0000_s3649" style="position:absolute;left:1137;top:12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UE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ic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ihQQyAAAAN4AAAAPAAAAAAAAAAAAAAAAAJgCAABk&#10;cnMvZG93bnJldi54bWxQSwUGAAAAAAQABAD1AAAAjQMAAAAA&#10;" fillcolor="black" stroked="f"/>
                        <v:rect id="Rectangle 385" o:spid="_x0000_s3650" style="position:absolute;left:1137;top:12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xi8gA&#10;AADeAAAADwAAAGRycy9kb3ducmV2LnhtbESPT2sCMRTE74V+h/AKvdVs1/+rUWqh0Iugtge9PTfP&#10;3cXNy5qkuu2nNwXB4zAzv2Gm89bU4kzOV5YVvHYSEMS51RUXCr6/Pl5GIHxA1lhbJgW/5GE+e3yY&#10;Yqbthdd03oRCRAj7DBWUITSZlD4vyaDv2IY4egfrDIYoXSG1w0uEm1qmSTKQBiuOCyU29F5Sftz8&#10;GAWL8WhxWvV4+bfe72i33R/7qUuUen5q3yYgArXhHr61P7WCtDtM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rGLyAAAAN4AAAAPAAAAAAAAAAAAAAAAAJgCAABk&#10;cnMvZG93bnJldi54bWxQSwUGAAAAAAQABAD1AAAAjQMAAAAA&#10;" fillcolor="black" stroked="f"/>
                        <v:rect id="Rectangle 386" o:spid="_x0000_s3651" style="position:absolute;left:1137;top:12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l+cYA&#10;AADeAAAADwAAAGRycy9kb3ducmV2LnhtbERPPW/CMBDdkfofrKvUDZwGKJBiUKlUiaUSpAywHfE1&#10;iYjPwXYh7a+vByTGp/c9X3amERdyvras4HmQgCAurK65VLD7+uhPQfiArLGxTAp+ycNy8dCbY6bt&#10;lbd0yUMpYgj7DBVUIbSZlL6oyKAf2JY4ct/WGQwRulJqh9cYbhqZJsmLNFhzbKiwpfeKilP+YxSs&#10;ZtPVeTPiz7/t8UCH/fE0Tl2i1NNj9/YKIlAX7uKbe60VpMNJGv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l+cYAAADeAAAADwAAAAAAAAAAAAAAAACYAgAAZHJz&#10;L2Rvd25yZXYueG1sUEsFBgAAAAAEAAQA9QAAAIsDAAAAAA==&#10;" fillcolor="black" stroked="f"/>
                        <v:rect id="Rectangle 387" o:spid="_x0000_s3652" style="position:absolute;left:1137;top:12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WAYskA&#10;AADeAAAADwAAAGRycy9kb3ducmV2LnhtbESPS2/CMBCE75X4D9YicSsO6QMIGARIlbhUKo8D3JZ4&#10;SSLidWq7EPrr60qVehzNzDea6bw1tbiS85VlBYN+AoI4t7riQsF+9/Y4AuEDssbaMim4k4f5rPMw&#10;xUzbG2/oug2FiBD2GSooQ2gyKX1ekkHftw1x9M7WGQxRukJqh7cIN7VMk+RVGqw4LpTY0Kqk/LL9&#10;MgqW49Hy8+OZ3783pyMdD6fLS+oSpXrddjEBEagN/+G/9lorSJ+G6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hWAYskAAADeAAAADwAAAAAAAAAAAAAAAACYAgAA&#10;ZHJzL2Rvd25yZXYueG1sUEsFBgAAAAAEAAQA9QAAAI4DAAAAAA==&#10;" fillcolor="black" stroked="f"/>
                        <v:rect id="Rectangle 388" o:spid="_x0000_s3653" style="position:absolute;left:1137;top:12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IscA&#10;AADeAAAADwAAAGRycy9kb3ducmV2LnhtbESPy27CMBBF95X4B2uQuisOAQoEDCqVKrGpxGsBuyEe&#10;koh4nNoupP36eoHU5dV96cyXranFjZyvLCvo9xIQxLnVFRcKDvuPlwkIH5A11pZJwQ95WC46T3PM&#10;tL3zlm67UIg4wj5DBWUITSalz0sy6Hu2IY7exTqDIUpXSO3wHsdNLdMkeZUGK44PJTb0XlJ+3X0b&#10;BavpZPW1GfLn7/Z8otPxfB2lLlHqudu+zUAEasN/+NFeawXpYDyIABEno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2vyLHAAAA3gAAAA8AAAAAAAAAAAAAAAAAmAIAAGRy&#10;cy9kb3ducmV2LnhtbFBLBQYAAAAABAAEAPUAAACMAwAAAAA=&#10;" fillcolor="black" stroked="f"/>
                        <v:rect id="Rectangle 389" o:spid="_x0000_s3654" style="position:absolute;left:1137;top:12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au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gz7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oauckAAADeAAAADwAAAAAAAAAAAAAAAACYAgAA&#10;ZHJzL2Rvd25yZXYueG1sUEsFBgAAAAAEAAQA9QAAAI4DAAAAAA==&#10;" fillcolor="black" stroked="f"/>
                        <v:rect id="Rectangle 390" o:spid="_x0000_s3655" style="position:absolute;left:1137;top:12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EzskA&#10;AADeAAAADwAAAGRycy9kb3ducmV2LnhtbESPT2sCMRTE74LfITyhN812bauuRtFCoZdC/XPQ23Pz&#10;uru4eVmTVLd++kYo9DjMzG+Y2aI1tbiQ85VlBY+DBARxbnXFhYLd9q0/BuEDssbaMin4IQ+Lebcz&#10;w0zbK6/psgmFiBD2GSooQ2gyKX1ekkE/sA1x9L6sMxiidIXUDq8RbmqZJsmLNFhxXCixodeS8tPm&#10;2yhYTcar8+cTf9zWxwMd9sfTc+oSpR567XIKIlAb/sN/7XetIB2Ohin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iEzskAAADeAAAADwAAAAAAAAAAAAAAAACYAgAA&#10;ZHJzL2Rvd25yZXYueG1sUEsFBgAAAAAEAAQA9QAAAI4DAAAAAA==&#10;" fillcolor="black" stroked="f"/>
                        <v:rect id="Rectangle 391" o:spid="_x0000_s3656" style="position:absolute;left:1137;top:12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hVckA&#10;AADeAAAADwAAAGRycy9kb3ducmV2LnhtbESPQWvCQBSE70L/w/IK3nTTpLU2dZUqCF4K1fZQb8/s&#10;axLMvk13V43++q5Q8DjMzDfMZNaZRhzJ+dqygodhAoK4sLrmUsHX53IwBuEDssbGMik4k4fZ9K43&#10;wVzbE6/puAmliBD2OSqoQmhzKX1RkUE/tC1x9H6sMxiidKXUDk8RbhqZJslIGqw5LlTY0qKiYr85&#10;GAXzl/H89+OR3y/r3Za237v9U+oSpfr33dsriEBduIX/2yutIM2eswy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QhVckAAADeAAAADwAAAAAAAAAAAAAAAACYAgAA&#10;ZHJzL2Rvd25yZXYueG1sUEsFBgAAAAAEAAQA9QAAAI4DAAAAAA==&#10;" fillcolor="black" stroked="f"/>
                        <v:rect id="Rectangle 392" o:spid="_x0000_s3657" style="position:absolute;left:1137;top:12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25Ic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dX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25IckAAADeAAAADwAAAAAAAAAAAAAAAACYAgAA&#10;ZHJzL2Rvd25yZXYueG1sUEsFBgAAAAAEAAQA9QAAAI4DAAAAAA==&#10;" fillcolor="black" stroked="f"/>
                        <v:rect id="Rectangle 393" o:spid="_x0000_s3658" style="position:absolute;left:1137;top:12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EcuskA&#10;AADeAAAADwAAAGRycy9kb3ducmV2LnhtbESPT2sCMRTE70K/Q3iF3jTbtf7papRaKPQiqPVQb8/N&#10;c3dx87JNUl399I0g9DjMzG+Y6bw1tTiR85VlBc+9BARxbnXFhYLt10d3DMIHZI21ZVJwIQ/z2UNn&#10;ipm2Z17TaRMKESHsM1RQhtBkUvq8JIO+Zxvi6B2sMxiidIXUDs8RbmqZJslQGqw4LpTY0HtJ+XHz&#10;axQsXseLn9ULL6/r/Y523/vjIHWJUk+P7dsERKA2/Ifv7U+tIO2P+g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oEcuskAAADeAAAADwAAAAAAAAAAAAAAAACYAgAA&#10;ZHJzL2Rvd25yZXYueG1sUEsFBgAAAAAEAAQA9QAAAI4DAAAAAA==&#10;" fillcolor="black" stroked="f"/>
                        <v:rect id="Rectangle 394" o:spid="_x0000_s3659" style="position:absolute;left:1137;top:12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zc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tw+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4LNyAAAAN4AAAAPAAAAAAAAAAAAAAAAAJgCAABk&#10;cnMvZG93bnJldi54bWxQSwUGAAAAAAQABAD1AAAAjQMAAAAA&#10;" fillcolor="black" stroked="f"/>
                        <v:rect id="Rectangle 395" o:spid="_x0000_s3660" style="position:absolute;left:1137;top:12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nVs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Y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ydWyAAAAN4AAAAPAAAAAAAAAAAAAAAAAJgCAABk&#10;cnMvZG93bnJldi54bWxQSwUGAAAAAAQABAD1AAAAjQMAAAAA&#10;" fillcolor="black" stroked="f"/>
                        <v:rect id="Rectangle 396" o:spid="_x0000_s3661" style="position:absolute;left:1137;top:13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zJMUA&#10;AADeAAAADwAAAGRycy9kb3ducmV2LnhtbERPu27CMBTdK/EP1kXqVhwCFAgYVCpVYqnEa4DtEl+S&#10;iPg6tV1I+/X1gNTx6Lzny9bU4kbOV5YV9HsJCOLc6ooLBYf9x8sEhA/IGmvLpOCHPCwXnac5Ztre&#10;eUu3XShEDGGfoYIyhCaT0uclGfQ92xBH7mKdwRChK6R2eI/hppZpkrxKgxXHhhIbei8pv+6+jYLV&#10;dLL62gz583d7PtHpeL6OUpco9dxt32YgArXhX/xwr7WCdDAexL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LMkxQAAAN4AAAAPAAAAAAAAAAAAAAAAAJgCAABkcnMv&#10;ZG93bnJldi54bWxQSwUGAAAAAAQABAD1AAAAigMAAAAA&#10;" fillcolor="black" stroked="f"/>
                        <v:rect id="Rectangle 397" o:spid="_x0000_s3662" style="position:absolute;left:1137;top:13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Wv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IP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Ba/yAAAAN4AAAAPAAAAAAAAAAAAAAAAAJgCAABk&#10;cnMvZG93bnJldi54bWxQSwUGAAAAAAQABAD1AAAAjQMAAAAA&#10;" fillcolor="black" stroked="f"/>
                        <v:rect id="Rectangle 398" o:spid="_x0000_s3663" style="position:absolute;left:1137;top:13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MX8cA&#10;AADeAAAADwAAAGRycy9kb3ducmV2LnhtbESPvW7CMBSFdyTewbpI3cAhhZamGFQqIbFUgpQBtkt8&#10;SSLi69R2Ie3T1wNSx6Pzp2++7EwjruR8bVnBeJSAIC6srrlUsP9cD2cgfEDW2FgmBT/kYbno9+aY&#10;aXvjHV3zUIo4wj5DBVUIbSalLyoy6Ee2JY7e2TqDIUpXSu3wFsdNI9MkeZIGa44PFbb0XlFxyb+N&#10;gtXLbPW1nfDH7+50pOPhdJmmLlHqYdC9vYII1IX/8L290QrSx+d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zF/HAAAA3gAAAA8AAAAAAAAAAAAAAAAAmAIAAGRy&#10;cy9kb3ducmV2LnhtbFBLBQYAAAAABAAEAPUAAACMAwAAAAA=&#10;" fillcolor="black" stroked="f"/>
                        <v:rect id="Rectangle 399" o:spid="_x0000_s3664" style="position:absolute;left:1137;top:13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xMgA&#10;AADeAAAADwAAAGRycy9kb3ducmV2LnhtbESPQWsCMRSE70L/Q3gFb5p11dauRqkFoRdBbQ/19tw8&#10;dxc3L9sk1a2/3giFHoeZ+YaZLVpTizM5X1lWMOgnIIhzqysuFHx+rHoTED4ga6wtk4Jf8rCYP3Rm&#10;mGl74S2dd6EQEcI+QwVlCE0mpc9LMuj7tiGO3tE6gyFKV0jt8BLhppZpkjxJgxXHhRIbeispP+1+&#10;jILly2T5vRnx+ro97Gn/dTiNU5co1X1sX6cgArXhP/zXftcK0uHza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vGnEyAAAAN4AAAAPAAAAAAAAAAAAAAAAAJgCAABk&#10;cnMvZG93bnJldi54bWxQSwUGAAAAAAQABAD1AAAAjQMAAAAA&#10;" fillcolor="black" stroked="f"/>
                        <v:rect id="Rectangle 400" o:spid="_x0000_s3665" style="position:absolute;left:1137;top:13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73s8gA&#10;AADeAAAADwAAAGRycy9kb3ducmV2LnhtbESPQWsCMRSE74L/ITyhN826tdZujVKFgpdCtR709tw8&#10;dxc3L9sk6tpf3xQKHoeZ+YaZzltTiws5X1lWMBwkIIhzqysuFGy/3vsTED4ga6wtk4IbeZjPup0p&#10;ZtpeeU2XTShEhLDPUEEZQpNJ6fOSDPqBbYijd7TOYIjSFVI7vEa4qWWaJGNpsOK4UGJDy5Ly0+Zs&#10;FCxeJovvzxF//KwPe9rvDqen1CVKPfTat1cQgdpwD/+3V1pB+vg8S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vezyAAAAN4AAAAPAAAAAAAAAAAAAAAAAJgCAABk&#10;cnMvZG93bnJldi54bWxQSwUGAAAAAAQABAD1AAAAjQMAAAAA&#10;" fillcolor="black" stroked="f"/>
                        <v:rect id="Rectangle 401" o:spid="_x0000_s3666" style="position:absolute;left:1137;top:13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K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b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JSKMkAAADeAAAADwAAAAAAAAAAAAAAAACYAgAA&#10;ZHJzL2Rvd25yZXYueG1sUEsFBgAAAAAEAAQA9QAAAI4DAAAAAA==&#10;" fillcolor="black" stroked="f"/>
                        <v:rect id="Rectangle 402" o:spid="_x0000_s3667" style="position:absolute;left:1137;top:13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KXM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t4zH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cvKXMkAAADeAAAADwAAAAAAAAAAAAAAAACYAgAA&#10;ZHJzL2Rvd25yZXYueG1sUEsFBgAAAAAEAAQA9QAAAI4DAAAAAA==&#10;" fillcolor="black" stroked="f"/>
                        <v:rect id="Rectangle 403" o:spid="_x0000_s3668" style="position:absolute;left:1137;top:13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vx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G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2/HyAAAAN4AAAAPAAAAAAAAAAAAAAAAAJgCAABk&#10;cnMvZG93bnJldi54bWxQSwUGAAAAAAQABAD1AAAAjQMAAAAA&#10;" fillcolor="black" stroked="f"/>
                        <v:rect id="Rectangle 404" o:spid="_x0000_s3669" style="position:absolute;left:1137;top:13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xsMkA&#10;AADeAAAADwAAAGRycy9kb3ducmV2LnhtbESPT2sCMRTE7wW/Q3hCbzXr1qrdGkULgpeC/w719ty8&#10;7i5uXrZJqtt++kYQPA4z8xtmMmtNLc7kfGVZQb+XgCDOra64ULDfLZ/GIHxA1lhbJgW/5GE27TxM&#10;MNP2whs6b0MhIoR9hgrKEJpMSp+XZND3bEMcvS/rDIYoXSG1w0uEm1qmSTKUBiuOCyU29F5Sftr+&#10;GAWL1/Hiez3gj7/N8UCHz+PpJXWJUo/ddv4GIlAb7uFbe6UVpM+jw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lXxsMkAAADeAAAADwAAAAAAAAAAAAAAAACYAgAA&#10;ZHJzL2Rvd25yZXYueG1sUEsFBgAAAAAEAAQA9QAAAI4DAAAAAA==&#10;" fillcolor="black" stroked="f"/>
                        <v:rect id="Rectangle 405" o:spid="_x0000_s3670" style="position:absolute;left:113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UK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P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VQryAAAAN4AAAAPAAAAAAAAAAAAAAAAAJgCAABk&#10;cnMvZG93bnJldi54bWxQSwUGAAAAAAQABAD1AAAAjQMAAAAA&#10;" fillcolor="black" stroked="f"/>
                        <v:rect id="Rectangle 406" o:spid="_x0000_s3671" style="position:absolute;left:113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AWcYA&#10;AADeAAAADwAAAGRycy9kb3ducmV2LnhtbERPPW/CMBDdkfgP1iF1A4cUWppiUKmExFIJUgbYjvhI&#10;IuJzaruQ9tfXA1LHp/c9X3amEVdyvrasYDxKQBAXVtdcKth/roczED4ga2wsk4If8rBc9HtzzLS9&#10;8Y6ueShFDGGfoYIqhDaT0hcVGfQj2xJH7mydwRChK6V2eIvhppFpkjxJgzXHhgpbeq+ouOTfRsHq&#10;Zbb62k7443d3OtLxcLpMU5co9TDo3l5BBOrCv/ju3mgF6ePzJO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AWcYAAADeAAAADwAAAAAAAAAAAAAAAACYAgAAZHJz&#10;L2Rvd25yZXYueG1sUEsFBgAAAAAEAAQA9QAAAIsDAAAAAA==&#10;" fillcolor="black" stroked="f"/>
                        <v:rect id="Rectangle 407" o:spid="_x0000_s3672" style="position:absolute;left:113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lw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Y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8plwskAAADeAAAADwAAAAAAAAAAAAAAAACYAgAA&#10;ZHJzL2Rvd25yZXYueG1sUEsFBgAAAAAEAAQA9QAAAI4DAAAAAA==&#10;" fillcolor="black" stroked="f"/>
                        <v:rect id="Rectangle 408" o:spid="_x0000_s3673" style="position:absolute;left:113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agscA&#10;AADeAAAADwAAAGRycy9kb3ducmV2LnhtbESPvW7CMBSFdyTewbpIbOAQSktTDCqVKrEgAWWA7RJf&#10;koj4OrVdSPv0eEDqeHT+9M0WranFlZyvLCsYDRMQxLnVFRcK9l+fgykIH5A11pZJwS95WMy7nRlm&#10;2t54S9ddKEQcYZ+hgjKEJpPS5yUZ9EPbEEfvbJ3BEKUrpHZ4i+OmlmmSPEuDFceHEhv6KCm/7H6M&#10;guXrdPm9eeL13/Z0pOPhdJmkLlGq32vf30AEasN/+NFeaQXp+GU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WoLHAAAA3gAAAA8AAAAAAAAAAAAAAAAAmAIAAGRy&#10;cy9kb3ducmV2LnhtbFBLBQYAAAAABAAEAPUAAACMAwAAAAA=&#10;" fillcolor="black" stroked="f"/>
                        <v:rect id="Rectangle 409" o:spid="_x0000_s3674" style="position:absolute;left:113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GcgA&#10;AADeAAAADwAAAGRycy9kb3ducmV2LnhtbESPQWsCMRSE7wX/Q3hCbzXrtlq7GqUKQi8FtT3U23Pz&#10;3F3cvGyTqGt/vRGEHoeZ+YaZzFpTixM5X1lW0O8lIIhzqysuFHx/LZ9GIHxA1lhbJgUX8jCbdh4m&#10;mGl75jWdNqEQEcI+QwVlCE0mpc9LMuh7tiGO3t46gyFKV0jt8BzhppZpkgylwYrjQokNLUrKD5uj&#10;UTB/G81/Vy/8+bfebWn7szsMUpco9dht38cgArXhP3xvf2gF6fProA+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Zf8ZyAAAAN4AAAAPAAAAAAAAAAAAAAAAAJgCAABk&#10;cnMvZG93bnJldi54bWxQSwUGAAAAAAQABAD1AAAAjQMAAAAA&#10;" fillcolor="black" stroked="f"/>
                        <v:rect id="Rectangle 410" o:spid="_x0000_s3675" style="position:absolute;left:113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hbs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l1k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2FuyAAAAN4AAAAPAAAAAAAAAAAAAAAAAJgCAABk&#10;cnMvZG93bnJldi54bWxQSwUGAAAAAAQABAD1AAAAjQMAAAAA&#10;" fillcolor="black" stroked="f"/>
                        <v:rect id="Rectangle 411" o:spid="_x0000_s3676" style="position:absolute;left:113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9ckA&#10;AADeAAAADwAAAGRycy9kb3ducmV2LnhtbESPT2sCMRTE70K/Q3iF3jTbtf7papRaKPQiqPVQb8/N&#10;c3dx87JNUl399I0g9DjMzG+Y6bw1tTiR85VlBc+9BARxbnXFhYLt10d3DMIHZI21ZVJwIQ/z2UNn&#10;ipm2Z17TaRMKESHsM1RQhtBkUvq8JIO+Zxvi6B2sMxiidIXUDs8RbmqZJslQGqw4LpTY0HtJ+XHz&#10;axQsXseLn9ULL6/r/Y523/vjIHWJUk+P7dsERKA2/Ifv7U+tIO2PB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E9ckAAADeAAAADwAAAAAAAAAAAAAAAACYAgAA&#10;ZHJzL2Rvd25yZXYueG1sUEsFBgAAAAAEAAQA9QAAAI4DAAAAAA==&#10;" fillcolor="black" stroked="f"/>
                        <v:rect id="Rectangle 412" o:spid="_x0000_s3677" style="position:absolute;left:113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cg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HM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lyByAAAAN4AAAAPAAAAAAAAAAAAAAAAAJgCAABk&#10;cnMvZG93bnJldi54bWxQSwUGAAAAAAQABAD1AAAAjQMAAAAA&#10;" fillcolor="black" stroked="f"/>
                        <v:rect id="Rectangle 413" o:spid="_x0000_s3678" style="position:absolute;left:113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5G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t4ynP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75GskAAADeAAAADwAAAAAAAAAAAAAAAACYAgAA&#10;ZHJzL2Rvd25yZXYueG1sUEsFBgAAAAAEAAQA9QAAAI4DAAAAAA==&#10;" fillcolor="black" stroked="f"/>
                        <v:rect id="Rectangle 414" o:spid="_x0000_s3679" style="position:absolute;left:113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nbckA&#10;AADeAAAADwAAAGRycy9kb3ducmV2LnhtbESPT2sCMRTE70K/Q3iF3jTbtf7papRaKHgR1Hqot+fm&#10;ubu4eVmTVFc/fVMo9DjMzG+Y6bw1tbiQ85VlBc+9BARxbnXFhYLd50d3DMIHZI21ZVJwIw/z2UNn&#10;ipm2V97QZRsKESHsM1RQhtBkUvq8JIO+Zxvi6B2tMxiidIXUDq8RbmqZJslQGqw4LpTY0HtJ+Wn7&#10;bRQsXseL8/qFV/fNYU/7r8NpkLpEqafH9m0CIlAb/sN/7aVWkPZHg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4xnbckAAADeAAAADwAAAAAAAAAAAAAAAACYAgAA&#10;ZHJzL2Rvd25yZXYueG1sUEsFBgAAAAAEAAQA9QAAAI4DAAAAAA==&#10;" fillcolor="black" stroked="f"/>
                        <v:rect id="Rectangle 415" o:spid="_x0000_s3680" style="position:absolute;left:113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C9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c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ML2yAAAAN4AAAAPAAAAAAAAAAAAAAAAAJgCAABk&#10;cnMvZG93bnJldi54bWxQSwUGAAAAAAQABAD1AAAAjQMAAAAA&#10;" fillcolor="black" stroked="f"/>
                        <v:rect id="Rectangle 416" o:spid="_x0000_s3681" style="position:absolute;left:113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WhMUA&#10;AADeAAAADwAAAGRycy9kb3ducmV2LnhtbERPPW/CMBDdkfgP1iGxgUMoLU0xqFSqxIIElAG2Iz6S&#10;iPic2i6k/fV4QOr49L5ni9bU4krOV5YVjIYJCOLc6ooLBfuvz8EUhA/IGmvLpOCXPCzm3c4MM21v&#10;vKXrLhQihrDPUEEZQpNJ6fOSDPqhbYgjd7bOYIjQFVI7vMVwU8s0SZ6lwYpjQ4kNfZSUX3Y/RsHy&#10;dbr83jzx+m97OtLxcLpMUpco1e+1728gArXhX/xwr7SCdPwy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1aExQAAAN4AAAAPAAAAAAAAAAAAAAAAAJgCAABkcnMv&#10;ZG93bnJldi54bWxQSwUGAAAAAAQABAD1AAAAigMAAAAA&#10;" fillcolor="black" stroked="f"/>
                        <v:rect id="Rectangle 417" o:spid="_x0000_s3682" style="position:absolute;left:113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zH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a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MfyAAAAN4AAAAPAAAAAAAAAAAAAAAAAJgCAABk&#10;cnMvZG93bnJldi54bWxQSwUGAAAAAAQABAD1AAAAjQMAAAAA&#10;" fillcolor="black" stroked="f"/>
                        <v:rect id="Rectangle 418" o:spid="_x0000_s3683" style="position:absolute;left:113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WQP8cA&#10;AADeAAAADwAAAGRycy9kb3ducmV2LnhtbESPvW7CMBSF90q8g3WR2IpDoJSmGFQqIbFUAsoA2yW+&#10;JBHxdWq7EHh6PFTqeHT+9E3nranFhZyvLCsY9BMQxLnVFRcKdt/L5wkIH5A11pZJwY08zGedpylm&#10;2l55Q5dtKEQcYZ+hgjKEJpPS5yUZ9H3bEEfvZJ3BEKUrpHZ4jeOmlmmSjKXBiuNDiQ19lpSft79G&#10;weJtsvhZj/jrvjke6LA/nl9SlyjV67Yf7yACteE//NdeaQXp8HUc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FkD/HAAAA3gAAAA8AAAAAAAAAAAAAAAAAmAIAAGRy&#10;cy9kb3ducmV2LnhtbFBLBQYAAAAABAAEAPUAAACMAwAAAAA=&#10;" fillcolor="black" stroked="f"/>
                        <v:rect id="Rectangle 419" o:spid="_x0000_s3684" style="position:absolute;left:113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1p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B5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CTWkyAAAAN4AAAAPAAAAAAAAAAAAAAAAAJgCAABk&#10;cnMvZG93bnJldi54bWxQSwUGAAAAAAQABAD1AAAAjQMAAAAA&#10;" fillcolor="black" stroked="f"/>
                        <v:rect id="Rectangle 420" o:spid="_x0000_s3685" style="position:absolute;left:113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r0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g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6vTyAAAAN4AAAAPAAAAAAAAAAAAAAAAAJgCAABk&#10;cnMvZG93bnJldi54bWxQSwUGAAAAAAQABAD1AAAAjQMAAAAA&#10;" fillcolor="black" stroked="f"/>
                        <v:rect id="Rectangle 421" o:spid="_x0000_s3686" style="position:absolute;left:113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OS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v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w5IyAAAAN4AAAAPAAAAAAAAAAAAAAAAAJgCAABk&#10;cnMvZG93bnJldi54bWxQSwUGAAAAAAQABAD1AAAAjQMAAAAA&#10;" fillcolor="black" stroked="f"/>
                        <v:rect id="Rectangle 422" o:spid="_x0000_s3687" style="position:absolute;left:113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WPMkA&#10;AADeAAAADwAAAGRycy9kb3ducmV2LnhtbESPT2sCMRTE7wW/Q3hCbzXr1qrdGkULgpeC/w719ty8&#10;7i5uXrZJqtt++kYQPA4z8xtmMmtNLc7kfGVZQb+XgCDOra64ULDfLZ/GIHxA1lhbJgW/5GE27TxM&#10;MNP2whs6b0MhIoR9hgrKEJpMSp+XZND3bEMcvS/rDIYoXSG1w0uEm1qmSTKUBiuOCyU29F5Sftr+&#10;GAWL1/Hiez3gj7/N8UCHz+PpJXWJUo/ddv4GIlAb7uFbe6UVpM+j4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6WPMkAAADeAAAADwAAAAAAAAAAAAAAAACYAgAA&#10;ZHJzL2Rvd25yZXYueG1sUEsFBgAAAAAEAAQA9QAAAI4DAAAAAA==&#10;" fillcolor="black" stroked="f"/>
                        <v:rect id="Rectangle 423" o:spid="_x0000_s3688" style="position:absolute;left:113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zp8kA&#10;AADeAAAADwAAAGRycy9kb3ducmV2LnhtbESPT2sCMRTE70K/Q3iF3jTbtf7papRaKHgR1Hqot+fm&#10;ubu4eVmTVFc/fVMo9DjMzG+Y6bw1tbiQ85VlBc+9BARxbnXFhYLd50d3DMIHZI21ZVJwIw/z2UNn&#10;ipm2V97QZRsKESHsM1RQhtBkUvq8JIO+Zxvi6B2tMxiidIXUDq8RbmqZJslQGqw4LpTY0HtJ+Wn7&#10;bRQsXseL8/qFV/fNYU/7r8NpkLpEqafH9m0CIlAb/sN/7aVWkPZHw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Izp8kAAADeAAAADwAAAAAAAAAAAAAAAACYAgAA&#10;ZHJzL2Rvd25yZXYueG1sUEsFBgAAAAAEAAQA9QAAAI4DAAAAAA==&#10;" fillcolor="black" stroked="f"/>
                        <v:rect id="Rectangle 424" o:spid="_x0000_s3689" style="position:absolute;left:113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t0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bwlOd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Ct0MkAAADeAAAADwAAAAAAAAAAAAAAAACYAgAA&#10;ZHJzL2Rvd25yZXYueG1sUEsFBgAAAAAEAAQA9QAAAI4DAAAAAA==&#10;" fillcolor="black" stroked="f"/>
                        <v:rect id="Rectangle 425" o:spid="_x0000_s3690" style="position:absolute;left:113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wIS8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O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AhLyAAAAN4AAAAPAAAAAAAAAAAAAAAAAJgCAABk&#10;cnMvZG93bnJldi54bWxQSwUGAAAAAAQABAD1AAAAjQMAAAAA&#10;" fillcolor="black" stroked="f"/>
                        <v:rect id="Rectangle 426" o:spid="_x0000_s3691" style="position:absolute;left:1137;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cOcUA&#10;AADeAAAADwAAAGRycy9kb3ducmV2LnhtbERPPW/CMBDdK/EfrENiKw6BUppiUKmExFIJKANsR3wk&#10;EfE5tV0I/Ho8VOr49L6n89bU4kLOV5YVDPoJCOLc6ooLBbvv5fMEhA/IGmvLpOBGHuazztMUM22v&#10;vKHLNhQihrDPUEEZQpNJ6fOSDPq+bYgjd7LOYIjQFVI7vMZwU8s0ScbSYMWxocSGPkvKz9tfo2Dx&#10;Nln8rEf8dd8cD3TYH88vqUuU6nXbj3cQgdrwL/5zr7SCdPg6jn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5w5xQAAAN4AAAAPAAAAAAAAAAAAAAAAAJgCAABkcnMv&#10;ZG93bnJldi54bWxQSwUGAAAAAAQABAD1AAAAigMAAAAA&#10;" fillcolor="black" stroked="f"/>
                        <v:rect id="Rectangle 427" o:spid="_x0000_s3692" style="position:absolute;left:1137;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5o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hh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H85oskAAADeAAAADwAAAAAAAAAAAAAAAACYAgAA&#10;ZHJzL2Rvd25yZXYueG1sUEsFBgAAAAAEAAQA9QAAAI4DAAAAAA==&#10;" fillcolor="black" stroked="f"/>
                        <v:rect id="Rectangle 428" o:spid="_x0000_s3693" style="position:absolute;left:1137;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G4scA&#10;AADeAAAADwAAAGRycy9kb3ducmV2LnhtbESPy27CMBBF95X4B2uQuisOacsjxSCohNQNEtAuYDfE&#10;0yQiHqe2gcDX40Ulllf3pTOZtaYWZ3K+sqyg30tAEOdWV1wo+PlevoxA+ICssbZMCq7kYTbtPE0w&#10;0/bCGzpvQyHiCPsMFZQhNJmUPi/JoO/Zhjh6v9YZDFG6QmqHlzhuapkmyUAarDg+lNjQZ0n5cXsy&#10;Chbj0eJv/car2+awp/3ucHxPXaLUc7edf4AI1IZH+L/9pRWkr8Nh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cBuLHAAAA3gAAAA8AAAAAAAAAAAAAAAAAmAIAAGRy&#10;cy9kb3ducmV2LnhtbFBLBQYAAAAABAAEAPUAAACMAwAAAAA=&#10;" fillcolor="black" stroked="f"/>
                        <v:rect id="Rectangle 429" o:spid="_x0000_s3694" style="position:absolute;left:1137;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jeckA&#10;AADeAAAADwAAAGRycy9kb3ducmV2LnhtbESPT2sCMRTE7wW/Q3iF3mrWra12axQtFLwU/HfQ23Pz&#10;uru4edkmqa5+eiMUPA4z8xtmNGlNLY7kfGVZQa+bgCDOra64ULBZfz0PQfiArLG2TArO5GEy7jyM&#10;MNP2xEs6rkIhIoR9hgrKEJpMSp+XZNB3bUMcvR/rDIYoXSG1w1OEm1qmSfImDVYcF0ps6LOk/LD6&#10;Mwpm78PZ76LP35flfke77f7wmrpEqafHdvoBIlAb7uH/9lwrSF8Gg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9CjeckAAADeAAAADwAAAAAAAAAAAAAAAACYAgAA&#10;ZHJzL2Rvd25yZXYueG1sUEsFBgAAAAAEAAQA9QAAAI4DAAAAAA==&#10;" fillcolor="black" stroked="f"/>
                        <v:rect id="Rectangle 430" o:spid="_x0000_s3695" style="position:absolute;left:1137;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9DsgA&#10;AADeAAAADwAAAGRycy9kb3ducmV2LnhtbESPT2sCMRTE74V+h/AKvdVs1/+rUWqh0Iugtge9PTfP&#10;3cXNy5qkuu2nNwXB4zAzv2Gm89bU4kzOV5YVvHYSEMS51RUXCr6/Pl5GIHxA1lhbJgW/5GE+e3yY&#10;Yqbthdd03oRCRAj7DBWUITSZlD4vyaDv2IY4egfrDIYoXSG1w0uEm1qmSTKQBiuOCyU29F5Sftz8&#10;GAWL8WhxWvV4+bfe72i33R/7qUuUen5q3yYgArXhHr61P7WCtDsc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j0OyAAAAN4AAAAPAAAAAAAAAAAAAAAAAJgCAABk&#10;cnMvZG93bnJldi54bWxQSwUGAAAAAAQABAD1AAAAjQMAAAAA&#10;" fillcolor="black" stroked="f"/>
                        <v:rect id="Rectangle 431" o:spid="_x0000_s3696" style="position:absolute;left:1137;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6Ylc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a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piVyAAAAN4AAAAPAAAAAAAAAAAAAAAAAJgCAABk&#10;cnMvZG93bnJldi54bWxQSwUGAAAAAAQABAD1AAAAjQMAAAAA&#10;" fillcolor="black" stroked="f"/>
                        <v:rect id="Rectangle 432" o:spid="_x0000_s3697" style="position:absolute;left:1137;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A4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Oo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wDhyAAAAN4AAAAPAAAAAAAAAAAAAAAAAJgCAABk&#10;cnMvZG93bnJldi54bWxQSwUGAAAAAAQABAD1AAAAjQMAAAAA&#10;" fillcolor="black" stroked="f"/>
                        <v:rect id="Rectangle 433" o:spid="_x0000_s3698" style="position:absolute;left:1137;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le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a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66V6yAAAAN4AAAAPAAAAAAAAAAAAAAAAAJgCAABk&#10;cnMvZG93bnJldi54bWxQSwUGAAAAAAQABAD1AAAAjQMAAAAA&#10;" fillcolor="black" stroked="f"/>
                        <v:rect id="Rectangle 434" o:spid="_x0000_s3699" style="position:absolute;left:1137;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7D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No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OTsNyAAAAN4AAAAPAAAAAAAAAAAAAAAAAJgCAABk&#10;cnMvZG93bnJldi54bWxQSwUGAAAAAAQABAD1AAAAjQMAAAAA&#10;" fillcolor="black" stroked="f"/>
                        <v:rect id="Rectangle 435" o:spid="_x0000_s3700" style="position:absolute;left:1137;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elskA&#10;AADeAAAADwAAAGRycy9kb3ducmV2LnhtbESPQWvCQBSE74L/YXlCb7oxbY2NrqKFQi+Fanuot2f2&#10;mQSzb9Pdrab++q5Q8DjMzDfMfNmZRpzI+dqygvEoAUFcWF1zqeDz42U4BeEDssbGMin4JQ/LRb83&#10;x1zbM2/otA2liBD2OSqoQmhzKX1RkUE/si1x9A7WGQxRulJqh+cIN41Mk2QiDdYcFyps6bmi4rj9&#10;MQrWT9P19/sDv102+x3tvvbHx9QlSt0NutUMRKAu3ML/7VetIL3P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3WelskAAADeAAAADwAAAAAAAAAAAAAAAACYAgAA&#10;ZHJzL2Rvd25yZXYueG1sUEsFBgAAAAAEAAQA9QAAAI4DAAAAAA==&#10;" fillcolor="black" stroked="f"/>
                        <v:rect id="Rectangle 436" o:spid="_x0000_s3701" style="position:absolute;left:1137;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K5MYA&#10;AADeAAAADwAAAGRycy9kb3ducmV2LnhtbERPu27CMBTdK/EP1kXqVhzSlkeKQVAJqQsS0A6wXeLb&#10;JCK+Tm0Dga/HQyXGo/OezFpTizM5X1lW0O8lIIhzqysuFPx8L19GIHxA1lhbJgVX8jCbdp4mmGl7&#10;4Q2dt6EQMYR9hgrKEJpMSp+XZND3bEMcuV/rDIYIXSG1w0sMN7VMk2QgDVYcG0ps6LOk/Lg9GQWL&#10;8Wjxt37j1W1z2NN+dzi+py5R6rnbzj9ABGrDQ/zv/tIK0tfhMO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oK5MYAAADeAAAADwAAAAAAAAAAAAAAAACYAgAAZHJz&#10;L2Rvd25yZXYueG1sUEsFBgAAAAAEAAQA9QAAAIsDAAAAAA==&#10;" fillcolor="black" stroked="f"/>
                        <v:rect id="Rectangle 437" o:spid="_x0000_s3702" style="position:absolute;left:1137;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vf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E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avf8kAAADeAAAADwAAAAAAAAAAAAAAAACYAgAA&#10;ZHJzL2Rvd25yZXYueG1sUEsFBgAAAAAEAAQA9QAAAI4DAAAAAA==&#10;" fillcolor="black" stroked="f"/>
                        <v:rect id="Rectangle 438" o:spid="_x0000_s3703" style="position:absolute;left:1137;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2xc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Ms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JdsXHAAAA3gAAAA8AAAAAAAAAAAAAAAAAmAIAAGRy&#10;cy9kb3ducmV2LnhtbFBLBQYAAAAABAAEAPUAAACMAwAAAAA=&#10;" fillcolor="black" stroked="f"/>
                        <v:rect id="Rectangle 439" o:spid="_x0000_s3704" style="position:absolute;left:1137;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TXs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nzKOv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XTXskAAADeAAAADwAAAAAAAAAAAAAAAACYAgAA&#10;ZHJzL2Rvd25yZXYueG1sUEsFBgAAAAAEAAQA9QAAAI4DAAAAAA==&#10;" fillcolor="black" stroked="f"/>
                        <v:rect id="Rectangle 440" o:spid="_x0000_s3705" style="position:absolute;left:1137;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NK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r4kqV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tdNKckAAADeAAAADwAAAAAAAAAAAAAAAACYAgAA&#10;ZHJzL2Rvd25yZXYueG1sUEsFBgAAAAAEAAQA9QAAAI4DAAAAAA==&#10;" fillcolor="black" stroked="f"/>
                        <v:rect id="Rectangle 441" o:spid="_x0000_s3706" style="position:absolute;left:1137;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osskA&#10;AADeAAAADwAAAGRycy9kb3ducmV2LnhtbESPT0vDQBTE74LfYXmCN7sx1TbGbIsVBC+C/XNob6/Z&#10;ZxKSfRt31zb207sFocdhZn7DFPPBdOJAzjeWFdyPEhDEpdUNVwo267e7DIQPyBo7y6TglzzMZ9dX&#10;BebaHnlJh1WoRISwz1FBHUKfS+nLmgz6ke2Jo/dlncEQpaukdniMcNPJNEkm0mDDcaHGnl5rKtvV&#10;j1GweMoW358P/HFa7ne02+7bx9QlSt3eDC/PIAIN4RL+b79rBel4mo3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vosskAAADeAAAADwAAAAAAAAAAAAAAAACYAgAA&#10;ZHJzL2Rvd25yZXYueG1sUEsFBgAAAAAEAAQA9QAAAI4DAAAAAA==&#10;" fillcolor="black" stroked="f"/>
                        <v:rect id="Rectangle 442" o:spid="_x0000_s3707" style="position:absolute;left:1137;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wxskA&#10;AADeAAAADwAAAGRycy9kb3ducmV2LnhtbESPQWvCQBSE7wX/w/KE3urG1NoYXUULBS+Fanuot2f2&#10;mQSzb+PuVmN/fbdQ8DjMzDfMbNGZRpzJ+dqyguEgAUFcWF1zqeDz4/UhA+EDssbGMim4kofFvHc3&#10;w1zbC2/ovA2liBD2OSqoQmhzKX1RkUE/sC1x9A7WGQxRulJqh5cIN41Mk2QsDdYcFyps6aWi4rj9&#10;NgpWk2x1eh/x289mv6Pd1/74lLpEqft+t5yCCNSFW/i/vdY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nJwxskAAADeAAAADwAAAAAAAAAAAAAAAACYAgAA&#10;ZHJzL2Rvd25yZXYueG1sUEsFBgAAAAAEAAQA9QAAAI4DAAAAAA==&#10;" fillcolor="black" stroked="f"/>
                        <v:rect id="Rectangle 443" o:spid="_x0000_s3708" style="position:absolute;left:1137;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VXckA&#10;AADeAAAADwAAAGRycy9kb3ducmV2LnhtbESPQWvCQBSE7wX/w/KE3urGtNoYXUULhV6Eanuot2f2&#10;mQSzb+PuVlN/fbdQ8DjMzDfMbNGZRpzJ+dqyguEgAUFcWF1zqeDz4/UhA+EDssbGMin4IQ+Lee9u&#10;hrm2F97QeRtKESHsc1RQhdDmUvqiIoN+YFvi6B2sMxiidKXUDi8RbhqZJslYGqw5LlTY0ktFxXH7&#10;bRSsJtnq9P7E6+tmv6Pd1/44Sl2i1H2/W05BBOrCLfzfftM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7VXckAAADeAAAADwAAAAAAAAAAAAAAAACYAgAA&#10;ZHJzL2Rvd25yZXYueG1sUEsFBgAAAAAEAAQA9QAAAI4DAAAAAA==&#10;" fillcolor="black" stroked="f"/>
                        <v:rect id="Rectangle 444" o:spid="_x0000_s3709" style="position:absolute;left:1137;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LKskA&#10;AADeAAAADwAAAGRycy9kb3ducmV2LnhtbESPQWvCQBSE7wX/w/KE3urG1NoYXUULBS+Fanuot2f2&#10;mQSzb+PuVtP++m5B8DjMzDfMbNGZRpzJ+dqyguEgAUFcWF1zqeDz4/UhA+EDssbGMin4IQ+Lee9u&#10;hrm2F97QeRtKESHsc1RQhdDmUvqiIoN+YFvi6B2sMxiidKXUDi8RbhqZJslYGqw5LlTY0ktFxXH7&#10;bRSsJtnq9D7it9/Nfke7r/3xKXWJUvf9bjkFEagLt/C1vdYK0sfnb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xLKskAAADeAAAADwAAAAAAAAAAAAAAAACYAgAA&#10;ZHJzL2Rvd25yZXYueG1sUEsFBgAAAAAEAAQA9QAAAI4DAAAAAA==&#10;" fillcolor="black" stroked="f"/>
                        <v:rect id="Rectangle 445" o:spid="_x0000_s3710" style="position:absolute;left:1137;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usckA&#10;AADeAAAADwAAAGRycy9kb3ducmV2LnhtbESPT2vCQBTE7wW/w/IKvdVNU6sxdRUtFLwU6p+D3p7Z&#10;1ySYfZvubjX207uFgsdhZn7DTGadacSJnK8tK3jqJyCIC6trLhVsN++PGQgfkDU2lknBhTzMpr27&#10;CebannlFp3UoRYSwz1FBFUKbS+mLigz6vm2Jo/dlncEQpSuldniOcNPINEmG0mDNcaHClt4qKo7r&#10;H6NgMc4W358D/vhdHfa03x2OL6lLlHq47+avIAJ14Rb+by+1gvR5lI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DusckAAADeAAAADwAAAAAAAAAAAAAAAACYAgAA&#10;ZHJzL2Rvd25yZXYueG1sUEsFBgAAAAAEAAQA9QAAAI4DAAAAAA==&#10;" fillcolor="black" stroked="f"/>
                        <v:rect id="Rectangle 446" o:spid="_x0000_s3711" style="position:absolute;left:1137;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96w8YA&#10;AADeAAAADwAAAGRycy9kb3ducmV2LnhtbERPPW/CMBDdK/U/WIfEVhxSWkLAoIKExFKpUAbYjvhI&#10;IuJzahtI++vroVLHp/c9W3SmETdyvrasYDhIQBAXVtdcKth/rp8yED4ga2wsk4Jv8rCYPz7MMNf2&#10;zlu67UIpYgj7HBVUIbS5lL6oyKAf2JY4cmfrDIYIXSm1w3sMN41Mk+RVGqw5NlTY0qqi4rK7GgXL&#10;Sbb8+hjx+8/2dKTj4XR5SV2iVL/XvU1BBOrCv/jPvdEK0udxFv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96w8YAAADeAAAADwAAAAAAAAAAAAAAAACYAgAAZHJz&#10;L2Rvd25yZXYueG1sUEsFBgAAAAAEAAQA9QAAAIsDAAAAAA==&#10;" fillcolor="black" stroked="f"/>
                        <v:rect id="Rectangle 447" o:spid="_x0000_s3712" style="position:absolute;left:1137;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WMkA&#10;AADeAAAADwAAAGRycy9kb3ducmV2LnhtbESPQWvCQBSE74L/YXlCb7oxbW2MrqKFQi+Fanuot2f2&#10;mQSzb9Pdrab++q5Q8DjMzDfMfNmZRpzI+dqygvEoAUFcWF1zqeDz42WYgfABWWNjmRT8koflot+b&#10;Y67tmTd02oZSRAj7HBVUIbS5lL6oyKAf2ZY4egfrDIYoXSm1w3OEm0amSTKRBmuOCxW29FxRcdz+&#10;GAXrabb+fn/gt8tmv6Pd1/74mLpEqbtBt5qBCNSFW/i//aoVpPdP2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PfWMkAAADeAAAADwAAAAAAAAAAAAAAAACYAgAA&#10;ZHJzL2Rvd25yZXYueG1sUEsFBgAAAAAEAAQA9QAAAI4DAAAAAA==&#10;" fillcolor="black" stroked="f"/>
                        <v:rect id="Rectangle 448" o:spid="_x0000_s3713" style="position:absolute;left:1137;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gGMcA&#10;AADeAAAADwAAAGRycy9kb3ducmV2LnhtbESPvW7CMBSF90q8g3WRuhWHtKWQYhBUQuqCBJQBtkt8&#10;m0TE16ltIPD0eKjEeHT+9I2nranFmZyvLCvo9xIQxLnVFRcKtj+LlyEIH5A11pZJwZU8TCedpzFm&#10;2l54TedNKEQcYZ+hgjKEJpPS5yUZ9D3bEEfv1zqDIUpXSO3wEsdNLdMkGUiDFceHEhv6Kik/bk5G&#10;wXw0nP+t3nh5Wx/2tN8dju+pS5R67razTxCB2vAI/7e/tYL09WMU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Q4BjHAAAA3gAAAA8AAAAAAAAAAAAAAAAAmAIAAGRy&#10;cy9kb3ducmV2LnhtbFBLBQYAAAAABAAEAPUAAACMAwAAAAA=&#10;" fillcolor="black" stroked="f"/>
                        <v:rect id="Rectangle 449" o:spid="_x0000_s3714" style="position:absolute;left:1137;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Fg8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hu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EWDyAAAAN4AAAAPAAAAAAAAAAAAAAAAAJgCAABk&#10;cnMvZG93bnJldi54bWxQSwUGAAAAAAQABAD1AAAAjQMAAAAA&#10;" fillcolor="black" stroked="f"/>
                        <v:rect id="Rectangle 450" o:spid="_x0000_s3715" style="position:absolute;left:1137;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7b9MkA&#10;AADeAAAADwAAAGRycy9kb3ducmV2LnhtbESPS2/CMBCE75X4D9YicSsO6QMIGARIlbhUKo8D3JZ4&#10;SSLidWq7EPrr60qVehzNzDea6bw1tbiS85VlBYN+AoI4t7riQsF+9/Y4AuEDssbaMim4k4f5rPMw&#10;xUzbG2/oug2FiBD2GSooQ2gyKX1ekkHftw1x9M7WGQxRukJqh7cIN7VMk+RVGqw4LpTY0Kqk/LL9&#10;MgqW49Hy8+OZ3783pyMdD6fLS+oSpXrddjEBEagN/+G/9lorSJ+G4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7b9MkAAADeAAAADwAAAAAAAAAAAAAAAACYAgAA&#10;ZHJzL2Rvd25yZXYueG1sUEsFBgAAAAAEAAQA9QAAAI4DAAAAAA==&#10;" fillcolor="black" stroked="f"/>
                        <v:rect id="Rectangle 451" o:spid="_x0000_s3716" style="position:absolute;left:1137;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b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n5vyAAAAN4AAAAPAAAAAAAAAAAAAAAAAJgCAABk&#10;cnMvZG93bnJldi54bWxQSwUGAAAAAAQABAD1AAAAjQMAAAAA&#10;" fillcolor="black" stroked="f"/>
                        <v:rect id="Rectangle 452" o:spid="_x0000_s3717" style="position:absolute;left:1137;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mG8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e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vmG8kAAADeAAAADwAAAAAAAAAAAAAAAACYAgAA&#10;ZHJzL2Rvd25yZXYueG1sUEsFBgAAAAAEAAQA9QAAAI4DAAAAAA==&#10;" fillcolor="black" stroked="f"/>
                        <v:rect id="Rectangle 453" o:spid="_x0000_s3718" style="position:absolute;left:1137;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g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ZA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50OAyAAAAN4AAAAPAAAAAAAAAAAAAAAAAJgCAABk&#10;cnMvZG93bnJldi54bWxQSwUGAAAAAAQABAD1AAAAjQMAAAAA&#10;" fillcolor="black" stroked="f"/>
                        <v:rect id="Rectangle 454" o:spid="_x0000_s3719" style="position:absolute;left:1137;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d9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J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DXd98kAAADeAAAADwAAAAAAAAAAAAAAAACYAgAA&#10;ZHJzL2Rvd25yZXYueG1sUEsFBgAAAAAEAAQA9QAAAI4DAAAAAA==&#10;" fillcolor="black" stroked="f"/>
                        <v:rect id="Rectangle 455" o:spid="_x0000_s3720" style="position:absolute;left:1137;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4b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jA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3l4bMkAAADeAAAADwAAAAAAAAAAAAAAAACYAgAA&#10;ZHJzL2Rvd25yZXYueG1sUEsFBgAAAAAEAAQA9QAAAI4DAAAAAA==&#10;" fillcolor="black" stroked="f"/>
                        <v:rect id="Rectangle 456" o:spid="_x0000_s3721" style="position:absolute;left:1137;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sHsUA&#10;AADeAAAADwAAAGRycy9kb3ducmV2LnhtbERPPW/CMBDdK/EfrEPqVhzSlkKKQVAJqQsSUAbYjvia&#10;RMTn1DYQ+PV4qMT49L7H09bU4kzOV5YV9HsJCOLc6ooLBdufxcsQhA/IGmvLpOBKHqaTztMYM20v&#10;vKbzJhQihrDPUEEZQpNJ6fOSDPqebYgj92udwRChK6R2eInhppZpkgykwYpjQ4kNfZWUHzcno2A+&#10;Gs7/Vm+8vK0Pe9rvDsf31CVKPXfb2SeIQG14iP/d31pB+voxin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uwexQAAAN4AAAAPAAAAAAAAAAAAAAAAAJgCAABkcnMv&#10;ZG93bnJldi54bWxQSwUGAAAAAAQABAD1AAAAigMAAAAA&#10;" fillcolor="black" stroked="f"/>
                        <v:rect id="Rectangle 457" o:spid="_x0000_s3722" style="position:absolute;left:1137;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JhckA&#10;AADeAAAADwAAAGRycy9kb3ducmV2LnhtbESPQWvCQBSE74L/YXlCb7oxba2JrqKFQi+Fanuot2f2&#10;mQSzb9Pdrab++q5Q8DjMzDfMfNmZRpzI+dqygvEoAUFcWF1zqeDz42U4BeEDssbGMin4JQ/LRb83&#10;x1zbM2/otA2liBD2OSqoQmhzKX1RkUE/si1x9A7WGQxRulJqh+cIN41Mk2QiDdYcFyps6bmi4rj9&#10;MQrW2XT9/f7Ab5fNfke7r/3xMXWJUneDbjUDEagLt/B/+1UrSO+f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pJhckAAADeAAAADwAAAAAAAAAAAAAAAACYAgAA&#10;ZHJzL2Rvd25yZXYueG1sUEsFBgAAAAAEAAQA9QAAAI4DAAAAAA==&#10;" fillcolor="black" stroked="f"/>
                        <v:rect id="Rectangle 458" o:spid="_x0000_s3723" style="position:absolute;left:1137;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7hyccA&#10;AADeAAAADwAAAGRycy9kb3ducmV2LnhtbESPy2oCMRSG94W+QziF7mrS6YVxNEotFLoR6mWhu+Pk&#10;ODM4OZkmqY4+vVkIXf78N77xtLetOJIPjWMNzwMFgrh0puFKw3r19ZSDCBHZYOuYNJwpwHRyfzfG&#10;wrgTL+i4jJVIIxwK1FDH2BVShrImi2HgOuLk7Z23GJP0lTQeT2nctjJT6l1abDg91NjRZ03lYfln&#10;NcyG+ez355Xnl8VuS9vN7vCWeaX140P/MQIRqY//4Vv722jIXnK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u4cnHAAAA3gAAAA8AAAAAAAAAAAAAAAAAmAIAAGRy&#10;cy9kb3ducmV2LnhtbFBLBQYAAAAABAAEAPUAAACMAwAAAAA=&#10;" fillcolor="black" stroked="f"/>
                        <v:rect id="Rectangle 459" o:spid="_x0000_s3724" style="position:absolute;left:1137;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EUsgA&#10;AADeAAAADwAAAGRycy9kb3ducmV2LnhtbESPQWsCMRSE74X+h/AKvdXEtZbt1ihVELwI1fZQb8/N&#10;6+7i5mWbpLr11zeC0OMwM98wk1lvW3EkHxrHGoYDBYK4dKbhSsPH+/IhBxEissHWMWn4pQCz6e3N&#10;BAvjTryh4zZWIkE4FKihjrErpAxlTRbDwHXEyfty3mJM0lfSeDwluG1lptSTtNhwWqixo0VN5WH7&#10;YzXMn/P599sjr8+b/Y52n/vDOPNK6/u7/vUFRKQ+/oev7ZXRkI1y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kRSyAAAAN4AAAAPAAAAAAAAAAAAAAAAAJgCAABk&#10;cnMvZG93bnJldi54bWxQSwUGAAAAAAQABAD1AAAAjQMAAAAA&#10;" fillcolor="black" stroked="f"/>
                        <v:rect id="Rectangle 460" o:spid="_x0000_s3725" style="position:absolute;left:1137;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aJckA&#10;AADeAAAADwAAAGRycy9kb3ducmV2LnhtbESPT0sDMRTE74LfITyhN5u42rLdNi1WELwI9s+hvb1u&#10;nrtLNy9rkrarn94IBY/DzPyGmS1624oz+dA41vAwVCCIS2carjRsN6/3OYgQkQ22jknDNwVYzG9v&#10;ZlgYd+EVndexEgnCoUANdYxdIWUoa7IYhq4jTt6n8xZjkr6SxuMlwW0rM6XG0mLDaaHGjl5qKo/r&#10;k9WwnOTLr48nfv9ZHfa03x2Oo8wrrQd3/fMURKQ+/oev7TejIXvM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DaJckAAADeAAAADwAAAAAAAAAAAAAAAACYAgAA&#10;ZHJzL2Rvd25yZXYueG1sUEsFBgAAAAAEAAQA9QAAAI4DAAAAAA==&#10;" fillcolor="black" stroked="f"/>
                        <v:rect id="Rectangle 461" o:spid="_x0000_s3726" style="position:absolute;left:1137;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vsgA&#10;AADeAAAADwAAAGRycy9kb3ducmV2LnhtbESPQWsCMRSE74X+h/AKvdWkay3rapRaELwUqu1Bb8/N&#10;c3dx87JNUt321zeC0OMwM98w03lvW3EiHxrHGh4HCgRx6UzDlYbPj+VDDiJEZIOtY9LwQwHms9ub&#10;KRbGnXlNp02sRIJwKFBDHWNXSBnKmiyGgeuIk3dw3mJM0lfSeDwnuG1lptSztNhwWqixo9eayuPm&#10;22pYjPPF1/sTv/2u9zvabffHUeaV1vd3/csERKQ+/oev7ZXRkA1z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yAAAAN4AAAAPAAAAAAAAAAAAAAAAAJgCAABk&#10;cnMvZG93bnJldi54bWxQSwUGAAAAAAQABAD1AAAAjQMAAAAA&#10;" fillcolor="black" stroked="f"/>
                        <v:rect id="Rectangle 462" o:spid="_x0000_s3727" style="position:absolute;left:1137;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ny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N0V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efKyAAAAN4AAAAPAAAAAAAAAAAAAAAAAJgCAABk&#10;cnMvZG93bnJldi54bWxQSwUGAAAAAAQABAD1AAAAjQMAAAAA&#10;" fillcolor="black" stroked="f"/>
                        <v:rect id="Rectangle 463" o:spid="_x0000_s3728" style="position:absolute;left:1137;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CUcgA&#10;AADeAAAADwAAAGRycy9kb3ducmV2LnhtbESPQUvDQBSE74L/YXmCN7trbCTGbostCL0INnqwt9fs&#10;MwnNvk131zb6692C4HGYmW+Y2WK0vTiSD51jDbcTBYK4dqbjRsP72/NNASJEZIO9Y9LwTQEW88uL&#10;GZbGnXhDxyo2IkE4lKihjXEopQx1SxbDxA3Eyft03mJM0jfSeDwluO1lptS9tNhxWmhxoFVL9b76&#10;shqWD8Xy8Drll5/Nbkvbj90+z7zS+vpqfHoEEWmM/+G/9tpoyO4K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UJRyAAAAN4AAAAPAAAAAAAAAAAAAAAAAJgCAABk&#10;cnMvZG93bnJldi54bWxQSwUGAAAAAAQABAD1AAAAjQMAAAAA&#10;" fillcolor="black" stroked="f"/>
                        <v:rect id="Rectangle 464" o:spid="_x0000_s3729" style="position:absolute;left:1137;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cJsgA&#10;AADeAAAADwAAAGRycy9kb3ducmV2LnhtbESPQWsCMRSE74X+h/AKvdWkWyvbrVGqIHgRqu2h3p6b&#10;193FzcuaRF376xuh0OMwM98w42lvW3EiHxrHGh4HCgRx6UzDlYbPj8VDDiJEZIOtY9JwoQDTye3N&#10;GAvjzrym0yZWIkE4FKihjrErpAxlTRbDwHXEyft23mJM0lfSeDwnuG1lptRIWmw4LdTY0bymcr85&#10;Wg2zl3x2eB/y6me929L2a7d/zrzS+v6uf3sFEamP/+G/9tJoyJ5y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i9wmyAAAAN4AAAAPAAAAAAAAAAAAAAAAAJgCAABk&#10;cnMvZG93bnJldi54bWxQSwUGAAAAAAQABAD1AAAAjQMAAAAA&#10;" fillcolor="black" stroked="f"/>
                        <v:rect id="Rectangle 465" o:spid="_x0000_s3730" style="position:absolute;left:1137;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5vckA&#10;AADeAAAADwAAAGRycy9kb3ducmV2LnhtbESPS2vDMBCE74H+B7GF3hKp7st1o4SmEOilkEcPzW1j&#10;bW0Ta+VKSuLm11eBQo7DzHzDjKe9bcWBfGgca7gdKRDEpTMNVxo+1/NhDiJEZIOtY9LwSwGmk6vB&#10;GAvjjrykwypWIkE4FKihjrErpAxlTRbDyHXEyft23mJM0lfSeDwmuG1lptSjtNhwWqixo7eayt1q&#10;bzXMnvPZz+KeP07L7YY2X9vdQ+aV1jfX/esLiEh9vIT/2+9GQ3aXqy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d5vckAAADeAAAADwAAAAAAAAAAAAAAAACYAgAA&#10;ZHJzL2Rvd25yZXYueG1sUEsFBgAAAAAEAAQA9QAAAI4DAAAAAA==&#10;" fillcolor="black" stroked="f"/>
                        <v:rect id="Rectangle 466" o:spid="_x0000_s3731" style="position:absolute;left:1137;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tz8UA&#10;AADeAAAADwAAAGRycy9kb3ducmV2LnhtbERPyW7CMBC9V+o/WFOpt2I3XRQCBpVKlXpBKssBbkM8&#10;JBHxOLVdCHw9PiD1+PT28bS3rTiSD41jDc8DBYK4dKbhSsN69fWUgwgR2WDrmDScKcB0cn83xsK4&#10;Ey/ouIyVSCEcCtRQx9gVUoayJoth4DrixO2dtxgT9JU0Hk8p3LYyU+pdWmw4NdTY0WdN5WH5ZzXM&#10;hvns9+eV55fFbkvbze7wlnml9eND/zECEamP/+Kb+9toyF5y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O3PxQAAAN4AAAAPAAAAAAAAAAAAAAAAAJgCAABkcnMv&#10;ZG93bnJldi54bWxQSwUGAAAAAAQABAD1AAAAigMAAAAA&#10;" fillcolor="black" stroked="f"/>
                        <v:rect id="Rectangle 467" o:spid="_x0000_s3732" style="position:absolute;left:1137;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IVMgA&#10;AADeAAAADwAAAGRycy9kb3ducmV2LnhtbESPQWsCMRSE74X+h/AK3mritpV1NUotFHopVNuD3p6b&#10;5+7i5mWbRN321zdCweMwM98ws0VvW3EiHxrHGkZDBYK4dKbhSsPX5+t9DiJEZIOtY9LwQwEW89ub&#10;GRbGnXlFp3WsRIJwKFBDHWNXSBnKmiyGoeuIk7d33mJM0lfSeDwnuG1lptRYWmw4LdTY0UtN5WF9&#10;tBqWk3z5/fHI77+r3Za2m93hKfNK68Fd/zwFEamP1/B/+81oyB5y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EhUyAAAAN4AAAAPAAAAAAAAAAAAAAAAAJgCAABk&#10;cnMvZG93bnJldi54bWxQSwUGAAAAAAQABAD1AAAAjQMAAAAA&#10;" fillcolor="black" stroked="f"/>
                        <v:rect id="Rectangle 468" o:spid="_x0000_s3733" style="position:absolute;left:1137;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FMcA&#10;AADeAAAADwAAAGRycy9kb3ducmV2LnhtbESPy2rCQBSG9wXfYTiCuzoxthKjo2hB6KZQLwvdHTPH&#10;JJg5k86MmvbpO4tClz//jW++7Ewj7uR8bVnBaJiAIC6srrlUcNhvnjMQPiBrbCyTgm/ysFz0nuaY&#10;a/vgLd13oRRxhH2OCqoQ2lxKX1Rk0A9tSxy9i3UGQ5SulNrhI46bRqZJMpEGa44PFbb0VlFx3d2M&#10;gvU0W399vvDHz/Z8otPxfH1NXaLUoN+tZiACdeE//Nd+1wrScTa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3dxTHAAAA3gAAAA8AAAAAAAAAAAAAAAAAmAIAAGRy&#10;cy9kb3ducmV2LnhtbFBLBQYAAAAABAAEAPUAAACMAwAAAAA=&#10;" fillcolor="black" stroked="f"/>
                        <v:rect id="Rectangle 469" o:spid="_x0000_s3734" style="position:absolute;left:1137;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Sj8kA&#10;AADeAAAADwAAAGRycy9kb3ducmV2LnhtbESPT0vDQBTE74LfYXmCN7NJ/EMasy1WELwIbfXQ3l6z&#10;zyQk+zburm3003cLgsdhZn7DVIvJDOJAzneWFWRJCoK4trrjRsHH+8tNAcIHZI2DZVLwQx4W88uL&#10;Ckttj7ymwyY0IkLYl6igDWEspfR1SwZ9Ykfi6H1aZzBE6RqpHR4j3AwyT9MHabDjuNDiSM8t1f3m&#10;2yhYzorl1+qO337X+x3ttvv+PnepUtdX09MjiEBT+A//tV+1gvy2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vSj8kAAADeAAAADwAAAAAAAAAAAAAAAACYAgAA&#10;ZHJzL2Rvd25yZXYueG1sUEsFBgAAAAAEAAQA9QAAAI4DAAAAAA==&#10;" fillcolor="black" stroked="f"/>
                        <v:rect id="Rectangle 470" o:spid="_x0000_s3735" style="position:absolute;left:1137;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M+M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kb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Uz4yAAAAN4AAAAPAAAAAAAAAAAAAAAAAJgCAABk&#10;cnMvZG93bnJldi54bWxQSwUGAAAAAAQABAD1AAAAjQMAAAAA&#10;" fillcolor="black" stroked="f"/>
                        <v:rect id="Rectangle 471" o:spid="_x0000_s3736" style="position:absolute;left:1137;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pY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eljyAAAAN4AAAAPAAAAAAAAAAAAAAAAAJgCAABk&#10;cnMvZG93bnJldi54bWxQSwUGAAAAAAQABAD1AAAAjQMAAAAA&#10;" fillcolor="black" stroked="f"/>
                        <v:rect id="Rectangle 472" o:spid="_x0000_s3737" style="position:absolute;left:1137;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F8kA&#10;AADeAAAADwAAAGRycy9kb3ducmV2LnhtbESPT2vCQBTE74LfYXmCN90Y/5CmrqKFQi+Fqj3U2zP7&#10;TILZt+nuVtN++m5B6HGYmd8wy3VnGnEl52vLCibjBARxYXXNpYL3w/MoA+EDssbGMin4Jg/rVb+3&#10;xFzbG+/oug+liBD2OSqoQmhzKX1RkUE/ti1x9M7WGQxRulJqh7cIN41Mk2QhDdYcFyps6ami4rL/&#10;Mgq2D9n2823Grz+705GOH6fLPHWJUsNBt3kEEagL/+F7+0UrSKfZ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MxxF8kAAADeAAAADwAAAAAAAAAAAAAAAACYAgAA&#10;ZHJzL2Rvd25yZXYueG1sUEsFBgAAAAAEAAQA9QAAAI4DAAAAAA==&#10;" fillcolor="black" stroked="f"/>
                        <v:rect id="Rectangle 473" o:spid="_x0000_s3738" style="position:absolute;left:1137;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DUjM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NSMyAAAAN4AAAAPAAAAAAAAAAAAAAAAAJgCAABk&#10;cnMvZG93bnJldi54bWxQSwUGAAAAAAQABAD1AAAAjQMAAAAA&#10;" fillcolor="black" stroked="f"/>
                        <v:rect id="Rectangle 474" o:spid="_x0000_s3739" style="position:absolute;left:1137;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K+8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kr7yAAAAN4AAAAPAAAAAAAAAAAAAAAAAJgCAABk&#10;cnMvZG93bnJldi54bWxQSwUGAAAAAAQABAD1AAAAjQMAAAAA&#10;" fillcolor="black" stroked="f"/>
                        <v:rect id="Rectangle 475" o:spid="_x0000_s3740" style="position:absolute;left:1137;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Y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1h/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vYMkAAADeAAAADwAAAAAAAAAAAAAAAACYAgAA&#10;ZHJzL2Rvd25yZXYueG1sUEsFBgAAAAAEAAQA9QAAAI4DAAAAAA==&#10;" fillcolor="black" stroked="f"/>
                        <v:rect id="Rectangle 476" o:spid="_x0000_s3741" style="position:absolute;left:1137;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7Es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XsSxQAAAN4AAAAPAAAAAAAAAAAAAAAAAJgCAABkcnMv&#10;ZG93bnJldi54bWxQSwUGAAAAAAQABAD1AAAAigMAAAAA&#10;" fillcolor="black" stroked="f"/>
                        <v:rect id="Rectangle 477" o:spid="_x0000_s3742" style="position:absolute;left:1137;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3ei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Q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d6JyAAAAN4AAAAPAAAAAAAAAAAAAAAAAJgCAABk&#10;cnMvZG93bnJldi54bWxQSwUGAAAAAAQABAD1AAAAjQMAAAAA&#10;" fillcolor="black" stroked="f"/>
                        <v:rect id="Rectangle 478" o:spid="_x0000_s3743" style="position:absolute;left:1137;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9qc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Us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bvanHAAAA3gAAAA8AAAAAAAAAAAAAAAAAmAIAAGRy&#10;cy9kb3ducmV2LnhtbFBLBQYAAAAABAAEAPUAAACMAwAAAAA=&#10;" fillcolor="black" stroked="f"/>
                        <v:rect id="Rectangle 479" o:spid="_x0000_s3744" style="position:absolute;left:1137;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YMs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lL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1xgyyAAAAN4AAAAPAAAAAAAAAAAAAAAAAJgCAABk&#10;cnMvZG93bnJldi54bWxQSwUGAAAAAAQABAD1AAAAjQMAAAAA&#10;" fillcolor="black" stroked="f"/>
                        <v:rect id="Rectangle 480" o:spid="_x0000_s3745" style="position:absolute;left:1137;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GRckA&#10;AADeAAAADwAAAGRycy9kb3ducmV2LnhtbESPT0sDMRTE70K/Q3gFbzZr1LLdNi2tIHgR7J9De3vd&#10;PHeXbl62SWxXP70RBI/DzPyGmS1624oL+dA41nA/ykAQl840XGnYbV/uchAhIhtsHZOGLwqwmA9u&#10;ZlgYd+U1XTaxEgnCoUANdYxdIWUoa7IYRq4jTt6H8xZjkr6SxuM1wW0rVZaNpcWG00KNHT3XVJ42&#10;n1bDapKvzu+P/Pa9Ph7osD+enpTPtL4d9sspiEh9/A//tV+NBvWQ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WGRckAAADeAAAADwAAAAAAAAAAAAAAAACYAgAA&#10;ZHJzL2Rvd25yZXYueG1sUEsFBgAAAAAEAAQA9QAAAI4DAAAAAA==&#10;" fillcolor="black" stroked="f"/>
                        <v:rect id="Rectangle 481" o:spid="_x0000_s3746" style="position:absolute;left:1137;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j3skA&#10;AADeAAAADwAAAGRycy9kb3ducmV2LnhtbESPT2vCQBTE7wW/w/IEb3VjtJKmrqKFQi+F+udQb8/s&#10;axLMvk13V4399F2h4HGYmd8ws0VnGnEm52vLCkbDBARxYXXNpYLd9u0xA+EDssbGMim4kofFvPcw&#10;w1zbC6/pvAmliBD2OSqoQmhzKX1RkUE/tC1x9L6tMxiidKXUDi8RbhqZJslUGqw5LlTY0mtFxXFz&#10;MgpWz9nq53PCH7/rw572X4fjU+oSpQb9bvkCIlAX7uH/9rtWkI6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kj3skAAADeAAAADwAAAAAAAAAAAAAAAACYAgAA&#10;ZHJzL2Rvd25yZXYueG1sUEsFBgAAAAAEAAQA9QAAAI4DAAAAAA==&#10;" fillcolor="black" stroked="f"/>
                        <v:rect id="Rectangle 482" o:spid="_x0000_s3747" style="position:absolute;left:1137;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7qs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VL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LuqyAAAAN4AAAAPAAAAAAAAAAAAAAAAAJgCAABk&#10;cnMvZG93bnJldi54bWxQSwUGAAAAAAQABAD1AAAAjQMAAAAA&#10;" fillcolor="black" stroked="f"/>
                        <v:rect id="Rectangle 483" o:spid="_x0000_s3748" style="position:absolute;left:1137;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eM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7B4xyAAAAN4AAAAPAAAAAAAAAAAAAAAAAJgCAABk&#10;cnMvZG93bnJldi54bWxQSwUGAAAAAAQABAD1AAAAjQMAAAAA&#10;" fillcolor="black" stroked="f"/>
                        <v:rect id="Rectangle 484" o:spid="_x0000_s3749" style="position:absolute;left:1137;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6ARsgA&#10;AADeAAAADwAAAGRycy9kb3ducmV2LnhtbESPQWvCQBSE70L/w/KE3nRjqpKmrlILgpeC2h7q7Zl9&#10;TYLZt+nuqqm/3hUKPQ4z8w0zW3SmEWdyvrasYDRMQBAXVtdcKvj8WA0yED4ga2wsk4Jf8rCYP/Rm&#10;mGt74S2dd6EUEcI+RwVVCG0upS8qMuiHtiWO3rd1BkOUrpTa4SXCTSPTJJlKgzXHhQpbequoOO5O&#10;RsHyOVv+bMb8ft0e9rT/OhwnqUuUeux3ry8gAnXhP/zXXmsF6VOW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BGyAAAAN4AAAAPAAAAAAAAAAAAAAAAAJgCAABk&#10;cnMvZG93bnJldi54bWxQSwUGAAAAAAQABAD1AAAAjQMAAAAA&#10;" fillcolor="black" stroked="f"/>
                        <v:rect id="Rectangle 485" o:spid="_x0000_s3750" style="position:absolute;left:1137;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l3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pS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Il3ckAAADeAAAADwAAAAAAAAAAAAAAAACYAgAA&#10;ZHJzL2Rvd25yZXYueG1sUEsFBgAAAAAEAAQA9QAAAI4DAAAAAA==&#10;" fillcolor="black" stroked="f"/>
                        <v:rect id="Rectangle 486" o:spid="_x0000_s3751" style="position:absolute;left:1137;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xr8UA&#10;AADeAAAADwAAAGRycy9kb3ducmV2LnhtbERPz2vCMBS+C/4P4Qm7aWrnRu2MooOBF2G6HfT2bN7a&#10;YvPSJZlW/3pzEHb8+H7PFp1pxJmcry0rGI8SEMSF1TWXCr6/PoYZCB+QNTaWScGVPCzm/d4Mc20v&#10;vKXzLpQihrDPUUEVQptL6YuKDPqRbYkj92OdwRChK6V2eInhppFpkrxKgzXHhgpbeq+oOO3+jILV&#10;NFv9fk54c9seD3TYH08vqUuUehp0yzcQgbrwL36411pB+py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bGvxQAAAN4AAAAPAAAAAAAAAAAAAAAAAJgCAABkcnMv&#10;ZG93bnJldi54bWxQSwUGAAAAAAQABAD1AAAAigMAAAAA&#10;" fillcolor="black" stroked="f"/>
                        <v:rect id="Rectangle 487" o:spid="_x0000_s3752" style="position:absolute;left:1137;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UNM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lL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RQ0yAAAAN4AAAAPAAAAAAAAAAAAAAAAAJgCAABk&#10;cnMvZG93bnJldi54bWxQSwUGAAAAAAQABAD1AAAAjQMAAAAA&#10;" fillcolor="black" stroked="f"/>
                        <v:rect id="Rectangle 488" o:spid="_x0000_s3753" style="position:absolute;left:1137;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rdMcA&#10;AADeAAAADwAAAGRycy9kb3ducmV2LnhtbESPzWrCQBSF9wXfYbiCuzox1hKjo6ggdFNQ20XdXTPX&#10;JJi5E2dGTfv0nUWhy8P545svO9OIOzlfW1YwGiYgiAuray4VfH5snzMQPiBrbCyTgm/ysFz0nuaY&#10;a/vgPd0PoRRxhH2OCqoQ2lxKX1Rk0A9tSxy9s3UGQ5SulNrhI46bRqZJ8ioN1hwfKmxpU1FxOdyM&#10;gvU0W193L/z+sz8d6fh1ukxSlyg16HerGYhAXfgP/7XftIJ0nI0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CK3THAAAA3gAAAA8AAAAAAAAAAAAAAAAAmAIAAGRy&#10;cy9kb3ducmV2LnhtbFBLBQYAAAAABAAEAPUAAACMAwAAAAA=&#10;" fillcolor="black" stroked="f"/>
                        <v:rect id="Rectangle 489" o:spid="_x0000_s3754" style="position:absolute;left:1137;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O7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o7vyAAAAN4AAAAPAAAAAAAAAAAAAAAAAJgCAABk&#10;cnMvZG93bnJldi54bWxQSwUGAAAAAAQABAD1AAAAjQMAAAAA&#10;" fillcolor="black" stroked="f"/>
                        <v:rect id="Rectangle 490" o:spid="_x0000_s3755" style="position:absolute;left:1137;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Qm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QmMkAAADeAAAADwAAAAAAAAAAAAAAAACYAgAA&#10;ZHJzL2Rvd25yZXYueG1sUEsFBgAAAAAEAAQA9QAAAI4DAAAAAA==&#10;" fillcolor="black" stroked="f"/>
                        <v:rect id="Rectangle 491" o:spid="_x0000_s3756" style="position:absolute;left:1137;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1A8gA&#10;AADeAAAADwAAAGRycy9kb3ducmV2LnhtbESPQWvCQBSE7wX/w/IK3uqmiS0xdRUtCF4K1fagt2f2&#10;NQlm36a7q8b++q5Q6HGYmW+Y6bw3rTiT841lBY+jBARxaXXDlYLPj9VDDsIHZI2tZVJwJQ/z2eBu&#10;ioW2F97QeRsqESHsC1RQh9AVUvqyJoN+ZDvi6H1ZZzBE6SqpHV4i3LQyTZJnabDhuFBjR681lcft&#10;yShYTvLl9/uY3342hz3td4fjU+oSpYb3/eIFRKA+/If/2mutIM3y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LUDyAAAAN4AAAAPAAAAAAAAAAAAAAAAAJgCAABk&#10;cnMvZG93bnJldi54bWxQSwUGAAAAAAQABAD1AAAAjQMAAAAA&#10;" fillcolor="black" stroked="f"/>
                        <v:rect id="Rectangle 492" o:spid="_x0000_s3757" style="position:absolute;left:1137;top:20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td8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gb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S13yAAAAN4AAAAPAAAAAAAAAAAAAAAAAJgCAABk&#10;cnMvZG93bnJldi54bWxQSwUGAAAAAAQABAD1AAAAjQMAAAAA&#10;" fillcolor="black" stroked="f"/>
                        <v:rect id="Rectangle 493" o:spid="_x0000_s3758" style="position:absolute;left:1137;top:20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I7M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YjsyAAAAN4AAAAPAAAAAAAAAAAAAAAAAJgCAABk&#10;cnMvZG93bnJldi54bWxQSwUGAAAAAAQABAD1AAAAjQMAAAAA&#10;" fillcolor="black" stroked="f"/>
                        <v:rect id="Rectangle 494" o:spid="_x0000_s3759" style="position:absolute;left:1137;top:20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Wm8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gb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5xabyAAAAN4AAAAPAAAAAAAAAAAAAAAAAJgCAABk&#10;cnMvZG93bnJldi54bWxQSwUGAAAAAAQABAD1AAAAjQMAAAAA&#10;" fillcolor="black" stroked="f"/>
                        <v:rect id="Rectangle 495" o:spid="_x0000_s3760" style="position:absolute;left:1137;top:20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zAM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G0/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6uzAMkAAADeAAAADwAAAAAAAAAAAAAAAACYAgAA&#10;ZHJzL2Rvd25yZXYueG1sUEsFBgAAAAAEAAQA9QAAAI4DAAAAAA==&#10;" fillcolor="black" stroked="f"/>
                        <v:rect id="Rectangle 496" o:spid="_x0000_s3761" style="position:absolute;left:1137;top:20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ncsUA&#10;AADeAAAADwAAAGRycy9kb3ducmV2LnhtbERPz2vCMBS+D/wfwhO8zdQ6R61GUUHYZaBuh3l7Ns+2&#10;2LzUJGq3v345DHb8+H7Pl51pxJ2cry0rGA0TEMSF1TWXCj4/ts8ZCB+QNTaWScE3eVguek9zzLV9&#10;8J7uh1CKGMI+RwVVCG0upS8qMuiHtiWO3Nk6gyFCV0rt8BHDTSPTJHmVBmuODRW2tKmouBxuRsF6&#10;mq2vuxd+/9mfjnT8Ol0mqUuUGvS71QxEoC78i//cb1pBOs7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dyxQAAAN4AAAAPAAAAAAAAAAAAAAAAAJgCAABkcnMv&#10;ZG93bnJldi54bWxQSwUGAAAAAAQABAD1AAAAigMAAAAA&#10;" fillcolor="black" stroked="f"/>
                        <v:rect id="Rectangle 497" o:spid="_x0000_s3762" style="position:absolute;left:1137;top:20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C6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gb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ILpyAAAAN4AAAAPAAAAAAAAAAAAAAAAAJgCAABk&#10;cnMvZG93bnJldi54bWxQSwUGAAAAAAQABAD1AAAAjQMAAAAA&#10;" fillcolor="black" stroked="f"/>
                        <v:rect id="Rectangle 498" o:spid="_x0000_s3763" style="position:absolute;left:1137;top:20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YCccA&#10;AADeAAAADwAAAGRycy9kb3ducmV2LnhtbESPy2rCQBSG9wXfYTiCuzoxtRKjo2ih0E2hXha6O2aO&#10;STBzJs6MmvbpO4tClz//jW++7Ewj7uR8bVnBaJiAIC6srrlUsN+9P2cgfEDW2FgmBd/kYbnoPc0x&#10;1/bBG7pvQyniCPscFVQhtLmUvqjIoB/aljh6Z+sMhihdKbXDRxw3jUyTZCIN1hwfKmzpraLisr0Z&#10;Betptr5+jfnzZ3M60vFwurymLlFq0O9WMxCBuvAf/mt/aAXpSz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EWAnHAAAA3gAAAA8AAAAAAAAAAAAAAAAAmAIAAGRy&#10;cy9kb3ducmV2LnhtbFBLBQYAAAAABAAEAPUAAACMAwAAAAA=&#10;" fillcolor="black" stroked="f"/>
                        <v:rect id="Rectangle 499" o:spid="_x0000_s3764" style="position:absolute;left:1137;top:20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9kskA&#10;AADeAAAADwAAAGRycy9kb3ducmV2LnhtbESPT2vCQBTE74LfYXmCN90Y/5CmrqKFQi+Fqj3U2zP7&#10;TILZt+nuVtN++m5B6HGYmd8wy3VnGnEl52vLCibjBARxYXXNpYL3w/MoA+EDssbGMin4Jg/rVb+3&#10;xFzbG+/oug+liBD2OSqoQmhzKX1RkUE/ti1x9M7WGQxRulJqh7cIN41Mk2QhDdYcFyps6ami4rL/&#10;Mgq2D9n2823Grz+705GOH6fLPHWJUsNBt3kEEagL/+F7+0UrSKf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j9kskAAADeAAAADwAAAAAAAAAAAAAAAACYAgAA&#10;ZHJzL2Rvd25yZXYueG1sUEsFBgAAAAAEAAQA9QAAAI4DAAAAAA==&#10;" fillcolor="black" stroked="f"/>
                        <v:rect id="Rectangle 500" o:spid="_x0000_s3765" style="position:absolute;left:1137;top:20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5c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Ub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2mPlyAAAAN4AAAAPAAAAAAAAAAAAAAAAAJgCAABk&#10;cnMvZG93bnJldi54bWxQSwUGAAAAAAQABAD1AAAAjQMAAAAA&#10;" fillcolor="black" stroked="f"/>
                        <v:rect id="Rectangle 501" o:spid="_x0000_s3766" style="position:absolute;left:1137;top:21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Gfs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ib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lsZ+yAAAAN4AAAAPAAAAAAAAAAAAAAAAAJgCAABk&#10;cnMvZG93bnJldi54bWxQSwUGAAAAAAQABAD1AAAAjQMAAAAA&#10;" fillcolor="black" stroked="f"/>
                        <v:rect id="Rectangle 502" o:spid="_x0000_s3767" style="position:absolute;left:1137;top:21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eCsgA&#10;AADeAAAADwAAAGRycy9kb3ducmV2LnhtbESPQWvCQBSE74X+h+UVvNVNYyoxdZVaEHoRqu1Bb8/s&#10;axLMvk13V0399V2h4HGYmW+Y6bw3rTiR841lBU/DBARxaXXDlYKvz+VjDsIHZI2tZVLwSx7ms/u7&#10;KRbannlNp02oRISwL1BBHUJXSOnLmgz6oe2Io/dtncEQpaukdniOcNPKNEnG0mDDcaHGjt5qKg+b&#10;o1GwmOSLn4+MV5f1fke77f7wnLpEqcFD//oCIlAfbuH/9rtWkI7y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14KyAAAAN4AAAAPAAAAAAAAAAAAAAAAAJgCAABk&#10;cnMvZG93bnJldi54bWxQSwUGAAAAAAQABAD1AAAAjQMAAAAA&#10;" fillcolor="black" stroked="f"/>
                        <v:rect id="Rectangle 503" o:spid="_x0000_s3768" style="position:absolute;left:1137;top:21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7kc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M/uRyAAAAN4AAAAPAAAAAAAAAAAAAAAAAJgCAABk&#10;cnMvZG93bnJldi54bWxQSwUGAAAAAAQABAD1AAAAjQMAAAAA&#10;" fillcolor="black" stroked="f"/>
                        <v:rect id="Rectangle 504" o:spid="_x0000_s3769" style="position:absolute;left:1137;top:211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l5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4WXmyAAAAN4AAAAPAAAAAAAAAAAAAAAAAJgCAABk&#10;cnMvZG93bnJldi54bWxQSwUGAAAAAAQABAD1AAAAjQMAAAAA&#10;" fillcolor="black" stroked="f"/>
                        <v:rect id="Rectangle 505" o:spid="_x0000_s3770" style="position:absolute;left:1137;top:212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AfckA&#10;AADeAAAADwAAAGRycy9kb3ducmV2LnhtbESPQWvCQBSE7wX/w/KE3urG1NoYXUULBS+Fanuot2f2&#10;mQSzb+PuVmN/fbdQ8DjMzDfMbNGZRpzJ+dqyguEgAUFcWF1zqeDz4/UhA+EDssbGMim4kofFvHc3&#10;w1zbC2/ovA2liBD2OSqoQmhzKX1RkUE/sC1x9A7WGQxRulJqh5cIN41Mk2QsDdYcFyps6aWi4rj9&#10;NgpWk2x1eh/x289mv6Pd1/74lLpEqft+t5yCCNSFW/i/vdY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63AfckAAADeAAAADwAAAAAAAAAAAAAAAACYAgAA&#10;ZHJzL2Rvd25yZXYueG1sUEsFBgAAAAAEAAQA9QAAAI4DAAAAAA==&#10;" fillcolor="black" stroked="f"/>
                        <v:rect id="Rectangle 506" o:spid="_x0000_s3771" style="position:absolute;left:1137;top:21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UD8UA&#10;AADeAAAADwAAAGRycy9kb3ducmV2LnhtbERPu27CMBTdK/EP1kViKw4pRSFgEFSq1KVSeQywXeJL&#10;EhFfB9tA2q+vh0odj857vuxMI+7kfG1ZwWiYgCAurK65VLDfvT9nIHxA1thYJgXf5GG56D3NMdf2&#10;wRu6b0MpYgj7HBVUIbS5lL6oyKAf2pY4cmfrDIYIXSm1w0cMN41Mk2QiDdYcGyps6a2i4rK9GQXr&#10;aba+fo3582dzOtLxcLq8pi5RatDvVjMQgbrwL/5zf2gF6Us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lQPxQAAAN4AAAAPAAAAAAAAAAAAAAAAAJgCAABkcnMv&#10;ZG93bnJldi54bWxQSwUGAAAAAAQABAD1AAAAigMAAAAA&#10;" fillcolor="black" stroked="f"/>
                        <v:rect id="Rectangle 507" o:spid="_x0000_s3772" style="position:absolute;left:1137;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7xl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gb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fvGUyAAAAN4AAAAPAAAAAAAAAAAAAAAAAJgCAABk&#10;cnMvZG93bnJldi54bWxQSwUGAAAAAAQABAD1AAAAjQMAAAAA&#10;" fillcolor="black" stroked="f"/>
                        <v:rect id="Rectangle 508" o:spid="_x0000_s3773" style="position:absolute;left:1137;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3O1McA&#10;AADeAAAADwAAAGRycy9kb3ducmV2LnhtbESPy2rCQBSG94W+w3AK7urEVCVGR6kFwU2hXha6O2aO&#10;STBzJp0ZNfbpO4tClz//jW+26EwjbuR8bVnBoJ+AIC6srrlUsN+tXjMQPiBrbCyTggd5WMyfn2aY&#10;a3vnDd22oRRxhH2OCqoQ2lxKX1Rk0PdtSxy9s3UGQ5SulNrhPY6bRqZJMpYGa44PFbb0UVFx2V6N&#10;guUkW35/DfnzZ3M60vFwuoxSlyjVe+nepyACdeE//NdeawXpWz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dztTHAAAA3gAAAA8AAAAAAAAAAAAAAAAAmAIAAGRy&#10;cy9kb3ducmV2LnhtbFBLBQYAAAAABAAEAPUAAACMAwAAAAA=&#10;" fillcolor="black" stroked="f"/>
                        <v:rect id="Rectangle 509" o:spid="_x0000_s3774" style="position:absolute;left:1137;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T8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0WtPyAAAAN4AAAAPAAAAAAAAAAAAAAAAAJgCAABk&#10;cnMvZG93bnJldi54bWxQSwUGAAAAAAQABAD1AAAAjQMAAAAA&#10;" fillcolor="black" stroked="f"/>
                        <v:rect id="Rectangle 510" o:spid="_x0000_s3775" style="position:absolute;left:1137;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1O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M2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4yAAAAN4AAAAPAAAAAAAAAAAAAAAAAJgCAABk&#10;cnMvZG93bnJldi54bWxQSwUGAAAAAAQABAD1AAAAjQMAAAAA&#10;" fillcolor="black" stroked="f"/>
                        <v:rect id="Rectangle 511" o:spid="_x0000_s3776" style="position:absolute;left:1137;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Qo8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1CjyAAAAN4AAAAPAAAAAAAAAAAAAAAAAJgCAABk&#10;cnMvZG93bnJldi54bWxQSwUGAAAAAAQABAD1AAAAjQMAAAAA&#10;" fillcolor="black" stroked="f"/>
                        <v:rect id="Rectangle 512" o:spid="_x0000_s3777" style="position:absolute;left:1137;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I1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sjXyAAAAN4AAAAPAAAAAAAAAAAAAAAAAJgCAABk&#10;cnMvZG93bnJldi54bWxQSwUGAAAAAAQABAD1AAAAjQMAAAAA&#10;" fillcolor="black" stroked="f"/>
                        <v:rect id="Rectangle 513" o:spid="_x0000_s3778" style="position:absolute;left:1137;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tTMkA&#10;AADeAAAADwAAAGRycy9kb3ducmV2LnhtbESPT2vCQBTE74V+h+UVvNVNY1NidJVaEHop1D8HvT2z&#10;zySYfZvurpr203eFQo/DzPyGmc5704oLOd9YVvA0TEAQl1Y3XCnYbpaPOQgfkDW2lknBN3mYz+7v&#10;plhoe+UVXdahEhHCvkAFdQhdIaUvazLoh7Yjjt7ROoMhSldJ7fAa4aaVaZK8SIMNx4UaO3qrqTyt&#10;z0bBYpwvvj6f+eNnddjTfnc4Za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ptTMkAAADeAAAADwAAAAAAAAAAAAAAAACYAgAA&#10;ZHJzL2Rvd25yZXYueG1sUEsFBgAAAAAEAAQA9QAAAI4DAAAAAA==&#10;" fillcolor="black" stroked="f"/>
                        <v:rect id="Rectangle 514" o:spid="_x0000_s3779" style="position:absolute;left:1137;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zO8kA&#10;AADeAAAADwAAAGRycy9kb3ducmV2LnhtbESPT2vCQBTE7wW/w/KE3uqm8Q9p6ipVKPQiqO2h3p7Z&#10;1ySYfZvubjX66V1B6HGYmd8w03lnGnEk52vLCp4HCQjiwuqaSwVfn+9PGQgfkDU2lknBmTzMZ72H&#10;KebannhDx20oRYSwz1FBFUKbS+mLigz6gW2Jo/djncEQpSuldniKcNPINEkm0mDNcaHClpYVFYft&#10;n1GweMkWv+sRry6b/Y523/vDOHWJUo/97u0VRKAu/Ifv7Q+tIB1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jzO8kAAADeAAAADwAAAAAAAAAAAAAAAACYAgAA&#10;ZHJzL2Rvd25yZXYueG1sUEsFBgAAAAAEAAQA9QAAAI4DAAAAAA==&#10;" fillcolor="black" stroked="f"/>
                        <v:rect id="Rectangle 515" o:spid="_x0000_s3780" style="position:absolute;left:1137;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WoMkA&#10;AADeAAAADwAAAGRycy9kb3ducmV2LnhtbESPQWvCQBSE7wX/w/KE3urGtNoYXUULhV6Eanuot2f2&#10;mQSzb+PuVlN/fbdQ8DjMzDfMbNGZRpzJ+dqyguEgAUFcWF1zqeDz4/UhA+EDssbGMin4IQ+Lee9u&#10;hrm2F97QeRtKESHsc1RQhdDmUvqiIoN+YFvi6B2sMxiidKXUDi8RbhqZJslYGqw5LlTY0ktFxXH7&#10;bRSsJtnq9P7E6+tmv6Pd1/44Sl2i1H2/W05BBOrCLfzfftM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RWoMkAAADeAAAADwAAAAAAAAAAAAAAAACYAgAA&#10;ZHJzL2Rvd25yZXYueG1sUEsFBgAAAAAEAAQA9QAAAI4DAAAAAA==&#10;" fillcolor="black" stroked="f"/>
                        <v:rect id="Rectangle 516" o:spid="_x0000_s3781" style="position:absolute;left:1137;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0sUA&#10;AADeAAAADwAAAGRycy9kb3ducmV2LnhtbERPu27CMBTdK/UfrFuJrTikgELAoFIJiaVSeQywXeJL&#10;EhFfp7aB0K+vh0odj857tuhMI27kfG1ZwaCfgCAurK65VLDfrV4zED4ga2wsk4IHeVjMn59mmGt7&#10;5w3dtqEUMYR9jgqqENpcSl9UZND3bUscubN1BkOErpTa4T2Gm0amSTKWBmuODRW29FFRcdlejYLl&#10;JFt+fw3582dzOtLxcLqMUpco1Xvp3qcgAnXhX/znXmsF6Vs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8LSxQAAAN4AAAAPAAAAAAAAAAAAAAAAAJgCAABkcnMv&#10;ZG93bnJldi54bWxQSwUGAAAAAAQABAD1AAAAigMAAAAA&#10;" fillcolor="black" stroked="f"/>
                        <v:rect id="Rectangle 517" o:spid="_x0000_s3782" style="position:absolute;left:1137;top:23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nSc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kb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2dJyAAAAN4AAAAPAAAAAAAAAAAAAAAAAJgCAABk&#10;cnMvZG93bnJldi54bWxQSwUGAAAAAAQABAD1AAAAjQMAAAAA&#10;" fillcolor="black" stroked="f"/>
                        <v:rect id="Rectangle 518" o:spid="_x0000_s3783" style="position:absolute;left:1137;top:23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EaccA&#10;AADeAAAADwAAAGRycy9kb3ducmV2LnhtbESPy2rCQBSG9wXfYTiCuzoxthKjo2hB6KZQLwvdHTPH&#10;JJg5k86MmvbpO4tClz//jW++7Ewj7uR8bVnBaJiAIC6srrlUcNhvnjMQPiBrbCyTgm/ysFz0nuaY&#10;a/vgLd13oRRxhH2OCqoQ2lxKX1Rk0A9tSxy9i3UGQ5SulNrhI46bRqZJMpEGa44PFbb0VlFx3d2M&#10;gvU0W399vvDHz/Z8otPxfH1NXaLUoN+tZiACdeE//Nd+1w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BGnHAAAA3gAAAA8AAAAAAAAAAAAAAAAAmAIAAGRy&#10;cy9kb3ducmV2LnhtbFBLBQYAAAAABAAEAPUAAACMAwAAAAA=&#10;" fillcolor="black" stroked="f"/>
                        <v:rect id="Rectangle 519" o:spid="_x0000_s3784" style="position:absolute;left:1137;top:23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h8s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aHyyAAAAN4AAAAPAAAAAAAAAAAAAAAAAJgCAABk&#10;cnMvZG93bnJldi54bWxQSwUGAAAAAAQABAD1AAAAjQMAAAAA&#10;" fillcolor="black" stroked="f"/>
                        <v:rect id="Rectangle 520" o:spid="_x0000_s3785" style="position:absolute;left:1137;top:23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hcgA&#10;AADeAAAADwAAAGRycy9kb3ducmV2LnhtbESPQWvCQBSE70L/w/KE3nRjqpKmrlILgpeC2h7q7Zl9&#10;TYLZt+nuqqm/3hUKPQ4z8w0zW3SmEWdyvrasYDRMQBAXVtdcKvj8WA0yED4ga2wsk4Jf8rCYP/Rm&#10;mGt74S2dd6EUEcI+RwVVCG0upS8qMuiHtiWO3rd1BkOUrpTa4SXCTSPTJJlKgzXHhQpbequoOO5O&#10;RsHyOVv+bMb8ft0e9rT/OhwnqUuUeux3ry8gAnXhP/zXXmsF6VM2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z+FyAAAAN4AAAAPAAAAAAAAAAAAAAAAAJgCAABk&#10;cnMvZG93bnJldi54bWxQSwUGAAAAAAQABAD1AAAAjQMAAAAA&#10;" fillcolor="black" stroked="f"/>
                        <v:rect id="Rectangle 521" o:spid="_x0000_s3786" style="position:absolute;left:1137;top:23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aH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ib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5oeyAAAAN4AAAAPAAAAAAAAAAAAAAAAAJgCAABk&#10;cnMvZG93bnJldi54bWxQSwUGAAAAAAQABAD1AAAAjQMAAAAA&#10;" fillcolor="black" stroked="f"/>
                        <v:rect id="Rectangle 522" o:spid="_x0000_s3787" style="position:absolute;left:1137;top:23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Ca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gJqyAAAAN4AAAAPAAAAAAAAAAAAAAAAAJgCAABk&#10;cnMvZG93bnJldi54bWxQSwUGAAAAAAQABAD1AAAAjQMAAAAA&#10;" fillcolor="black" stroked="f"/>
                        <v:rect id="Rectangle 523" o:spid="_x0000_s3788" style="position:absolute;left:1137;top:23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an8ckA&#10;AADeAAAADwAAAGRycy9kb3ducmV2LnhtbESPT2vCQBTE7wW/w/KE3uqm8Q9p6ipVKPQiqO2h3p7Z&#10;1ySYfZvubjX66V1B6HGYmd8w03lnGnEk52vLCp4HCQjiwuqaSwVfn+9PGQgfkDU2lknBmTzMZ72H&#10;KebannhDx20oRYSwz1FBFUKbS+mLigz6gW2Jo/djncEQpSuldniKcNPINEkm0mDNcaHClpYVFYft&#10;n1GweMkWv+sRry6b/Y523/vDOHWJUo/97u0VRKAu/Ifv7Q+tIB1m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an8ckAAADeAAAADwAAAAAAAAAAAAAAAACYAgAA&#10;ZHJzL2Rvd25yZXYueG1sUEsFBgAAAAAEAAQA9QAAAI4DAAAAAA==&#10;" fillcolor="black" stroked="f"/>
                        <v:rect id="Rectangle 524" o:spid="_x0000_s3789" style="position:absolute;left:1137;top:23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Q5hskA&#10;AADeAAAADwAAAGRycy9kb3ducmV2LnhtbESPT2vCQBTE74V+h+UVvNVNYxtidJVaEHop1D8HvT2z&#10;zySYfZvurpr203eFQo/DzPyGmc5704oLOd9YVvA0TEAQl1Y3XCnYbpaPOQgfkDW2lknBN3mYz+7v&#10;plhoe+UVXdahEhHCvkAFdQhdIaUvazLoh7Yjjt7ROoMhSldJ7fAa4aaVaZJk0mDDcaHGjt5qKk/r&#10;s1GwGOeLr89n/vhZHfa03x1OL6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Q5hskAAADeAAAADwAAAAAAAAAAAAAAAACYAgAA&#10;ZHJzL2Rvd25yZXYueG1sUEsFBgAAAAAEAAQA9QAAAI4DAAAAAA==&#10;" fillcolor="black" stroked="f"/>
                        <v:rect id="Rectangle 525" o:spid="_x0000_s3790" style="position:absolute;left:1137;top:24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cHckA&#10;AADeAAAADwAAAGRycy9kb3ducmV2LnhtbESPQWvCQBSE7wX/w/KE3urG1NoYXUULBS+Fanuot2f2&#10;mQSzb+PuVtP++m5B8DjMzDfMbNGZRpzJ+dqyguEgAUFcWF1zqeDz4/UhA+EDssbGMin4IQ+Lee9u&#10;hrm2F97QeRtKESHsc1RQhdDmUvqiIoN+YFvi6B2sMxiidKXUDi8RbhqZJslYGqw5LlTY0ktFxXH7&#10;bRSsJtnq9D7it9/Nfke7r/3xKXWJUvf9bjkFEagLt/C1vdYK0sds/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icHckAAADeAAAADwAAAAAAAAAAAAAAAACYAgAA&#10;ZHJzL2Rvd25yZXYueG1sUEsFBgAAAAAEAAQA9QAAAI4DAAAAAA==&#10;" fillcolor="black" stroked="f"/>
                        <v:rect id="Rectangle 526" o:spid="_x0000_s3791" style="position:absolute;left:1137;top:24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Ib8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whvxQAAAN4AAAAPAAAAAAAAAAAAAAAAAJgCAABkcnMv&#10;ZG93bnJldi54bWxQSwUGAAAAAAQABAD1AAAAigMAAAAA&#10;" fillcolor="black" stroked="f"/>
                        <v:rect id="Rectangle 527" o:spid="_x0000_s3792" style="position:absolute;left:1137;top:24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t9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630yAAAAN4AAAAPAAAAAAAAAAAAAAAAAJgCAABk&#10;cnMvZG93bnJldi54bWxQSwUGAAAAAAQABAD1AAAAjQMAAAAA&#10;" fillcolor="black" stroked="f"/>
                        <v:rect id="Rectangle 528" o:spid="_x0000_s3793" style="position:absolute;left:1137;top:24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StM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9k4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okrTHAAAA3gAAAA8AAAAAAAAAAAAAAAAAmAIAAGRy&#10;cy9kb3ducmV2LnhtbFBLBQYAAAAABAAEAPUAAACMAwAAAAA=&#10;" fillcolor="black" stroked="f"/>
                        <v:rect id="Rectangle 529" o:spid="_x0000_s3794" style="position:absolute;left:1137;top:2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3L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Nur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Q3L8kAAADeAAAADwAAAAAAAAAAAAAAAACYAgAA&#10;ZHJzL2Rvd25yZXYueG1sUEsFBgAAAAAEAAQA9QAAAI4DAAAAAA==&#10;" fillcolor="black" stroked="f"/>
                        <v:rect id="Rectangle 530" o:spid="_x0000_s3795" style="position:absolute;left:1137;top:243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pW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vaR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apWMkAAADeAAAADwAAAAAAAAAAAAAAAACYAgAA&#10;ZHJzL2Rvd25yZXYueG1sUEsFBgAAAAAEAAQA9QAAAI4DAAAAAA==&#10;" fillcolor="black" stroked="f"/>
                        <v:rect id="Rectangle 531" o:spid="_x0000_s3796" style="position:absolute;left:1137;top:24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Mw8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m47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voMw8kAAADeAAAADwAAAAAAAAAAAAAAAACYAgAA&#10;ZHJzL2Rvd25yZXYueG1sUEsFBgAAAAAEAAQA9QAAAI4DAAAAAA==&#10;" fillcolor="black" stroked="f"/>
                        <v:rect id="Rectangle 532" o:spid="_x0000_s3797" style="position:absolute;left:1137;top:24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OUt8kA&#10;AADeAAAADwAAAGRycy9kb3ducmV2LnhtbESPQWvCQBSE7wX/w/KE3urG1NoYXUULBS+Fanuot2f2&#10;mQSzb+PuVmN/fbdQ8DjMzDfMbNGZRpzJ+dqyguEgAUFcWF1zqeDz4/UhA+EDssbGMim4kofFvHc3&#10;w1zbC2/ovA2liBD2OSqoQmhzKX1RkUE/sC1x9A7WGQxRulJqh5cIN41Mk2QsDdYcFyps6aWi4rj9&#10;NgpWk2x1eh/x289mv6Pd1/74lLpEqft+t5yCCNSFW/i/vdY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ROUt8kAAADeAAAADwAAAAAAAAAAAAAAAACYAgAA&#10;ZHJzL2Rvd25yZXYueG1sUEsFBgAAAAAEAAQA9QAAAI4DAAAAAA==&#10;" fillcolor="black" stroked="f"/>
                        <v:rect id="Rectangle 533" o:spid="_x0000_s3798" style="position:absolute;left:1137;top:24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xLMkA&#10;AADeAAAADwAAAGRycy9kb3ducmV2LnhtbESPQWvCQBSE7wX/w/KE3urGtNoYXUULhV6Eanuot2f2&#10;mQSzb+PuVlN/fbdQ8DjMzDfMbNGZRpzJ+dqyguEgAUFcWF1zqeDz4/UhA+EDssbGMin4IQ+Lee9u&#10;hrm2F97QeRtKESHsc1RQhdDmUvqiIoN+YFvi6B2sMxiidKXUDi8RbhqZJslYGqw5LlTY0ktFxXH7&#10;bRSsJtnq9P7E6+tmv6Pd1/44Sl2i1H2/W05BBOrCLfzfftM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8xLMkAAADeAAAADwAAAAAAAAAAAAAAAACYAgAA&#10;ZHJzL2Rvd25yZXYueG1sUEsFBgAAAAAEAAQA9QAAAI4DAAAAAA==&#10;" fillcolor="black" stroked="f"/>
                        <v:rect id="Rectangle 534" o:spid="_x0000_s3799" style="position:absolute;left:1137;top:24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vW8kA&#10;AADeAAAADwAAAGRycy9kb3ducmV2LnhtbESPQWvCQBSE7wX/w/KE3urG1NoYXUULBS+Fanuot2f2&#10;mQSzb+PuVtP++m5B8DjMzDfMbNGZRpzJ+dqyguEgAUFcWF1zqeDz4/UhA+EDssbGMin4IQ+Lee9u&#10;hrm2F97QeRtKESHsc1RQhdDmUvqiIoN+YFvi6B2sMxiidKXUDi8RbhqZJslYGqw5LlTY0ktFxXH7&#10;bRSsJtnq9D7it9/Nfke7r/3xKXWJUvf9bjkFEagLt/C1vdYK0sfse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o2vW8kAAADeAAAADwAAAAAAAAAAAAAAAACYAgAA&#10;ZHJzL2Rvd25yZXYueG1sUEsFBgAAAAAEAAQA9QAAAI4DAAAAAA==&#10;" fillcolor="black" stroked="f"/>
                        <v:rect id="Rectangle 535" o:spid="_x0000_s3800" style="position:absolute;left:1137;top:24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KwMkA&#10;AADeAAAADwAAAGRycy9kb3ducmV2LnhtbESPT2vCQBTE7wW/w/IKvdVNU6sxdRUtFLwU6p+D3p7Z&#10;1ySYfZvubjX207uFgsdhZn7DTGadacSJnK8tK3jqJyCIC6trLhVsN++PGQgfkDU2lknBhTzMpr27&#10;CebannlFp3UoRYSwz1FBFUKbS+mLigz6vm2Jo/dlncEQpSuldniOcNPINEmG0mDNcaHClt4qKo7r&#10;H6NgMc4W358D/vhdHfa03x2OL6lLlHq47+avIAJ14Rb+by+1gvQ5G4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EKwMkAAADeAAAADwAAAAAAAAAAAAAAAACYAgAA&#10;ZHJzL2Rvd25yZXYueG1sUEsFBgAAAAAEAAQA9QAAAI4DAAAAAA==&#10;" fillcolor="black" stroked="f"/>
                        <v:rect id="Rectangle 536" o:spid="_x0000_s3801" style="position:absolute;left:1137;top:24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essYA&#10;AADeAAAADwAAAGRycy9kb3ducmV2LnhtbERPPW/CMBDdK/U/WIfEVhxSWkLAoIKExFKpUAbYjvhI&#10;IuJzahtI++vroVLHp/c9W3SmETdyvrasYDhIQBAXVtdcKth/rp8yED4ga2wsk4Jv8rCYPz7MMNf2&#10;zlu67UIpYgj7HBVUIbS5lL6oyKAf2JY4cmfrDIYIXSm1w3sMN41Mk+RVGqw5NlTY0qqi4rK7GgXL&#10;Sbb8+hjx+8/2dKTj4XR5SV2iVL/XvU1BBOrCv/jPvdEK0uds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6essYAAADeAAAADwAAAAAAAAAAAAAAAACYAgAAZHJz&#10;L2Rvd25yZXYueG1sUEsFBgAAAAAEAAQA9QAAAIsDAAAAAA==&#10;" fillcolor="black" stroked="f"/>
                        <v:rect id="Rectangle 537" o:spid="_x0000_s3802" style="position:absolute;left:1137;top:24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7KckA&#10;AADeAAAADwAAAGRycy9kb3ducmV2LnhtbESPQWvCQBSE74L/YXlCb7oxbW2MrqKFQi+Fanuot2f2&#10;mQSzb9Pdrab++q5Q8DjMzDfMfNmZRpzI+dqygvEoAUFcWF1zqeDz42WYgfABWWNjmRT8koflot+b&#10;Y67tmTd02oZSRAj7HBVUIbS5lL6oyKAf2ZY4egfrDIYoXSm1w3OEm0amSTKRBmuOCxW29FxRcdz+&#10;GAXrabb+fn/gt8tmv6Pd1/74mLpEqbtBt5qBCNSFW/i//aoVpPfZ0x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I7KckAAADeAAAADwAAAAAAAAAAAAAAAACYAgAA&#10;ZHJzL2Rvd25yZXYueG1sUEsFBgAAAAAEAAQA9QAAAI4DAAAAAA==&#10;" fillcolor="black" stroked="f"/>
                        <v:rect id="Rectangle 538" o:spid="_x0000_s3803" style="position:absolute;left:1137;top:24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k8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cs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4pPHAAAA3gAAAA8AAAAAAAAAAAAAAAAAmAIAAGRy&#10;cy9kb3ducmV2LnhtbFBLBQYAAAAABAAEAPUAAACMAwAAAAA=&#10;" fillcolor="black" stroked="f"/>
                        <v:rect id="Rectangle 539" o:spid="_x0000_s3804" style="position:absolute;left:1137;top:24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FHCMkA&#10;AADeAAAADwAAAGRycy9kb3ducmV2LnhtbESPT2vCQBTE7wW/w/IEb3VjaiVNXUULhV4K9c+h3p7Z&#10;1ySYfRt3V4399F2h4HGYmd8w03lnGnEm52vLCkbDBARxYXXNpYLt5v0xA+EDssbGMim4kof5rPcw&#10;xVzbC6/ovA6liBD2OSqoQmhzKX1RkUE/tC1x9H6sMxiidKXUDi8RbhqZJslEGqw5LlTY0ltFxWF9&#10;MgqWL9ny+DXmz9/Vfke77/3hOXWJUoN+t3gFEagL9/B/+0MrSJ+y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LFHCMkAAADeAAAADwAAAAAAAAAAAAAAAACYAgAA&#10;ZHJzL2Rvd25yZXYueG1sUEsFBgAAAAAEAAQA9QAAAI4DAAAAAA==&#10;" fillcolor="black" stroked="f"/>
                        <v:rect id="Rectangle 540" o:spid="_x0000_s3805" style="position:absolute;left:1137;top:24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Zf8gA&#10;AADeAAAADwAAAGRycy9kb3ducmV2LnhtbESPQWvCQBSE70L/w/IKvenGaEuMrlIFwUtBbQ/19sw+&#10;k2D2bbq71dhf7xYKPQ4z8w0zW3SmERdyvrasYDhIQBAXVtdcKvh4X/czED4ga2wsk4IbeVjMH3oz&#10;zLW98o4u+1CKCGGfo4IqhDaX0hcVGfQD2xJH72SdwRClK6V2eI1w08g0SV6kwZrjQoUtrSoqzvtv&#10;o2A5yZZf2zG//eyOBzp8Hs/PqUuUenrsXqcgAnXhP/zX3mgF6SjL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9l/yAAAAN4AAAAPAAAAAAAAAAAAAAAAAJgCAABk&#10;cnMvZG93bnJldi54bWxQSwUGAAAAAAQABAD1AAAAjQMAAAAA&#10;" fillcolor="black" stroked="f"/>
                        <v:rect id="Rectangle 541" o:spid="_x0000_s3806" style="position:absolute;left:1137;top:24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985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y985MkAAADeAAAADwAAAAAAAAAAAAAAAACYAgAA&#10;ZHJzL2Rvd25yZXYueG1sUEsFBgAAAAAEAAQA9QAAAI4DAAAAAA==&#10;" fillcolor="black" stroked="f"/>
                        <v:rect id="Rectangle 542" o:spid="_x0000_s3807" style="position:absolute;left:1137;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bkkM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XL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uSQyAAAAN4AAAAPAAAAAAAAAAAAAAAAAJgCAABk&#10;cnMvZG93bnJldi54bWxQSwUGAAAAAAQABAD1AAAAjQMAAAAA&#10;" fillcolor="black" stroked="f"/>
                        <v:rect id="Rectangle 543" o:spid="_x0000_s3808" style="position:absolute;left:1137;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pBC8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kELyAAAAN4AAAAPAAAAAAAAAAAAAAAAAJgCAABk&#10;cnMvZG93bnJldi54bWxQSwUGAAAAAAQABAD1AAAAjQMAAAAA&#10;" fillcolor="black" stroked="f"/>
                        <v:rect id="Rectangle 544" o:spid="_x0000_s3809" style="position:absolute;left:1137;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jffM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UuW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98yAAAAN4AAAAPAAAAAAAAAAAAAAAAAJgCAABk&#10;cnMvZG93bnJldi54bWxQSwUGAAAAAAQABAD1AAAAjQMAAAAA&#10;" fillcolor="black" stroked="f"/>
                        <v:rect id="Rectangle 545" o:spid="_x0000_s3810" style="position:absolute;left:1137;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658kA&#10;AADeAAAADwAAAGRycy9kb3ducmV2LnhtbESPQWvCQBSE74L/YXlCb7oxbW0aXUULQi8FtT3U2zP7&#10;TILZt+nuqml/fbcg9DjMzDfMbNGZRlzI+dqygvEoAUFcWF1zqeDjfT3MQPiArLGxTAq+ycNi3u/N&#10;MNf2ylu67EIpIoR9jgqqENpcSl9UZNCPbEscvaN1BkOUrpTa4TXCTSPTJJlIgzXHhQpbeqmoOO3O&#10;RsHqOVt9bR747Wd72NP+83B6TF2i1N2gW05BBOrCf/jWftUK0vsse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R658kAAADeAAAADwAAAAAAAAAAAAAAAACYAgAA&#10;ZHJzL2Rvd25yZXYueG1sUEsFBgAAAAAEAAQA9QAAAI4DAAAAAA==&#10;" fillcolor="black" stroked="f"/>
                        <v:rect id="Rectangle 546" o:spid="_x0000_s3811" style="position:absolute;left:1137;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ulcUA&#10;AADeAAAADwAAAGRycy9kb3ducmV2LnhtbERPz2vCMBS+C/4P4Qm7aWrnRu2MooOBF2G6HfT2bN7a&#10;YvPSJZlW/3pzEHb8+H7PFp1pxJmcry0rGI8SEMSF1TWXCr6/PoYZCB+QNTaWScGVPCzm/d4Mc20v&#10;vKXzLpQihrDPUUEVQptL6YuKDPqRbYkj92OdwRChK6V2eInhppFpkrxKgzXHhgpbeq+oOO3+jILV&#10;NFv9fk54c9seD3TYH08vqUuUehp0yzcQgbrwL36411pB+px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6VxQAAAN4AAAAPAAAAAAAAAAAAAAAAAJgCAABkcnMv&#10;ZG93bnJldi54bWxQSwUGAAAAAAQABAD1AAAAigMAAAAA&#10;" fillcolor="black" stroked="f"/>
                        <v:rect id="Rectangle 547" o:spid="_x0000_s3812" style="position:absolute;left:1137;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DskA&#10;AADeAAAADwAAAGRycy9kb3ducmV2LnhtbESPT2vCQBTE7wW/w/IEb3XT1EpMXUULhV4K9c+h3p7Z&#10;1ySYfRt3V4399F2h4HGYmd8w03lnGnEm52vLCp6GCQjiwuqaSwXbzftjBsIHZI2NZVJwJQ/zWe9h&#10;irm2F17ReR1KESHsc1RQhdDmUvqiIoN+aFvi6P1YZzBE6UqpHV4i3DQyTZKxNFhzXKiwpbeKisP6&#10;ZBQsJ9ny+DXiz9/Vfke77/3hJXWJUoN+t3gFEagL9/B/+0MrSJ+z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dLDskAAADeAAAADwAAAAAAAAAAAAAAAACYAgAA&#10;ZHJzL2Rvd25yZXYueG1sUEsFBgAAAAAEAAQA9QAAAI4DAAAAAA==&#10;" fillcolor="black" stroked="f"/>
                        <v:rect id="Rectangle 548" o:spid="_x0000_s3813" style="position:absolute;left:1137;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0TscA&#10;AADeAAAADwAAAGRycy9kb3ducmV2LnhtbESPy2rCQBSG9wXfYTiCuzoxthKjo2hB6KZQLwvdHTPH&#10;JJg5k86MmvbpO4tClz//jW++7Ewj7uR8bVnBaJiAIC6srrlUcNhvnjMQPiBrbCyTgm/ysFz0nuaY&#10;a/vgLd13oRRxhH2OCqoQ2lxKX1Rk0A9tSxy9i3UGQ5SulNrhI46bRqZJMpEGa44PFbb0VlFx3d2M&#10;gvU0W399vvDHz/Z8otPxfH1NXaLUoN+tZiACdeE//Nd+1wrScTa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dE7HAAAA3gAAAA8AAAAAAAAAAAAAAAAAmAIAAGRy&#10;cy9kb3ducmV2LnhtbFBLBQYAAAAABAAEAPUAAACMAwAAAAA=&#10;" fillcolor="black" stroked="f"/>
                        <v:rect id="Rectangle 549" o:spid="_x0000_s3814" style="position:absolute;left:1137;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R1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R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NHVyAAAAN4AAAAPAAAAAAAAAAAAAAAAAJgCAABk&#10;cnMvZG93bnJldi54bWxQSwUGAAAAAAQABAD1AAAAjQMAAAAA&#10;" fillcolor="black" stroked="f"/>
                        <v:rect id="Rectangle 550" o:spid="_x0000_s3815" style="position:absolute;left:1137;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Po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kb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uk+iyAAAAN4AAAAPAAAAAAAAAAAAAAAAAJgCAABk&#10;cnMvZG93bnJldi54bWxQSwUGAAAAAAQABAD1AAAAjQMAAAAA&#10;" fillcolor="black" stroked="f"/>
                        <v:rect id="Rectangle 551" o:spid="_x0000_s3816" style="position:absolute;left:1137;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qO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ib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9uo5yAAAAN4AAAAPAAAAAAAAAAAAAAAAAJgCAABk&#10;cnMvZG93bnJldi54bWxQSwUGAAAAAAQABAD1AAAAjQMAAAAA&#10;" fillcolor="black" stroked="f"/>
                        <v:rect id="Rectangle 552" o:spid="_x0000_s3817" style="position:absolute;left:1137;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yT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ib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3JNyAAAAN4AAAAPAAAAAAAAAAAAAAAAAJgCAABk&#10;cnMvZG93bnJldi54bWxQSwUGAAAAAAQABAD1AAAAjQMAAAAA&#10;" fillcolor="black" stroked="f"/>
                        <v:rect id="Rectangle 553" o:spid="_x0000_s3818" style="position:absolute;left:1137;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X1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mb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9fWyAAAAN4AAAAPAAAAAAAAAAAAAAAAAJgCAABk&#10;cnMvZG93bnJldi54bWxQSwUGAAAAAAQABAD1AAAAjQMAAAAA&#10;" fillcolor="black" stroked="f"/>
                        <v:rect id="Rectangle 554" o:spid="_x0000_s3819" style="position:absolute;left:1137;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o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UmhyAAAAN4AAAAPAAAAAAAAAAAAAAAAAJgCAABk&#10;cnMvZG93bnJldi54bWxQSwUGAAAAAAQABAD1AAAAjQMAAAAA&#10;" fillcolor="black" stroked="f"/>
                        <v:rect id="Rectangle 555" o:spid="_x0000_s3820" style="position:absolute;left:1137;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sOskA&#10;AADeAAAADwAAAGRycy9kb3ducmV2LnhtbESPQWvCQBSE74L/YXlCb7oxbW2MrqKFQi+Fanuot2f2&#10;mQSzb9Pdrab++q5Q8DjMzDfMfNmZRpzI+dqygvEoAUFcWF1zqeDz42WYgfABWWNjmRT8koflot+b&#10;Y67tmTd02oZSRAj7HBVUIbS5lL6oyKAf2ZY4egfrDIYoXSm1w3OEm0amSTKRBmuOCxW29FxRcdz+&#10;GAXrabb+fn/gt8tmv6Pd1/74mLpEqbtBt5qBCNSFW/i//aoVpPfZ9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3sOskAAADeAAAADwAAAAAAAAAAAAAAAACYAgAA&#10;ZHJzL2Rvd25yZXYueG1sUEsFBgAAAAAEAAQA9QAAAI4DAAAAAA==&#10;" fillcolor="black" stroked="f"/>
                        <v:rect id="Rectangle 556" o:spid="_x0000_s3821" style="position:absolute;left:1137;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4SM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nhIxQAAAN4AAAAPAAAAAAAAAAAAAAAAAJgCAABkcnMv&#10;ZG93bnJldi54bWxQSwUGAAAAAAQABAD1AAAAigMAAAAA&#10;" fillcolor="black" stroked="f"/>
                        <v:shape id="Freeform 557" o:spid="_x0000_s3822" style="position:absolute;left:2735;top:2376;width:726;height:289;visibility:visible;mso-wrap-style:square;v-text-anchor:top" coordsize="7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l8YA&#10;AADeAAAADwAAAGRycy9kb3ducmV2LnhtbESPzWrDMBCE74W8g9hAb42cGFzHiRJCaaD4ltQl18Xa&#10;+qfWyliK7b59VSj0OMzMN8z+OJtOjDS4xrKC9SoCQVxa3XCloHg/P6UgnEfW2FkmBd/k4HhYPOwx&#10;03biC41XX4kAYZehgtr7PpPSlTUZdCvbEwfv0w4GfZBDJfWAU4CbTm6iKJEGGw4LNfb0UlP5db0b&#10;BZYvxrR53N5ek+m5LZJ8zj9ypR6X82kHwtPs/8N/7TetYBOn2y383g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l8YAAADeAAAADwAAAAAAAAAAAAAAAACYAgAAZHJz&#10;L2Rvd25yZXYueG1sUEsFBgAAAAAEAAQA9QAAAIsDAAAAAA==&#10;" path="m,l363,289,726,,,xe" stroked="f">
                          <v:path arrowok="t" o:connecttype="custom" o:connectlocs="0,0;363,289;726,0;0,0" o:connectangles="0,0,0,0"/>
                        </v:shape>
                        <v:shape id="Freeform 558" o:spid="_x0000_s3823" style="position:absolute;left:2723;top:1639;width:25;height:750;visibility:visible;mso-wrap-style:square;v-text-anchor:top" coordsize="2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uTMUA&#10;AADeAAAADwAAAGRycy9kb3ducmV2LnhtbESPzWqDQBSF94G+w3AL3cWZWgitcRJKISClG02gZHdx&#10;blTi3BFnqqZP31kEujycP758v9heTDT6zrGG50SBIK6d6bjRcDoe1q8gfEA22DsmDTfysN89rHLM&#10;jJu5pKkKjYgj7DPU0IYwZFL6uiWLPnEDcfQubrQYohwbaUac47jtZarURlrsOD60ONBHS/W1+rEa&#10;jp5Ukx7cubiVcz8V3+Hz98to/fS4vG9BBFrCf/jeLoyG9OVNRYCIE1F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m5MxQAAAN4AAAAPAAAAAAAAAAAAAAAAAJgCAABkcnMv&#10;ZG93bnJldi54bWxQSwUGAAAAAAQABAD1AAAAigMAAAAA&#10;" path="m25,13r,-6l19,7,19,,6,r,7l,7,,743r6,l6,750r13,l19,743r6,l25,737,25,13xe" fillcolor="black" stroked="f">
                          <v:path arrowok="t" o:connecttype="custom" o:connectlocs="25,13;25,7;19,7;19,0;6,0;6,7;0,7;0,743;6,743;6,750;19,750;19,743;25,743;25,737;25,13" o:connectangles="0,0,0,0,0,0,0,0,0,0,0,0,0,0,0"/>
                        </v:shape>
                        <v:shape id="Freeform 559" o:spid="_x0000_s3824" style="position:absolute;left:2723;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NBsYA&#10;AADeAAAADwAAAGRycy9kb3ducmV2LnhtbESPQWvCQBSE7wX/w/KE3uquClajq6iolB5ajF68PbLP&#10;JJh9G7JbTf69Wyj0OMzMN8xi1dpK3KnxpWMNw4ECQZw5U3Ku4Xzav01B+IBssHJMGjrysFr2XhaY&#10;GPfgI93TkIsIYZ+ghiKEOpHSZwVZ9ANXE0fv6hqLIcoml6bBR4TbSo6UmkiLJceFAmvaFpTd0h+r&#10;4VK+H9Ju132F67fdfCrnKTt6rV/77XoOIlAb/sN/7Q+jYTSeqSH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zNBsYAAADeAAAADwAAAAAAAAAAAAAAAACYAgAAZHJz&#10;L2Rvd25yZXYueG1sUEsFBgAAAAAEAAQA9QAAAIsDAAAAAA==&#10;" path="m19,l6,,,6,,18r6,7l369,313r12,l387,307r,-12l381,289,19,xe" fillcolor="black" stroked="f">
                          <v:path arrowok="t" o:connecttype="custom" o:connectlocs="19,0;6,0;0,6;0,18;6,25;369,313;381,313;387,307;387,295;381,289;19,0" o:connectangles="0,0,0,0,0,0,0,0,0,0,0"/>
                        </v:shape>
                        <v:shape id="Freeform 560" o:spid="_x0000_s3825" style="position:absolute;left:3086;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ccYA&#10;AADeAAAADwAAAGRycy9kb3ducmV2LnhtbESPQWvCQBSE70L/w/IK3nS3KWibukqVtogHS9Jeentk&#10;n0lo9m3Irpr8e1cQPA4z8w2zWPW2ESfqfO1Yw9NUgSAunKm51PD78zl5AeEDssHGMWkYyMNq+TBa&#10;YGrcmTM65aEUEcI+RQ1VCG0qpS8qsuinriWO3sF1FkOUXSlNh+cIt41MlJpJizXHhQpb2lRU/OdH&#10;q+Gvnn/lw8ewD4dvu94p56nIvNbjx/79DUSgPtzDt/bWaEieX1UC1zvxCs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TccYAAADeAAAADwAAAAAAAAAAAAAAAACYAgAAZHJz&#10;L2Rvd25yZXYueG1sUEsFBgAAAAAEAAQA9QAAAIsDAAAAAA==&#10;" path="m6,289l,295r,12l6,313r12,l381,25r6,-7l387,6,381,,369,,6,289xe" fillcolor="black" stroked="f">
                          <v:path arrowok="t" o:connecttype="custom" o:connectlocs="6,289;0,295;0,307;6,313;18,313;381,25;387,18;387,6;381,0;369,0;6,289" o:connectangles="0,0,0,0,0,0,0,0,0,0,0"/>
                        </v:shape>
                        <v:shape id="Freeform 561" o:spid="_x0000_s3826" style="position:absolute;left:3449;top:1639;width:24;height:750;visibility:visible;mso-wrap-style:square;v-text-anchor:top" coordsize="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zWj8gA&#10;AADeAAAADwAAAGRycy9kb3ducmV2LnhtbESPT2vCQBTE7wW/w/KEXorZVEFNdJW2UNqiF/9cvD2z&#10;zySYfRt2tzF++26h0OMwM79hluveNKIj52vLCp6TFARxYXXNpYLj4X00B+EDssbGMim4k4f1avCw&#10;xFzbG++o24dSRAj7HBVUIbS5lL6oyKBPbEscvYt1BkOUrpTa4S3CTSPHaTqVBmuOCxW29FZRcd1/&#10;GwXXw9P0ddadNl92a89O37PiQ2ulHof9ywJEoD78h//an1rBeJKlE/i9E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NaPyAAAAN4AAAAPAAAAAAAAAAAAAAAAAJgCAABk&#10;cnMvZG93bnJldi54bWxQSwUGAAAAAAQABAD1AAAAjQMAAAAA&#10;" path="m,737r,6l6,743r,7l18,750r,-7l24,743,24,7r-6,l18,,6,r,7l,7r,6l,737xe" fillcolor="black" stroked="f">
                          <v:path arrowok="t" o:connecttype="custom" o:connectlocs="0,737;0,743;6,743;6,750;18,750;18,743;24,743;24,7;18,7;18,0;6,0;6,7;0,7;0,13;0,737" o:connectangles="0,0,0,0,0,0,0,0,0,0,0,0,0,0,0"/>
                        </v:shape>
                        <v:shape id="Freeform 562" o:spid="_x0000_s3827" style="position:absolute;left:2723;top:2364;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rMMUA&#10;AADeAAAADwAAAGRycy9kb3ducmV2LnhtbESPQWvCQBSE74L/YXlCb7pbG6RGV1FBKAgV09bzI/tM&#10;QrNvQ3Y16b93C4LHYWa+YZbr3tbiRq2vHGt4nSgQxLkzFRcavr/243cQPiAbrB2Thj/ysF4NB0tM&#10;jev4RLcsFCJC2KeooQyhSaX0eUkW/cQ1xNG7uNZiiLItpGmxi3Bby6lSM2mx4rhQYkO7kvLf7Go1&#10;VOFTXXbH/bazSfaTXLv54SyN1i+jfrMAEagPz/Cj/WE0TN/mKoH/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swxQAAAN4AAAAPAAAAAAAAAAAAAAAAAJgCAABkcnMv&#10;ZG93bnJldi54bWxQSwUGAAAAAAQABAD1AAAAigMAAAAA&#10;" path="m12,l6,r,6l,6,,18r6,l6,25r738,l744,18r6,l750,6r-6,l744,r-6,l12,xe" fillcolor="black" stroked="f">
                          <v:path arrowok="t" o:connecttype="custom" o:connectlocs="12,0;6,0;6,6;0,6;0,18;6,18;6,25;744,25;744,18;750,18;750,6;744,6;744,0;738,0;12,0" o:connectangles="0,0,0,0,0,0,0,0,0,0,0,0,0,0,0"/>
                        </v:shape>
                        <v:shape id="Freeform 563" o:spid="_x0000_s3828" style="position:absolute;left:2729;top:1566;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6esgA&#10;AADeAAAADwAAAGRycy9kb3ducmV2LnhtbESPQUsDMRSE74L/ITzBm02sbKvbpmWRFSv0UFsLPT42&#10;r7uLm5clie323zeC4HGYmW+Y+XKwnTiRD61jDY8jBYK4cqblWsPX7u3hGUSIyAY7x6ThQgGWi9ub&#10;OebGnfmTTttYiwThkKOGJsY+lzJUDVkMI9cTJ+/ovMWYpK+l8XhOcNvJsVITabHltNBgT68NVd/b&#10;H6vBes5ITcv9e7meXHblYVNkH4XW93dDMQMRaYj/4b/2ymgYP72oDH7vp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rp6yAAAAN4AAAAPAAAAAAAAAAAAAAAAAJgCAABk&#10;cnMvZG93bnJldi54bWxQSwUGAAAAAAQABAD1AAAAjQMAAAAA&#10;" path="m,86r,6l13,92r,-25l19,61r,-6l31,43r,-6l37,37,49,24r7,l62,18r31,l99,12r37,l148,18r6,l154,12r18,l185,18r37,l234,24r24,l271,30r12,l295,37r13,l320,43r6,l338,49r13,l363,55r12,l388,61r12,l412,67r12,l437,73r12,l461,80r13,l486,86r12,l511,92r227,l738,80r-6,l511,80,498,73r-12,l474,67r-13,l449,61r-12,l424,55r-12,l400,49r-12,l375,43r-12,l351,37r-13,l326,30r-6,l308,24r-13,l283,18r-12,l258,12r-24,l222,6r-37,l172,,154,,142,6r6,l136,,99,,93,6,62,6r-6,6l49,12,37,24r-6,l19,37r,6l6,55r,6l,67,,86xe" fillcolor="black" stroked="f">
                          <v:path arrowok="t" o:connecttype="custom" o:connectlocs="0,92;13,67;19,55;31,37;49,24;62,18;99,12;148,18;154,12;185,18;234,24;271,30;295,37;320,43;338,49;363,55;388,61;412,67;437,73;461,80;486,86;511,92;738,80;511,80;486,73;461,67;437,61;412,55;388,49;363,43;338,37;320,30;295,24;271,18;234,12;185,6;154,0;148,6;99,0;62,6;49,12;31,24;19,43;6,61;0,86" o:connectangles="0,0,0,0,0,0,0,0,0,0,0,0,0,0,0,0,0,0,0,0,0,0,0,0,0,0,0,0,0,0,0,0,0,0,0,0,0,0,0,0,0,0,0,0,0"/>
                        </v:shape>
                        <v:rect id="Rectangle 564" o:spid="_x0000_s3829" style="position:absolute;left:3098;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Tu8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B5m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GrTu8kAAADeAAAADwAAAAAAAAAAAAAAAACYAgAA&#10;ZHJzL2Rvd25yZXYueG1sUEsFBgAAAAAEAAQA9QAAAI4DAAAAAA==&#10;" fillcolor="black" stroked="f"/>
                        <v:rect id="Rectangle 565" o:spid="_x0000_s3830" style="position:absolute;left:3098;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2IMkA&#10;AADeAAAADwAAAGRycy9kb3ducmV2LnhtbESPzWsCMRTE70L/h/AKvWnS7Ye6GqUWhF4K9eOgt+fm&#10;ubu4edkmUbf965tCocdhZn7DTOedbcSFfKgda7gfKBDEhTM1lxq2m2V/BCJEZIONY9LwRQHms5ve&#10;FHPjrryiyzqWIkE45KihirHNpQxFRRbDwLXEyTs6bzEm6UtpPF4T3DYyU+pZWqw5LVTY0mtFxWl9&#10;thoW49Hi8+OR379Xhz3td4fTU+aV1ne33csERKQu/of/2m9GQ/YwVk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Z2IMkAAADeAAAADwAAAAAAAAAAAAAAAACYAgAA&#10;ZHJzL2Rvd25yZXYueG1sUEsFBgAAAAAEAAQA9QAAAI4DAAAAAA==&#10;" fillcolor="black" stroked="f"/>
                        <v:rect id="Rectangle 566" o:spid="_x0000_s3831" style="position:absolute;left:3098;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iUsUA&#10;AADeAAAADwAAAGRycy9kb3ducmV2LnhtbERPTWsCMRC9F/wPYQRvNXFtRbdG0UKhF6FqD/U2bqa7&#10;i5vJNkl19debQ6HHx/ueLzvbiDP5UDvWMBoqEMSFMzWXGj73b49TECEiG2wck4YrBVgueg9zzI27&#10;8JbOu1iKFMIhRw1VjG0uZSgqshiGriVO3LfzFmOCvpTG4yWF20ZmSk2kxZpTQ4UtvVZUnHa/VsN6&#10;Nl3/fDzx5rY9HujwdTw9Z15pPeh3qxcQkbr4L/5zvxsN2Xim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eJSxQAAAN4AAAAPAAAAAAAAAAAAAAAAAJgCAABkcnMv&#10;ZG93bnJldi54bWxQSwUGAAAAAAQABAD1AAAAigMAAAAA&#10;" fillcolor="black" stroked="f"/>
                        <v:rect id="Rectangle 567" o:spid="_x0000_s3832" style="position:absolute;left:3098;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Hy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uwxV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VHyckAAADeAAAADwAAAAAAAAAAAAAAAACYAgAA&#10;ZHJzL2Rvd25yZXYueG1sUEsFBgAAAAAEAAQA9QAAAI4DAAAAAA==&#10;" fillcolor="black" stroked="f"/>
                      </v:group>
                      <v:group id="Group 568" o:spid="_x0000_s3833" style="position:absolute;left:11524;top:5048;width:8939;height:5435" coordorigin="3098,1357" coordsize="240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dSAUxgAAAN4A&#10;AAAPAAAAAAAAAAAAAAAAAKoCAABkcnMvZG93bnJldi54bWxQSwUGAAAAAAQABAD6AAAAnQMAAAAA&#10;">
                        <v:rect id="Rectangle 569" o:spid="_x0000_s3834" style="position:absolute;left:3098;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dEsgA&#10;AADeAAAADwAAAGRycy9kb3ducmV2LnhtbESPQWvCQBSE7wX/w/KE3uom0RaNrlKFQi9CtR709sw+&#10;k2D2bbq71eiv7xYKPQ4z8w0zW3SmERdyvrasIB0kIIgLq2suFew+357GIHxA1thYJgU38rCY9x5m&#10;mGt75Q1dtqEUEcI+RwVVCG0upS8qMugHtiWO3sk6gyFKV0rt8BrhppFZkrxIgzXHhQpbWlVUnLff&#10;RsFyMl5+fYx4fd8cD3TYH8/PmUuUeux3r1MQgbrwH/5rv2sF2XC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t0SyAAAAN4AAAAPAAAAAAAAAAAAAAAAAJgCAABk&#10;cnMvZG93bnJldi54bWxQSwUGAAAAAAQABAD1AAAAjQMAAAAA&#10;" fillcolor="black" stroked="f"/>
                        <v:rect id="Rectangle 570" o:spid="_x0000_s3835" style="position:absolute;left:3098;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DZc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27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ENlyAAAAN4AAAAPAAAAAAAAAAAAAAAAAJgCAABk&#10;cnMvZG93bnJldi54bWxQSwUGAAAAAAQABAD1AAAAjQMAAAAA&#10;" fillcolor="black" stroked="f"/>
                        <v:rect id="Rectangle 571" o:spid="_x0000_s3836" style="position:absolute;left:3098;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Tm/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3R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Tm/skAAADeAAAADwAAAAAAAAAAAAAAAACYAgAA&#10;ZHJzL2Rvd25yZXYueG1sUEsFBgAAAAAEAAQA9QAAAI4DAAAAAA==&#10;" fillcolor="black" stroked="f"/>
                        <v:rect id="Rectangle 572" o:spid="_x0000_s3837" style="position:absolute;left:3098;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isgA&#10;AADeAAAADwAAAGRycy9kb3ducmV2LnhtbESPQWvCQBSE74X+h+UVvDUboxVNXaUKQi8FtT3U2zP7&#10;mgSzb+Puqml/vSsUPA4z8w0znXemEWdyvrasoJ+kIIgLq2suFXx9rp7HIHxA1thYJgW/5GE+e3yY&#10;Yq7thTd03oZSRAj7HBVUIbS5lL6oyKBPbEscvR/rDIYoXSm1w0uEm0ZmaTqSBmuOCxW2tKyoOGxP&#10;RsFiMl4c10P++Nvsd7T73h9eMpcq1Xvq3l5BBOrCPfzfftcKssGk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6KyAAAAN4AAAAPAAAAAAAAAAAAAAAAAJgCAABk&#10;cnMvZG93bnJldi54bWxQSwUGAAAAAAQABAD1AAAAjQMAAAAA&#10;" fillcolor="black" stroked="f"/>
                        <v:rect id="Rectangle 573" o:spid="_x0000_s3838" style="position:absolute;left:3098;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E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buD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dsRyAAAAN4AAAAPAAAAAAAAAAAAAAAAAJgCAABk&#10;cnMvZG93bnJldi54bWxQSwUGAAAAAAQABAD1AAAAjQMAAAAA&#10;" fillcolor="black" stroked="f"/>
                        <v:rect id="Rectangle 574" o:spid="_x0000_s3839" style="position:absolute;left:3098;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NFZs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0VmyAAAAN4AAAAPAAAAAAAAAAAAAAAAAJgCAABk&#10;cnMvZG93bnJldi54bWxQSwUGAAAAAAQABAD1AAAAjQMAAAAA&#10;" fillcolor="black" stroked="f"/>
                        <v:rect id="Rectangle 575" o:spid="_x0000_s3840" style="position:absolute;left:3098;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cgA&#10;AADeAAAADwAAAGRycy9kb3ducmV2LnhtbESPQWsCMRSE7wX/Q3hCbzXr1lbdGkULBS8FtR7q7bl5&#10;7i5uXrZJqqu/3giFHoeZ+YaZzFpTixM5X1lW0O8lIIhzqysuFGy/Pp5GIHxA1lhbJgUX8jCbdh4m&#10;mGl75jWdNqEQEcI+QwVlCE0mpc9LMuh7tiGO3sE6gyFKV0jt8BzhppZpkrxKgxXHhRIbei8pP25+&#10;jYLFeLT4WQ3487re72j3vT++pC5R6rHbzt9ABGrDf/ivvdQK0udxfw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9yAAAAN4AAAAPAAAAAAAAAAAAAAAAAJgCAABk&#10;cnMvZG93bnJldi54bWxQSwUGAAAAAAQABAD1AAAAjQMAAAAA&#10;" fillcolor="black" stroked="f"/>
                        <v:rect id="Rectangle 576" o:spid="_x0000_s3841" style="position:absolute;left:3098;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j8UA&#10;AADeAAAADwAAAGRycy9kb3ducmV2LnhtbERPz2vCMBS+D/wfwht4m6nViVaj6EDwIky3g96ezVtb&#10;bF66JGrdX78cBI8f3+/ZojW1uJLzlWUF/V4Cgji3uuJCwffX+m0MwgdkjbVlUnAnD4t552WGmbY3&#10;3tF1HwoRQ9hnqKAMocmk9HlJBn3PNsSR+7HOYIjQFVI7vMVwU8s0SUbSYMWxocSGPkrKz/uLUbCa&#10;jFe/n0Pe/u1ORzoeTuf31CVKdV/b5RREoDY8xQ/3RitIB5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SPxQAAAN4AAAAPAAAAAAAAAAAAAAAAAJgCAABkcnMv&#10;ZG93bnJldi54bWxQSwUGAAAAAAQABAD1AAAAigMAAAAA&#10;" fillcolor="black" stroked="f"/>
                        <v:rect id="Rectangle 577" o:spid="_x0000_s3842" style="position:absolute;left:3098;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RF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g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NEUyAAAAN4AAAAPAAAAAAAAAAAAAAAAAJgCAABk&#10;cnMvZG93bnJldi54bWxQSwUGAAAAAAQABAD1AAAAjQMAAAAA&#10;" fillcolor="black" stroked="f"/>
                        <v:rect id="Rectangle 578" o:spid="_x0000_s3843" style="position:absolute;left:3098;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yNMYA&#10;AADeAAAADwAAAGRycy9kb3ducmV2LnhtbESPzWoCMRSF94LvEK7gTjOOVnRqFBUKbgpVu6i76+R2&#10;ZnByMyapTvv0zUJweTh/fItVa2pxI+crywpGwwQEcW51xYWCz+PbYAbCB2SNtWVS8EseVstuZ4GZ&#10;tnfe0+0QChFH2GeooAyhyaT0eUkG/dA2xNH7ts5giNIVUju8x3FTyzRJptJgxfGhxIa2JeWXw49R&#10;sJnPNtePCb//7c8nOn2dLy+pS5Tq99r1K4hAbXiGH+2dVpCO5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yNMYAAADeAAAADwAAAAAAAAAAAAAAAACYAgAAZHJz&#10;L2Rvd25yZXYueG1sUEsFBgAAAAAEAAQA9QAAAIsDAAAAAA==&#10;" fillcolor="black" stroked="f"/>
                        <v:rect id="Rectangle 579" o:spid="_x0000_s3844" style="position:absolute;left:3098;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Xr8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3T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NhevyAAAAN4AAAAPAAAAAAAAAAAAAAAAAJgCAABk&#10;cnMvZG93bnJldi54bWxQSwUGAAAAAAQABAD1AAAAjQMAAAAA&#10;" fillcolor="black" stroked="f"/>
                        <v:rect id="Rectangle 580" o:spid="_x0000_s3845" style="position:absolute;left:3098;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J2M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qM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InYyAAAAN4AAAAPAAAAAAAAAAAAAAAAAJgCAABk&#10;cnMvZG93bnJldi54bWxQSwUGAAAAAAQABAD1AAAAjQMAAAAA&#10;" fillcolor="black" stroked="f"/>
                        <v:rect id="Rectangle 581" o:spid="_x0000_s3846" style="position:absolute;left:3098;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sQ8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CxDyAAAAN4AAAAPAAAAAAAAAAAAAAAAAJgCAABk&#10;cnMvZG93bnJldi54bWxQSwUGAAAAAAQABAD1AAAAjQMAAAAA&#10;" fillcolor="black" stroked="f"/>
                        <v:rect id="Rectangle 582" o:spid="_x0000_s3847" style="position:absolute;left:3098;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0N8kA&#10;AADeAAAADwAAAGRycy9kb3ducmV2LnhtbESPzWsCMRTE7wX/h/AEbzXr+oGuRtFCoZdC/Tjo7bl5&#10;7i5uXrZJqtv+9U1B6HGYmd8wi1VranEj5yvLCgb9BARxbnXFhYLD/vV5CsIHZI21ZVLwTR5Wy87T&#10;AjNt77yl2y4UIkLYZ6igDKHJpPR5SQZ93zbE0btYZzBE6QqpHd4j3NQyTZKJNFhxXCixoZeS8uvu&#10;yyjYzKabz48Rv/9szyc6Hc/XceoSpXrddj0HEagN/+FH+00rSIezd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G0N8kAAADeAAAADwAAAAAAAAAAAAAAAACYAgAA&#10;ZHJzL2Rvd25yZXYueG1sUEsFBgAAAAAEAAQA9QAAAI4DAAAAAA==&#10;" fillcolor="black" stroked="f"/>
                        <v:rect id="Rectangle 583" o:spid="_x0000_s3848" style="position:absolute;left:3098;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Rr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E0Hc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RGsyAAAAN4AAAAPAAAAAAAAAAAAAAAAAJgCAABk&#10;cnMvZG93bnJldi54bWxQSwUGAAAAAAQABAD1AAAAjQMAAAAA&#10;" fillcolor="black" stroked="f"/>
                        <v:rect id="Rectangle 584" o:spid="_x0000_s3849" style="position:absolute;left:3098;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28gA&#10;AADeAAAADwAAAGRycy9kb3ducmV2LnhtbESPT2sCMRTE7wW/Q3iCt5p1bUVXo2ih0Euh/jno7bl5&#10;7i5uXrZJqls/vSkUPA4z8xtmtmhNLS7kfGVZwaCfgCDOra64ULDbvj+PQfiArLG2TAp+ycNi3nma&#10;Yabtldd02YRCRAj7DBWUITSZlD4vyaDv24Y4eifrDIYoXSG1w2uEm1qmSTKSBiuOCyU29FZSft78&#10;GAWryXj1/fXCn7f18UCH/fH8mrpEqV63XU5BBGrDI/zf/tAK0uEk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34/byAAAAN4AAAAPAAAAAAAAAAAAAAAAAJgCAABk&#10;cnMvZG93bnJldi54bWxQSwUGAAAAAAQABAD1AAAAjQMAAAAA&#10;" fillcolor="black" stroked="f"/>
                        <v:rect id="Rectangle 585" o:spid="_x0000_s3850" style="position:absolute;left:3098;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qQMkA&#10;AADeAAAADwAAAGRycy9kb3ducmV2LnhtbESPS2/CMBCE75X4D9YicSsO6QMIGARIlbhUKo8D3JZ4&#10;SSLidWq7EPrr60qVehzNzDea6bw1tbiS85VlBYN+AoI4t7riQsF+9/Y4AuEDssbaMim4k4f5rPMw&#10;xUzbG2/oug2FiBD2GSooQ2gyKX1ekkHftw1x9M7WGQxRukJqh7cIN7VMk+RVGqw4LpTY0Kqk/LL9&#10;MgqW49Hy8+OZ3783pyMdD6fLS+oSpXrddjEBEagN/+G/9lorSJ/G6R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JMqQMkAAADeAAAADwAAAAAAAAAAAAAAAACYAgAA&#10;ZHJzL2Rvd25yZXYueG1sUEsFBgAAAAAEAAQA9QAAAI4DAAAAAA==&#10;" fillcolor="black" stroked="f"/>
                        <v:rect id="Rectangle 586" o:spid="_x0000_s3851" style="position:absolute;left:3098;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MsUA&#10;AADeAAAADwAAAGRycy9kb3ducmV2LnhtbERPz2vCMBS+C/4P4QneNLU60c4oKgy8DKbuMG/P5q0t&#10;Ni81ybTbX78cBI8f3+/FqjW1uJHzlWUFo2ECgji3uuJCwefxbTAD4QOyxtoyKfglD6tlt7PATNs7&#10;7+l2CIWIIewzVFCG0GRS+rwkg35oG+LIfVtnMEToCqkd3mO4qWWaJFNpsOLYUGJD25Lyy+HHKNjM&#10;Z5vrx4Tf//bnE52+zpeX1CVK9Xvt+hVEoDY8xQ/3TitIx/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L4yxQAAAN4AAAAPAAAAAAAAAAAAAAAAAJgCAABkcnMv&#10;ZG93bnJldi54bWxQSwUGAAAAAAQABAD1AAAAigMAAAAA&#10;" fillcolor="black" stroked="f"/>
                        <v:rect id="Rectangle 587" o:spid="_x0000_s3852" style="position:absolute;left:3098;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bqc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AbqckAAADeAAAADwAAAAAAAAAAAAAAAACYAgAA&#10;ZHJzL2Rvd25yZXYueG1sUEsFBgAAAAAEAAQA9QAAAI4DAAAAAA==&#10;" fillcolor="black" stroked="f"/>
                        <v:rect id="Rectangle 588" o:spid="_x0000_s3853" style="position:absolute;left:3098;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k6ccA&#10;AADeAAAADwAAAGRycy9kb3ducmV2LnhtbESPy2rCQBSG94W+w3AK7urEeEGjo1Sh4KbgbaG7Y+aY&#10;BDNn0pmppn36zkJw+fPf+GaL1tTiRs5XlhX0ugkI4tzqigsFh/3n+xiED8gaa8uk4Jc8LOavLzPM&#10;tL3zlm67UIg4wj5DBWUITSalz0sy6Lu2IY7exTqDIUpXSO3wHsdNLdMkGUmDFceHEhtalZRfdz9G&#10;wXIyXn5vBvz1tz2f6HQ8X4epS5TqvLUfUxCB2vAMP9prrSDtT/oRIOJE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jJOnHAAAA3gAAAA8AAAAAAAAAAAAAAAAAmAIAAGRy&#10;cy9kb3ducmV2LnhtbFBLBQYAAAAABAAEAPUAAACMAwAAAAA=&#10;" fillcolor="black" stroked="f"/>
                        <v:rect id="Rectangle 589" o:spid="_x0000_s3854" style="position:absolute;left:3098;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c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vS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BcskAAADeAAAADwAAAAAAAAAAAAAAAACYAgAA&#10;ZHJzL2Rvd25yZXYueG1sUEsFBgAAAAAEAAQA9QAAAI4DAAAAAA==&#10;" fillcolor="black" stroked="f"/>
                        <v:rect id="Rectangle 590" o:spid="_x0000_s3855" style="position:absolute;left:3098;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0fBc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R8FyAAAAN4AAAAPAAAAAAAAAAAAAAAAAJgCAABk&#10;cnMvZG93bnJldi54bWxQSwUGAAAAAAQABAD1AAAAjQMAAAAA&#10;" fillcolor="black" stroked="f"/>
                        <v:rect id="Rectangle 591" o:spid="_x0000_s3856" style="position:absolute;left:3098;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nsgA&#10;AADeAAAADwAAAGRycy9kb3ducmV2LnhtbESPQWvCQBSE74X+h+UJvdWNiRaNrlILhV6Eaj3o7Zl9&#10;JsHs23R3q9Ff3y0IPQ4z8w0zW3SmEWdyvrasYNBPQBAXVtdcKth+vT+PQfiArLGxTAqu5GExf3yY&#10;Ya7thdd03oRSRAj7HBVUIbS5lL6oyKDv25Y4ekfrDIYoXSm1w0uEm0amSfIiDdYcFyps6a2i4rT5&#10;MQqWk/Hy+3PIq9v6sKf97nAapS5R6qnXvU5BBOrCf/je/tAK0my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bqeyAAAAN4AAAAPAAAAAAAAAAAAAAAAAJgCAABk&#10;cnMvZG93bnJldi54bWxQSwUGAAAAAAQABAD1AAAAjQMAAAAA&#10;" fillcolor="black" stroked="f"/>
                        <v:rect id="Rectangle 592" o:spid="_x0000_s3857" style="position:absolute;left:3098;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i6sgA&#10;AADeAAAADwAAAGRycy9kb3ducmV2LnhtbESPT2sCMRTE74V+h/AKvdVsVyu6GkULQi9C/XPQ23Pz&#10;uru4eVmTqFs/fSMUPA4z8xtmPG1NLS7kfGVZwXsnAUGcW11xoWC7WbwNQPiArLG2TAp+ycN08vw0&#10;xkzbK6/osg6FiBD2GSooQ2gyKX1ekkHfsQ1x9H6sMxiidIXUDq8RbmqZJklfGqw4LpTY0GdJ+XF9&#10;Ngrmw8H89N3j5W112NN+dzh+pC5R6vWlnY1ABGrDI/zf/tIK0u6w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mCLqyAAAAN4AAAAPAAAAAAAAAAAAAAAAAJgCAABk&#10;cnMvZG93bnJldi54bWxQSwUGAAAAAAQABAD1AAAAjQMAAAAA&#10;" fillcolor="black" stroked="f"/>
                        <v:rect id="Rectangle 593" o:spid="_x0000_s3858" style="position:absolute;left:3098;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Hcc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1IdxyAAAAN4AAAAPAAAAAAAAAAAAAAAAAJgCAABk&#10;cnMvZG93bnJldi54bWxQSwUGAAAAAAQABAD1AAAAjQMAAAAA&#10;" fillcolor="black" stroked="f"/>
                        <v:rect id="Rectangle 594" o:spid="_x0000_s3859" style="position:absolute;left:3098;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ZBsgA&#10;AADeAAAADwAAAGRycy9kb3ducmV2LnhtbESPT2sCMRTE74LfITyhN812bUVXo2ih0ItQ/xz09ty8&#10;7i5uXtYk1bWfvhEKPQ4z8xtmtmhNLa7kfGVZwfMgAUGcW11xoWC/e++PQfiArLG2TAru5GEx73Zm&#10;mGl74w1dt6EQEcI+QwVlCE0mpc9LMugHtiGO3pd1BkOUrpDa4S3CTS3TJBlJgxXHhRIbeispP2+/&#10;jYLVZLy6fL7w+mdzOtLxcDq/pi5R6qnXLqcgArXhP/zX/tAK0uFk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hkGyAAAAN4AAAAPAAAAAAAAAAAAAAAAAJgCAABk&#10;cnMvZG93bnJldi54bWxQSwUGAAAAAAQABAD1AAAAjQMAAAAA&#10;" fillcolor="black" stroked="f"/>
                        <v:rect id="Rectangle 595" o:spid="_x0000_s3860" style="position:absolute;left:3098;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8nc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NIH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SrydyAAAAN4AAAAPAAAAAAAAAAAAAAAAAJgCAABk&#10;cnMvZG93bnJldi54bWxQSwUGAAAAAAQABAD1AAAAjQMAAAAA&#10;" fillcolor="black" stroked="f"/>
                        <v:rect id="Rectangle 596" o:spid="_x0000_s3861" style="position:absolute;left:3098;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o78UA&#10;AADeAAAADwAAAGRycy9kb3ducmV2LnhtbERPyW7CMBC9V+o/WFOJW3EIiyBgUEGqxKUS2wFuQzwk&#10;EfE4tV1I+/X1AYnj09tni9bU4kbOV5YV9LoJCOLc6ooLBYf95/sYhA/IGmvLpOCXPCzmry8zzLS9&#10;85Zuu1CIGMI+QwVlCE0mpc9LMui7tiGO3MU6gyFCV0jt8B7DTS3TJBlJgxXHhhIbWpWUX3c/RsFy&#10;Ml5+bwb89bc9n+h0PF+HqUuU6ry1H1MQgdrwFD/ca60g7U/6cW+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SjvxQAAAN4AAAAPAAAAAAAAAAAAAAAAAJgCAABkcnMv&#10;ZG93bnJldi54bWxQSwUGAAAAAAQABAD1AAAAigMAAAAA&#10;" fillcolor="black" stroked="f"/>
                        <v:rect id="Rectangle 597" o:spid="_x0000_s3862" style="position:absolute;left:3098;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mNdMgA&#10;AADeAAAADwAAAGRycy9kb3ducmV2LnhtbESPQWvCQBSE74L/YXmF3nTTWMWkrqKFQi9C1R7q7Zl9&#10;TYLZt+nuVlN/fVcQPA4z8w0zW3SmESdyvras4GmYgCAurK65VPC5extMQfiArLGxTAr+yMNi3u/N&#10;MNf2zBs6bUMpIoR9jgqqENpcSl9UZNAPbUscvW/rDIYoXSm1w3OEm0amSTKRBmuOCxW29FpRcdz+&#10;GgWrbLr6+Xjm9WVz2NP+63Acpy5R6vGhW76ACNSFe/jWftcK0lE2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mY10yAAAAN4AAAAPAAAAAAAAAAAAAAAAAJgCAABk&#10;cnMvZG93bnJldi54bWxQSwUGAAAAAAQABAD1AAAAjQMAAAAA&#10;" fillcolor="black" stroked="f"/>
                        <v:rect id="Rectangle 598" o:spid="_x0000_s3863" style="position:absolute;left:3098;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XlMcA&#10;AADeAAAADwAAAGRycy9kb3ducmV2LnhtbESPzWoCMRSF9wXfIVzBXc10tKKjUVQQ3BSq7UJ318nt&#10;zODkZkyiTvv0zUJweTh/fLNFa2pxI+crywre+gkI4tzqigsF31+b1zEIH5A11pZJwS95WMw7LzPM&#10;tL3zjm77UIg4wj5DBWUITSalz0sy6Pu2IY7ej3UGQ5SukNrhPY6bWqZJMpIGK44PJTa0Lik/769G&#10;wWoyXl0+h/zxtzsd6Xg4nd9TlyjV67bLKYhAbXiGH+2tVpAOJ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lV5THAAAA3gAAAA8AAAAAAAAAAAAAAAAAmAIAAGRy&#10;cy9kb3ducmV2LnhtbFBLBQYAAAAABAAEAPUAAACMAwAAAAA=&#10;" fillcolor="black" stroked="f"/>
                        <v:rect id="Rectangle 599" o:spid="_x0000_s3864" style="position:absolute;left:3098;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yD8gA&#10;AADeAAAADwAAAGRycy9kb3ducmV2LnhtbESPQWvCQBSE74X+h+UVvDUboxVNXaUKQi8FtT3U2zP7&#10;mgSzb+Puqml/vSsUPA4z8w0znXemEWdyvrasoJ+kIIgLq2suFXx9rp7HIHxA1thYJgW/5GE+e3yY&#10;Yq7thTd03oZSRAj7HBVUIbS5lL6oyKBPbEscvR/rDIYoXSm1w0uEm0ZmaTqSBmuOCxW2tKyoOGxP&#10;RsFiMl4c10P++Nvsd7T73h9eMpcq1Xvq3l5BBOrCPfzfftcKssFk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6fIPyAAAAN4AAAAPAAAAAAAAAAAAAAAAAJgCAABk&#10;cnMvZG93bnJldi54bWxQSwUGAAAAAAQABAD1AAAAjQMAAAAA&#10;" fillcolor="black" stroked="f"/>
                        <v:rect id="Rectangle 600" o:spid="_x0000_s3865" style="position:absolute;left:3098;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seMkA&#10;AADeAAAADwAAAGRycy9kb3ducmV2LnhtbESPzWsCMRTE7wX/h/AEbzXr+oGuRtFCoZdC/Tjo7bl5&#10;7i5uXrZJqtv+9U1B6HGYmd8wi1VranEj5yvLCgb9BARxbnXFhYLD/vV5CsIHZI21ZVLwTR5Wy87T&#10;AjNt77yl2y4UIkLYZ6igDKHJpPR5SQZ93zbE0btYZzBE6QqpHd4j3NQyTZKJNFhxXCixoZeS8uvu&#10;yyjYzKabz48Rv/9szyc6Hc/XceoSpXrddj0HEagN/+FH+00rSIezU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tseMkAAADeAAAADwAAAAAAAAAAAAAAAACYAgAA&#10;ZHJzL2Rvd25yZXYueG1sUEsFBgAAAAAEAAQA9QAAAI4DAAAAAA==&#10;" fillcolor="black" stroked="f"/>
                        <v:rect id="Rectangle 601" o:spid="_x0000_s3866" style="position:absolute;left:3098;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J48gA&#10;AADeAAAADwAAAGRycy9kb3ducmV2LnhtbESPT2sCMRTE74V+h/AKvdVsVyu6GkULQi9C/XPQ23Pz&#10;uru4eVmTqFs/fSMUPA4z8xtmPG1NLS7kfGVZwXsnAUGcW11xoWC7WbwNQPiArLG2TAp+ycN08vw0&#10;xkzbK6/osg6FiBD2GSooQ2gyKX1ekkHfsQ1x9H6sMxiidIXUDq8RbmqZJklfGqw4LpTY0GdJ+XF9&#10;Ngrmw8H89N3j5W112NN+dzh+pC5R6vWlnY1ABGrDI/zf/tIK0u6w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8njyAAAAN4AAAAPAAAAAAAAAAAAAAAAAJgCAABk&#10;cnMvZG93bnJldi54bWxQSwUGAAAAAAQABAD1AAAAjQMAAAAA&#10;" fillcolor="black" stroked="f"/>
                        <v:rect id="Rectangle 602" o:spid="_x0000_s3867" style="position:absolute;left:3098;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5Rl8gA&#10;AADeAAAADwAAAGRycy9kb3ducmV2LnhtbESPQWvCQBSE74X+h+UJ3urGmBZNXaUKgpeC2h7q7Zl9&#10;TYLZt3F31dhf7xYKPQ4z8w0znXemERdyvrasYDhIQBAXVtdcKvj8WD2NQfiArLGxTApu5GE+e3yY&#10;Yq7tlbd02YVSRAj7HBVUIbS5lL6oyKAf2JY4et/WGQxRulJqh9cIN41Mk+RFGqw5LlTY0rKi4rg7&#10;GwWLyXhx2mT8/rM97Gn/dTg+py5Rqt/r3l5BBOrCf/ivvdYK0tEk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lGXyAAAAN4AAAAPAAAAAAAAAAAAAAAAAJgCAABk&#10;cnMvZG93bnJldi54bWxQSwUGAAAAAAQABAD1AAAAjQMAAAAA&#10;" fillcolor="black" stroked="f"/>
                        <v:rect id="Rectangle 603" o:spid="_x0000_s3868" style="position:absolute;left:3098;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0D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vQMyAAAAN4AAAAPAAAAAAAAAAAAAAAAAJgCAABk&#10;cnMvZG93bnJldi54bWxQSwUGAAAAAAQABAD1AAAAjQMAAAAA&#10;" fillcolor="black" stroked="f"/>
                        <v:rect id="Rectangle 604" o:spid="_x0000_s3869" style="position:absolute;left:3098;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qe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AGp7yAAAAN4AAAAPAAAAAAAAAAAAAAAAAJgCAABk&#10;cnMvZG93bnJldi54bWxQSwUGAAAAAAQABAD1AAAAjQMAAAAA&#10;" fillcolor="black" stroked="f"/>
                        <v:rect id="Rectangle 605" o:spid="_x0000_s3870" style="position:absolute;left:3098;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P4M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Y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zP4MkAAADeAAAADwAAAAAAAAAAAAAAAACYAgAA&#10;ZHJzL2Rvd25yZXYueG1sUEsFBgAAAAAEAAQA9QAAAI4DAAAAAA==&#10;" fillcolor="black" stroked="f"/>
                        <v:rect id="Rectangle 606" o:spid="_x0000_s3871" style="position:absolute;left:3098;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NbksUA&#10;AADeAAAADwAAAGRycy9kb3ducmV2LnhtbERPz2vCMBS+D/wfwhO8zXTViVajqCB4GUy3g96ezVtb&#10;bF5qErXbX78cBI8f3+/ZojW1uJHzlWUFb/0EBHFudcWFgu+vzesYhA/IGmvLpOCXPCzmnZcZZtre&#10;eUe3fShEDGGfoYIyhCaT0uclGfR92xBH7sc6gyFCV0jt8B7DTS3TJBlJgxXHhhIbWpeUn/dXo2A1&#10;Ga8un0P++NudjnQ8nM7vqUuU6nXb5RREoDY8xQ/3VitIB5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1uSxQAAAN4AAAAPAAAAAAAAAAAAAAAAAJgCAABkcnMv&#10;ZG93bnJldi54bWxQSwUGAAAAAAQABAD1AAAAigMAAAAA&#10;" fillcolor="black" stroked="f"/>
                        <v:rect id="Rectangle 607" o:spid="_x0000_s3872" style="position:absolute;left:3098;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5/+CckAAADeAAAADwAAAAAAAAAAAAAAAACYAgAA&#10;ZHJzL2Rvd25yZXYueG1sUEsFBgAAAAAEAAQA9QAAAI4DAAAAAA==&#10;" fillcolor="black" stroked="f"/>
                        <v:rect id="Rectangle 608" o:spid="_x0000_s3873" style="position:absolute;left:3098;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BSccA&#10;AADeAAAADwAAAGRycy9kb3ducmV2LnhtbESPy2rCQBSG94W+w3AK7urEtIpGR9FCoRuhXha6O2aO&#10;STBzJs6Mmvr0nYXg8ue/8U1mranFlZyvLCvodRMQxLnVFRcKtpvv9yEIH5A11pZJwR95mE1fXyaY&#10;aXvjFV3XoRBxhH2GCsoQmkxKn5dk0HdtQxy9o3UGQ5SukNrhLY6bWqZJMpAGK44PJTb0VVJ+Wl+M&#10;gsVouDj/fvLyvjrsab87nPqpS5TqvLXzMYhAbXiGH+0frSD9GPUj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8wUnHAAAA3gAAAA8AAAAAAAAAAAAAAAAAmAIAAGRy&#10;cy9kb3ducmV2LnhtbFBLBQYAAAAABAAEAPUAAACMAwAAAAA=&#10;" fillcolor="black" stroked="f"/>
                        <v:rect id="Rectangle 609" o:spid="_x0000_s3874" style="position:absolute;left:3098;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0s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Ye9O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GTSyAAAAN4AAAAPAAAAAAAAAAAAAAAAAJgCAABk&#10;cnMvZG93bnJldi54bWxQSwUGAAAAAAQABAD1AAAAjQMAAAAA&#10;" fillcolor="black" stroked="f"/>
                        <v:rect id="Rectangle 610" o:spid="_x0000_s3875" style="position:absolute;left:3098;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6p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F0l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4vqlyAAAAN4AAAAPAAAAAAAAAAAAAAAAAJgCAABk&#10;cnMvZG93bnJldi54bWxQSwUGAAAAAAQABAD1AAAAjQMAAAAA&#10;" fillcolor="black" stroked="f"/>
                        <v:rect id="Rectangle 611" o:spid="_x0000_s3876" style="position:absolute;left:3098;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fPs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8a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l8+yAAAAN4AAAAPAAAAAAAAAAAAAAAAAJgCAABk&#10;cnMvZG93bnJldi54bWxQSwUGAAAAAAQABAD1AAAAjQMAAAAA&#10;" fillcolor="black" stroked="f"/>
                        <v:rect id="Rectangle 612" o:spid="_x0000_s3877" style="position:absolute;left:3098;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HSs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8dKyAAAAN4AAAAPAAAAAAAAAAAAAAAAAJgCAABk&#10;cnMvZG93bnJldi54bWxQSwUGAAAAAAQABAD1AAAAjQMAAAAA&#10;" fillcolor="black" stroked="f"/>
                        <v:rect id="Rectangle 613" o:spid="_x0000_s3878" style="position:absolute;left:3098;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i0cgA&#10;AADeAAAADwAAAGRycy9kb3ducmV2LnhtbESPQWvCQBSE70L/w/KE3nRj2hSNrlILhV6Eaj3o7Zl9&#10;JsHs23R3q9Ff7xYKPQ4z8w0zW3SmEWdyvrasYDRMQBAXVtdcKth+vQ/GIHxA1thYJgVX8rCYP/Rm&#10;mGt74TWdN6EUEcI+RwVVCG0upS8qMuiHtiWO3tE6gyFKV0rt8BLhppFpkrxIgzXHhQpbequoOG1+&#10;jILlZLz8/nzm1W192NN+dzhl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2LRyAAAAN4AAAAPAAAAAAAAAAAAAAAAAJgCAABk&#10;cnMvZG93bnJldi54bWxQSwUGAAAAAAQABAD1AAAAjQMAAAAA&#10;" fillcolor="black" stroked="f"/>
                        <v:rect id="Rectangle 614" o:spid="_x0000_s3879" style="position:absolute;left:3098;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8p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M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2fymyAAAAN4AAAAPAAAAAAAAAAAAAAAAAJgCAABk&#10;cnMvZG93bnJldi54bWxQSwUGAAAAAAQABAD1AAAAjQMAAAAA&#10;" fillcolor="black" stroked="f"/>
                        <v:rect id="Rectangle 615" o:spid="_x0000_s3880" style="position:absolute;left:3098;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ZP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Nk9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Vk9yAAAAN4AAAAPAAAAAAAAAAAAAAAAAJgCAABk&#10;cnMvZG93bnJldi54bWxQSwUGAAAAAAQABAD1AAAAjQMAAAAA&#10;" fillcolor="black" stroked="f"/>
                        <v:rect id="Rectangle 616" o:spid="_x0000_s3881" style="position:absolute;left:3098;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NT8UA&#10;AADeAAAADwAAAGRycy9kb3ducmV2LnhtbERPu27CMBTdK/UfrFuJrTikBUHAIKhUqQtSeQywXeJL&#10;EhFfB9tAytfXAxLj0XlPZq2pxZWcrywr6HUTEMS51RUXCrab7/chCB+QNdaWScEfeZhNX18mmGl7&#10;4xVd16EQMYR9hgrKEJpMSp+XZNB3bUMcuaN1BkOErpDa4S2Gm1qmSTKQBiuODSU29FVSflpfjILF&#10;aLg4/37y8r467Gm/O5z6qUuU6ry18zGIQG14ih/uH60g/Rj149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s1PxQAAAN4AAAAPAAAAAAAAAAAAAAAAAJgCAABkcnMv&#10;ZG93bnJldi54bWxQSwUGAAAAAAQABAD1AAAAigMAAAAA&#10;" fillcolor="black" stroked="f"/>
                        <v:rect id="Rectangle 617" o:spid="_x0000_s3882" style="position:absolute;left:3098;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o1MgA&#10;AADeAAAADwAAAGRycy9kb3ducmV2LnhtbESPQWvCQBSE70L/w/KE3nRjWouJrlILhV6Eaj3o7Zl9&#10;JsHs23R3q9Ff7xYKPQ4z8w0zW3SmEWdyvrasYDRMQBAXVtdcKth+vQ8mIHxA1thYJgVX8rCYP/Rm&#10;mGt74TWdN6EUEcI+RwVVCG0upS8qMuiHtiWO3tE6gyFKV0rt8BLhppFpkrxIgzXHhQpbequoOG1+&#10;jIJlNll+fz7z6rY+7Gm/O5zGqUuUeux3r1MQgbrwH/5rf2gF6VM2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mjUyAAAAN4AAAAPAAAAAAAAAAAAAAAAAJgCAABk&#10;cnMvZG93bnJldi54bWxQSwUGAAAAAAQABAD1AAAAjQMAAAAA&#10;" fillcolor="black" stroked="f"/>
                        <v:rect id="Rectangle 618" o:spid="_x0000_s3883" style="position:absolute;left:3098;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L9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n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C/THAAAA3gAAAA8AAAAAAAAAAAAAAAAAmAIAAGRy&#10;cy9kb3ducmV2LnhtbFBLBQYAAAAABAAEAPUAAACMAwAAAAA=&#10;" fillcolor="black" stroked="f"/>
                        <v:rect id="Rectangle 619" o:spid="_x0000_s3884" style="position:absolute;left:3098;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ub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XK5vyAAAAN4AAAAPAAAAAAAAAAAAAAAAAJgCAABk&#10;cnMvZG93bnJldi54bWxQSwUGAAAAAAQABAD1AAAAjQMAAAAA&#10;" fillcolor="black" stroked="f"/>
                        <v:rect id="Rectangle 620" o:spid="_x0000_s3885" style="position:absolute;left:3098;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wGMgA&#10;AADeAAAADwAAAGRycy9kb3ducmV2LnhtbESPT2sCMRTE7wW/Q3iCt5p1bUVXo2ih0Euh/jno7bl5&#10;7i5uXrZJqls/vSkUPA4z8xtmtmhNLS7kfGVZwaCfgCDOra64ULDbvj+PQfiArLG2TAp+ycNi3nma&#10;Yabtldd02YRCRAj7DBWUITSZlD4vyaDv24Y4eifrDIYoXSG1w2uEm1qmSTKSBiuOCyU29FZSft78&#10;GAWryXj1/fXCn7f18UCH/fH8mrpEqV63XU5BBGrDI/zf/tAK0uFk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jAYyAAAAN4AAAAPAAAAAAAAAAAAAAAAAJgCAABk&#10;cnMvZG93bnJldi54bWxQSwUGAAAAAAQABAD1AAAAjQMAAAAA&#10;" fillcolor="black" stroked="f"/>
                        <v:rect id="Rectangle 621" o:spid="_x0000_s3886" style="position:absolute;left:3098;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Vg8gA&#10;AADeAAAADwAAAGRycy9kb3ducmV2LnhtbESPT2sCMRTE74LfITyhN812bUVXo2ih0ItQ/xz09ty8&#10;7i5uXtYk1bWfvhEKPQ4z8xtmtmhNLa7kfGVZwfMgAUGcW11xoWC/e++PQfiArLG2TAru5GEx73Zm&#10;mGl74w1dt6EQEcI+QwVlCE0mpc9LMugHtiGO3pd1BkOUrpDa4S3CTS3TJBlJgxXHhRIbeispP2+/&#10;jYLVZLy6fL7w+mdzOtLxcDq/pi5R6qnXLqcgArXhP/zX/tAK0uFk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pWDyAAAAN4AAAAPAAAAAAAAAAAAAAAAAJgCAABk&#10;cnMvZG93bnJldi54bWxQSwUGAAAAAAQABAD1AAAAjQMAAAAA&#10;" fillcolor="black" stroked="f"/>
                        <v:rect id="Rectangle 622" o:spid="_x0000_s3887" style="position:absolute;left:3098;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N9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33yAAAAN4AAAAPAAAAAAAAAAAAAAAAAJgCAABk&#10;cnMvZG93bnJldi54bWxQSwUGAAAAAAQABAD1AAAAjQMAAAAA&#10;" fillcolor="black" stroked="f"/>
                        <v:rect id="Rectangle 623" o:spid="_x0000_s3888" style="position:absolute;left:3098;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ob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O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Z6hsyAAAAN4AAAAPAAAAAAAAAAAAAAAAAJgCAABk&#10;cnMvZG93bnJldi54bWxQSwUGAAAAAAQABAD1AAAAjQMAAAAA&#10;" fillcolor="black" stroked="f"/>
                        <v:rect id="Rectangle 624" o:spid="_x0000_s3889" style="position:absolute;left:3098;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2G8gA&#10;AADeAAAADwAAAGRycy9kb3ducmV2LnhtbESPQWvCQBSE70L/w/KE3nRj2gaNrlILhV6Eaj3o7Zl9&#10;JsHs23R3q9Ff7xYKPQ4z8w0zW3SmEWdyvrasYDRMQBAXVtdcKth+vQ/GIHxA1thYJgVX8rCYP/Rm&#10;mGt74TWdN6EUEcI+RwVVCG0upS8qMuiHtiWO3tE6gyFKV0rt8BLhppFpkmTSYM1xocKW3ioqTpsf&#10;o2A5GS+/P595dVsf9rTfHU4v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TYbyAAAAN4AAAAPAAAAAAAAAAAAAAAAAJgCAABk&#10;cnMvZG93bnJldi54bWxQSwUGAAAAAAQABAD1AAAAjQMAAAAA&#10;" fillcolor="black" stroked="f"/>
                        <v:rect id="Rectangle 625" o:spid="_x0000_s3890" style="position:absolute;left:3098;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Tg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hi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mTgMkAAADeAAAADwAAAAAAAAAAAAAAAACYAgAA&#10;ZHJzL2Rvd25yZXYueG1sUEsFBgAAAAAEAAQA9QAAAI4DAAAAAA==&#10;" fillcolor="black" stroked="f"/>
                        <v:rect id="Rectangle 626" o:spid="_x0000_s3891" style="position:absolute;left:3098;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YH8sUA&#10;AADeAAAADwAAAGRycy9kb3ducmV2LnhtbERPu27CMBTdK/EP1kViKw6hRRAwCCohdalUHgNsl/iS&#10;RMTXqW0g7dfXAxLj0XnPFq2pxY2crywrGPQTEMS51RUXCva79esYhA/IGmvLpOCXPCzmnZcZZtre&#10;eUO3bShEDGGfoYIyhCaT0uclGfR92xBH7mydwRChK6R2eI/hppZpkoykwYpjQ4kNfZSUX7ZXo2A1&#10;Ga9+vt/4629zOtLxcLq8py5Rqtdtl1MQgdrwFD/cn1pBOp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gfyxQAAAN4AAAAPAAAAAAAAAAAAAAAAAJgCAABkcnMv&#10;ZG93bnJldi54bWxQSwUGAAAAAAQABAD1AAAAigMAAAAA&#10;" fillcolor="black" stroked="f"/>
                        <v:rect id="Rectangle 627" o:spid="_x0000_s3892" style="position:absolute;left:3098;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ia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kb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KqJpyAAAAN4AAAAPAAAAAAAAAAAAAAAAAJgCAABk&#10;cnMvZG93bnJldi54bWxQSwUGAAAAAAQABAD1AAAAjQMAAAAA&#10;" fillcolor="black" stroked="f"/>
                        <v:rect id="Rectangle 628" o:spid="_x0000_s3893" style="position:absolute;left:3098;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dKccA&#10;AADeAAAADwAAAGRycy9kb3ducmV2LnhtbESPvW7CMBSF90q8g3WRuhWHtKWQYhBUQuqCBJQBtkt8&#10;m0TE16ltIPD0eKjEeHT+9I2nranFmZyvLCvo9xIQxLnVFRcKtj+LlyEIH5A11pZJwZU8TCedpzFm&#10;2l54TedNKEQcYZ+hgjKEJpPS5yUZ9D3bEEfv1zqDIUpXSO3wEsdNLdMkGUiDFceHEhv6Kik/bk5G&#10;wXw0nP+t3nh5Wx/2tN8dju+pS5R67razTxCB2vAI/7e/tYL0dfQR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JnSnHAAAA3gAAAA8AAAAAAAAAAAAAAAAAmAIAAGRy&#10;cy9kb3ducmV2LnhtbFBLBQYAAAAABAAEAPUAAACMAwAAAAA=&#10;" fillcolor="black" stroked="f"/>
                        <v:rect id="Rectangle 629" o:spid="_x0000_s3894" style="position:absolute;left:3098;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U4ss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xs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TiyyAAAAN4AAAAPAAAAAAAAAAAAAAAAAJgCAABk&#10;cnMvZG93bnJldi54bWxQSwUGAAAAAAQABAD1AAAAjQMAAAAA&#10;" fillcolor="black" stroked="f"/>
                        <v:rect id="Rectangle 630" o:spid="_x0000_s3895" style="position:absolute;left:3098;top:18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mxckA&#10;AADeAAAADwAAAGRycy9kb3ducmV2LnhtbESPS2/CMBCE75X4D9YicSsO6QMIGARIlbhUKo8D3JZ4&#10;SSLidWq7EPrr60qVehzNzDea6bw1tbiS85VlBYN+AoI4t7riQsF+9/Y4AuEDssbaMim4k4f5rPMw&#10;xUzbG2/oug2FiBD2GSooQ2gyKX1ekkHftw1x9M7WGQxRukJqh7cIN7VMk+RVGqw4LpTY0Kqk/LL9&#10;MgqW49Hy8+OZ3783pyMdD6fLS+oSpXrddjEBEagN/+G/9lorSJ/Gw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emxckAAADeAAAADwAAAAAAAAAAAAAAAACYAgAA&#10;ZHJzL2Rvd25yZXYueG1sUEsFBgAAAAAEAAQA9QAAAI4DAAAAAA==&#10;" fillcolor="black" stroked="f"/>
                        <v:rect id="Rectangle 631" o:spid="_x0000_s3896" style="position:absolute;left:3098;top:18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DXs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M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wNeyAAAAN4AAAAPAAAAAAAAAAAAAAAAAJgCAABk&#10;cnMvZG93bnJldi54bWxQSwUGAAAAAAQABAD1AAAAjQMAAAAA&#10;" fillcolor="black" stroked="f"/>
                        <v:rect id="Rectangle 632" o:spid="_x0000_s3897" style="position:absolute;left:3098;top:18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K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c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bKskAAADeAAAADwAAAAAAAAAAAAAAAACYAgAA&#10;ZHJzL2Rvd25yZXYueG1sUEsFBgAAAAAEAAQA9QAAAI4DAAAAAA==&#10;" fillcolor="black" stroked="f"/>
                        <v:rect id="Rectangle 633" o:spid="_x0000_s3898" style="position:absolute;left:3098;top:18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s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kZ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j6xyAAAAN4AAAAPAAAAAAAAAAAAAAAAAJgCAABk&#10;cnMvZG93bnJldi54bWxQSwUGAAAAAAQABAD1AAAAjQMAAAAA&#10;" fillcolor="black" stroked="f"/>
                        <v:rect id="Rectangle 634" o:spid="_x0000_s3899" style="position:absolute;left:3098;top:18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gx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R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ygxskAAADeAAAADwAAAAAAAAAAAAAAAACYAgAA&#10;ZHJzL2Rvd25yZXYueG1sUEsFBgAAAAAEAAQA9QAAAI4DAAAAAA==&#10;" fillcolor="black" stroked="f"/>
                        <v:rect id="Rectangle 635" o:spid="_x0000_s3900" style="position:absolute;left:3098;top:18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FX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Q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AFXckAAADeAAAADwAAAAAAAAAAAAAAAACYAgAA&#10;ZHJzL2Rvd25yZXYueG1sUEsFBgAAAAAEAAQA9QAAAI4DAAAAAA==&#10;" fillcolor="black" stroked="f"/>
                        <v:rect id="Rectangle 636" o:spid="_x0000_s3901" style="position:absolute;left:3098;top:18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L8UA&#10;AADeAAAADwAAAGRycy9kb3ducmV2LnhtbERPPW/CMBDdK/EfrEPqVhzSlkKKQVAJqQsSUAbYjvia&#10;RMTn1DYQ+PV4qMT49L7H09bU4kzOV5YV9HsJCOLc6ooLBdufxcsQhA/IGmvLpOBKHqaTztMYM20v&#10;vKbzJhQihrDPUEEZQpNJ6fOSDPqebYgj92udwRChK6R2eInhppZpkgykwYpjQ4kNfZWUHzcno2A+&#10;Gs7/Vm+8vK0Pe9rvDsf31CVKPXfb2SeIQG14iP/d31pB+jr6iH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5EvxQAAAN4AAAAPAAAAAAAAAAAAAAAAAJgCAABkcnMv&#10;ZG93bnJldi54bWxQSwUGAAAAAAQABAD1AAAAigMAAAAA&#10;" fillcolor="black" stroked="f"/>
                        <v:rect id="Rectangle 637" o:spid="_x0000_s3902" style="position:absolute;left:3098;top:18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0tMkA&#10;AADeAAAADwAAAGRycy9kb3ducmV2LnhtbESPQWvCQBSE74L/YXlCb7oxba2JrqKFQi+Fanuot2f2&#10;mQSzb9Pdrab++q5Q8DjMzDfMfNmZRpzI+dqygvEoAUFcWF1zqeDz42U4BeEDssbGMin4JQ/LRb83&#10;x1zbM2/otA2liBD2OSqoQmhzKX1RkUE/si1x9A7WGQxRulJqh+cIN41Mk2QiDdYcFyps6bmi4rj9&#10;MQrW2XT9/f7Ab5fNfke7r/3xMXWJUneDbjUDEagLt/B/+1UrSO+zp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fM0tMkAAADeAAAADwAAAAAAAAAAAAAAAACYAgAA&#10;ZHJzL2Rvd25yZXYueG1sUEsFBgAAAAAEAAQA9QAAAI4DAAAAAA==&#10;" fillcolor="black" stroked="f"/>
                        <v:rect id="Rectangle 638" o:spid="_x0000_s3903" style="position:absolute;left:3098;top:18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tDscA&#10;AADeAAAADwAAAGRycy9kb3ducmV2LnhtbESPy2rCQBSG9wXfYTiCuzoxthKjo2hB6KZQLwvdHTPH&#10;JJg5k86MmvbpO4tClz//jW++7Ewj7uR8bVnBaJiAIC6srrlUcNhvnjMQPiBrbCyTgm/ysFz0nuaY&#10;a/vgLd13oRRxhH2OCqoQ2lxKX1Rk0A9tSxy9i3UGQ5SulNrhI46bRqZJMpEGa44PFbb0VlFx3d2M&#10;gvU0W399vvDHz/Z8otPxfH1NXaLUoN+tZiACdeE//Nd+1wrS8T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7Q7HAAAA3gAAAA8AAAAAAAAAAAAAAAAAmAIAAGRy&#10;cy9kb3ducmV2LnhtbFBLBQYAAAAABAAEAPUAAACMAwAAAAA=&#10;" fillcolor="black" stroked="f"/>
                        <v:rect id="Rectangle 639" o:spid="_x0000_s3904" style="position:absolute;left:3098;top:18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IlcgA&#10;AADeAAAADwAAAGRycy9kb3ducmV2LnhtbESPQWvCQBSE7wX/w/KE3urGaEuMrlKFQi9CtR709sw+&#10;k2D2bbq71eiv7xYKPQ4z8w0zW3SmERdyvrasYDhIQBAXVtdcKth9vj1lIHxA1thYJgU38rCY9x5m&#10;mGt75Q1dtqEUEcI+RwVVCG0upS8qMugHtiWO3sk6gyFKV0rt8BrhppFpkrxIgzXHhQpbWlVUnLff&#10;RsFyki2/Psa8vm+OBzrsj+fn1CVKPfa71ymIQF34D/+137WCdDT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EiVyAAAAN4AAAAPAAAAAAAAAAAAAAAAAJgCAABk&#10;cnMvZG93bnJldi54bWxQSwUGAAAAAAQABAD1AAAAjQMAAAAA&#10;" fillcolor="black" stroked="f"/>
                        <v:rect id="Rectangle 640" o:spid="_x0000_s3905" style="position:absolute;left:3098;top:18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W4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Hm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gtbiyAAAAN4AAAAPAAAAAAAAAAAAAAAAAJgCAABk&#10;cnMvZG93bnJldi54bWxQSwUGAAAAAAQABAD1AAAAjQMAAAAA&#10;" fillcolor="black" stroked="f"/>
                        <v:rect id="Rectangle 641" o:spid="_x0000_s3906" style="position:absolute;left:3098;top:18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zecgA&#10;AADeAAAADwAAAGRycy9kb3ducmV2LnhtbESPQWvCQBSE70L/w/KE3nRjtCVGV6mFQi+Faj3o7Zl9&#10;JsHs23R3q7G/visUPA4z8w0zX3amEWdyvrasYDRMQBAXVtdcKth+vQ0yED4ga2wsk4IreVguHnpz&#10;zLW98JrOm1CKCGGfo4IqhDaX0hcVGfRD2xJH72idwRClK6V2eIlw08g0SZ6lwZrjQoUtvVZUnDY/&#10;RsFqmq2+Pyf88bs+7Gm/O5yeUpco9djvXmYgAnXhHv5vv2sF6Xia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nN5yAAAAN4AAAAPAAAAAAAAAAAAAAAAAJgCAABk&#10;cnMvZG93bnJldi54bWxQSwUGAAAAAAQABAD1AAAAjQMAAAAA&#10;" fillcolor="black" stroked="f"/>
                        <v:rect id="Rectangle 642" o:spid="_x0000_s3907" style="position:absolute;left:3098;top:19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rD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iS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sNyAAAAN4AAAAPAAAAAAAAAAAAAAAAAJgCAABk&#10;cnMvZG93bnJldi54bWxQSwUGAAAAAAQABAD1AAAAjQMAAAAA&#10;" fillcolor="black" stroked="f"/>
                        <v:rect id="Rectangle 643" o:spid="_x0000_s3908" style="position:absolute;left:3098;top:19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l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Gm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06WyAAAAN4AAAAPAAAAAAAAAAAAAAAAAJgCAABk&#10;cnMvZG93bnJldi54bWxQSwUGAAAAAAQABAD1AAAAjQMAAAAA&#10;" fillcolor="black" stroked="f"/>
                        <v:rect id="Rectangle 644" o:spid="_x0000_s3909" style="position:absolute;left:3098;top:19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Q4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GW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dDhyAAAAN4AAAAPAAAAAAAAAAAAAAAAAJgCAABk&#10;cnMvZG93bnJldi54bWxQSwUGAAAAAAQABAD1AAAAjQMAAAAA&#10;" fillcolor="black" stroked="f"/>
                        <v:rect id="Rectangle 645" o:spid="_x0000_s3910" style="position:absolute;left:3098;top:19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1eskA&#10;AADeAAAADwAAAGRycy9kb3ducmV2LnhtbESPQWvCQBSE74L/YXlCb7oxbW2MrqKFQi+Fanuot2f2&#10;mQSzb9Pdrab++q5Q8DjMzDfMfNmZRpzI+dqygvEoAUFcWF1zqeDz42WYgfABWWNjmRT8koflot+b&#10;Y67tmTd02oZSRAj7HBVUIbS5lL6oyKAf2ZY4egfrDIYoXSm1w3OEm0amSTKRBmuOCxW29FxRcdz+&#10;GAXrabb+fn/gt8tmv6Pd1/74mLpEqbtBt5qBCNSFW/i//aoVpPfT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V1eskAAADeAAAADwAAAAAAAAAAAAAAAACYAgAA&#10;ZHJzL2Rvd25yZXYueG1sUEsFBgAAAAAEAAQA9QAAAI4DAAAAAA==&#10;" fillcolor="black" stroked="f"/>
                        <v:rect id="Rectangle 646" o:spid="_x0000_s3911" style="position:absolute;left:3098;top:19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hCMUA&#10;AADeAAAADwAAAGRycy9kb3ducmV2LnhtbERPu27CMBTdK/EP1kViKw6hRSFgEFRC6lKpPAbYLvEl&#10;iYivU9tA2q+vh0odj857vuxMI+7kfG1ZwWiYgCAurK65VHDYb54zED4ga2wsk4Jv8rBc9J7mmGv7&#10;4C3dd6EUMYR9jgqqENpcSl9UZNAPbUscuYt1BkOErpTa4SOGm0amSTKRBmuODRW29FZRcd3djIL1&#10;NFt/fb7wx8/2fKLT8Xx9TV2i1KDfrWYgAnXhX/znftcK0vE0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uEIxQAAAN4AAAAPAAAAAAAAAAAAAAAAAJgCAABkcnMv&#10;ZG93bnJldi54bWxQSwUGAAAAAAQABAD1AAAAigMAAAAA&#10;" fillcolor="black" stroked="f"/>
                        <v:rect id="Rectangle 647" o:spid="_x0000_s3912" style="position:absolute;left:3098;top:19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Ek8kA&#10;AADeAAAADwAAAGRycy9kb3ducmV2LnhtbESPT2vCQBTE74V+h+UVeqsb01aS6CpaKPRSqH8Oentm&#10;n0kw+zbubjXtp+8KBY/DzPyGmcx604ozOd9YVjAcJCCIS6sbrhRs1u9PGQgfkDW2lknBD3mYTe/v&#10;Jlhoe+ElnVehEhHCvkAFdQhdIaUvazLoB7Yjjt7BOoMhSldJ7fAS4aaVaZKMpMGG40KNHb3VVB5X&#10;30bBIs8Wp68X/vxd7ne02+6Pr6lLlHp86OdjEIH6cAv/tz+0gvQ5z3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ZEk8kAAADeAAAADwAAAAAAAAAAAAAAAACYAgAA&#10;ZHJzL2Rvd25yZXYueG1sUEsFBgAAAAAEAAQA9QAAAI4DAAAAAA==&#10;" fillcolor="black" stroked="f"/>
                        <v:rect id="Rectangle 648" o:spid="_x0000_s3913" style="position:absolute;left:3098;top:19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708cA&#10;AADeAAAADwAAAGRycy9kb3ducmV2LnhtbESPy2rCQBSG9wXfYTiCuzoxtmKio2hB6KZQLwvdHTPH&#10;JJg5k86MmvbpO4tClz//jW++7Ewj7uR8bVnBaJiAIC6srrlUcNhvnqcgfEDW2FgmBd/kYbnoPc0x&#10;1/bBW7rvQiniCPscFVQhtLmUvqjIoB/aljh6F+sMhihdKbXDRxw3jUyTZCIN1hwfKmzpraLiursZ&#10;Betsuv76fOGPn+35RKfj+fqaukSpQb9bzUAE6sJ/+K/9rhWk4yy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Fe9PHAAAA3gAAAA8AAAAAAAAAAAAAAAAAmAIAAGRy&#10;cy9kb3ducmV2LnhtbFBLBQYAAAAABAAEAPUAAACMAwAAAAA=&#10;" fillcolor="black" stroked="f"/>
                        <v:rect id="Rectangle 649" o:spid="_x0000_s3914" style="position:absolute;left:3098;top:19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eS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jL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d5IyAAAAN4AAAAPAAAAAAAAAAAAAAAAAJgCAABk&#10;cnMvZG93bnJldi54bWxQSwUGAAAAAAQABAD1AAAAjQMAAAAA&#10;" fillcolor="black" stroked="f"/>
                        <v:rect id="Rectangle 650" o:spid="_x0000_s3915" style="position:absolute;left:3098;top:19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AP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tAP8kAAADeAAAADwAAAAAAAAAAAAAAAACYAgAA&#10;ZHJzL2Rvd25yZXYueG1sUEsFBgAAAAAEAAQA9QAAAI4DAAAAAA==&#10;" fillcolor="black" stroked="f"/>
                        <v:rect id="Rectangle 651" o:spid="_x0000_s3916" style="position:absolute;left:3098;top:19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lpMgA&#10;AADeAAAADwAAAGRycy9kb3ducmV2LnhtbESPQWvCQBSE74L/YXmF3nTTWMWkrqKFQi9C1R7q7Zl9&#10;TYLZt+nuVlN/fVcQPA4z8w0zW3SmESdyvras4GmYgCAurK65VPC5extMQfiArLGxTAr+yMNi3u/N&#10;MNf2zBs6bUMpIoR9jgqqENpcSl9UZNAPbUscvW/rDIYoXSm1w3OEm0amSTKRBmuOCxW29FpRcdz+&#10;GgWrbLr6+Xjm9WVz2NP+63Acpy5R6vGhW76ACNSFe/jWftcK0lGW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WkyAAAAN4AAAAPAAAAAAAAAAAAAAAAAJgCAABk&#10;cnMvZG93bnJldi54bWxQSwUGAAAAAAQABAD1AAAAjQMAAAAA&#10;" fillcolor="black" stroked="f"/>
                        <v:rect id="Rectangle 652" o:spid="_x0000_s3917" style="position:absolute;left:3098;top:19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90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b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590MkAAADeAAAADwAAAAAAAAAAAAAAAACYAgAA&#10;ZHJzL2Rvd25yZXYueG1sUEsFBgAAAAAEAAQA9QAAAI4DAAAAAA==&#10;" fillcolor="black" stroked="f"/>
                        <v:rect id="Rectangle 653" o:spid="_x0000_s3918" style="position:absolute;left:3098;top:19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YS8gA&#10;AADeAAAADwAAAGRycy9kb3ducmV2LnhtbESPQWvCQBSE70L/w/KE3nRjWouJrlILhV6Eaj3o7Zl9&#10;JsHs23R3q9Ff7xYKPQ4z8w0zW3SmEWdyvrasYDRMQBAXVtdcKth+vQ8mIHxA1thYJgVX8rCYP/Rm&#10;mGt74TWdN6EUEcI+RwVVCG0upS8qMuiHtiWO3tE6gyFKV0rt8BLhppFpkrxIgzXHhQpbequoOG1+&#10;jIJlNll+fz7z6rY+7Gm/O5zGqUuUeux3r1MQgbrwH/5rf2gF6VOW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sthLyAAAAN4AAAAPAAAAAAAAAAAAAAAAAJgCAABk&#10;cnMvZG93bnJldi54bWxQSwUGAAAAAAQABAD1AAAAjQMAAAAA&#10;" fillcolor="black" stroked="f"/>
                        <v:rect id="Rectangle 654" o:spid="_x0000_s3919" style="position:absolute;left:3098;top:19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GP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nL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YEY8yAAAAN4AAAAPAAAAAAAAAAAAAAAAAJgCAABk&#10;cnMvZG93bnJldi54bWxQSwUGAAAAAAQABAD1AAAAjQMAAAAA&#10;" fillcolor="black" stroked="f"/>
                        <v:rect id="Rectangle 655" o:spid="_x0000_s3920" style="position:absolute;left:3098;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jp8kA&#10;AADeAAAADwAAAGRycy9kb3ducmV2LnhtbESPQWvCQBSE74L/YXlCb7oxba2JrqKFQi+Fanuot2f2&#10;mQSzb9Pdrab++q5Q8DjMzDfMfNmZRpzI+dqygvEoAUFcWF1zqeDz42U4BeEDssbGMin4JQ/LRb83&#10;x1zbM2/otA2liBD2OSqoQmhzKX1RkUE/si1x9A7WGQxRulJqh+cIN41Mk2QiDdYcFyps6bmi4rj9&#10;MQrW2XT9/f7Ab5fNfke7r/3xMXWJUneDbjUDEagLt/B/+1UrSO+z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zjp8kAAADeAAAADwAAAAAAAAAAAAAAAACYAgAA&#10;ZHJzL2Rvd25yZXYueG1sUEsFBgAAAAAEAAQA9QAAAI4DAAAAAA==&#10;" fillcolor="black" stroked="f"/>
                        <v:rect id="Rectangle 656" o:spid="_x0000_s3921" style="position:absolute;left:3098;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31cUA&#10;AADeAAAADwAAAGRycy9kb3ducmV2LnhtbERPu27CMBTdK/EP1kViKw6hRSRgEFRC6lKpPAbYLvEl&#10;iYivU9tA2q+vh0odj857vuxMI+7kfG1ZwWiYgCAurK65VHDYb56nIHxA1thYJgXf5GG56D3NMdf2&#10;wVu670IpYgj7HBVUIbS5lL6oyKAf2pY4chfrDIYIXSm1w0cMN41Mk2QiDdYcGyps6a2i4rq7GQXr&#10;bLr++nzhj5/t+USn4/n6mrpEqUG/W81ABOrCv/jP/a4VpO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3fVxQAAAN4AAAAPAAAAAAAAAAAAAAAAAJgCAABkcnMv&#10;ZG93bnJldi54bWxQSwUGAAAAAAQABAD1AAAAigMAAAAA&#10;" fillcolor="black" stroked="f"/>
                        <v:rect id="Rectangle 657" o:spid="_x0000_s3922" style="position:absolute;left:3098;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TskAAADeAAAADwAAAAAAAAAAAAAAAACYAgAA&#10;ZHJzL2Rvd25yZXYueG1sUEsFBgAAAAAEAAQA9QAAAI4DAAAAAA==&#10;" fillcolor="black" stroked="f"/>
                        <v:rect id="Rectangle 658" o:spid="_x0000_s3923" style="position:absolute;left:3098;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5YcYA&#10;AADeAAAADwAAAGRycy9kb3ducmV2LnhtbESPy2oCMRSG94W+QzhCdzVxULGjUWqh0I1QL4u6O06O&#10;M4OTk2mS6ujTNwvB5c9/45stOtuIM/lQO9Yw6CsQxIUzNZcadtvP1wmIEJENNo5Jw5UCLObPTzPM&#10;jbvwms6bWIo0wiFHDVWMbS5lKCqyGPquJU7e0XmLMUlfSuPxksZtIzOlxtJizemhwpY+KipOmz+r&#10;Yfk2Wf5+D3l1Wx/2tP85nEaZV1q/9Lr3KYhIXXyE7+0voyEbKpUAEk5C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5YcYAAADeAAAADwAAAAAAAAAAAAAAAACYAgAAZHJz&#10;L2Rvd25yZXYueG1sUEsFBgAAAAAEAAQA9QAAAIsDAAAAAA==&#10;" fillcolor="black" stroked="f"/>
                        <v:rect id="Rectangle 659" o:spid="_x0000_s3924" style="position:absolute;left:3098;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c+scA&#10;AADeAAAADwAAAGRycy9kb3ducmV2LnhtbESPQWsCMRSE70L/Q3iF3jRx0aKrUWqh4EVQ20O9PTev&#10;u4ubl20Sddtf3whCj8PMfMPMl51txIV8qB1rGA4UCOLCmZpLDR/vb/0JiBCRDTaOScMPBVguHnpz&#10;zI278o4u+1iKBOGQo4YqxjaXMhQVWQwD1xIn78t5izFJX0rj8ZrgtpGZUs/SYs1pocKWXisqTvuz&#10;1bCaTlbf2xFvfnfHAx0+j6dx5pXWT4/dywxEpC7+h+/ttdGQjZQ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HPrHAAAA3gAAAA8AAAAAAAAAAAAAAAAAmAIAAGRy&#10;cy9kb3ducmV2LnhtbFBLBQYAAAAABAAEAPUAAACMAwAAAAA=&#10;" fillcolor="black" stroked="f"/>
                        <v:rect id="Rectangle 660" o:spid="_x0000_s3925" style="position:absolute;left:3098;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CjccA&#10;AADeAAAADwAAAGRycy9kb3ducmV2LnhtbESPQWsCMRSE7wX/Q3iF3mrSxRZdjaJCoZeC2h709tw8&#10;dxc3L2uS6uqvb4RCj8PMfMNMZp1txJl8qB1reOkrEMSFMzWXGr6/3p+HIEJENtg4Jg1XCjCb9h4m&#10;mBt34TWdN7EUCcIhRw1VjG0uZSgqshj6riVO3sF5izFJX0rj8ZLgtpGZUm/SYs1pocKWlhUVx82P&#10;1bAYDRen1YA/b+v9jnbb/fE180rrp8duPgYRqYv/4b/2h9GQDZTK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hgo3HAAAA3gAAAA8AAAAAAAAAAAAAAAAAmAIAAGRy&#10;cy9kb3ducmV2LnhtbFBLBQYAAAAABAAEAPUAAACMAwAAAAA=&#10;" fillcolor="black" stroked="f"/>
                        <v:rect id="Rectangle 661" o:spid="_x0000_s3926" style="position:absolute;left:3098;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nFsgA&#10;AADeAAAADwAAAGRycy9kb3ducmV2LnhtbESPQUsDMRSE70L/Q3gFbzbpWqVdNy2tIHgRbPXQ3t5u&#10;nrtLNy9rEtvVX28KgsdhZr5hitVgO3EiH1rHGqYTBYK4cqblWsP729PNHESIyAY7x6ThmwKslqOr&#10;AnPjzryl0y7WIkE45KihibHPpQxVQxbDxPXEyftw3mJM0tfSeDwnuO1kptS9tNhyWmiwp8eGquPu&#10;y2rYLOabz9cZv/xsywMd9uXxLvNK6+vxsH4AEWmI/+G/9rPRkM2UuoX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ScWyAAAAN4AAAAPAAAAAAAAAAAAAAAAAJgCAABk&#10;cnMvZG93bnJldi54bWxQSwUGAAAAAAQABAD1AAAAjQMAAAAA&#10;" fillcolor="black" stroked="f"/>
                        <v:rect id="Rectangle 662" o:spid="_x0000_s3927" style="position:absolute;left:3098;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Y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dKFfB/J1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L9iyAAAAN4AAAAPAAAAAAAAAAAAAAAAAJgCAABk&#10;cnMvZG93bnJldi54bWxQSwUGAAAAAAQABAD1AAAAjQMAAAAA&#10;" fillcolor="black" stroked="f"/>
                        <v:rect id="Rectangle 663" o:spid="_x0000_s3928" style="position:absolute;left:3098;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a+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Sawu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IGvnHAAAA3gAAAA8AAAAAAAAAAAAAAAAAmAIAAGRy&#10;cy9kb3ducmV2LnhtbFBLBQYAAAAABAAEAPUAAACMAwAAAAA=&#10;" fillcolor="black" stroked="f"/>
                        <v:rect id="Rectangle 664" o:spid="_x0000_s3929" style="position:absolute;left:3098;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EjscA&#10;AADeAAAADwAAAGRycy9kb3ducmV2LnhtbESPQWvCQBSE74X+h+UVvNVNgxWNbqQWBC+FanvQ2zP7&#10;TEKyb9PdVdP+ercgeBxm5htmvuhNK87kfG1ZwcswAUFcWF1zqeD7a/U8AeEDssbWMin4JQ+L/PFh&#10;jpm2F97QeRtKESHsM1RQhdBlUvqiIoN+aDvi6B2tMxiidKXUDi8RblqZJslYGqw5LlTY0XtFRbM9&#10;GQXL6WT58znij7/NYU/73aF5TV2i1OCpf5uBCNSHe/jWXmsF6Sgi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ahI7HAAAA3gAAAA8AAAAAAAAAAAAAAAAAmAIAAGRy&#10;cy9kb3ducmV2LnhtbFBLBQYAAAAABAAEAPUAAACMAwAAAAA=&#10;" fillcolor="black" stroked="f"/>
                        <v:rect id="Rectangle 665" o:spid="_x0000_s3930" style="position:absolute;left:3098;top:21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hFcgA&#10;AADeAAAADwAAAGRycy9kb3ducmV2LnhtbESPQWsCMRSE7wX/Q3gFbzXpoq1ujaIFwUuh2h709ty8&#10;7i5uXrZJ1LW/vhEKPQ4z8w0znXe2EWfyoXas4XGgQBAXztRcavj8WD2MQYSIbLBxTBquFGA+691N&#10;MTfuwhs6b2MpEoRDjhqqGNtcylBUZDEMXEucvC/nLcYkfSmNx0uC20ZmSj1JizWnhQpbeq2oOG5P&#10;VsNyMl5+vw/57Wdz2NN+dziOMq+07t93ixcQkbr4H/5rr42GbKjUM9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1iEVyAAAAN4AAAAPAAAAAAAAAAAAAAAAAJgCAABk&#10;cnMvZG93bnJldi54bWxQSwUGAAAAAAQABAD1AAAAjQMAAAAA&#10;" fillcolor="black" stroked="f"/>
                        <v:rect id="Rectangle 666" o:spid="_x0000_s3931" style="position:absolute;left:3098;top:22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1Z8UA&#10;AADeAAAADwAAAGRycy9kb3ducmV2LnhtbERPy2oCMRTdF/oP4Qrd1cRBxY5GqYVCN0J9LOruOrnO&#10;DE5upkmqo1/fLASXh/OeLTrbiDP5UDvWMOgrEMSFMzWXGnbbz9cJiBCRDTaOScOVAizmz08zzI27&#10;8JrOm1iKFMIhRw1VjG0uZSgqshj6riVO3NF5izFBX0rj8ZLCbSMzpcbSYs2pocKWPioqTps/q2H5&#10;Nln+fg95dVsf9rT/OZxGmVdav/S69ymISF18iO/uL6MhGyqV9qY76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bVnxQAAAN4AAAAPAAAAAAAAAAAAAAAAAJgCAABkcnMv&#10;ZG93bnJldi54bWxQSwUGAAAAAAQABAD1AAAAigMAAAAA&#10;" fillcolor="black" stroked="f"/>
                        <v:rect id="Rectangle 667" o:spid="_x0000_s3932" style="position:absolute;left:3098;top:22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Q/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kp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FEPzHAAAA3gAAAA8AAAAAAAAAAAAAAAAAmAIAAGRy&#10;cy9kb3ducmV2LnhtbFBLBQYAAAAABAAEAPUAAACMAwAAAAA=&#10;" fillcolor="black" stroked="f"/>
                        <v:rect id="Rectangle 668" o:spid="_x0000_s3933" style="position:absolute;left:3098;top:22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vMYA&#10;AADeAAAADwAAAGRycy9kb3ducmV2LnhtbESPzWoCMRSF9wXfIdyCu5o42GKnRtGC4Kag1oXurpPb&#10;mcHJzTSJOvr0ZlHo8nD++CazzjbiQj7UjjUMBwoEceFMzaWG3ffyZQwiRGSDjWPScKMAs2nvaYK5&#10;cVfe0GUbS5FGOOSooYqxzaUMRUUWw8C1xMn7cd5iTNKX0ni8pnHbyEypN2mx5vRQYUufFRWn7dlq&#10;WLyPF7/rEX/dN8cDHfbH02vmldb9527+ASJSF//Df+2V0ZCN1DA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vvMYAAADeAAAADwAAAAAAAAAAAAAAAACYAgAAZHJz&#10;L2Rvd25yZXYueG1sUEsFBgAAAAAEAAQA9QAAAIsDAAAAAA==&#10;" fillcolor="black" stroked="f"/>
                        <v:rect id="Rectangle 669" o:spid="_x0000_s3934" style="position:absolute;left:3098;top:22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KJ8gA&#10;AADeAAAADwAAAGRycy9kb3ducmV2LnhtbESPQWsCMRSE74X+h/AK3mqyiy26GqUWBC+Fanuot+fm&#10;dXdx87JNoq7++qYg9DjMzDfMbNHbVpzIh8axhmyoQBCXzjRcafj8WD2OQYSIbLB1TBouFGAxv7+b&#10;YWHcmTd02sZKJAiHAjXUMXaFlKGsyWIYuo44ed/OW4xJ+koaj+cEt63MlXqWFhtOCzV29FpTedge&#10;rYblZLz8eR/x23Wz39Hua394yr3SevDQv0xBROrjf/jWXhsN+Uhl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oonyAAAAN4AAAAPAAAAAAAAAAAAAAAAAJgCAABk&#10;cnMvZG93bnJldi54bWxQSwUGAAAAAAQABAD1AAAAjQMAAAAA&#10;" fillcolor="black" stroked="f"/>
                        <v:rect id="Rectangle 670" o:spid="_x0000_s3935" style="position:absolute;left:3098;top:22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UUMcA&#10;AADeAAAADwAAAGRycy9kb3ducmV2LnhtbESPQWsCMRSE70L/Q3iF3jRx0aKrUWqh4EVQ20O9PTev&#10;u4ubl20Sddtf3whCj8PMfMPMl51txIV8qB1rGA4UCOLCmZpLDR/vb/0JiBCRDTaOScMPBVguHnpz&#10;zI278o4u+1iKBOGQo4YqxjaXMhQVWQwD1xIn78t5izFJX0rj8ZrgtpGZUs/SYs1pocKWXisqTvuz&#10;1bCaTlbf2xFvfnfHAx0+j6dx5pXWT4/dywxEpC7+h+/ttdGQjdQ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FFDHAAAA3gAAAA8AAAAAAAAAAAAAAAAAmAIAAGRy&#10;cy9kb3ducmV2LnhtbFBLBQYAAAAABAAEAPUAAACMAwAAAAA=&#10;" fillcolor="black" stroked="f"/>
                        <v:rect id="Rectangle 671" o:spid="_x0000_s3936" style="position:absolute;left:3098;top:22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xy8kA&#10;AADeAAAADwAAAGRycy9kb3ducmV2LnhtbESPT2sCMRTE70K/Q3iF3jRxa0VXo9RCoReh/jno7bl5&#10;3V3cvGyTVLd++qZQ6HGYmd8w82VnG3EhH2rHGoYDBYK4cKbmUsN+99qfgAgR2WDjmDR8U4Dl4q43&#10;x9y4K2/oso2lSBAOOWqoYmxzKUNRkcUwcC1x8j6ctxiT9KU0Hq8JbhuZKTWWFmtOCxW29FJRcd5+&#10;WQ2r6WT1+T7i9W1zOtLxcDo/ZV5p/XDfPc9AROrif/iv/WY0ZCM1f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Sxy8kAAADeAAAADwAAAAAAAAAAAAAAAACYAgAA&#10;ZHJzL2Rvd25yZXYueG1sUEsFBgAAAAAEAAQA9QAAAI4DAAAAAA==&#10;" fillcolor="black" stroked="f"/>
                        <v:rect id="Rectangle 672" o:spid="_x0000_s3937" style="position:absolute;left:3098;top:22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pv8gA&#10;AADeAAAADwAAAGRycy9kb3ducmV2LnhtbESPQWsCMRSE74X+h/AK3mrisi26GqUWBC+Fanuot+fm&#10;dXdx87JNoq7++qYg9DjMzDfMbNHbVpzIh8axhtFQgSAunWm40vD5sXocgwgR2WDrmDRcKMBifn83&#10;w8K4M2/otI2VSBAOBWqoY+wKKUNZk8UwdB1x8r6dtxiT9JU0Hs8JbluZKfUsLTacFmrs6LWm8rA9&#10;Wg3LyXj5857z23Wz39Hua394yrzSevDQv0xBROrjf/jWXhsNWa5G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3Sm/yAAAAN4AAAAPAAAAAAAAAAAAAAAAAJgCAABk&#10;cnMvZG93bnJldi54bWxQSwUGAAAAAAQABAD1AAAAjQMAAAAA&#10;" fillcolor="black" stroked="f"/>
                        <v:rect id="Rectangle 673" o:spid="_x0000_s3938" style="position:absolute;left:3098;top:22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GMJ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YwkyAAAAN4AAAAPAAAAAAAAAAAAAAAAAJgCAABk&#10;cnMvZG93bnJldi54bWxQSwUGAAAAAAQABAD1AAAAjQMAAAAA&#10;" fillcolor="black" stroked="f"/>
                        <v:rect id="Rectangle 674" o:spid="_x0000_s3939" style="position:absolute;left:3098;top:22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SU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xJTyAAAAN4AAAAPAAAAAAAAAAAAAAAAAJgCAABk&#10;cnMvZG93bnJldi54bWxQSwUGAAAAAAQABAD1AAAAjQMAAAAA&#10;" fillcolor="black" stroked="f"/>
                        <v:rect id="Rectangle 675" o:spid="_x0000_s3940" style="position:absolute;left:3098;top:22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y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dq9A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A+3yMkAAADeAAAADwAAAAAAAAAAAAAAAACYAgAA&#10;ZHJzL2Rvd25yZXYueG1sUEsFBgAAAAAEAAQA9QAAAI4DAAAAAA==&#10;" fillcolor="black" stroked="f"/>
                        <v:rect id="Rectangle 676" o:spid="_x0000_s3941" style="position:absolute;left:3098;top:22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jusUA&#10;AADeAAAADwAAAGRycy9kb3ducmV2LnhtbERPTWsCMRC9F/wPYQreauJii90aRQuCl4JaD3obN9Pd&#10;xc1km0Rd/fXmUOjx8b4ns8424kI+1I41DAcKBHHhTM2lht338mUMIkRkg41j0nCjALNp72mCuXFX&#10;3tBlG0uRQjjkqKGKsc2lDEVFFsPAtcSJ+3HeYkzQl9J4vKZw28hMqTdpsebUUGFLnxUVp+3Zali8&#10;jxe/6xF/3TfHAx32x9Nr5pXW/edu/gEiUhf/xX/uldGQjdQw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CO6xQAAAN4AAAAPAAAAAAAAAAAAAAAAAJgCAABkcnMv&#10;ZG93bnJldi54bWxQSwUGAAAAAAQABAD1AAAAigMAAAAA&#10;" fillcolor="black" stroked="f"/>
                        <v:rect id="Rectangle 677" o:spid="_x0000_s3942" style="position:absolute;left:3098;top:22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GI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4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3IYhyAAAAN4AAAAPAAAAAAAAAAAAAAAAAJgCAABk&#10;cnMvZG93bnJldi54bWxQSwUGAAAAAAQABAD1AAAAjQMAAAAA&#10;" fillcolor="black" stroked="f"/>
                        <v:rect id="Rectangle 678" o:spid="_x0000_s3943" style="position:absolute;left:3098;top:22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lAcYA&#10;AADeAAAADwAAAGRycy9kb3ducmV2LnhtbESPy2oCMRSG94W+QzhCdzVxULGjUWqh0I1QL4u6O06O&#10;M4OTk2mS6ujTNwvB5c9/45stOtuIM/lQO9Yw6CsQxIUzNZcadtvP1wmIEJENNo5Jw5UCLObPTzPM&#10;jbvwms6bWIo0wiFHDVWMbS5lKCqyGPquJU7e0XmLMUlfSuPxksZtIzOlxtJizemhwpY+KipOmz+r&#10;Yfk2Wf5+D3l1Wx/2tP85nEaZV1q/9Lr3KYhIXXyE7+0voyEbqiw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rlAcYAAADeAAAADwAAAAAAAAAAAAAAAACYAgAAZHJz&#10;L2Rvd25yZXYueG1sUEsFBgAAAAAEAAQA9QAAAIsDAAAAAA==&#10;" fillcolor="black" stroked="f"/>
                        <v:rect id="Rectangle 679" o:spid="_x0000_s3944" style="position:absolute;left:3098;top:22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AmscA&#10;AADeAAAADwAAAGRycy9kb3ducmV2LnhtbESPQWsCMRSE70L/Q3iF3jRx0aKrUWqh4EVQ20O9PTev&#10;u4ubl20Sddtf3whCj8PMfMPMl51txIV8qB1rGA4UCOLCmZpLDR/vb/0JiBCRDTaOScMPBVguHnpz&#10;zI278o4u+1iKBOGQo4YqxjaXMhQVWQwD1xIn78t5izFJX0rj8ZrgtpGZUs/SYs1pocKWXisqTvuz&#10;1bCaTlbf2xFvfnfHAx0+j6dx5pXWT4/dywxEpC7+h+/ttdGQjVQ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GQJrHAAAA3gAAAA8AAAAAAAAAAAAAAAAAmAIAAGRy&#10;cy9kb3ducmV2LnhtbFBLBQYAAAAABAAEAPUAAACMAwAAAAA=&#10;" fillcolor="black" stroked="f"/>
                        <v:rect id="Rectangle 680" o:spid="_x0000_s3945" style="position:absolute;left:3098;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e7cgA&#10;AADeAAAADwAAAGRycy9kb3ducmV2LnhtbESPT0sDMRTE70K/Q3gFbzZpqFLXpqUVBC+C/XOwt9fN&#10;c3fp5mVNYrvtpzeC4HGYmd8ws0XvWnGiEBvPBsYjBYK49LbhysBu+3I3BRETssXWMxm4UITFfHAz&#10;w8L6M6/ptEmVyBCOBRqoU+oKKWNZk8M48h1x9j59cJiyDJW0Ac8Z7lqplXqQDhvOCzV29FxTedx8&#10;OwOrx+nq633Cb9f1YU/7j8PxXgdlzO2wXz6BSNSn//Bf+9Ua0BOlNf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N7tyAAAAN4AAAAPAAAAAAAAAAAAAAAAAJgCAABk&#10;cnMvZG93bnJldi54bWxQSwUGAAAAAAQABAD1AAAAjQMAAAAA&#10;" fillcolor="black" stroked="f"/>
                        <v:rect id="Rectangle 681" o:spid="_x0000_s3946" style="position:absolute;left:3098;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7dsgA&#10;AADeAAAADwAAAGRycy9kb3ducmV2LnhtbESPT2sCMRTE74V+h/AK3mrS1YquRqmFQi+F+uegt+fm&#10;ubu4edkmqW776Ruh4HGYmd8ws0VnG3EmH2rHGp76CgRx4UzNpYbt5u1xDCJEZIONY9LwQwEW8/u7&#10;GebGXXhF53UsRYJwyFFDFWObSxmKiiyGvmuJk3d03mJM0pfSeLwkuG1kptRIWqw5LVTY0mtFxWn9&#10;bTUsJ+Pl1+eQP35Xhz3td4fTc+aV1r2H7mUKIlIXb+H/9rvRkA1VNo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Ht2yAAAAN4AAAAPAAAAAAAAAAAAAAAAAJgCAABk&#10;cnMvZG93bnJldi54bWxQSwUGAAAAAAQABAD1AAAAjQMAAAAA&#10;" fillcolor="black" stroked="f"/>
                        <v:rect id="Rectangle 682" o:spid="_x0000_s3947" style="position:absolute;left:3098;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jA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cqL+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eMCyAAAAN4AAAAPAAAAAAAAAAAAAAAAAJgCAABk&#10;cnMvZG93bnJldi54bWxQSwUGAAAAAAQABAD1AAAAjQMAAAAA&#10;" fillcolor="black" stroked="f"/>
                        <v:rect id="Rectangle 683" o:spid="_x0000_s3948" style="position:absolute;left:3098;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1Gm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9RpnHAAAA3gAAAA8AAAAAAAAAAAAAAAAAmAIAAGRy&#10;cy9kb3ducmV2LnhtbFBLBQYAAAAABAAEAPUAAACMAwAAAAA=&#10;" fillcolor="black" stroked="f"/>
                        <v:rect id="Rectangle 684" o:spid="_x0000_s3949" style="position:absolute;left:3098;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7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v2O7HAAAA3gAAAA8AAAAAAAAAAAAAAAAAmAIAAGRy&#10;cy9kb3ducmV2LnhtbFBLBQYAAAAABAAEAPUAAACMAwAAAAA=&#10;" fillcolor="black" stroked="f"/>
                        <v:rect id="Rectangle 685" o:spid="_x0000_s3950" style="position:absolute;left:3098;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9dcgA&#10;AADeAAAADwAAAGRycy9kb3ducmV2LnhtbESPT2sCMRTE74V+h/CE3mriYquuRqmFQi+F+uegt+fm&#10;ubu4edkmqW776Ruh4HGYmd8ws0VnG3EmH2rHGgZ9BYK4cKbmUsN28/Y4BhEissHGMWn4oQCL+f3d&#10;DHPjLryi8zqWIkE45KihirHNpQxFRRZD37XEyTs6bzEm6UtpPF4S3DYyU+pZWqw5LVTY0mtFxWn9&#10;bTUsJ+Pl1+eQP35Xhz3td4fTU+aV1g+9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311yAAAAN4AAAAPAAAAAAAAAAAAAAAAAJgCAABk&#10;cnMvZG93bnJldi54bWxQSwUGAAAAAAQABAD1AAAAjQMAAAAA&#10;" fillcolor="black" stroked="f"/>
                        <v:rect id="Rectangle 686" o:spid="_x0000_s3951" style="position:absolute;left:3098;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B8UA&#10;AADeAAAADwAAAGRycy9kb3ducmV2LnhtbERPy2oCMRTdF/oP4Qrd1cRBxY5GqYVCN0J9LOruOrnO&#10;DE5upkmqo1/fLASXh/OeLTrbiDP5UDvWMOgrEMSFMzWXGnbbz9cJiBCRDTaOScOVAizmz08zzI27&#10;8JrOm1iKFMIhRw1VjG0uZSgqshj6riVO3NF5izFBX0rj8ZLCbSMzpcbSYs2pocKWPioqTps/q2H5&#10;Nln+fg95dVsf9rT/OZxGmVdav/S69ymISF18iO/uL6MhG6os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kHxQAAAN4AAAAPAAAAAAAAAAAAAAAAAJgCAABkcnMv&#10;ZG93bnJldi54bWxQSwUGAAAAAAQABAD1AAAAigMAAAAA&#10;" fillcolor="black" stroked="f"/>
                        <v:rect id="Rectangle 687" o:spid="_x0000_s3952" style="position:absolute;left:3098;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Mn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iqb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TJzHAAAA3gAAAA8AAAAAAAAAAAAAAAAAmAIAAGRy&#10;cy9kb3ducmV2LnhtbFBLBQYAAAAABAAEAPUAAACMAwAAAAA=&#10;" fillcolor="black" stroked="f"/>
                        <v:rect id="Rectangle 688" o:spid="_x0000_s3953" style="position:absolute;left:3098;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z3McA&#10;AADeAAAADwAAAGRycy9kb3ducmV2LnhtbESPzWoCMRSF9wXfIVyhu5p0tEVHo6hQ6KZQrQvdXSe3&#10;M4OTmzFJderTm0Why8P545stOtuIC/lQO9bwPFAgiAtnai417L7ensYgQkQ22DgmDb8UYDHvPcww&#10;N+7KG7psYynSCIccNVQxtrmUoajIYhi4ljh5385bjEn6UhqP1zRuG5kp9Sot1pweKmxpXVFx2v5Y&#10;DavJeHX+HPHHbXM80GF/PL1kXmn92O+WUxCRuvgf/mu/Gw3ZSA0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c9zHAAAA3gAAAA8AAAAAAAAAAAAAAAAAmAIAAGRy&#10;cy9kb3ducmV2LnhtbFBLBQYAAAAABAAEAPUAAACMAwAAAAA=&#10;" fillcolor="black" stroked="f"/>
                        <v:rect id="Rectangle 689" o:spid="_x0000_s3954" style="position:absolute;left:3098;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R8kA&#10;AADeAAAADwAAAGRycy9kb3ducmV2LnhtbESPT2sCMRTE70K/Q3iF3jRxa0VXo9RCoReh/jno7bl5&#10;3V3cvGyTVLd++qZQ6HGYmd8w82VnG3EhH2rHGoYDBYK4cKbmUsN+99qfgAgR2WDjmDR8U4Dl4q43&#10;x9y4K2/oso2lSBAOOWqoYmxzKUNRkcUwcC1x8j6ctxiT9KU0Hq8JbhuZKTWWFmtOCxW29FJRcd5+&#10;WQ2r6WT1+T7i9W1zOtLxcDo/ZV5p/XDfPc9AROrif/iv/WY0ZCP1O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WR8kAAADeAAAADwAAAAAAAAAAAAAAAACYAgAA&#10;ZHJzL2Rvd25yZXYueG1sUEsFBgAAAAAEAAQA9QAAAI4DAAAAAA==&#10;" fillcolor="black" stroked="f"/>
                        <v:rect id="Rectangle 690" o:spid="_x0000_s3955" style="position:absolute;left:3098;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1IMMgA&#10;AADeAAAADwAAAGRycy9kb3ducmV2LnhtbESPT2sCMRTE74V+h/AK3mrS1YquRqmFQi+F+uegt+fm&#10;ubu4edkmqW776Ruh4HGYmd8ws0VnG3EmH2rHGp76CgRx4UzNpYbt5u1xDCJEZIONY9LwQwEW8/u7&#10;GebGXXhF53UsRYJwyFFDFWObSxmKiiyGvmuJk3d03mJM0pfSeLwkuG1kptRIWqw5LVTY0mtFxWn9&#10;bTUsJ+Pl1+eQP35Xhz3td4fTc+aV1r2H7mUKIlIXb+H/9rvRkA3VI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zUgwyAAAAN4AAAAPAAAAAAAAAAAAAAAAAJgCAABk&#10;cnMvZG93bnJldi54bWxQSwUGAAAAAAQABAD1AAAAjQMAAAAA&#10;" fillcolor="black" stroked="f"/>
                        <v:rect id="Rectangle 691" o:spid="_x0000_s3956" style="position:absolute;left:3098;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Htq8kA&#10;AADeAAAADwAAAGRycy9kb3ducmV2LnhtbESPT2sCMRTE74V+h/AKvdWkqxVdjVILhV6E+uegt+fm&#10;dXdx87JNUt366Ruh4HGYmd8w03lnG3EiH2rHGp57CgRx4UzNpYbt5v1pBCJEZIONY9LwSwHms/u7&#10;KebGnXlFp3UsRYJwyFFDFWObSxmKiiyGnmuJk/flvMWYpC+l8XhOcNvITKmhtFhzWqiwpbeKiuP6&#10;x2pYjEeL788BLy+rw572u8PxJfNK68eH7nUCIlIXb+H/9ofRkA1Uvw/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IHtq8kAAADeAAAADwAAAAAAAAAAAAAAAACYAgAA&#10;ZHJzL2Rvd25yZXYueG1sUEsFBgAAAAAEAAQA9QAAAI4DAAAAAA==&#10;" fillcolor="black" stroked="f"/>
                        <v:rect id="Rectangle 692" o:spid="_x0000_s3957" style="position:absolute;left:3098;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13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XqI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aHXfyAAAAN4AAAAPAAAAAAAAAAAAAAAAAJgCAABk&#10;cnMvZG93bnJldi54bWxQSwUGAAAAAAQABAD1AAAAjQMAAAAA&#10;" fillcolor="black" stroked="f"/>
                        <v:rect id="Rectangle 693" o:spid="_x0000_s3958" style="position:absolute;left:3098;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QRM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0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TQRMkAAADeAAAADwAAAAAAAAAAAAAAAACYAgAA&#10;ZHJzL2Rvd25yZXYueG1sUEsFBgAAAAAEAAQA9QAAAI4DAAAAAA==&#10;" fillcolor="black" stroked="f"/>
                        <v:rect id="Rectangle 694" o:spid="_x0000_s3959" style="position:absolute;left:3098;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OM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wx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ZOM8kAAADeAAAADwAAAAAAAAAAAAAAAACYAgAA&#10;ZHJzL2Rvd25yZXYueG1sUEsFBgAAAAAEAAQA9QAAAI4DAAAAAA==&#10;" fillcolor="black" stroked="f"/>
                        <v:rect id="Rectangle 695" o:spid="_x0000_s3960" style="position:absolute;left:3098;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rqMkA&#10;AADeAAAADwAAAGRycy9kb3ducmV2LnhtbESPT08CMRTE7yZ+h+aZcJPWBQUWChETEi8m8ucAt8f2&#10;ubth+7q2FVY/PTUx8TiZmd9kZovONuJMPtSONTz0FQjiwpmaSw277ep+DCJEZIONY9LwTQEW89ub&#10;GebGXXhN500sRYJwyFFDFWObSxmKiiyGvmuJk/fhvMWYpC+l8XhJcNvITKknabHmtFBhSy8VFafN&#10;l9WwnIyXn+9DfvtZHw902B9Pj5lXWvfuuucpiEhd/A//tV+NhmyoBi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rrqMkAAADeAAAADwAAAAAAAAAAAAAAAACYAgAA&#10;ZHJzL2Rvd25yZXYueG1sUEsFBgAAAAAEAAQA9QAAAI4DAAAAAA==&#10;" fillcolor="black" stroked="f"/>
                        <v:rect id="Rectangle 696" o:spid="_x0000_s3961" style="position:absolute;left:3098;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2sUA&#10;AADeAAAADwAAAGRycy9kb3ducmV2LnhtbERPTWsCMRC9F/wPYYTeatLVFl2NokKhl0K1HvQ2bqa7&#10;i5vJmqS69debQ6HHx/ueLTrbiAv5UDvW8DxQIIgLZ2ouNey+3p7GIEJENtg4Jg2/FGAx7z3MMDfu&#10;yhu6bGMpUgiHHDVUMba5lKGoyGIYuJY4cd/OW4wJ+lIaj9cUbhuZKfUqLdacGipsaV1Rcdr+WA2r&#10;yXh1/hzxx21zPNBhfzy9ZF5p/djvllMQkbr4L/5zvxsN2UgN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X/axQAAAN4AAAAPAAAAAAAAAAAAAAAAAJgCAABkcnMv&#10;ZG93bnJldi54bWxQSwUGAAAAAAQABAD1AAAAigMAAAAA&#10;" fillcolor="black" stroked="f"/>
                        <v:rect id="Rectangle 697" o:spid="_x0000_s3962" style="position:absolute;left:3098;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aQ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G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dpByAAAAN4AAAAPAAAAAAAAAAAAAAAAAJgCAABk&#10;cnMvZG93bnJldi54bWxQSwUGAAAAAAQABAD1AAAAjQMAAAAA&#10;" fillcolor="black" stroked="f"/>
                        <v:rect id="Rectangle 698" o:spid="_x0000_s3963" style="position:absolute;left:3098;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AoccA&#10;AADeAAAADwAAAGRycy9kb3ducmV2LnhtbESPy2oCMRSG9wXfIZyCu5p0mBY7GkULQjeFelnU3XFy&#10;nBmcnEyTVEefvlkUXP78N77pvLetOJMPjWMNzyMFgrh0puFKw267ehqDCBHZYOuYNFwpwHw2eJhi&#10;YdyF13TexEqkEQ4Faqhj7AopQ1mTxTByHXHyjs5bjEn6ShqPlzRuW5kp9SotNpweauzovabytPm1&#10;GpZv4+XPV86ft/VhT/vvw+kl80rr4WO/mICI1Md7+L/9YTRku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VAKHHAAAA3gAAAA8AAAAAAAAAAAAAAAAAmAIAAGRy&#10;cy9kb3ducmV2LnhtbFBLBQYAAAAABAAEAPUAAACMAwAAAAA=&#10;" fillcolor="black" stroked="f"/>
                        <v:rect id="Rectangle 699" o:spid="_x0000_s3964" style="position:absolute;left:3098;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lOsgA&#10;AADeAAAADwAAAGRycy9kb3ducmV2LnhtbESPQWsCMRSE74X+h/AK3mrisi26GqUWBC+Fanuot+fm&#10;dXdx87JNoq7++qYg9DjMzDfMbNHbVpzIh8axhtFQgSAunWm40vD5sXocgwgR2WDrmDRcKMBifn83&#10;w8K4M2/otI2VSBAOBWqoY+wKKUNZk8UwdB1x8r6dtxiT9JU0Hs8JbluZKfUsLTacFmrs6LWm8rA9&#10;Wg3LyXj5857z23Wz39Hua394yrzSevDQv0xBROrjf/jWXhsNWa7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aU6yAAAAN4AAAAPAAAAAAAAAAAAAAAAAJgCAABk&#10;cnMvZG93bnJldi54bWxQSwUGAAAAAAQABAD1AAAAjQMAAAAA&#10;" fillcolor="black" stroked="f"/>
                        <v:rect id="Rectangle 700" o:spid="_x0000_s3965" style="position:absolute;left:3098;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s7Tc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yO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ztNyAAAAN4AAAAPAAAAAAAAAAAAAAAAAJgCAABk&#10;cnMvZG93bnJldi54bWxQSwUGAAAAAAQABAD1AAAAjQMAAAAA&#10;" fillcolor="black" stroked="f"/>
                        <v:rect id="Rectangle 701" o:spid="_x0000_s3966" style="position:absolute;left:3098;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e1s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Uqf4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h57WyAAAAN4AAAAPAAAAAAAAAAAAAAAAAJgCAABk&#10;cnMvZG93bnJldi54bWxQSwUGAAAAAAQABAD1AAAAjQMAAAAA&#10;" fillcolor="black" stroked="f"/>
                        <v:rect id="Rectangle 702" o:spid="_x0000_s3967" style="position:absolute;left:3098;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4Go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KO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gaiyAAAAN4AAAAPAAAAAAAAAAAAAAAAAJgCAABk&#10;cnMvZG93bnJldi54bWxQSwUGAAAAAAQABAD1AAAAjQMAAAAA&#10;" fillcolor="black" stroked="f"/>
                        <v:rect id="Rectangle 703" o:spid="_x0000_s3968" style="position:absolute;left:3098;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jOc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qM5yAAAAN4AAAAPAAAAAAAAAAAAAAAAAJgCAABk&#10;cnMvZG93bnJldi54bWxQSwUGAAAAAAQABAD1AAAAjQMAAAAA&#10;" fillcolor="black" stroked="f"/>
                        <v:rect id="Rectangle 704" o:spid="_x0000_s3969" style="position:absolute;left:3098;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9T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8D1OyAAAAN4AAAAPAAAAAAAAAAAAAAAAAJgCAABk&#10;cnMvZG93bnJldi54bWxQSwUGAAAAAAQABAD1AAAAjQMAAAAA&#10;" fillcolor="black" stroked="f"/>
                        <v:rect id="Rectangle 705" o:spid="_x0000_s3970" style="position:absolute;left:3098;top:25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Y1c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VPo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JjVyAAAAN4AAAAPAAAAAAAAAAAAAAAAAJgCAABk&#10;cnMvZG93bnJldi54bWxQSwUGAAAAAAQABAD1AAAAjQMAAAAA&#10;" fillcolor="black" stroked="f"/>
                        <v:rect id="Rectangle 706" o:spid="_x0000_s3971" style="position:absolute;left:3098;top:26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MMp8UA&#10;AADeAAAADwAAAGRycy9kb3ducmV2LnhtbERPy2oCMRTdF/yHcAvuatJhWuxoFC0I3RTqY1F318l1&#10;ZnByM01SHf36ZlFweTjv6by3rTiTD41jDc8jBYK4dKbhSsNuu3oagwgR2WDrmDRcKcB8NniYYmHc&#10;hdd03sRKpBAOBWqoY+wKKUNZk8Uwch1x4o7OW4wJ+koaj5cUbluZKfUqLTacGmrs6L2m8rT5tRqW&#10;b+Plz1fOn7f1YU/778PpJfNK6+Fjv5iAiNTHu/jf/WE0ZLnK09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IwynxQAAAN4AAAAPAAAAAAAAAAAAAAAAAJgCAABkcnMv&#10;ZG93bnJldi54bWxQSwUGAAAAAAQABAD1AAAAigMAAAAA&#10;" fillcolor="black" stroked="f"/>
                        <v:rect id="Rectangle 707" o:spid="_x0000_s3972" style="position:absolute;left:3098;top:26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pP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zl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6k8yAAAAN4AAAAPAAAAAAAAAAAAAAAAAJgCAABk&#10;cnMvZG93bnJldi54bWxQSwUGAAAAAAQABAD1AAAAjQMAAAAA&#10;" fillcolor="black" stroked="f"/>
                        <v:rect id="Rectangle 708" o:spid="_x0000_s3973" style="position:absolute;left:3098;top:26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WfMYA&#10;AADeAAAADwAAAGRycy9kb3ducmV2LnhtbESPzWoCMRSF9wXfIVyhu5p00KKjUVQQ3Ahqu6i76+R2&#10;ZnByMyapTvv0ZlHo8nD++GaLzjbiRj7UjjW8DhQI4sKZmksNH++blzGIEJENNo5Jww8FWMx7TzPM&#10;jbvzgW7HWIo0wiFHDVWMbS5lKCqyGAauJU7el/MWY5K+lMbjPY3bRmZKvUmLNaeHCltaV1Rcjt9W&#10;w2oyXl33Q979Hs4nOn2eL6PMK62f+91yCiJSF//Df+2t0ZAN1Sg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yWfMYAAADeAAAADwAAAAAAAAAAAAAAAACYAgAAZHJz&#10;L2Rvd25yZXYueG1sUEsFBgAAAAAEAAQA9QAAAIsDAAAAAA==&#10;" fillcolor="black" stroked="f"/>
                        <v:rect id="Rectangle 709" o:spid="_x0000_s3974" style="position:absolute;left:3098;top:26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z5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DPnyAAAAN4AAAAPAAAAAAAAAAAAAAAAAJgCAABk&#10;cnMvZG93bnJldi54bWxQSwUGAAAAAAQABAD1AAAAjQMAAAAA&#10;" fillcolor="black" stroked="f"/>
                        <v:rect id="Rectangle 710" o:spid="_x0000_s3975" style="position:absolute;left:3098;top:26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tk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SrZDHAAAA3gAAAA8AAAAAAAAAAAAAAAAAmAIAAGRy&#10;cy9kb3ducmV2LnhtbFBLBQYAAAAABAAEAPUAAACMAwAAAAA=&#10;" fillcolor="black" stroked="f"/>
                        <v:rect id="Rectangle 711" o:spid="_x0000_s3976" style="position:absolute;left:3098;top:26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IC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8A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4IC8kAAADeAAAADwAAAAAAAAAAAAAAAACYAgAA&#10;ZHJzL2Rvd25yZXYueG1sUEsFBgAAAAAEAAQA9QAAAI4DAAAAAA==&#10;" fillcolor="black" stroked="f"/>
                        <v:rect id="Rectangle 712" o:spid="_x0000_s3977" style="position:absolute;left:3098;top:26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Qf8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5B/yAAAAN4AAAAPAAAAAAAAAAAAAAAAAJgCAABk&#10;cnMvZG93bnJldi54bWxQSwUGAAAAAAQABAD1AAAAjQMAAAAA&#10;" fillcolor="black" stroked="f"/>
                        <v:rect id="Rectangle 713" o:spid="_x0000_s3978" style="position:absolute;left:3098;top:26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15M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GYqz+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XkyAAAAN4AAAAPAAAAAAAAAAAAAAAAAJgCAABk&#10;cnMvZG93bnJldi54bWxQSwUGAAAAAAQABAD1AAAAjQMAAAAA&#10;" fillcolor="black" stroked="f"/>
                        <v:rect id="Rectangle 714" o:spid="_x0000_s3979" style="position:absolute;left:3098;top:26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k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o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auTyAAAAN4AAAAPAAAAAAAAAAAAAAAAAJgCAABk&#10;cnMvZG93bnJldi54bWxQSwUGAAAAAAQABAD1AAAAjQMAAAAA&#10;" fillcolor="black" stroked="f"/>
                        <v:rect id="Rectangle 715" o:spid="_x0000_s3980" style="position:absolute;left:3098;top:26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OC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YA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UOCMkAAADeAAAADwAAAAAAAAAAAAAAAACYAgAA&#10;ZHJzL2Rvd25yZXYueG1sUEsFBgAAAAAEAAQA9QAAAI4DAAAAAA==&#10;" fillcolor="black" stroked="f"/>
                        <v:rect id="Rectangle 716" o:spid="_x0000_s3981" style="position:absolute;left:3098;top:26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esUA&#10;AADeAAAADwAAAGRycy9kb3ducmV2LnhtbERPTWsCMRC9F/wPYYTeatJFi65GUUHwIqjtod7GzXR3&#10;cTNZk1S3/fXmUOjx8b5ni8424kY+1I41vA4UCOLCmZpLDR/vm5cxiBCRDTaOScMPBVjMe08zzI27&#10;84Fux1iKFMIhRw1VjG0uZSgqshgGriVO3JfzFmOCvpTG4z2F20ZmSr1JizWnhgpbWldUXI7fVsNq&#10;Ml5d90Pe/R7OJzp9ni+jzCutn/vdcgoiUhf/xX/urdGQDdUo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p6xQAAAN4AAAAPAAAAAAAAAAAAAAAAAJgCAABkcnMv&#10;ZG93bnJldi54bWxQSwUGAAAAAAQABAD1AAAAigMAAAAA&#10;" fillcolor="black" stroked="f"/>
                        <v:rect id="Rectangle 717" o:spid="_x0000_s3982" style="position:absolute;left:3098;top:26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4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j/hyAAAAN4AAAAPAAAAAAAAAAAAAAAAAJgCAABk&#10;cnMvZG93bnJldi54bWxQSwUGAAAAAAQABAD1AAAAjQMAAAAA&#10;" fillcolor="black" stroked="f"/>
                        <v:rect id="Rectangle 718" o:spid="_x0000_s3983" style="position:absolute;left:3098;top:26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wcYA&#10;AADeAAAADwAAAGRycy9kb3ducmV2LnhtbESPzWoCMRSF94W+Q7iF7mrSQUVHo2ih4EZQ20XdXSe3&#10;M4OTmzFJdfTpzULo8nD++KbzzjbiTD7UjjW89xQI4sKZmksN31+fbyMQISIbbByThisFmM+en6aY&#10;G3fhLZ13sRRphEOOGqoY21zKUFRkMfRcS5y8X+ctxiR9KY3HSxq3jcyUGkqLNaeHClv6qKg47v6s&#10;huV4tDxt+ry+bQ972v8cjoPMK61fX7rFBESkLv6HH+2V0ZD11TA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cwcYAAADeAAAADwAAAAAAAAAAAAAAAACYAgAAZHJz&#10;L2Rvd25yZXYueG1sUEsFBgAAAAAEAAQA9QAAAIsDAAAAAA==&#10;" fillcolor="black" stroked="f"/>
                        <v:rect id="Rectangle 719" o:spid="_x0000_s3984" style="position:absolute;left:3098;top:26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5W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rPlayAAAAN4AAAAPAAAAAAAAAAAAAAAAAJgCAABk&#10;cnMvZG93bnJldi54bWxQSwUGAAAAAAQABAD1AAAAjQMAAAAA&#10;" fillcolor="black" stroked="f"/>
                        <v:rect id="Rectangle 720" o:spid="_x0000_s3985" style="position:absolute;left:3098;top:26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5nL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Zy3HAAAA3gAAAA8AAAAAAAAAAAAAAAAAmAIAAGRy&#10;cy9kb3ducmV2LnhtbFBLBQYAAAAABAAEAPUAAACMAwAAAAA=&#10;" fillcolor="black" stroked="f"/>
                        <v:rect id="Rectangle 721" o:spid="_x0000_s3986" style="position:absolute;left:3098;top:26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LC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zLCtskAAADeAAAADwAAAAAAAAAAAAAAAACYAgAA&#10;ZHJzL2Rvd25yZXYueG1sUEsFBgAAAAAEAAQA9QAAAI4DAAAAAA==&#10;" fillcolor="black" stroked="f"/>
                        <v:rect id="Rectangle 722" o:spid="_x0000_s3987" style="position:absolute;left:3098;top:27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taw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21rCyAAAAN4AAAAPAAAAAAAAAAAAAAAAAJgCAABk&#10;cnMvZG93bnJldi54bWxQSwUGAAAAAAQABAD1AAAAjQMAAAAA&#10;" fillcolor="black" stroked="f"/>
                        <v:rect id="Rectangle 723" o:spid="_x0000_s3988" style="position:absolute;left:3098;top:27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W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4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9ZyAAAAN4AAAAPAAAAAAAAAAAAAAAAAJgCAABk&#10;cnMvZG93bnJldi54bWxQSwUGAAAAAAQABAD1AAAAjQMAAAAA&#10;" fillcolor="black" stroked="f"/>
                        <v:rect id="Rectangle 724" o:spid="_x0000_s3989" style="position:absolute;left:3098;top:27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VhLsgA&#10;AADeAAAADwAAAGRycy9kb3ducmV2LnhtbESPQWsCMRSE74L/ITyhN0262MVujaKFgheh2h7q7bl5&#10;3V3cvKxJqtv++qYg9DjMzDfMfNnbVlzIh8axhvuJAkFcOtNwpeH97WU8AxEissHWMWn4pgDLxXAw&#10;x8K4K+/oso+VSBAOBWqoY+wKKUNZk8UwcR1x8j6dtxiT9JU0Hq8JbluZKZVLiw2nhRo7eq6pPO2/&#10;rIb142x9fp3y9md3PNDh43h6yLzS+m7Ur55AROrjf/jW3hg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WEuyAAAAN4AAAAPAAAAAAAAAAAAAAAAAJgCAABk&#10;cnMvZG93bnJldi54bWxQSwUGAAAAAAQABAD1AAAAjQMAAAAA&#10;" fillcolor="black" stroked="f"/>
                        <v:rect id="Rectangle 725" o:spid="_x0000_s3990" style="position:absolute;left:3098;top:27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EtcgA&#10;AADeAAAADwAAAGRycy9kb3ducmV2LnhtbESPQWsCMRSE74X+h/AKvdWki7W6GqUWhF4EtT3U23Pz&#10;uru4edkmUdf++kYQPA4z8w0zmXW2EUfyoXas4bmnQBAXztRcavj6XDwNQYSIbLBxTBrOFGA2vb+b&#10;YG7cidd03MRSJAiHHDVUMba5lKGoyGLouZY4eT/OW4xJ+lIaj6cEt43MlBpIizWnhQpbeq+o2G8O&#10;VsN8NJz/rvq8/FvvtrT93u1fMq+0fnzo3sYgInXxFr62P4yGrK8G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cS1yAAAAN4AAAAPAAAAAAAAAAAAAAAAAJgCAABk&#10;cnMvZG93bnJldi54bWxQSwUGAAAAAAQABAD1AAAAjQMAAAAA&#10;" fillcolor="black" stroked="f"/>
                        <v:rect id="Rectangle 726" o:spid="_x0000_s3991" style="position:absolute;left:3098;top:27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x8UA&#10;AADeAAAADwAAAGRycy9kb3ducmV2LnhtbERPTWsCMRC9F/ofwhR6q0kXFV2NooWCF0FtD/U2bqa7&#10;i5vJmqS6+uvNQejx8b6n88424kw+1I41vPcUCOLCmZpLDd9fn28jECEiG2wck4YrBZjPnp+mmBt3&#10;4S2dd7EUKYRDjhqqGNtcylBUZDH0XEucuF/nLcYEfSmNx0sKt43MlBpKizWnhgpb+qioOO7+rIbl&#10;eLQ8bfq8vm0Pe9r/HI6DzCutX1+6xQREpC7+ix/uldGQ9dUw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lDHxQAAAN4AAAAPAAAAAAAAAAAAAAAAAJgCAABkcnMv&#10;ZG93bnJldi54bWxQSwUGAAAAAAQABAD1AAAAigMAAAAA&#10;" fillcolor="black" stroked="f"/>
                        <v:rect id="Rectangle 727" o:spid="_x0000_s3992" style="position:absolute;left:3098;top:2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1X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2vVcyAAAAN4AAAAPAAAAAAAAAAAAAAAAAJgCAABk&#10;cnMvZG93bnJldi54bWxQSwUGAAAAAAQABAD1AAAAjQMAAAAA&#10;" fillcolor="black" stroked="f"/>
                        <v:rect id="Rectangle 728" o:spid="_x0000_s3993" style="position:absolute;left:3098;top:273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KH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VK8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5yhzHAAAA3gAAAA8AAAAAAAAAAAAAAAAAmAIAAGRy&#10;cy9kb3ducmV2LnhtbFBLBQYAAAAABAAEAPUAAACMAwAAAAA=&#10;" fillcolor="black" stroked="f"/>
                        <v:rect id="Rectangle 729" o:spid="_x0000_s3994" style="position:absolute;left:3098;top:27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vh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fqcQ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XVvh8kAAADeAAAADwAAAAAAAAAAAAAAAACYAgAA&#10;ZHJzL2Rvd25yZXYueG1sUEsFBgAAAAAEAAQA9QAAAI4DAAAAAA==&#10;" fillcolor="black" stroked="f"/>
                        <v:rect id="Rectangle 730" o:spid="_x0000_s3995" style="position:absolute;left:3098;top:27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x8MgA&#10;AADeAAAADwAAAGRycy9kb3ducmV2LnhtbESPT2sCMRTE74V+h/CE3mriYquuRqmFQi+F+uegt+fm&#10;ubu4edkmqW776Ruh4HGYmd8ws0VnG3EmH2rHGgZ9BYK4cKbmUsN28/Y4BhEissHGMWn4oQCL+f3d&#10;DHPjLryi8zqWIkE45KihirHNpQxFRRZD37XEyTs6bzEm6UtpPF4S3DYyU+pZWqw5LVTY0mtFxWn9&#10;bTUsJ+Pl1+eQP35Xhz3td4fTU+aV1g+9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HwyAAAAN4AAAAPAAAAAAAAAAAAAAAAAJgCAABk&#10;cnMvZG93bnJldi54bWxQSwUGAAAAAAQABAD1AAAAjQMAAAAA&#10;" fillcolor="black" stroked="f"/>
                        <v:rect id="Rectangle 731" o:spid="_x0000_s3996" style="position:absolute;left:3098;top:27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Ua8kA&#10;AADeAAAADwAAAGRycy9kb3ducmV2LnhtbESPT08CMRTE7yZ+h+aZcJPWBQUWChETEi8m8ucAt8f2&#10;ubth+7q2FVY/PTUx8TiZmd9kZovONuJMPtSONTz0FQjiwpmaSw277ep+DCJEZIONY9LwTQEW89ub&#10;GebGXXhN500sRYJwyFFDFWObSxmKiiyGvmuJk/fhvMWYpC+l8XhJcNvITKknabHmtFBhSy8VFafN&#10;l9WwnIyXn+9DfvtZHw902B9Pj5lXWvfuuucpiEhd/A//tV+NhmyoR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tUa8kAAADeAAAADwAAAAAAAAAAAAAAAACYAgAA&#10;ZHJzL2Rvd25yZXYueG1sUEsFBgAAAAAEAAQA9QAAAI4DAAAAAA==&#10;" fillcolor="black" stroked="f"/>
                        <v:rect id="Rectangle 732" o:spid="_x0000_s3997" style="position:absolute;left:3098;top:27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H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vVJI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swfyAAAAN4AAAAPAAAAAAAAAAAAAAAAAJgCAABk&#10;cnMvZG93bnJldi54bWxQSwUGAAAAAAQABAD1AAAAjQMAAAAA&#10;" fillcolor="black" stroked="f"/>
                        <v:rect id="Rectangle 733" o:spid="_x0000_s3998" style="position:absolute;left:3098;top:27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ph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cA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5phMkAAADeAAAADwAAAAAAAAAAAAAAAACYAgAA&#10;ZHJzL2Rvd25yZXYueG1sUEsFBgAAAAAEAAQA9QAAAI4DAAAAAA==&#10;" fillcolor="black" stroked="f"/>
                        <v:rect id="Rectangle 734" o:spid="_x0000_s3999" style="position:absolute;left:3098;top:277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388gA&#10;AADeAAAADwAAAGRycy9kb3ducmV2LnhtbESPQWsCMRSE74X+h/AKvdWki7W6GqUWhF4EtT3U23Pz&#10;uru4edkmUdf++kYQPA4z8w0zmXW2EUfyoXas4bmnQBAXztRcavj6XDwNQYSIbLBxTBrOFGA2vb+b&#10;YG7cidd03MRSJAiHHDVUMba5lKGoyGLouZY4eT/OW4xJ+lIaj6cEt43MlBpIizWnhQpbeq+o2G8O&#10;VsN8NJz/rvq8/FvvtrT93u1fMq+0fnzo3sYgInXxFr62P4yGrK9eB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PfzyAAAAN4AAAAPAAAAAAAAAAAAAAAAAJgCAABk&#10;cnMvZG93bnJldi54bWxQSwUGAAAAAAQABAD1AAAAjQMAAAAA&#10;" fillcolor="black" stroked="f"/>
                        <v:rect id="Rectangle 735" o:spid="_x0000_s4000" style="position:absolute;left:3098;top:278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Sa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3VbA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BSaMkAAADeAAAADwAAAAAAAAAAAAAAAACYAgAA&#10;ZHJzL2Rvd25yZXYueG1sUEsFBgAAAAAEAAQA9QAAAI4DAAAAAA==&#10;" fillcolor="black" stroked="f"/>
                        <v:rect id="Rectangle 736" o:spid="_x0000_s4001" style="position:absolute;left:3098;top:27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GsUA&#10;AADeAAAADwAAAGRycy9kb3ducmV2LnhtbERPTWsCMRC9F/wPYYTeatJFW12NooWCl0K1HvQ2bqa7&#10;i5vJmqS67a9vDoLHx/ueLTrbiAv5UDvW8DxQIIgLZ2ouNey+3p/GIEJENtg4Jg2/FGAx7z3MMDfu&#10;yhu6bGMpUgiHHDVUMba5lKGoyGIYuJY4cd/OW4wJ+lIaj9cUbhuZKfUiLdacGips6a2i4rT9sRpW&#10;k/Hq/Dnkj7/N8UCH/fE0yrzS+rHfLacgInXxLr6510ZDNlS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8YaxQAAAN4AAAAPAAAAAAAAAAAAAAAAAJgCAABkcnMv&#10;ZG93bnJldi54bWxQSwUGAAAAAAQABAD1AAAAigMAAAAA&#10;" fillcolor="black" stroked="f"/>
                        <v:rect id="Rectangle 737" o:spid="_x0000_s4002" style="position:absolute;left:3098;top:27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jgc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YA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NjgckAAADeAAAADwAAAAAAAAAAAAAAAACYAgAA&#10;ZHJzL2Rvd25yZXYueG1sUEsFBgAAAAAEAAQA9QAAAI4DAAAAAA==&#10;" fillcolor="black" stroked="f"/>
                        <v:rect id="Rectangle 738" o:spid="_x0000_s4003" style="position:absolute;left:3098;top:28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O8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s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ujvHAAAA3gAAAA8AAAAAAAAAAAAAAAAAmAIAAGRy&#10;cy9kb3ducmV2LnhtbFBLBQYAAAAABAAEAPUAAACMAwAAAAA=&#10;" fillcolor="black" stroked="f"/>
                        <v:rect id="Rectangle 739" o:spid="_x0000_s4004" style="position:absolute;left:3098;top:28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foMgA&#10;AADeAAAADwAAAGRycy9kb3ducmV2LnhtbESPQWsCMRSE74X+h/AK3mriYsu6GqUWBC+Fanuot+fm&#10;dXdx87JNoq7++qYg9DjMzDfMbNHbVpzIh8axhtFQgSAunWm40vD5sXrMQYSIbLB1TBouFGAxv7+b&#10;YWHcmTd02sZKJAiHAjXUMXaFlKGsyWIYuo44ed/OW4xJ+koaj+cEt63MlHqWFhtOCzV29FpTedge&#10;rYblJF/+vI/57brZ72j3tT88ZV5pPXjoX6YgIvXxP3xrr42GbKz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oB+gyAAAAN4AAAAPAAAAAAAAAAAAAAAAAJgCAABk&#10;cnMvZG93bnJldi54bWxQSwUGAAAAAAQABAD1AAAAjQMAAAAA&#10;" fillcolor="black" stroked="f"/>
                        <v:rect id="Rectangle 740" o:spid="_x0000_s4005" style="position:absolute;left:3098;top:28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KB18gA&#10;AADeAAAADwAAAGRycy9kb3ducmV2LnhtbESPQUsDMRSE74L/ITzBm5u4tGXdNi22IHgp2OrB3l43&#10;r7tLNy/bJLarv74RBI/DzHzDzBaD7cSZfGgda3jMFAjiypmWaw0f7y8PBYgQkQ12jknDNwVYzG9v&#10;Zlgad+ENnbexFgnCoUQNTYx9KWWoGrIYMtcTJ+/gvMWYpK+l8XhJcNvJXKmJtNhyWmiwp1VD1XH7&#10;ZTUsn4rl6W3E65/Nfke7z/1xnHul9f3d8DwFEWmI/+G/9qvRkI9Uk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oHXyAAAAN4AAAAPAAAAAAAAAAAAAAAAAJgCAABk&#10;cnMvZG93bnJldi54bWxQSwUGAAAAAAQABAD1AAAAjQMAAAAA&#10;" fillcolor="black" stroked="f"/>
                        <v:shape id="Freeform 741" o:spid="_x0000_s4006" style="position:absolute;left:4764;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g4sMA&#10;AADeAAAADwAAAGRycy9kb3ducmV2LnhtbESPQYvCMBSE7wv7H8Jb8LYm6rJINYoKoixeVsXzo3m2&#10;xealJLHWf28EweMw880w03lna9GSD5VjDYO+AkGcO1NxoeF4WH+PQYSIbLB2TBruFGA++/yYYmbc&#10;jf+p3cdCpBIOGWooY2wyKUNeksXQdw1x8s7OW4xJ+kIaj7dUbms5VOpXWqw4LZTY0Kqk/LK/Wg3D&#10;xeFvvfP301YtNxs14LOkS6t176tbTEBE6uI7/KK3JnE/ajyC5510B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Gg4sMAAADeAAAADwAAAAAAAAAAAAAAAACYAgAAZHJzL2Rv&#10;d25yZXYueG1sUEsFBgAAAAAEAAQA9QAAAIgDAAAAAA==&#10;" path="m,l363,288,725,,,xe" stroked="f">
                          <v:path arrowok="t" o:connecttype="custom" o:connectlocs="0,0;363,288;725,0;0,0" o:connectangles="0,0,0,0"/>
                        </v:shape>
                        <v:shape id="Freeform 742" o:spid="_x0000_s4007" style="position:absolute;left:4752;top:1566;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IacgA&#10;AADeAAAADwAAAGRycy9kb3ducmV2LnhtbESPQWvCQBSE74L/YXmFXqRuFLES3YhYBemhtGkv3h7Z&#10;l2xo9m3Irib+e7dQ8DjMzDfMZjvYRlyp87VjBbNpAoK4cLrmSsHP9/FlBcIHZI2NY1JwIw/bbDza&#10;YKpdz190zUMlIoR9igpMCG0qpS8MWfRT1xJHr3SdxRBlV0ndYR/htpHzJFlKizXHBYMt7Q0Vv/nF&#10;Kjgdmtmnzi+T99f9uTQfh/DW37RSz0/Dbg0i0BAe4f/2SSuYL5LVAv7uxCsg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bghpyAAAAN4AAAAPAAAAAAAAAAAAAAAAAJgCAABk&#10;cnMvZG93bnJldi54bWxQSwUGAAAAAAQABAD1AAAAjQMAAAAA&#10;" path="m24,12r,-6l18,6,18,,6,r,6l,6,,743r6,l6,749r12,l18,743r6,l24,737,24,12xe" fillcolor="black" stroked="f">
                          <v:path arrowok="t" o:connecttype="custom" o:connectlocs="24,12;24,6;18,6;18,0;6,0;6,6;0,6;0,743;6,743;6,749;18,749;18,743;24,743;24,737;24,12" o:connectangles="0,0,0,0,0,0,0,0,0,0,0,0,0,0,0"/>
                        </v:shape>
                        <v:shape id="Freeform 743" o:spid="_x0000_s4008" style="position:absolute;left:4752;top:2290;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fasYA&#10;AADeAAAADwAAAGRycy9kb3ducmV2LnhtbESPQWvCQBSE7wX/w/KE3uquolWiq6iolB5ajF68PbLP&#10;JJh9G7JbTf69Wyj0OMzMN8xi1dpK3KnxpWMNw4ECQZw5U3Ku4Xzav81A+IBssHJMGjrysFr2XhaY&#10;GPfgI93TkIsIYZ+ghiKEOpHSZwVZ9ANXE0fv6hqLIcoml6bBR4TbSo6UepcWS44LBda0LSi7pT9W&#10;w6WcHtJu132F67fdfCrnKTt6rV/77XoOIlAb/sN/7Q+jYTRWswn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SfasYAAADeAAAADwAAAAAAAAAAAAAAAACYAgAAZHJz&#10;L2Rvd25yZXYueG1sUEsFBgAAAAAEAAQA9QAAAIsDAAAAAA==&#10;" path="m18,l6,,,6,,19r6,6l369,313r12,l387,307r,-12l381,289,18,xe" fillcolor="black" stroked="f">
                          <v:path arrowok="t" o:connecttype="custom" o:connectlocs="18,0;6,0;0,6;0,19;6,25;369,313;381,313;387,307;387,295;381,289;18,0" o:connectangles="0,0,0,0,0,0,0,0,0,0,0"/>
                        </v:shape>
                        <v:shape id="Freeform 744" o:spid="_x0000_s4009" style="position:absolute;left:5114;top:2290;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2y8cA&#10;AADeAAAADwAAAGRycy9kb3ducmV2LnhtbESPQWvCQBSE7wX/w/KE3uquIhJSV1GjmNJLa3rw+My+&#10;JqHZtyG71fjvu4VCj8PMfMMs14NtxZV63zjWMJ0oEMSlMw1XGj6Kw1MCwgdkg61j0nAnD+vV6GGJ&#10;qXE3fqfrKVQiQtinqKEOoUul9GVNFv3EdcTR+3S9xRBlX0nT4y3CbStnSi2kxYbjQo0d7Woqv07f&#10;VsNxn2SX3TY7vGaUn4v8ZaNs8ab143jYPIMINIT/8F87Nxpmc5Us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ZtsvHAAAA3gAAAA8AAAAAAAAAAAAAAAAAmAIAAGRy&#10;cy9kb3ducmV2LnhtbFBLBQYAAAAABAAEAPUAAACMAwAAAAA=&#10;" path="m7,289l,295r,12l7,313r12,l381,25r7,-6l388,6,381,,369,,7,289xe" fillcolor="black" stroked="f">
                          <v:path arrowok="t" o:connecttype="custom" o:connectlocs="7,289;0,295;0,307;7,313;19,313;381,25;388,19;388,6;381,0;369,0;7,289" o:connectangles="0,0,0,0,0,0,0,0,0,0,0"/>
                        </v:shape>
                        <v:shape id="Freeform 745" o:spid="_x0000_s4010" style="position:absolute;left:5477;top:1566;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lxMYA&#10;AADeAAAADwAAAGRycy9kb3ducmV2LnhtbESPQWvCQBSE7wX/w/IEb3WjiIboKiK0ePDQagt6e2Sf&#10;STT7NmQ3a/z33UKhx2FmvmFWm97UIlDrKssKJuMEBHFudcWFgq/T22sKwnlkjbVlUvAkB5v14GWF&#10;mbYP/qRw9IWIEHYZKii9bzIpXV6SQTe2DXH0rrY16KNsC6lbfES4qeU0SebSYMVxocSGdiXl92Nn&#10;FITbPPSX7aI+dO8f3+meSYdzp9Ro2G+XIDz1/j/8195rBdNZki7g906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mlxMYAAADeAAAADwAAAAAAAAAAAAAAAACYAgAAZHJz&#10;L2Rvd25yZXYueG1sUEsFBgAAAAAEAAQA9QAAAIsDAAAAAA==&#10;" path="m,737r,6l6,743r,6l18,749r,-6l25,743,25,6r-7,l18,,6,r,6l,6r,6l,737xe" fillcolor="black" stroked="f">
                          <v:path arrowok="t" o:connecttype="custom" o:connectlocs="0,737;0,743;6,743;6,749;18,749;18,743;25,743;25,6;18,6;18,0;6,0;6,6;0,6;0,12;0,737" o:connectangles="0,0,0,0,0,0,0,0,0,0,0,0,0,0,0"/>
                        </v:shape>
                        <v:shape id="Freeform 746" o:spid="_x0000_s4011" style="position:absolute;left:4752;top:2290;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1WsIA&#10;AADeAAAADwAAAGRycy9kb3ducmV2LnhtbERPy4rCMBTdC/MP4Q7MThOliFajOIIwMKBYH+tLc22L&#10;zU1pou38/WQhuDyc93Ld21o8qfWVYw3jkQJBnDtTcaHhfNoNZyB8QDZYOyYNf+RhvfoYLDE1ruMj&#10;PbNQiBjCPkUNZQhNKqXPS7LoR64hjtzNtRZDhG0hTYtdDLe1nCg1lRYrjg0lNrQtKb9nD6uhCnt1&#10;2x52351Nskvy6Oa/V2m0/vrsNwsQgfrwFr/cP0bDJFGzuDfeiV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bVawgAAAN4AAAAPAAAAAAAAAAAAAAAAAJgCAABkcnMvZG93&#10;bnJldi54bWxQSwUGAAAAAAQABAD1AAAAhwMAAAAA&#10;" path="m12,l6,r,6l,6,,19r6,l6,25r737,l743,19r7,l750,6r-7,l743,r-6,l12,xe" fillcolor="black" stroked="f">
                          <v:path arrowok="t" o:connecttype="custom" o:connectlocs="12,0;6,0;6,6;0,6;0,19;6,19;6,25;743,25;743,19;750,19;750,6;743,6;743,0;737,0;12,0" o:connectangles="0,0,0,0,0,0,0,0,0,0,0,0,0,0,0"/>
                        </v:shape>
                        <v:shape id="Freeform 747" o:spid="_x0000_s4012" style="position:absolute;left:4758;top:1492;width:737;height:92;visibility:visible;mso-wrap-style:square;v-text-anchor:top" coordsize="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3YccA&#10;AADeAAAADwAAAGRycy9kb3ducmV2LnhtbESPzW7CMBCE75X6DtZW4oKKU2irNGAQPwL17wL0AZZ4&#10;SaLG68g2Ibw9roTU42hmvtFMZp2pRUvOV5YVPA0SEMS51RUXCn7268cUhA/IGmvLpOBCHmbT+7sJ&#10;ZtqeeUvtLhQiQthnqKAMocmk9HlJBv3ANsTRO1pnMETpCqkdniPc1HKYJK/SYMVxocSGliXlv7uT&#10;UbB6OSzbjUwlLkb+8B0+v/rNh1Oq99DNxyACdeE/fGu/awXD5yR9g7878Q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692HHAAAA3gAAAA8AAAAAAAAAAAAAAAAAmAIAAGRy&#10;cy9kb3ducmV2LnhtbFBLBQYAAAAABAAEAPUAAACMAwAAAAA=&#10;" path="m,86r,6l12,92r,-24l18,61r,-6l37,37r12,l49,31r6,-6l61,25r6,-7l98,18r6,-6l141,12r13,6l160,18r,-6l178,12r12,6l227,18r13,7l264,25r12,6l289,31r12,6l313,37r13,6l332,43r12,6l356,49r13,6l381,55r12,6l406,61r12,7l430,68r12,6l455,74r12,6l479,80r13,6l504,86r12,6l737,92r,-12l731,80r-215,l504,74r-12,l479,68r-12,l455,61r-13,l430,55r-12,l406,49r-13,l381,43r-12,l356,37r-12,l332,31r-6,l313,25r-12,l289,18r-13,l264,12r-24,l227,6r-37,l178,,160,,147,6r7,l141,,104,,98,6,67,6r-6,6l55,12r-6,6l37,18r,7l24,25r,12l6,55r,6l,68,,86xe" fillcolor="black" stroked="f">
                          <v:path arrowok="t" o:connecttype="custom" o:connectlocs="0,92;12,68;18,55;49,37;55,25;67,18;104,12;154,18;160,12;190,18;240,25;276,31;301,37;326,43;344,49;369,55;393,61;418,68;442,74;467,80;492,86;516,92;737,80;516,80;492,74;467,68;442,61;418,55;393,49;369,43;344,37;326,31;301,25;276,18;240,12;190,6;160,0;154,6;104,0;67,6;55,12;37,18;24,25;6,55;0,68" o:connectangles="0,0,0,0,0,0,0,0,0,0,0,0,0,0,0,0,0,0,0,0,0,0,0,0,0,0,0,0,0,0,0,0,0,0,0,0,0,0,0,0,0,0,0,0,0"/>
                        </v:shape>
                        <v:rect id="Rectangle 748" o:spid="_x0000_s4013" style="position:absolute;left:512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s5sYA&#10;AADeAAAADwAAAGRycy9kb3ducmV2LnhtbESPy2oCMRSG9wXfIRyhu5o4WNHRKFoodFOol4XujpPj&#10;zODkZJqkOu3TNwvB5c9/45svO9uIK/lQO9YwHCgQxIUzNZca9rv3lwmIEJENNo5Jwy8FWC56T3PM&#10;jbvxhq7bWIo0wiFHDVWMbS5lKCqyGAauJU7e2XmLMUlfSuPxlsZtIzOlxtJizemhwpbeKiou2x+r&#10;YT2drL+/Rvz5tzkd6Xg4XV4zr7R+7nerGYhIXXyE7+0PoyEbqWk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Us5sYAAADeAAAADwAAAAAAAAAAAAAAAACYAgAAZHJz&#10;L2Rvd25yZXYueG1sUEsFBgAAAAAEAAQA9QAAAIsDAAAAAA==&#10;" fillcolor="black" stroked="f"/>
                        <v:rect id="Rectangle 749" o:spid="_x0000_s4014" style="position:absolute;left:512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Jf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y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Yl9yAAAAN4AAAAPAAAAAAAAAAAAAAAAAJgCAABk&#10;cnMvZG93bnJldi54bWxQSwUGAAAAAAQABAD1AAAAjQMAAAAA&#10;" fillcolor="black" stroked="f"/>
                        <v:rect id="Rectangle 750" o:spid="_x0000_s4015" style="position:absolute;left:512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XC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mqa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rFwrHAAAA3gAAAA8AAAAAAAAAAAAAAAAAmAIAAGRy&#10;cy9kb3ducmV2LnhtbFBLBQYAAAAABAAEAPUAAACMAwAAAAA=&#10;" fillcolor="black" stroked="f"/>
                        <v:rect id="Rectangle 751" o:spid="_x0000_s4016" style="position:absolute;left:512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yk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m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7KRyAAAAN4AAAAPAAAAAAAAAAAAAAAAAJgCAABk&#10;cnMvZG93bnJldi54bWxQSwUGAAAAAAQABAD1AAAAjQMAAAAA&#10;" fillcolor="black" stroked="f"/>
                        <v:rect id="Rectangle 752" o:spid="_x0000_s4017" style="position:absolute;left:512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q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xNc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irlyAAAAN4AAAAPAAAAAAAAAAAAAAAAAJgCAABk&#10;cnMvZG93bnJldi54bWxQSwUGAAAAAAQABAD1AAAAjQMAAAAA&#10;" fillcolor="black" stroked="f"/>
                        <v:rect id="Rectangle 753" o:spid="_x0000_s4018" style="position:absolute;left:512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P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Qo9+yAAAAN4AAAAPAAAAAAAAAAAAAAAAAJgCAABk&#10;cnMvZG93bnJldi54bWxQSwUGAAAAAAQABAD1AAAAjQMAAAAA&#10;" fillcolor="black" stroked="f"/>
                        <v:rect id="Rectangle 754" o:spid="_x0000_s4019" style="position:absolute;left:512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C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BEJyAAAAN4AAAAPAAAAAAAAAAAAAAAAAJgCAABk&#10;cnMvZG93bnJldi54bWxQSwUGAAAAAAQABAD1AAAAjQMAAAAA&#10;" fillcolor="black" stroked="f"/>
                        <v:rect id="Rectangle 755" o:spid="_x0000_s4020" style="position:absolute;left:512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0ks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aA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y0kskAAADeAAAADwAAAAAAAAAAAAAAAACYAgAA&#10;ZHJzL2Rvd25yZXYueG1sUEsFBgAAAAAEAAQA9QAAAI4DAAAAAA==&#10;" fillcolor="black" stroked="f"/>
                        <v:rect id="Rectangle 756" o:spid="_x0000_s4021" style="position:absolute;left:512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g4MUA&#10;AADeAAAADwAAAGRycy9kb3ducmV2LnhtbERPy2oCMRTdF/yHcIXuauJgRUejaKHQTaE+Frq7Tq4z&#10;g5ObaZLqtF/fLASXh/OeLzvbiCv5UDvWMBwoEMSFMzWXGva795cJiBCRDTaOScMvBVguek9zzI27&#10;8Yau21iKFMIhRw1VjG0uZSgqshgGriVO3Nl5izFBX0rj8ZbCbSMzpcbSYs2pocKW3ioqLtsfq2E9&#10;nay/v0b8+bc5Hel4OF1eM6+0fu53qxmISF18iO/uD6MhG6lp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yDgxQAAAN4AAAAPAAAAAAAAAAAAAAAAAJgCAABkcnMv&#10;ZG93bnJldi54bWxQSwUGAAAAAAQABAD1AAAAigMAAAAA&#10;" fillcolor="black" stroked="f"/>
                        <v:rect id="Rectangle 757" o:spid="_x0000_s4022" style="position:absolute;left:512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e8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U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4V7yAAAAN4AAAAPAAAAAAAAAAAAAAAAAJgCAABk&#10;cnMvZG93bnJldi54bWxQSwUGAAAAAAQABAD1AAAAjQMAAAAA&#10;" fillcolor="black" stroked="f"/>
                        <v:rect id="Rectangle 758" o:spid="_x0000_s4023" style="position:absolute;left:512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62/MYA&#10;AADeAAAADwAAAGRycy9kb3ducmV2LnhtbESPzWoCMRSF9wXfIdyCu5o42GKnRtGC4Kag1oXurpPb&#10;mcHJzTSJOvr0ZlHo8nD++CazzjbiQj7UjjUMBwoEceFMzaWG3ffyZQwiRGSDjWPScKMAs2nvaYK5&#10;cVfe0GUbS5FGOOSooYqxzaUMRUUWw8C1xMn7cd5iTNKX0ni8pnHbyEypN2mx5vRQYUufFRWn7dlq&#10;WLyPF7/rEX/dN8cDHfbH02vmldb9527+ASJSF//Df+2V0ZCNhio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62/MYAAADeAAAADwAAAAAAAAAAAAAAAACYAgAAZHJz&#10;L2Rvd25yZXYueG1sUEsFBgAAAAAEAAQA9QAAAIsDAAAAAA==&#10;" fillcolor="black" stroked="f"/>
                        <v:rect id="Rectangle 759" o:spid="_x0000_s4024" style="position:absolute;left:512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TZ8gA&#10;AADeAAAADwAAAGRycy9kb3ducmV2LnhtbESPQWsCMRSE74X+h/AK3mqyiy26GqUWBC+Fanuot+fm&#10;dXdx87JNoq7++qYg9DjMzDfMbNHbVpzIh8axhmyoQBCXzjRcafj8WD2OQYSIbLB1TBouFGAxv7+b&#10;YWHcmTd02sZKJAiHAjXUMXaFlKGsyWIYuo44ed/OW4xJ+koaj+cEt63MlXqWFhtOCzV29FpTedge&#10;rYblZLz8eR/x23Wz39Hua394yr3SevDQv0xBROrjf/jWXhsN+ShT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khNnyAAAAN4AAAAPAAAAAAAAAAAAAAAAAJgCAABk&#10;cnMvZG93bnJldi54bWxQSwUGAAAAAAQABAD1AAAAjQMAAAAA&#10;" fillcolor="black" stroked="f"/>
                        <v:rect id="Rectangle 760" o:spid="_x0000_s4025" style="position:absolute;left:512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CNEMcA&#10;AADeAAAADwAAAGRycy9kb3ducmV2LnhtbESPQWsCMRSE70L/Q3iF3jRx0aKrUWqh4EVQ20O9PTev&#10;u4ubl20Sddtf3whCj8PMfMPMl51txIV8qB1rGA4UCOLCmZpLDR/vb/0JiBCRDTaOScMPBVguHnpz&#10;zI278o4u+1iKBOGQo4YqxjaXMhQVWQwD1xIn78t5izFJX0rj8ZrgtpGZUs/SYs1pocKWXisqTvuz&#10;1bCaTlbf2xFvfnfHAx0+j6dx5pXWT4/dywxEpC7+h+/ttdGQjYY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jRDHAAAA3gAAAA8AAAAAAAAAAAAAAAAAmAIAAGRy&#10;cy9kb3ducmV2LnhtbFBLBQYAAAAABAAEAPUAAACMAwAAAAA=&#10;" fillcolor="black" stroked="f"/>
                        <v:rect id="Rectangle 761" o:spid="_x0000_s4026" style="position:absolute;left:512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oi8kA&#10;AADeAAAADwAAAGRycy9kb3ducmV2LnhtbESPT2sCMRTE70K/Q3iF3jRxa0VXo9RCoReh/jno7bl5&#10;3V3cvGyTVLd++qZQ6HGYmd8w82VnG3EhH2rHGoYDBYK4cKbmUsN+99qfgAgR2WDjmDR8U4Dl4q43&#10;x9y4K2/oso2lSBAOOWqoYmxzKUNRkcUwcC1x8j6ctxiT9KU0Hq8JbhuZKTWWFmtOCxW29FJRcd5+&#10;WQ2r6WT1+T7i9W1zOtLxcDo/ZV5p/XDfPc9AROrif/iv/WY0ZKOheo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Awoi8kAAADeAAAADwAAAAAAAAAAAAAAAACYAgAA&#10;ZHJzL2Rvd25yZXYueG1sUEsFBgAAAAAEAAQA9QAAAI4DAAAAAA==&#10;" fillcolor="black" stroked="f"/>
                        <v:rect id="Rectangle 762" o:spid="_x0000_s4027" style="position:absolute;left:512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8gA&#10;AADeAAAADwAAAGRycy9kb3ducmV2LnhtbESPQWsCMRSE74X+h/AK3mrisi26GqUWBC+Fanuot+fm&#10;dXdx87JNoq7++qYg9DjMzDfMbNHbVpzIh8axhtFQgSAunWm40vD5sXocgwgR2WDrmDRcKMBifn83&#10;w8K4M2/otI2VSBAOBWqoY+wKKUNZk8UwdB1x8r6dtxiT9JU0Hs8JbluZKfUsLTacFmrs6LWm8rA9&#10;Wg3LyXj5857z23Wz39Hua394yrzSevDQv0xBROrjf/jWXhsNWT5S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bD/yAAAAN4AAAAPAAAAAAAAAAAAAAAAAJgCAABk&#10;cnMvZG93bnJldi54bWxQSwUGAAAAAAQABAD1AAAAjQMAAAAA&#10;" fillcolor="black" stroked="f"/>
                        <v:rect id="Rectangle 763" o:spid="_x0000_s4028" style="position:absolute;left:512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VZ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qRVkyAAAAN4AAAAPAAAAAAAAAAAAAAAAAJgCAABk&#10;cnMvZG93bnJldi54bWxQSwUGAAAAAAQABAD1AAAAjQMAAAAA&#10;" fillcolor="black" stroked="f"/>
                        <v:rect id="Rectangle 764" o:spid="_x0000_s4029" style="position:absolute;left:512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LE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4sTyAAAAN4AAAAPAAAAAAAAAAAAAAAAAJgCAABk&#10;cnMvZG93bnJldi54bWxQSwUGAAAAAAQABAD1AAAAjQMAAAAA&#10;" fillcolor="black" stroked="f"/>
                        <v:rect id="Rectangle 765" o:spid="_x0000_s4030" style="position:absolute;left:512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ui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cj9Q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cuiMkAAADeAAAADwAAAAAAAAAAAAAAAACYAgAA&#10;ZHJzL2Rvd25yZXYueG1sUEsFBgAAAAAEAAQA9QAAAI4DAAAAAA==&#10;" fillcolor="black" stroked="f"/>
                        <v:rect id="Rectangle 766" o:spid="_x0000_s4031" style="position:absolute;left:512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6+sUA&#10;AADeAAAADwAAAGRycy9kb3ducmV2LnhtbERPTWsCMRC9F/wPYQreauJii90aRQuCl4JaD3obN9Pd&#10;xc1km0Rd/fXmUOjx8b4ns8424kI+1I41DAcKBHHhTM2lht338mUMIkRkg41j0nCjALNp72mCuXFX&#10;3tBlG0uRQjjkqKGKsc2lDEVFFsPAtcSJ+3HeYkzQl9J4vKZw28hMqTdpsebUUGFLnxUVp+3Zali8&#10;jxe/6xF/3TfHAx32x9Nr5pXW/edu/gEiUhf/xX/uldGQjYYq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Lr6xQAAAN4AAAAPAAAAAAAAAAAAAAAAAJgCAABkcnMv&#10;ZG93bnJldi54bWxQSwUGAAAAAAQABAD1AAAAigMAAAAA&#10;" fillcolor="black" stroked="f"/>
                        <v:rect id="Rectangle 767" o:spid="_x0000_s4032" style="position:absolute;left:512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fYcgA&#10;AADeAAAADwAAAGRycy9kb3ducmV2LnhtbESPQWsCMRSE74X+h/AEbzVxsUVXo9SC4KVQbQ96e26e&#10;u4ubl20SdfXXN4VCj8PMfMPMFp1txIV8qB1rGA4UCOLCmZpLDV+fq6cxiBCRDTaOScONAizmjw8z&#10;zI278oYu21iKBOGQo4YqxjaXMhQVWQwD1xIn7+i8xZikL6XxeE1w28hMqRdpsea0UGFLbxUVp+3Z&#10;alhOxsvvjxG/3zeHPe13h9Nz5pXW/V73OgURqYv/4b/22mjIRkM1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5B9hyAAAAN4AAAAPAAAAAAAAAAAAAAAAAJgCAABk&#10;cnMvZG93bnJldi54bWxQSwUGAAAAAAQABAD1AAAAjQMAAAAA&#10;" fillcolor="black" stroked="f"/>
                        <v:rect id="Rectangle 768" o:spid="_x0000_s4033" style="position:absolute;left:512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gIccA&#10;AADeAAAADwAAAGRycy9kb3ducmV2LnhtbESPy2rCQBSG94LvMJxCdzpJsKLRUbRQ6KbgpYu6O2ZO&#10;k2DmTDoz1ejTOwvB5c9/45svO9OIMzlfW1aQDhMQxIXVNZcKvvcfgwkIH5A1NpZJwZU8LBf93hxz&#10;bS+8pfMulCKOsM9RQRVCm0vpi4oM+qFtiaP3a53BEKUrpXZ4ieOmkVmSjKXBmuNDhS29V1Scdv9G&#10;wXo6Wf9tRvx12x4PdPg5nt4ylyj1+tKtZiACdeEZfrQ/tYJsl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ICHHAAAA3gAAAA8AAAAAAAAAAAAAAAAAmAIAAGRy&#10;cy9kb3ducmV2LnhtbFBLBQYAAAAABAAEAPUAAACMAwAAAAA=&#10;" fillcolor="black" stroked="f"/>
                      </v:group>
                      <v:rect id="Rectangle 769" o:spid="_x0000_s4034" style="position:absolute;left:19069;top:552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Fus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4W6yAAAAN4AAAAPAAAAAAAAAAAAAAAAAJgCAABk&#10;cnMvZG93bnJldi54bWxQSwUGAAAAAAQABAD1AAAAjQMAAAAA&#10;" fillcolor="black" stroked="f"/>
                      <v:rect id="Rectangle 770" o:spid="_x0000_s4035" style="position:absolute;left:19069;top:55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kbzcgA&#10;AADeAAAADwAAAGRycy9kb3ducmV2LnhtbESPT2vCQBTE74LfYXmF3nSTYItGV9FCoZeCf3qot2f2&#10;NQlm36a7W41++q4geBxm5jfMbNGZRpzI+dqygnSYgCAurK65VPC1ex+MQfiArLGxTAou5GEx7/dm&#10;mGt75g2dtqEUEcI+RwVVCG0upS8qMuiHtiWO3o91BkOUrpTa4TnCTSOzJHmVBmuOCxW29FZRcdz+&#10;GQWryXj1ux7x53Vz2NP++3B8yVyi1PNTt5yCCNSFR/je/tAKslGa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RvNyAAAAN4AAAAPAAAAAAAAAAAAAAAAAJgCAABk&#10;cnMvZG93bnJldi54bWxQSwUGAAAAAAQABAD1AAAAjQMAAAAA&#10;" fillcolor="black" stroked="f"/>
                      <v:rect id="Rectangle 771" o:spid="_x0000_s4036" style="position:absolute;left:19069;top:5572;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V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Ga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1b5WyAAAAN4AAAAPAAAAAAAAAAAAAAAAAJgCAABk&#10;cnMvZG93bnJldi54bWxQSwUGAAAAAAQABAD1AAAAjQMAAAAA&#10;" fillcolor="black" stroked="f"/>
                      <v:rect id="Rectangle 772" o:spid="_x0000_s4037" style="position:absolute;left:19069;top:559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mIsgA&#10;AADeAAAADwAAAGRycy9kb3ducmV2LnhtbESPQWvCQBSE7wX/w/IK3uomIRaNrqIFoRdBbQ/19sy+&#10;JsHs23R3q2l/fVcQehxm5htmvuxNKy7kfGNZQTpKQBCXVjdcKXh/2zxNQPiArLG1TAp+yMNyMXiY&#10;Y6Htlfd0OYRKRAj7AhXUIXSFlL6syaAf2Y44ep/WGQxRukpqh9cIN63MkuRZGmw4LtTY0UtN5fnw&#10;bRSsp5P11y7n7e/+dKTjx+k8zlyi1PCxX81ABOrDf/jeftU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PCYiyAAAAN4AAAAPAAAAAAAAAAAAAAAAAJgCAABk&#10;cnMvZG93bnJldi54bWxQSwUGAAAAAAQABAD1AAAAjQMAAAAA&#10;" fillcolor="black" stroked="f"/>
                      <v:rect id="Rectangle 773" o:spid="_x0000_s4038" style="position:absolute;left:19069;top:56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DuckA&#10;AADeAAAADwAAAGRycy9kb3ducmV2LnhtbESPT2vCQBTE74V+h+UVems2CSo2dRUVhF4K9c+h3p7Z&#10;1ySYfRt3t5r207sFweMwM79hJrPetOJMzjeWFWRJCoK4tLrhSsFuu3oZg/ABWWNrmRT8kofZ9PFh&#10;goW2F17TeRMqESHsC1RQh9AVUvqyJoM+sR1x9L6tMxiidJXUDi8RblqZp+lIGmw4LtTY0bKm8rj5&#10;MQoWr+PF6XPAH3/rw572X4fjMHepUs9P/fwNRKA+3MO39rtWkA+ybAj/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CDuckAAADeAAAADwAAAAAAAAAAAAAAAACYAgAA&#10;ZHJzL2Rvd25yZXYueG1sUEsFBgAAAAAEAAQA9QAAAI4DAAAAAA==&#10;" fillcolor="black" stroked="f"/>
                      <v:rect id="Rectangle 774" o:spid="_x0000_s4039" style="position:absolute;left:19069;top:56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dzskA&#10;AADeAAAADwAAAGRycy9kb3ducmV2LnhtbESPT2vCQBTE74V+h+UVems2CSo2dRUVhF4K9c+h3p7Z&#10;1ySYfRt3txr76bsFweMwM79hJrPetOJMzjeWFWRJCoK4tLrhSsFuu3oZg/ABWWNrmRRcycNs+vgw&#10;wULbC6/pvAmViBD2BSqoQ+gKKX1Zk0Gf2I44et/WGQxRukpqh5cIN63M03QkDTYcF2rsaFlTedz8&#10;GAWL1/Hi9Dngj9/1YU/7r8NxmLtUqeenfv4GIlAf7uFb+10ryAdZNoL/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IdzskAAADeAAAADwAAAAAAAAAAAAAAAACYAgAA&#10;ZHJzL2Rvd25yZXYueG1sUEsFBgAAAAAEAAQA9QAAAI4DAAAAAA==&#10;" fillcolor="black" stroked="f"/>
                      <v:rect id="Rectangle 775" o:spid="_x0000_s4040" style="position:absolute;left:19069;top:5665;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4Vc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7rhVyAAAAN4AAAAPAAAAAAAAAAAAAAAAAJgCAABk&#10;cnMvZG93bnJldi54bWxQSwUGAAAAAAQABAD1AAAAjQMAAAAA&#10;" fillcolor="black" stroked="f"/>
                      <v:rect id="Rectangle 776" o:spid="_x0000_s4041" style="position:absolute;left:19069;top:568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EsJ8UA&#10;AADeAAAADwAAAGRycy9kb3ducmV2LnhtbERPy2rCQBTdC/7DcAvd6STBikZH0UKhm4KPLurumrlN&#10;gpk76cxUo1/vLASXh/OeLzvTiDM5X1tWkA4TEMSF1TWXCr73H4MJCB+QNTaWScGVPCwX/d4cc20v&#10;vKXzLpQihrDPUUEVQptL6YuKDPqhbYkj92udwRChK6V2eInhppFZkoylwZpjQ4UtvVdUnHb/RsF6&#10;Oln/bUb8ddseD3T4OZ7eMpco9frSrWYgAnXhKX64P7WCbJSm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SwnxQAAAN4AAAAPAAAAAAAAAAAAAAAAAJgCAABkcnMv&#10;ZG93bnJldi54bWxQSwUGAAAAAAQABAD1AAAAigMAAAAA&#10;" fillcolor="black" stroked="f"/>
                      <v:rect id="Rectangle 777" o:spid="_x0000_s4042" style="position:absolute;left:19069;top:57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Jv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h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PYm8yAAAAN4AAAAPAAAAAAAAAAAAAAAAAJgCAABk&#10;cnMvZG93bnJldi54bWxQSwUGAAAAAAQABAD1AAAAjQMAAAAA&#10;" fillcolor="black" stroked="f"/>
                      <v:rect id="Rectangle 778" o:spid="_x0000_s4043" style="position:absolute;left:19069;top:57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vqnMcA&#10;AADeAAAADwAAAGRycy9kb3ducmV2LnhtbESPy2rCQBSG90LfYTiF7nRiULFpRqmFghvBSxd1d5I5&#10;TYKZM+nMqGmf3lkILn/+G1++7E0rLuR8Y1nBeJSAIC6tbrhS8HX4HM5B+ICssbVMCv7Iw3LxNMgx&#10;0/bKO7rsQyXiCPsMFdQhdJmUvqzJoB/Zjjh6P9YZDFG6SmqH1zhuWpkmyUwabDg+1NjRR03laX82&#10;Clav89XvdsKb/11xpON3cZqmLlHq5bl/fwMRqA+P8L291grSyTiN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r6pzHAAAA3gAAAA8AAAAAAAAAAAAAAAAAmAIAAGRy&#10;cy9kb3ducmV2LnhtbFBLBQYAAAAABAAEAPUAAACMAwAAAAA=&#10;" fillcolor="black" stroked="f"/>
                      <v:rect id="Rectangle 779" o:spid="_x0000_s4044" style="position:absolute;left:19069;top:57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PB8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08HyAAAAN4AAAAPAAAAAAAAAAAAAAAAAJgCAABk&#10;cnMvZG93bnJldi54bWxQSwUGAAAAAAQABAD1AAAAjQMAAAAA&#10;" fillcolor="black" stroked="f"/>
                      <v:rect id="Rectangle 780" o:spid="_x0000_s4045" style="position:absolute;left:19069;top:577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RcMcA&#10;AADeAAAADwAAAGRycy9kb3ducmV2LnhtbESPQWsCMRSE74X+h/CE3mrWoEVXo9RCoRdBbQ/19tw8&#10;dxc3L9sk1dVf3whCj8PMfMPMFp1txIl8qB1rGPQzEMSFMzWXGr4+35/HIEJENtg4Jg0XCrCYPz7M&#10;MDfuzBs6bWMpEoRDjhqqGNtcylBUZDH0XUucvIPzFmOSvpTG4znBbSNVlr1IizWnhQpbequoOG5/&#10;rYblZLz8WQ95dd3sd7T73h9HymdaP/W61ymISF38D9/bH0aDGg6U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10XDHAAAA3gAAAA8AAAAAAAAAAAAAAAAAmAIAAGRy&#10;cy9kb3ducmV2LnhtbFBLBQYAAAAABAAEAPUAAACMAwAAAAA=&#10;" fillcolor="black" stroked="f"/>
                      <v:rect id="Rectangle 781" o:spid="_x0000_s4046" style="position:absolute;left:19069;top:580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068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XTryAAAAN4AAAAPAAAAAAAAAAAAAAAAAJgCAABk&#10;cnMvZG93bnJldi54bWxQSwUGAAAAAAQABAD1AAAAjQMAAAAA&#10;" fillcolor="black" stroked="f"/>
                      <v:rect id="Rectangle 782" o:spid="_x0000_s4047" style="position:absolute;left:19069;top:58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sn8gA&#10;AADeAAAADwAAAGRycy9kb3ducmV2LnhtbESPT2vCQBTE74LfYXmF3nRjSItGV9FCoZeCf3qot2f2&#10;NQlm36a7W41++q4geBxm5jfMbNGZRpzI+dqygtEwAUFcWF1zqeBr9z4Yg/ABWWNjmRRcyMNi3u/N&#10;MNf2zBs6bUMpIoR9jgqqENpcSl9UZNAPbUscvR/rDIYoXSm1w3OEm0amSfIqDdYcFyps6a2i4rj9&#10;MwpWk/Hqd53x53Vz2NP++3B8SV2i1PNTt5yCCNSFR/je/tAK0myU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OyfyAAAAN4AAAAPAAAAAAAAAAAAAAAAAJgCAABk&#10;cnMvZG93bnJldi54bWxQSwUGAAAAAAQABAD1AAAAjQMAAAAA&#10;" fillcolor="black" stroked="f"/>
                      <v:rect id="Rectangle 783" o:spid="_x0000_s4048" style="position:absolute;left:19069;top:58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JBMcA&#10;AADeAAAADwAAAGRycy9kb3ducmV2LnhtbESPQWsCMRSE74X+h/AK3mrWRYuuRlFB6KWgtge9PTfP&#10;3cXNy5pEXf31jVDocZiZb5jJrDW1uJLzlWUFvW4Cgji3uuJCwc/36n0IwgdkjbVlUnAnD7Pp68sE&#10;M21vvKHrNhQiQthnqKAMocmk9HlJBn3XNsTRO1pnMETpCqkd3iLc1DJNkg9psOK4UGJDy5Ly0/Zi&#10;FCxGw8V53eevx+awp/3ucBqkLlGq89bOxyACteE//Nf+1ArSfi8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SQTHAAAA3gAAAA8AAAAAAAAAAAAAAAAAmAIAAGRy&#10;cy9kb3ducmV2LnhtbFBLBQYAAAAABAAEAPUAAACMAwAAAAA=&#10;" fillcolor="black" stroked="f"/>
                      <v:rect id="Rectangle 784" o:spid="_x0000_s4049" style="position:absolute;left:19069;top:58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7X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p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tdzyAAAAN4AAAAPAAAAAAAAAAAAAAAAAJgCAABk&#10;cnMvZG93bnJldi54bWxQSwUGAAAAAAQABAD1AAAAjQMAAAAA&#10;" fillcolor="black" stroked="f"/>
                      <v:rect id="Rectangle 785" o:spid="_x0000_s4050" style="position:absolute;left:19069;top:58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y6M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jI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nLoyAAAAN4AAAAPAAAAAAAAAAAAAAAAAJgCAABk&#10;cnMvZG93bnJldi54bWxQSwUGAAAAAAQABAD1AAAAjQMAAAAA&#10;" fillcolor="black" stroked="f"/>
                      <v:rect id="Rectangle 786" o:spid="_x0000_s4051" style="position:absolute;left:19069;top:59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mmsUA&#10;AADeAAAADwAAAGRycy9kb3ducmV2LnhtbERPy2rCQBTdC/2H4Ra604lBxaYZpRYKbgQfXdTdTeY2&#10;CWbupDOjpv16ZyG4PJx3vuxNKy7kfGNZwXiUgCAurW64UvB1+BzOQfiArLG1TAr+yMNy8TTIMdP2&#10;yju67EMlYgj7DBXUIXSZlL6syaAf2Y44cj/WGQwRukpqh9cYblqZJslMGmw4NtTY0UdN5Wl/NgpW&#10;r/PV73bCm/9dcaTjd3Gapi5R6uW5f38DEagPD/HdvdYK0sk4jX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eaaxQAAAN4AAAAPAAAAAAAAAAAAAAAAAJgCAABkcnMv&#10;ZG93bnJldi54bWxQSwUGAAAAAAQABAD1AAAAigMAAAAA&#10;" fillcolor="black" stroked="f"/>
                      <v:rect id="Rectangle 787" o:spid="_x0000_s4052" style="position:absolute;left:19069;top:593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DAc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E6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RQwHHAAAA3gAAAA8AAAAAAAAAAAAAAAAAmAIAAGRy&#10;cy9kb3ducmV2LnhtbFBLBQYAAAAABAAEAPUAAACMAwAAAAA=&#10;" fillcolor="black" stroked="f"/>
                      <v:rect id="Rectangle 788" o:spid="_x0000_s4053" style="position:absolute;left:19069;top:59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8QccA&#10;AADeAAAADwAAAGRycy9kb3ducmV2LnhtbESPzWoCMRSF9wXfIVyhu5px1KJTo6gguCmo7UJ318nt&#10;zODkZkxSnfr0ZiF0eTh/fNN5a2pxJecrywr6vQQEcW51xYWC76/12xiED8gaa8uk4I88zGedlylm&#10;2t54R9d9KEQcYZ+hgjKEJpPS5yUZ9D3bEEfvxzqDIUpXSO3wFsdNLdMkeZcGK44PJTa0Kik/73+N&#10;guVkvLxsh/x5352OdDyczqPUJUq9dtvFB4hAbfgPP9sbrSAd9gc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yfEHHAAAA3gAAAA8AAAAAAAAAAAAAAAAAmAIAAGRy&#10;cy9kb3ducmV2LnhtbFBLBQYAAAAABAAEAPUAAACMAwAAAAA=&#10;" fillcolor="black" stroked="f"/>
                      <v:rect id="Rectangle 789" o:spid="_x0000_s4054" style="position:absolute;left:19069;top:59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7Z2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E6T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nayAAAAN4AAAAPAAAAAAAAAAAAAAAAAJgCAABk&#10;cnMvZG93bnJldi54bWxQSwUGAAAAAAQABAD1AAAAjQMAAAAA&#10;" fillcolor="black" stroked="f"/>
                      <v:rect id="Rectangle 790" o:spid="_x0000_s4055" style="position:absolute;left:19069;top:60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rc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LEetyAAAAN4AAAAPAAAAAAAAAAAAAAAAAJgCAABk&#10;cnMvZG93bnJldi54bWxQSwUGAAAAAAQABAD1AAAAjQMAAAAA&#10;" fillcolor="black" stroked="f"/>
                      <v:rect id="Rectangle 791" o:spid="_x0000_s4056" style="position:absolute;left:19069;top:60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iNsgA&#10;AADeAAAADwAAAGRycy9kb3ducmV2LnhtbESPT2sCMRTE7wW/Q3hCbzXrakW3RqkFoReh/jno7bl5&#10;3V3cvGyTqFs/fSMUPA4z8xtmOm9NLS7kfGVZQb+XgCDOra64ULDbLl/GIHxA1lhbJgW/5GE+6zxN&#10;MdP2ymu6bEIhIoR9hgrKEJpMSp+XZND3bEMcvW/rDIYoXSG1w2uEm1qmSTKSBiuOCyU29FFSftqc&#10;jYLFZLz4+Rry6rY+HuiwP55eU5co9dxt399ABGrDI/zf/tQK0mF/M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OI2yAAAAN4AAAAPAAAAAAAAAAAAAAAAAJgCAABk&#10;cnMvZG93bnJldi54bWxQSwUGAAAAAAQABAD1AAAAjQMAAAAA&#10;" fillcolor="black" stroked="f"/>
                      <v:rect id="Rectangle 792" o:spid="_x0000_s4057" style="position:absolute;left:19069;top:60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6Q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4y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iXpCyAAAAN4AAAAPAAAAAAAAAAAAAAAAAJgCAABk&#10;cnMvZG93bnJldi54bWxQSwUGAAAAAAQABAD1AAAAjQMAAAAA&#10;" fillcolor="black" stroked="f"/>
                      <v:rect id="Rectangle 793" o:spid="_x0000_s4058" style="position:absolute;left:19069;top:60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f2c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d/ZyAAAAN4AAAAPAAAAAAAAAAAAAAAAAJgCAABk&#10;cnMvZG93bnJldi54bWxQSwUGAAAAAAQABAD1AAAAjQMAAAAA&#10;" fillcolor="black" stroked="f"/>
                      <v:rect id="Rectangle 794" o:spid="_x0000_s4059" style="position:absolute;left:19069;top:609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BrsgA&#10;AADeAAAADwAAAGRycy9kb3ducmV2LnhtbESPT2sCMRTE7wW/Q3hCbzXrakW3RqlCoReh/jno7bl5&#10;3V3cvGyTVFc/vREKPQ4z8xtmOm9NLc7kfGVZQb+XgCDOra64ULDbfryMQfiArLG2TAqu5GE+6zxN&#10;MdP2wms6b0IhIoR9hgrKEJpMSp+XZND3bEMcvW/rDIYoXSG1w0uEm1qmSTKSBiuOCyU2tCwpP21+&#10;jYLFZLz4+Rry6rY+HuiwP55eU5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0GuyAAAAN4AAAAPAAAAAAAAAAAAAAAAAJgCAABk&#10;cnMvZG93bnJldi54bWxQSwUGAAAAAAQABAD1AAAAjQMAAAAA&#10;" fillcolor="black" stroked="f"/>
                      <v:rect id="Rectangle 795" o:spid="_x0000_s4060" style="position:absolute;left:19069;top:612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kNcgA&#10;AADeAAAADwAAAGRycy9kb3ducmV2LnhtbESPQWsCMRSE70L/Q3gFb5p11dauRqkFoRdBbQ/19tw8&#10;dxc3L9sk1a2/3giFHoeZ+YaZLVpTizM5X1lWMOgnIIhzqysuFHx+rHoTED4ga6wtk4Jf8rCYP3Rm&#10;mGl74S2dd6EQEcI+QwVlCE0mpc9LMuj7tiGO3tE6gyFKV0jt8BLhppZpkjxJgxXHhRIbeispP+1+&#10;jILly2T5vRnx+ro97Gn/dTiNU5co1X1sX6cgArXhP/zXftcK0tFg+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Q1yAAAAN4AAAAPAAAAAAAAAAAAAAAAAJgCAABk&#10;cnMvZG93bnJldi54bWxQSwUGAAAAAAQABAD1AAAAjQMAAAAA&#10;" fillcolor="black" stroked="f"/>
                      <v:rect id="Rectangle 796" o:spid="_x0000_s4061" style="position:absolute;left:19069;top:61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wR8UA&#10;AADeAAAADwAAAGRycy9kb3ducmV2LnhtbERPz2vCMBS+D/wfwhN2m6lVh3ZGUUHwMlC3g96ezVtb&#10;bF5qkmnnX28Owo4f3+/pvDW1uJLzlWUF/V4Cgji3uuJCwffX+m0MwgdkjbVlUvBHHuazzssUM21v&#10;vKPrPhQihrDPUEEZQpNJ6fOSDPqebYgj92OdwRChK6R2eIvhppZpkrxLgxXHhhIbWpWUn/e/RsFy&#10;Ml5etkP+vO9ORzoeTudR6hKlXrvt4gNEoDb8i5/ujVaQDvuD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HBHxQAAAN4AAAAPAAAAAAAAAAAAAAAAAJgCAABkcnMv&#10;ZG93bnJldi54bWxQSwUGAAAAAAQABAD1AAAAigMAAAAA&#10;" fillcolor="black" stroked="f"/>
                      <v:rect id="Rectangle 797" o:spid="_x0000_s4062" style="position:absolute;left:19069;top:61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jV3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iNXcyAAAAN4AAAAPAAAAAAAAAAAAAAAAAJgCAABk&#10;cnMvZG93bnJldi54bWxQSwUGAAAAAAQABAD1AAAAjQMAAAAA&#10;" fillcolor="black" stroked="f"/>
                      <v:rect id="Rectangle 798" o:spid="_x0000_s4063" style="position:absolute;left:19069;top:61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PPMYA&#10;AADeAAAADwAAAGRycy9kb3ducmV2LnhtbESPzWrCQBSF9wXfYbiCuzoxpEWjo2hB6Kag1oXurplr&#10;EszcSWemGn16Z1Ho8nD++GaLzjTiSs7XlhWMhgkI4sLqmksF++/16xiED8gaG8uk4E4eFvPeywxz&#10;bW+8pesulCKOsM9RQRVCm0vpi4oM+qFtiaN3ts5giNKVUju8xXHTyDRJ3qXBmuNDhS19VFRcdr9G&#10;wWoyXv1sMv56bE9HOh5Ol7fUJUoN+t1yCiJQF/7Df+1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PPMYAAADeAAAADwAAAAAAAAAAAAAAAACYAgAAZHJz&#10;L2Rvd25yZXYueG1sUEsFBgAAAAAEAAQA9QAAAIsDAAAAAA==&#10;" fillcolor="black" stroked="f"/>
                      <v:rect id="Rectangle 799" o:spid="_x0000_s4064" style="position:absolute;left:19069;top:62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qp8gA&#10;AADeAAAADwAAAGRycy9kb3ducmV2LnhtbESPQWvCQBSE7wX/w/IK3uomIRaNrqIFoRdBbQ/19sy+&#10;JsHs23R3q2l/fVcQehxm5htmvuxNKy7kfGNZQTpKQBCXVjdcKXh/2zxNQPiArLG1TAp+yMNyMXiY&#10;Y6Htlfd0OYRKRAj7AhXUIXSFlL6syaAf2Y44ep/WGQxRukpqh9cIN63MkuRZGmw4LtTY0UtN5fnw&#10;bRSsp5P11y7n7e/+dKTjx+k8zlyi1PCxX81ABOrDf/jeftU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KqnyAAAAN4AAAAPAAAAAAAAAAAAAAAAAJgCAABk&#10;cnMvZG93bnJldi54bWxQSwUGAAAAAAQABAD1AAAAjQMAAAAA&#10;" fillcolor="black" stroked="f"/>
                      <v:rect id="Rectangle 800" o:spid="_x0000_s4065" style="position:absolute;left:19069;top:62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00MgA&#10;AADeAAAADwAAAGRycy9kb3ducmV2LnhtbESPT2vCQBTE74LfYXmF3nRjSItGV9FCoZeCf3qot2f2&#10;NQlm36a7W41++q4geBxm5jfMbNGZRpzI+dqygtEwAUFcWF1zqeBr9z4Yg/ABWWNjmRRcyMNi3u/N&#10;MNf2zBs6bUMpIoR9jgqqENpcSl9UZNAPbUscvR/rDIYoXSm1w3OEm0amSfIqDdYcFyps6a2i4rj9&#10;MwpWk/Hqd53x53Vz2NP++3B8SV2i1PNTt5yCCNSFR/je/tAK0my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jTQyAAAAN4AAAAPAAAAAAAAAAAAAAAAAJgCAABk&#10;cnMvZG93bnJldi54bWxQSwUGAAAAAAQABAD1AAAAjQMAAAAA&#10;" fillcolor="black" stroked="f"/>
                      <v:rect id="Rectangle 801" o:spid="_x0000_s4066" style="position:absolute;left:19069;top:625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RS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Y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pFLyAAAAN4AAAAPAAAAAAAAAAAAAAAAAJgCAABk&#10;cnMvZG93bnJldi54bWxQSwUGAAAAAAQABAD1AAAAjQMAAAAA&#10;" fillcolor="black" stroked="f"/>
                      <v:rect id="Rectangle 802" o:spid="_x0000_s4067" style="position:absolute;left:19069;top:628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8JP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oMs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jwk/yAAAAN4AAAAPAAAAAAAAAAAAAAAAAJgCAABk&#10;cnMvZG93bnJldi54bWxQSwUGAAAAAAQABAD1AAAAjQMAAAAA&#10;" fillcolor="black" stroked="f"/>
                      <v:rect id="Rectangle 803" o:spid="_x0000_s4068" style="position:absolute;left:19069;top:63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spMgA&#10;AADeAAAADwAAAGRycy9kb3ducmV2LnhtbESPT2vCQBTE74V+h+UVems2hlhsdBUtFHop+O9Qb8/s&#10;Mwlm38bdrab99F1B8DjMzG+Yyaw3rTiT841lBYMkBUFcWt1wpWC7+XgZgfABWWNrmRT8kofZ9PFh&#10;goW2F17ReR0qESHsC1RQh9AVUvqyJoM+sR1x9A7WGQxRukpqh5cIN63M0vRVGmw4LtTY0XtN5XH9&#10;YxQs3kaL0zLnr7/Vfke77/1xmLlUqeenfj4GEagP9/Ct/akVZPkgH8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w6ykyAAAAN4AAAAPAAAAAAAAAAAAAAAAAJgCAABk&#10;cnMvZG93bnJldi54bWxQSwUGAAAAAAQABAD1AAAAjQMAAAAA&#10;" fillcolor="black" stroked="f"/>
                      <v:rect id="Rectangle 804" o:spid="_x0000_s4069" style="position:absolute;left:19069;top:63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y0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K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TLTyAAAAN4AAAAPAAAAAAAAAAAAAAAAAJgCAABk&#10;cnMvZG93bnJldi54bWxQSwUGAAAAAAQABAD1AAAAjQMAAAAA&#10;" fillcolor="black" stroked="f"/>
                      <v:rect id="Rectangle 805" o:spid="_x0000_s4070" style="position:absolute;left:19069;top:63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XSM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ZdIyAAAAN4AAAAPAAAAAAAAAAAAAAAAAJgCAABk&#10;cnMvZG93bnJldi54bWxQSwUGAAAAAAQABAD1AAAAjQMAAAAA&#10;" fillcolor="black" stroked="f"/>
                      <v:rect id="Rectangle 806" o:spid="_x0000_s4071" style="position:absolute;left:19069;top:63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DOsUA&#10;AADeAAAADwAAAGRycy9kb3ducmV2LnhtbERPz2vCMBS+D/wfwhO8zdTSDa1G0YGwy0CdB709m2db&#10;bF66JNPqX28Ogx0/vt+zRWcacSXna8sKRsMEBHFhdc2lgv33+nUMwgdkjY1lUnAnD4t572WGubY3&#10;3tJ1F0oRQ9jnqKAKoc2l9EVFBv3QtsSRO1tnMEToSqkd3mK4aWSaJO/SYM2xocKWPioqLrtfo2A1&#10;Ga9+Nhl/PbanIx0Pp8tb6hKlBv1uOQURqAv/4j/3p1aQZq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gM6xQAAAN4AAAAPAAAAAAAAAAAAAAAAAJgCAABkcnMv&#10;ZG93bnJldi54bWxQSwUGAAAAAAQABAD1AAAAigMAAAAA&#10;" fillcolor="black" stroked="f"/>
                      <v:rect id="Rectangle 807" o:spid="_x0000_s4072" style="position:absolute;left:19069;top:639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6mo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KZ/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jqahyAAAAN4AAAAPAAAAAAAAAAAAAAAAAJgCAABk&#10;cnMvZG93bnJldi54bWxQSwUGAAAAAAQABAD1AAAAjQMAAAAA&#10;" fillcolor="black" stroked="f"/>
                      <v:rect id="Rectangle 808" o:spid="_x0000_s4073" style="position:absolute;left:19069;top:64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2Z4cYA&#10;AADeAAAADwAAAGRycy9kb3ducmV2LnhtbESPy2rCQBSG90LfYTiF7nRiUNHoKFoouBHqZaG7Y+aY&#10;BDNn4sxU0z59ZyG4/PlvfLNFa2pxJ+crywr6vQQEcW51xYWCw/6rOwbhA7LG2jIp+CUPi/lbZ4aZ&#10;tg/e0n0XChFH2GeooAyhyaT0eUkGfc82xNG7WGcwROkKqR0+4ripZZokI2mw4vhQYkOfJeXX3Y9R&#10;sJqMV7fvAW/+tucTnY7n6zB1iVIf7+1yCiJQG17hZ3utFaSD/j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2Z4cYAAADeAAAADwAAAAAAAAAAAAAAAACYAgAAZHJz&#10;L2Rvd25yZXYueG1sUEsFBgAAAAAEAAQA9QAAAIsDAAAAAA==&#10;" fillcolor="black" stroked="f"/>
                      <v:rect id="Rectangle 809" o:spid="_x0000_s4074" style="position:absolute;left:19069;top:64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8eskA&#10;AADeAAAADwAAAGRycy9kb3ducmV2LnhtbESPT2vCQBTE74V+h+UVems2CSo2dRUVhF4K9c+h3p7Z&#10;1ySYfRt3t5r207sFweMwM79hJrPetOJMzjeWFWRJCoK4tLrhSsFuu3oZg/ABWWNrmRT8kofZ9PFh&#10;goW2F17TeRMqESHsC1RQh9AVUvqyJoM+sR1x9L6tMxiidJXUDi8RblqZp+lIGmw4LtTY0bKm8rj5&#10;MQoWr+PF6XPAH3/rw572X4fjMHepUs9P/fwNRKA+3MO39rtWkA+yY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E8eskAAADeAAAADwAAAAAAAAAAAAAAAACYAgAA&#10;ZHJzL2Rvd25yZXYueG1sUEsFBgAAAAAEAAQA9QAAAI4DAAAAAA==&#10;" fillcolor="black" stroked="f"/>
                      <v:rect id="Rectangle 810" o:spid="_x0000_s4075" style="position:absolute;left:19069;top:64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iDccA&#10;AADeAAAADwAAAGRycy9kb3ducmV2LnhtbESPQWsCMRSE74X+h/AK3mrWRYuuRlFB6KWgtge9PTfP&#10;3cXNy5pEXf31jVDocZiZb5jJrDW1uJLzlWUFvW4Cgji3uuJCwc/36n0IwgdkjbVlUnAnD7Pp68sE&#10;M21vvKHrNhQiQthnqKAMocmk9HlJBn3XNsTRO1pnMETpCqkd3iLc1DJNkg9psOK4UGJDy5Ly0/Zi&#10;FCxGw8V53eevx+awp/3ucBqkLlGq89bOxyACteE//Nf+1ArSfm+Q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zog3HAAAA3gAAAA8AAAAAAAAAAAAAAAAAmAIAAGRy&#10;cy9kb3ducmV2LnhtbFBLBQYAAAAABAAEAPUAAACMAwAAAAA=&#10;" fillcolor="black" stroked="f"/>
                      <v:rect id="Rectangle 811" o:spid="_x0000_s4076" style="position:absolute;left:19069;top:648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Hls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weWyAAAAN4AAAAPAAAAAAAAAAAAAAAAAJgCAABk&#10;cnMvZG93bnJldi54bWxQSwUGAAAAAAQABAD1AAAAjQMAAAAA&#10;" fillcolor="black" stroked="f"/>
                      <v:rect id="Rectangle 812" o:spid="_x0000_s4077" style="position:absolute;left:19069;top:65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f4sgA&#10;AADeAAAADwAAAGRycy9kb3ducmV2LnhtbESPT2vCQBTE74V+h+UVems2hlhsdBUtFHop+O9Qb8/s&#10;Mwlm38bdrab99F1B8DjMzG+Yyaw3rTiT841lBYMkBUFcWt1wpWC7+XgZgfABWWNrmRT8kofZ9PFh&#10;goW2F17ReR0qESHsC1RQh9AVUvqyJoM+sR1x9A7WGQxRukpqh5cIN63M0vRVGmw4LtTY0XtN5XH9&#10;YxQs3kaL0zLnr7/Vfke77/1xmLlUqeenfj4GEagP9/Ct/akVZPlgm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p/iyAAAAN4AAAAPAAAAAAAAAAAAAAAAAJgCAABk&#10;cnMvZG93bnJldi54bWxQSwUGAAAAAAQABAD1AAAAjQMAAAAA&#10;" fillcolor="black" stroked="f"/>
                      <v:rect id="Rectangle 813" o:spid="_x0000_s4078" style="position:absolute;left:19069;top:65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6ecgA&#10;AADeAAAADwAAAGRycy9kb3ducmV2LnhtbESPQWvCQBSE70L/w/IK3nRjMMVGV6mC4EVQ20O9PbPP&#10;JJh9m+6umvbXd4VCj8PMfMPMFp1pxI2cry0rGA0TEMSF1TWXCj7e14MJCB+QNTaWScE3eVjMn3oz&#10;zLW9855uh1CKCGGfo4IqhDaX0hcVGfRD2xJH72ydwRClK6V2eI9w08g0SV6kwZrjQoUtrSoqLoer&#10;UbB8nSy/dmPe/uxPRzp+ni5Z6hKl+s/d2xREoC78h//aG60gHY+y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Gjp5yAAAAN4AAAAPAAAAAAAAAAAAAAAAAJgCAABk&#10;cnMvZG93bnJldi54bWxQSwUGAAAAAAQABAD1AAAAjQMAAAAA&#10;" fillcolor="black" stroked="f"/>
                      <v:rect id="Rectangle 814" o:spid="_x0000_s4079" style="position:absolute;left:19069;top:65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ikD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8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IpA7HAAAA3gAAAA8AAAAAAAAAAAAAAAAAmAIAAGRy&#10;cy9kb3ducmV2LnhtbFBLBQYAAAAABAAEAPUAAACMAwAAAAA=&#10;" fillcolor="black" stroked="f"/>
                      <v:rect id="Rectangle 815" o:spid="_x0000_s4080" style="position:absolute;left:19069;top:657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BlcgA&#10;AADeAAAADwAAAGRycy9kb3ducmV2LnhtbESPT2sCMRTE7wW/Q3hCbzXrolW3RqkFoReh/jno7bl5&#10;3V3cvGyTqFs/fSMUPA4z8xtmOm9NLS7kfGVZQb+XgCDOra64ULDbLl/GIHxA1lhbJgW/5GE+6zxN&#10;MdP2ymu6bEIhIoR9hgrKEJpMSp+XZND3bEMcvW/rDIYoXSG1w2uEm1qmSfIqDVYcF0ps6KOk/LQ5&#10;GwWLyXjx8zXg1W19PNBhfzwNU5co9dxt399ABGrDI/zf/tQK0kF/O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hAGVyAAAAN4AAAAPAAAAAAAAAAAAAAAAAJgCAABk&#10;cnMvZG93bnJldi54bWxQSwUGAAAAAAQABAD1AAAAjQMAAAAA&#10;" fillcolor="black" stroked="f"/>
                      <v:rect id="Rectangle 816" o:spid="_x0000_s4081" style="position:absolute;left:19069;top:659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V58UA&#10;AADeAAAADwAAAGRycy9kb3ducmV2LnhtbERPy4rCMBTdC/MP4Q7MTlOLilaj6MCAG2F8LHR3ba5t&#10;sbmpSUY78/WTheDycN6zRWtqcSfnK8sK+r0EBHFudcWFgsP+qzsG4QOyxtoyKfglD4v5W2eGmbYP&#10;3tJ9FwoRQ9hnqKAMocmk9HlJBn3PNsSRu1hnMEToCqkdPmK4qWWaJCNpsOLYUGJDnyXl192PUbCa&#10;jFe37wFv/rbnE52O5+swdYlSH+/tcgoiUBte4qd7rRWkg/4w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5XnxQAAAN4AAAAPAAAAAAAAAAAAAAAAAJgCAABkcnMv&#10;ZG93bnJldi54bWxQSwUGAAAAAAQABAD1AAAAigMAAAAA&#10;" fillcolor="black" stroked="f"/>
                      <v:rect id="Rectangle 817" o:spid="_x0000_s4082" style="position:absolute;left:19069;top:66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wf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W5/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MHzHAAAA3gAAAA8AAAAAAAAAAAAAAAAAmAIAAGRy&#10;cy9kb3ducmV2LnhtbFBLBQYAAAAABAAEAPUAAACMAwAAAAA=&#10;" fillcolor="black" stroked="f"/>
                      <v:rect id="Rectangle 818" o:spid="_x0000_s4083" style="position:absolute;left:19069;top:66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TX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NIk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TXMYAAADeAAAADwAAAAAAAAAAAAAAAACYAgAAZHJz&#10;L2Rvd25yZXYueG1sUEsFBgAAAAAEAAQA9QAAAIsDAAAAAA==&#10;" fillcolor="black" stroked="f"/>
                      <v:rect id="Rectangle 819" o:spid="_x0000_s4084" style="position:absolute;left:19069;top:66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32x8kA&#10;AADeAAAADwAAAGRycy9kb3ducmV2LnhtbESPT2vCQBTE74V+h+UVems2CSo2dRUVhF4K9c+h3p7Z&#10;1ySYfRt3txr76bsFweMwM79hJrPetOJMzjeWFWRJCoK4tLrhSsFuu3oZg/ABWWNrmRRcycNs+vgw&#10;wULbC6/pvAmViBD2BSqoQ+gKKX1Zk0Gf2I44et/WGQxRukpqh5cIN63M03QkDTYcF2rsaFlTedz8&#10;GAWL1/Hi9Dngj9/1YU/7r8NxmLtUqeenfv4GIlAf7uFb+10ryAfZK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32x8kAAADeAAAADwAAAAAAAAAAAAAAAACYAgAA&#10;ZHJzL2Rvd25yZXYueG1sUEsFBgAAAAAEAAQA9QAAAI4DAAAAAA==&#10;" fillcolor="black" stroked="f"/>
                      <v:rect id="Rectangle 820" o:spid="_x0000_s4085" style="position:absolute;left:19069;top:66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os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2iwyAAAAN4AAAAPAAAAAAAAAAAAAAAAAJgCAABk&#10;cnMvZG93bnJldi54bWxQSwUGAAAAAAQABAD1AAAAjQMAAAAA&#10;" fillcolor="black" stroked="f"/>
                      <v:rect id="Rectangle 821" o:spid="_x0000_s4086" style="position:absolute;left:19069;top:67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NK8gA&#10;AADeAAAADwAAAGRycy9kb3ducmV2LnhtbESPT2sCMRTE7wW/Q3hCbzXrakW3RqlCoReh/jno7bl5&#10;3V3cvGyTVFc/vREKPQ4z8xtmOm9NLc7kfGVZQb+XgCDOra64ULDbfryMQfiArLG2TAqu5GE+6zxN&#10;MdP2wms6b0IhIoR9hgrKEJpMSp+XZND3bEMcvW/rDIYoXSG1w0uEm1qmSTKSBiuOCyU2tCwpP21+&#10;jYLFZLz4+Rry6rY+HuiwP55eU5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080ryAAAAN4AAAAPAAAAAAAAAAAAAAAAAJgCAABk&#10;cnMvZG93bnJldi54bWxQSwUGAAAAAAQABAD1AAAAjQMAAAAA&#10;" fillcolor="black" stroked="f"/>
                      <v:rect id="Rectangle 822" o:spid="_x0000_s4087" style="position:absolute;left:19069;top:673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VX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aaZP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OlVfyAAAAN4AAAAPAAAAAAAAAAAAAAAAAJgCAABk&#10;cnMvZG93bnJldi54bWxQSwUGAAAAAAQABAD1AAAAjQMAAAAA&#10;" fillcolor="black" stroked="f"/>
                      <v:rect id="Rectangle 823" o:spid="_x0000_s4088" style="position:absolute;left:19069;top:675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wx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y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28MTHAAAA3gAAAA8AAAAAAAAAAAAAAAAAmAIAAGRy&#10;cy9kb3ducmV2LnhtbFBLBQYAAAAABAAEAPUAAACMAwAAAAA=&#10;" fillcolor="black" stroked="f"/>
                      <v:rect id="Rectangle 824" o:spid="_x0000_s4089" style="position:absolute;left:19069;top:67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us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0He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Rus8kAAADeAAAADwAAAAAAAAAAAAAAAACYAgAA&#10;ZHJzL2Rvd25yZXYueG1sUEsFBgAAAAAEAAQA9QAAAI4DAAAAAA==&#10;" fillcolor="black" stroked="f"/>
                      <v:rect id="Rectangle 825" o:spid="_x0000_s4090" style="position:absolute;left:19069;top:68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K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Afvs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6MsoyAAAAN4AAAAPAAAAAAAAAAAAAAAAAJgCAABk&#10;cnMvZG93bnJldi54bWxQSwUGAAAAAAQABAD1AAAAjQMAAAAA&#10;" fillcolor="black" stroked="f"/>
                      <v:rect id="Rectangle 826" o:spid="_x0000_s4091" style="position:absolute;left:19069;top:68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dfWsQA&#10;AADeAAAADwAAAGRycy9kb3ducmV2LnhtbERPz2vCMBS+C/4P4QneNLU40WoUHQx2GajbQW/P5tkW&#10;m5eaRO3865fDwOPH93uxak0t7uR8ZVnBaJiAIM6trrhQ8PP9MZiC8AFZY22ZFPySh9Wy21lgpu2D&#10;d3Tfh0LEEPYZKihDaDIpfV6SQT+0DXHkztYZDBG6QmqHjxhuapkmyUQarDg2lNjQe0n5ZX8zCjaz&#10;6ea6HfPXc3c60vFwurylLlGq32vXcxCB2vAS/7s/tYJ0PJrE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3X1rEAAAA3gAAAA8AAAAAAAAAAAAAAAAAmAIAAGRycy9k&#10;b3ducmV2LnhtbFBLBQYAAAAABAAEAPUAAACJAwAAAAA=&#10;" fillcolor="black" stroked="f"/>
                      <v:rect id="Rectangle 827" o:spid="_x0000_s4092" style="position:absolute;left:19069;top:68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6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g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7+sHHAAAA3gAAAA8AAAAAAAAAAAAAAAAAmAIAAGRy&#10;cy9kb3ducmV2LnhtbFBLBQYAAAAABAAEAPUAAACMAwAAAAA=&#10;" fillcolor="black" stroked="f"/>
                      <v:rect id="Rectangle 828" o:spid="_x0000_s4093" style="position:absolute;left:19069;top:68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jFgcYA&#10;AADeAAAADwAAAGRycy9kb3ducmV2LnhtbESPy2rCQBSG94W+w3AK7urE4DU6ShUKbgreFro7Zo5J&#10;MHMmnZlq2qfvLASXP/+Nb7ZoTS1u5HxlWUGvm4Agzq2uuFBw2H++j0H4gKyxtkwKfsnDYv76MsNM&#10;2ztv6bYLhYgj7DNUUIbQZFL6vCSDvmsb4uhdrDMYonSF1A7vcdzUMk2SoTRYcXwosaFVSfl192MU&#10;LCfj5femz19/2/OJTsfzdZC6RKnOW/sxBRGoDc/wo73WCtJ+bx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jFgcYAAADeAAAADwAAAAAAAAAAAAAAAACYAgAAZHJz&#10;L2Rvd25yZXYueG1sUEsFBgAAAAAEAAQA9QAAAIsDAAAAAA==&#10;" fillcolor="black" stroked="f"/>
                      <v:rect id="Rectangle 829" o:spid="_x0000_s4094" style="position:absolute;left:19069;top:689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gG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9T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GAayAAAAN4AAAAPAAAAAAAAAAAAAAAAAJgCAABk&#10;cnMvZG93bnJldi54bWxQSwUGAAAAAAQABAD1AAAAjQMAAAAA&#10;" fillcolor="black" stroked="f"/>
                      <v:rect id="Rectangle 830" o:spid="_x0000_s4095" style="position:absolute;left:19069;top:691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b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h4z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v5tyAAAAN4AAAAPAAAAAAAAAAAAAAAAAJgCAABk&#10;cnMvZG93bnJldi54bWxQSwUGAAAAAAQABAD1AAAAjQMAAAAA&#10;" fillcolor="black" stroked="f"/>
                      <v:rect id="Rectangle 831" o:spid="_x0000_s4096" style="position:absolute;left:19069;top:69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b9sgA&#10;AADeAAAADwAAAGRycy9kb3ducmV2LnhtbESPQWsCMRSE70L/Q3gFb5p11dauRqkFoRdBbQ/19tw8&#10;dxc3L9sk1a2/3giFHoeZ+YaZLVpTizM5X1lWMOgnIIhzqysuFHx+rHoTED4ga6wtk4Jf8rCYP3Rm&#10;mGl74S2dd6EQEcI+QwVlCE0mpc9LMuj7tiGO3tE6gyFKV0jt8BLhppZpkjxJgxXHhRIbeispP+1+&#10;jILly2T5vRnx+ro97Gn/dTiNU5co1X1sX6cgArXhP/zXftcK0tHgeQ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lv2yAAAAN4AAAAPAAAAAAAAAAAAAAAAAJgCAABk&#10;cnMvZG93bnJldi54bWxQSwUGAAAAAAQABAD1AAAAjQMAAAAA&#10;" fillcolor="black" stroked="f"/>
                      <v:rect id="Rectangle 832" o:spid="_x0000_s4097" style="position:absolute;left:19069;top:69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g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48OCyAAAAN4AAAAPAAAAAAAAAAAAAAAAAJgCAABk&#10;cnMvZG93bnJldi54bWxQSwUGAAAAAAQABAD1AAAAjQMAAAAA&#10;" fillcolor="black" stroked="f"/>
                      <v:rect id="Rectangle 833" o:spid="_x0000_s4098" style="position:absolute;left:19069;top:69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9mGcgA&#10;AADeAAAADwAAAGRycy9kb3ducmV2LnhtbESPT2sCMRTE7wW/Q3hCbzXrolW3RqkFoReh/jno7bl5&#10;3V3cvGyTqFs/fSMUPA4z8xtmOm9NLS7kfGVZQb+XgCDOra64ULDbLl/GIHxA1lhbJgW/5GE+6zxN&#10;MdP2ymu6bEIhIoR9hgrKEJpMSp+XZND3bEMcvW/rDIYoXSG1w2uEm1qmSfIqDVYcF0ps6KOk/LQ5&#10;GwWLyXjx8zXg1W19PNBhfzwNU5co9dxt399ABGrDI/zf/tQK0kF/NI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2YZyAAAAN4AAAAPAAAAAAAAAAAAAAAAAJgCAABk&#10;cnMvZG93bnJldi54bWxQSwUGAAAAAAQABAD1AAAAjQMAAAAA&#10;" fillcolor="black" stroked="f"/>
                      <v:rect id="Rectangle 834" o:spid="_x0000_s4099" style="position:absolute;left:19069;top:70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4b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B/G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fhuyAAAAN4AAAAPAAAAAAAAAAAAAAAAAJgCAABk&#10;cnMvZG93bnJldi54bWxQSwUGAAAAAAQABAD1AAAAjQMAAAAA&#10;" fillcolor="black" stroked="f"/>
                      <v:rect id="Rectangle 835" o:spid="_x0000_s4100" style="position:absolute;left:19069;top:70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d9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he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31yAAAAN4AAAAPAAAAAAAAAAAAAAAAAJgCAABk&#10;cnMvZG93bnJldi54bWxQSwUGAAAAAAQABAD1AAAAjQMAAAAA&#10;" fillcolor="black" stroked="f"/>
                      <v:rect id="Rectangle 836" o:spid="_x0000_s4101" style="position:absolute;left:19069;top:705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7Jh8UA&#10;AADeAAAADwAAAGRycy9kb3ducmV2LnhtbERPyW7CMBC9V+o/WFOJW3GIWAMGFaRKXCqxHeA2xEMS&#10;EY9T24W0X18fkDg+vX22aE0tbuR8ZVlBr5uAIM6trrhQcNh/vo9B+ICssbZMCn7Jw2L++jLDTNs7&#10;b+m2C4WIIewzVFCG0GRS+rwkg75rG+LIXawzGCJ0hdQO7zHc1DJNkqE0WHFsKLGhVUn5dfdjFCwn&#10;4+X3ps9ff9vziU7H83WQukSpzlv7MQURqA1P8cO91grSfm8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smHxQAAAN4AAAAPAAAAAAAAAAAAAAAAAJgCAABkcnMv&#10;ZG93bnJldi54bWxQSwUGAAAAAAQABAD1AAAAigMAAAAA&#10;" fillcolor="black" stroked="f"/>
                      <v:rect id="Rectangle 837" o:spid="_x0000_s4102" style="position:absolute;left:19069;top:707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sHM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mwcyAAAAN4AAAAPAAAAAAAAAAAAAAAAAJgCAABk&#10;cnMvZG93bnJldi54bWxQSwUGAAAAAAQABAD1AAAAjQMAAAAA&#10;" fillcolor="black" stroked="f"/>
                      <v:rect id="Rectangle 838" o:spid="_x0000_s4103" style="position:absolute;left:19069;top:71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21ps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HmU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NtabHAAAA3gAAAA8AAAAAAAAAAAAAAAAAmAIAAGRy&#10;cy9kb3ducmV2LnhtbFBLBQYAAAAABAAEAPUAAACMAwAAAAA=&#10;" fillcolor="black" stroked="f"/>
                      <v:rect id="Rectangle 839" o:spid="_x0000_s4104" style="position:absolute;left:19069;top:71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QPcgA&#10;AADeAAAADwAAAGRycy9kb3ducmV2LnhtbESPT2vCQBTE74V+h+UJvdVNgi0xukotFHop1D8HvT2z&#10;zySYfZvubjX66bsFweMwM79hpvPetOJEzjeWFaTDBARxaXXDlYLN+uM5B+EDssbWMim4kIf57PFh&#10;ioW2Z17SaRUqESHsC1RQh9AVUvqyJoN+aDvi6B2sMxiidJXUDs8RblqZJcmrNNhwXKixo/eayuPq&#10;1yhYjPPFz/eIv67L/Y522/3xJXOJUk+D/m0CIlAf7uFb+1MryEZpn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RA9yAAAAN4AAAAPAAAAAAAAAAAAAAAAAJgCAABk&#10;cnMvZG93bnJldi54bWxQSwUGAAAAAAQABAD1AAAAjQMAAAAA&#10;" fillcolor="black" stroked="f"/>
                      <v:rect id="Rectangle 840" o:spid="_x0000_s4105" style="position:absolute;left:19069;top:71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sgA&#10;AADeAAAADwAAAGRycy9kb3ducmV2LnhtbESPT2vCQBTE74LfYXmF3nRjsCVGV9FCoZeCf3qot2f2&#10;NQlm36a7W41++q4geBxm5jfMbNGZRpzI+dqygtEwAUFcWF1zqeBr9z7IQPiArLGxTAou5GEx7/dm&#10;mGt75g2dtqEUEcI+RwVVCG0upS8qMuiHtiWO3o91BkOUrpTa4TnCTSPTJHmVBmuOCxW29FZRcdz+&#10;GQWrSbb6XY/587o57Gn/fTi+pC5R6vmpW05BBOrCI3xvf2gF6Xi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k45KyAAAAN4AAAAPAAAAAAAAAAAAAAAAAJgCAABk&#10;cnMvZG93bnJldi54bWxQSwUGAAAAAAQABAD1AAAAjQMAAAAA&#10;" fillcolor="black" stroked="f"/>
                      <v:rect id="Rectangle 841" o:spid="_x0000_s4106" style="position:absolute;left:19069;top:71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r0ckA&#10;AADeAAAADwAAAGRycy9kb3ducmV2LnhtbESPT2vCQBTE74LfYXmCN90Y/5CmrqKFQi+Fqj3U2zP7&#10;TILZt+nuVtN++m5B6HGYmd8wy3VnGnEl52vLCibjBARxYXXNpYL3w/MoA+EDssbGMin4Jg/rVb+3&#10;xFzbG+/oug+liBD2OSqoQmhzKX1RkUE/ti1x9M7WGQxRulJqh7cIN41Mk2QhDdYcFyps6ami4rL/&#10;Mgq2D9n2823Grz+705GOH6fLPHWJUsNBt3kEEagL/+F7+0UrSGeTb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8r0ckAAADeAAAADwAAAAAAAAAAAAAAAACYAgAA&#10;ZHJzL2Rvd25yZXYueG1sUEsFBgAAAAAEAAQA9QAAAI4DAAAAAA==&#10;" fillcolor="black" stroked="f"/>
                      <v:rect id="Rectangle 842" o:spid="_x0000_s4107" style="position:absolute;left:19069;top:71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zpcgA&#10;AADeAAAADwAAAGRycy9kb3ducmV2LnhtbESPT2vCQBTE74V+h+UVvNWNIZYYXaUWhF4E//RQb8/s&#10;axLMvk13t5r203cFweMwM79hZovetOJMzjeWFYyGCQji0uqGKwUf+9VzDsIHZI2tZVLwSx4W88eH&#10;GRbaXnhL512oRISwL1BBHUJXSOnLmgz6oe2Io/dlncEQpaukdniJcNPKNElepMGG40KNHb3VVJ52&#10;P0bBcpIvvzcZr/+2xwMdPo+nceoSpQZP/esURKA+3MO39rtWkGajP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NrOlyAAAAN4AAAAPAAAAAAAAAAAAAAAAAJgCAABk&#10;cnMvZG93bnJldi54bWxQSwUGAAAAAAQABAD1AAAAjQMAAAAA&#10;" fillcolor="black" stroked="f"/>
                      <v:rect id="Rectangle 843" o:spid="_x0000_s4108" style="position:absolute;left:19069;top:72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oWPsgA&#10;AADeAAAADwAAAGRycy9kb3ducmV2LnhtbESPT2vCQBTE74V+h+UVeqsbg5Y0uooWCl4E/x3q7Zl9&#10;JsHs27i71ein7wqFHoeZ+Q0znnamERdyvrasoN9LQBAXVtdcKthtv94yED4ga2wsk4IbeZhOnp/G&#10;mGt75TVdNqEUEcI+RwVVCG0upS8qMuh7tiWO3tE6gyFKV0rt8BrhppFpkrxLgzXHhQpb+qyoOG1+&#10;jIL5RzY/rwa8vK8Pe9p/H07D1CVKvb50sxGIQF34D/+1F1pBOuhn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hY+yAAAAN4AAAAPAAAAAAAAAAAAAAAAAJgCAABk&#10;cnMvZG93bnJldi54bWxQSwUGAAAAAAQABAD1AAAAjQMAAAAA&#10;" fillcolor="black" stroked="f"/>
                      <v:rect id="Rectangle 844" o:spid="_x0000_s4109" style="position:absolute;left:19069;top:723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IS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Y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IhJyAAAAN4AAAAPAAAAAAAAAAAAAAAAAJgCAABk&#10;cnMvZG93bnJldi54bWxQSwUGAAAAAAQABAD1AAAAjQMAAAAA&#10;" fillcolor="black" stroked="f"/>
                      <v:rect id="Rectangle 845" o:spid="_x0000_s4110" style="position:absolute;left:19069;top:72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t0sgA&#10;AADeAAAADwAAAGRycy9kb3ducmV2LnhtbESPQWvCQBSE74L/YXmF3nRj0DZGV9FCoZdCtR709sy+&#10;JsHs23R3q7G/visUPA4z8w0zX3amEWdyvrasYDRMQBAXVtdcKth9vg4yED4ga2wsk4IreVgu+r05&#10;5tpeeEPnbShFhLDPUUEVQptL6YuKDPqhbYmj92WdwRClK6V2eIlw08g0SZ6kwZrjQoUtvVRUnLY/&#10;RsF6mq2/P8b8/rs5HuiwP54mqUuUenzoVjMQgbpwD/+337SCdDzK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5C3SyAAAAN4AAAAPAAAAAAAAAAAAAAAAAJgCAABk&#10;cnMvZG93bnJldi54bWxQSwUGAAAAAAQABAD1AAAAjQMAAAAA&#10;" fillcolor="black" stroked="f"/>
                      <v:rect id="Rectangle 846" o:spid="_x0000_s4111" style="position:absolute;left:19069;top:72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5oMUA&#10;AADeAAAADwAAAGRycy9kb3ducmV2LnhtbERPy2rCQBTdC/7DcAvd6cRgJUZH0UKhm4KPLurumrlN&#10;gpk76cxUo1/vLASXh/OeLzvTiDM5X1tWMBomIIgLq2suFXzvPwYZCB+QNTaWScGVPCwX/d4cc20v&#10;vKXzLpQihrDPUUEVQptL6YuKDPqhbYkj92udwRChK6V2eInhppFpkkykwZpjQ4UtvVdUnHb/RsF6&#10;mq3/NmP+um2PBzr8HE9vqUuUen3pVjMQgbrwFD/cn1pBOh5l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e7mgxQAAAN4AAAAPAAAAAAAAAAAAAAAAAJgCAABkcnMv&#10;ZG93bnJldi54bWxQSwUGAAAAAAQABAD1AAAAigMAAAAA&#10;" fillcolor="black" stroked="f"/>
                      <v:rect id="Rectangle 847" o:spid="_x0000_s4112" style="position:absolute;left:19069;top:73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cO8gA&#10;AADeAAAADwAAAGRycy9kb3ducmV2LnhtbESPQWvCQBSE74L/YXkFb7oxqMTUVbQgeBGq7aHentnX&#10;JJh9m+6umvbXu4VCj8PMfMMsVp1pxI2cry0rGI8SEMSF1TWXCt7ftsMMhA/IGhvLpOCbPKyW/d4C&#10;c23vfKDbMZQiQtjnqKAKoc2l9EVFBv3ItsTR+7TOYIjSlVI7vEe4aWSaJDNpsOa4UGFLLxUVl+PV&#10;KNjMs83X64T3P4fziU4f58s0dYlSg6du/QwiUBf+w3/tnVaQTsbZ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xw7yAAAAN4AAAAPAAAAAAAAAAAAAAAAAJgCAABk&#10;cnMvZG93bnJldi54bWxQSwUGAAAAAAQABAD1AAAAjQMAAAAA&#10;" fillcolor="black" stroked="f"/>
                      <v:rect id="Rectangle 848" o:spid="_x0000_s4113" style="position:absolute;left:19069;top:790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e8YA&#10;AADeAAAADwAAAGRycy9kb3ducmV2LnhtbESPy2rCQBSG9wXfYThCd3ViUNHUUVQodCN4W9TdMXNM&#10;gpkzcWaqaZ/eWQguf/4b33TemlrcyPnKsoJ+LwFBnFtdcaHgsP/6GIPwAVljbZkU/JGH+azzNsVM&#10;2ztv6bYLhYgj7DNUUIbQZFL6vCSDvmcb4uidrTMYonSF1A7vcdzUMk2SkTRYcXwosaFVSfll92sU&#10;LCfj5XUz4PX/9nSk48/pMkxdotR7t118ggjUhlf42f7WCtJBfxI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je8YAAADeAAAADwAAAAAAAAAAAAAAAACYAgAAZHJz&#10;L2Rvd25yZXYueG1sUEsFBgAAAAAEAAQA9QAAAIsDAAAAAA==&#10;" fillcolor="black" stroked="f"/>
                      <v:rect id="Rectangle 849" o:spid="_x0000_s4114" style="position:absolute;left:19069;top:792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G4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id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IbgyAAAAN4AAAAPAAAAAAAAAAAAAAAAAJgCAABk&#10;cnMvZG93bnJldi54bWxQSwUGAAAAAAQABAD1AAAAjQMAAAAA&#10;" fillcolor="black" stroked="f"/>
                      <v:rect id="Rectangle 850" o:spid="_x0000_s4115" style="position:absolute;left:19069;top:794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oYl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E0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KGJfHAAAA3gAAAA8AAAAAAAAAAAAAAAAAmAIAAGRy&#10;cy9kb3ducmV2LnhtbFBLBQYAAAAABAAEAPUAAACMAwAAAAA=&#10;" fillcolor="black" stroked="f"/>
                      <v:rect id="Rectangle 851" o:spid="_x0000_s4116" style="position:absolute;left:19069;top:79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9D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o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r0MyAAAAN4AAAAPAAAAAAAAAAAAAAAAAJgCAABk&#10;cnMvZG93bnJldi54bWxQSwUGAAAAAAQABAD1AAAAjQMAAAAA&#10;" fillcolor="black" stroked="f"/>
                      <v:rect id="Rectangle 852" o:spid="_x0000_s4117" style="position:absolute;left:19069;top:79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le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6a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V4yAAAAN4AAAAPAAAAAAAAAAAAAAAAAJgCAABk&#10;cnMvZG93bnJldi54bWxQSwUGAAAAAAQABAD1AAAAjQMAAAAA&#10;" fillcolor="black" stroked="f"/>
                      <v:rect id="Rectangle 853" o:spid="_x0000_s4118" style="position:absolute;left:19069;top:80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A4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6o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jgOPHAAAA3gAAAA8AAAAAAAAAAAAAAAAAmAIAAGRy&#10;cy9kb3ducmV2LnhtbFBLBQYAAAAABAAEAPUAAACMAwAAAAA=&#10;" fillcolor="black" stroked="f"/>
                      <v:rect id="Rectangle 854" o:spid="_x0000_s4119" style="position:absolute;left:19069;top:803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el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o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HpTHAAAA3gAAAA8AAAAAAAAAAAAAAAAAmAIAAGRy&#10;cy9kb3ducmV2LnhtbFBLBQYAAAAABAAEAPUAAACMAwAAAAA=&#10;" fillcolor="black" stroked="f"/>
                      <v:rect id="Rectangle 855" o:spid="_x0000_s4120" style="position:absolute;left:19069;top:806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7D8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PbsPyAAAAN4AAAAPAAAAAAAAAAAAAAAAAJgCAABk&#10;cnMvZG93bnJldi54bWxQSwUGAAAAAAQABAD1AAAAjQMAAAAA&#10;" fillcolor="black" stroked="f"/>
                      <v:rect id="Rectangle 856" o:spid="_x0000_s4121" style="position:absolute;left:19069;top:80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vfcQA&#10;AADeAAAADwAAAGRycy9kb3ducmV2LnhtbERPy4rCMBTdD/gP4QqzG1OLinaMosLAbARfi3F3ba5t&#10;sbmpSUY78/VmIbg8nPd03ppa3Mj5yrKCfi8BQZxbXXGh4LD/+hiD8AFZY22ZFPyRh/ms8zbFTNs7&#10;b+m2C4WIIewzVFCG0GRS+rwkg75nG+LIna0zGCJ0hdQO7zHc1DJNkpE0WHFsKLGhVUn5ZfdrFCwn&#10;4+V1M+D1//Z0pOPP6TJMXaLUe7ddfIII1IaX+On+1grSQX8S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iL33EAAAA3gAAAA8AAAAAAAAAAAAAAAAAmAIAAGRycy9k&#10;b3ducmV2LnhtbFBLBQYAAAAABAAEAPUAAACJAwAAAAA=&#10;" fillcolor="black" stroked="f"/>
                      <v:rect id="Rectangle 857" o:spid="_x0000_s4122" style="position:absolute;left:19069;top:81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K5s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WSc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ormyAAAAN4AAAAPAAAAAAAAAAAAAAAAAJgCAABk&#10;cnMvZG93bnJldi54bWxQSwUGAAAAAAQABAD1AAAAjQMAAAAA&#10;" fillcolor="black" stroked="f"/>
                      <v:rect id="Rectangle 858" o:spid="_x0000_s4123" style="position:absolute;left:19069;top:81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gMcA&#10;AADeAAAADwAAAGRycy9kb3ducmV2LnhtbESPQWvCQBSE74X+h+UVvNVNgxWNbqQWBC+FanvQ2zP7&#10;TEKyb9PdVdP+ercgeBxm5htmvuhNK87kfG1ZwcswAUFcWF1zqeD7a/U8AeEDssbWMin4JQ+L/PFh&#10;jpm2F97QeRtKESHsM1RQhdBlUvqiIoN+aDvi6B2tMxiidKXUDi8RblqZJslYGqw5LlTY0XtFRbM9&#10;GQXL6WT58znij7/NYU/73aF5TV2i1OCpf5uBCNSHe/jWXmsF6Sgy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714DHAAAA3gAAAA8AAAAAAAAAAAAAAAAAmAIAAGRy&#10;cy9kb3ducmV2LnhtbFBLBQYAAAAABAAEAPUAAACMAwAAAAA=&#10;" fillcolor="black" stroked="f"/>
                      <v:rect id="Rectangle 859" o:spid="_x0000_s4124" style="position:absolute;left:19069;top:81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yG8cA&#10;AADeAAAADwAAAGRycy9kb3ducmV2LnhtbESPQWsCMRSE70L/Q3iF3jRx0aKrUWqh4EVQ20O9PTev&#10;u4ubl20Sddtf3whCj8PMfMPMl51txIV8qB1rGA4UCOLCmZpLDR/vb/0JiBCRDTaOScMPBVguHnpz&#10;zI278o4u+1iKBOGQo4YqxjaXMhQVWQwD1xIn78t5izFJX0rj8ZrgtpGZUs/SYs1pocKWXisqTvuz&#10;1bCaTlbf2xFvfnfHAx0+j6dx5pXWT4/dywxEpC7+h+/ttdGQjTI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3chvHAAAA3gAAAA8AAAAAAAAAAAAAAAAAmAIAAGRy&#10;cy9kb3ducmV2LnhtbFBLBQYAAAAABAAEAPUAAACMAwAAAAA=&#10;" fillcolor="black" stroked="f"/>
                      <v:rect id="Rectangle 860" o:spid="_x0000_s4125" style="position:absolute;left:19069;top:817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sbMgA&#10;AADeAAAADwAAAGRycy9kb3ducmV2LnhtbESPT0sDMRTE70K/Q3gFbzZpqFLXpqUVBC+C/XOwt9fN&#10;c3fp5mVNYrvtpzeC4HGYmd8ws0XvWnGiEBvPBsYjBYK49LbhysBu+3I3BRETssXWMxm4UITFfHAz&#10;w8L6M6/ptEmVyBCOBRqoU+oKKWNZk8M48h1x9j59cJiyDJW0Ac8Z7lqplXqQDhvOCzV29FxTedx8&#10;OwOrx+nq633Cb9f1YU/7j8PxXgdlzO2wXz6BSNSn//Bf+9Ua0BOtNP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exsyAAAAN4AAAAPAAAAAAAAAAAAAAAAAJgCAABk&#10;cnMvZG93bnJldi54bWxQSwUGAAAAAAQABAD1AAAAjQMAAAAA&#10;" fillcolor="black" stroked="f"/>
                      <v:rect id="Rectangle 861" o:spid="_x0000_s4126" style="position:absolute;left:19069;top:819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J98gA&#10;AADeAAAADwAAAGRycy9kb3ducmV2LnhtbESPT2sCMRTE74V+h/AK3mrS1YquRqmFQi+F+uegt+fm&#10;ubu4edkmqW776Ruh4HGYmd8ws0VnG3EmH2rHGp76CgRx4UzNpYbt5u1xDCJEZIONY9LwQwEW8/u7&#10;GebGXXhF53UsRYJwyFFDFWObSxmKiiyGvmuJk3d03mJM0pfSeLwkuG1kptRIWqw5LVTY0mtFxWn9&#10;bTUsJ+Pl1+eQP35Xhz3td4fTc+aV1r2H7mUKIlIXb+H/9rvRkA0zNY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Un3yAAAAN4AAAAPAAAAAAAAAAAAAAAAAJgCAABk&#10;cnMvZG93bnJldi54bWxQSwUGAAAAAAQABAD1AAAAjQMAAAAA&#10;" fillcolor="black" stroked="f"/>
                      <v:rect id="Rectangle 862" o:spid="_x0000_s4127" style="position:absolute;left:19069;top:822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g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5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NGDyAAAAN4AAAAPAAAAAAAAAAAAAAAAAJgCAABk&#10;cnMvZG93bnJldi54bWxQSwUGAAAAAAQABAD1AAAAjQMAAAAA&#10;" fillcolor="black" stroked="f"/>
                      <v:rect id="Rectangle 863" o:spid="_x0000_s4128" style="position:absolute;left:19069;top:824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0G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dBjHAAAA3gAAAA8AAAAAAAAAAAAAAAAAmAIAAGRy&#10;cy9kb3ducmV2LnhtbFBLBQYAAAAABAAEAPUAAACMAwAAAAA=&#10;" fillcolor="black" stroked="f"/>
                      <v:rect id="Rectangle 864" o:spid="_x0000_s4129" style="position:absolute;left:19069;top:826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7qb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e6m/HAAAA3gAAAA8AAAAAAAAAAAAAAAAAmAIAAGRy&#10;cy9kb3ducmV2LnhtbFBLBQYAAAAABAAEAPUAAACMAwAAAAA=&#10;" fillcolor="black" stroked="f"/>
                      <v:rect id="Rectangle 865" o:spid="_x0000_s4130" style="position:absolute;left:19069;top:82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9MgA&#10;AADeAAAADwAAAGRycy9kb3ducmV2LnhtbESPT2sCMRTE74V+h/CE3mriYquuRqmFQi+F+uegt+fm&#10;ubu4edkmqW776Ruh4HGYmd8ws0VnG3EmH2rHGgZ9BYK4cKbmUsN28/Y4BhEissHGMWn4oQCL+f3d&#10;DHPjLryi8zqWIkE45KihirHNpQxFRRZD37XEyTs6bzEm6UtpPF4S3DYyU+pZWqw5LVTY0mtFxWn9&#10;bTUsJ+Pl1+eQP35Xhz3td4fTU+aV1g+9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k/0yAAAAN4AAAAPAAAAAAAAAAAAAAAAAJgCAABk&#10;cnMvZG93bnJldi54bWxQSwUGAAAAAAQABAD1AAAAjQMAAAAA&#10;" fillcolor="black" stroked="f"/>
                      <v:rect id="Rectangle 866" o:spid="_x0000_s4131" style="position:absolute;left:19069;top:83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3bhsUA&#10;AADeAAAADwAAAGRycy9kb3ducmV2LnhtbERPy2oCMRTdF/oP4Qrd1cRBxY5GqYVCN0J9LOruOrnO&#10;DE5upkmqo1/fLASXh/OeLTrbiDP5UDvWMOgrEMSFMzWXGnbbz9cJiBCRDTaOScOVAizmz08zzI27&#10;8JrOm1iKFMIhRw1VjG0uZSgqshj6riVO3NF5izFBX0rj8ZLCbSMzpcbSYs2pocKWPioqTps/q2H5&#10;Nln+fg95dVsf9rT/OZxGmVdav/S69ymISF18iO/uL6MhG2Y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duGxQAAAN4AAAAPAAAAAAAAAAAAAAAAAJgCAABkcnMv&#10;ZG93bnJldi54bWxQSwUGAAAAAAQABAD1AAAAigMAAAAA&#10;" fillcolor="black" stroked="f"/>
                      <v:rect id="Rectangle 867" o:spid="_x0000_s4132" style="position:absolute;left:19069;top:833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F+Hc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pma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Bfh3HAAAA3gAAAA8AAAAAAAAAAAAAAAAAmAIAAGRy&#10;cy9kb3ducmV2LnhtbFBLBQYAAAAABAAEAPUAAACMAwAAAAA=&#10;" fillcolor="black" stroked="f"/>
                      <v:rect id="Rectangle 868" o:spid="_x0000_s4133" style="position:absolute;left:19069;top:835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BXccA&#10;AADeAAAADwAAAGRycy9kb3ducmV2LnhtbESPy2rCQBSG90LfYTiF7nRiULFpRqmFghvBSxd1d5I5&#10;TYKZM+nMqGmf3lkILn/+G1++7E0rLuR8Y1nBeJSAIC6tbrhS8HX4HM5B+ICssbVMCv7Iw3LxNMgx&#10;0/bKO7rsQyXiCPsMFdQhdJmUvqzJoB/Zjjh6P9YZDFG6SmqH1zhuWpkmyUwabDg+1NjRR03laX82&#10;Clav89XvdsKb/11xpON3cZqmLlHq5bl/fwMRqA+P8L291grSSTqO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iQV3HAAAA3gAAAA8AAAAAAAAAAAAAAAAAmAIAAGRy&#10;cy9kb3ducmV2LnhtbFBLBQYAAAAABAAEAPUAAACMAwAAAAA=&#10;" fillcolor="black" stroked="f"/>
                      <v:rect id="Rectangle 869" o:spid="_x0000_s4134" style="position:absolute;left:19069;top:838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7kxsgA&#10;AADeAAAADwAAAGRycy9kb3ducmV2LnhtbESPT2vCQBTE74LfYXmF3nSTYItGV9FCoZeCf3qot2f2&#10;NQlm36a7W41++q4geBxm5jfMbNGZRpzI+dqygnSYgCAurK65VPC1ex+MQfiArLGxTAou5GEx7/dm&#10;mGt75g2dtqEUEcI+RwVVCG0upS8qMuiHtiWO3o91BkOUrpTa4TnCTSOzJHmVBmuOCxW29FZRcdz+&#10;GQWryXj1ux7x53Vz2NP++3B8yVyi1PNTt5yCCNSFR/je/tAKslGW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uTGyAAAAN4AAAAPAAAAAAAAAAAAAAAAAJgCAABk&#10;cnMvZG93bnJldi54bWxQSwUGAAAAAAQABAD1AAAAjQMAAAAA&#10;" fillcolor="black" stroked="f"/>
                      <v:rect id="Rectangle 870" o:spid="_x0000_s4135" style="position:absolute;left:19069;top:840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6sccA&#10;AADeAAAADwAAAGRycy9kb3ducmV2LnhtbESPQWsCMRSE74X+h/CE3mrWoEVXo9RCoRdBbQ/19tw8&#10;dxc3L9sk1dVf3whCj8PMfMPMFp1txIl8qB1rGPQzEMSFMzWXGr4+35/HIEJENtg4Jg0XCrCYPz7M&#10;MDfuzBs6bWMpEoRDjhqqGNtcylBUZDH0XUucvIPzFmOSvpTG4znBbSNVlr1IizWnhQpbequoOG5/&#10;rYblZLz8WQ95dd3sd7T73h9HymdaP/W61ymISF38D9/bH0aDGqqB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8erHHAAAA3gAAAA8AAAAAAAAAAAAAAAAAmAIAAGRy&#10;cy9kb3ducmV2LnhtbFBLBQYAAAAABAAEAPUAAACMAwAAAAA=&#10;" fillcolor="black" stroked="f"/>
                      <v:rect id="Rectangle 871" o:spid="_x0000_s4136" style="position:absolute;left:19069;top:842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fK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h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8N8qyAAAAN4AAAAPAAAAAAAAAAAAAAAAAJgCAABk&#10;cnMvZG93bnJldi54bWxQSwUGAAAAAAQABAD1AAAAjQMAAAAA&#10;" fillcolor="black" stroked="f"/>
                      <v:rect id="Rectangle 872" o:spid="_x0000_s4137" style="position:absolute;left:19069;top:84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HXsgA&#10;AADeAAAADwAAAGRycy9kb3ducmV2LnhtbESPT2vCQBTE74LfYXmF3nRjSItGV9FCoZeCf3qot2f2&#10;NQlm36a7W41++q4geBxm5jfMbNGZRpzI+dqygtEwAUFcWF1zqeBr9z4Yg/ABWWNjmRRcyMNi3u/N&#10;MNf2zBs6bUMpIoR9jgqqENpcSl9UZNAPbUscvR/rDIYoXSm1w3OEm0amSfIqDdYcFyps6a2i4rj9&#10;MwpWk/Hqd53x53Vz2NP++3B8SV2i1PNTt5yCCNSFR/je/tAK0iwd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GUdeyAAAAN4AAAAPAAAAAAAAAAAAAAAAAJgCAABk&#10;cnMvZG93bnJldi54bWxQSwUGAAAAAAQABAD1AAAAjQMAAAAA&#10;" fillcolor="black" stroked="f"/>
                      <v:rect id="Rectangle 873" o:spid="_x0000_s4138" style="position:absolute;left:19069;top:90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XixccA&#10;AADeAAAADwAAAGRycy9kb3ducmV2LnhtbESPQWsCMRSE74X+h/AK3mrWRYuuRlFB6KWgtge9PTfP&#10;3cXNy5pEXf31jVDocZiZb5jJrDW1uJLzlWUFvW4Cgji3uuJCwc/36n0IwgdkjbVlUnAnD7Pp68sE&#10;M21vvKHrNhQiQthnqKAMocmk9HlJBn3XNsTRO1pnMETpCqkd3iLc1DJNkg9psOK4UGJDy5Ly0/Zi&#10;FCxGw8V53eevx+awp/3ucBqkLlGq89bOxyACteE//Nf+1ArSftob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4sXHAAAA3gAAAA8AAAAAAAAAAAAAAAAAmAIAAGRy&#10;cy9kb3ducmV2LnhtbFBLBQYAAAAABAAEAPUAAACMAwAAAAA=&#10;" fillcolor="black" stroked="f"/>
                      <v:rect id="Rectangle 874" o:spid="_x0000_s4139" style="position:absolute;left:19069;top:90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8s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h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3yyyAAAAN4AAAAPAAAAAAAAAAAAAAAAAJgCAABk&#10;cnMvZG93bnJldi54bWxQSwUGAAAAAAQABAD1AAAAjQMAAAAA&#10;" fillcolor="black" stroked="f"/>
                      <v:rect id="Rectangle 875" o:spid="_x0000_s4140" style="position:absolute;left:19069;top:90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ZK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JgN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9kpyAAAAN4AAAAPAAAAAAAAAAAAAAAAAJgCAABk&#10;cnMvZG93bnJldi54bWxQSwUGAAAAAAQABAD1AAAAjQMAAAAA&#10;" fillcolor="black" stroked="f"/>
                      <v:rect id="Rectangle 876" o:spid="_x0000_s4141" style="position:absolute;left:19069;top:91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NW8UA&#10;AADeAAAADwAAAGRycy9kb3ducmV2LnhtbERPy2rCQBTdC/2H4Ra604lBxaYZpRYKbgQfXdTdTeY2&#10;CWbupDOjpv16ZyG4PJx3vuxNKy7kfGNZwXiUgCAurW64UvB1+BzOQfiArLG1TAr+yMNy8TTIMdP2&#10;yju67EMlYgj7DBXUIXSZlL6syaAf2Y44cj/WGQwRukpqh9cYblqZJslMGmw4NtTY0UdN5Wl/NgpW&#10;r/PV73bCm/9dcaTjd3Gapi5R6uW5f38DEagPD/HdvdYK0kk6jn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E1bxQAAAN4AAAAPAAAAAAAAAAAAAAAAAJgCAABkcnMv&#10;ZG93bnJldi54bWxQSwUGAAAAAAQABAD1AAAAigMAAAAA&#10;" fillcolor="black" stroked="f"/>
                      <v:rect id="Rectangle 877" o:spid="_x0000_s4142" style="position:absolute;left:19069;top:91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ow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3Q4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6MDHAAAA3gAAAA8AAAAAAAAAAAAAAAAAmAIAAGRy&#10;cy9kb3ducmV2LnhtbFBLBQYAAAAABAAEAPUAAACMAwAAAAA=&#10;" fillcolor="black" stroked="f"/>
                      <v:rect id="Rectangle 878" o:spid="_x0000_s4143" style="position:absolute;left:19069;top:915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6L4MYA&#10;AADeAAAADwAAAGRycy9kb3ducmV2LnhtbESPy2oCMRSG94W+QzhCdzVjULGjUWqh0I1QL4u6O06O&#10;M4OTk2mS6ujTNwvB5c9/45stOtuIM/lQO9Yw6GcgiAtnai417LafrxMQISIbbByThisFWMyfn2aY&#10;G3fhNZ03sRRphEOOGqoY21zKUFRkMfRdS5y8o/MWY5K+lMbjJY3bRqosG0uLNaeHClv6qKg4bf6s&#10;huXbZPn7PeTVbX3Y0/7ncBopn2n90uvepyAidfERvre/jAY1VCo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6L4MYAAADeAAAADwAAAAAAAAAAAAAAAACYAgAAZHJz&#10;L2Rvd25yZXYueG1sUEsFBgAAAAAEAAQA9QAAAIsDAAAAAA==&#10;" fillcolor="black" stroked="f"/>
                      <v:rect id="Rectangle 879" o:spid="_x0000_s4144" style="position:absolute;left:19069;top:918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ue8cA&#10;AADeAAAADwAAAGRycy9kb3ducmV2LnhtbESPQWsCMRSE74X+h/CE3mrWoEVXo9RCoRdBbQ/19tw8&#10;dxc3L9sk1dVf3whCj8PMfMPMFp1txIl8qB1rGPQzEMSFMzWXGr4+35/HIEJENtg4Jg0XCrCYPz7M&#10;MDfuzBs6bWMpEoRDjhqqGNtcylBUZDH0XUucvIPzFmOSvpTG4znBbSNVlr1IizWnhQpbequoOG5/&#10;rYblZLz8WQ95dd3sd7T73h9HymdaP/W61ymISF38D9/bH0aDGio1gN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CLnvHAAAA3gAAAA8AAAAAAAAAAAAAAAAAmAIAAGRy&#10;cy9kb3ducmV2LnhtbFBLBQYAAAAABAAEAPUAAACMAwAAAAA=&#10;" fillcolor="black" stroked="f"/>
                      <v:rect id="Rectangle 880" o:spid="_x0000_s4145" style="position:absolute;left:19069;top:92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wDMcA&#10;AADeAAAADwAAAGRycy9kb3ducmV2LnhtbESPQWsCMRSE7wX/Q3iF3mq2wRZdjaJCoZeC2h709tw8&#10;dxc3L2uS6uqvb4RCj8PMfMNMZp1txJl8qB1reOlnIIgLZ2ouNXx/vT8PQYSIbLBxTBquFGA27T1M&#10;MDfuwms6b2IpEoRDjhqqGNtcylBUZDH0XUucvIPzFmOSvpTG4yXBbSNVlr1JizWnhQpbWlZUHDc/&#10;VsNiNFycVgP+vK33O9pt98dX5TOtnx67+RhEpC7+h//aH0aDGiil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sAzHAAAA3gAAAA8AAAAAAAAAAAAAAAAAmAIAAGRy&#10;cy9kb3ducmV2LnhtbFBLBQYAAAAABAAEAPUAAACMAwAAAAA=&#10;" fillcolor="black" stroked="f"/>
                      <v:rect id="Rectangle 881" o:spid="_x0000_s4146" style="position:absolute;left:19069;top:92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Vl8gA&#10;AADeAAAADwAAAGRycy9kb3ducmV2LnhtbESPQWsCMRSE74X+h/AKvXWzTW3RrVGqIPQiVNuD3p6b&#10;193FzcuaRN366xuh0OMwM98w42lvW3EiHxrHGh6zHARx6UzDlYavz8XDEESIyAZbx6ThhwJMJ7c3&#10;YyyMO/OKTutYiQThUKCGOsaukDKUNVkMmeuIk/ftvMWYpK+k8XhOcNtKlecv0mLDaaHGjuY1lfv1&#10;0WqYjYazw8eAl5fVbkvbzW7/rHyu9f1d//YKIlIf/8N/7XejQQ2U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BWXyAAAAN4AAAAPAAAAAAAAAAAAAAAAAJgCAABk&#10;cnMvZG93bnJldi54bWxQSwUGAAAAAAQABAD1AAAAjQMAAAAA&#10;" fillcolor="black" stroked="f"/>
                      <v:rect id="Rectangle 882" o:spid="_x0000_s4147" style="position:absolute;left:19069;top:925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WN48gA&#10;AADeAAAADwAAAGRycy9kb3ducmV2LnhtbESPQUsDMRSE7wX/Q3iCt27WsErdNi1WEHoRbPVgb6+b&#10;192lm5c1SdvVX2+EQo/DzHzDzBaD7cSJfGgda7jPchDElTMt1xo+P17HExAhIhvsHJOGHwqwmN+M&#10;Zlgad+Y1nTaxFgnCoUQNTYx9KWWoGrIYMtcTJ2/vvMWYpK+l8XhOcNtJleeP0mLLaaHBnl4aqg6b&#10;o9WwfJosv98Lfvtd77a0/dodHpTPtb67HZ6nICIN8Rq+tFdGgyqU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Y3jyAAAAN4AAAAPAAAAAAAAAAAAAAAAAJgCAABk&#10;cnMvZG93bnJldi54bWxQSwUGAAAAAAQABAD1AAAAjQMAAAAA&#10;" fillcolor="black" stroked="f"/>
                      <v:rect id="Rectangle 883" o:spid="_x0000_s4148" style="position:absolute;left:19069;top:927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oeM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KHjHAAAA3gAAAA8AAAAAAAAAAAAAAAAAmAIAAGRy&#10;cy9kb3ducmV2LnhtbFBLBQYAAAAABAAEAPUAAACMAwAAAAA=&#10;" fillcolor="black" stroked="f"/>
                      <v:rect id="Rectangle 884" o:spid="_x0000_s4149" style="position:absolute;left:19069;top:92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2D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rtg/HAAAA3gAAAA8AAAAAAAAAAAAAAAAAmAIAAGRy&#10;cy9kb3ducmV2LnhtbFBLBQYAAAAABAAEAPUAAACMAwAAAAA=&#10;" fillcolor="black" stroked="f"/>
                      <v:rect id="Rectangle 885" o:spid="_x0000_s4150" style="position:absolute;left:19069;top:931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TlMgA&#10;AADeAAAADwAAAGRycy9kb3ducmV2LnhtbESPT2sCMRTE74V+h/CE3mrWYKuuRqmFQi+F+uegt+fm&#10;ubu4edkmqW776Ruh4HGYmd8ws0VnG3EmH2rHGgb9DARx4UzNpYbt5u1xDCJEZIONY9LwQwEW8/u7&#10;GebGXXhF53UsRYJwyFFDFWObSxmKiiyGvmuJk3d03mJM0pfSeLwkuG2kyrJnabHmtFBhS68VFaf1&#10;t9WwnIyXX59D/vhdHfa03x1OT8pnWj/0upcpiEhdvIX/2+9Ggxoq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pxOUyAAAAN4AAAAPAAAAAAAAAAAAAAAAAJgCAABk&#10;cnMvZG93bnJldi54bWxQSwUGAAAAAAQABAD1AAAAjQMAAAAA&#10;" fillcolor="black" stroked="f"/>
                      <v:rect id="Rectangle 886" o:spid="_x0000_s4151" style="position:absolute;left:19069;top:934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H5sUA&#10;AADeAAAADwAAAGRycy9kb3ducmV2LnhtbERPy2oCMRTdF/oP4Qrd1YxBxY5GqYVCN0J9LOruOrnO&#10;DE5upkmqo1/fLASXh/OeLTrbiDP5UDvWMOhnIIgLZ2ouNey2n68TECEiG2wck4YrBVjMn59mmBt3&#10;4TWdN7EUKYRDjhqqGNtcylBUZDH0XUucuKPzFmOCvpTG4yWF20aqLBtLizWnhgpb+qioOG3+rIbl&#10;22T5+z3k1W192NP+53AaKZ9p/dLr3qcgInXxIb67v4wGNVQ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IfmxQAAAN4AAAAPAAAAAAAAAAAAAAAAAJgCAABkcnMv&#10;ZG93bnJldi54bWxQSwUGAAAAAAQABAD1AAAAigMAAAAA&#10;" fillcolor="black" stroked="f"/>
                      <v:rect id="Rectangle 887" o:spid="_x0000_s4152" style="position:absolute;left:19069;top:936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ifc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ZUaw/+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0In3HAAAA3gAAAA8AAAAAAAAAAAAAAAAAmAIAAGRy&#10;cy9kb3ducmV2LnhtbFBLBQYAAAAABAAEAPUAAACMAwAAAAA=&#10;" fillcolor="black" stroked="f"/>
                      <v:rect id="Rectangle 888" o:spid="_x0000_s4153" style="position:absolute;left:19069;top:938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dPccA&#10;AADeAAAADwAAAGRycy9kb3ducmV2LnhtbESPzWrCQBSF94LvMFyhO52YWrFpRtFCoRuhahd1d81c&#10;k2DmTpyZxtin7ywKXR7OH1++6k0jOnK+tqxgOklAEBdW11wq+Dy8jRcgfEDW2FgmBXfysFoOBzlm&#10;2t54R90+lCKOsM9QQRVCm0npi4oM+oltiaN3ts5giNKVUju8xXHTyDRJ5tJgzfGhwpZeKyou+2+j&#10;YPO82Fw/Zrz92Z2OdPw6XZ5Slyj1MOrXLyAC9eE//Nd+1wrSWfoY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XHT3HAAAA3gAAAA8AAAAAAAAAAAAAAAAAmAIAAGRy&#10;cy9kb3ducmV2LnhtbFBLBQYAAAAABAAEAPUAAACMAwAAAAA=&#10;" fillcolor="black" stroked="f"/>
                      <v:rect id="Rectangle 889" o:spid="_x0000_s4154" style="position:absolute;left:19069;top:941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u4p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n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27imyAAAAN4AAAAPAAAAAAAAAAAAAAAAAJgCAABk&#10;cnMvZG93bnJldi54bWxQSwUGAAAAAAQABAD1AAAAjQMAAAAA&#10;" fillcolor="black" stroked="f"/>
                      <v:rect id="Rectangle 890" o:spid="_x0000_s4155" style="position:absolute;left:19069;top:943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m0cgA&#10;AADeAAAADwAAAGRycy9kb3ducmV2LnhtbESPQWsCMRSE74X+h/AKvXWzTW3RrVGqIPQiVNuD3p6b&#10;193FzcuaRN366xuh0OMwM98w42lvW3EiHxrHGh6zHARx6UzDlYavz8XDEESIyAZbx6ThhwJMJ7c3&#10;YyyMO/OKTutYiQThUKCGOsaukDKUNVkMmeuIk/ftvMWYpK+k8XhOcNtKlecv0mLDaaHGjuY1lfv1&#10;0WqYjYazw8eAl5fVbkvbzW7/rHyu9f1d//YKIlIf/8N/7XejQQ3Uk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CSbRyAAAAN4AAAAPAAAAAAAAAAAAAAAAAJgCAABk&#10;cnMvZG93bnJldi54bWxQSwUGAAAAAAQABAD1AAAAjQMAAAAA&#10;" fillcolor="black" stroked="f"/>
                      <v:rect id="Rectangle 891" o:spid="_x0000_s4156" style="position:absolute;left:19069;top:945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DSsgA&#10;AADeAAAADwAAAGRycy9kb3ducmV2LnhtbESPQWvCQBSE7wX/w/KE3pqN0RaNrlILhV4EtT3U2zP7&#10;TILZt+nuVlN/vSsUPA4z8w0zW3SmESdyvrasYJCkIIgLq2suFXx9vj+NQfiArLGxTAr+yMNi3nuY&#10;Ya7tmTd02oZSRAj7HBVUIbS5lL6oyKBPbEscvYN1BkOUrpTa4TnCTSOzNH2RBmuOCxW29FZRcdz+&#10;GgXLyXj5sx7x6rLZ72j3vT8+Zy5V6rHfvU5BBOrCPfzf/tAKslE2HM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YNKyAAAAN4AAAAPAAAAAAAAAAAAAAAAAJgCAABk&#10;cnMvZG93bnJldi54bWxQSwUGAAAAAAQABAD1AAAAjQMAAAAA&#10;" fillcolor="black" stroked="f"/>
                      <v:rect id="Rectangle 892" o:spid="_x0000_s4157" style="position:absolute;left:19069;top:947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bP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p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qwbPskAAADeAAAADwAAAAAAAAAAAAAAAACYAgAA&#10;ZHJzL2Rvd25yZXYueG1sUEsFBgAAAAAEAAQA9QAAAI4DAAAAAA==&#10;" fillcolor="black" stroked="f"/>
                      <v:rect id="Rectangle 893" o:spid="_x0000_s4158" style="position:absolute;left:19069;top:950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pc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9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4L6lyAAAAN4AAAAPAAAAAAAAAAAAAAAAAJgCAABk&#10;cnMvZG93bnJldi54bWxQSwUGAAAAAAQABAD1AAAAjQMAAAAA&#10;" fillcolor="black" stroked="f"/>
                      <v:rect id="Rectangle 894" o:spid="_x0000_s4159" style="position:absolute;left:19069;top:952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g0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iDSyAAAAN4AAAAPAAAAAAAAAAAAAAAAAJgCAABk&#10;cnMvZG93bnJldi54bWxQSwUGAAAAAAQABAD1AAAAjQMAAAAA&#10;" fillcolor="black" stroked="f"/>
                      <v:rect id="Rectangle 895" o:spid="_x0000_s4160" style="position:absolute;left:19069;top:954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FS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kof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oVJyAAAAN4AAAAPAAAAAAAAAAAAAAAAAJgCAABk&#10;cnMvZG93bnJldi54bWxQSwUGAAAAAAQABAD1AAAAjQMAAAAA&#10;" fillcolor="black" stroked="f"/>
                      <v:rect id="Rectangle 896" o:spid="_x0000_s4161" style="position:absolute;left:19069;top:957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O8UA&#10;AADeAAAADwAAAGRycy9kb3ducmV2LnhtbERPz2vCMBS+C/4P4Qm7aWrnxHWNooPBLsLUHebt2Tzb&#10;YvNSk6zW/fXLYbDjx/c7X/WmER05X1tWMJ0kIIgLq2suFXwe3sYLED4ga2wsk4I7eVgth4McM21v&#10;vKNuH0oRQ9hnqKAKoc2k9EVFBv3EtsSRO1tnMEToSqkd3mK4aWSaJHNpsObYUGFLrxUVl/23UbB5&#10;XmyuHzPe/uxORzp+nS5PqUuUehj16xcQgfrwL/5zv2sF6Sx9jH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E7xQAAAN4AAAAPAAAAAAAAAAAAAAAAAJgCAABkcnMv&#10;ZG93bnJldi54bWxQSwUGAAAAAAQABAD1AAAAigMAAAAA&#10;" fillcolor="black" stroked="f"/>
                      <v:rect id="Rectangle 897" o:spid="_x0000_s4162" style="position:absolute;left:19069;top:95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0oMkA&#10;AADeAAAADwAAAGRycy9kb3ducmV2LnhtbESPzWsCMRTE7wX/h/AEbzXr+oGuRtFCoZdC/Tjo7bl5&#10;7i5uXrZJqtv+9U1B6HGYmd8wi1VranEj5yvLCgb9BARxbnXFhYLD/vV5CsIHZI21ZVLwTR5Wy87T&#10;AjNt77yl2y4UIkLYZ6igDKHJpPR5SQZ93zbE0btYZzBE6QqpHd4j3NQyTZKJNFhxXCixoZeS8uvu&#10;yyjYzKabz48Rv/9szyc6Hc/XceoSpXrddj0HEagN/+FH+00rSEfpc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20oMkAAADeAAAADwAAAAAAAAAAAAAAAACYAgAA&#10;ZHJzL2Rvd25yZXYueG1sUEsFBgAAAAAEAAQA9QAAAI4DAAAAAA==&#10;" fillcolor="black" stroked="f"/>
                      <v:rect id="Rectangle 898" o:spid="_x0000_s4163" style="position:absolute;left:19069;top:961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uQ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m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bkDHAAAA3gAAAA8AAAAAAAAAAAAAAAAAmAIAAGRy&#10;cy9kb3ducmV2LnhtbFBLBQYAAAAABAAEAPUAAACMAwAAAAA=&#10;" fillcolor="black" stroked="f"/>
                      <v:rect id="Rectangle 899" o:spid="_x0000_s4164" style="position:absolute;left:19069;top:963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L28gA&#10;AADeAAAADwAAAGRycy9kb3ducmV2LnhtbESPT2vCQBTE74LfYXmF3nRjSItGV9FCoZeCf3qot2f2&#10;NQlm36a7W41++q4geBxm5jfMbNGZRpzI+dqygtEwAUFcWF1zqeBr9z4Yg/ABWWNjmRRcyMNi3u/N&#10;MNf2zBs6bUMpIoR9jgqqENpcSl9UZNAPbUscvR/rDIYoXSm1w3OEm0amSfIqDdYcFyps6a2i4rj9&#10;MwpWk/Hqd53x53Vz2NP++3B8SV2i1PNTt5yCCNSFR/je/tAK0izN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3cvbyAAAAN4AAAAPAAAAAAAAAAAAAAAAAJgCAABk&#10;cnMvZG93bnJldi54bWxQSwUGAAAAAAQABAD1AAAAjQMAAAAA&#10;" fillcolor="black" stroked="f"/>
                      <v:rect id="Rectangle 900" o:spid="_x0000_s4165" style="position:absolute;left:19069;top:966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9VrMYA&#10;AADeAAAADwAAAGRycy9kb3ducmV2LnhtbERPTWvCQBS8F/ofllfwVjcNVjS6kVoQvBSq7UFvz+wz&#10;Ccm+TXdXTfvr3YIgcxrmi5kvetOKMzlfW1bwMkxAEBdW11wq+P5aPU9A+ICssbVMCn7JwyJ/fJhj&#10;pu2FN3TehlLEEvYZKqhC6DIpfVGRQT+0HXHUjtYZDJG6UmqHl1huWpkmyVgarDkuVNjRe0VFsz0Z&#10;BcvpZPnzOeKPv81hT/vdoXlNXaLU4Kl/m4EI1Ie7+ZZeawXpKAL+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9VrMYAAADeAAAADwAAAAAAAAAAAAAAAACYAgAAZHJz&#10;L2Rvd25yZXYueG1sUEsFBgAAAAAEAAQA9QAAAIsDAAAAAA==&#10;" fillcolor="black" stroked="f"/>
                      <v:rect id="Rectangle 901" o:spid="_x0000_s4166" style="position:absolute;left:19069;top:968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wN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p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PwN8kAAADeAAAADwAAAAAAAAAAAAAAAACYAgAA&#10;ZHJzL2Rvd25yZXYueG1sUEsFBgAAAAAEAAQA9QAAAI4DAAAAAA==&#10;" fillcolor="black" stroked="f"/>
                      <v:rect id="Rectangle 902" o:spid="_x0000_s4167" style="position:absolute;left:19069;top:970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oQ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l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mhDyAAAAN4AAAAPAAAAAAAAAAAAAAAAAJgCAABk&#10;cnMvZG93bnJldi54bWxQSwUGAAAAAAQABAD1AAAAjQMAAAAA&#10;" fillcolor="black" stroked="f"/>
                      <v:rect id="Rectangle 903" o:spid="_x0000_s4168" style="position:absolute;left:19069;top:973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N2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7l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5s3YyAAAAN4AAAAPAAAAAAAAAAAAAAAAAJgCAABk&#10;cnMvZG93bnJldi54bWxQSwUGAAAAAAQABAD1AAAAjQMAAAAA&#10;" fillcolor="black" stroked="f"/>
                      <v:rect id="Rectangle 904" o:spid="_x0000_s4169" style="position:absolute;left:19069;top:97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Tr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ZP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FOvyAAAAN4AAAAPAAAAAAAAAAAAAAAAAJgCAABk&#10;cnMvZG93bnJldi54bWxQSwUGAAAAAAQABAD1AAAAjQMAAAAA&#10;" fillcolor="black" stroked="f"/>
                      <v:rect id="Rectangle 905" o:spid="_x0000_s4170" style="position:absolute;left:19069;top:977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2N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m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PY0yAAAAN4AAAAPAAAAAAAAAAAAAAAAAJgCAABk&#10;cnMvZG93bnJldi54bWxQSwUGAAAAAAQABAD1AAAAjQMAAAAA&#10;" fillcolor="black" stroked="f"/>
                      <v:rect id="Rectangle 906" o:spid="_x0000_s4171" style="position:absolute;left:19069;top:979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RsUA&#10;AADeAAAADwAAAGRycy9kb3ducmV2LnhtbERPy2rCQBTdC/7DcAvd6aQhLTZmIloodFPwtai7a+aa&#10;BDN30pmppv16Z1FweTjvYjGYTlzI+daygqdpAoK4srrlWsF+9z6ZgfABWWNnmRT8kodFOR4VmGt7&#10;5Q1dtqEWMYR9jgqaEPpcSl81ZNBPbU8cuZN1BkOErpba4TWGm06mSfIiDbYcGxrs6a2h6rz9MQpW&#10;r7PV9zrjz7/N8UCHr+P5OXWJUo8Pw3IOItAQ7uJ/94dWkGZp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2JGxQAAAN4AAAAPAAAAAAAAAAAAAAAAAJgCAABkcnMv&#10;ZG93bnJldi54bWxQSwUGAAAAAAQABAD1AAAAigMAAAAA&#10;" fillcolor="black" stroked="f"/>
                      <v:rect id="Rectangle 907" o:spid="_x0000_s4172" style="position:absolute;left:19069;top:982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H3cgA&#10;AADeAAAADwAAAGRycy9kb3ducmV2LnhtbESPT2vCQBTE70K/w/IKvemmIS0aXaUWCr0U/HfQ2zP7&#10;TILZt+nuVqOfvisIHoeZ+Q0zmXWmESdyvras4HWQgCAurK65VLBZf/WHIHxA1thYJgUX8jCbPvUm&#10;mGt75iWdVqEUEcI+RwVVCG0upS8qMugHtiWO3sE6gyFKV0rt8BzhppFpkrxLgzXHhQpb+qyoOK7+&#10;jIL5aDj/XWT8c13ud7Tb7o9vqUuUennuPsYgAnXhEb63v7WCNEuz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q8fdyAAAAN4AAAAPAAAAAAAAAAAAAAAAAJgCAABk&#10;cnMvZG93bnJldi54bWxQSwUGAAAAAAQABAD1AAAAjQMAAAAA&#10;" fillcolor="black" stroked="f"/>
                      <v:rect id="Rectangle 908" o:spid="_x0000_s4173" style="position:absolute;left:19069;top:98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4ncYA&#10;AADeAAAADwAAAGRycy9kb3ducmV2LnhtbESPy2rCQBSG90LfYTgFdzppUNHoKFUQ3Aheuqi7Y+Y0&#10;CWbOpDOjpn16ZyG4/PlvfLNFa2pxI+crywo++gkI4tzqigsFX8d1bwzCB2SNtWVS8EceFvO3zgwz&#10;be+8p9shFCKOsM9QQRlCk0np85IM+r5tiKP3Y53BEKUrpHZ4j+OmlmmSjKTBiuNDiQ2tSsovh6tR&#10;sJyMl7+7AW//9+cTnb7Pl2HqEqW67+3nFESgNrzCz/ZGK0gH6T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j4ncYAAADeAAAADwAAAAAAAAAAAAAAAACYAgAAZHJz&#10;L2Rvd25yZXYueG1sUEsFBgAAAAAEAAQA9QAAAIsDAAAAAA==&#10;" fillcolor="black" stroked="f"/>
                      <v:rect id="Rectangle 909" o:spid="_x0000_s4174" style="position:absolute;left:19069;top:98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BscA&#10;AADeAAAADwAAAGRycy9kb3ducmV2LnhtbESPQWsCMRSE74X+h/AK3mrWRYuuRlFB6KWgtge9PTfP&#10;3cXNy5pEXf31jVDocZiZb5jJrDW1uJLzlWUFvW4Cgji3uuJCwc/36n0IwgdkjbVlUnAnD7Pp68sE&#10;M21vvKHrNhQiQthnqKAMocmk9HlJBn3XNsTRO1pnMETpCqkd3iLc1DJNkg9psOK4UGJDy5Ly0/Zi&#10;FCxGw8V53eevx+awp/3ucBqkLlGq89bOxyACteE//Nf+1ArSfjro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EXQbHAAAA3gAAAA8AAAAAAAAAAAAAAAAAmAIAAGRy&#10;cy9kb3ducmV2LnhtbFBLBQYAAAAABAAEAPUAAACMAwAAAAA=&#10;" fillcolor="black" stroked="f"/>
                      <v:rect id="Rectangle 910" o:spid="_x0000_s4175" style="position:absolute;left:19069;top:98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c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3HHAAAA3gAAAA8AAAAAAAAAAAAAAAAAmAIAAGRy&#10;cy9kb3ducmV2LnhtbFBLBQYAAAAABAAEAPUAAACMAwAAAAA=&#10;" fillcolor="black" stroked="f"/>
                      <v:rect id="Rectangle 911" o:spid="_x0000_s4176" style="position:absolute;left:19069;top:99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m6s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D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mbqyAAAAN4AAAAPAAAAAAAAAAAAAAAAAJgCAABk&#10;cnMvZG93bnJldi54bWxQSwUGAAAAAAQABAD1AAAAjQMAAAAA&#10;" fillcolor="black" stroked="f"/>
                      <v:rect id="Rectangle 912" o:spid="_x0000_s4177" style="position:absolute;left:19069;top:99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P+n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N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c/6eyAAAAN4AAAAPAAAAAAAAAAAAAAAAAJgCAABk&#10;cnMvZG93bnJldi54bWxQSwUGAAAAAAQABAD1AAAAjQMAAAAA&#10;" fillcolor="black" stroked="f"/>
                      <v:rect id="Rectangle 913" o:spid="_x0000_s4178" style="position:absolute;left:19069;top:995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bBcgA&#10;AADeAAAADwAAAGRycy9kb3ducmV2LnhtbESPT2vCQBTE74V+h+UVequbBlM0uooKQi8F//RQb8/s&#10;axLMvo27W41++q4geBxm5jfMeNqZRpzI+dqygvdeAoK4sLrmUsH3dvk2AOEDssbGMim4kIfp5Plp&#10;jLm2Z17TaRNKESHsc1RQhdDmUvqiIoO+Z1vi6P1aZzBE6UqpHZ4j3DQyTZIPabDmuFBhS4uKisPm&#10;zyiYDwfz46rPX9f1fke7n/0hS12i1OtLNxuBCNSFR/je/tQK0n6a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1sFyAAAAN4AAAAPAAAAAAAAAAAAAAAAAJgCAABk&#10;cnMvZG93bnJldi54bWxQSwUGAAAAAAQABAD1AAAAjQMAAAAA&#10;" fillcolor="black" stroked="f"/>
                      <v:rect id="Rectangle 914" o:spid="_x0000_s4179" style="position:absolute;left:19069;top:998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Fc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w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7cVyyAAAAN4AAAAPAAAAAAAAAAAAAAAAAJgCAABk&#10;cnMvZG93bnJldi54bWxQSwUGAAAAAAQABAD1AAAAjQMAAAAA&#10;" fillcolor="black" stroked="f"/>
                      <v:rect id="Rectangle 915" o:spid="_x0000_s4180" style="position:absolute;left:19069;top:100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g6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TAb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WDpyAAAAN4AAAAPAAAAAAAAAAAAAAAAAJgCAABk&#10;cnMvZG93bnJldi54bWxQSwUGAAAAAAQABAD1AAAAjQMAAAAA&#10;" fillcolor="black" stroked="f"/>
                      <v:rect id="Rectangle 916" o:spid="_x0000_s4181" style="position:absolute;left:19069;top:100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0m8UA&#10;AADeAAAADwAAAGRycy9kb3ducmV2LnhtbERPy4rCMBTdC/MP4Q6403SKilajjILgRvAxi3F3be60&#10;xeamk0TtzNebheDycN6zRWtqcSPnK8sKPvoJCOLc6ooLBV/HdW8MwgdkjbVlUvBHHhbzt84MM23v&#10;vKfbIRQihrDPUEEZQpNJ6fOSDPq+bYgj92OdwRChK6R2eI/hppZpkoykwYpjQ4kNrUrKL4erUbCc&#10;jJe/uwFv//fnE52+z5dh6hKluu/t5xREoDa8xE/3RitIB+kw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vSbxQAAAN4AAAAPAAAAAAAAAAAAAAAAAJgCAABkcnMv&#10;ZG93bnJldi54bWxQSwUGAAAAAAQABAD1AAAAigMAAAAA&#10;" fillcolor="black" stroked="f"/>
                      <v:rect id="Rectangle 917" o:spid="_x0000_s4182" style="position:absolute;left:19069;top:1005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RA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Tqa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UQDHAAAA3gAAAA8AAAAAAAAAAAAAAAAAmAIAAGRy&#10;cy9kb3ducmV2LnhtbFBLBQYAAAAABAAEAPUAAACMAwAAAAA=&#10;" fillcolor="black" stroked="f"/>
                      <v:rect id="Rectangle 918" o:spid="_x0000_s4183" style="position:absolute;left:19069;top:10073;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yI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ebqM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kMiDHAAAA3gAAAA8AAAAAAAAAAAAAAAAAmAIAAGRy&#10;cy9kb3ducmV2LnhtbFBLBQYAAAAABAAEAPUAAACMAwAAAAA=&#10;" fillcolor="black" stroked="f"/>
                      <v:rect id="Rectangle 919" o:spid="_x0000_s4184" style="position:absolute;left:19069;top:100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Xu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x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Je7yAAAAN4AAAAPAAAAAAAAAAAAAAAAAJgCAABk&#10;cnMvZG93bnJldi54bWxQSwUGAAAAAAQABAD1AAAAjQMAAAAA&#10;" fillcolor="black" stroked="f"/>
                      <v:rect id="Rectangle 920" o:spid="_x0000_s4185" style="position:absolute;left:19069;top:1011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Jz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6CczHAAAA3gAAAA8AAAAAAAAAAAAAAAAAmAIAAGRy&#10;cy9kb3ducmV2LnhtbFBLBQYAAAAABAAEAPUAAACMAwAAAAA=&#10;" fillcolor="black" stroked="f"/>
                      <v:rect id="Rectangle 921" o:spid="_x0000_s4186" style="position:absolute;left:19069;top:1014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asV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j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9qxXyAAAAN4AAAAPAAAAAAAAAAAAAAAAAJgCAABk&#10;cnMvZG93bnJldi54bWxQSwUGAAAAAAQABAD1AAAAjQMAAAAA&#10;" fillcolor="black" stroked="f"/>
                      <v:rect id="Rectangle 922" o:spid="_x0000_s4187" style="position:absolute;left:19069;top:101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0I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ZO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HzQjyAAAAN4AAAAPAAAAAAAAAAAAAAAAAJgCAABk&#10;cnMvZG93bnJldi54bWxQSwUGAAAAAAQABAD1AAAAjQMAAAAA&#10;" fillcolor="black" stroked="f"/>
                      <v:rect id="Rectangle 923" o:spid="_x0000_s4188" style="position:absolute;left:19069;top:10185;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Ru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o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G4yAAAAN4AAAAPAAAAAAAAAAAAAAAAAJgCAABk&#10;cnMvZG93bnJldi54bWxQSwUGAAAAAAQABAD1AAAAjQMAAAAA&#10;" fillcolor="black" stroked="f"/>
                      <v:rect id="Rectangle 924" o:spid="_x0000_s4189" style="position:absolute;left:-306;top:10513;width:1198;height:5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FssUA&#10;AADeAAAADwAAAGRycy9kb3ducmV2LnhtbESPwWrDMBBE74X8g9hAb40UU0zqRAklkFJ6SeMWel2s&#10;jWxqrYylxPbfV4FCjsPsvNnZ7EbXiiv1ofGsYblQIIgrbxq2Gr6/Dk8rECEiG2w9k4aJAuy2s4cN&#10;FsYPfKJrGa1IEA4Faqhj7AopQ1WTw7DwHXHyzr53GJPsrTQ9DgnuWpkplUuHDaeGGjva11T9lheX&#10;3pje6GNiaV/y1Y9VQ/Y5quOg9eN8fF2DiDTG+/F/+t1oyJ6zPIfbnMQ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cWyxQAAAN4AAAAPAAAAAAAAAAAAAAAAAJgCAABkcnMv&#10;ZG93bnJldi54bWxQSwUGAAAAAAQABAD1AAAAigMAAAAA&#10;" filled="f" stroked="f">
                        <v:textbox inset="0,0,0,0">
                          <w:txbxContent>
                            <w:p w:rsidR="00084B79" w:rsidRPr="00E801A3" w:rsidRDefault="00084B79" w:rsidP="00D35342">
                              <w:pPr>
                                <w:rPr>
                                  <w:sz w:val="13"/>
                                </w:rPr>
                              </w:pPr>
                              <w:proofErr w:type="gramStart"/>
                              <w:r w:rsidRPr="00E801A3">
                                <w:rPr>
                                  <w:rFonts w:ascii="ISOCPEUR" w:hAnsi="ISOCPEUR" w:cs="ISOCPEUR"/>
                                  <w:color w:val="000000"/>
                                  <w:sz w:val="16"/>
                                  <w:szCs w:val="28"/>
                                  <w:lang w:val="en-US"/>
                                </w:rPr>
                                <w:t>a</w:t>
                              </w:r>
                              <w:proofErr w:type="gramEnd"/>
                            </w:p>
                          </w:txbxContent>
                        </v:textbox>
                      </v:rect>
                      <v:rect id="Rectangle 925" o:spid="_x0000_s4190" style="position:absolute;left:7515;top:10713;width:1197;height:5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1gKcYA&#10;AADeAAAADwAAAGRycy9kb3ducmV2LnhtbESPzWrDMBCE74W+g9hCb41UU9zEiRJCoKX0kuYHcl2s&#10;jWxqrYylxvbbV4FAjsPsfLOzWA2uERfqQu1Zw+tEgSAuvanZajgePl6mIEJENth4Jg0jBVgtHx8W&#10;WBjf844u+2hFgnAoUEMVY1tIGcqKHIaJb4mTd/adw5hkZ6XpsE9w18hMqVw6rDk1VNjSpqLyd//n&#10;0hvjJ32PLO0sn56s6rOfQW17rZ+fhvUcRKQh3o9v6S+jIXvL8ne4zkkM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1gKcYAAADeAAAADwAAAAAAAAAAAAAAAACYAgAAZHJz&#10;L2Rvd25yZXYueG1sUEsFBgAAAAAEAAQA9QAAAIsDAAAAAA==&#10;" filled="f" stroked="f">
                        <v:textbox inset="0,0,0,0">
                          <w:txbxContent>
                            <w:p w:rsidR="00084B79" w:rsidRPr="00E801A3" w:rsidRDefault="00084B79" w:rsidP="00D35342">
                              <w:pPr>
                                <w:rPr>
                                  <w:sz w:val="13"/>
                                </w:rPr>
                              </w:pPr>
                              <w:proofErr w:type="gramStart"/>
                              <w:r w:rsidRPr="00E801A3">
                                <w:rPr>
                                  <w:rFonts w:ascii="ISOCPEUR" w:hAnsi="ISOCPEUR" w:cs="ISOCPEUR"/>
                                  <w:color w:val="000000"/>
                                  <w:sz w:val="16"/>
                                  <w:szCs w:val="28"/>
                                  <w:lang w:val="en-US"/>
                                </w:rPr>
                                <w:t>b</w:t>
                              </w:r>
                              <w:proofErr w:type="gramEnd"/>
                            </w:p>
                          </w:txbxContent>
                        </v:textbox>
                      </v:rect>
                      <v:rect id="Rectangle 926" o:spid="_x0000_s4191" style="position:absolute;left:13479;top:10851;width:1198;height: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0W8UA&#10;AADeAAAADwAAAGRycy9kb3ducmV2LnhtbESPwUrDQBCG70LfYZmCN7trkFBjt0UKFfGitoLXITvd&#10;hGZnQ3Ztkrd3DoLH4Z//m282uyl06kpDaiNbuF8ZUMR1dC17C1+nw90aVMrIDrvIZGGmBLvt4maD&#10;lYsjf9L1mL0SCKcKLTQ595XWqW4oYFrFnliycxwCZhkHr92Ao8BDpwtjSh2wZbnQYE/7hurL8SeI&#10;xvxCbzNr/1iuv70Zi4/JvI/W3i6n5ydQmab8v/zXfnUWioeiFF95Rxi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vRbxQAAAN4AAAAPAAAAAAAAAAAAAAAAAJgCAABkcnMv&#10;ZG93bnJldi54bWxQSwUGAAAAAAQABAD1AAAAigMAAAAA&#10;" filled="f" stroked="f">
                        <v:textbox inset="0,0,0,0">
                          <w:txbxContent>
                            <w:p w:rsidR="00084B79" w:rsidRPr="00E801A3" w:rsidRDefault="00084B79" w:rsidP="00D35342">
                              <w:pPr>
                                <w:rPr>
                                  <w:sz w:val="13"/>
                                </w:rPr>
                              </w:pPr>
                              <w:proofErr w:type="gramStart"/>
                              <w:r w:rsidRPr="00E801A3">
                                <w:rPr>
                                  <w:rFonts w:ascii="ISOCPEUR" w:hAnsi="ISOCPEUR" w:cs="ISOCPEUR"/>
                                  <w:color w:val="000000"/>
                                  <w:sz w:val="16"/>
                                  <w:szCs w:val="28"/>
                                  <w:lang w:val="en-US"/>
                                </w:rPr>
                                <w:t>c</w:t>
                              </w:r>
                              <w:proofErr w:type="gramEnd"/>
                            </w:p>
                          </w:txbxContent>
                        </v:textbox>
                      </v:rect>
                      <v:shape id="Freeform 927" o:spid="_x0000_s4192" style="position:absolute;left:3525;top:2511;width:1394;height:2764;visibility:visible;mso-wrap-style:square;v-text-anchor:top" coordsize="37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IccgA&#10;AADeAAAADwAAAGRycy9kb3ducmV2LnhtbESPT0sDMRTE74LfITyhN5t1K6Vdm5ZSsFQv2r/Q22Pz&#10;3CxuXtYk7a7f3giCx2FmfsPMFr1txJV8qB0reBhmIIhLp2uuFBz2z/cTECEia2wck4JvCrCY397M&#10;sNCu4y1dd7ESCcKhQAUmxraQMpSGLIaha4mT9+G8xZikr6T22CW4bWSeZWNpsea0YLCllaHyc3ex&#10;Cvx5f1zLlXl7GX2Nlv71vesnp06pwV2/fAIRqY//4b/2RivIH/PxFH7vp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F0hxyAAAAN4AAAAPAAAAAAAAAAAAAAAAAJgCAABk&#10;cnMvZG93bnJldi54bWxQSwUGAAAAAAQABAD1AAAAjQMAAAAA&#10;" path="m252,r,369l375,369,190,743,,369r129,l129,,252,xe" fillcolor="aqua" stroked="f">
                        <v:path arrowok="t" o:connecttype="custom" o:connectlocs="93709,0;93709,137271;139448,137271;70654,276402;0,137271;47970,137271;47970,0;93709,0" o:connectangles="0,0,0,0,0,0,0,0"/>
                      </v:shape>
                      <v:shape id="Freeform 928" o:spid="_x0000_s4193" style="position:absolute;left:3502;top:2488;width:1440;height:2813;visibility:visible;mso-wrap-style:square;v-text-anchor:top" coordsize="38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ZcUA&#10;AADeAAAADwAAAGRycy9kb3ducmV2LnhtbESPzWoCMRSF9wXfIVzBXc04SC2jUVQQ20UX1eL6Orlm&#10;Bic3YxLH8e2bRaHLw/njW6x624iOfKgdK5iMMxDEpdM1GwU/x93rO4gQkTU2jknBkwKsloOXBRba&#10;PfibukM0Io1wKFBBFWNbSBnKiiyGsWuJk3dx3mJM0hupPT7SuG1knmVv0mLN6aHClrYVldfD3Sow&#10;169b5+Vskh/3ujTnU/25OT+VGg379RxEpD7+h//aH1pBPs1nCSDhJBS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e9lxQAAAN4AAAAPAAAAAAAAAAAAAAAAAJgCAABkcnMv&#10;ZG93bnJldi54bWxQSwUGAAAAAAQABAD1AAAAigMAAAAA&#10;" path="m258,13l252,6r,375l381,381r-7,-6l190,749r12,l12,375r-6,6l141,381,141,6r-6,7l258,13,258,,135,r-6,l129,6r,369l135,369,6,369r-6,l,375,190,749r,7l196,756r6,l202,749,387,375r,-6l381,369r-123,l264,375,264,6r,-6l258,r,13xe" fillcolor="black" stroked="f">
                        <v:path arrowok="t" o:connecttype="custom" o:connectlocs="95941,4836;93709,2232;93709,141735;141680,141735;139077,139503;70654,278634;75116,278634;4462,139503;2231,141735;52433,141735;52433,2232;50202,4836;95941,4836;95941,0;50202,0;47970,0;47970,2232;47970,139503;50202,137271;2231,137271;0,137271;0,139503;70654,278634;70654,281238;72885,281238;75116,281238;75116,278634;143911,139503;143911,137271;141680,137271;95941,137271;98172,139503;98172,2232;98172,0;95941,0;95941,4836" o:connectangles="0,0,0,0,0,0,0,0,0,0,0,0,0,0,0,0,0,0,0,0,0,0,0,0,0,0,0,0,0,0,0,0,0,0,0,0"/>
                      </v:shape>
                      <v:shape id="Freeform 929" o:spid="_x0000_s4194" style="position:absolute;left:10817;top:1621;width:1394;height:4156;visibility:visible;mso-wrap-style:square;v-text-anchor:top" coordsize="37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EhccA&#10;AADeAAAADwAAAGRycy9kb3ducmV2LnhtbESPQUsDMRSE74L/ITyhN5vtUm1ZmxYRhKWgYKvQ4+vm&#10;uVl28xKS2G7/vRGEHoeZ+YZZbUY7iBOF2DlWMJsWIIgbpztuFXzuX++XIGJC1jg4JgUXirBZ396s&#10;sNLuzB902qVWZAjHChWYlHwlZWwMWYxT54mz9+2CxZRlaKUOeM5wO8iyKB6lxY7zgkFPL4aafvdj&#10;FRz7/uLnX5HeffH2sD0s62DaWqnJ3fj8BCLRmK7h/3atFZTzcjGDvzv5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txIXHAAAA3gAAAA8AAAAAAAAAAAAAAAAAmAIAAGRy&#10;cy9kb3ducmV2LnhtbFBLBQYAAAAABAAEAPUAAACMAwAAAAA=&#10;" path="m252,r,749l375,749,184,1117,,749r123,l123,381r,-240l123,,252,xe" fillcolor="aqua" stroked="f">
                        <v:path arrowok="t" o:connecttype="custom" o:connectlocs="93709,0;93709,278635;139448,278635;68422,415534;0,278635;45739,278635;45739,141735;45739,52453;45739,0;93709,0" o:connectangles="0,0,0,0,0,0,0,0,0,0"/>
                      </v:shape>
                      <v:shape id="Freeform 930" o:spid="_x0000_s4195" style="position:absolute;left:10791;top:1599;width:1443;height:4204;visibility:visible;mso-wrap-style:square;v-text-anchor:top" coordsize="388,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GP8YA&#10;AADeAAAADwAAAGRycy9kb3ducmV2LnhtbESPT2vCQBTE7wW/w/IEb3VjsLWkboIEhB48NLbQ6yP7&#10;8odm38bsVtdv7wpCj8PM/IbZFsEM4kyT6y0rWC0TEMS11T23Cr6/9s9vIJxH1jhYJgVXclDks6ct&#10;ZtpeuKLz0bciQthlqKDzfsykdHVHBt3SjsTRa+xk0Ec5tVJPeIlwM8g0SV6lwZ7jQocjlR3Vv8c/&#10;o+AlXMvDWP3IDZ3Kz7CnRle7RqnFPOzeQXgK/j/8aH9oBek63aRwvxOv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GP8YAAADeAAAADwAAAAAAAAAAAAAAAACYAgAAZHJz&#10;L2Rvd25yZXYueG1sUEsFBgAAAAAEAAQA9QAAAIsDAAAAAA==&#10;" path="m259,12l252,6r,755l382,761r-7,-6l185,1123r12,l13,755r-6,6l136,761,136,6r-6,6l259,12,259,,130,r-7,l123,6r,749l130,749,7,749r-7,l,755r185,368l185,1130r6,l197,1130r,-7l388,755r,-6l382,749r-123,l265,755,265,6r,-6l259,r,12xe" fillcolor="black" stroked="f">
                        <v:path arrowok="t" o:connecttype="custom" o:connectlocs="96313,4464;93710,2232;93710,283099;142052,283099;139449,280867;68795,417766;73257,417766;4834,280867;2603,283099;50573,283099;50573,2232;48342,4464;96313,4464;96313,0;48342,0;45739,0;45739,2232;45739,280867;48342,278635;2603,278635;0,278635;0,280867;68795,417766;68795,420370;71026,420370;73257,420370;73257,417766;144283,280867;144283,278635;142052,278635;96313,278635;98544,280867;98544,2232;98544,0;96313,0;96313,4464" o:connectangles="0,0,0,0,0,0,0,0,0,0,0,0,0,0,0,0,0,0,0,0,0,0,0,0,0,0,0,0,0,0,0,0,0,0,0,0"/>
                      </v:shape>
                      <v:shape id="Freeform 931" o:spid="_x0000_s4196" style="position:absolute;left:18403;top:2764;width:1394;height:2741;visibility:visible;mso-wrap-style:square;v-text-anchor:top" coordsize="3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bDcUA&#10;AADeAAAADwAAAGRycy9kb3ducmV2LnhtbESPT2sCMRTE7wW/Q3hCbzXrtqisRrEFwYvQ+uf+SJ67&#10;q8nLsom6++1NodDjMDO/YRarzllxpzbUnhWMRxkIYu1NzaWC42HzNgMRIrJB65kU9BRgtRy8LLAw&#10;/sE/dN/HUiQIhwIVVDE2hZRBV+QwjHxDnLyzbx3GJNtSmhYfCe6szLNsIh3WnBYqbOirIn3d35wC&#10;fZrh+aIn39bbz13fS1832Vap12G3noOI1MX/8F97axTkH/n0HX7vp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hsNxQAAAN4AAAAPAAAAAAAAAAAAAAAAAJgCAABkcnMv&#10;ZG93bnJldi54bWxQSwUGAAAAAAQABAD1AAAAigMAAAAA&#10;" path="m246,r,368l375,368,185,737,,368r123,l123,,246,xe" fillcolor="aqua" stroked="f">
                        <v:path arrowok="t" o:connecttype="custom" o:connectlocs="91478,0;91478,136899;139448,136899;68794,274170;0,136899;45739,136899;45739,0;91478,0" o:connectangles="0,0,0,0,0,0,0,0"/>
                      </v:shape>
                      <v:shape id="Freeform 932" o:spid="_x0000_s4197" style="position:absolute;left:18381;top:2741;width:1442;height:2787;visibility:visible;mso-wrap-style:square;v-text-anchor:top" coordsize="388,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sRccA&#10;AADeAAAADwAAAGRycy9kb3ducmV2LnhtbESPQUvDQBSE74L/YXmCN7sxFFvSbosoBfFmaiq9vWZf&#10;s6HZt0t2TaO/3hUKPQ4z8w2zXI+2EwP1oXWs4HGSgSCunW65UfC53TzMQYSIrLFzTAp+KMB6dXuz&#10;xEK7M3/QUMZGJAiHAhWYGH0hZagNWQwT54mTd3S9xZhk30jd4znBbSfzLHuSFltOCwY9vRiqT+W3&#10;VVDOv45lxX73vtuaQ+V/h/3mVSp1fzc+L0BEGuM1fGm/aQX5NJ9N4f9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k7EXHAAAA3gAAAA8AAAAAAAAAAAAAAAAAmAIAAGRy&#10;cy9kb3ducmV2LnhtbFBLBQYAAAAABAAEAPUAAACMAwAAAAA=&#10;" path="m252,12l246,6r,375l381,381r-6,-7l185,743r12,l13,374r-7,7l135,381,135,6r-6,6l252,12,252,,129,r-6,l123,6r,368l129,368,6,368r-6,l,374,185,743r,6l191,749r6,l197,743,388,374r,-6l381,368r-129,l258,374,258,6r,-6l252,r,12xe" fillcolor="black" stroked="f">
                        <v:path arrowok="t" o:connecttype="custom" o:connectlocs="93710,4464;91478,2232;91478,141735;141680,141735;139449,139131;68795,276402;73257,276402;4834,139131;2231,141735;50202,141735;50202,2232;47970,4464;93710,4464;93710,0;47970,0;45739,0;45739,2232;45739,139131;47970,136899;2231,136899;0,136899;0,139131;68795,276402;68795,278634;71026,278634;73257,278634;73257,276402;144283,139131;144283,136899;141680,136899;93710,136899;95941,139131;95941,2232;95941,0;93710,0;93710,4464" o:connectangles="0,0,0,0,0,0,0,0,0,0,0,0,0,0,0,0,0,0,0,0,0,0,0,0,0,0,0,0,0,0,0,0,0,0,0,0"/>
                      </v:shape>
                      <v:rect id="Rectangle 933" o:spid="_x0000_s4198" style="position:absolute;left:377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yiscA&#10;AADeAAAADwAAAGRycy9kb3ducmV2LnhtbESPT2vCQBTE70K/w/IKvemmoVqNriL+QY9WC7a3R/aZ&#10;hGbfhuxqop/eFYQeh5n5DTOZtaYUF6pdYVnBey8CQZxaXXCm4Puw7g5BOI+ssbRMCq7kYDZ96Uww&#10;0bbhL7rsfSYChF2CCnLvq0RKl+Zk0PVsRRy8k60N+iDrTOoamwA3pYyjaCANFhwWcqxokVP6tz8b&#10;BZthNf/Z2luTlavfzXF3HC0PI6/U22s7H4Pw1Pr/8LO91Qrij/iz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sorHAAAA3gAAAA8AAAAAAAAAAAAAAAAAmAIAAGRy&#10;cy9kb3ducmV2LnhtbFBLBQYAAAAABAAEAPUAAACMAwAAAAA=&#10;" filled="f" stroked="f">
                        <v:textbox inset="0,0,0,0">
                          <w:txbxContent>
                            <w:p w:rsidR="00084B79" w:rsidRPr="00E801A3" w:rsidRDefault="00084B79" w:rsidP="00D35342">
                              <w:pPr>
                                <w:rPr>
                                  <w:sz w:val="13"/>
                                </w:rPr>
                              </w:pPr>
                              <w:r w:rsidRPr="00E801A3">
                                <w:rPr>
                                  <w:rFonts w:ascii="ISOCPEUR" w:hAnsi="ISOCPEUR" w:cs="ISOCPEUR"/>
                                  <w:color w:val="000000"/>
                                  <w:sz w:val="19"/>
                                  <w:szCs w:val="30"/>
                                  <w:lang w:val="en-US"/>
                                </w:rPr>
                                <w:t>F</w:t>
                              </w:r>
                            </w:p>
                          </w:txbxContent>
                        </v:textbox>
                      </v:rect>
                      <v:rect id="Rectangle 934" o:spid="_x0000_s4199" style="position:absolute;left:4280;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s/cgA&#10;AADeAAAADwAAAGRycy9kb3ducmV2LnhtbESPT2vCQBTE7wW/w/KE3urGUNKYZhXRFj36D2xvj+xr&#10;Esy+DdmtSfvpu0LB4zAzv2HyxWAacaXO1ZYVTCcRCOLC6ppLBafj+1MKwnlkjY1lUvBDDhbz0UOO&#10;mbY97+l68KUIEHYZKqi8bzMpXVGRQTexLXHwvmxn0AfZlVJ32Ae4aWQcRYk0WHNYqLClVUXF5fBt&#10;FGzSdvmxtb992bx9bs6782x9nHmlHsfD8hWEp8Hfw//trVYQP8cv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yz9yAAAAN4AAAAPAAAAAAAAAAAAAAAAAJgCAABk&#10;cnMvZG93bnJldi54bWxQSwUGAAAAAAQABAD1AAAAjQMAAAAA&#10;" filled="f" stroked="f">
                        <v:textbox inset="0,0,0,0">
                          <w:txbxContent>
                            <w:p w:rsidR="00084B79" w:rsidRPr="00E801A3" w:rsidRDefault="00084B79" w:rsidP="00D35342">
                              <w:pPr>
                                <w:rPr>
                                  <w:sz w:val="13"/>
                                </w:rPr>
                              </w:pPr>
                              <w:r w:rsidRPr="00E801A3">
                                <w:rPr>
                                  <w:rFonts w:ascii="ISOCPEUR" w:hAnsi="ISOCPEUR" w:cs="ISOCPEUR"/>
                                  <w:color w:val="000000"/>
                                  <w:sz w:val="15"/>
                                  <w:szCs w:val="24"/>
                                  <w:lang w:val="en-US"/>
                                </w:rPr>
                                <w:t>0</w:t>
                              </w:r>
                            </w:p>
                          </w:txbxContent>
                        </v:textbox>
                      </v:rect>
                      <v:rect id="Rectangle 935" o:spid="_x0000_s4200" style="position:absolute;left:10360;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JZscA&#10;AADeAAAADwAAAGRycy9kb3ducmV2LnhtbESPT2vCQBTE7wW/w/IEb3VjKDWmriLaokf/FGxvj+xr&#10;Esy+DdnVRD+9Kwg9DjPzG2Y670wlLtS40rKC0TACQZxZXXKu4Pvw9ZqAcB5ZY2WZFFzJwXzWe5li&#10;qm3LO7rsfS4ChF2KCgrv61RKlxVk0A1tTRy8P9sY9EE2udQNtgFuKhlH0bs0WHJYKLCmZUHZaX82&#10;CtZJvfjZ2FubV5+/6+P2OFkdJl6pQb9bfIDw1Pn/8LO90Qrit3g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WbHAAAA3gAAAA8AAAAAAAAAAAAAAAAAmAIAAGRy&#10;cy9kb3ducmV2LnhtbFBLBQYAAAAABAAEAPUAAACMAwAAAAA=&#10;" filled="f" stroked="f">
                        <v:textbox inset="0,0,0,0">
                          <w:txbxContent>
                            <w:p w:rsidR="00084B79" w:rsidRPr="00E801A3" w:rsidRDefault="00084B79" w:rsidP="00D35342">
                              <w:pPr>
                                <w:rPr>
                                  <w:sz w:val="13"/>
                                </w:rPr>
                              </w:pPr>
                              <w:r w:rsidRPr="00E801A3">
                                <w:rPr>
                                  <w:rFonts w:ascii="ISOCPEUR" w:hAnsi="ISOCPEUR" w:cs="ISOCPEUR"/>
                                  <w:color w:val="000000"/>
                                  <w:sz w:val="19"/>
                                  <w:szCs w:val="30"/>
                                  <w:lang w:val="en-US"/>
                                </w:rPr>
                                <w:t>F</w:t>
                              </w:r>
                            </w:p>
                          </w:txbxContent>
                        </v:textbox>
                      </v:rect>
                      <v:rect id="Rectangle 936" o:spid="_x0000_s4201" style="position:absolute;left:10862;top:204;width:498;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dFMMA&#10;AADeAAAADwAAAGRycy9kb3ducmV2LnhtbERPy4rCMBTdC/5DuMLsNLXIjFajiDro0heou0tzbYvN&#10;TWkytjNfbxYDLg/nPVu0phRPql1hWcFwEIEgTq0uOFNwPn33xyCcR9ZYWiYFv+RgMe92Zpho2/CB&#10;nkefiRDCLkEFufdVIqVLczLoBrYiDtzd1gZ9gHUmdY1NCDeljKPoUxosODTkWNEqp/Rx/DEKtuNq&#10;ed3ZvyYrN7ftZX+ZrE8Tr9RHr11OQXhq/Vv8795pBfEo/g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wdFMMAAADeAAAADwAAAAAAAAAAAAAAAACYAgAAZHJzL2Rv&#10;d25yZXYueG1sUEsFBgAAAAAEAAQA9QAAAIgDAAAAAA==&#10;" filled="f" stroked="f">
                        <v:textbox inset="0,0,0,0">
                          <w:txbxContent>
                            <w:p w:rsidR="00084B79" w:rsidRPr="00E801A3" w:rsidRDefault="00084B79" w:rsidP="00D35342">
                              <w:pPr>
                                <w:rPr>
                                  <w:sz w:val="13"/>
                                </w:rPr>
                              </w:pPr>
                              <w:r w:rsidRPr="00E801A3">
                                <w:rPr>
                                  <w:rFonts w:ascii="ISOCPEUR" w:hAnsi="ISOCPEUR" w:cs="ISOCPEUR"/>
                                  <w:color w:val="000000"/>
                                  <w:sz w:val="15"/>
                                  <w:szCs w:val="24"/>
                                  <w:lang w:val="en-US"/>
                                </w:rPr>
                                <w:t>0</w:t>
                              </w:r>
                            </w:p>
                          </w:txbxContent>
                        </v:textbox>
                      </v:rect>
                      <v:rect id="Rectangle 937" o:spid="_x0000_s4202" style="position:absolute;left:11248;width:133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4j8cA&#10;AADeAAAADwAAAGRycy9kb3ducmV2LnhtbESPQWvCQBSE7wX/w/IEb3VjkNZEVxFb0WOrgnp7ZJ9J&#10;MPs2ZFeT+uvdQqHHYWa+YWaLzlTiTo0rLSsYDSMQxJnVJecKDvv16wSE88gaK8uk4IccLOa9lxmm&#10;2rb8Tfedz0WAsEtRQeF9nUrpsoIMuqGtiYN3sY1BH2STS91gG+CmknEUvUmDJYeFAmtaFZRddzej&#10;YDOpl6etfbR59XneHL+Oycc+8UoN+t1yCsJT5//Df+2tVhCP4/c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AuI/HAAAA3gAAAA8AAAAAAAAAAAAAAAAAmAIAAGRy&#10;cy9kb3ducmV2LnhtbFBLBQYAAAAABAAEAPUAAACMAwAAAAA=&#10;" filled="f" stroked="f">
                        <v:textbox inset="0,0,0,0">
                          <w:txbxContent>
                            <w:p w:rsidR="00084B79" w:rsidRPr="00E801A3" w:rsidRDefault="00084B79" w:rsidP="00D35342">
                              <w:pPr>
                                <w:rPr>
                                  <w:sz w:val="13"/>
                                </w:rPr>
                              </w:pPr>
                              <w:r w:rsidRPr="00E801A3">
                                <w:rPr>
                                  <w:rFonts w:ascii="ISOCPEUR" w:hAnsi="ISOCPEUR" w:cs="ISOCPEUR"/>
                                  <w:color w:val="000000"/>
                                  <w:sz w:val="19"/>
                                  <w:szCs w:val="30"/>
                                  <w:lang w:val="en-US"/>
                                </w:rPr>
                                <w:t>+F</w:t>
                              </w:r>
                            </w:p>
                          </w:txbxContent>
                        </v:textbox>
                      </v:rect>
                      <v:rect id="Rectangle 938" o:spid="_x0000_s4203" style="position:absolute;left:12278;top:204;width:499;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hNcUA&#10;AADeAAAADwAAAGRycy9kb3ducmV2LnhtbESPy4rCMBSG98K8QzgDs9PUMkitRpEZB116A3V3aI5t&#10;sTkpTbQdn94sBJc//41vOu9MJe7UuNKyguEgAkGcWV1yruCw/+snIJxH1lhZJgX/5GA+++hNMdW2&#10;5S3ddz4XYYRdigoK7+tUSpcVZNANbE0cvIttDPogm1zqBtswbioZR9FIGiw5PBRY009B2XV3MwpW&#10;Sb04re2jzavleXXcHMe/+7FX6uuzW0xAeOr8O/xqr7WC+Dt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2E1xQAAAN4AAAAPAAAAAAAAAAAAAAAAAJgCAABkcnMv&#10;ZG93bnJldi54bWxQSwUGAAAAAAQABAD1AAAAigMAAAAA&#10;" filled="f" stroked="f">
                        <v:textbox inset="0,0,0,0">
                          <w:txbxContent>
                            <w:p w:rsidR="00084B79" w:rsidRPr="00E801A3" w:rsidRDefault="00084B79" w:rsidP="00D35342">
                              <w:pPr>
                                <w:rPr>
                                  <w:sz w:val="13"/>
                                </w:rPr>
                              </w:pPr>
                              <w:r w:rsidRPr="00E801A3">
                                <w:rPr>
                                  <w:rFonts w:ascii="ISOCPEUR" w:hAnsi="ISOCPEUR" w:cs="ISOCPEUR"/>
                                  <w:color w:val="000000"/>
                                  <w:sz w:val="15"/>
                                  <w:szCs w:val="24"/>
                                  <w:lang w:val="en-US"/>
                                </w:rPr>
                                <w:t>1</w:t>
                              </w:r>
                            </w:p>
                          </w:txbxContent>
                        </v:textbox>
                      </v:rect>
                      <v:rect id="Rectangle 939" o:spid="_x0000_s4204" style="position:absolute;left:1863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Er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j5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jxK7HAAAA3gAAAA8AAAAAAAAAAAAAAAAAmAIAAGRy&#10;cy9kb3ducmV2LnhtbFBLBQYAAAAABAAEAPUAAACMAwAAAAA=&#10;" filled="f" stroked="f">
                        <v:textbox inset="0,0,0,0">
                          <w:txbxContent>
                            <w:p w:rsidR="00084B79" w:rsidRPr="00E801A3" w:rsidRDefault="00084B79" w:rsidP="00D35342">
                              <w:pPr>
                                <w:rPr>
                                  <w:sz w:val="13"/>
                                </w:rPr>
                              </w:pPr>
                              <w:r w:rsidRPr="00E801A3">
                                <w:rPr>
                                  <w:rFonts w:ascii="ISOCPEUR" w:hAnsi="ISOCPEUR" w:cs="ISOCPEUR"/>
                                  <w:color w:val="000000"/>
                                  <w:sz w:val="19"/>
                                  <w:szCs w:val="30"/>
                                  <w:lang w:val="en-US"/>
                                </w:rPr>
                                <w:t>F</w:t>
                              </w:r>
                            </w:p>
                          </w:txbxContent>
                        </v:textbox>
                      </v:rect>
                      <v:rect id="Rectangle 940" o:spid="_x0000_s4205" style="position:absolute;left:19136;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a2ccA&#10;AADeAAAADwAAAGRycy9kb3ducmV2LnhtbESPQWvCQBSE7wX/w/KE3urGUEqM2Yhoix5bFdTbI/tM&#10;gtm3Ibs1aX99tyB4HGbmGyZbDKYRN+pcbVnBdBKBIC6srrlUcNh/vCQgnEfW2FgmBT/kYJGPnjJM&#10;te35i247X4oAYZeigsr7NpXSFRUZdBPbEgfvYjuDPsiulLrDPsBNI+MoepMGaw4LFba0qqi47r6N&#10;gk3SLk9b+9uXzft5c/w8ztb7mVfqeTws5yA8Df4Rvre3WkH8Gi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xWtnHAAAA3gAAAA8AAAAAAAAAAAAAAAAAmAIAAGRy&#10;cy9kb3ducmV2LnhtbFBLBQYAAAAABAAEAPUAAACMAwAAAAA=&#10;" filled="f" stroked="f">
                        <v:textbox inset="0,0,0,0">
                          <w:txbxContent>
                            <w:p w:rsidR="00084B79" w:rsidRPr="00E801A3" w:rsidRDefault="00084B79" w:rsidP="00D35342">
                              <w:pPr>
                                <w:rPr>
                                  <w:sz w:val="13"/>
                                </w:rPr>
                              </w:pPr>
                              <w:r w:rsidRPr="00E801A3">
                                <w:rPr>
                                  <w:rFonts w:ascii="ISOCPEUR" w:hAnsi="ISOCPEUR" w:cs="ISOCPEUR"/>
                                  <w:color w:val="000000"/>
                                  <w:sz w:val="15"/>
                                  <w:szCs w:val="24"/>
                                  <w:lang w:val="en-US"/>
                                </w:rPr>
                                <w:t>0</w:t>
                              </w:r>
                            </w:p>
                          </w:txbxContent>
                        </v:textbox>
                      </v:rect>
                      <v:line id="Line 941" o:spid="_x0000_s4206" style="position:absolute;flip:x;visibility:visible;mso-wrap-style:square" from="483,9091" to="526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USnckAAADeAAAADwAAAGRycy9kb3ducmV2LnhtbESPQWsCMRSE70L/Q3iF3jTbbbGyNYpU&#10;LKVQi7YeentuXncXNy9LEt34701B6HGYmW+Y6TyaVpzI+caygvtRBoK4tLrhSsH312o4AeEDssbW&#10;Mik4k4f57GYwxULbnjd02oZKJAj7AhXUIXSFlL6syaAf2Y44eb/WGQxJukpqh32Cm1bmWTaWBhtO&#10;CzV29FJTedgejYLN+on37vUYD3Hff3z+7Kr33XKh1N1tXDyDCBTDf/jaftMK8sd88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rVEp3JAAAA3gAAAA8AAAAA&#10;AAAAAAAAAAAAoQIAAGRycy9kb3ducmV2LnhtbFBLBQYAAAAABAAEAPkAAACXAwAAAAA=&#10;" strokeweight="0"/>
                      <v:line id="Line 942" o:spid="_x0000_s4207" style="position:absolute;flip:x;visibility:visible;mso-wrap-style:square" from="483,9363" to="3547,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yK6cgAAADeAAAADwAAAGRycy9kb3ducmV2LnhtbESPQWsCMRSE74L/IbyCN812kVa2RhFL&#10;pRRaUeuht+fmdXdx87Ik0U3/fVMoeBxm5htmvoymFVdyvrGs4H6SgSAurW64UvB5eBnPQPiArLG1&#10;TAp+yMNyMRzMsdC25x1d96ESCcK+QAV1CF0hpS9rMugntiNO3rd1BkOSrpLaYZ/gppV5lj1Igw2n&#10;hRo7WtdUnvcXo2D38cgnt7nEczz179uvY/V2fF4pNbqLqycQgWK4hf/br1pBPs1nU/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yK6cgAAADeAAAADwAAAAAA&#10;AAAAAAAAAAChAgAAZHJzL2Rvd25yZXYueG1sUEsFBgAAAAAEAAQA+QAAAJYDAAAAAA==&#10;" strokeweight="0"/>
                      <v:line id="Line 943" o:spid="_x0000_s4208" style="position:absolute;flip:y;visibility:visible;mso-wrap-style:square" from="1353,9363" to="135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AvcskAAADeAAAADwAAAGRycy9kb3ducmV2LnhtbESPQWsCMRSE70L/Q3iF3jTbpbWyNYpU&#10;LKVQi7YeentuXncXNy9LEt34701B6HGYmW+Y6TyaVpzI+caygvtRBoK4tLrhSsH312o4AeEDssbW&#10;Mik4k4f57GYwxULbnjd02oZKJAj7AhXUIXSFlL6syaAf2Y44eb/WGQxJukpqh32Cm1bmWTaWBhtO&#10;CzV29FJTedgejYLN+on37vUYD3Hff3z+7Kr33XKh1N1tXDyDCBTDf/jaftMK8od88gh/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pwL3LJAAAA3gAAAA8AAAAA&#10;AAAAAAAAAAAAoQIAAGRycy9kb3ducmV2LnhtbFBLBQYAAAAABAAEAPkAAACXAwAAAAA=&#10;" strokeweight="0"/>
                      <v:line id="Line 944" o:spid="_x0000_s4209" style="position:absolute;visibility:visible;mso-wrap-style:square" from="1353,9091" to="1357,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8rYsYAAADeAAAADwAAAGRycy9kb3ducmV2LnhtbESPQWvCQBSE74L/YXmF3nRjqDFNXUXE&#10;YntTq9DjI/uaLGbfhuxW47/vFgSPw8x8w8yXvW3EhTpvHCuYjBMQxKXThisFx6/3UQ7CB2SNjWNS&#10;cCMPy8VwMMdCuyvv6XIIlYgQ9gUqqENoCyl9WZNFP3YtcfR+XGcxRNlVUnd4jXDbyDRJMmnRcFyo&#10;saV1TeX58GsVmF22nX7OTq8nudmGyXd+zo09KvX81K/eQATqwyN8b39oBelLmmfwfyd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fK2LGAAAA3gAAAA8AAAAAAAAA&#10;AAAAAAAAoQIAAGRycy9kb3ducmV2LnhtbFBLBQYAAAAABAAEAPkAAACUAwAAAAA=&#10;" strokeweight="0"/>
                      <v:shape id="Freeform 945" o:spid="_x0000_s4210" style="position:absolute;left:1145;top:8678;width:413;height:413;visibility:visible;mso-wrap-style:square;v-text-anchor:top" coordsize="11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OzMcA&#10;AADeAAAADwAAAGRycy9kb3ducmV2LnhtbESPQUvDQBSE7wX/w/IEb+3GoLWk2ZQgCLaCYBTPj+xr&#10;Es2+TXc3afTXu4LgcZiZb5h8N5teTOR8Z1nB9SoBQVxb3XGj4O31YbkB4QOyxt4yKfgiD7viYpFj&#10;pu2ZX2iqQiMihH2GCtoQhkxKX7dk0K/sQBy9o3UGQ5SukdrhOcJNL9MkWUuDHceFFge6b6n+rEaj&#10;YDo9fxzq8uSNq76fyvd+3N+uR6WuLudyCyLQHP7Df+1HrSC9STd38HsnXgF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DszHAAAA3gAAAA8AAAAAAAAAAAAAAAAAmAIAAGRy&#10;cy9kb3ducmV2LnhtbFBLBQYAAAAABAAEAPUAAACMAwAAAAA=&#10;" path="m,l56,111,111,,56,56,,xe" fillcolor="black" strokeweight="0">
                        <v:path arrowok="t" o:connecttype="custom" o:connectlocs="0,0;20824,41293;41277,0;20824,20833;0,0" o:connectangles="0,0,0,0,0"/>
                      </v:shape>
                      <v:shape id="Freeform 946" o:spid="_x0000_s4211" style="position:absolute;left:1145;top:9363;width:413;height:435;visibility:visible;mso-wrap-style:square;v-text-anchor:top" coordsize="11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6sUA&#10;AADeAAAADwAAAGRycy9kb3ducmV2LnhtbERPz2vCMBS+D/wfwhN2m+nKGFKN4obihoxp9eLt2Tzb&#10;suYlJJnW/fXLYbDjx/d7Ou9NJy7kQ2tZweMoA0FcWd1yreCwXz2MQYSIrLGzTApuFGA+G9xNsdD2&#10;yju6lLEWKYRDgQqaGF0hZagaMhhG1hEn7my9wZigr6X2eE3hppN5lj1Lgy2nhgYdvTZUfZXfRsE2&#10;W69/Ppx/OZ2Pnxsv7fuyL51S98N+MQERqY//4j/3m1aQP+Xj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3qxQAAAN4AAAAPAAAAAAAAAAAAAAAAAJgCAABkcnMv&#10;ZG93bnJldi54bWxQSwUGAAAAAAQABAD1AAAAigMAAAAA&#10;" path="m,117l56,r55,117l56,62,,117xe" fillcolor="black" strokeweight="0">
                        <v:path arrowok="t" o:connecttype="custom" o:connectlocs="0,43525;20824,0;41277,43525;20824,23065;0,43525" o:connectangles="0,0,0,0,0"/>
                      </v:shape>
                      <v:line id="Line 947" o:spid="_x0000_s4212" style="position:absolute;flip:x;visibility:visible;mso-wrap-style:square" from="8325,9091" to="9010,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ld8kAAADeAAAADwAAAGRycy9kb3ducmV2LnhtbESPQWsCMRSE70L/Q3iF3jTbpVS7NYpU&#10;LKVQi7YeentuXncXNy9LEt34701B6HGYmW+Y6TyaVpzI+caygvtRBoK4tLrhSsH312o4AeEDssbW&#10;Mik4k4f57GYwxULbnjd02oZKJAj7AhXUIXSFlL6syaAf2Y44eb/WGQxJukpqh32Cm1bmWfYoDTac&#10;Fmrs6KWm8rA9GgWb9Zj37vUYD3Hff3z+7Kr33XKh1N1tXDyDCBTDf/jaftMK8od88gR/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s9JXfJAAAA3gAAAA8AAAAA&#10;AAAAAAAAAAAAoQIAAGRycy9kb3ducmV2LnhtbFBLBQYAAAAABAAEAPkAAACXAwAAAAA=&#10;" strokeweight="0"/>
                      <v:line id="Line 948" o:spid="_x0000_s4213" style="position:absolute;flip:x;visibility:visible;mso-wrap-style:square" from="8325,9914" to="10839,9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4aN8cAAADeAAAADwAAAGRycy9kb3ducmV2LnhtbESPy2oCMRSG94W+QziCu5pxkLZOjSIt&#10;FSnU4m3h7jg5nRmcnAxJdNK3bxaFLn/+G99sEU0rbuR8Y1nBeJSBIC6tbrhScNi/PzyD8AFZY2uZ&#10;FPyQh8X8/m6GhbY9b+m2C5VII+wLVFCH0BVS+rImg35kO+LkfVtnMCTpKqkd9mnctDLPskdpsOH0&#10;UGNHrzWVl93VKNhunvjsVtd4ief+8+t0rD6Ob0ulhoO4fAERKIb/8F97rRXkk3yaABJOQg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3ho3xwAAAN4AAAAPAAAAAAAA&#10;AAAAAAAAAKECAABkcnMvZG93bnJldi54bWxQSwUGAAAAAAQABAD5AAAAlQMAAAAA&#10;" strokeweight="0"/>
                      <v:line id="Line 949" o:spid="_x0000_s4214" style="position:absolute;flip:y;visibility:visible;mso-wrap-style:square" from="9192,9914" to="919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K/rMkAAADeAAAADwAAAGRycy9kb3ducmV2LnhtbESPQWsCMRSE74X+h/AK3mrWRWy7NYq0&#10;KCLUoq2H3p6b193FzcuSRDf++6ZQ6HGYmW+Y6TyaVlzI+caygtEwA0FcWt1wpeDzY3n/CMIHZI2t&#10;ZVJwJQ/z2e3NFAtte97RZR8qkSDsC1RQh9AVUvqyJoN+aDvi5H1bZzAk6SqpHfYJblqZZ9lEGmw4&#10;LdTY0UtN5Wl/Ngp22wc+utU5nuKxf3v/OlSbw+tCqcFdXDyDCBTDf/ivvdYK8nH+NIL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CSv6zJAAAA3gAAAA8AAAAA&#10;AAAAAAAAAAAAoQIAAGRycy9kb3ducmV2LnhtbFBLBQYAAAAABAAEAPkAAACXAwAAAAA=&#10;" strokeweight="0"/>
                      <v:line id="Line 950" o:spid="_x0000_s4215" style="position:absolute;visibility:visible;mso-wrap-style:square" from="9192,9091" to="919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27vMYAAADeAAAADwAAAGRycy9kb3ducmV2LnhtbESPT2vCQBTE7wW/w/IEb3VjsBqjq0ip&#10;aG+tf8DjI/tMFrNvQ3bV9Nu7hUKPw8z8hlmsOluLO7XeOFYwGiYgiAunDZcKjofNawbCB2SNtWNS&#10;8EMeVsveywJz7R78Tfd9KEWEsM9RQRVCk0vpi4os+qFriKN3ca3FEGVbSt3iI8JtLdMkmUiLhuNC&#10;hQ29V1Rc9zerwHxNtm+f09PsJD+2YXTOrpmxR6UG/W49BxGoC//hv/ZOK0jH6SyF3zvxCsjl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9u7zGAAAA3gAAAA8AAAAAAAAA&#10;AAAAAAAAoQIAAGRycy9kb3ducmV2LnhtbFBLBQYAAAAABAAEAPkAAACUAwAAAAA=&#10;" strokeweight="0"/>
                      <v:shape id="Freeform 951" o:spid="_x0000_s4216" style="position:absolute;left:8965;top:8678;width:431;height:413;visibility:visible;mso-wrap-style:square;v-text-anchor:top" coordsize="11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kf8UA&#10;AADeAAAADwAAAGRycy9kb3ducmV2LnhtbESPT2sCMRTE7wW/Q3hCL0Wzf4roahQRCtJbrYd6e2ye&#10;m8XNy5JEXb+9KRR6HGbmN8xqM9hO3MiH1rGCfJqBIK6dbrlRcPz+mMxBhIissXNMCh4UYLMevayw&#10;0u7OX3Q7xEYkCIcKFZgY+0rKUBuyGKauJ07e2XmLMUnfSO3xnuC2k0WWzaTFltOCwZ52hurL4WoV&#10;XMtt4U/5/hhKQ58zb3/8W+6Ueh0P2yWISEP8D/+191pB8V4sSvi9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aR/xQAAAN4AAAAPAAAAAAAAAAAAAAAAAJgCAABkcnMv&#10;ZG93bnJldi54bWxQSwUGAAAAAAQABAD1AAAAigMAAAAA&#10;" path="m,l61,111,116,,61,56,,xe" fillcolor="black" strokeweight="0">
                        <v:path arrowok="t" o:connecttype="custom" o:connectlocs="0,0;22684,41293;43136,0;22684,20833;0,0" o:connectangles="0,0,0,0,0"/>
                      </v:shape>
                      <v:shape id="Freeform 952" o:spid="_x0000_s4217" style="position:absolute;left:8965;top:9914;width:431;height:431;visibility:visible;mso-wrap-style:square;v-text-anchor:top" coordsize="1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Eb8cA&#10;AADeAAAADwAAAGRycy9kb3ducmV2LnhtbESPzWvCQBTE7wX/h+UVeim6MY1WU1exQsGDB7+g10f2&#10;5YNk34bsNsb/3i0UehxmfjPMajOYRvTUucqygukkAkGcWV1xoeB6+RovQDiPrLGxTAru5GCzHj2t&#10;MNX2xifqz74QoYRdigpK79tUSpeVZNBNbEscvNx2Bn2QXSF1h7dQbhoZR9FcGqw4LJTY0q6krD7/&#10;GAWx3ic4fT/Wb/33oZGv+efOzU5KvTwP2w8Qngb/H/6j9zpwSbxM4PdOu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khG/HAAAA3gAAAA8AAAAAAAAAAAAAAAAAmAIAAGRy&#10;cy9kb3ducmV2LnhtbFBLBQYAAAAABAAEAPUAAACMAwAAAAA=&#10;" path="m,116l61,r55,116l61,55,,116xe" fillcolor="black" strokeweight="0">
                        <v:path arrowok="t" o:connecttype="custom" o:connectlocs="0,43153;22684,0;43136,43153;22684,20460;0,43153" o:connectangles="0,0,0,0,0"/>
                      </v:shape>
                      <v:line id="Line 953" o:spid="_x0000_s4218" style="position:absolute;flip:x;visibility:visible;mso-wrap-style:square" from="15112,9091" to="15822,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5r8kAAADeAAAADwAAAGRycy9kb3ducmV2LnhtbESPQUsDMRSE7wX/Q3iCtzbbRa2uTUtp&#10;UURopdUevL1uXneXbl6WJO3Gf28EweMwM98w03k0rbiQ841lBeNRBoK4tLrhSsHnx/PwAYQPyBpb&#10;y6TgmzzMZ1eDKRba9rylyy5UIkHYF6igDqErpPRlTQb9yHbEyTtaZzAk6SqpHfYJblqZZ9m9NNhw&#10;Wqixo2VN5Wl3Ngq2mwkf3Ms5nuKhX79/7au3/Wqh1M11XDyBCBTDf/iv/aoV5Lf54x383klX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ua/JAAAA3gAAAA8AAAAA&#10;AAAAAAAAAAAAoQIAAGRycy9kb3ducmV2LnhtbFBLBQYAAAAABAAEAPkAAACXAwAAAAA=&#10;" strokeweight="0"/>
                      <v:line id="Line 954" o:spid="_x0000_s4219" style="position:absolute;flip:x;visibility:visible;mso-wrap-style:square" from="15112,9638" to="18403,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n2MkAAADeAAAADwAAAGRycy9kb3ducmV2LnhtbESPQWsCMRSE7wX/Q3hCbzXrUmy7GkUs&#10;LUWoRVsPvT03z93FzcuSRDf++6ZQ6HGYmW+Y2SKaVlzI+caygvEoA0FcWt1wpeDr8+XuEYQPyBpb&#10;y6TgSh4W88HNDAtte97SZRcqkSDsC1RQh9AVUvqyJoN+ZDvi5B2tMxiSdJXUDvsEN63Ms2wiDTac&#10;FmrsaFVTedqdjYLt5oEP7vUcT/HQv39876v1/nmp1O0wLqcgAsXwH/5rv2kF+X3+NIHfO+kKyP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97J9jJAAAA3gAAAA8AAAAA&#10;AAAAAAAAAAAAoQIAAGRycy9kb3ducmV2LnhtbFBLBQYAAAAABAAEAPkAAACXAwAAAAA=&#10;" strokeweight="0"/>
                      <v:line id="Line 955" o:spid="_x0000_s4220" style="position:absolute;flip:y;visibility:visible;mso-wrap-style:square" from="15982,9638" to="1598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eCQ8kAAADeAAAADwAAAGRycy9kb3ducmV2LnhtbESPQWsCMRSE74X+h/AK3mq2i1S7NYq0&#10;VKRQRVsPvT03r7uLm5cliW7896ZQ6HGYmW+Y6TyaVpzJ+caygodhBoK4tLrhSsHX59v9BIQPyBpb&#10;y6TgQh7ms9ubKRba9ryl8y5UIkHYF6igDqErpPRlTQb90HbEyfuxzmBI0lVSO+wT3LQyz7JHabDh&#10;tFBjRy81lcfdySjYrsd8cMtTPMZD/7H53lfv+9eFUoO7uHgGESiG//Bfe6UV5KP8aQy/d9IVkL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A3gkPJAAAA3gAAAA8AAAAA&#10;AAAAAAAAAAAAoQIAAGRycy9kb3ducmV2LnhtbFBLBQYAAAAABAAEAPkAAACXAwAAAAA=&#10;" strokeweight="0"/>
                      <v:line id="Line 956" o:spid="_x0000_s4221" style="position:absolute;visibility:visible;mso-wrap-style:square" from="15982,9091" to="15986,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WMVsQAAADeAAAADwAAAGRycy9kb3ducmV2LnhtbERPy2rCQBTdF/oPwy10VycGtTE6BhHF&#10;dmd9gMtL5poMZu6EzDSmf99ZFLo8nPeyGGwjeuq8caxgPEpAEJdOG64UnE+7twyED8gaG8ek4Ic8&#10;FKvnpyXm2j34i/pjqEQMYZ+jgjqENpfSlzVZ9CPXEkfu5jqLIcKukrrDRwy3jUyTZCYtGo4NNba0&#10;qam8H7+tAnOY7aef75f5RW73YXzN7pmxZ6VeX4b1AkSgIfyL/9wfWkE6Sedxb7wTr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YxWxAAAAN4AAAAPAAAAAAAAAAAA&#10;AAAAAKECAABkcnMvZG93bnJldi54bWxQSwUGAAAAAAQABAD5AAAAkgMAAAAA&#10;" strokeweight="0"/>
                      <v:shape id="Freeform 957" o:spid="_x0000_s4222" style="position:absolute;left:15774;top:8678;width:435;height:413;visibility:visible;mso-wrap-style:square;v-text-anchor:top" coordsize="11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LosYA&#10;AADeAAAADwAAAGRycy9kb3ducmV2LnhtbESPQYvCMBSE78L+h/AWvGm6RUS7RnEXFvQgaBXc47N5&#10;tsXmpTRRq7/eCILHYWa+YSaz1lTiQo0rLSv46kcgiDOrS84V7LZ/vREI55E1VpZJwY0czKYfnQkm&#10;2l55Q5fU5yJA2CWooPC+TqR0WUEGXd/WxME72sagD7LJpW7wGuCmknEUDaXBksNCgTX9FpSd0rNR&#10;UJq5X8uY9/fV/89+kS/Tw/B4U6r72c6/QXhq/Tv8ai+0gngQj8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1LosYAAADeAAAADwAAAAAAAAAAAAAAAACYAgAAZHJz&#10;L2Rvd25yZXYueG1sUEsFBgAAAAAEAAQA9QAAAIsDAAAAAA==&#10;" path="m,l56,111,117,,56,56,,xe" fillcolor="black" strokeweight="0">
                        <v:path arrowok="t" o:connecttype="custom" o:connectlocs="0,0;20824,41293;43508,0;20824,20833;0,0" o:connectangles="0,0,0,0,0"/>
                      </v:shape>
                      <v:shape id="Freeform 958" o:spid="_x0000_s4223" style="position:absolute;left:15774;top:9638;width:435;height:435;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S8S8MA&#10;AADeAAAADwAAAGRycy9kb3ducmV2LnhtbESPy4rCMBSG9wO+QzjC7MbECyLVKCII46Iwdsb9oTm2&#10;weakNBlb5+knC8Hlz3/j2+wG14g7dcF61jCdKBDEpTeWKw0/38ePFYgQkQ02nknDgwLstqO3DWbG&#10;93ymexErkUY4ZKihjrHNpAxlTQ7DxLfEybv6zmFMsquk6bBP466RM6WW0qHl9FBjS4eaylvx6zQs&#10;rM0PRF+q4uLy1576vA+PXOv38bBfg4g0xFf42f40GmaLuUoACSeh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S8S8MAAADeAAAADwAAAAAAAAAAAAAAAACYAgAAZHJzL2Rv&#10;d25yZXYueG1sUEsFBgAAAAAEAAQA9QAAAIgDAAAAAA==&#10;" path="m,117l56,r61,117l56,55,,117xe" fillcolor="black" strokeweight="0">
                        <v:path arrowok="t" o:connecttype="custom" o:connectlocs="0,43525;20824,0;43508,43525;20824,20460;0,43525" o:connectangles="0,0,0,0,0"/>
                      </v:shape>
                      <v:line id="Line 959" o:spid="_x0000_s4224" style="position:absolute;visibility:visible;mso-wrap-style:square" from="8370,9091" to="999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0cYAAADeAAAADwAAAGRycy9kb3ducmV2LnhtbESPQWvCQBSE70L/w/IKvekmtrUxuoqI&#10;xXprrYLHR/aZLGbfhuyq8d+7hYLHYWa+YabzztbiQq03jhWkgwQEceG04VLB7vezn4HwAVlj7ZgU&#10;3MjDfPbUm2Ku3ZV/6LINpYgQ9jkqqEJocil9UZFFP3ANcfSOrrUYomxLqVu8Rrit5TBJRtKi4bhQ&#10;YUPLiorT9mwVmO/R+n3zsR/v5Wod0kN2yozdKfXy3C0mIAJ14RH+b39pBcO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Ev9HGAAAA3gAAAA8AAAAAAAAA&#10;AAAAAAAAoQIAAGRycy9kb3ducmV2LnhtbFBLBQYAAAAABAAEAPkAAACUAwAAAAA=&#10;" strokeweight="0"/>
                      <v:line id="Line 960" o:spid="_x0000_s4225" style="position:absolute;visibility:visible;mso-wrap-style:square" from="15938,9091" to="1755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YhpsYAAADeAAAADwAAAGRycy9kb3ducmV2LnhtbESPQWvCQBSE70L/w/IKvenGtLUxuoqI&#10;xXprrYLHR/aZLGbfhuyq8d+7hYLHYWa+YabzztbiQq03jhUMBwkI4sJpw6WC3e9nPwPhA7LG2jEp&#10;uJGH+eypN8Vcuyv/0GUbShEh7HNUUIXQ5FL6oiKLfuAa4ugdXWsxRNmWUrd4jXBbyzRJRtKi4bhQ&#10;YUPLiorT9mwVmO/R+n3zsR/v5WodhofslBm7U+rluVtMQATqwiP83/7SCtK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WIabGAAAA3gAAAA8AAAAAAAAA&#10;AAAAAAAAoQIAAGRycy9kb3ducmV2LnhtbFBLBQYAAAAABAAEAPkAAACUAwAAAAA=&#10;" strokeweight="0"/>
                      <w10:anchorlock/>
                    </v:group>
                  </w:pict>
                </mc:Fallback>
              </mc:AlternateContent>
            </w:r>
          </w:p>
        </w:tc>
        <w:tc>
          <w:tcPr>
            <w:tcW w:w="6694" w:type="dxa"/>
          </w:tcPr>
          <w:p w:rsidR="00D35342" w:rsidRPr="00125132" w:rsidRDefault="00D35342" w:rsidP="00084B79">
            <w:r w:rsidRPr="00125132">
              <w:sym w:font="Symbol" w:char="F0B7"/>
            </w:r>
            <w:r w:rsidRPr="00125132">
              <w:t xml:space="preserve"> L'essai consiste à imprimer en deux temps, un pénétrateur normalisé (cône ou bille) et à mesurer deux profondeurs de l'empreinte.</w:t>
            </w:r>
          </w:p>
          <w:p w:rsidR="00D35342" w:rsidRPr="00125132" w:rsidRDefault="00D35342" w:rsidP="00010D37">
            <w:pPr>
              <w:pStyle w:val="Paragraphedeliste"/>
              <w:numPr>
                <w:ilvl w:val="0"/>
                <w:numId w:val="21"/>
              </w:numPr>
            </w:pPr>
            <w:r w:rsidRPr="00125132">
              <w:t xml:space="preserve">On applique une </w:t>
            </w:r>
            <w:proofErr w:type="spellStart"/>
            <w:r w:rsidRPr="00125132">
              <w:t>précharge</w:t>
            </w:r>
            <w:proofErr w:type="spellEnd"/>
            <w:r w:rsidRPr="00125132">
              <w:t xml:space="preserve"> FO qui entraîne une pénétration </w:t>
            </w:r>
            <w:proofErr w:type="gramStart"/>
            <w:r w:rsidRPr="00125132">
              <w:t>a</w:t>
            </w:r>
            <w:proofErr w:type="gramEnd"/>
            <w:r w:rsidRPr="00125132">
              <w:t xml:space="preserve"> qui sert d'origine.</w:t>
            </w:r>
          </w:p>
          <w:p w:rsidR="00D35342" w:rsidRPr="00125132" w:rsidRDefault="00D35342" w:rsidP="00010D37">
            <w:pPr>
              <w:pStyle w:val="Paragraphedeliste"/>
              <w:numPr>
                <w:ilvl w:val="0"/>
                <w:numId w:val="21"/>
              </w:numPr>
            </w:pPr>
            <w:r w:rsidRPr="00125132">
              <w:t>On applique ensuite progressivement une surcharge F1 qui entraîne une pénétration totale b.</w:t>
            </w:r>
          </w:p>
          <w:p w:rsidR="00D35342" w:rsidRPr="00125132" w:rsidRDefault="00D35342" w:rsidP="00010D37">
            <w:pPr>
              <w:pStyle w:val="Paragraphedeliste"/>
              <w:numPr>
                <w:ilvl w:val="0"/>
                <w:numId w:val="21"/>
              </w:numPr>
            </w:pPr>
            <w:r w:rsidRPr="00125132">
              <w:t xml:space="preserve">On enlève F1  pour revenir à FO. La pénétration est alors égale </w:t>
            </w:r>
          </w:p>
          <w:p w:rsidR="00D35342" w:rsidRPr="00125132" w:rsidRDefault="00D35342" w:rsidP="00084B79">
            <w:pPr>
              <w:pStyle w:val="Paragraphedeliste"/>
            </w:pPr>
            <w:r w:rsidRPr="00125132">
              <w:t>à c.</w:t>
            </w:r>
          </w:p>
          <w:p w:rsidR="00D35342" w:rsidRPr="00125132" w:rsidRDefault="00D35342" w:rsidP="00010D37">
            <w:pPr>
              <w:pStyle w:val="Paragraphedeliste"/>
              <w:numPr>
                <w:ilvl w:val="0"/>
                <w:numId w:val="21"/>
              </w:numPr>
              <w:spacing w:after="0"/>
              <w:jc w:val="left"/>
            </w:pPr>
            <w:r w:rsidRPr="00125132">
              <w:t xml:space="preserve">On calcule la différence e=c-a qui est convertie en dureté Rockwell. </w:t>
            </w:r>
          </w:p>
          <w:p w:rsidR="00D35342" w:rsidRPr="00125132" w:rsidRDefault="00D35342" w:rsidP="00084B79"/>
        </w:tc>
      </w:tr>
    </w:tbl>
    <w:p w:rsidR="00D35342" w:rsidRPr="00125132" w:rsidRDefault="00D35342" w:rsidP="00D35342">
      <w:r w:rsidRPr="00125132">
        <w:sym w:font="Symbol" w:char="F0B7"/>
      </w:r>
      <w:r w:rsidRPr="00125132">
        <w:t xml:space="preserve"> Il existe l'essai au cône de diamant (Rockwell C) Le pénétrateur est conique d'angle au sommet 120°, FO = 10 </w:t>
      </w:r>
      <w:proofErr w:type="spellStart"/>
      <w:r w:rsidRPr="00125132">
        <w:t>daN</w:t>
      </w:r>
      <w:proofErr w:type="spellEnd"/>
      <w:r w:rsidRPr="00125132">
        <w:t xml:space="preserve">, F1 = 140 </w:t>
      </w:r>
      <w:proofErr w:type="spellStart"/>
      <w:r w:rsidRPr="00125132">
        <w:t>daN</w:t>
      </w:r>
      <w:proofErr w:type="spellEnd"/>
      <w:r w:rsidRPr="00125132">
        <w:t>. La dureté Rockwell C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HRC = </w:t>
      </w:r>
      <w:r w:rsidRPr="00125132">
        <w:object w:dxaOrig="1140" w:dyaOrig="620">
          <v:shape id="_x0000_i1043" type="#_x0000_t75" style="width:57pt;height:31.5pt" o:ole="">
            <v:imagedata r:id="rId65" o:title=""/>
          </v:shape>
          <o:OLEObject Type="Embed" ProgID="Equation.DSMT4" ShapeID="_x0000_i1043" DrawAspect="Content" ObjectID="_1487486137" r:id="rId66"/>
        </w:object>
      </w:r>
      <w:r w:rsidRPr="00125132">
        <w:t xml:space="preserve">            où e est en mm</w:t>
      </w:r>
    </w:p>
    <w:p w:rsidR="00D35342" w:rsidRPr="00125132" w:rsidRDefault="00D35342" w:rsidP="00D35342"/>
    <w:p w:rsidR="00D35342" w:rsidRPr="00125132" w:rsidRDefault="00D35342" w:rsidP="00D35342">
      <w:r w:rsidRPr="00125132">
        <w:t xml:space="preserve">Il existe l'essai à la bille (Rockwell B) Le pénétrateur est une bille de diamètre 1,5875 mm, FO = 10 </w:t>
      </w:r>
      <w:proofErr w:type="spellStart"/>
      <w:r w:rsidRPr="00125132">
        <w:t>daN</w:t>
      </w:r>
      <w:proofErr w:type="spellEnd"/>
      <w:r w:rsidRPr="00125132">
        <w:t xml:space="preserve">, F1 = 90 </w:t>
      </w:r>
      <w:proofErr w:type="spellStart"/>
      <w:r w:rsidRPr="00125132">
        <w:t>daN</w:t>
      </w:r>
      <w:proofErr w:type="spellEnd"/>
      <w:r w:rsidRPr="00125132">
        <w:t>. La dureté Rockwell B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lastRenderedPageBreak/>
        <w:t xml:space="preserve"> HRB = </w:t>
      </w:r>
      <w:r w:rsidRPr="00125132">
        <w:object w:dxaOrig="1160" w:dyaOrig="580">
          <v:shape id="_x0000_i1044" type="#_x0000_t75" style="width:58.5pt;height:29.25pt" o:ole="">
            <v:imagedata r:id="rId67" o:title=""/>
          </v:shape>
          <o:OLEObject Type="Embed" ProgID="Equation.DSMT4" ShapeID="_x0000_i1044" DrawAspect="Content" ObjectID="_1487486138" r:id="rId68"/>
        </w:object>
      </w:r>
      <w:r w:rsidRPr="00125132">
        <w:t xml:space="preserve">           où e est en mm</w:t>
      </w:r>
    </w:p>
    <w:p w:rsidR="00D35342" w:rsidRPr="00125132" w:rsidRDefault="00D35342" w:rsidP="00D35342"/>
    <w:p w:rsidR="00D35342" w:rsidRPr="00125132" w:rsidRDefault="00D35342" w:rsidP="00403611">
      <w:pPr>
        <w:pStyle w:val="Titre4"/>
      </w:pPr>
      <w:r w:rsidRPr="00125132">
        <w:t>Validité des méthodes d'essais</w:t>
      </w:r>
    </w:p>
    <w:p w:rsidR="00D35342" w:rsidRPr="00125132" w:rsidRDefault="00D35342" w:rsidP="00010D37">
      <w:pPr>
        <w:numPr>
          <w:ilvl w:val="0"/>
          <w:numId w:val="22"/>
        </w:numPr>
        <w:overflowPunct w:val="0"/>
        <w:autoSpaceDE w:val="0"/>
        <w:autoSpaceDN w:val="0"/>
        <w:adjustRightInd w:val="0"/>
        <w:textAlignment w:val="baseline"/>
      </w:pPr>
      <w:r w:rsidRPr="00125132">
        <w:t xml:space="preserve">HB : métaux tendres   HB &lt; 400 </w:t>
      </w:r>
    </w:p>
    <w:p w:rsidR="00D35342" w:rsidRPr="00125132" w:rsidRDefault="00D35342" w:rsidP="00010D37">
      <w:pPr>
        <w:numPr>
          <w:ilvl w:val="0"/>
          <w:numId w:val="22"/>
        </w:numPr>
        <w:overflowPunct w:val="0"/>
        <w:autoSpaceDE w:val="0"/>
        <w:autoSpaceDN w:val="0"/>
        <w:adjustRightInd w:val="0"/>
        <w:textAlignment w:val="baseline"/>
      </w:pPr>
      <w:r w:rsidRPr="00125132">
        <w:t xml:space="preserve">HV : méthode universelle (métaux tendres et durs) </w:t>
      </w:r>
    </w:p>
    <w:p w:rsidR="00D35342" w:rsidRPr="00125132" w:rsidRDefault="00D35342" w:rsidP="00010D37">
      <w:pPr>
        <w:numPr>
          <w:ilvl w:val="0"/>
          <w:numId w:val="22"/>
        </w:numPr>
        <w:overflowPunct w:val="0"/>
        <w:autoSpaceDE w:val="0"/>
        <w:autoSpaceDN w:val="0"/>
        <w:adjustRightInd w:val="0"/>
        <w:textAlignment w:val="baseline"/>
      </w:pPr>
      <w:r w:rsidRPr="00125132">
        <w:t xml:space="preserve">HRC : métaux durs   20 &lt; HRC &lt; 80 </w:t>
      </w:r>
    </w:p>
    <w:p w:rsidR="00D35342" w:rsidRPr="00125132" w:rsidRDefault="00D35342" w:rsidP="00010D37">
      <w:pPr>
        <w:numPr>
          <w:ilvl w:val="0"/>
          <w:numId w:val="22"/>
        </w:numPr>
        <w:overflowPunct w:val="0"/>
        <w:autoSpaceDE w:val="0"/>
        <w:autoSpaceDN w:val="0"/>
        <w:adjustRightInd w:val="0"/>
        <w:textAlignment w:val="baseline"/>
      </w:pPr>
      <w:r w:rsidRPr="00125132">
        <w:t xml:space="preserve">HRB : métaux tendres   40 &lt; HRB &lt; 100 </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Seul le principe de l'essai de dureté est à retenir ainsi que ce que l'on mesure (dimension ou profondeur de l'empreinte). Retenez aussi les noms : Brinell, Vickers, Rockwell et les symboles associés : HB, HV, HRC ou HRB.</w:t>
      </w:r>
    </w:p>
    <w:p w:rsidR="00D35342" w:rsidRPr="00125132" w:rsidRDefault="00D35342" w:rsidP="00D35342"/>
    <w:p w:rsidR="00D35342" w:rsidRPr="00125132" w:rsidRDefault="00D35342" w:rsidP="00403611">
      <w:pPr>
        <w:pStyle w:val="Titre3"/>
      </w:pPr>
      <w:bookmarkStart w:id="7" w:name="_Toc382341744"/>
      <w:r w:rsidRPr="00125132">
        <w:t>Essai de résilience</w:t>
      </w:r>
      <w:bookmarkEnd w:id="7"/>
    </w:p>
    <w:p w:rsidR="00D35342" w:rsidRPr="00125132" w:rsidRDefault="00D35342" w:rsidP="00D35342"/>
    <w:p w:rsidR="00D35342" w:rsidRPr="00125132" w:rsidRDefault="00D35342" w:rsidP="00D35342">
      <w:pPr>
        <w:jc w:val="center"/>
      </w:pPr>
      <w:r w:rsidRPr="00125132">
        <w:drawing>
          <wp:inline distT="0" distB="0" distL="0" distR="0" wp14:anchorId="4617E501" wp14:editId="1DB91F39">
            <wp:extent cx="2052320" cy="2052320"/>
            <wp:effectExtent l="19050" t="0" r="5080" b="0"/>
            <wp:docPr id="151" name="il_fi" descr="http://wiki.baronnerie.com/images/thumb/b/bd/Mouton_charpy.GIF/300px-Mouton_char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b/bd/Mouton_charpy.GIF/300px-Mouton_charpy.GIF"/>
                    <pic:cNvPicPr>
                      <a:picLocks noChangeAspect="1" noChangeArrowheads="1"/>
                    </pic:cNvPicPr>
                  </pic:nvPicPr>
                  <pic:blipFill>
                    <a:blip r:embed="rId69" cstate="print"/>
                    <a:srcRect/>
                    <a:stretch>
                      <a:fillRect/>
                    </a:stretch>
                  </pic:blipFill>
                  <pic:spPr bwMode="auto">
                    <a:xfrm>
                      <a:off x="0" y="0"/>
                      <a:ext cx="2052320" cy="2052320"/>
                    </a:xfrm>
                    <a:prstGeom prst="rect">
                      <a:avLst/>
                    </a:prstGeom>
                    <a:noFill/>
                    <a:ln w="9525">
                      <a:noFill/>
                      <a:miter lim="800000"/>
                      <a:headEnd/>
                      <a:tailEnd/>
                    </a:ln>
                  </pic:spPr>
                </pic:pic>
              </a:graphicData>
            </a:graphic>
          </wp:inline>
        </w:drawing>
      </w:r>
      <w:r w:rsidRPr="00125132">
        <w:drawing>
          <wp:inline distT="0" distB="0" distL="0" distR="0" wp14:anchorId="61EF8899" wp14:editId="3D584CF1">
            <wp:extent cx="1717040" cy="2037080"/>
            <wp:effectExtent l="19050" t="0" r="0" b="0"/>
            <wp:docPr id="154" name="il_fi" descr="http://wiki.baronnerie.com/images/thumb/e/ef/Mouton-reel.GIF/180px-Mouton-re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e/ef/Mouton-reel.GIF/180px-Mouton-reel.GIF"/>
                    <pic:cNvPicPr>
                      <a:picLocks noChangeAspect="1" noChangeArrowheads="1"/>
                    </pic:cNvPicPr>
                  </pic:nvPicPr>
                  <pic:blipFill>
                    <a:blip r:embed="rId70" cstate="print"/>
                    <a:srcRect/>
                    <a:stretch>
                      <a:fillRect/>
                    </a:stretch>
                  </pic:blipFill>
                  <pic:spPr bwMode="auto">
                    <a:xfrm>
                      <a:off x="0" y="0"/>
                      <a:ext cx="1717040" cy="2037080"/>
                    </a:xfrm>
                    <a:prstGeom prst="rect">
                      <a:avLst/>
                    </a:prstGeom>
                    <a:noFill/>
                    <a:ln w="9525">
                      <a:noFill/>
                      <a:miter lim="800000"/>
                      <a:headEnd/>
                      <a:tailEnd/>
                    </a:ln>
                  </pic:spPr>
                </pic:pic>
              </a:graphicData>
            </a:graphic>
          </wp:inline>
        </w:drawing>
      </w:r>
    </w:p>
    <w:tbl>
      <w:tblPr>
        <w:tblW w:w="0" w:type="auto"/>
        <w:tblBorders>
          <w:insideH w:val="single" w:sz="4" w:space="0" w:color="auto"/>
          <w:insideV w:val="single" w:sz="8" w:space="0" w:color="auto"/>
        </w:tblBorders>
        <w:tblLook w:val="01E0" w:firstRow="1" w:lastRow="1" w:firstColumn="1" w:lastColumn="1" w:noHBand="0" w:noVBand="0"/>
      </w:tblPr>
      <w:tblGrid>
        <w:gridCol w:w="4976"/>
        <w:gridCol w:w="5016"/>
      </w:tblGrid>
      <w:tr w:rsidR="00D35342" w:rsidRPr="00125132" w:rsidTr="00403611">
        <w:tc>
          <w:tcPr>
            <w:tcW w:w="4976" w:type="dxa"/>
            <w:vAlign w:val="center"/>
          </w:tcPr>
          <w:p w:rsidR="00D35342" w:rsidRPr="00125132" w:rsidRDefault="00D35342" w:rsidP="00084B79">
            <w:pPr>
              <w:jc w:val="center"/>
            </w:pPr>
            <w:r>
              <w:rPr>
                <w:noProof/>
                <w:lang w:eastAsia="fr-FR"/>
              </w:rPr>
              <mc:AlternateContent>
                <mc:Choice Requires="wpc">
                  <w:drawing>
                    <wp:inline distT="0" distB="0" distL="0" distR="0" wp14:anchorId="7F8CA0F3" wp14:editId="51077D97">
                      <wp:extent cx="3016885" cy="3937000"/>
                      <wp:effectExtent l="5715" t="12065" r="0" b="3810"/>
                      <wp:docPr id="23708" name="Zone de dessin 237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536" name="Freeform 193"/>
                              <wps:cNvSpPr>
                                <a:spLocks/>
                              </wps:cNvSpPr>
                              <wps:spPr bwMode="auto">
                                <a:xfrm>
                                  <a:off x="879475" y="3118485"/>
                                  <a:ext cx="114935" cy="90170"/>
                                </a:xfrm>
                                <a:custGeom>
                                  <a:avLst/>
                                  <a:gdLst>
                                    <a:gd name="T0" fmla="*/ 142 w 181"/>
                                    <a:gd name="T1" fmla="*/ 0 h 142"/>
                                    <a:gd name="T2" fmla="*/ 142 w 181"/>
                                    <a:gd name="T3" fmla="*/ 4 h 142"/>
                                    <a:gd name="T4" fmla="*/ 131 w 181"/>
                                    <a:gd name="T5" fmla="*/ 4 h 142"/>
                                    <a:gd name="T6" fmla="*/ 127 w 181"/>
                                    <a:gd name="T7" fmla="*/ 15 h 142"/>
                                    <a:gd name="T8" fmla="*/ 116 w 181"/>
                                    <a:gd name="T9" fmla="*/ 23 h 142"/>
                                    <a:gd name="T10" fmla="*/ 116 w 181"/>
                                    <a:gd name="T11" fmla="*/ 31 h 142"/>
                                    <a:gd name="T12" fmla="*/ 100 w 181"/>
                                    <a:gd name="T13" fmla="*/ 38 h 142"/>
                                    <a:gd name="T14" fmla="*/ 100 w 181"/>
                                    <a:gd name="T15" fmla="*/ 42 h 142"/>
                                    <a:gd name="T16" fmla="*/ 89 w 181"/>
                                    <a:gd name="T17" fmla="*/ 42 h 142"/>
                                    <a:gd name="T18" fmla="*/ 89 w 181"/>
                                    <a:gd name="T19" fmla="*/ 46 h 142"/>
                                    <a:gd name="T20" fmla="*/ 70 w 181"/>
                                    <a:gd name="T21" fmla="*/ 46 h 142"/>
                                    <a:gd name="T22" fmla="*/ 70 w 181"/>
                                    <a:gd name="T23" fmla="*/ 50 h 142"/>
                                    <a:gd name="T24" fmla="*/ 47 w 181"/>
                                    <a:gd name="T25" fmla="*/ 50 h 142"/>
                                    <a:gd name="T26" fmla="*/ 47 w 181"/>
                                    <a:gd name="T27" fmla="*/ 54 h 142"/>
                                    <a:gd name="T28" fmla="*/ 27 w 181"/>
                                    <a:gd name="T29" fmla="*/ 54 h 142"/>
                                    <a:gd name="T30" fmla="*/ 27 w 181"/>
                                    <a:gd name="T31" fmla="*/ 57 h 142"/>
                                    <a:gd name="T32" fmla="*/ 20 w 181"/>
                                    <a:gd name="T33" fmla="*/ 57 h 142"/>
                                    <a:gd name="T34" fmla="*/ 20 w 181"/>
                                    <a:gd name="T35" fmla="*/ 61 h 142"/>
                                    <a:gd name="T36" fmla="*/ 0 w 181"/>
                                    <a:gd name="T37" fmla="*/ 77 h 142"/>
                                    <a:gd name="T38" fmla="*/ 0 w 181"/>
                                    <a:gd name="T39" fmla="*/ 104 h 142"/>
                                    <a:gd name="T40" fmla="*/ 16 w 181"/>
                                    <a:gd name="T41" fmla="*/ 104 h 142"/>
                                    <a:gd name="T42" fmla="*/ 16 w 181"/>
                                    <a:gd name="T43" fmla="*/ 107 h 142"/>
                                    <a:gd name="T44" fmla="*/ 31 w 181"/>
                                    <a:gd name="T45" fmla="*/ 107 h 142"/>
                                    <a:gd name="T46" fmla="*/ 31 w 181"/>
                                    <a:gd name="T47" fmla="*/ 111 h 142"/>
                                    <a:gd name="T48" fmla="*/ 66 w 181"/>
                                    <a:gd name="T49" fmla="*/ 115 h 142"/>
                                    <a:gd name="T50" fmla="*/ 66 w 181"/>
                                    <a:gd name="T51" fmla="*/ 119 h 142"/>
                                    <a:gd name="T52" fmla="*/ 81 w 181"/>
                                    <a:gd name="T53" fmla="*/ 119 h 142"/>
                                    <a:gd name="T54" fmla="*/ 81 w 181"/>
                                    <a:gd name="T55" fmla="*/ 123 h 142"/>
                                    <a:gd name="T56" fmla="*/ 96 w 181"/>
                                    <a:gd name="T57" fmla="*/ 123 h 142"/>
                                    <a:gd name="T58" fmla="*/ 96 w 181"/>
                                    <a:gd name="T59" fmla="*/ 127 h 142"/>
                                    <a:gd name="T60" fmla="*/ 131 w 181"/>
                                    <a:gd name="T61" fmla="*/ 131 h 142"/>
                                    <a:gd name="T62" fmla="*/ 131 w 181"/>
                                    <a:gd name="T63" fmla="*/ 134 h 142"/>
                                    <a:gd name="T64" fmla="*/ 146 w 181"/>
                                    <a:gd name="T65" fmla="*/ 134 h 142"/>
                                    <a:gd name="T66" fmla="*/ 146 w 181"/>
                                    <a:gd name="T67" fmla="*/ 138 h 142"/>
                                    <a:gd name="T68" fmla="*/ 181 w 181"/>
                                    <a:gd name="T69" fmla="*/ 142 h 142"/>
                                    <a:gd name="T70" fmla="*/ 181 w 181"/>
                                    <a:gd name="T71" fmla="*/ 4 h 142"/>
                                    <a:gd name="T72" fmla="*/ 177 w 181"/>
                                    <a:gd name="T73" fmla="*/ 4 h 142"/>
                                    <a:gd name="T74" fmla="*/ 177 w 181"/>
                                    <a:gd name="T75" fmla="*/ 0 h 142"/>
                                    <a:gd name="T76" fmla="*/ 142 w 181"/>
                                    <a:gd name="T77"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81" h="142">
                                      <a:moveTo>
                                        <a:pt x="142" y="0"/>
                                      </a:moveTo>
                                      <a:lnTo>
                                        <a:pt x="142" y="4"/>
                                      </a:lnTo>
                                      <a:lnTo>
                                        <a:pt x="131" y="4"/>
                                      </a:lnTo>
                                      <a:lnTo>
                                        <a:pt x="127" y="15"/>
                                      </a:lnTo>
                                      <a:lnTo>
                                        <a:pt x="116" y="23"/>
                                      </a:lnTo>
                                      <a:lnTo>
                                        <a:pt x="116" y="31"/>
                                      </a:lnTo>
                                      <a:lnTo>
                                        <a:pt x="100" y="38"/>
                                      </a:lnTo>
                                      <a:lnTo>
                                        <a:pt x="100" y="42"/>
                                      </a:lnTo>
                                      <a:lnTo>
                                        <a:pt x="89" y="42"/>
                                      </a:lnTo>
                                      <a:lnTo>
                                        <a:pt x="89" y="46"/>
                                      </a:lnTo>
                                      <a:lnTo>
                                        <a:pt x="70" y="46"/>
                                      </a:lnTo>
                                      <a:lnTo>
                                        <a:pt x="70" y="50"/>
                                      </a:lnTo>
                                      <a:lnTo>
                                        <a:pt x="47" y="50"/>
                                      </a:lnTo>
                                      <a:lnTo>
                                        <a:pt x="47" y="54"/>
                                      </a:lnTo>
                                      <a:lnTo>
                                        <a:pt x="27" y="54"/>
                                      </a:lnTo>
                                      <a:lnTo>
                                        <a:pt x="27" y="57"/>
                                      </a:lnTo>
                                      <a:lnTo>
                                        <a:pt x="20" y="57"/>
                                      </a:lnTo>
                                      <a:lnTo>
                                        <a:pt x="20" y="61"/>
                                      </a:lnTo>
                                      <a:lnTo>
                                        <a:pt x="0" y="77"/>
                                      </a:lnTo>
                                      <a:lnTo>
                                        <a:pt x="0" y="104"/>
                                      </a:lnTo>
                                      <a:lnTo>
                                        <a:pt x="16" y="104"/>
                                      </a:lnTo>
                                      <a:lnTo>
                                        <a:pt x="16" y="107"/>
                                      </a:lnTo>
                                      <a:lnTo>
                                        <a:pt x="31" y="107"/>
                                      </a:lnTo>
                                      <a:lnTo>
                                        <a:pt x="31" y="111"/>
                                      </a:lnTo>
                                      <a:lnTo>
                                        <a:pt x="66" y="115"/>
                                      </a:lnTo>
                                      <a:lnTo>
                                        <a:pt x="66" y="119"/>
                                      </a:lnTo>
                                      <a:lnTo>
                                        <a:pt x="81" y="119"/>
                                      </a:lnTo>
                                      <a:lnTo>
                                        <a:pt x="81" y="123"/>
                                      </a:lnTo>
                                      <a:lnTo>
                                        <a:pt x="96" y="123"/>
                                      </a:lnTo>
                                      <a:lnTo>
                                        <a:pt x="96" y="127"/>
                                      </a:lnTo>
                                      <a:lnTo>
                                        <a:pt x="131" y="131"/>
                                      </a:lnTo>
                                      <a:lnTo>
                                        <a:pt x="131" y="134"/>
                                      </a:lnTo>
                                      <a:lnTo>
                                        <a:pt x="146" y="134"/>
                                      </a:lnTo>
                                      <a:lnTo>
                                        <a:pt x="146" y="138"/>
                                      </a:lnTo>
                                      <a:lnTo>
                                        <a:pt x="181" y="142"/>
                                      </a:lnTo>
                                      <a:lnTo>
                                        <a:pt x="181" y="4"/>
                                      </a:lnTo>
                                      <a:lnTo>
                                        <a:pt x="177" y="4"/>
                                      </a:lnTo>
                                      <a:lnTo>
                                        <a:pt x="177" y="0"/>
                                      </a:lnTo>
                                      <a:lnTo>
                                        <a:pt x="1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7" name="Line 194"/>
                              <wps:cNvCnPr/>
                              <wps:spPr bwMode="auto">
                                <a:xfrm>
                                  <a:off x="967740" y="3121025"/>
                                  <a:ext cx="24130" cy="241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38" name="Line 195"/>
                              <wps:cNvCnPr/>
                              <wps:spPr bwMode="auto">
                                <a:xfrm>
                                  <a:off x="953135" y="3133090"/>
                                  <a:ext cx="38735" cy="387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39" name="Line 196"/>
                              <wps:cNvCnPr/>
                              <wps:spPr bwMode="auto">
                                <a:xfrm>
                                  <a:off x="935990" y="3145155"/>
                                  <a:ext cx="55880"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0" name="Line 197"/>
                              <wps:cNvCnPr/>
                              <wps:spPr bwMode="auto">
                                <a:xfrm>
                                  <a:off x="913765" y="3150235"/>
                                  <a:ext cx="51435" cy="514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1" name="Line 198"/>
                              <wps:cNvCnPr/>
                              <wps:spPr bwMode="auto">
                                <a:xfrm>
                                  <a:off x="892175" y="3154680"/>
                                  <a:ext cx="38735" cy="39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2" name="Line 199"/>
                              <wps:cNvCnPr/>
                              <wps:spPr bwMode="auto">
                                <a:xfrm>
                                  <a:off x="879475" y="3171825"/>
                                  <a:ext cx="12700" cy="12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3" name="Freeform 200"/>
                              <wps:cNvSpPr>
                                <a:spLocks/>
                              </wps:cNvSpPr>
                              <wps:spPr bwMode="auto">
                                <a:xfrm>
                                  <a:off x="882015" y="3829685"/>
                                  <a:ext cx="121920" cy="97790"/>
                                </a:xfrm>
                                <a:custGeom>
                                  <a:avLst/>
                                  <a:gdLst>
                                    <a:gd name="T0" fmla="*/ 185 w 192"/>
                                    <a:gd name="T1" fmla="*/ 0 h 154"/>
                                    <a:gd name="T2" fmla="*/ 185 w 192"/>
                                    <a:gd name="T3" fmla="*/ 4 h 154"/>
                                    <a:gd name="T4" fmla="*/ 162 w 192"/>
                                    <a:gd name="T5" fmla="*/ 7 h 154"/>
                                    <a:gd name="T6" fmla="*/ 162 w 192"/>
                                    <a:gd name="T7" fmla="*/ 11 h 154"/>
                                    <a:gd name="T8" fmla="*/ 138 w 192"/>
                                    <a:gd name="T9" fmla="*/ 15 h 154"/>
                                    <a:gd name="T10" fmla="*/ 138 w 192"/>
                                    <a:gd name="T11" fmla="*/ 19 h 154"/>
                                    <a:gd name="T12" fmla="*/ 115 w 192"/>
                                    <a:gd name="T13" fmla="*/ 23 h 154"/>
                                    <a:gd name="T14" fmla="*/ 115 w 192"/>
                                    <a:gd name="T15" fmla="*/ 27 h 154"/>
                                    <a:gd name="T16" fmla="*/ 92 w 192"/>
                                    <a:gd name="T17" fmla="*/ 30 h 154"/>
                                    <a:gd name="T18" fmla="*/ 92 w 192"/>
                                    <a:gd name="T19" fmla="*/ 34 h 154"/>
                                    <a:gd name="T20" fmla="*/ 69 w 192"/>
                                    <a:gd name="T21" fmla="*/ 38 h 154"/>
                                    <a:gd name="T22" fmla="*/ 69 w 192"/>
                                    <a:gd name="T23" fmla="*/ 42 h 154"/>
                                    <a:gd name="T24" fmla="*/ 46 w 192"/>
                                    <a:gd name="T25" fmla="*/ 46 h 154"/>
                                    <a:gd name="T26" fmla="*/ 46 w 192"/>
                                    <a:gd name="T27" fmla="*/ 50 h 154"/>
                                    <a:gd name="T28" fmla="*/ 23 w 192"/>
                                    <a:gd name="T29" fmla="*/ 54 h 154"/>
                                    <a:gd name="T30" fmla="*/ 23 w 192"/>
                                    <a:gd name="T31" fmla="*/ 57 h 154"/>
                                    <a:gd name="T32" fmla="*/ 0 w 192"/>
                                    <a:gd name="T33" fmla="*/ 61 h 154"/>
                                    <a:gd name="T34" fmla="*/ 8 w 192"/>
                                    <a:gd name="T35" fmla="*/ 80 h 154"/>
                                    <a:gd name="T36" fmla="*/ 16 w 192"/>
                                    <a:gd name="T37" fmla="*/ 80 h 154"/>
                                    <a:gd name="T38" fmla="*/ 16 w 192"/>
                                    <a:gd name="T39" fmla="*/ 88 h 154"/>
                                    <a:gd name="T40" fmla="*/ 20 w 192"/>
                                    <a:gd name="T41" fmla="*/ 88 h 154"/>
                                    <a:gd name="T42" fmla="*/ 23 w 192"/>
                                    <a:gd name="T43" fmla="*/ 96 h 154"/>
                                    <a:gd name="T44" fmla="*/ 31 w 192"/>
                                    <a:gd name="T45" fmla="*/ 96 h 154"/>
                                    <a:gd name="T46" fmla="*/ 31 w 192"/>
                                    <a:gd name="T47" fmla="*/ 104 h 154"/>
                                    <a:gd name="T48" fmla="*/ 108 w 192"/>
                                    <a:gd name="T49" fmla="*/ 104 h 154"/>
                                    <a:gd name="T50" fmla="*/ 108 w 192"/>
                                    <a:gd name="T51" fmla="*/ 111 h 154"/>
                                    <a:gd name="T52" fmla="*/ 115 w 192"/>
                                    <a:gd name="T53" fmla="*/ 111 h 154"/>
                                    <a:gd name="T54" fmla="*/ 123 w 192"/>
                                    <a:gd name="T55" fmla="*/ 119 h 154"/>
                                    <a:gd name="T56" fmla="*/ 127 w 192"/>
                                    <a:gd name="T57" fmla="*/ 134 h 154"/>
                                    <a:gd name="T58" fmla="*/ 135 w 192"/>
                                    <a:gd name="T59" fmla="*/ 134 h 154"/>
                                    <a:gd name="T60" fmla="*/ 135 w 192"/>
                                    <a:gd name="T61" fmla="*/ 142 h 154"/>
                                    <a:gd name="T62" fmla="*/ 142 w 192"/>
                                    <a:gd name="T63" fmla="*/ 142 h 154"/>
                                    <a:gd name="T64" fmla="*/ 150 w 192"/>
                                    <a:gd name="T65" fmla="*/ 154 h 154"/>
                                    <a:gd name="T66" fmla="*/ 188 w 192"/>
                                    <a:gd name="T67" fmla="*/ 154 h 154"/>
                                    <a:gd name="T68" fmla="*/ 188 w 192"/>
                                    <a:gd name="T69" fmla="*/ 150 h 154"/>
                                    <a:gd name="T70" fmla="*/ 192 w 192"/>
                                    <a:gd name="T71" fmla="*/ 150 h 154"/>
                                    <a:gd name="T72" fmla="*/ 192 w 192"/>
                                    <a:gd name="T73" fmla="*/ 0 h 154"/>
                                    <a:gd name="T74" fmla="*/ 185 w 192"/>
                                    <a:gd name="T75"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92" h="154">
                                      <a:moveTo>
                                        <a:pt x="185" y="0"/>
                                      </a:moveTo>
                                      <a:lnTo>
                                        <a:pt x="185" y="4"/>
                                      </a:lnTo>
                                      <a:lnTo>
                                        <a:pt x="162" y="7"/>
                                      </a:lnTo>
                                      <a:lnTo>
                                        <a:pt x="162" y="11"/>
                                      </a:lnTo>
                                      <a:lnTo>
                                        <a:pt x="138" y="15"/>
                                      </a:lnTo>
                                      <a:lnTo>
                                        <a:pt x="138" y="19"/>
                                      </a:lnTo>
                                      <a:lnTo>
                                        <a:pt x="115" y="23"/>
                                      </a:lnTo>
                                      <a:lnTo>
                                        <a:pt x="115" y="27"/>
                                      </a:lnTo>
                                      <a:lnTo>
                                        <a:pt x="92" y="30"/>
                                      </a:lnTo>
                                      <a:lnTo>
                                        <a:pt x="92" y="34"/>
                                      </a:lnTo>
                                      <a:lnTo>
                                        <a:pt x="69" y="38"/>
                                      </a:lnTo>
                                      <a:lnTo>
                                        <a:pt x="69" y="42"/>
                                      </a:lnTo>
                                      <a:lnTo>
                                        <a:pt x="46" y="46"/>
                                      </a:lnTo>
                                      <a:lnTo>
                                        <a:pt x="46" y="50"/>
                                      </a:lnTo>
                                      <a:lnTo>
                                        <a:pt x="23" y="54"/>
                                      </a:lnTo>
                                      <a:lnTo>
                                        <a:pt x="23" y="57"/>
                                      </a:lnTo>
                                      <a:lnTo>
                                        <a:pt x="0" y="61"/>
                                      </a:lnTo>
                                      <a:lnTo>
                                        <a:pt x="8" y="80"/>
                                      </a:lnTo>
                                      <a:lnTo>
                                        <a:pt x="16" y="80"/>
                                      </a:lnTo>
                                      <a:lnTo>
                                        <a:pt x="16" y="88"/>
                                      </a:lnTo>
                                      <a:lnTo>
                                        <a:pt x="20" y="88"/>
                                      </a:lnTo>
                                      <a:lnTo>
                                        <a:pt x="23" y="96"/>
                                      </a:lnTo>
                                      <a:lnTo>
                                        <a:pt x="31" y="96"/>
                                      </a:lnTo>
                                      <a:lnTo>
                                        <a:pt x="31" y="104"/>
                                      </a:lnTo>
                                      <a:lnTo>
                                        <a:pt x="108" y="104"/>
                                      </a:lnTo>
                                      <a:lnTo>
                                        <a:pt x="108" y="111"/>
                                      </a:lnTo>
                                      <a:lnTo>
                                        <a:pt x="115" y="111"/>
                                      </a:lnTo>
                                      <a:lnTo>
                                        <a:pt x="123" y="119"/>
                                      </a:lnTo>
                                      <a:lnTo>
                                        <a:pt x="127" y="134"/>
                                      </a:lnTo>
                                      <a:lnTo>
                                        <a:pt x="135" y="134"/>
                                      </a:lnTo>
                                      <a:lnTo>
                                        <a:pt x="135" y="142"/>
                                      </a:lnTo>
                                      <a:lnTo>
                                        <a:pt x="142" y="142"/>
                                      </a:lnTo>
                                      <a:lnTo>
                                        <a:pt x="150" y="154"/>
                                      </a:lnTo>
                                      <a:lnTo>
                                        <a:pt x="188" y="154"/>
                                      </a:lnTo>
                                      <a:lnTo>
                                        <a:pt x="188" y="150"/>
                                      </a:lnTo>
                                      <a:lnTo>
                                        <a:pt x="192" y="150"/>
                                      </a:lnTo>
                                      <a:lnTo>
                                        <a:pt x="192" y="0"/>
                                      </a:lnTo>
                                      <a:lnTo>
                                        <a:pt x="1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44" name="Rectangle 201"/>
                              <wps:cNvSpPr>
                                <a:spLocks noChangeArrowheads="1"/>
                              </wps:cNvSpPr>
                              <wps:spPr bwMode="auto">
                                <a:xfrm>
                                  <a:off x="906780" y="3895725"/>
                                  <a:ext cx="2159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45" name="Line 202"/>
                              <wps:cNvCnPr/>
                              <wps:spPr bwMode="auto">
                                <a:xfrm>
                                  <a:off x="979805" y="3836670"/>
                                  <a:ext cx="21590" cy="22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6" name="Line 203"/>
                              <wps:cNvCnPr/>
                              <wps:spPr bwMode="auto">
                                <a:xfrm>
                                  <a:off x="957580" y="3844290"/>
                                  <a:ext cx="43815" cy="438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7" name="Line 204"/>
                              <wps:cNvCnPr/>
                              <wps:spPr bwMode="auto">
                                <a:xfrm>
                                  <a:off x="935990" y="3851275"/>
                                  <a:ext cx="65405" cy="660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8" name="Line 205"/>
                              <wps:cNvCnPr/>
                              <wps:spPr bwMode="auto">
                                <a:xfrm>
                                  <a:off x="911225" y="3858895"/>
                                  <a:ext cx="39370" cy="387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9" name="Line 206"/>
                              <wps:cNvCnPr/>
                              <wps:spPr bwMode="auto">
                                <a:xfrm>
                                  <a:off x="957580" y="3905250"/>
                                  <a:ext cx="19685" cy="196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0" name="Line 207"/>
                              <wps:cNvCnPr/>
                              <wps:spPr bwMode="auto">
                                <a:xfrm>
                                  <a:off x="889635" y="3865880"/>
                                  <a:ext cx="29210" cy="298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1" name="Rectangle 208"/>
                              <wps:cNvSpPr>
                                <a:spLocks noChangeArrowheads="1"/>
                              </wps:cNvSpPr>
                              <wps:spPr bwMode="auto">
                                <a:xfrm>
                                  <a:off x="638810" y="2698115"/>
                                  <a:ext cx="75247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52" name="Line 209"/>
                              <wps:cNvCnPr/>
                              <wps:spPr bwMode="auto">
                                <a:xfrm>
                                  <a:off x="1386840" y="2698115"/>
                                  <a:ext cx="254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3" name="Freeform 210"/>
                              <wps:cNvSpPr>
                                <a:spLocks/>
                              </wps:cNvSpPr>
                              <wps:spPr bwMode="auto">
                                <a:xfrm>
                                  <a:off x="1252855" y="2698115"/>
                                  <a:ext cx="136525" cy="90170"/>
                                </a:xfrm>
                                <a:custGeom>
                                  <a:avLst/>
                                  <a:gdLst>
                                    <a:gd name="T0" fmla="*/ 0 w 215"/>
                                    <a:gd name="T1" fmla="*/ 0 h 142"/>
                                    <a:gd name="T2" fmla="*/ 4 w 215"/>
                                    <a:gd name="T3" fmla="*/ 4 h 142"/>
                                    <a:gd name="T4" fmla="*/ 7 w 215"/>
                                    <a:gd name="T5" fmla="*/ 4 h 142"/>
                                    <a:gd name="T6" fmla="*/ 11 w 215"/>
                                    <a:gd name="T7" fmla="*/ 7 h 142"/>
                                    <a:gd name="T8" fmla="*/ 15 w 215"/>
                                    <a:gd name="T9" fmla="*/ 11 h 142"/>
                                    <a:gd name="T10" fmla="*/ 19 w 215"/>
                                    <a:gd name="T11" fmla="*/ 11 h 142"/>
                                    <a:gd name="T12" fmla="*/ 23 w 215"/>
                                    <a:gd name="T13" fmla="*/ 15 h 142"/>
                                    <a:gd name="T14" fmla="*/ 27 w 215"/>
                                    <a:gd name="T15" fmla="*/ 19 h 142"/>
                                    <a:gd name="T16" fmla="*/ 30 w 215"/>
                                    <a:gd name="T17" fmla="*/ 19 h 142"/>
                                    <a:gd name="T18" fmla="*/ 34 w 215"/>
                                    <a:gd name="T19" fmla="*/ 23 h 142"/>
                                    <a:gd name="T20" fmla="*/ 38 w 215"/>
                                    <a:gd name="T21" fmla="*/ 27 h 142"/>
                                    <a:gd name="T22" fmla="*/ 42 w 215"/>
                                    <a:gd name="T23" fmla="*/ 27 h 142"/>
                                    <a:gd name="T24" fmla="*/ 46 w 215"/>
                                    <a:gd name="T25" fmla="*/ 31 h 142"/>
                                    <a:gd name="T26" fmla="*/ 50 w 215"/>
                                    <a:gd name="T27" fmla="*/ 34 h 142"/>
                                    <a:gd name="T28" fmla="*/ 53 w 215"/>
                                    <a:gd name="T29" fmla="*/ 34 h 142"/>
                                    <a:gd name="T30" fmla="*/ 57 w 215"/>
                                    <a:gd name="T31" fmla="*/ 38 h 142"/>
                                    <a:gd name="T32" fmla="*/ 61 w 215"/>
                                    <a:gd name="T33" fmla="*/ 42 h 142"/>
                                    <a:gd name="T34" fmla="*/ 65 w 215"/>
                                    <a:gd name="T35" fmla="*/ 42 h 142"/>
                                    <a:gd name="T36" fmla="*/ 69 w 215"/>
                                    <a:gd name="T37" fmla="*/ 46 h 142"/>
                                    <a:gd name="T38" fmla="*/ 73 w 215"/>
                                    <a:gd name="T39" fmla="*/ 50 h 142"/>
                                    <a:gd name="T40" fmla="*/ 76 w 215"/>
                                    <a:gd name="T41" fmla="*/ 50 h 142"/>
                                    <a:gd name="T42" fmla="*/ 80 w 215"/>
                                    <a:gd name="T43" fmla="*/ 54 h 142"/>
                                    <a:gd name="T44" fmla="*/ 84 w 215"/>
                                    <a:gd name="T45" fmla="*/ 58 h 142"/>
                                    <a:gd name="T46" fmla="*/ 88 w 215"/>
                                    <a:gd name="T47" fmla="*/ 58 h 142"/>
                                    <a:gd name="T48" fmla="*/ 92 w 215"/>
                                    <a:gd name="T49" fmla="*/ 61 h 142"/>
                                    <a:gd name="T50" fmla="*/ 96 w 215"/>
                                    <a:gd name="T51" fmla="*/ 65 h 142"/>
                                    <a:gd name="T52" fmla="*/ 99 w 215"/>
                                    <a:gd name="T53" fmla="*/ 65 h 142"/>
                                    <a:gd name="T54" fmla="*/ 103 w 215"/>
                                    <a:gd name="T55" fmla="*/ 69 h 142"/>
                                    <a:gd name="T56" fmla="*/ 107 w 215"/>
                                    <a:gd name="T57" fmla="*/ 73 h 142"/>
                                    <a:gd name="T58" fmla="*/ 111 w 215"/>
                                    <a:gd name="T59" fmla="*/ 73 h 142"/>
                                    <a:gd name="T60" fmla="*/ 115 w 215"/>
                                    <a:gd name="T61" fmla="*/ 77 h 142"/>
                                    <a:gd name="T62" fmla="*/ 119 w 215"/>
                                    <a:gd name="T63" fmla="*/ 81 h 142"/>
                                    <a:gd name="T64" fmla="*/ 122 w 215"/>
                                    <a:gd name="T65" fmla="*/ 81 h 142"/>
                                    <a:gd name="T66" fmla="*/ 126 w 215"/>
                                    <a:gd name="T67" fmla="*/ 84 h 142"/>
                                    <a:gd name="T68" fmla="*/ 130 w 215"/>
                                    <a:gd name="T69" fmla="*/ 88 h 142"/>
                                    <a:gd name="T70" fmla="*/ 134 w 215"/>
                                    <a:gd name="T71" fmla="*/ 88 h 142"/>
                                    <a:gd name="T72" fmla="*/ 138 w 215"/>
                                    <a:gd name="T73" fmla="*/ 92 h 142"/>
                                    <a:gd name="T74" fmla="*/ 142 w 215"/>
                                    <a:gd name="T75" fmla="*/ 96 h 142"/>
                                    <a:gd name="T76" fmla="*/ 146 w 215"/>
                                    <a:gd name="T77" fmla="*/ 96 h 142"/>
                                    <a:gd name="T78" fmla="*/ 149 w 215"/>
                                    <a:gd name="T79" fmla="*/ 100 h 142"/>
                                    <a:gd name="T80" fmla="*/ 153 w 215"/>
                                    <a:gd name="T81" fmla="*/ 104 h 142"/>
                                    <a:gd name="T82" fmla="*/ 157 w 215"/>
                                    <a:gd name="T83" fmla="*/ 104 h 142"/>
                                    <a:gd name="T84" fmla="*/ 161 w 215"/>
                                    <a:gd name="T85" fmla="*/ 108 h 142"/>
                                    <a:gd name="T86" fmla="*/ 165 w 215"/>
                                    <a:gd name="T87" fmla="*/ 111 h 142"/>
                                    <a:gd name="T88" fmla="*/ 169 w 215"/>
                                    <a:gd name="T89" fmla="*/ 111 h 142"/>
                                    <a:gd name="T90" fmla="*/ 172 w 215"/>
                                    <a:gd name="T91" fmla="*/ 115 h 142"/>
                                    <a:gd name="T92" fmla="*/ 176 w 215"/>
                                    <a:gd name="T93" fmla="*/ 119 h 142"/>
                                    <a:gd name="T94" fmla="*/ 180 w 215"/>
                                    <a:gd name="T95" fmla="*/ 119 h 142"/>
                                    <a:gd name="T96" fmla="*/ 184 w 215"/>
                                    <a:gd name="T97" fmla="*/ 123 h 142"/>
                                    <a:gd name="T98" fmla="*/ 188 w 215"/>
                                    <a:gd name="T99" fmla="*/ 127 h 142"/>
                                    <a:gd name="T100" fmla="*/ 192 w 215"/>
                                    <a:gd name="T101" fmla="*/ 127 h 142"/>
                                    <a:gd name="T102" fmla="*/ 195 w 215"/>
                                    <a:gd name="T103" fmla="*/ 131 h 142"/>
                                    <a:gd name="T104" fmla="*/ 199 w 215"/>
                                    <a:gd name="T105" fmla="*/ 134 h 142"/>
                                    <a:gd name="T106" fmla="*/ 203 w 215"/>
                                    <a:gd name="T107" fmla="*/ 134 h 142"/>
                                    <a:gd name="T108" fmla="*/ 207 w 215"/>
                                    <a:gd name="T109" fmla="*/ 138 h 142"/>
                                    <a:gd name="T110" fmla="*/ 211 w 215"/>
                                    <a:gd name="T111" fmla="*/ 142 h 142"/>
                                    <a:gd name="T112" fmla="*/ 215 w 215"/>
                                    <a:gd name="T113"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15" h="142">
                                      <a:moveTo>
                                        <a:pt x="0" y="0"/>
                                      </a:moveTo>
                                      <a:lnTo>
                                        <a:pt x="4" y="4"/>
                                      </a:lnTo>
                                      <a:lnTo>
                                        <a:pt x="7" y="4"/>
                                      </a:lnTo>
                                      <a:lnTo>
                                        <a:pt x="11" y="7"/>
                                      </a:lnTo>
                                      <a:lnTo>
                                        <a:pt x="15" y="11"/>
                                      </a:lnTo>
                                      <a:lnTo>
                                        <a:pt x="19" y="11"/>
                                      </a:lnTo>
                                      <a:lnTo>
                                        <a:pt x="23" y="15"/>
                                      </a:lnTo>
                                      <a:lnTo>
                                        <a:pt x="27" y="19"/>
                                      </a:lnTo>
                                      <a:lnTo>
                                        <a:pt x="30" y="19"/>
                                      </a:lnTo>
                                      <a:lnTo>
                                        <a:pt x="34" y="23"/>
                                      </a:lnTo>
                                      <a:lnTo>
                                        <a:pt x="38" y="27"/>
                                      </a:lnTo>
                                      <a:lnTo>
                                        <a:pt x="42" y="27"/>
                                      </a:lnTo>
                                      <a:lnTo>
                                        <a:pt x="46" y="31"/>
                                      </a:lnTo>
                                      <a:lnTo>
                                        <a:pt x="50" y="34"/>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6" y="96"/>
                                      </a:lnTo>
                                      <a:lnTo>
                                        <a:pt x="149" y="100"/>
                                      </a:lnTo>
                                      <a:lnTo>
                                        <a:pt x="153" y="104"/>
                                      </a:lnTo>
                                      <a:lnTo>
                                        <a:pt x="157" y="104"/>
                                      </a:lnTo>
                                      <a:lnTo>
                                        <a:pt x="161" y="108"/>
                                      </a:lnTo>
                                      <a:lnTo>
                                        <a:pt x="165" y="111"/>
                                      </a:lnTo>
                                      <a:lnTo>
                                        <a:pt x="169" y="111"/>
                                      </a:lnTo>
                                      <a:lnTo>
                                        <a:pt x="172" y="115"/>
                                      </a:lnTo>
                                      <a:lnTo>
                                        <a:pt x="176" y="119"/>
                                      </a:lnTo>
                                      <a:lnTo>
                                        <a:pt x="180" y="119"/>
                                      </a:lnTo>
                                      <a:lnTo>
                                        <a:pt x="184" y="123"/>
                                      </a:lnTo>
                                      <a:lnTo>
                                        <a:pt x="188" y="127"/>
                                      </a:lnTo>
                                      <a:lnTo>
                                        <a:pt x="192" y="127"/>
                                      </a:lnTo>
                                      <a:lnTo>
                                        <a:pt x="195" y="131"/>
                                      </a:lnTo>
                                      <a:lnTo>
                                        <a:pt x="199" y="134"/>
                                      </a:lnTo>
                                      <a:lnTo>
                                        <a:pt x="203" y="134"/>
                                      </a:lnTo>
                                      <a:lnTo>
                                        <a:pt x="207" y="138"/>
                                      </a:lnTo>
                                      <a:lnTo>
                                        <a:pt x="211" y="142"/>
                                      </a:lnTo>
                                      <a:lnTo>
                                        <a:pt x="215" y="1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4" name="Freeform 211"/>
                              <wps:cNvSpPr>
                                <a:spLocks/>
                              </wps:cNvSpPr>
                              <wps:spPr bwMode="auto">
                                <a:xfrm>
                                  <a:off x="1118870" y="2698115"/>
                                  <a:ext cx="270510" cy="180975"/>
                                </a:xfrm>
                                <a:custGeom>
                                  <a:avLst/>
                                  <a:gdLst>
                                    <a:gd name="T0" fmla="*/ 3 w 426"/>
                                    <a:gd name="T1" fmla="*/ 0 h 285"/>
                                    <a:gd name="T2" fmla="*/ 11 w 426"/>
                                    <a:gd name="T3" fmla="*/ 7 h 285"/>
                                    <a:gd name="T4" fmla="*/ 19 w 426"/>
                                    <a:gd name="T5" fmla="*/ 11 h 285"/>
                                    <a:gd name="T6" fmla="*/ 26 w 426"/>
                                    <a:gd name="T7" fmla="*/ 15 h 285"/>
                                    <a:gd name="T8" fmla="*/ 34 w 426"/>
                                    <a:gd name="T9" fmla="*/ 23 h 285"/>
                                    <a:gd name="T10" fmla="*/ 42 w 426"/>
                                    <a:gd name="T11" fmla="*/ 27 h 285"/>
                                    <a:gd name="T12" fmla="*/ 49 w 426"/>
                                    <a:gd name="T13" fmla="*/ 31 h 285"/>
                                    <a:gd name="T14" fmla="*/ 57 w 426"/>
                                    <a:gd name="T15" fmla="*/ 38 h 285"/>
                                    <a:gd name="T16" fmla="*/ 65 w 426"/>
                                    <a:gd name="T17" fmla="*/ 42 h 285"/>
                                    <a:gd name="T18" fmla="*/ 73 w 426"/>
                                    <a:gd name="T19" fmla="*/ 50 h 285"/>
                                    <a:gd name="T20" fmla="*/ 80 w 426"/>
                                    <a:gd name="T21" fmla="*/ 54 h 285"/>
                                    <a:gd name="T22" fmla="*/ 88 w 426"/>
                                    <a:gd name="T23" fmla="*/ 58 h 285"/>
                                    <a:gd name="T24" fmla="*/ 96 w 426"/>
                                    <a:gd name="T25" fmla="*/ 65 h 285"/>
                                    <a:gd name="T26" fmla="*/ 103 w 426"/>
                                    <a:gd name="T27" fmla="*/ 69 h 285"/>
                                    <a:gd name="T28" fmla="*/ 111 w 426"/>
                                    <a:gd name="T29" fmla="*/ 73 h 285"/>
                                    <a:gd name="T30" fmla="*/ 119 w 426"/>
                                    <a:gd name="T31" fmla="*/ 81 h 285"/>
                                    <a:gd name="T32" fmla="*/ 126 w 426"/>
                                    <a:gd name="T33" fmla="*/ 84 h 285"/>
                                    <a:gd name="T34" fmla="*/ 134 w 426"/>
                                    <a:gd name="T35" fmla="*/ 88 h 285"/>
                                    <a:gd name="T36" fmla="*/ 142 w 426"/>
                                    <a:gd name="T37" fmla="*/ 96 h 285"/>
                                    <a:gd name="T38" fmla="*/ 149 w 426"/>
                                    <a:gd name="T39" fmla="*/ 100 h 285"/>
                                    <a:gd name="T40" fmla="*/ 157 w 426"/>
                                    <a:gd name="T41" fmla="*/ 104 h 285"/>
                                    <a:gd name="T42" fmla="*/ 165 w 426"/>
                                    <a:gd name="T43" fmla="*/ 111 h 285"/>
                                    <a:gd name="T44" fmla="*/ 172 w 426"/>
                                    <a:gd name="T45" fmla="*/ 115 h 285"/>
                                    <a:gd name="T46" fmla="*/ 180 w 426"/>
                                    <a:gd name="T47" fmla="*/ 119 h 285"/>
                                    <a:gd name="T48" fmla="*/ 188 w 426"/>
                                    <a:gd name="T49" fmla="*/ 127 h 285"/>
                                    <a:gd name="T50" fmla="*/ 195 w 426"/>
                                    <a:gd name="T51" fmla="*/ 131 h 285"/>
                                    <a:gd name="T52" fmla="*/ 203 w 426"/>
                                    <a:gd name="T53" fmla="*/ 134 h 285"/>
                                    <a:gd name="T54" fmla="*/ 211 w 426"/>
                                    <a:gd name="T55" fmla="*/ 142 h 285"/>
                                    <a:gd name="T56" fmla="*/ 218 w 426"/>
                                    <a:gd name="T57" fmla="*/ 146 h 285"/>
                                    <a:gd name="T58" fmla="*/ 226 w 426"/>
                                    <a:gd name="T59" fmla="*/ 150 h 285"/>
                                    <a:gd name="T60" fmla="*/ 234 w 426"/>
                                    <a:gd name="T61" fmla="*/ 158 h 285"/>
                                    <a:gd name="T62" fmla="*/ 241 w 426"/>
                                    <a:gd name="T63" fmla="*/ 161 h 285"/>
                                    <a:gd name="T64" fmla="*/ 249 w 426"/>
                                    <a:gd name="T65" fmla="*/ 165 h 285"/>
                                    <a:gd name="T66" fmla="*/ 257 w 426"/>
                                    <a:gd name="T67" fmla="*/ 173 h 285"/>
                                    <a:gd name="T68" fmla="*/ 264 w 426"/>
                                    <a:gd name="T69" fmla="*/ 177 h 285"/>
                                    <a:gd name="T70" fmla="*/ 272 w 426"/>
                                    <a:gd name="T71" fmla="*/ 181 h 285"/>
                                    <a:gd name="T72" fmla="*/ 280 w 426"/>
                                    <a:gd name="T73" fmla="*/ 188 h 285"/>
                                    <a:gd name="T74" fmla="*/ 287 w 426"/>
                                    <a:gd name="T75" fmla="*/ 192 h 285"/>
                                    <a:gd name="T76" fmla="*/ 295 w 426"/>
                                    <a:gd name="T77" fmla="*/ 196 h 285"/>
                                    <a:gd name="T78" fmla="*/ 303 w 426"/>
                                    <a:gd name="T79" fmla="*/ 204 h 285"/>
                                    <a:gd name="T80" fmla="*/ 310 w 426"/>
                                    <a:gd name="T81" fmla="*/ 208 h 285"/>
                                    <a:gd name="T82" fmla="*/ 318 w 426"/>
                                    <a:gd name="T83" fmla="*/ 211 h 285"/>
                                    <a:gd name="T84" fmla="*/ 326 w 426"/>
                                    <a:gd name="T85" fmla="*/ 219 h 285"/>
                                    <a:gd name="T86" fmla="*/ 333 w 426"/>
                                    <a:gd name="T87" fmla="*/ 223 h 285"/>
                                    <a:gd name="T88" fmla="*/ 341 w 426"/>
                                    <a:gd name="T89" fmla="*/ 227 h 285"/>
                                    <a:gd name="T90" fmla="*/ 349 w 426"/>
                                    <a:gd name="T91" fmla="*/ 235 h 285"/>
                                    <a:gd name="T92" fmla="*/ 357 w 426"/>
                                    <a:gd name="T93" fmla="*/ 238 h 285"/>
                                    <a:gd name="T94" fmla="*/ 364 w 426"/>
                                    <a:gd name="T95" fmla="*/ 242 h 285"/>
                                    <a:gd name="T96" fmla="*/ 372 w 426"/>
                                    <a:gd name="T97" fmla="*/ 250 h 285"/>
                                    <a:gd name="T98" fmla="*/ 380 w 426"/>
                                    <a:gd name="T99" fmla="*/ 254 h 285"/>
                                    <a:gd name="T100" fmla="*/ 387 w 426"/>
                                    <a:gd name="T101" fmla="*/ 258 h 285"/>
                                    <a:gd name="T102" fmla="*/ 395 w 426"/>
                                    <a:gd name="T103" fmla="*/ 265 h 285"/>
                                    <a:gd name="T104" fmla="*/ 403 w 426"/>
                                    <a:gd name="T105" fmla="*/ 269 h 285"/>
                                    <a:gd name="T106" fmla="*/ 410 w 426"/>
                                    <a:gd name="T107" fmla="*/ 273 h 285"/>
                                    <a:gd name="T108" fmla="*/ 418 w 426"/>
                                    <a:gd name="T109" fmla="*/ 281 h 285"/>
                                    <a:gd name="T110" fmla="*/ 426 w 426"/>
                                    <a:gd name="T111"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6" h="285">
                                      <a:moveTo>
                                        <a:pt x="0" y="0"/>
                                      </a:moveTo>
                                      <a:lnTo>
                                        <a:pt x="3" y="0"/>
                                      </a:lnTo>
                                      <a:lnTo>
                                        <a:pt x="7" y="4"/>
                                      </a:lnTo>
                                      <a:lnTo>
                                        <a:pt x="11" y="7"/>
                                      </a:lnTo>
                                      <a:lnTo>
                                        <a:pt x="15" y="7"/>
                                      </a:lnTo>
                                      <a:lnTo>
                                        <a:pt x="19" y="11"/>
                                      </a:lnTo>
                                      <a:lnTo>
                                        <a:pt x="23" y="15"/>
                                      </a:lnTo>
                                      <a:lnTo>
                                        <a:pt x="26" y="15"/>
                                      </a:lnTo>
                                      <a:lnTo>
                                        <a:pt x="30" y="19"/>
                                      </a:lnTo>
                                      <a:lnTo>
                                        <a:pt x="34" y="23"/>
                                      </a:lnTo>
                                      <a:lnTo>
                                        <a:pt x="38" y="23"/>
                                      </a:lnTo>
                                      <a:lnTo>
                                        <a:pt x="42" y="27"/>
                                      </a:lnTo>
                                      <a:lnTo>
                                        <a:pt x="46" y="31"/>
                                      </a:lnTo>
                                      <a:lnTo>
                                        <a:pt x="49" y="31"/>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5" y="96"/>
                                      </a:lnTo>
                                      <a:lnTo>
                                        <a:pt x="149" y="100"/>
                                      </a:lnTo>
                                      <a:lnTo>
                                        <a:pt x="153" y="104"/>
                                      </a:lnTo>
                                      <a:lnTo>
                                        <a:pt x="157" y="104"/>
                                      </a:lnTo>
                                      <a:lnTo>
                                        <a:pt x="161" y="108"/>
                                      </a:lnTo>
                                      <a:lnTo>
                                        <a:pt x="165" y="111"/>
                                      </a:lnTo>
                                      <a:lnTo>
                                        <a:pt x="168" y="111"/>
                                      </a:lnTo>
                                      <a:lnTo>
                                        <a:pt x="172" y="115"/>
                                      </a:lnTo>
                                      <a:lnTo>
                                        <a:pt x="176" y="119"/>
                                      </a:lnTo>
                                      <a:lnTo>
                                        <a:pt x="180" y="119"/>
                                      </a:lnTo>
                                      <a:lnTo>
                                        <a:pt x="184" y="123"/>
                                      </a:lnTo>
                                      <a:lnTo>
                                        <a:pt x="188" y="127"/>
                                      </a:lnTo>
                                      <a:lnTo>
                                        <a:pt x="191" y="127"/>
                                      </a:lnTo>
                                      <a:lnTo>
                                        <a:pt x="195" y="131"/>
                                      </a:lnTo>
                                      <a:lnTo>
                                        <a:pt x="199" y="134"/>
                                      </a:lnTo>
                                      <a:lnTo>
                                        <a:pt x="203" y="134"/>
                                      </a:lnTo>
                                      <a:lnTo>
                                        <a:pt x="207" y="138"/>
                                      </a:lnTo>
                                      <a:lnTo>
                                        <a:pt x="211" y="142"/>
                                      </a:lnTo>
                                      <a:lnTo>
                                        <a:pt x="215" y="142"/>
                                      </a:lnTo>
                                      <a:lnTo>
                                        <a:pt x="218" y="146"/>
                                      </a:lnTo>
                                      <a:lnTo>
                                        <a:pt x="222" y="150"/>
                                      </a:lnTo>
                                      <a:lnTo>
                                        <a:pt x="226" y="150"/>
                                      </a:lnTo>
                                      <a:lnTo>
                                        <a:pt x="230" y="154"/>
                                      </a:lnTo>
                                      <a:lnTo>
                                        <a:pt x="234" y="158"/>
                                      </a:lnTo>
                                      <a:lnTo>
                                        <a:pt x="238" y="158"/>
                                      </a:lnTo>
                                      <a:lnTo>
                                        <a:pt x="241" y="161"/>
                                      </a:lnTo>
                                      <a:lnTo>
                                        <a:pt x="245" y="165"/>
                                      </a:lnTo>
                                      <a:lnTo>
                                        <a:pt x="249" y="165"/>
                                      </a:lnTo>
                                      <a:lnTo>
                                        <a:pt x="253" y="169"/>
                                      </a:lnTo>
                                      <a:lnTo>
                                        <a:pt x="257" y="173"/>
                                      </a:lnTo>
                                      <a:lnTo>
                                        <a:pt x="261" y="173"/>
                                      </a:lnTo>
                                      <a:lnTo>
                                        <a:pt x="264" y="177"/>
                                      </a:lnTo>
                                      <a:lnTo>
                                        <a:pt x="268" y="181"/>
                                      </a:lnTo>
                                      <a:lnTo>
                                        <a:pt x="272" y="181"/>
                                      </a:lnTo>
                                      <a:lnTo>
                                        <a:pt x="276" y="185"/>
                                      </a:lnTo>
                                      <a:lnTo>
                                        <a:pt x="280" y="188"/>
                                      </a:lnTo>
                                      <a:lnTo>
                                        <a:pt x="284" y="188"/>
                                      </a:lnTo>
                                      <a:lnTo>
                                        <a:pt x="287" y="192"/>
                                      </a:lnTo>
                                      <a:lnTo>
                                        <a:pt x="291" y="196"/>
                                      </a:lnTo>
                                      <a:lnTo>
                                        <a:pt x="295" y="196"/>
                                      </a:lnTo>
                                      <a:lnTo>
                                        <a:pt x="299" y="200"/>
                                      </a:lnTo>
                                      <a:lnTo>
                                        <a:pt x="303" y="204"/>
                                      </a:lnTo>
                                      <a:lnTo>
                                        <a:pt x="307" y="204"/>
                                      </a:lnTo>
                                      <a:lnTo>
                                        <a:pt x="310" y="208"/>
                                      </a:lnTo>
                                      <a:lnTo>
                                        <a:pt x="314" y="211"/>
                                      </a:lnTo>
                                      <a:lnTo>
                                        <a:pt x="318" y="211"/>
                                      </a:lnTo>
                                      <a:lnTo>
                                        <a:pt x="322" y="215"/>
                                      </a:lnTo>
                                      <a:lnTo>
                                        <a:pt x="326" y="219"/>
                                      </a:lnTo>
                                      <a:lnTo>
                                        <a:pt x="330" y="219"/>
                                      </a:lnTo>
                                      <a:lnTo>
                                        <a:pt x="333" y="223"/>
                                      </a:lnTo>
                                      <a:lnTo>
                                        <a:pt x="337" y="227"/>
                                      </a:lnTo>
                                      <a:lnTo>
                                        <a:pt x="341" y="227"/>
                                      </a:lnTo>
                                      <a:lnTo>
                                        <a:pt x="345" y="231"/>
                                      </a:lnTo>
                                      <a:lnTo>
                                        <a:pt x="349" y="235"/>
                                      </a:lnTo>
                                      <a:lnTo>
                                        <a:pt x="353" y="235"/>
                                      </a:lnTo>
                                      <a:lnTo>
                                        <a:pt x="357" y="238"/>
                                      </a:lnTo>
                                      <a:lnTo>
                                        <a:pt x="360" y="242"/>
                                      </a:lnTo>
                                      <a:lnTo>
                                        <a:pt x="364" y="242"/>
                                      </a:lnTo>
                                      <a:lnTo>
                                        <a:pt x="368" y="246"/>
                                      </a:lnTo>
                                      <a:lnTo>
                                        <a:pt x="372" y="250"/>
                                      </a:lnTo>
                                      <a:lnTo>
                                        <a:pt x="376" y="250"/>
                                      </a:lnTo>
                                      <a:lnTo>
                                        <a:pt x="380" y="254"/>
                                      </a:lnTo>
                                      <a:lnTo>
                                        <a:pt x="383" y="258"/>
                                      </a:lnTo>
                                      <a:lnTo>
                                        <a:pt x="387" y="258"/>
                                      </a:lnTo>
                                      <a:lnTo>
                                        <a:pt x="391" y="261"/>
                                      </a:lnTo>
                                      <a:lnTo>
                                        <a:pt x="395" y="265"/>
                                      </a:lnTo>
                                      <a:lnTo>
                                        <a:pt x="399" y="265"/>
                                      </a:lnTo>
                                      <a:lnTo>
                                        <a:pt x="403" y="269"/>
                                      </a:lnTo>
                                      <a:lnTo>
                                        <a:pt x="406" y="273"/>
                                      </a:lnTo>
                                      <a:lnTo>
                                        <a:pt x="410" y="273"/>
                                      </a:lnTo>
                                      <a:lnTo>
                                        <a:pt x="414" y="277"/>
                                      </a:lnTo>
                                      <a:lnTo>
                                        <a:pt x="418" y="281"/>
                                      </a:lnTo>
                                      <a:lnTo>
                                        <a:pt x="422" y="281"/>
                                      </a:lnTo>
                                      <a:lnTo>
                                        <a:pt x="426" y="28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5" name="Freeform 212"/>
                              <wps:cNvSpPr>
                                <a:spLocks/>
                              </wps:cNvSpPr>
                              <wps:spPr bwMode="auto">
                                <a:xfrm>
                                  <a:off x="982345" y="2698115"/>
                                  <a:ext cx="338455" cy="224790"/>
                                </a:xfrm>
                                <a:custGeom>
                                  <a:avLst/>
                                  <a:gdLst>
                                    <a:gd name="T0" fmla="*/ 7 w 533"/>
                                    <a:gd name="T1" fmla="*/ 4 h 354"/>
                                    <a:gd name="T2" fmla="*/ 19 w 533"/>
                                    <a:gd name="T3" fmla="*/ 11 h 354"/>
                                    <a:gd name="T4" fmla="*/ 30 w 533"/>
                                    <a:gd name="T5" fmla="*/ 19 h 354"/>
                                    <a:gd name="T6" fmla="*/ 42 w 533"/>
                                    <a:gd name="T7" fmla="*/ 27 h 354"/>
                                    <a:gd name="T8" fmla="*/ 53 w 533"/>
                                    <a:gd name="T9" fmla="*/ 34 h 354"/>
                                    <a:gd name="T10" fmla="*/ 65 w 533"/>
                                    <a:gd name="T11" fmla="*/ 42 h 354"/>
                                    <a:gd name="T12" fmla="*/ 76 w 533"/>
                                    <a:gd name="T13" fmla="*/ 50 h 354"/>
                                    <a:gd name="T14" fmla="*/ 88 w 533"/>
                                    <a:gd name="T15" fmla="*/ 58 h 354"/>
                                    <a:gd name="T16" fmla="*/ 99 w 533"/>
                                    <a:gd name="T17" fmla="*/ 65 h 354"/>
                                    <a:gd name="T18" fmla="*/ 111 w 533"/>
                                    <a:gd name="T19" fmla="*/ 73 h 354"/>
                                    <a:gd name="T20" fmla="*/ 122 w 533"/>
                                    <a:gd name="T21" fmla="*/ 81 h 354"/>
                                    <a:gd name="T22" fmla="*/ 134 w 533"/>
                                    <a:gd name="T23" fmla="*/ 88 h 354"/>
                                    <a:gd name="T24" fmla="*/ 146 w 533"/>
                                    <a:gd name="T25" fmla="*/ 96 h 354"/>
                                    <a:gd name="T26" fmla="*/ 157 w 533"/>
                                    <a:gd name="T27" fmla="*/ 104 h 354"/>
                                    <a:gd name="T28" fmla="*/ 169 w 533"/>
                                    <a:gd name="T29" fmla="*/ 111 h 354"/>
                                    <a:gd name="T30" fmla="*/ 180 w 533"/>
                                    <a:gd name="T31" fmla="*/ 119 h 354"/>
                                    <a:gd name="T32" fmla="*/ 192 w 533"/>
                                    <a:gd name="T33" fmla="*/ 127 h 354"/>
                                    <a:gd name="T34" fmla="*/ 203 w 533"/>
                                    <a:gd name="T35" fmla="*/ 134 h 354"/>
                                    <a:gd name="T36" fmla="*/ 215 w 533"/>
                                    <a:gd name="T37" fmla="*/ 142 h 354"/>
                                    <a:gd name="T38" fmla="*/ 226 w 533"/>
                                    <a:gd name="T39" fmla="*/ 150 h 354"/>
                                    <a:gd name="T40" fmla="*/ 238 w 533"/>
                                    <a:gd name="T41" fmla="*/ 158 h 354"/>
                                    <a:gd name="T42" fmla="*/ 249 w 533"/>
                                    <a:gd name="T43" fmla="*/ 165 h 354"/>
                                    <a:gd name="T44" fmla="*/ 261 w 533"/>
                                    <a:gd name="T45" fmla="*/ 173 h 354"/>
                                    <a:gd name="T46" fmla="*/ 272 w 533"/>
                                    <a:gd name="T47" fmla="*/ 181 h 354"/>
                                    <a:gd name="T48" fmla="*/ 284 w 533"/>
                                    <a:gd name="T49" fmla="*/ 188 h 354"/>
                                    <a:gd name="T50" fmla="*/ 295 w 533"/>
                                    <a:gd name="T51" fmla="*/ 196 h 354"/>
                                    <a:gd name="T52" fmla="*/ 307 w 533"/>
                                    <a:gd name="T53" fmla="*/ 204 h 354"/>
                                    <a:gd name="T54" fmla="*/ 318 w 533"/>
                                    <a:gd name="T55" fmla="*/ 211 h 354"/>
                                    <a:gd name="T56" fmla="*/ 330 w 533"/>
                                    <a:gd name="T57" fmla="*/ 219 h 354"/>
                                    <a:gd name="T58" fmla="*/ 341 w 533"/>
                                    <a:gd name="T59" fmla="*/ 227 h 354"/>
                                    <a:gd name="T60" fmla="*/ 353 w 533"/>
                                    <a:gd name="T61" fmla="*/ 235 h 354"/>
                                    <a:gd name="T62" fmla="*/ 364 w 533"/>
                                    <a:gd name="T63" fmla="*/ 242 h 354"/>
                                    <a:gd name="T64" fmla="*/ 376 w 533"/>
                                    <a:gd name="T65" fmla="*/ 250 h 354"/>
                                    <a:gd name="T66" fmla="*/ 387 w 533"/>
                                    <a:gd name="T67" fmla="*/ 258 h 354"/>
                                    <a:gd name="T68" fmla="*/ 399 w 533"/>
                                    <a:gd name="T69" fmla="*/ 265 h 354"/>
                                    <a:gd name="T70" fmla="*/ 410 w 533"/>
                                    <a:gd name="T71" fmla="*/ 273 h 354"/>
                                    <a:gd name="T72" fmla="*/ 422 w 533"/>
                                    <a:gd name="T73" fmla="*/ 281 h 354"/>
                                    <a:gd name="T74" fmla="*/ 433 w 533"/>
                                    <a:gd name="T75" fmla="*/ 288 h 354"/>
                                    <a:gd name="T76" fmla="*/ 445 w 533"/>
                                    <a:gd name="T77" fmla="*/ 296 h 354"/>
                                    <a:gd name="T78" fmla="*/ 456 w 533"/>
                                    <a:gd name="T79" fmla="*/ 304 h 354"/>
                                    <a:gd name="T80" fmla="*/ 468 w 533"/>
                                    <a:gd name="T81" fmla="*/ 312 h 354"/>
                                    <a:gd name="T82" fmla="*/ 479 w 533"/>
                                    <a:gd name="T83" fmla="*/ 319 h 354"/>
                                    <a:gd name="T84" fmla="*/ 491 w 533"/>
                                    <a:gd name="T85" fmla="*/ 327 h 354"/>
                                    <a:gd name="T86" fmla="*/ 502 w 533"/>
                                    <a:gd name="T87" fmla="*/ 335 h 354"/>
                                    <a:gd name="T88" fmla="*/ 514 w 533"/>
                                    <a:gd name="T89" fmla="*/ 342 h 354"/>
                                    <a:gd name="T90" fmla="*/ 525 w 533"/>
                                    <a:gd name="T91" fmla="*/ 350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3" h="354">
                                      <a:moveTo>
                                        <a:pt x="0" y="0"/>
                                      </a:moveTo>
                                      <a:lnTo>
                                        <a:pt x="4" y="0"/>
                                      </a:lnTo>
                                      <a:lnTo>
                                        <a:pt x="7" y="4"/>
                                      </a:lnTo>
                                      <a:lnTo>
                                        <a:pt x="11" y="7"/>
                                      </a:lnTo>
                                      <a:lnTo>
                                        <a:pt x="15" y="7"/>
                                      </a:lnTo>
                                      <a:lnTo>
                                        <a:pt x="19" y="11"/>
                                      </a:lnTo>
                                      <a:lnTo>
                                        <a:pt x="23" y="15"/>
                                      </a:lnTo>
                                      <a:lnTo>
                                        <a:pt x="27" y="15"/>
                                      </a:lnTo>
                                      <a:lnTo>
                                        <a:pt x="30" y="19"/>
                                      </a:lnTo>
                                      <a:lnTo>
                                        <a:pt x="34" y="23"/>
                                      </a:lnTo>
                                      <a:lnTo>
                                        <a:pt x="38" y="23"/>
                                      </a:lnTo>
                                      <a:lnTo>
                                        <a:pt x="42" y="27"/>
                                      </a:lnTo>
                                      <a:lnTo>
                                        <a:pt x="46" y="31"/>
                                      </a:lnTo>
                                      <a:lnTo>
                                        <a:pt x="50" y="31"/>
                                      </a:lnTo>
                                      <a:lnTo>
                                        <a:pt x="53" y="34"/>
                                      </a:lnTo>
                                      <a:lnTo>
                                        <a:pt x="57" y="38"/>
                                      </a:lnTo>
                                      <a:lnTo>
                                        <a:pt x="61" y="38"/>
                                      </a:lnTo>
                                      <a:lnTo>
                                        <a:pt x="65" y="42"/>
                                      </a:lnTo>
                                      <a:lnTo>
                                        <a:pt x="69" y="46"/>
                                      </a:lnTo>
                                      <a:lnTo>
                                        <a:pt x="73" y="46"/>
                                      </a:lnTo>
                                      <a:lnTo>
                                        <a:pt x="76" y="50"/>
                                      </a:lnTo>
                                      <a:lnTo>
                                        <a:pt x="80" y="54"/>
                                      </a:lnTo>
                                      <a:lnTo>
                                        <a:pt x="84" y="54"/>
                                      </a:lnTo>
                                      <a:lnTo>
                                        <a:pt x="88" y="58"/>
                                      </a:lnTo>
                                      <a:lnTo>
                                        <a:pt x="92" y="61"/>
                                      </a:lnTo>
                                      <a:lnTo>
                                        <a:pt x="96" y="61"/>
                                      </a:lnTo>
                                      <a:lnTo>
                                        <a:pt x="99" y="65"/>
                                      </a:lnTo>
                                      <a:lnTo>
                                        <a:pt x="103" y="69"/>
                                      </a:lnTo>
                                      <a:lnTo>
                                        <a:pt x="107" y="69"/>
                                      </a:lnTo>
                                      <a:lnTo>
                                        <a:pt x="111" y="73"/>
                                      </a:lnTo>
                                      <a:lnTo>
                                        <a:pt x="115" y="77"/>
                                      </a:lnTo>
                                      <a:lnTo>
                                        <a:pt x="119" y="77"/>
                                      </a:lnTo>
                                      <a:lnTo>
                                        <a:pt x="122" y="81"/>
                                      </a:lnTo>
                                      <a:lnTo>
                                        <a:pt x="126" y="84"/>
                                      </a:lnTo>
                                      <a:lnTo>
                                        <a:pt x="130" y="84"/>
                                      </a:lnTo>
                                      <a:lnTo>
                                        <a:pt x="134" y="88"/>
                                      </a:lnTo>
                                      <a:lnTo>
                                        <a:pt x="138" y="92"/>
                                      </a:lnTo>
                                      <a:lnTo>
                                        <a:pt x="142" y="92"/>
                                      </a:lnTo>
                                      <a:lnTo>
                                        <a:pt x="146" y="96"/>
                                      </a:lnTo>
                                      <a:lnTo>
                                        <a:pt x="149" y="100"/>
                                      </a:lnTo>
                                      <a:lnTo>
                                        <a:pt x="153" y="100"/>
                                      </a:lnTo>
                                      <a:lnTo>
                                        <a:pt x="157" y="104"/>
                                      </a:lnTo>
                                      <a:lnTo>
                                        <a:pt x="161" y="108"/>
                                      </a:lnTo>
                                      <a:lnTo>
                                        <a:pt x="165" y="108"/>
                                      </a:lnTo>
                                      <a:lnTo>
                                        <a:pt x="169" y="111"/>
                                      </a:lnTo>
                                      <a:lnTo>
                                        <a:pt x="172" y="115"/>
                                      </a:lnTo>
                                      <a:lnTo>
                                        <a:pt x="176" y="115"/>
                                      </a:lnTo>
                                      <a:lnTo>
                                        <a:pt x="180" y="119"/>
                                      </a:lnTo>
                                      <a:lnTo>
                                        <a:pt x="184" y="123"/>
                                      </a:lnTo>
                                      <a:lnTo>
                                        <a:pt x="188" y="123"/>
                                      </a:lnTo>
                                      <a:lnTo>
                                        <a:pt x="192" y="127"/>
                                      </a:lnTo>
                                      <a:lnTo>
                                        <a:pt x="195" y="131"/>
                                      </a:lnTo>
                                      <a:lnTo>
                                        <a:pt x="199" y="131"/>
                                      </a:lnTo>
                                      <a:lnTo>
                                        <a:pt x="203" y="134"/>
                                      </a:lnTo>
                                      <a:lnTo>
                                        <a:pt x="207" y="138"/>
                                      </a:lnTo>
                                      <a:lnTo>
                                        <a:pt x="211" y="138"/>
                                      </a:lnTo>
                                      <a:lnTo>
                                        <a:pt x="215" y="142"/>
                                      </a:lnTo>
                                      <a:lnTo>
                                        <a:pt x="218" y="146"/>
                                      </a:lnTo>
                                      <a:lnTo>
                                        <a:pt x="222" y="146"/>
                                      </a:lnTo>
                                      <a:lnTo>
                                        <a:pt x="226" y="150"/>
                                      </a:lnTo>
                                      <a:lnTo>
                                        <a:pt x="230" y="154"/>
                                      </a:lnTo>
                                      <a:lnTo>
                                        <a:pt x="234" y="154"/>
                                      </a:lnTo>
                                      <a:lnTo>
                                        <a:pt x="238" y="158"/>
                                      </a:lnTo>
                                      <a:lnTo>
                                        <a:pt x="241" y="161"/>
                                      </a:lnTo>
                                      <a:lnTo>
                                        <a:pt x="245" y="161"/>
                                      </a:lnTo>
                                      <a:lnTo>
                                        <a:pt x="249" y="165"/>
                                      </a:lnTo>
                                      <a:lnTo>
                                        <a:pt x="253" y="169"/>
                                      </a:lnTo>
                                      <a:lnTo>
                                        <a:pt x="257" y="169"/>
                                      </a:lnTo>
                                      <a:lnTo>
                                        <a:pt x="261" y="173"/>
                                      </a:lnTo>
                                      <a:lnTo>
                                        <a:pt x="264" y="177"/>
                                      </a:lnTo>
                                      <a:lnTo>
                                        <a:pt x="268" y="177"/>
                                      </a:lnTo>
                                      <a:lnTo>
                                        <a:pt x="272" y="181"/>
                                      </a:lnTo>
                                      <a:lnTo>
                                        <a:pt x="276" y="185"/>
                                      </a:lnTo>
                                      <a:lnTo>
                                        <a:pt x="280" y="185"/>
                                      </a:lnTo>
                                      <a:lnTo>
                                        <a:pt x="284" y="188"/>
                                      </a:lnTo>
                                      <a:lnTo>
                                        <a:pt x="288" y="192"/>
                                      </a:lnTo>
                                      <a:lnTo>
                                        <a:pt x="291" y="192"/>
                                      </a:lnTo>
                                      <a:lnTo>
                                        <a:pt x="295" y="196"/>
                                      </a:lnTo>
                                      <a:lnTo>
                                        <a:pt x="299" y="200"/>
                                      </a:lnTo>
                                      <a:lnTo>
                                        <a:pt x="303" y="200"/>
                                      </a:lnTo>
                                      <a:lnTo>
                                        <a:pt x="307" y="204"/>
                                      </a:lnTo>
                                      <a:lnTo>
                                        <a:pt x="311" y="208"/>
                                      </a:lnTo>
                                      <a:lnTo>
                                        <a:pt x="314" y="208"/>
                                      </a:lnTo>
                                      <a:lnTo>
                                        <a:pt x="318" y="211"/>
                                      </a:lnTo>
                                      <a:lnTo>
                                        <a:pt x="322" y="215"/>
                                      </a:lnTo>
                                      <a:lnTo>
                                        <a:pt x="326" y="215"/>
                                      </a:lnTo>
                                      <a:lnTo>
                                        <a:pt x="330" y="219"/>
                                      </a:lnTo>
                                      <a:lnTo>
                                        <a:pt x="334" y="223"/>
                                      </a:lnTo>
                                      <a:lnTo>
                                        <a:pt x="337" y="223"/>
                                      </a:lnTo>
                                      <a:lnTo>
                                        <a:pt x="341" y="227"/>
                                      </a:lnTo>
                                      <a:lnTo>
                                        <a:pt x="345" y="231"/>
                                      </a:lnTo>
                                      <a:lnTo>
                                        <a:pt x="349" y="231"/>
                                      </a:lnTo>
                                      <a:lnTo>
                                        <a:pt x="353" y="235"/>
                                      </a:lnTo>
                                      <a:lnTo>
                                        <a:pt x="357" y="238"/>
                                      </a:lnTo>
                                      <a:lnTo>
                                        <a:pt x="360" y="238"/>
                                      </a:lnTo>
                                      <a:lnTo>
                                        <a:pt x="364" y="242"/>
                                      </a:lnTo>
                                      <a:lnTo>
                                        <a:pt x="368" y="246"/>
                                      </a:lnTo>
                                      <a:lnTo>
                                        <a:pt x="372" y="246"/>
                                      </a:lnTo>
                                      <a:lnTo>
                                        <a:pt x="376" y="250"/>
                                      </a:lnTo>
                                      <a:lnTo>
                                        <a:pt x="380" y="254"/>
                                      </a:lnTo>
                                      <a:lnTo>
                                        <a:pt x="383" y="254"/>
                                      </a:lnTo>
                                      <a:lnTo>
                                        <a:pt x="387" y="258"/>
                                      </a:lnTo>
                                      <a:lnTo>
                                        <a:pt x="391" y="261"/>
                                      </a:lnTo>
                                      <a:lnTo>
                                        <a:pt x="395" y="261"/>
                                      </a:lnTo>
                                      <a:lnTo>
                                        <a:pt x="399" y="265"/>
                                      </a:lnTo>
                                      <a:lnTo>
                                        <a:pt x="403" y="269"/>
                                      </a:lnTo>
                                      <a:lnTo>
                                        <a:pt x="406" y="269"/>
                                      </a:lnTo>
                                      <a:lnTo>
                                        <a:pt x="410" y="273"/>
                                      </a:lnTo>
                                      <a:lnTo>
                                        <a:pt x="414" y="277"/>
                                      </a:lnTo>
                                      <a:lnTo>
                                        <a:pt x="418" y="277"/>
                                      </a:lnTo>
                                      <a:lnTo>
                                        <a:pt x="422" y="281"/>
                                      </a:lnTo>
                                      <a:lnTo>
                                        <a:pt x="426" y="285"/>
                                      </a:lnTo>
                                      <a:lnTo>
                                        <a:pt x="430" y="285"/>
                                      </a:lnTo>
                                      <a:lnTo>
                                        <a:pt x="433" y="288"/>
                                      </a:lnTo>
                                      <a:lnTo>
                                        <a:pt x="437" y="292"/>
                                      </a:lnTo>
                                      <a:lnTo>
                                        <a:pt x="441" y="292"/>
                                      </a:lnTo>
                                      <a:lnTo>
                                        <a:pt x="445" y="296"/>
                                      </a:lnTo>
                                      <a:lnTo>
                                        <a:pt x="449" y="300"/>
                                      </a:lnTo>
                                      <a:lnTo>
                                        <a:pt x="453" y="300"/>
                                      </a:lnTo>
                                      <a:lnTo>
                                        <a:pt x="456" y="304"/>
                                      </a:lnTo>
                                      <a:lnTo>
                                        <a:pt x="460" y="308"/>
                                      </a:lnTo>
                                      <a:lnTo>
                                        <a:pt x="464" y="308"/>
                                      </a:lnTo>
                                      <a:lnTo>
                                        <a:pt x="468" y="312"/>
                                      </a:lnTo>
                                      <a:lnTo>
                                        <a:pt x="472" y="315"/>
                                      </a:lnTo>
                                      <a:lnTo>
                                        <a:pt x="476" y="315"/>
                                      </a:lnTo>
                                      <a:lnTo>
                                        <a:pt x="479" y="319"/>
                                      </a:lnTo>
                                      <a:lnTo>
                                        <a:pt x="483" y="323"/>
                                      </a:lnTo>
                                      <a:lnTo>
                                        <a:pt x="487" y="323"/>
                                      </a:lnTo>
                                      <a:lnTo>
                                        <a:pt x="491" y="327"/>
                                      </a:lnTo>
                                      <a:lnTo>
                                        <a:pt x="495" y="331"/>
                                      </a:lnTo>
                                      <a:lnTo>
                                        <a:pt x="499" y="331"/>
                                      </a:lnTo>
                                      <a:lnTo>
                                        <a:pt x="502" y="335"/>
                                      </a:lnTo>
                                      <a:lnTo>
                                        <a:pt x="506" y="338"/>
                                      </a:lnTo>
                                      <a:lnTo>
                                        <a:pt x="510" y="338"/>
                                      </a:lnTo>
                                      <a:lnTo>
                                        <a:pt x="514" y="342"/>
                                      </a:lnTo>
                                      <a:lnTo>
                                        <a:pt x="518" y="346"/>
                                      </a:lnTo>
                                      <a:lnTo>
                                        <a:pt x="522" y="346"/>
                                      </a:lnTo>
                                      <a:lnTo>
                                        <a:pt x="525" y="350"/>
                                      </a:lnTo>
                                      <a:lnTo>
                                        <a:pt x="529" y="354"/>
                                      </a:lnTo>
                                      <a:lnTo>
                                        <a:pt x="533"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6" name="Freeform 213"/>
                              <wps:cNvSpPr>
                                <a:spLocks/>
                              </wps:cNvSpPr>
                              <wps:spPr bwMode="auto">
                                <a:xfrm>
                                  <a:off x="850265" y="2698115"/>
                                  <a:ext cx="336550" cy="224790"/>
                                </a:xfrm>
                                <a:custGeom>
                                  <a:avLst/>
                                  <a:gdLst>
                                    <a:gd name="T0" fmla="*/ 8 w 530"/>
                                    <a:gd name="T1" fmla="*/ 4 h 354"/>
                                    <a:gd name="T2" fmla="*/ 20 w 530"/>
                                    <a:gd name="T3" fmla="*/ 11 h 354"/>
                                    <a:gd name="T4" fmla="*/ 31 w 530"/>
                                    <a:gd name="T5" fmla="*/ 19 h 354"/>
                                    <a:gd name="T6" fmla="*/ 43 w 530"/>
                                    <a:gd name="T7" fmla="*/ 27 h 354"/>
                                    <a:gd name="T8" fmla="*/ 54 w 530"/>
                                    <a:gd name="T9" fmla="*/ 34 h 354"/>
                                    <a:gd name="T10" fmla="*/ 66 w 530"/>
                                    <a:gd name="T11" fmla="*/ 42 h 354"/>
                                    <a:gd name="T12" fmla="*/ 77 w 530"/>
                                    <a:gd name="T13" fmla="*/ 50 h 354"/>
                                    <a:gd name="T14" fmla="*/ 89 w 530"/>
                                    <a:gd name="T15" fmla="*/ 58 h 354"/>
                                    <a:gd name="T16" fmla="*/ 100 w 530"/>
                                    <a:gd name="T17" fmla="*/ 65 h 354"/>
                                    <a:gd name="T18" fmla="*/ 112 w 530"/>
                                    <a:gd name="T19" fmla="*/ 73 h 354"/>
                                    <a:gd name="T20" fmla="*/ 123 w 530"/>
                                    <a:gd name="T21" fmla="*/ 81 h 354"/>
                                    <a:gd name="T22" fmla="*/ 135 w 530"/>
                                    <a:gd name="T23" fmla="*/ 88 h 354"/>
                                    <a:gd name="T24" fmla="*/ 146 w 530"/>
                                    <a:gd name="T25" fmla="*/ 96 h 354"/>
                                    <a:gd name="T26" fmla="*/ 158 w 530"/>
                                    <a:gd name="T27" fmla="*/ 104 h 354"/>
                                    <a:gd name="T28" fmla="*/ 169 w 530"/>
                                    <a:gd name="T29" fmla="*/ 111 h 354"/>
                                    <a:gd name="T30" fmla="*/ 181 w 530"/>
                                    <a:gd name="T31" fmla="*/ 119 h 354"/>
                                    <a:gd name="T32" fmla="*/ 192 w 530"/>
                                    <a:gd name="T33" fmla="*/ 127 h 354"/>
                                    <a:gd name="T34" fmla="*/ 204 w 530"/>
                                    <a:gd name="T35" fmla="*/ 134 h 354"/>
                                    <a:gd name="T36" fmla="*/ 215 w 530"/>
                                    <a:gd name="T37" fmla="*/ 142 h 354"/>
                                    <a:gd name="T38" fmla="*/ 227 w 530"/>
                                    <a:gd name="T39" fmla="*/ 150 h 354"/>
                                    <a:gd name="T40" fmla="*/ 238 w 530"/>
                                    <a:gd name="T41" fmla="*/ 158 h 354"/>
                                    <a:gd name="T42" fmla="*/ 250 w 530"/>
                                    <a:gd name="T43" fmla="*/ 165 h 354"/>
                                    <a:gd name="T44" fmla="*/ 261 w 530"/>
                                    <a:gd name="T45" fmla="*/ 173 h 354"/>
                                    <a:gd name="T46" fmla="*/ 273 w 530"/>
                                    <a:gd name="T47" fmla="*/ 185 h 354"/>
                                    <a:gd name="T48" fmla="*/ 284 w 530"/>
                                    <a:gd name="T49" fmla="*/ 192 h 354"/>
                                    <a:gd name="T50" fmla="*/ 296 w 530"/>
                                    <a:gd name="T51" fmla="*/ 200 h 354"/>
                                    <a:gd name="T52" fmla="*/ 307 w 530"/>
                                    <a:gd name="T53" fmla="*/ 208 h 354"/>
                                    <a:gd name="T54" fmla="*/ 319 w 530"/>
                                    <a:gd name="T55" fmla="*/ 215 h 354"/>
                                    <a:gd name="T56" fmla="*/ 330 w 530"/>
                                    <a:gd name="T57" fmla="*/ 223 h 354"/>
                                    <a:gd name="T58" fmla="*/ 342 w 530"/>
                                    <a:gd name="T59" fmla="*/ 231 h 354"/>
                                    <a:gd name="T60" fmla="*/ 354 w 530"/>
                                    <a:gd name="T61" fmla="*/ 238 h 354"/>
                                    <a:gd name="T62" fmla="*/ 365 w 530"/>
                                    <a:gd name="T63" fmla="*/ 246 h 354"/>
                                    <a:gd name="T64" fmla="*/ 377 w 530"/>
                                    <a:gd name="T65" fmla="*/ 254 h 354"/>
                                    <a:gd name="T66" fmla="*/ 388 w 530"/>
                                    <a:gd name="T67" fmla="*/ 261 h 354"/>
                                    <a:gd name="T68" fmla="*/ 400 w 530"/>
                                    <a:gd name="T69" fmla="*/ 269 h 354"/>
                                    <a:gd name="T70" fmla="*/ 411 w 530"/>
                                    <a:gd name="T71" fmla="*/ 277 h 354"/>
                                    <a:gd name="T72" fmla="*/ 423 w 530"/>
                                    <a:gd name="T73" fmla="*/ 285 h 354"/>
                                    <a:gd name="T74" fmla="*/ 434 w 530"/>
                                    <a:gd name="T75" fmla="*/ 292 h 354"/>
                                    <a:gd name="T76" fmla="*/ 446 w 530"/>
                                    <a:gd name="T77" fmla="*/ 300 h 354"/>
                                    <a:gd name="T78" fmla="*/ 457 w 530"/>
                                    <a:gd name="T79" fmla="*/ 308 h 354"/>
                                    <a:gd name="T80" fmla="*/ 469 w 530"/>
                                    <a:gd name="T81" fmla="*/ 315 h 354"/>
                                    <a:gd name="T82" fmla="*/ 480 w 530"/>
                                    <a:gd name="T83" fmla="*/ 323 h 354"/>
                                    <a:gd name="T84" fmla="*/ 492 w 530"/>
                                    <a:gd name="T85" fmla="*/ 331 h 354"/>
                                    <a:gd name="T86" fmla="*/ 503 w 530"/>
                                    <a:gd name="T87" fmla="*/ 338 h 354"/>
                                    <a:gd name="T88" fmla="*/ 515 w 530"/>
                                    <a:gd name="T89" fmla="*/ 346 h 354"/>
                                    <a:gd name="T90" fmla="*/ 526 w 530"/>
                                    <a:gd name="T91" fmla="*/ 354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70" y="46"/>
                                      </a:lnTo>
                                      <a:lnTo>
                                        <a:pt x="73" y="50"/>
                                      </a:lnTo>
                                      <a:lnTo>
                                        <a:pt x="77" y="50"/>
                                      </a:lnTo>
                                      <a:lnTo>
                                        <a:pt x="81" y="54"/>
                                      </a:lnTo>
                                      <a:lnTo>
                                        <a:pt x="85" y="58"/>
                                      </a:lnTo>
                                      <a:lnTo>
                                        <a:pt x="89" y="58"/>
                                      </a:lnTo>
                                      <a:lnTo>
                                        <a:pt x="93" y="61"/>
                                      </a:lnTo>
                                      <a:lnTo>
                                        <a:pt x="96" y="65"/>
                                      </a:lnTo>
                                      <a:lnTo>
                                        <a:pt x="100" y="65"/>
                                      </a:lnTo>
                                      <a:lnTo>
                                        <a:pt x="104" y="69"/>
                                      </a:lnTo>
                                      <a:lnTo>
                                        <a:pt x="108" y="73"/>
                                      </a:lnTo>
                                      <a:lnTo>
                                        <a:pt x="112" y="73"/>
                                      </a:lnTo>
                                      <a:lnTo>
                                        <a:pt x="116"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2" y="142"/>
                                      </a:lnTo>
                                      <a:lnTo>
                                        <a:pt x="215" y="142"/>
                                      </a:lnTo>
                                      <a:lnTo>
                                        <a:pt x="219" y="146"/>
                                      </a:lnTo>
                                      <a:lnTo>
                                        <a:pt x="223" y="150"/>
                                      </a:lnTo>
                                      <a:lnTo>
                                        <a:pt x="227" y="150"/>
                                      </a:lnTo>
                                      <a:lnTo>
                                        <a:pt x="231" y="154"/>
                                      </a:lnTo>
                                      <a:lnTo>
                                        <a:pt x="235" y="158"/>
                                      </a:lnTo>
                                      <a:lnTo>
                                        <a:pt x="238" y="158"/>
                                      </a:lnTo>
                                      <a:lnTo>
                                        <a:pt x="242" y="161"/>
                                      </a:lnTo>
                                      <a:lnTo>
                                        <a:pt x="246" y="165"/>
                                      </a:lnTo>
                                      <a:lnTo>
                                        <a:pt x="250" y="165"/>
                                      </a:lnTo>
                                      <a:lnTo>
                                        <a:pt x="254" y="169"/>
                                      </a:lnTo>
                                      <a:lnTo>
                                        <a:pt x="258" y="173"/>
                                      </a:lnTo>
                                      <a:lnTo>
                                        <a:pt x="261" y="173"/>
                                      </a:lnTo>
                                      <a:lnTo>
                                        <a:pt x="265" y="177"/>
                                      </a:lnTo>
                                      <a:lnTo>
                                        <a:pt x="269" y="181"/>
                                      </a:lnTo>
                                      <a:lnTo>
                                        <a:pt x="273" y="185"/>
                                      </a:lnTo>
                                      <a:lnTo>
                                        <a:pt x="277" y="185"/>
                                      </a:lnTo>
                                      <a:lnTo>
                                        <a:pt x="281" y="188"/>
                                      </a:lnTo>
                                      <a:lnTo>
                                        <a:pt x="284" y="192"/>
                                      </a:lnTo>
                                      <a:lnTo>
                                        <a:pt x="288" y="192"/>
                                      </a:lnTo>
                                      <a:lnTo>
                                        <a:pt x="292" y="196"/>
                                      </a:lnTo>
                                      <a:lnTo>
                                        <a:pt x="296" y="200"/>
                                      </a:lnTo>
                                      <a:lnTo>
                                        <a:pt x="300" y="200"/>
                                      </a:lnTo>
                                      <a:lnTo>
                                        <a:pt x="304" y="204"/>
                                      </a:lnTo>
                                      <a:lnTo>
                                        <a:pt x="307" y="208"/>
                                      </a:lnTo>
                                      <a:lnTo>
                                        <a:pt x="311" y="208"/>
                                      </a:lnTo>
                                      <a:lnTo>
                                        <a:pt x="315" y="211"/>
                                      </a:lnTo>
                                      <a:lnTo>
                                        <a:pt x="319" y="215"/>
                                      </a:lnTo>
                                      <a:lnTo>
                                        <a:pt x="323" y="215"/>
                                      </a:lnTo>
                                      <a:lnTo>
                                        <a:pt x="327" y="219"/>
                                      </a:lnTo>
                                      <a:lnTo>
                                        <a:pt x="330" y="223"/>
                                      </a:lnTo>
                                      <a:lnTo>
                                        <a:pt x="334" y="223"/>
                                      </a:lnTo>
                                      <a:lnTo>
                                        <a:pt x="338" y="227"/>
                                      </a:lnTo>
                                      <a:lnTo>
                                        <a:pt x="342" y="231"/>
                                      </a:lnTo>
                                      <a:lnTo>
                                        <a:pt x="346" y="231"/>
                                      </a:lnTo>
                                      <a:lnTo>
                                        <a:pt x="350" y="235"/>
                                      </a:lnTo>
                                      <a:lnTo>
                                        <a:pt x="354" y="238"/>
                                      </a:lnTo>
                                      <a:lnTo>
                                        <a:pt x="357" y="238"/>
                                      </a:lnTo>
                                      <a:lnTo>
                                        <a:pt x="361" y="242"/>
                                      </a:lnTo>
                                      <a:lnTo>
                                        <a:pt x="365" y="246"/>
                                      </a:lnTo>
                                      <a:lnTo>
                                        <a:pt x="369" y="246"/>
                                      </a:lnTo>
                                      <a:lnTo>
                                        <a:pt x="373" y="250"/>
                                      </a:lnTo>
                                      <a:lnTo>
                                        <a:pt x="377" y="254"/>
                                      </a:lnTo>
                                      <a:lnTo>
                                        <a:pt x="380" y="254"/>
                                      </a:lnTo>
                                      <a:lnTo>
                                        <a:pt x="384" y="258"/>
                                      </a:lnTo>
                                      <a:lnTo>
                                        <a:pt x="388" y="261"/>
                                      </a:lnTo>
                                      <a:lnTo>
                                        <a:pt x="392" y="261"/>
                                      </a:lnTo>
                                      <a:lnTo>
                                        <a:pt x="396" y="265"/>
                                      </a:lnTo>
                                      <a:lnTo>
                                        <a:pt x="400"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6" y="331"/>
                                      </a:lnTo>
                                      <a:lnTo>
                                        <a:pt x="499" y="335"/>
                                      </a:lnTo>
                                      <a:lnTo>
                                        <a:pt x="503" y="338"/>
                                      </a:lnTo>
                                      <a:lnTo>
                                        <a:pt x="507" y="338"/>
                                      </a:lnTo>
                                      <a:lnTo>
                                        <a:pt x="511" y="342"/>
                                      </a:lnTo>
                                      <a:lnTo>
                                        <a:pt x="515" y="346"/>
                                      </a:lnTo>
                                      <a:lnTo>
                                        <a:pt x="519"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7" name="Freeform 214"/>
                              <wps:cNvSpPr>
                                <a:spLocks/>
                              </wps:cNvSpPr>
                              <wps:spPr bwMode="auto">
                                <a:xfrm>
                                  <a:off x="716280" y="2698115"/>
                                  <a:ext cx="336550" cy="224790"/>
                                </a:xfrm>
                                <a:custGeom>
                                  <a:avLst/>
                                  <a:gdLst>
                                    <a:gd name="T0" fmla="*/ 8 w 530"/>
                                    <a:gd name="T1" fmla="*/ 4 h 354"/>
                                    <a:gd name="T2" fmla="*/ 20 w 530"/>
                                    <a:gd name="T3" fmla="*/ 11 h 354"/>
                                    <a:gd name="T4" fmla="*/ 31 w 530"/>
                                    <a:gd name="T5" fmla="*/ 19 h 354"/>
                                    <a:gd name="T6" fmla="*/ 43 w 530"/>
                                    <a:gd name="T7" fmla="*/ 27 h 354"/>
                                    <a:gd name="T8" fmla="*/ 54 w 530"/>
                                    <a:gd name="T9" fmla="*/ 34 h 354"/>
                                    <a:gd name="T10" fmla="*/ 66 w 530"/>
                                    <a:gd name="T11" fmla="*/ 42 h 354"/>
                                    <a:gd name="T12" fmla="*/ 77 w 530"/>
                                    <a:gd name="T13" fmla="*/ 50 h 354"/>
                                    <a:gd name="T14" fmla="*/ 89 w 530"/>
                                    <a:gd name="T15" fmla="*/ 58 h 354"/>
                                    <a:gd name="T16" fmla="*/ 100 w 530"/>
                                    <a:gd name="T17" fmla="*/ 65 h 354"/>
                                    <a:gd name="T18" fmla="*/ 112 w 530"/>
                                    <a:gd name="T19" fmla="*/ 73 h 354"/>
                                    <a:gd name="T20" fmla="*/ 123 w 530"/>
                                    <a:gd name="T21" fmla="*/ 81 h 354"/>
                                    <a:gd name="T22" fmla="*/ 135 w 530"/>
                                    <a:gd name="T23" fmla="*/ 88 h 354"/>
                                    <a:gd name="T24" fmla="*/ 146 w 530"/>
                                    <a:gd name="T25" fmla="*/ 96 h 354"/>
                                    <a:gd name="T26" fmla="*/ 158 w 530"/>
                                    <a:gd name="T27" fmla="*/ 104 h 354"/>
                                    <a:gd name="T28" fmla="*/ 169 w 530"/>
                                    <a:gd name="T29" fmla="*/ 111 h 354"/>
                                    <a:gd name="T30" fmla="*/ 181 w 530"/>
                                    <a:gd name="T31" fmla="*/ 119 h 354"/>
                                    <a:gd name="T32" fmla="*/ 192 w 530"/>
                                    <a:gd name="T33" fmla="*/ 127 h 354"/>
                                    <a:gd name="T34" fmla="*/ 204 w 530"/>
                                    <a:gd name="T35" fmla="*/ 134 h 354"/>
                                    <a:gd name="T36" fmla="*/ 215 w 530"/>
                                    <a:gd name="T37" fmla="*/ 142 h 354"/>
                                    <a:gd name="T38" fmla="*/ 227 w 530"/>
                                    <a:gd name="T39" fmla="*/ 150 h 354"/>
                                    <a:gd name="T40" fmla="*/ 238 w 530"/>
                                    <a:gd name="T41" fmla="*/ 158 h 354"/>
                                    <a:gd name="T42" fmla="*/ 250 w 530"/>
                                    <a:gd name="T43" fmla="*/ 165 h 354"/>
                                    <a:gd name="T44" fmla="*/ 261 w 530"/>
                                    <a:gd name="T45" fmla="*/ 173 h 354"/>
                                    <a:gd name="T46" fmla="*/ 273 w 530"/>
                                    <a:gd name="T47" fmla="*/ 181 h 354"/>
                                    <a:gd name="T48" fmla="*/ 284 w 530"/>
                                    <a:gd name="T49" fmla="*/ 188 h 354"/>
                                    <a:gd name="T50" fmla="*/ 296 w 530"/>
                                    <a:gd name="T51" fmla="*/ 196 h 354"/>
                                    <a:gd name="T52" fmla="*/ 307 w 530"/>
                                    <a:gd name="T53" fmla="*/ 204 h 354"/>
                                    <a:gd name="T54" fmla="*/ 319 w 530"/>
                                    <a:gd name="T55" fmla="*/ 211 h 354"/>
                                    <a:gd name="T56" fmla="*/ 330 w 530"/>
                                    <a:gd name="T57" fmla="*/ 219 h 354"/>
                                    <a:gd name="T58" fmla="*/ 342 w 530"/>
                                    <a:gd name="T59" fmla="*/ 227 h 354"/>
                                    <a:gd name="T60" fmla="*/ 353 w 530"/>
                                    <a:gd name="T61" fmla="*/ 235 h 354"/>
                                    <a:gd name="T62" fmla="*/ 365 w 530"/>
                                    <a:gd name="T63" fmla="*/ 242 h 354"/>
                                    <a:gd name="T64" fmla="*/ 376 w 530"/>
                                    <a:gd name="T65" fmla="*/ 254 h 354"/>
                                    <a:gd name="T66" fmla="*/ 388 w 530"/>
                                    <a:gd name="T67" fmla="*/ 261 h 354"/>
                                    <a:gd name="T68" fmla="*/ 399 w 530"/>
                                    <a:gd name="T69" fmla="*/ 269 h 354"/>
                                    <a:gd name="T70" fmla="*/ 411 w 530"/>
                                    <a:gd name="T71" fmla="*/ 277 h 354"/>
                                    <a:gd name="T72" fmla="*/ 423 w 530"/>
                                    <a:gd name="T73" fmla="*/ 285 h 354"/>
                                    <a:gd name="T74" fmla="*/ 434 w 530"/>
                                    <a:gd name="T75" fmla="*/ 292 h 354"/>
                                    <a:gd name="T76" fmla="*/ 446 w 530"/>
                                    <a:gd name="T77" fmla="*/ 300 h 354"/>
                                    <a:gd name="T78" fmla="*/ 457 w 530"/>
                                    <a:gd name="T79" fmla="*/ 308 h 354"/>
                                    <a:gd name="T80" fmla="*/ 469 w 530"/>
                                    <a:gd name="T81" fmla="*/ 315 h 354"/>
                                    <a:gd name="T82" fmla="*/ 480 w 530"/>
                                    <a:gd name="T83" fmla="*/ 323 h 354"/>
                                    <a:gd name="T84" fmla="*/ 492 w 530"/>
                                    <a:gd name="T85" fmla="*/ 331 h 354"/>
                                    <a:gd name="T86" fmla="*/ 503 w 530"/>
                                    <a:gd name="T87" fmla="*/ 338 h 354"/>
                                    <a:gd name="T88" fmla="*/ 515 w 530"/>
                                    <a:gd name="T89" fmla="*/ 346 h 354"/>
                                    <a:gd name="T90" fmla="*/ 526 w 530"/>
                                    <a:gd name="T91" fmla="*/ 354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69" y="46"/>
                                      </a:lnTo>
                                      <a:lnTo>
                                        <a:pt x="73" y="50"/>
                                      </a:lnTo>
                                      <a:lnTo>
                                        <a:pt x="77" y="50"/>
                                      </a:lnTo>
                                      <a:lnTo>
                                        <a:pt x="81" y="54"/>
                                      </a:lnTo>
                                      <a:lnTo>
                                        <a:pt x="85" y="58"/>
                                      </a:lnTo>
                                      <a:lnTo>
                                        <a:pt x="89" y="58"/>
                                      </a:lnTo>
                                      <a:lnTo>
                                        <a:pt x="92" y="61"/>
                                      </a:lnTo>
                                      <a:lnTo>
                                        <a:pt x="96" y="65"/>
                                      </a:lnTo>
                                      <a:lnTo>
                                        <a:pt x="100" y="65"/>
                                      </a:lnTo>
                                      <a:lnTo>
                                        <a:pt x="104" y="69"/>
                                      </a:lnTo>
                                      <a:lnTo>
                                        <a:pt x="108" y="73"/>
                                      </a:lnTo>
                                      <a:lnTo>
                                        <a:pt x="112" y="73"/>
                                      </a:lnTo>
                                      <a:lnTo>
                                        <a:pt x="115"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1" y="142"/>
                                      </a:lnTo>
                                      <a:lnTo>
                                        <a:pt x="215" y="142"/>
                                      </a:lnTo>
                                      <a:lnTo>
                                        <a:pt x="219" y="146"/>
                                      </a:lnTo>
                                      <a:lnTo>
                                        <a:pt x="223" y="150"/>
                                      </a:lnTo>
                                      <a:lnTo>
                                        <a:pt x="227" y="150"/>
                                      </a:lnTo>
                                      <a:lnTo>
                                        <a:pt x="231" y="154"/>
                                      </a:lnTo>
                                      <a:lnTo>
                                        <a:pt x="234" y="158"/>
                                      </a:lnTo>
                                      <a:lnTo>
                                        <a:pt x="238" y="158"/>
                                      </a:lnTo>
                                      <a:lnTo>
                                        <a:pt x="242" y="161"/>
                                      </a:lnTo>
                                      <a:lnTo>
                                        <a:pt x="246" y="165"/>
                                      </a:lnTo>
                                      <a:lnTo>
                                        <a:pt x="250" y="165"/>
                                      </a:lnTo>
                                      <a:lnTo>
                                        <a:pt x="254" y="169"/>
                                      </a:lnTo>
                                      <a:lnTo>
                                        <a:pt x="257" y="173"/>
                                      </a:lnTo>
                                      <a:lnTo>
                                        <a:pt x="261" y="173"/>
                                      </a:lnTo>
                                      <a:lnTo>
                                        <a:pt x="265" y="177"/>
                                      </a:lnTo>
                                      <a:lnTo>
                                        <a:pt x="269" y="181"/>
                                      </a:lnTo>
                                      <a:lnTo>
                                        <a:pt x="273" y="181"/>
                                      </a:lnTo>
                                      <a:lnTo>
                                        <a:pt x="277" y="185"/>
                                      </a:lnTo>
                                      <a:lnTo>
                                        <a:pt x="281" y="188"/>
                                      </a:lnTo>
                                      <a:lnTo>
                                        <a:pt x="284" y="188"/>
                                      </a:lnTo>
                                      <a:lnTo>
                                        <a:pt x="288" y="192"/>
                                      </a:lnTo>
                                      <a:lnTo>
                                        <a:pt x="292" y="196"/>
                                      </a:lnTo>
                                      <a:lnTo>
                                        <a:pt x="296" y="196"/>
                                      </a:lnTo>
                                      <a:lnTo>
                                        <a:pt x="300" y="200"/>
                                      </a:lnTo>
                                      <a:lnTo>
                                        <a:pt x="304" y="204"/>
                                      </a:lnTo>
                                      <a:lnTo>
                                        <a:pt x="307" y="204"/>
                                      </a:lnTo>
                                      <a:lnTo>
                                        <a:pt x="311" y="208"/>
                                      </a:lnTo>
                                      <a:lnTo>
                                        <a:pt x="315" y="211"/>
                                      </a:lnTo>
                                      <a:lnTo>
                                        <a:pt x="319" y="211"/>
                                      </a:lnTo>
                                      <a:lnTo>
                                        <a:pt x="323" y="215"/>
                                      </a:lnTo>
                                      <a:lnTo>
                                        <a:pt x="327" y="219"/>
                                      </a:lnTo>
                                      <a:lnTo>
                                        <a:pt x="330" y="219"/>
                                      </a:lnTo>
                                      <a:lnTo>
                                        <a:pt x="334" y="223"/>
                                      </a:lnTo>
                                      <a:lnTo>
                                        <a:pt x="338" y="227"/>
                                      </a:lnTo>
                                      <a:lnTo>
                                        <a:pt x="342" y="227"/>
                                      </a:lnTo>
                                      <a:lnTo>
                                        <a:pt x="346" y="231"/>
                                      </a:lnTo>
                                      <a:lnTo>
                                        <a:pt x="350" y="235"/>
                                      </a:lnTo>
                                      <a:lnTo>
                                        <a:pt x="353" y="235"/>
                                      </a:lnTo>
                                      <a:lnTo>
                                        <a:pt x="357" y="238"/>
                                      </a:lnTo>
                                      <a:lnTo>
                                        <a:pt x="361" y="242"/>
                                      </a:lnTo>
                                      <a:lnTo>
                                        <a:pt x="365" y="242"/>
                                      </a:lnTo>
                                      <a:lnTo>
                                        <a:pt x="369" y="246"/>
                                      </a:lnTo>
                                      <a:lnTo>
                                        <a:pt x="373" y="250"/>
                                      </a:lnTo>
                                      <a:lnTo>
                                        <a:pt x="376" y="254"/>
                                      </a:lnTo>
                                      <a:lnTo>
                                        <a:pt x="380" y="254"/>
                                      </a:lnTo>
                                      <a:lnTo>
                                        <a:pt x="384" y="258"/>
                                      </a:lnTo>
                                      <a:lnTo>
                                        <a:pt x="388" y="261"/>
                                      </a:lnTo>
                                      <a:lnTo>
                                        <a:pt x="392" y="261"/>
                                      </a:lnTo>
                                      <a:lnTo>
                                        <a:pt x="396" y="265"/>
                                      </a:lnTo>
                                      <a:lnTo>
                                        <a:pt x="399"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5" y="331"/>
                                      </a:lnTo>
                                      <a:lnTo>
                                        <a:pt x="499" y="335"/>
                                      </a:lnTo>
                                      <a:lnTo>
                                        <a:pt x="503" y="338"/>
                                      </a:lnTo>
                                      <a:lnTo>
                                        <a:pt x="507" y="338"/>
                                      </a:lnTo>
                                      <a:lnTo>
                                        <a:pt x="511" y="342"/>
                                      </a:lnTo>
                                      <a:lnTo>
                                        <a:pt x="515" y="346"/>
                                      </a:lnTo>
                                      <a:lnTo>
                                        <a:pt x="518"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8" name="Freeform 215"/>
                              <wps:cNvSpPr>
                                <a:spLocks/>
                              </wps:cNvSpPr>
                              <wps:spPr bwMode="auto">
                                <a:xfrm>
                                  <a:off x="638810" y="2736850"/>
                                  <a:ext cx="274955" cy="186055"/>
                                </a:xfrm>
                                <a:custGeom>
                                  <a:avLst/>
                                  <a:gdLst>
                                    <a:gd name="T0" fmla="*/ 3 w 433"/>
                                    <a:gd name="T1" fmla="*/ 4 h 293"/>
                                    <a:gd name="T2" fmla="*/ 11 w 433"/>
                                    <a:gd name="T3" fmla="*/ 8 h 293"/>
                                    <a:gd name="T4" fmla="*/ 19 w 433"/>
                                    <a:gd name="T5" fmla="*/ 16 h 293"/>
                                    <a:gd name="T6" fmla="*/ 26 w 433"/>
                                    <a:gd name="T7" fmla="*/ 20 h 293"/>
                                    <a:gd name="T8" fmla="*/ 34 w 433"/>
                                    <a:gd name="T9" fmla="*/ 23 h 293"/>
                                    <a:gd name="T10" fmla="*/ 42 w 433"/>
                                    <a:gd name="T11" fmla="*/ 31 h 293"/>
                                    <a:gd name="T12" fmla="*/ 49 w 433"/>
                                    <a:gd name="T13" fmla="*/ 35 h 293"/>
                                    <a:gd name="T14" fmla="*/ 57 w 433"/>
                                    <a:gd name="T15" fmla="*/ 39 h 293"/>
                                    <a:gd name="T16" fmla="*/ 65 w 433"/>
                                    <a:gd name="T17" fmla="*/ 47 h 293"/>
                                    <a:gd name="T18" fmla="*/ 72 w 433"/>
                                    <a:gd name="T19" fmla="*/ 50 h 293"/>
                                    <a:gd name="T20" fmla="*/ 80 w 433"/>
                                    <a:gd name="T21" fmla="*/ 54 h 293"/>
                                    <a:gd name="T22" fmla="*/ 88 w 433"/>
                                    <a:gd name="T23" fmla="*/ 62 h 293"/>
                                    <a:gd name="T24" fmla="*/ 95 w 433"/>
                                    <a:gd name="T25" fmla="*/ 66 h 293"/>
                                    <a:gd name="T26" fmla="*/ 103 w 433"/>
                                    <a:gd name="T27" fmla="*/ 70 h 293"/>
                                    <a:gd name="T28" fmla="*/ 111 w 433"/>
                                    <a:gd name="T29" fmla="*/ 77 h 293"/>
                                    <a:gd name="T30" fmla="*/ 118 w 433"/>
                                    <a:gd name="T31" fmla="*/ 81 h 293"/>
                                    <a:gd name="T32" fmla="*/ 126 w 433"/>
                                    <a:gd name="T33" fmla="*/ 85 h 293"/>
                                    <a:gd name="T34" fmla="*/ 134 w 433"/>
                                    <a:gd name="T35" fmla="*/ 93 h 293"/>
                                    <a:gd name="T36" fmla="*/ 142 w 433"/>
                                    <a:gd name="T37" fmla="*/ 97 h 293"/>
                                    <a:gd name="T38" fmla="*/ 149 w 433"/>
                                    <a:gd name="T39" fmla="*/ 100 h 293"/>
                                    <a:gd name="T40" fmla="*/ 157 w 433"/>
                                    <a:gd name="T41" fmla="*/ 108 h 293"/>
                                    <a:gd name="T42" fmla="*/ 165 w 433"/>
                                    <a:gd name="T43" fmla="*/ 112 h 293"/>
                                    <a:gd name="T44" fmla="*/ 172 w 433"/>
                                    <a:gd name="T45" fmla="*/ 116 h 293"/>
                                    <a:gd name="T46" fmla="*/ 180 w 433"/>
                                    <a:gd name="T47" fmla="*/ 124 h 293"/>
                                    <a:gd name="T48" fmla="*/ 188 w 433"/>
                                    <a:gd name="T49" fmla="*/ 127 h 293"/>
                                    <a:gd name="T50" fmla="*/ 195 w 433"/>
                                    <a:gd name="T51" fmla="*/ 131 h 293"/>
                                    <a:gd name="T52" fmla="*/ 203 w 433"/>
                                    <a:gd name="T53" fmla="*/ 139 h 293"/>
                                    <a:gd name="T54" fmla="*/ 211 w 433"/>
                                    <a:gd name="T55" fmla="*/ 143 h 293"/>
                                    <a:gd name="T56" fmla="*/ 218 w 433"/>
                                    <a:gd name="T57" fmla="*/ 147 h 293"/>
                                    <a:gd name="T58" fmla="*/ 226 w 433"/>
                                    <a:gd name="T59" fmla="*/ 154 h 293"/>
                                    <a:gd name="T60" fmla="*/ 234 w 433"/>
                                    <a:gd name="T61" fmla="*/ 158 h 293"/>
                                    <a:gd name="T62" fmla="*/ 241 w 433"/>
                                    <a:gd name="T63" fmla="*/ 162 h 293"/>
                                    <a:gd name="T64" fmla="*/ 249 w 433"/>
                                    <a:gd name="T65" fmla="*/ 170 h 293"/>
                                    <a:gd name="T66" fmla="*/ 257 w 433"/>
                                    <a:gd name="T67" fmla="*/ 174 h 293"/>
                                    <a:gd name="T68" fmla="*/ 264 w 433"/>
                                    <a:gd name="T69" fmla="*/ 177 h 293"/>
                                    <a:gd name="T70" fmla="*/ 272 w 433"/>
                                    <a:gd name="T71" fmla="*/ 185 h 293"/>
                                    <a:gd name="T72" fmla="*/ 280 w 433"/>
                                    <a:gd name="T73" fmla="*/ 189 h 293"/>
                                    <a:gd name="T74" fmla="*/ 287 w 433"/>
                                    <a:gd name="T75" fmla="*/ 193 h 293"/>
                                    <a:gd name="T76" fmla="*/ 295 w 433"/>
                                    <a:gd name="T77" fmla="*/ 200 h 293"/>
                                    <a:gd name="T78" fmla="*/ 303 w 433"/>
                                    <a:gd name="T79" fmla="*/ 204 h 293"/>
                                    <a:gd name="T80" fmla="*/ 310 w 433"/>
                                    <a:gd name="T81" fmla="*/ 208 h 293"/>
                                    <a:gd name="T82" fmla="*/ 318 w 433"/>
                                    <a:gd name="T83" fmla="*/ 216 h 293"/>
                                    <a:gd name="T84" fmla="*/ 326 w 433"/>
                                    <a:gd name="T85" fmla="*/ 220 h 293"/>
                                    <a:gd name="T86" fmla="*/ 333 w 433"/>
                                    <a:gd name="T87" fmla="*/ 224 h 293"/>
                                    <a:gd name="T88" fmla="*/ 341 w 433"/>
                                    <a:gd name="T89" fmla="*/ 231 h 293"/>
                                    <a:gd name="T90" fmla="*/ 349 w 433"/>
                                    <a:gd name="T91" fmla="*/ 235 h 293"/>
                                    <a:gd name="T92" fmla="*/ 356 w 433"/>
                                    <a:gd name="T93" fmla="*/ 239 h 293"/>
                                    <a:gd name="T94" fmla="*/ 364 w 433"/>
                                    <a:gd name="T95" fmla="*/ 247 h 293"/>
                                    <a:gd name="T96" fmla="*/ 372 w 433"/>
                                    <a:gd name="T97" fmla="*/ 251 h 293"/>
                                    <a:gd name="T98" fmla="*/ 379 w 433"/>
                                    <a:gd name="T99" fmla="*/ 254 h 293"/>
                                    <a:gd name="T100" fmla="*/ 387 w 433"/>
                                    <a:gd name="T101" fmla="*/ 262 h 293"/>
                                    <a:gd name="T102" fmla="*/ 395 w 433"/>
                                    <a:gd name="T103" fmla="*/ 266 h 293"/>
                                    <a:gd name="T104" fmla="*/ 403 w 433"/>
                                    <a:gd name="T105" fmla="*/ 274 h 293"/>
                                    <a:gd name="T106" fmla="*/ 410 w 433"/>
                                    <a:gd name="T107" fmla="*/ 277 h 293"/>
                                    <a:gd name="T108" fmla="*/ 418 w 433"/>
                                    <a:gd name="T109" fmla="*/ 281 h 293"/>
                                    <a:gd name="T110" fmla="*/ 426 w 433"/>
                                    <a:gd name="T111" fmla="*/ 289 h 293"/>
                                    <a:gd name="T112" fmla="*/ 433 w 433"/>
                                    <a:gd name="T113" fmla="*/ 293 h 2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33" h="293">
                                      <a:moveTo>
                                        <a:pt x="0" y="0"/>
                                      </a:moveTo>
                                      <a:lnTo>
                                        <a:pt x="3" y="4"/>
                                      </a:lnTo>
                                      <a:lnTo>
                                        <a:pt x="7" y="8"/>
                                      </a:lnTo>
                                      <a:lnTo>
                                        <a:pt x="11" y="8"/>
                                      </a:lnTo>
                                      <a:lnTo>
                                        <a:pt x="15" y="12"/>
                                      </a:lnTo>
                                      <a:lnTo>
                                        <a:pt x="19" y="16"/>
                                      </a:lnTo>
                                      <a:lnTo>
                                        <a:pt x="23" y="16"/>
                                      </a:lnTo>
                                      <a:lnTo>
                                        <a:pt x="26" y="20"/>
                                      </a:lnTo>
                                      <a:lnTo>
                                        <a:pt x="30" y="23"/>
                                      </a:lnTo>
                                      <a:lnTo>
                                        <a:pt x="34" y="23"/>
                                      </a:lnTo>
                                      <a:lnTo>
                                        <a:pt x="38" y="27"/>
                                      </a:lnTo>
                                      <a:lnTo>
                                        <a:pt x="42" y="31"/>
                                      </a:lnTo>
                                      <a:lnTo>
                                        <a:pt x="46" y="31"/>
                                      </a:lnTo>
                                      <a:lnTo>
                                        <a:pt x="49" y="35"/>
                                      </a:lnTo>
                                      <a:lnTo>
                                        <a:pt x="53" y="39"/>
                                      </a:lnTo>
                                      <a:lnTo>
                                        <a:pt x="57" y="39"/>
                                      </a:lnTo>
                                      <a:lnTo>
                                        <a:pt x="61" y="43"/>
                                      </a:lnTo>
                                      <a:lnTo>
                                        <a:pt x="65" y="47"/>
                                      </a:lnTo>
                                      <a:lnTo>
                                        <a:pt x="69" y="47"/>
                                      </a:lnTo>
                                      <a:lnTo>
                                        <a:pt x="72" y="50"/>
                                      </a:lnTo>
                                      <a:lnTo>
                                        <a:pt x="76" y="54"/>
                                      </a:lnTo>
                                      <a:lnTo>
                                        <a:pt x="80" y="54"/>
                                      </a:lnTo>
                                      <a:lnTo>
                                        <a:pt x="84" y="58"/>
                                      </a:lnTo>
                                      <a:lnTo>
                                        <a:pt x="88" y="62"/>
                                      </a:lnTo>
                                      <a:lnTo>
                                        <a:pt x="92" y="62"/>
                                      </a:lnTo>
                                      <a:lnTo>
                                        <a:pt x="95" y="66"/>
                                      </a:lnTo>
                                      <a:lnTo>
                                        <a:pt x="99" y="70"/>
                                      </a:lnTo>
                                      <a:lnTo>
                                        <a:pt x="103" y="70"/>
                                      </a:lnTo>
                                      <a:lnTo>
                                        <a:pt x="107" y="73"/>
                                      </a:lnTo>
                                      <a:lnTo>
                                        <a:pt x="111" y="77"/>
                                      </a:lnTo>
                                      <a:lnTo>
                                        <a:pt x="115" y="77"/>
                                      </a:lnTo>
                                      <a:lnTo>
                                        <a:pt x="118" y="81"/>
                                      </a:lnTo>
                                      <a:lnTo>
                                        <a:pt x="122" y="85"/>
                                      </a:lnTo>
                                      <a:lnTo>
                                        <a:pt x="126" y="85"/>
                                      </a:lnTo>
                                      <a:lnTo>
                                        <a:pt x="130" y="89"/>
                                      </a:lnTo>
                                      <a:lnTo>
                                        <a:pt x="134" y="93"/>
                                      </a:lnTo>
                                      <a:lnTo>
                                        <a:pt x="138" y="93"/>
                                      </a:lnTo>
                                      <a:lnTo>
                                        <a:pt x="142" y="97"/>
                                      </a:lnTo>
                                      <a:lnTo>
                                        <a:pt x="145" y="100"/>
                                      </a:lnTo>
                                      <a:lnTo>
                                        <a:pt x="149" y="100"/>
                                      </a:lnTo>
                                      <a:lnTo>
                                        <a:pt x="153" y="104"/>
                                      </a:lnTo>
                                      <a:lnTo>
                                        <a:pt x="157" y="108"/>
                                      </a:lnTo>
                                      <a:lnTo>
                                        <a:pt x="161" y="108"/>
                                      </a:lnTo>
                                      <a:lnTo>
                                        <a:pt x="165" y="112"/>
                                      </a:lnTo>
                                      <a:lnTo>
                                        <a:pt x="168" y="116"/>
                                      </a:lnTo>
                                      <a:lnTo>
                                        <a:pt x="172" y="116"/>
                                      </a:lnTo>
                                      <a:lnTo>
                                        <a:pt x="176" y="120"/>
                                      </a:lnTo>
                                      <a:lnTo>
                                        <a:pt x="180" y="124"/>
                                      </a:lnTo>
                                      <a:lnTo>
                                        <a:pt x="184" y="124"/>
                                      </a:lnTo>
                                      <a:lnTo>
                                        <a:pt x="188" y="127"/>
                                      </a:lnTo>
                                      <a:lnTo>
                                        <a:pt x="191" y="131"/>
                                      </a:lnTo>
                                      <a:lnTo>
                                        <a:pt x="195" y="131"/>
                                      </a:lnTo>
                                      <a:lnTo>
                                        <a:pt x="199" y="135"/>
                                      </a:lnTo>
                                      <a:lnTo>
                                        <a:pt x="203" y="139"/>
                                      </a:lnTo>
                                      <a:lnTo>
                                        <a:pt x="207" y="139"/>
                                      </a:lnTo>
                                      <a:lnTo>
                                        <a:pt x="211" y="143"/>
                                      </a:lnTo>
                                      <a:lnTo>
                                        <a:pt x="214" y="147"/>
                                      </a:lnTo>
                                      <a:lnTo>
                                        <a:pt x="218" y="147"/>
                                      </a:lnTo>
                                      <a:lnTo>
                                        <a:pt x="222" y="150"/>
                                      </a:lnTo>
                                      <a:lnTo>
                                        <a:pt x="226" y="154"/>
                                      </a:lnTo>
                                      <a:lnTo>
                                        <a:pt x="230" y="154"/>
                                      </a:lnTo>
                                      <a:lnTo>
                                        <a:pt x="234" y="158"/>
                                      </a:lnTo>
                                      <a:lnTo>
                                        <a:pt x="237" y="162"/>
                                      </a:lnTo>
                                      <a:lnTo>
                                        <a:pt x="241" y="162"/>
                                      </a:lnTo>
                                      <a:lnTo>
                                        <a:pt x="245" y="166"/>
                                      </a:lnTo>
                                      <a:lnTo>
                                        <a:pt x="249" y="170"/>
                                      </a:lnTo>
                                      <a:lnTo>
                                        <a:pt x="253" y="170"/>
                                      </a:lnTo>
                                      <a:lnTo>
                                        <a:pt x="257" y="174"/>
                                      </a:lnTo>
                                      <a:lnTo>
                                        <a:pt x="261" y="177"/>
                                      </a:lnTo>
                                      <a:lnTo>
                                        <a:pt x="264" y="177"/>
                                      </a:lnTo>
                                      <a:lnTo>
                                        <a:pt x="268" y="181"/>
                                      </a:lnTo>
                                      <a:lnTo>
                                        <a:pt x="272" y="185"/>
                                      </a:lnTo>
                                      <a:lnTo>
                                        <a:pt x="276" y="185"/>
                                      </a:lnTo>
                                      <a:lnTo>
                                        <a:pt x="280" y="189"/>
                                      </a:lnTo>
                                      <a:lnTo>
                                        <a:pt x="284" y="193"/>
                                      </a:lnTo>
                                      <a:lnTo>
                                        <a:pt x="287" y="193"/>
                                      </a:lnTo>
                                      <a:lnTo>
                                        <a:pt x="291" y="197"/>
                                      </a:lnTo>
                                      <a:lnTo>
                                        <a:pt x="295" y="200"/>
                                      </a:lnTo>
                                      <a:lnTo>
                                        <a:pt x="299" y="200"/>
                                      </a:lnTo>
                                      <a:lnTo>
                                        <a:pt x="303" y="204"/>
                                      </a:lnTo>
                                      <a:lnTo>
                                        <a:pt x="307" y="208"/>
                                      </a:lnTo>
                                      <a:lnTo>
                                        <a:pt x="310" y="208"/>
                                      </a:lnTo>
                                      <a:lnTo>
                                        <a:pt x="314" y="212"/>
                                      </a:lnTo>
                                      <a:lnTo>
                                        <a:pt x="318" y="216"/>
                                      </a:lnTo>
                                      <a:lnTo>
                                        <a:pt x="322" y="216"/>
                                      </a:lnTo>
                                      <a:lnTo>
                                        <a:pt x="326" y="220"/>
                                      </a:lnTo>
                                      <a:lnTo>
                                        <a:pt x="330" y="224"/>
                                      </a:lnTo>
                                      <a:lnTo>
                                        <a:pt x="333" y="224"/>
                                      </a:lnTo>
                                      <a:lnTo>
                                        <a:pt x="337" y="227"/>
                                      </a:lnTo>
                                      <a:lnTo>
                                        <a:pt x="341" y="231"/>
                                      </a:lnTo>
                                      <a:lnTo>
                                        <a:pt x="345" y="231"/>
                                      </a:lnTo>
                                      <a:lnTo>
                                        <a:pt x="349" y="235"/>
                                      </a:lnTo>
                                      <a:lnTo>
                                        <a:pt x="353" y="239"/>
                                      </a:lnTo>
                                      <a:lnTo>
                                        <a:pt x="356" y="239"/>
                                      </a:lnTo>
                                      <a:lnTo>
                                        <a:pt x="360" y="243"/>
                                      </a:lnTo>
                                      <a:lnTo>
                                        <a:pt x="364" y="247"/>
                                      </a:lnTo>
                                      <a:lnTo>
                                        <a:pt x="368" y="247"/>
                                      </a:lnTo>
                                      <a:lnTo>
                                        <a:pt x="372" y="251"/>
                                      </a:lnTo>
                                      <a:lnTo>
                                        <a:pt x="376" y="254"/>
                                      </a:lnTo>
                                      <a:lnTo>
                                        <a:pt x="379" y="254"/>
                                      </a:lnTo>
                                      <a:lnTo>
                                        <a:pt x="383" y="258"/>
                                      </a:lnTo>
                                      <a:lnTo>
                                        <a:pt x="387" y="262"/>
                                      </a:lnTo>
                                      <a:lnTo>
                                        <a:pt x="391" y="266"/>
                                      </a:lnTo>
                                      <a:lnTo>
                                        <a:pt x="395" y="266"/>
                                      </a:lnTo>
                                      <a:lnTo>
                                        <a:pt x="399" y="270"/>
                                      </a:lnTo>
                                      <a:lnTo>
                                        <a:pt x="403" y="274"/>
                                      </a:lnTo>
                                      <a:lnTo>
                                        <a:pt x="406" y="274"/>
                                      </a:lnTo>
                                      <a:lnTo>
                                        <a:pt x="410" y="277"/>
                                      </a:lnTo>
                                      <a:lnTo>
                                        <a:pt x="414" y="281"/>
                                      </a:lnTo>
                                      <a:lnTo>
                                        <a:pt x="418" y="281"/>
                                      </a:lnTo>
                                      <a:lnTo>
                                        <a:pt x="422" y="285"/>
                                      </a:lnTo>
                                      <a:lnTo>
                                        <a:pt x="426" y="289"/>
                                      </a:lnTo>
                                      <a:lnTo>
                                        <a:pt x="429" y="289"/>
                                      </a:lnTo>
                                      <a:lnTo>
                                        <a:pt x="433" y="29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9" name="Freeform 216"/>
                              <wps:cNvSpPr>
                                <a:spLocks/>
                              </wps:cNvSpPr>
                              <wps:spPr bwMode="auto">
                                <a:xfrm>
                                  <a:off x="638810" y="2825115"/>
                                  <a:ext cx="146050" cy="97790"/>
                                </a:xfrm>
                                <a:custGeom>
                                  <a:avLst/>
                                  <a:gdLst>
                                    <a:gd name="T0" fmla="*/ 0 w 230"/>
                                    <a:gd name="T1" fmla="*/ 0 h 154"/>
                                    <a:gd name="T2" fmla="*/ 3 w 230"/>
                                    <a:gd name="T3" fmla="*/ 4 h 154"/>
                                    <a:gd name="T4" fmla="*/ 7 w 230"/>
                                    <a:gd name="T5" fmla="*/ 8 h 154"/>
                                    <a:gd name="T6" fmla="*/ 11 w 230"/>
                                    <a:gd name="T7" fmla="*/ 8 h 154"/>
                                    <a:gd name="T8" fmla="*/ 15 w 230"/>
                                    <a:gd name="T9" fmla="*/ 11 h 154"/>
                                    <a:gd name="T10" fmla="*/ 19 w 230"/>
                                    <a:gd name="T11" fmla="*/ 15 h 154"/>
                                    <a:gd name="T12" fmla="*/ 23 w 230"/>
                                    <a:gd name="T13" fmla="*/ 15 h 154"/>
                                    <a:gd name="T14" fmla="*/ 26 w 230"/>
                                    <a:gd name="T15" fmla="*/ 19 h 154"/>
                                    <a:gd name="T16" fmla="*/ 30 w 230"/>
                                    <a:gd name="T17" fmla="*/ 23 h 154"/>
                                    <a:gd name="T18" fmla="*/ 34 w 230"/>
                                    <a:gd name="T19" fmla="*/ 23 h 154"/>
                                    <a:gd name="T20" fmla="*/ 38 w 230"/>
                                    <a:gd name="T21" fmla="*/ 27 h 154"/>
                                    <a:gd name="T22" fmla="*/ 42 w 230"/>
                                    <a:gd name="T23" fmla="*/ 31 h 154"/>
                                    <a:gd name="T24" fmla="*/ 46 w 230"/>
                                    <a:gd name="T25" fmla="*/ 31 h 154"/>
                                    <a:gd name="T26" fmla="*/ 49 w 230"/>
                                    <a:gd name="T27" fmla="*/ 35 h 154"/>
                                    <a:gd name="T28" fmla="*/ 53 w 230"/>
                                    <a:gd name="T29" fmla="*/ 38 h 154"/>
                                    <a:gd name="T30" fmla="*/ 57 w 230"/>
                                    <a:gd name="T31" fmla="*/ 38 h 154"/>
                                    <a:gd name="T32" fmla="*/ 61 w 230"/>
                                    <a:gd name="T33" fmla="*/ 42 h 154"/>
                                    <a:gd name="T34" fmla="*/ 65 w 230"/>
                                    <a:gd name="T35" fmla="*/ 46 h 154"/>
                                    <a:gd name="T36" fmla="*/ 69 w 230"/>
                                    <a:gd name="T37" fmla="*/ 46 h 154"/>
                                    <a:gd name="T38" fmla="*/ 72 w 230"/>
                                    <a:gd name="T39" fmla="*/ 50 h 154"/>
                                    <a:gd name="T40" fmla="*/ 76 w 230"/>
                                    <a:gd name="T41" fmla="*/ 54 h 154"/>
                                    <a:gd name="T42" fmla="*/ 80 w 230"/>
                                    <a:gd name="T43" fmla="*/ 54 h 154"/>
                                    <a:gd name="T44" fmla="*/ 84 w 230"/>
                                    <a:gd name="T45" fmla="*/ 58 h 154"/>
                                    <a:gd name="T46" fmla="*/ 88 w 230"/>
                                    <a:gd name="T47" fmla="*/ 61 h 154"/>
                                    <a:gd name="T48" fmla="*/ 92 w 230"/>
                                    <a:gd name="T49" fmla="*/ 61 h 154"/>
                                    <a:gd name="T50" fmla="*/ 95 w 230"/>
                                    <a:gd name="T51" fmla="*/ 65 h 154"/>
                                    <a:gd name="T52" fmla="*/ 99 w 230"/>
                                    <a:gd name="T53" fmla="*/ 69 h 154"/>
                                    <a:gd name="T54" fmla="*/ 103 w 230"/>
                                    <a:gd name="T55" fmla="*/ 69 h 154"/>
                                    <a:gd name="T56" fmla="*/ 107 w 230"/>
                                    <a:gd name="T57" fmla="*/ 73 h 154"/>
                                    <a:gd name="T58" fmla="*/ 111 w 230"/>
                                    <a:gd name="T59" fmla="*/ 77 h 154"/>
                                    <a:gd name="T60" fmla="*/ 115 w 230"/>
                                    <a:gd name="T61" fmla="*/ 77 h 154"/>
                                    <a:gd name="T62" fmla="*/ 118 w 230"/>
                                    <a:gd name="T63" fmla="*/ 81 h 154"/>
                                    <a:gd name="T64" fmla="*/ 122 w 230"/>
                                    <a:gd name="T65" fmla="*/ 85 h 154"/>
                                    <a:gd name="T66" fmla="*/ 126 w 230"/>
                                    <a:gd name="T67" fmla="*/ 85 h 154"/>
                                    <a:gd name="T68" fmla="*/ 130 w 230"/>
                                    <a:gd name="T69" fmla="*/ 88 h 154"/>
                                    <a:gd name="T70" fmla="*/ 134 w 230"/>
                                    <a:gd name="T71" fmla="*/ 92 h 154"/>
                                    <a:gd name="T72" fmla="*/ 138 w 230"/>
                                    <a:gd name="T73" fmla="*/ 92 h 154"/>
                                    <a:gd name="T74" fmla="*/ 142 w 230"/>
                                    <a:gd name="T75" fmla="*/ 96 h 154"/>
                                    <a:gd name="T76" fmla="*/ 145 w 230"/>
                                    <a:gd name="T77" fmla="*/ 100 h 154"/>
                                    <a:gd name="T78" fmla="*/ 149 w 230"/>
                                    <a:gd name="T79" fmla="*/ 100 h 154"/>
                                    <a:gd name="T80" fmla="*/ 153 w 230"/>
                                    <a:gd name="T81" fmla="*/ 104 h 154"/>
                                    <a:gd name="T82" fmla="*/ 157 w 230"/>
                                    <a:gd name="T83" fmla="*/ 108 h 154"/>
                                    <a:gd name="T84" fmla="*/ 161 w 230"/>
                                    <a:gd name="T85" fmla="*/ 108 h 154"/>
                                    <a:gd name="T86" fmla="*/ 165 w 230"/>
                                    <a:gd name="T87" fmla="*/ 112 h 154"/>
                                    <a:gd name="T88" fmla="*/ 168 w 230"/>
                                    <a:gd name="T89" fmla="*/ 115 h 154"/>
                                    <a:gd name="T90" fmla="*/ 172 w 230"/>
                                    <a:gd name="T91" fmla="*/ 115 h 154"/>
                                    <a:gd name="T92" fmla="*/ 176 w 230"/>
                                    <a:gd name="T93" fmla="*/ 119 h 154"/>
                                    <a:gd name="T94" fmla="*/ 180 w 230"/>
                                    <a:gd name="T95" fmla="*/ 123 h 154"/>
                                    <a:gd name="T96" fmla="*/ 184 w 230"/>
                                    <a:gd name="T97" fmla="*/ 123 h 154"/>
                                    <a:gd name="T98" fmla="*/ 188 w 230"/>
                                    <a:gd name="T99" fmla="*/ 127 h 154"/>
                                    <a:gd name="T100" fmla="*/ 191 w 230"/>
                                    <a:gd name="T101" fmla="*/ 131 h 154"/>
                                    <a:gd name="T102" fmla="*/ 195 w 230"/>
                                    <a:gd name="T103" fmla="*/ 131 h 154"/>
                                    <a:gd name="T104" fmla="*/ 199 w 230"/>
                                    <a:gd name="T105" fmla="*/ 135 h 154"/>
                                    <a:gd name="T106" fmla="*/ 203 w 230"/>
                                    <a:gd name="T107" fmla="*/ 138 h 154"/>
                                    <a:gd name="T108" fmla="*/ 207 w 230"/>
                                    <a:gd name="T109" fmla="*/ 138 h 154"/>
                                    <a:gd name="T110" fmla="*/ 211 w 230"/>
                                    <a:gd name="T111" fmla="*/ 142 h 154"/>
                                    <a:gd name="T112" fmla="*/ 214 w 230"/>
                                    <a:gd name="T113" fmla="*/ 146 h 154"/>
                                    <a:gd name="T114" fmla="*/ 218 w 230"/>
                                    <a:gd name="T115" fmla="*/ 146 h 154"/>
                                    <a:gd name="T116" fmla="*/ 222 w 230"/>
                                    <a:gd name="T117" fmla="*/ 150 h 154"/>
                                    <a:gd name="T118" fmla="*/ 226 w 230"/>
                                    <a:gd name="T119" fmla="*/ 154 h 154"/>
                                    <a:gd name="T120" fmla="*/ 230 w 230"/>
                                    <a:gd name="T121" fmla="*/ 154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230" h="154">
                                      <a:moveTo>
                                        <a:pt x="0" y="0"/>
                                      </a:moveTo>
                                      <a:lnTo>
                                        <a:pt x="3" y="4"/>
                                      </a:lnTo>
                                      <a:lnTo>
                                        <a:pt x="7" y="8"/>
                                      </a:lnTo>
                                      <a:lnTo>
                                        <a:pt x="11" y="8"/>
                                      </a:lnTo>
                                      <a:lnTo>
                                        <a:pt x="15" y="11"/>
                                      </a:lnTo>
                                      <a:lnTo>
                                        <a:pt x="19" y="15"/>
                                      </a:lnTo>
                                      <a:lnTo>
                                        <a:pt x="23" y="15"/>
                                      </a:lnTo>
                                      <a:lnTo>
                                        <a:pt x="26" y="19"/>
                                      </a:lnTo>
                                      <a:lnTo>
                                        <a:pt x="30" y="23"/>
                                      </a:lnTo>
                                      <a:lnTo>
                                        <a:pt x="34" y="23"/>
                                      </a:lnTo>
                                      <a:lnTo>
                                        <a:pt x="38" y="27"/>
                                      </a:lnTo>
                                      <a:lnTo>
                                        <a:pt x="42" y="31"/>
                                      </a:lnTo>
                                      <a:lnTo>
                                        <a:pt x="46" y="31"/>
                                      </a:lnTo>
                                      <a:lnTo>
                                        <a:pt x="49" y="35"/>
                                      </a:lnTo>
                                      <a:lnTo>
                                        <a:pt x="53" y="38"/>
                                      </a:lnTo>
                                      <a:lnTo>
                                        <a:pt x="57" y="38"/>
                                      </a:lnTo>
                                      <a:lnTo>
                                        <a:pt x="61" y="42"/>
                                      </a:lnTo>
                                      <a:lnTo>
                                        <a:pt x="65" y="46"/>
                                      </a:lnTo>
                                      <a:lnTo>
                                        <a:pt x="69" y="46"/>
                                      </a:lnTo>
                                      <a:lnTo>
                                        <a:pt x="72" y="50"/>
                                      </a:lnTo>
                                      <a:lnTo>
                                        <a:pt x="76" y="54"/>
                                      </a:lnTo>
                                      <a:lnTo>
                                        <a:pt x="80" y="54"/>
                                      </a:lnTo>
                                      <a:lnTo>
                                        <a:pt x="84" y="58"/>
                                      </a:lnTo>
                                      <a:lnTo>
                                        <a:pt x="88" y="61"/>
                                      </a:lnTo>
                                      <a:lnTo>
                                        <a:pt x="92" y="61"/>
                                      </a:lnTo>
                                      <a:lnTo>
                                        <a:pt x="95" y="65"/>
                                      </a:lnTo>
                                      <a:lnTo>
                                        <a:pt x="99" y="69"/>
                                      </a:lnTo>
                                      <a:lnTo>
                                        <a:pt x="103" y="69"/>
                                      </a:lnTo>
                                      <a:lnTo>
                                        <a:pt x="107" y="73"/>
                                      </a:lnTo>
                                      <a:lnTo>
                                        <a:pt x="111" y="77"/>
                                      </a:lnTo>
                                      <a:lnTo>
                                        <a:pt x="115" y="77"/>
                                      </a:lnTo>
                                      <a:lnTo>
                                        <a:pt x="118" y="81"/>
                                      </a:lnTo>
                                      <a:lnTo>
                                        <a:pt x="122" y="85"/>
                                      </a:lnTo>
                                      <a:lnTo>
                                        <a:pt x="126" y="85"/>
                                      </a:lnTo>
                                      <a:lnTo>
                                        <a:pt x="130" y="88"/>
                                      </a:lnTo>
                                      <a:lnTo>
                                        <a:pt x="134" y="92"/>
                                      </a:lnTo>
                                      <a:lnTo>
                                        <a:pt x="138" y="92"/>
                                      </a:lnTo>
                                      <a:lnTo>
                                        <a:pt x="142" y="96"/>
                                      </a:lnTo>
                                      <a:lnTo>
                                        <a:pt x="145" y="100"/>
                                      </a:lnTo>
                                      <a:lnTo>
                                        <a:pt x="149" y="100"/>
                                      </a:lnTo>
                                      <a:lnTo>
                                        <a:pt x="153" y="104"/>
                                      </a:lnTo>
                                      <a:lnTo>
                                        <a:pt x="157" y="108"/>
                                      </a:lnTo>
                                      <a:lnTo>
                                        <a:pt x="161" y="108"/>
                                      </a:lnTo>
                                      <a:lnTo>
                                        <a:pt x="165" y="112"/>
                                      </a:lnTo>
                                      <a:lnTo>
                                        <a:pt x="168" y="115"/>
                                      </a:lnTo>
                                      <a:lnTo>
                                        <a:pt x="172" y="115"/>
                                      </a:lnTo>
                                      <a:lnTo>
                                        <a:pt x="176" y="119"/>
                                      </a:lnTo>
                                      <a:lnTo>
                                        <a:pt x="180" y="123"/>
                                      </a:lnTo>
                                      <a:lnTo>
                                        <a:pt x="184" y="123"/>
                                      </a:lnTo>
                                      <a:lnTo>
                                        <a:pt x="188" y="127"/>
                                      </a:lnTo>
                                      <a:lnTo>
                                        <a:pt x="191" y="131"/>
                                      </a:lnTo>
                                      <a:lnTo>
                                        <a:pt x="195" y="131"/>
                                      </a:lnTo>
                                      <a:lnTo>
                                        <a:pt x="199" y="135"/>
                                      </a:lnTo>
                                      <a:lnTo>
                                        <a:pt x="203" y="138"/>
                                      </a:lnTo>
                                      <a:lnTo>
                                        <a:pt x="207" y="138"/>
                                      </a:lnTo>
                                      <a:lnTo>
                                        <a:pt x="211" y="142"/>
                                      </a:lnTo>
                                      <a:lnTo>
                                        <a:pt x="214" y="146"/>
                                      </a:lnTo>
                                      <a:lnTo>
                                        <a:pt x="218" y="146"/>
                                      </a:lnTo>
                                      <a:lnTo>
                                        <a:pt x="222" y="150"/>
                                      </a:lnTo>
                                      <a:lnTo>
                                        <a:pt x="226" y="154"/>
                                      </a:lnTo>
                                      <a:lnTo>
                                        <a:pt x="230" y="1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0" name="Freeform 217"/>
                              <wps:cNvSpPr>
                                <a:spLocks/>
                              </wps:cNvSpPr>
                              <wps:spPr bwMode="auto">
                                <a:xfrm>
                                  <a:off x="638810" y="2917825"/>
                                  <a:ext cx="9525" cy="5080"/>
                                </a:xfrm>
                                <a:custGeom>
                                  <a:avLst/>
                                  <a:gdLst>
                                    <a:gd name="T0" fmla="*/ 0 w 15"/>
                                    <a:gd name="T1" fmla="*/ 0 h 8"/>
                                    <a:gd name="T2" fmla="*/ 3 w 15"/>
                                    <a:gd name="T3" fmla="*/ 0 h 8"/>
                                    <a:gd name="T4" fmla="*/ 7 w 15"/>
                                    <a:gd name="T5" fmla="*/ 4 h 8"/>
                                    <a:gd name="T6" fmla="*/ 11 w 15"/>
                                    <a:gd name="T7" fmla="*/ 8 h 8"/>
                                    <a:gd name="T8" fmla="*/ 15 w 15"/>
                                    <a:gd name="T9" fmla="*/ 8 h 8"/>
                                  </a:gdLst>
                                  <a:ahLst/>
                                  <a:cxnLst>
                                    <a:cxn ang="0">
                                      <a:pos x="T0" y="T1"/>
                                    </a:cxn>
                                    <a:cxn ang="0">
                                      <a:pos x="T2" y="T3"/>
                                    </a:cxn>
                                    <a:cxn ang="0">
                                      <a:pos x="T4" y="T5"/>
                                    </a:cxn>
                                    <a:cxn ang="0">
                                      <a:pos x="T6" y="T7"/>
                                    </a:cxn>
                                    <a:cxn ang="0">
                                      <a:pos x="T8" y="T9"/>
                                    </a:cxn>
                                  </a:cxnLst>
                                  <a:rect l="0" t="0" r="r" b="b"/>
                                  <a:pathLst>
                                    <a:path w="15" h="8">
                                      <a:moveTo>
                                        <a:pt x="0" y="0"/>
                                      </a:moveTo>
                                      <a:lnTo>
                                        <a:pt x="3" y="0"/>
                                      </a:lnTo>
                                      <a:lnTo>
                                        <a:pt x="7" y="4"/>
                                      </a:lnTo>
                                      <a:lnTo>
                                        <a:pt x="11" y="8"/>
                                      </a:lnTo>
                                      <a:lnTo>
                                        <a:pt x="1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1" name="Freeform 218"/>
                              <wps:cNvSpPr>
                                <a:spLocks/>
                              </wps:cNvSpPr>
                              <wps:spPr bwMode="auto">
                                <a:xfrm>
                                  <a:off x="999490" y="2531745"/>
                                  <a:ext cx="29210" cy="180975"/>
                                </a:xfrm>
                                <a:custGeom>
                                  <a:avLst/>
                                  <a:gdLst>
                                    <a:gd name="T0" fmla="*/ 46 w 46"/>
                                    <a:gd name="T1" fmla="*/ 23 h 285"/>
                                    <a:gd name="T2" fmla="*/ 46 w 46"/>
                                    <a:gd name="T3" fmla="*/ 15 h 285"/>
                                    <a:gd name="T4" fmla="*/ 38 w 46"/>
                                    <a:gd name="T5" fmla="*/ 8 h 285"/>
                                    <a:gd name="T6" fmla="*/ 30 w 46"/>
                                    <a:gd name="T7" fmla="*/ 0 h 285"/>
                                    <a:gd name="T8" fmla="*/ 15 w 46"/>
                                    <a:gd name="T9" fmla="*/ 0 h 285"/>
                                    <a:gd name="T10" fmla="*/ 7 w 46"/>
                                    <a:gd name="T11" fmla="*/ 8 h 285"/>
                                    <a:gd name="T12" fmla="*/ 0 w 46"/>
                                    <a:gd name="T13" fmla="*/ 15 h 285"/>
                                    <a:gd name="T14" fmla="*/ 0 w 46"/>
                                    <a:gd name="T15" fmla="*/ 269 h 285"/>
                                    <a:gd name="T16" fmla="*/ 7 w 46"/>
                                    <a:gd name="T17" fmla="*/ 277 h 285"/>
                                    <a:gd name="T18" fmla="*/ 15 w 46"/>
                                    <a:gd name="T19" fmla="*/ 285 h 285"/>
                                    <a:gd name="T20" fmla="*/ 30 w 46"/>
                                    <a:gd name="T21" fmla="*/ 285 h 285"/>
                                    <a:gd name="T22" fmla="*/ 38 w 46"/>
                                    <a:gd name="T23" fmla="*/ 277 h 285"/>
                                    <a:gd name="T24" fmla="*/ 46 w 46"/>
                                    <a:gd name="T25" fmla="*/ 269 h 285"/>
                                    <a:gd name="T26" fmla="*/ 46 w 46"/>
                                    <a:gd name="T27" fmla="*/ 262 h 285"/>
                                    <a:gd name="T28" fmla="*/ 46 w 46"/>
                                    <a:gd name="T29" fmla="*/ 23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6" h="285">
                                      <a:moveTo>
                                        <a:pt x="46" y="23"/>
                                      </a:moveTo>
                                      <a:lnTo>
                                        <a:pt x="46" y="15"/>
                                      </a:lnTo>
                                      <a:lnTo>
                                        <a:pt x="38" y="8"/>
                                      </a:lnTo>
                                      <a:lnTo>
                                        <a:pt x="30" y="0"/>
                                      </a:lnTo>
                                      <a:lnTo>
                                        <a:pt x="15" y="0"/>
                                      </a:lnTo>
                                      <a:lnTo>
                                        <a:pt x="7" y="8"/>
                                      </a:lnTo>
                                      <a:lnTo>
                                        <a:pt x="0" y="15"/>
                                      </a:lnTo>
                                      <a:lnTo>
                                        <a:pt x="0" y="269"/>
                                      </a:lnTo>
                                      <a:lnTo>
                                        <a:pt x="7" y="277"/>
                                      </a:lnTo>
                                      <a:lnTo>
                                        <a:pt x="15" y="285"/>
                                      </a:lnTo>
                                      <a:lnTo>
                                        <a:pt x="30" y="285"/>
                                      </a:lnTo>
                                      <a:lnTo>
                                        <a:pt x="38" y="277"/>
                                      </a:lnTo>
                                      <a:lnTo>
                                        <a:pt x="46" y="269"/>
                                      </a:lnTo>
                                      <a:lnTo>
                                        <a:pt x="46" y="262"/>
                                      </a:lnTo>
                                      <a:lnTo>
                                        <a:pt x="4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2" name="Freeform 219"/>
                              <wps:cNvSpPr>
                                <a:spLocks/>
                              </wps:cNvSpPr>
                              <wps:spPr bwMode="auto">
                                <a:xfrm>
                                  <a:off x="623570" y="2683510"/>
                                  <a:ext cx="780415" cy="29210"/>
                                </a:xfrm>
                                <a:custGeom>
                                  <a:avLst/>
                                  <a:gdLst>
                                    <a:gd name="T0" fmla="*/ 24 w 1229"/>
                                    <a:gd name="T1" fmla="*/ 0 h 46"/>
                                    <a:gd name="T2" fmla="*/ 16 w 1229"/>
                                    <a:gd name="T3" fmla="*/ 0 h 46"/>
                                    <a:gd name="T4" fmla="*/ 8 w 1229"/>
                                    <a:gd name="T5" fmla="*/ 7 h 46"/>
                                    <a:gd name="T6" fmla="*/ 0 w 1229"/>
                                    <a:gd name="T7" fmla="*/ 15 h 46"/>
                                    <a:gd name="T8" fmla="*/ 0 w 1229"/>
                                    <a:gd name="T9" fmla="*/ 30 h 46"/>
                                    <a:gd name="T10" fmla="*/ 8 w 1229"/>
                                    <a:gd name="T11" fmla="*/ 38 h 46"/>
                                    <a:gd name="T12" fmla="*/ 16 w 1229"/>
                                    <a:gd name="T13" fmla="*/ 46 h 46"/>
                                    <a:gd name="T14" fmla="*/ 1213 w 1229"/>
                                    <a:gd name="T15" fmla="*/ 46 h 46"/>
                                    <a:gd name="T16" fmla="*/ 1221 w 1229"/>
                                    <a:gd name="T17" fmla="*/ 38 h 46"/>
                                    <a:gd name="T18" fmla="*/ 1229 w 1229"/>
                                    <a:gd name="T19" fmla="*/ 30 h 46"/>
                                    <a:gd name="T20" fmla="*/ 1229 w 1229"/>
                                    <a:gd name="T21" fmla="*/ 15 h 46"/>
                                    <a:gd name="T22" fmla="*/ 1221 w 1229"/>
                                    <a:gd name="T23" fmla="*/ 7 h 46"/>
                                    <a:gd name="T24" fmla="*/ 1213 w 1229"/>
                                    <a:gd name="T25" fmla="*/ 0 h 46"/>
                                    <a:gd name="T26" fmla="*/ 1206 w 1229"/>
                                    <a:gd name="T27" fmla="*/ 0 h 46"/>
                                    <a:gd name="T28" fmla="*/ 24 w 1229"/>
                                    <a:gd name="T2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29" h="46">
                                      <a:moveTo>
                                        <a:pt x="24" y="0"/>
                                      </a:moveTo>
                                      <a:lnTo>
                                        <a:pt x="16" y="0"/>
                                      </a:lnTo>
                                      <a:lnTo>
                                        <a:pt x="8" y="7"/>
                                      </a:lnTo>
                                      <a:lnTo>
                                        <a:pt x="0" y="15"/>
                                      </a:lnTo>
                                      <a:lnTo>
                                        <a:pt x="0" y="30"/>
                                      </a:lnTo>
                                      <a:lnTo>
                                        <a:pt x="8" y="38"/>
                                      </a:lnTo>
                                      <a:lnTo>
                                        <a:pt x="16" y="46"/>
                                      </a:lnTo>
                                      <a:lnTo>
                                        <a:pt x="1213" y="46"/>
                                      </a:lnTo>
                                      <a:lnTo>
                                        <a:pt x="1221" y="38"/>
                                      </a:lnTo>
                                      <a:lnTo>
                                        <a:pt x="1229" y="30"/>
                                      </a:lnTo>
                                      <a:lnTo>
                                        <a:pt x="1229" y="15"/>
                                      </a:lnTo>
                                      <a:lnTo>
                                        <a:pt x="1221" y="7"/>
                                      </a:lnTo>
                                      <a:lnTo>
                                        <a:pt x="1213" y="0"/>
                                      </a:lnTo>
                                      <a:lnTo>
                                        <a:pt x="1206"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3" name="Freeform 220"/>
                              <wps:cNvSpPr>
                                <a:spLocks/>
                              </wps:cNvSpPr>
                              <wps:spPr bwMode="auto">
                                <a:xfrm>
                                  <a:off x="1250315" y="540385"/>
                                  <a:ext cx="1196340" cy="1194435"/>
                                </a:xfrm>
                                <a:custGeom>
                                  <a:avLst/>
                                  <a:gdLst>
                                    <a:gd name="T0" fmla="*/ 1865 w 1884"/>
                                    <a:gd name="T1" fmla="*/ 1878 h 1881"/>
                                    <a:gd name="T2" fmla="*/ 1869 w 1884"/>
                                    <a:gd name="T3" fmla="*/ 1881 h 1881"/>
                                    <a:gd name="T4" fmla="*/ 1880 w 1884"/>
                                    <a:gd name="T5" fmla="*/ 1881 h 1881"/>
                                    <a:gd name="T6" fmla="*/ 1880 w 1884"/>
                                    <a:gd name="T7" fmla="*/ 1878 h 1881"/>
                                    <a:gd name="T8" fmla="*/ 1884 w 1884"/>
                                    <a:gd name="T9" fmla="*/ 1874 h 1881"/>
                                    <a:gd name="T10" fmla="*/ 1884 w 1884"/>
                                    <a:gd name="T11" fmla="*/ 1862 h 1881"/>
                                    <a:gd name="T12" fmla="*/ 1880 w 1884"/>
                                    <a:gd name="T13" fmla="*/ 1862 h 1881"/>
                                    <a:gd name="T14" fmla="*/ 19 w 1884"/>
                                    <a:gd name="T15" fmla="*/ 3 h 1881"/>
                                    <a:gd name="T16" fmla="*/ 15 w 1884"/>
                                    <a:gd name="T17" fmla="*/ 0 h 1881"/>
                                    <a:gd name="T18" fmla="*/ 4 w 1884"/>
                                    <a:gd name="T19" fmla="*/ 0 h 1881"/>
                                    <a:gd name="T20" fmla="*/ 4 w 1884"/>
                                    <a:gd name="T21" fmla="*/ 3 h 1881"/>
                                    <a:gd name="T22" fmla="*/ 0 w 1884"/>
                                    <a:gd name="T23" fmla="*/ 7 h 1881"/>
                                    <a:gd name="T24" fmla="*/ 0 w 1884"/>
                                    <a:gd name="T25" fmla="*/ 19 h 1881"/>
                                    <a:gd name="T26" fmla="*/ 4 w 1884"/>
                                    <a:gd name="T27" fmla="*/ 19 h 1881"/>
                                    <a:gd name="T28" fmla="*/ 1865 w 1884"/>
                                    <a:gd name="T29" fmla="*/ 1878 h 18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84" h="1881">
                                      <a:moveTo>
                                        <a:pt x="1865" y="1878"/>
                                      </a:moveTo>
                                      <a:lnTo>
                                        <a:pt x="1869" y="1881"/>
                                      </a:lnTo>
                                      <a:lnTo>
                                        <a:pt x="1880" y="1881"/>
                                      </a:lnTo>
                                      <a:lnTo>
                                        <a:pt x="1880" y="1878"/>
                                      </a:lnTo>
                                      <a:lnTo>
                                        <a:pt x="1884" y="1874"/>
                                      </a:lnTo>
                                      <a:lnTo>
                                        <a:pt x="1884" y="1862"/>
                                      </a:lnTo>
                                      <a:lnTo>
                                        <a:pt x="1880" y="1862"/>
                                      </a:lnTo>
                                      <a:lnTo>
                                        <a:pt x="19" y="3"/>
                                      </a:lnTo>
                                      <a:lnTo>
                                        <a:pt x="15" y="0"/>
                                      </a:lnTo>
                                      <a:lnTo>
                                        <a:pt x="4" y="0"/>
                                      </a:lnTo>
                                      <a:lnTo>
                                        <a:pt x="4" y="3"/>
                                      </a:lnTo>
                                      <a:lnTo>
                                        <a:pt x="0" y="7"/>
                                      </a:lnTo>
                                      <a:lnTo>
                                        <a:pt x="0" y="19"/>
                                      </a:lnTo>
                                      <a:lnTo>
                                        <a:pt x="4" y="19"/>
                                      </a:lnTo>
                                      <a:lnTo>
                                        <a:pt x="1865" y="18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4" name="Freeform 221"/>
                              <wps:cNvSpPr>
                                <a:spLocks/>
                              </wps:cNvSpPr>
                              <wps:spPr bwMode="auto">
                                <a:xfrm>
                                  <a:off x="1082040" y="371475"/>
                                  <a:ext cx="202565" cy="202565"/>
                                </a:xfrm>
                                <a:custGeom>
                                  <a:avLst/>
                                  <a:gdLst>
                                    <a:gd name="T0" fmla="*/ 4 w 319"/>
                                    <a:gd name="T1" fmla="*/ 204 h 319"/>
                                    <a:gd name="T2" fmla="*/ 19 w 319"/>
                                    <a:gd name="T3" fmla="*/ 235 h 319"/>
                                    <a:gd name="T4" fmla="*/ 46 w 319"/>
                                    <a:gd name="T5" fmla="*/ 269 h 319"/>
                                    <a:gd name="T6" fmla="*/ 65 w 319"/>
                                    <a:gd name="T7" fmla="*/ 289 h 319"/>
                                    <a:gd name="T8" fmla="*/ 100 w 319"/>
                                    <a:gd name="T9" fmla="*/ 308 h 319"/>
                                    <a:gd name="T10" fmla="*/ 146 w 319"/>
                                    <a:gd name="T11" fmla="*/ 316 h 319"/>
                                    <a:gd name="T12" fmla="*/ 188 w 319"/>
                                    <a:gd name="T13" fmla="*/ 316 h 319"/>
                                    <a:gd name="T14" fmla="*/ 219 w 319"/>
                                    <a:gd name="T15" fmla="*/ 308 h 319"/>
                                    <a:gd name="T16" fmla="*/ 257 w 319"/>
                                    <a:gd name="T17" fmla="*/ 281 h 319"/>
                                    <a:gd name="T18" fmla="*/ 280 w 319"/>
                                    <a:gd name="T19" fmla="*/ 258 h 319"/>
                                    <a:gd name="T20" fmla="*/ 307 w 319"/>
                                    <a:gd name="T21" fmla="*/ 219 h 319"/>
                                    <a:gd name="T22" fmla="*/ 315 w 319"/>
                                    <a:gd name="T23" fmla="*/ 189 h 319"/>
                                    <a:gd name="T24" fmla="*/ 315 w 319"/>
                                    <a:gd name="T25" fmla="*/ 146 h 319"/>
                                    <a:gd name="T26" fmla="*/ 307 w 319"/>
                                    <a:gd name="T27" fmla="*/ 100 h 319"/>
                                    <a:gd name="T28" fmla="*/ 288 w 319"/>
                                    <a:gd name="T29" fmla="*/ 65 h 319"/>
                                    <a:gd name="T30" fmla="*/ 269 w 319"/>
                                    <a:gd name="T31" fmla="*/ 46 h 319"/>
                                    <a:gd name="T32" fmla="*/ 234 w 319"/>
                                    <a:gd name="T33" fmla="*/ 19 h 319"/>
                                    <a:gd name="T34" fmla="*/ 203 w 319"/>
                                    <a:gd name="T35" fmla="*/ 4 h 319"/>
                                    <a:gd name="T36" fmla="*/ 115 w 319"/>
                                    <a:gd name="T37" fmla="*/ 4 h 319"/>
                                    <a:gd name="T38" fmla="*/ 77 w 319"/>
                                    <a:gd name="T39" fmla="*/ 19 h 319"/>
                                    <a:gd name="T40" fmla="*/ 54 w 319"/>
                                    <a:gd name="T41" fmla="*/ 35 h 319"/>
                                    <a:gd name="T42" fmla="*/ 35 w 319"/>
                                    <a:gd name="T43" fmla="*/ 54 h 319"/>
                                    <a:gd name="T44" fmla="*/ 19 w 319"/>
                                    <a:gd name="T45" fmla="*/ 77 h 319"/>
                                    <a:gd name="T46" fmla="*/ 4 w 319"/>
                                    <a:gd name="T47" fmla="*/ 115 h 319"/>
                                    <a:gd name="T48" fmla="*/ 23 w 319"/>
                                    <a:gd name="T49" fmla="*/ 131 h 319"/>
                                    <a:gd name="T50" fmla="*/ 31 w 319"/>
                                    <a:gd name="T51" fmla="*/ 104 h 319"/>
                                    <a:gd name="T52" fmla="*/ 46 w 319"/>
                                    <a:gd name="T53" fmla="*/ 77 h 319"/>
                                    <a:gd name="T54" fmla="*/ 65 w 319"/>
                                    <a:gd name="T55" fmla="*/ 54 h 319"/>
                                    <a:gd name="T56" fmla="*/ 88 w 319"/>
                                    <a:gd name="T57" fmla="*/ 38 h 319"/>
                                    <a:gd name="T58" fmla="*/ 115 w 319"/>
                                    <a:gd name="T59" fmla="*/ 27 h 319"/>
                                    <a:gd name="T60" fmla="*/ 180 w 319"/>
                                    <a:gd name="T61" fmla="*/ 23 h 319"/>
                                    <a:gd name="T62" fmla="*/ 211 w 319"/>
                                    <a:gd name="T63" fmla="*/ 31 h 319"/>
                                    <a:gd name="T64" fmla="*/ 242 w 319"/>
                                    <a:gd name="T65" fmla="*/ 50 h 319"/>
                                    <a:gd name="T66" fmla="*/ 265 w 319"/>
                                    <a:gd name="T67" fmla="*/ 69 h 319"/>
                                    <a:gd name="T68" fmla="*/ 280 w 319"/>
                                    <a:gd name="T69" fmla="*/ 92 h 319"/>
                                    <a:gd name="T70" fmla="*/ 288 w 319"/>
                                    <a:gd name="T71" fmla="*/ 123 h 319"/>
                                    <a:gd name="T72" fmla="*/ 296 w 319"/>
                                    <a:gd name="T73" fmla="*/ 154 h 319"/>
                                    <a:gd name="T74" fmla="*/ 288 w 319"/>
                                    <a:gd name="T75" fmla="*/ 196 h 319"/>
                                    <a:gd name="T76" fmla="*/ 280 w 319"/>
                                    <a:gd name="T77" fmla="*/ 219 h 319"/>
                                    <a:gd name="T78" fmla="*/ 253 w 319"/>
                                    <a:gd name="T79" fmla="*/ 254 h 319"/>
                                    <a:gd name="T80" fmla="*/ 219 w 319"/>
                                    <a:gd name="T81" fmla="*/ 281 h 319"/>
                                    <a:gd name="T82" fmla="*/ 196 w 319"/>
                                    <a:gd name="T83" fmla="*/ 289 h 319"/>
                                    <a:gd name="T84" fmla="*/ 154 w 319"/>
                                    <a:gd name="T85" fmla="*/ 296 h 319"/>
                                    <a:gd name="T86" fmla="*/ 123 w 319"/>
                                    <a:gd name="T87" fmla="*/ 289 h 319"/>
                                    <a:gd name="T88" fmla="*/ 92 w 319"/>
                                    <a:gd name="T89" fmla="*/ 281 h 319"/>
                                    <a:gd name="T90" fmla="*/ 69 w 319"/>
                                    <a:gd name="T91" fmla="*/ 266 h 319"/>
                                    <a:gd name="T92" fmla="*/ 50 w 319"/>
                                    <a:gd name="T93" fmla="*/ 242 h 319"/>
                                    <a:gd name="T94" fmla="*/ 31 w 319"/>
                                    <a:gd name="T95" fmla="*/ 212 h 319"/>
                                    <a:gd name="T96" fmla="*/ 23 w 319"/>
                                    <a:gd name="T97" fmla="*/ 181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19" h="319">
                                      <a:moveTo>
                                        <a:pt x="0" y="158"/>
                                      </a:moveTo>
                                      <a:lnTo>
                                        <a:pt x="0" y="189"/>
                                      </a:lnTo>
                                      <a:lnTo>
                                        <a:pt x="4" y="196"/>
                                      </a:lnTo>
                                      <a:lnTo>
                                        <a:pt x="4" y="204"/>
                                      </a:lnTo>
                                      <a:lnTo>
                                        <a:pt x="8" y="212"/>
                                      </a:lnTo>
                                      <a:lnTo>
                                        <a:pt x="8" y="219"/>
                                      </a:lnTo>
                                      <a:lnTo>
                                        <a:pt x="15" y="231"/>
                                      </a:lnTo>
                                      <a:lnTo>
                                        <a:pt x="19" y="235"/>
                                      </a:lnTo>
                                      <a:lnTo>
                                        <a:pt x="27" y="250"/>
                                      </a:lnTo>
                                      <a:lnTo>
                                        <a:pt x="35" y="258"/>
                                      </a:lnTo>
                                      <a:lnTo>
                                        <a:pt x="38" y="266"/>
                                      </a:lnTo>
                                      <a:lnTo>
                                        <a:pt x="46" y="269"/>
                                      </a:lnTo>
                                      <a:lnTo>
                                        <a:pt x="50" y="277"/>
                                      </a:lnTo>
                                      <a:lnTo>
                                        <a:pt x="54" y="281"/>
                                      </a:lnTo>
                                      <a:lnTo>
                                        <a:pt x="61" y="285"/>
                                      </a:lnTo>
                                      <a:lnTo>
                                        <a:pt x="65" y="289"/>
                                      </a:lnTo>
                                      <a:lnTo>
                                        <a:pt x="73" y="292"/>
                                      </a:lnTo>
                                      <a:lnTo>
                                        <a:pt x="77" y="296"/>
                                      </a:lnTo>
                                      <a:lnTo>
                                        <a:pt x="96" y="308"/>
                                      </a:lnTo>
                                      <a:lnTo>
                                        <a:pt x="100" y="308"/>
                                      </a:lnTo>
                                      <a:lnTo>
                                        <a:pt x="107" y="312"/>
                                      </a:lnTo>
                                      <a:lnTo>
                                        <a:pt x="115" y="312"/>
                                      </a:lnTo>
                                      <a:lnTo>
                                        <a:pt x="123" y="316"/>
                                      </a:lnTo>
                                      <a:lnTo>
                                        <a:pt x="146" y="316"/>
                                      </a:lnTo>
                                      <a:lnTo>
                                        <a:pt x="154" y="319"/>
                                      </a:lnTo>
                                      <a:lnTo>
                                        <a:pt x="161" y="319"/>
                                      </a:lnTo>
                                      <a:lnTo>
                                        <a:pt x="169" y="316"/>
                                      </a:lnTo>
                                      <a:lnTo>
                                        <a:pt x="188" y="316"/>
                                      </a:lnTo>
                                      <a:lnTo>
                                        <a:pt x="196" y="312"/>
                                      </a:lnTo>
                                      <a:lnTo>
                                        <a:pt x="203" y="312"/>
                                      </a:lnTo>
                                      <a:lnTo>
                                        <a:pt x="211" y="308"/>
                                      </a:lnTo>
                                      <a:lnTo>
                                        <a:pt x="219" y="308"/>
                                      </a:lnTo>
                                      <a:lnTo>
                                        <a:pt x="230" y="300"/>
                                      </a:lnTo>
                                      <a:lnTo>
                                        <a:pt x="234" y="296"/>
                                      </a:lnTo>
                                      <a:lnTo>
                                        <a:pt x="249" y="289"/>
                                      </a:lnTo>
                                      <a:lnTo>
                                        <a:pt x="257" y="281"/>
                                      </a:lnTo>
                                      <a:lnTo>
                                        <a:pt x="265" y="277"/>
                                      </a:lnTo>
                                      <a:lnTo>
                                        <a:pt x="269" y="269"/>
                                      </a:lnTo>
                                      <a:lnTo>
                                        <a:pt x="276" y="266"/>
                                      </a:lnTo>
                                      <a:lnTo>
                                        <a:pt x="280" y="258"/>
                                      </a:lnTo>
                                      <a:lnTo>
                                        <a:pt x="288" y="250"/>
                                      </a:lnTo>
                                      <a:lnTo>
                                        <a:pt x="296" y="235"/>
                                      </a:lnTo>
                                      <a:lnTo>
                                        <a:pt x="299" y="231"/>
                                      </a:lnTo>
                                      <a:lnTo>
                                        <a:pt x="307" y="219"/>
                                      </a:lnTo>
                                      <a:lnTo>
                                        <a:pt x="307" y="212"/>
                                      </a:lnTo>
                                      <a:lnTo>
                                        <a:pt x="311" y="204"/>
                                      </a:lnTo>
                                      <a:lnTo>
                                        <a:pt x="311" y="196"/>
                                      </a:lnTo>
                                      <a:lnTo>
                                        <a:pt x="315" y="189"/>
                                      </a:lnTo>
                                      <a:lnTo>
                                        <a:pt x="315" y="169"/>
                                      </a:lnTo>
                                      <a:lnTo>
                                        <a:pt x="319" y="162"/>
                                      </a:lnTo>
                                      <a:lnTo>
                                        <a:pt x="319" y="154"/>
                                      </a:lnTo>
                                      <a:lnTo>
                                        <a:pt x="315" y="146"/>
                                      </a:lnTo>
                                      <a:lnTo>
                                        <a:pt x="315" y="123"/>
                                      </a:lnTo>
                                      <a:lnTo>
                                        <a:pt x="311" y="115"/>
                                      </a:lnTo>
                                      <a:lnTo>
                                        <a:pt x="311" y="108"/>
                                      </a:lnTo>
                                      <a:lnTo>
                                        <a:pt x="307" y="100"/>
                                      </a:lnTo>
                                      <a:lnTo>
                                        <a:pt x="307" y="96"/>
                                      </a:lnTo>
                                      <a:lnTo>
                                        <a:pt x="296" y="77"/>
                                      </a:lnTo>
                                      <a:lnTo>
                                        <a:pt x="292" y="73"/>
                                      </a:lnTo>
                                      <a:lnTo>
                                        <a:pt x="288" y="65"/>
                                      </a:lnTo>
                                      <a:lnTo>
                                        <a:pt x="284" y="62"/>
                                      </a:lnTo>
                                      <a:lnTo>
                                        <a:pt x="280" y="54"/>
                                      </a:lnTo>
                                      <a:lnTo>
                                        <a:pt x="276" y="50"/>
                                      </a:lnTo>
                                      <a:lnTo>
                                        <a:pt x="269" y="46"/>
                                      </a:lnTo>
                                      <a:lnTo>
                                        <a:pt x="265" y="38"/>
                                      </a:lnTo>
                                      <a:lnTo>
                                        <a:pt x="257" y="35"/>
                                      </a:lnTo>
                                      <a:lnTo>
                                        <a:pt x="249" y="27"/>
                                      </a:lnTo>
                                      <a:lnTo>
                                        <a:pt x="234" y="19"/>
                                      </a:lnTo>
                                      <a:lnTo>
                                        <a:pt x="230" y="15"/>
                                      </a:lnTo>
                                      <a:lnTo>
                                        <a:pt x="219" y="8"/>
                                      </a:lnTo>
                                      <a:lnTo>
                                        <a:pt x="211" y="8"/>
                                      </a:lnTo>
                                      <a:lnTo>
                                        <a:pt x="203" y="4"/>
                                      </a:lnTo>
                                      <a:lnTo>
                                        <a:pt x="196" y="4"/>
                                      </a:lnTo>
                                      <a:lnTo>
                                        <a:pt x="188" y="0"/>
                                      </a:lnTo>
                                      <a:lnTo>
                                        <a:pt x="123" y="0"/>
                                      </a:lnTo>
                                      <a:lnTo>
                                        <a:pt x="115" y="4"/>
                                      </a:lnTo>
                                      <a:lnTo>
                                        <a:pt x="107" y="4"/>
                                      </a:lnTo>
                                      <a:lnTo>
                                        <a:pt x="100" y="8"/>
                                      </a:lnTo>
                                      <a:lnTo>
                                        <a:pt x="96" y="8"/>
                                      </a:lnTo>
                                      <a:lnTo>
                                        <a:pt x="77" y="19"/>
                                      </a:lnTo>
                                      <a:lnTo>
                                        <a:pt x="73" y="23"/>
                                      </a:lnTo>
                                      <a:lnTo>
                                        <a:pt x="65" y="27"/>
                                      </a:lnTo>
                                      <a:lnTo>
                                        <a:pt x="61" y="31"/>
                                      </a:lnTo>
                                      <a:lnTo>
                                        <a:pt x="54" y="35"/>
                                      </a:lnTo>
                                      <a:lnTo>
                                        <a:pt x="50" y="38"/>
                                      </a:lnTo>
                                      <a:lnTo>
                                        <a:pt x="46" y="46"/>
                                      </a:lnTo>
                                      <a:lnTo>
                                        <a:pt x="38" y="50"/>
                                      </a:lnTo>
                                      <a:lnTo>
                                        <a:pt x="35" y="54"/>
                                      </a:lnTo>
                                      <a:lnTo>
                                        <a:pt x="31" y="62"/>
                                      </a:lnTo>
                                      <a:lnTo>
                                        <a:pt x="27" y="65"/>
                                      </a:lnTo>
                                      <a:lnTo>
                                        <a:pt x="23" y="73"/>
                                      </a:lnTo>
                                      <a:lnTo>
                                        <a:pt x="19" y="77"/>
                                      </a:lnTo>
                                      <a:lnTo>
                                        <a:pt x="8" y="96"/>
                                      </a:lnTo>
                                      <a:lnTo>
                                        <a:pt x="8" y="100"/>
                                      </a:lnTo>
                                      <a:lnTo>
                                        <a:pt x="4" y="108"/>
                                      </a:lnTo>
                                      <a:lnTo>
                                        <a:pt x="4" y="115"/>
                                      </a:lnTo>
                                      <a:lnTo>
                                        <a:pt x="0" y="123"/>
                                      </a:lnTo>
                                      <a:lnTo>
                                        <a:pt x="0" y="158"/>
                                      </a:lnTo>
                                      <a:lnTo>
                                        <a:pt x="23" y="158"/>
                                      </a:lnTo>
                                      <a:lnTo>
                                        <a:pt x="23" y="131"/>
                                      </a:lnTo>
                                      <a:lnTo>
                                        <a:pt x="27" y="123"/>
                                      </a:lnTo>
                                      <a:lnTo>
                                        <a:pt x="27" y="115"/>
                                      </a:lnTo>
                                      <a:lnTo>
                                        <a:pt x="31" y="108"/>
                                      </a:lnTo>
                                      <a:lnTo>
                                        <a:pt x="31" y="104"/>
                                      </a:lnTo>
                                      <a:lnTo>
                                        <a:pt x="35" y="92"/>
                                      </a:lnTo>
                                      <a:lnTo>
                                        <a:pt x="38" y="88"/>
                                      </a:lnTo>
                                      <a:lnTo>
                                        <a:pt x="42" y="81"/>
                                      </a:lnTo>
                                      <a:lnTo>
                                        <a:pt x="46" y="77"/>
                                      </a:lnTo>
                                      <a:lnTo>
                                        <a:pt x="50" y="69"/>
                                      </a:lnTo>
                                      <a:lnTo>
                                        <a:pt x="54" y="65"/>
                                      </a:lnTo>
                                      <a:lnTo>
                                        <a:pt x="61" y="62"/>
                                      </a:lnTo>
                                      <a:lnTo>
                                        <a:pt x="65" y="54"/>
                                      </a:lnTo>
                                      <a:lnTo>
                                        <a:pt x="69" y="50"/>
                                      </a:lnTo>
                                      <a:lnTo>
                                        <a:pt x="77" y="46"/>
                                      </a:lnTo>
                                      <a:lnTo>
                                        <a:pt x="81" y="42"/>
                                      </a:lnTo>
                                      <a:lnTo>
                                        <a:pt x="88" y="38"/>
                                      </a:lnTo>
                                      <a:lnTo>
                                        <a:pt x="92" y="35"/>
                                      </a:lnTo>
                                      <a:lnTo>
                                        <a:pt x="104" y="31"/>
                                      </a:lnTo>
                                      <a:lnTo>
                                        <a:pt x="107" y="31"/>
                                      </a:lnTo>
                                      <a:lnTo>
                                        <a:pt x="115" y="27"/>
                                      </a:lnTo>
                                      <a:lnTo>
                                        <a:pt x="123" y="27"/>
                                      </a:lnTo>
                                      <a:lnTo>
                                        <a:pt x="131" y="23"/>
                                      </a:lnTo>
                                      <a:lnTo>
                                        <a:pt x="157" y="23"/>
                                      </a:lnTo>
                                      <a:lnTo>
                                        <a:pt x="180" y="23"/>
                                      </a:lnTo>
                                      <a:lnTo>
                                        <a:pt x="188" y="27"/>
                                      </a:lnTo>
                                      <a:lnTo>
                                        <a:pt x="196" y="27"/>
                                      </a:lnTo>
                                      <a:lnTo>
                                        <a:pt x="203" y="31"/>
                                      </a:lnTo>
                                      <a:lnTo>
                                        <a:pt x="211" y="31"/>
                                      </a:lnTo>
                                      <a:lnTo>
                                        <a:pt x="215" y="31"/>
                                      </a:lnTo>
                                      <a:lnTo>
                                        <a:pt x="219" y="35"/>
                                      </a:lnTo>
                                      <a:lnTo>
                                        <a:pt x="234" y="42"/>
                                      </a:lnTo>
                                      <a:lnTo>
                                        <a:pt x="242" y="50"/>
                                      </a:lnTo>
                                      <a:lnTo>
                                        <a:pt x="249" y="54"/>
                                      </a:lnTo>
                                      <a:lnTo>
                                        <a:pt x="253" y="62"/>
                                      </a:lnTo>
                                      <a:lnTo>
                                        <a:pt x="261" y="65"/>
                                      </a:lnTo>
                                      <a:lnTo>
                                        <a:pt x="265" y="69"/>
                                      </a:lnTo>
                                      <a:lnTo>
                                        <a:pt x="269" y="77"/>
                                      </a:lnTo>
                                      <a:lnTo>
                                        <a:pt x="273" y="81"/>
                                      </a:lnTo>
                                      <a:lnTo>
                                        <a:pt x="276" y="88"/>
                                      </a:lnTo>
                                      <a:lnTo>
                                        <a:pt x="280" y="92"/>
                                      </a:lnTo>
                                      <a:lnTo>
                                        <a:pt x="284" y="104"/>
                                      </a:lnTo>
                                      <a:lnTo>
                                        <a:pt x="284" y="108"/>
                                      </a:lnTo>
                                      <a:lnTo>
                                        <a:pt x="288" y="115"/>
                                      </a:lnTo>
                                      <a:lnTo>
                                        <a:pt x="288" y="123"/>
                                      </a:lnTo>
                                      <a:lnTo>
                                        <a:pt x="292" y="131"/>
                                      </a:lnTo>
                                      <a:lnTo>
                                        <a:pt x="292" y="154"/>
                                      </a:lnTo>
                                      <a:lnTo>
                                        <a:pt x="296" y="162"/>
                                      </a:lnTo>
                                      <a:lnTo>
                                        <a:pt x="296" y="154"/>
                                      </a:lnTo>
                                      <a:lnTo>
                                        <a:pt x="292" y="162"/>
                                      </a:lnTo>
                                      <a:lnTo>
                                        <a:pt x="292" y="181"/>
                                      </a:lnTo>
                                      <a:lnTo>
                                        <a:pt x="288" y="189"/>
                                      </a:lnTo>
                                      <a:lnTo>
                                        <a:pt x="288" y="196"/>
                                      </a:lnTo>
                                      <a:lnTo>
                                        <a:pt x="284" y="204"/>
                                      </a:lnTo>
                                      <a:lnTo>
                                        <a:pt x="284" y="212"/>
                                      </a:lnTo>
                                      <a:lnTo>
                                        <a:pt x="284" y="215"/>
                                      </a:lnTo>
                                      <a:lnTo>
                                        <a:pt x="280" y="219"/>
                                      </a:lnTo>
                                      <a:lnTo>
                                        <a:pt x="273" y="235"/>
                                      </a:lnTo>
                                      <a:lnTo>
                                        <a:pt x="265" y="242"/>
                                      </a:lnTo>
                                      <a:lnTo>
                                        <a:pt x="261" y="250"/>
                                      </a:lnTo>
                                      <a:lnTo>
                                        <a:pt x="253" y="254"/>
                                      </a:lnTo>
                                      <a:lnTo>
                                        <a:pt x="249" y="262"/>
                                      </a:lnTo>
                                      <a:lnTo>
                                        <a:pt x="242" y="266"/>
                                      </a:lnTo>
                                      <a:lnTo>
                                        <a:pt x="234" y="273"/>
                                      </a:lnTo>
                                      <a:lnTo>
                                        <a:pt x="219" y="281"/>
                                      </a:lnTo>
                                      <a:lnTo>
                                        <a:pt x="215" y="285"/>
                                      </a:lnTo>
                                      <a:lnTo>
                                        <a:pt x="211" y="285"/>
                                      </a:lnTo>
                                      <a:lnTo>
                                        <a:pt x="203" y="285"/>
                                      </a:lnTo>
                                      <a:lnTo>
                                        <a:pt x="196" y="289"/>
                                      </a:lnTo>
                                      <a:lnTo>
                                        <a:pt x="188" y="289"/>
                                      </a:lnTo>
                                      <a:lnTo>
                                        <a:pt x="180" y="292"/>
                                      </a:lnTo>
                                      <a:lnTo>
                                        <a:pt x="161" y="292"/>
                                      </a:lnTo>
                                      <a:lnTo>
                                        <a:pt x="154" y="296"/>
                                      </a:lnTo>
                                      <a:lnTo>
                                        <a:pt x="161" y="296"/>
                                      </a:lnTo>
                                      <a:lnTo>
                                        <a:pt x="154" y="292"/>
                                      </a:lnTo>
                                      <a:lnTo>
                                        <a:pt x="131" y="292"/>
                                      </a:lnTo>
                                      <a:lnTo>
                                        <a:pt x="123" y="289"/>
                                      </a:lnTo>
                                      <a:lnTo>
                                        <a:pt x="115" y="289"/>
                                      </a:lnTo>
                                      <a:lnTo>
                                        <a:pt x="107" y="285"/>
                                      </a:lnTo>
                                      <a:lnTo>
                                        <a:pt x="104" y="285"/>
                                      </a:lnTo>
                                      <a:lnTo>
                                        <a:pt x="92" y="281"/>
                                      </a:lnTo>
                                      <a:lnTo>
                                        <a:pt x="88" y="277"/>
                                      </a:lnTo>
                                      <a:lnTo>
                                        <a:pt x="81" y="273"/>
                                      </a:lnTo>
                                      <a:lnTo>
                                        <a:pt x="77" y="269"/>
                                      </a:lnTo>
                                      <a:lnTo>
                                        <a:pt x="69" y="266"/>
                                      </a:lnTo>
                                      <a:lnTo>
                                        <a:pt x="65" y="262"/>
                                      </a:lnTo>
                                      <a:lnTo>
                                        <a:pt x="61" y="254"/>
                                      </a:lnTo>
                                      <a:lnTo>
                                        <a:pt x="54" y="250"/>
                                      </a:lnTo>
                                      <a:lnTo>
                                        <a:pt x="50" y="242"/>
                                      </a:lnTo>
                                      <a:lnTo>
                                        <a:pt x="42" y="235"/>
                                      </a:lnTo>
                                      <a:lnTo>
                                        <a:pt x="35" y="219"/>
                                      </a:lnTo>
                                      <a:lnTo>
                                        <a:pt x="31" y="215"/>
                                      </a:lnTo>
                                      <a:lnTo>
                                        <a:pt x="31" y="212"/>
                                      </a:lnTo>
                                      <a:lnTo>
                                        <a:pt x="31" y="204"/>
                                      </a:lnTo>
                                      <a:lnTo>
                                        <a:pt x="27" y="196"/>
                                      </a:lnTo>
                                      <a:lnTo>
                                        <a:pt x="27" y="189"/>
                                      </a:lnTo>
                                      <a:lnTo>
                                        <a:pt x="23" y="181"/>
                                      </a:lnTo>
                                      <a:lnTo>
                                        <a:pt x="23"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5" name="Rectangle 222"/>
                              <wps:cNvSpPr>
                                <a:spLocks noChangeArrowheads="1"/>
                              </wps:cNvSpPr>
                              <wps:spPr bwMode="auto">
                                <a:xfrm>
                                  <a:off x="799465" y="0"/>
                                  <a:ext cx="75311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66" name="Line 223"/>
                              <wps:cNvCnPr/>
                              <wps:spPr bwMode="auto">
                                <a:xfrm flipH="1" flipV="1">
                                  <a:off x="799465" y="90170"/>
                                  <a:ext cx="133985" cy="1346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7" name="Line 224"/>
                              <wps:cNvCnPr/>
                              <wps:spPr bwMode="auto">
                                <a:xfrm flipH="1" flipV="1">
                                  <a:off x="845820"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8" name="Line 225"/>
                              <wps:cNvCnPr/>
                              <wps:spPr bwMode="auto">
                                <a:xfrm flipH="1" flipV="1">
                                  <a:off x="979805"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9" name="Line 226"/>
                              <wps:cNvCnPr/>
                              <wps:spPr bwMode="auto">
                                <a:xfrm flipH="1" flipV="1">
                                  <a:off x="1113790"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0" name="Line 227"/>
                              <wps:cNvCnPr/>
                              <wps:spPr bwMode="auto">
                                <a:xfrm flipH="1" flipV="1">
                                  <a:off x="1247775"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1" name="Line 228"/>
                              <wps:cNvCnPr/>
                              <wps:spPr bwMode="auto">
                                <a:xfrm flipH="1" flipV="1">
                                  <a:off x="1384300" y="0"/>
                                  <a:ext cx="165735" cy="166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2" name="Line 229"/>
                              <wps:cNvCnPr/>
                              <wps:spPr bwMode="auto">
                                <a:xfrm flipH="1" flipV="1">
                                  <a:off x="1518285" y="0"/>
                                  <a:ext cx="31750" cy="317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3" name="Freeform 230"/>
                              <wps:cNvSpPr>
                                <a:spLocks/>
                              </wps:cNvSpPr>
                              <wps:spPr bwMode="auto">
                                <a:xfrm>
                                  <a:off x="1167130" y="217805"/>
                                  <a:ext cx="14605" cy="165735"/>
                                </a:xfrm>
                                <a:custGeom>
                                  <a:avLst/>
                                  <a:gdLst>
                                    <a:gd name="T0" fmla="*/ 0 w 23"/>
                                    <a:gd name="T1" fmla="*/ 250 h 261"/>
                                    <a:gd name="T2" fmla="*/ 0 w 23"/>
                                    <a:gd name="T3" fmla="*/ 257 h 261"/>
                                    <a:gd name="T4" fmla="*/ 4 w 23"/>
                                    <a:gd name="T5" fmla="*/ 257 h 261"/>
                                    <a:gd name="T6" fmla="*/ 8 w 23"/>
                                    <a:gd name="T7" fmla="*/ 261 h 261"/>
                                    <a:gd name="T8" fmla="*/ 20 w 23"/>
                                    <a:gd name="T9" fmla="*/ 261 h 261"/>
                                    <a:gd name="T10" fmla="*/ 20 w 23"/>
                                    <a:gd name="T11" fmla="*/ 257 h 261"/>
                                    <a:gd name="T12" fmla="*/ 23 w 23"/>
                                    <a:gd name="T13" fmla="*/ 257 h 261"/>
                                    <a:gd name="T14" fmla="*/ 23 w 23"/>
                                    <a:gd name="T15" fmla="*/ 7 h 261"/>
                                    <a:gd name="T16" fmla="*/ 20 w 23"/>
                                    <a:gd name="T17" fmla="*/ 3 h 261"/>
                                    <a:gd name="T18" fmla="*/ 20 w 23"/>
                                    <a:gd name="T19" fmla="*/ 0 h 261"/>
                                    <a:gd name="T20" fmla="*/ 8 w 23"/>
                                    <a:gd name="T21" fmla="*/ 0 h 261"/>
                                    <a:gd name="T22" fmla="*/ 0 w 23"/>
                                    <a:gd name="T23" fmla="*/ 7 h 261"/>
                                    <a:gd name="T24" fmla="*/ 0 w 23"/>
                                    <a:gd name="T25" fmla="*/ 11 h 261"/>
                                    <a:gd name="T26" fmla="*/ 0 w 23"/>
                                    <a:gd name="T27" fmla="*/ 250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 h="261">
                                      <a:moveTo>
                                        <a:pt x="0" y="250"/>
                                      </a:moveTo>
                                      <a:lnTo>
                                        <a:pt x="0" y="257"/>
                                      </a:lnTo>
                                      <a:lnTo>
                                        <a:pt x="4" y="257"/>
                                      </a:lnTo>
                                      <a:lnTo>
                                        <a:pt x="8" y="261"/>
                                      </a:lnTo>
                                      <a:lnTo>
                                        <a:pt x="20" y="261"/>
                                      </a:lnTo>
                                      <a:lnTo>
                                        <a:pt x="20" y="257"/>
                                      </a:lnTo>
                                      <a:lnTo>
                                        <a:pt x="23" y="257"/>
                                      </a:lnTo>
                                      <a:lnTo>
                                        <a:pt x="23" y="7"/>
                                      </a:lnTo>
                                      <a:lnTo>
                                        <a:pt x="20" y="3"/>
                                      </a:lnTo>
                                      <a:lnTo>
                                        <a:pt x="20" y="0"/>
                                      </a:lnTo>
                                      <a:lnTo>
                                        <a:pt x="8" y="0"/>
                                      </a:lnTo>
                                      <a:lnTo>
                                        <a:pt x="0" y="7"/>
                                      </a:lnTo>
                                      <a:lnTo>
                                        <a:pt x="0" y="11"/>
                                      </a:lnTo>
                                      <a:lnTo>
                                        <a:pt x="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4" name="Freeform 231"/>
                              <wps:cNvSpPr>
                                <a:spLocks/>
                              </wps:cNvSpPr>
                              <wps:spPr bwMode="auto">
                                <a:xfrm>
                                  <a:off x="791845" y="217805"/>
                                  <a:ext cx="765175" cy="14605"/>
                                </a:xfrm>
                                <a:custGeom>
                                  <a:avLst/>
                                  <a:gdLst>
                                    <a:gd name="T0" fmla="*/ 1194 w 1205"/>
                                    <a:gd name="T1" fmla="*/ 23 h 23"/>
                                    <a:gd name="T2" fmla="*/ 1202 w 1205"/>
                                    <a:gd name="T3" fmla="*/ 23 h 23"/>
                                    <a:gd name="T4" fmla="*/ 1202 w 1205"/>
                                    <a:gd name="T5" fmla="*/ 19 h 23"/>
                                    <a:gd name="T6" fmla="*/ 1205 w 1205"/>
                                    <a:gd name="T7" fmla="*/ 19 h 23"/>
                                    <a:gd name="T8" fmla="*/ 1205 w 1205"/>
                                    <a:gd name="T9" fmla="*/ 7 h 23"/>
                                    <a:gd name="T10" fmla="*/ 1202 w 1205"/>
                                    <a:gd name="T11" fmla="*/ 3 h 23"/>
                                    <a:gd name="T12" fmla="*/ 1202 w 1205"/>
                                    <a:gd name="T13" fmla="*/ 0 h 23"/>
                                    <a:gd name="T14" fmla="*/ 8 w 1205"/>
                                    <a:gd name="T15" fmla="*/ 0 h 23"/>
                                    <a:gd name="T16" fmla="*/ 0 w 1205"/>
                                    <a:gd name="T17" fmla="*/ 7 h 23"/>
                                    <a:gd name="T18" fmla="*/ 0 w 1205"/>
                                    <a:gd name="T19" fmla="*/ 19 h 23"/>
                                    <a:gd name="T20" fmla="*/ 4 w 1205"/>
                                    <a:gd name="T21" fmla="*/ 19 h 23"/>
                                    <a:gd name="T22" fmla="*/ 8 w 1205"/>
                                    <a:gd name="T23" fmla="*/ 23 h 23"/>
                                    <a:gd name="T24" fmla="*/ 12 w 1205"/>
                                    <a:gd name="T25" fmla="*/ 23 h 23"/>
                                    <a:gd name="T26" fmla="*/ 1194 w 1205"/>
                                    <a:gd name="T27"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5" h="23">
                                      <a:moveTo>
                                        <a:pt x="1194" y="23"/>
                                      </a:moveTo>
                                      <a:lnTo>
                                        <a:pt x="1202" y="23"/>
                                      </a:lnTo>
                                      <a:lnTo>
                                        <a:pt x="1202" y="19"/>
                                      </a:lnTo>
                                      <a:lnTo>
                                        <a:pt x="1205" y="19"/>
                                      </a:lnTo>
                                      <a:lnTo>
                                        <a:pt x="1205" y="7"/>
                                      </a:lnTo>
                                      <a:lnTo>
                                        <a:pt x="1202" y="3"/>
                                      </a:lnTo>
                                      <a:lnTo>
                                        <a:pt x="1202" y="0"/>
                                      </a:lnTo>
                                      <a:lnTo>
                                        <a:pt x="8" y="0"/>
                                      </a:lnTo>
                                      <a:lnTo>
                                        <a:pt x="0" y="7"/>
                                      </a:lnTo>
                                      <a:lnTo>
                                        <a:pt x="0" y="19"/>
                                      </a:lnTo>
                                      <a:lnTo>
                                        <a:pt x="4" y="19"/>
                                      </a:lnTo>
                                      <a:lnTo>
                                        <a:pt x="8" y="23"/>
                                      </a:lnTo>
                                      <a:lnTo>
                                        <a:pt x="12" y="23"/>
                                      </a:lnTo>
                                      <a:lnTo>
                                        <a:pt x="1194"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5" name="Freeform 232"/>
                              <wps:cNvSpPr>
                                <a:spLocks/>
                              </wps:cNvSpPr>
                              <wps:spPr bwMode="auto">
                                <a:xfrm>
                                  <a:off x="290195" y="1962150"/>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6" name="Freeform 233"/>
                              <wps:cNvSpPr>
                                <a:spLocks/>
                              </wps:cNvSpPr>
                              <wps:spPr bwMode="auto">
                                <a:xfrm>
                                  <a:off x="314325" y="192087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7" name="Freeform 234"/>
                              <wps:cNvSpPr>
                                <a:spLocks/>
                              </wps:cNvSpPr>
                              <wps:spPr bwMode="auto">
                                <a:xfrm>
                                  <a:off x="338455" y="1877060"/>
                                  <a:ext cx="29845" cy="38735"/>
                                </a:xfrm>
                                <a:custGeom>
                                  <a:avLst/>
                                  <a:gdLst>
                                    <a:gd name="T0" fmla="*/ 16 w 47"/>
                                    <a:gd name="T1" fmla="*/ 61 h 61"/>
                                    <a:gd name="T2" fmla="*/ 47 w 47"/>
                                    <a:gd name="T3" fmla="*/ 7 h 61"/>
                                    <a:gd name="T4" fmla="*/ 31 w 47"/>
                                    <a:gd name="T5" fmla="*/ 0 h 61"/>
                                    <a:gd name="T6" fmla="*/ 0 w 47"/>
                                    <a:gd name="T7" fmla="*/ 54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8" name="Freeform 235"/>
                              <wps:cNvSpPr>
                                <a:spLocks/>
                              </wps:cNvSpPr>
                              <wps:spPr bwMode="auto">
                                <a:xfrm>
                                  <a:off x="363220" y="1835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9" name="Freeform 236"/>
                              <wps:cNvSpPr>
                                <a:spLocks/>
                              </wps:cNvSpPr>
                              <wps:spPr bwMode="auto">
                                <a:xfrm>
                                  <a:off x="387350" y="1793875"/>
                                  <a:ext cx="29210" cy="38735"/>
                                </a:xfrm>
                                <a:custGeom>
                                  <a:avLst/>
                                  <a:gdLst>
                                    <a:gd name="T0" fmla="*/ 16 w 46"/>
                                    <a:gd name="T1" fmla="*/ 61 h 61"/>
                                    <a:gd name="T2" fmla="*/ 46 w 46"/>
                                    <a:gd name="T3" fmla="*/ 8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0" name="Freeform 237"/>
                              <wps:cNvSpPr>
                                <a:spLocks/>
                              </wps:cNvSpPr>
                              <wps:spPr bwMode="auto">
                                <a:xfrm>
                                  <a:off x="412115" y="1750060"/>
                                  <a:ext cx="29210" cy="38735"/>
                                </a:xfrm>
                                <a:custGeom>
                                  <a:avLst/>
                                  <a:gdLst>
                                    <a:gd name="T0" fmla="*/ 15 w 46"/>
                                    <a:gd name="T1" fmla="*/ 61 h 61"/>
                                    <a:gd name="T2" fmla="*/ 46 w 46"/>
                                    <a:gd name="T3" fmla="*/ 7 h 61"/>
                                    <a:gd name="T4" fmla="*/ 30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1" name="Freeform 238"/>
                              <wps:cNvSpPr>
                                <a:spLocks/>
                              </wps:cNvSpPr>
                              <wps:spPr bwMode="auto">
                                <a:xfrm>
                                  <a:off x="436245" y="1708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2" name="Freeform 239"/>
                              <wps:cNvSpPr>
                                <a:spLocks/>
                              </wps:cNvSpPr>
                              <wps:spPr bwMode="auto">
                                <a:xfrm>
                                  <a:off x="460375" y="1666875"/>
                                  <a:ext cx="29210" cy="38735"/>
                                </a:xfrm>
                                <a:custGeom>
                                  <a:avLst/>
                                  <a:gdLst>
                                    <a:gd name="T0" fmla="*/ 16 w 46"/>
                                    <a:gd name="T1" fmla="*/ 61 h 61"/>
                                    <a:gd name="T2" fmla="*/ 46 w 46"/>
                                    <a:gd name="T3" fmla="*/ 7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3" name="Freeform 240"/>
                              <wps:cNvSpPr>
                                <a:spLocks/>
                              </wps:cNvSpPr>
                              <wps:spPr bwMode="auto">
                                <a:xfrm>
                                  <a:off x="485140" y="1622425"/>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4" name="Freeform 241"/>
                              <wps:cNvSpPr>
                                <a:spLocks/>
                              </wps:cNvSpPr>
                              <wps:spPr bwMode="auto">
                                <a:xfrm>
                                  <a:off x="509270" y="1581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5" name="Freeform 242"/>
                              <wps:cNvSpPr>
                                <a:spLocks/>
                              </wps:cNvSpPr>
                              <wps:spPr bwMode="auto">
                                <a:xfrm>
                                  <a:off x="533400" y="1539875"/>
                                  <a:ext cx="29845" cy="38735"/>
                                </a:xfrm>
                                <a:custGeom>
                                  <a:avLst/>
                                  <a:gdLst>
                                    <a:gd name="T0" fmla="*/ 16 w 47"/>
                                    <a:gd name="T1" fmla="*/ 61 h 61"/>
                                    <a:gd name="T2" fmla="*/ 47 w 47"/>
                                    <a:gd name="T3" fmla="*/ 7 h 61"/>
                                    <a:gd name="T4" fmla="*/ 31 w 47"/>
                                    <a:gd name="T5" fmla="*/ 0 h 61"/>
                                    <a:gd name="T6" fmla="*/ 0 w 47"/>
                                    <a:gd name="T7" fmla="*/ 53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7"/>
                                      </a:lnTo>
                                      <a:lnTo>
                                        <a:pt x="31" y="0"/>
                                      </a:lnTo>
                                      <a:lnTo>
                                        <a:pt x="0" y="53"/>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6" name="Freeform 243"/>
                              <wps:cNvSpPr>
                                <a:spLocks/>
                              </wps:cNvSpPr>
                              <wps:spPr bwMode="auto">
                                <a:xfrm>
                                  <a:off x="558165" y="149542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7" name="Freeform 244"/>
                              <wps:cNvSpPr>
                                <a:spLocks/>
                              </wps:cNvSpPr>
                              <wps:spPr bwMode="auto">
                                <a:xfrm>
                                  <a:off x="582295" y="1454150"/>
                                  <a:ext cx="29210" cy="38735"/>
                                </a:xfrm>
                                <a:custGeom>
                                  <a:avLst/>
                                  <a:gdLst>
                                    <a:gd name="T0" fmla="*/ 16 w 46"/>
                                    <a:gd name="T1" fmla="*/ 61 h 61"/>
                                    <a:gd name="T2" fmla="*/ 46 w 46"/>
                                    <a:gd name="T3" fmla="*/ 8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8" name="Freeform 245"/>
                              <wps:cNvSpPr>
                                <a:spLocks/>
                              </wps:cNvSpPr>
                              <wps:spPr bwMode="auto">
                                <a:xfrm>
                                  <a:off x="607060" y="1412240"/>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9" name="Freeform 246"/>
                              <wps:cNvSpPr>
                                <a:spLocks/>
                              </wps:cNvSpPr>
                              <wps:spPr bwMode="auto">
                                <a:xfrm>
                                  <a:off x="631190" y="136842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0" name="Freeform 247"/>
                              <wps:cNvSpPr>
                                <a:spLocks/>
                              </wps:cNvSpPr>
                              <wps:spPr bwMode="auto">
                                <a:xfrm>
                                  <a:off x="655320" y="1327150"/>
                                  <a:ext cx="29210" cy="38735"/>
                                </a:xfrm>
                                <a:custGeom>
                                  <a:avLst/>
                                  <a:gdLst>
                                    <a:gd name="T0" fmla="*/ 16 w 46"/>
                                    <a:gd name="T1" fmla="*/ 61 h 61"/>
                                    <a:gd name="T2" fmla="*/ 46 w 46"/>
                                    <a:gd name="T3" fmla="*/ 7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1" name="Freeform 248"/>
                              <wps:cNvSpPr>
                                <a:spLocks/>
                              </wps:cNvSpPr>
                              <wps:spPr bwMode="auto">
                                <a:xfrm>
                                  <a:off x="680085" y="1285240"/>
                                  <a:ext cx="26670" cy="39370"/>
                                </a:xfrm>
                                <a:custGeom>
                                  <a:avLst/>
                                  <a:gdLst>
                                    <a:gd name="T0" fmla="*/ 15 w 42"/>
                                    <a:gd name="T1" fmla="*/ 62 h 62"/>
                                    <a:gd name="T2" fmla="*/ 42 w 42"/>
                                    <a:gd name="T3" fmla="*/ 8 h 62"/>
                                    <a:gd name="T4" fmla="*/ 27 w 42"/>
                                    <a:gd name="T5" fmla="*/ 0 h 62"/>
                                    <a:gd name="T6" fmla="*/ 0 w 42"/>
                                    <a:gd name="T7" fmla="*/ 54 h 62"/>
                                    <a:gd name="T8" fmla="*/ 15 w 42"/>
                                    <a:gd name="T9" fmla="*/ 62 h 62"/>
                                  </a:gdLst>
                                  <a:ahLst/>
                                  <a:cxnLst>
                                    <a:cxn ang="0">
                                      <a:pos x="T0" y="T1"/>
                                    </a:cxn>
                                    <a:cxn ang="0">
                                      <a:pos x="T2" y="T3"/>
                                    </a:cxn>
                                    <a:cxn ang="0">
                                      <a:pos x="T4" y="T5"/>
                                    </a:cxn>
                                    <a:cxn ang="0">
                                      <a:pos x="T6" y="T7"/>
                                    </a:cxn>
                                    <a:cxn ang="0">
                                      <a:pos x="T8" y="T9"/>
                                    </a:cxn>
                                  </a:cxnLst>
                                  <a:rect l="0" t="0" r="r" b="b"/>
                                  <a:pathLst>
                                    <a:path w="42" h="62">
                                      <a:moveTo>
                                        <a:pt x="15" y="62"/>
                                      </a:moveTo>
                                      <a:lnTo>
                                        <a:pt x="42" y="8"/>
                                      </a:lnTo>
                                      <a:lnTo>
                                        <a:pt x="27"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2" name="Freeform 249"/>
                              <wps:cNvSpPr>
                                <a:spLocks/>
                              </wps:cNvSpPr>
                              <wps:spPr bwMode="auto">
                                <a:xfrm>
                                  <a:off x="701675" y="124142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3" name="Freeform 250"/>
                              <wps:cNvSpPr>
                                <a:spLocks/>
                              </wps:cNvSpPr>
                              <wps:spPr bwMode="auto">
                                <a:xfrm>
                                  <a:off x="726440" y="1200150"/>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4" name="Freeform 251"/>
                              <wps:cNvSpPr>
                                <a:spLocks/>
                              </wps:cNvSpPr>
                              <wps:spPr bwMode="auto">
                                <a:xfrm>
                                  <a:off x="750570" y="115824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5" name="Freeform 252"/>
                              <wps:cNvSpPr>
                                <a:spLocks/>
                              </wps:cNvSpPr>
                              <wps:spPr bwMode="auto">
                                <a:xfrm>
                                  <a:off x="774700" y="1114425"/>
                                  <a:ext cx="29845" cy="39370"/>
                                </a:xfrm>
                                <a:custGeom>
                                  <a:avLst/>
                                  <a:gdLst>
                                    <a:gd name="T0" fmla="*/ 16 w 47"/>
                                    <a:gd name="T1" fmla="*/ 62 h 62"/>
                                    <a:gd name="T2" fmla="*/ 47 w 47"/>
                                    <a:gd name="T3" fmla="*/ 8 h 62"/>
                                    <a:gd name="T4" fmla="*/ 31 w 47"/>
                                    <a:gd name="T5" fmla="*/ 0 h 62"/>
                                    <a:gd name="T6" fmla="*/ 0 w 47"/>
                                    <a:gd name="T7" fmla="*/ 54 h 62"/>
                                    <a:gd name="T8" fmla="*/ 16 w 47"/>
                                    <a:gd name="T9" fmla="*/ 62 h 62"/>
                                  </a:gdLst>
                                  <a:ahLst/>
                                  <a:cxnLst>
                                    <a:cxn ang="0">
                                      <a:pos x="T0" y="T1"/>
                                    </a:cxn>
                                    <a:cxn ang="0">
                                      <a:pos x="T2" y="T3"/>
                                    </a:cxn>
                                    <a:cxn ang="0">
                                      <a:pos x="T4" y="T5"/>
                                    </a:cxn>
                                    <a:cxn ang="0">
                                      <a:pos x="T6" y="T7"/>
                                    </a:cxn>
                                    <a:cxn ang="0">
                                      <a:pos x="T8" y="T9"/>
                                    </a:cxn>
                                  </a:cxnLst>
                                  <a:rect l="0" t="0" r="r" b="b"/>
                                  <a:pathLst>
                                    <a:path w="47" h="62">
                                      <a:moveTo>
                                        <a:pt x="16" y="62"/>
                                      </a:moveTo>
                                      <a:lnTo>
                                        <a:pt x="47"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6" name="Freeform 253"/>
                              <wps:cNvSpPr>
                                <a:spLocks/>
                              </wps:cNvSpPr>
                              <wps:spPr bwMode="auto">
                                <a:xfrm>
                                  <a:off x="799465" y="1073150"/>
                                  <a:ext cx="29210" cy="38735"/>
                                </a:xfrm>
                                <a:custGeom>
                                  <a:avLst/>
                                  <a:gdLst>
                                    <a:gd name="T0" fmla="*/ 15 w 46"/>
                                    <a:gd name="T1" fmla="*/ 61 h 61"/>
                                    <a:gd name="T2" fmla="*/ 46 w 46"/>
                                    <a:gd name="T3" fmla="*/ 7 h 61"/>
                                    <a:gd name="T4" fmla="*/ 31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7" name="Freeform 254"/>
                              <wps:cNvSpPr>
                                <a:spLocks/>
                              </wps:cNvSpPr>
                              <wps:spPr bwMode="auto">
                                <a:xfrm>
                                  <a:off x="823595" y="1031240"/>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8" name="Freeform 255"/>
                              <wps:cNvSpPr>
                                <a:spLocks/>
                              </wps:cNvSpPr>
                              <wps:spPr bwMode="auto">
                                <a:xfrm>
                                  <a:off x="848360" y="987425"/>
                                  <a:ext cx="29210" cy="38735"/>
                                </a:xfrm>
                                <a:custGeom>
                                  <a:avLst/>
                                  <a:gdLst>
                                    <a:gd name="T0" fmla="*/ 15 w 46"/>
                                    <a:gd name="T1" fmla="*/ 61 h 61"/>
                                    <a:gd name="T2" fmla="*/ 46 w 46"/>
                                    <a:gd name="T3" fmla="*/ 8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8"/>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9" name="Freeform 256"/>
                              <wps:cNvSpPr>
                                <a:spLocks/>
                              </wps:cNvSpPr>
                              <wps:spPr bwMode="auto">
                                <a:xfrm>
                                  <a:off x="872490" y="94551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0" name="Freeform 257"/>
                              <wps:cNvSpPr>
                                <a:spLocks/>
                              </wps:cNvSpPr>
                              <wps:spPr bwMode="auto">
                                <a:xfrm>
                                  <a:off x="896620" y="904240"/>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1" name="Freeform 258"/>
                              <wps:cNvSpPr>
                                <a:spLocks/>
                              </wps:cNvSpPr>
                              <wps:spPr bwMode="auto">
                                <a:xfrm>
                                  <a:off x="921385" y="860425"/>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2" name="Freeform 259"/>
                              <wps:cNvSpPr>
                                <a:spLocks/>
                              </wps:cNvSpPr>
                              <wps:spPr bwMode="auto">
                                <a:xfrm>
                                  <a:off x="945515" y="81851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3" name="Freeform 260"/>
                              <wps:cNvSpPr>
                                <a:spLocks/>
                              </wps:cNvSpPr>
                              <wps:spPr bwMode="auto">
                                <a:xfrm>
                                  <a:off x="969645" y="777240"/>
                                  <a:ext cx="29845" cy="38735"/>
                                </a:xfrm>
                                <a:custGeom>
                                  <a:avLst/>
                                  <a:gdLst>
                                    <a:gd name="T0" fmla="*/ 16 w 47"/>
                                    <a:gd name="T1" fmla="*/ 61 h 61"/>
                                    <a:gd name="T2" fmla="*/ 47 w 47"/>
                                    <a:gd name="T3" fmla="*/ 8 h 61"/>
                                    <a:gd name="T4" fmla="*/ 31 w 47"/>
                                    <a:gd name="T5" fmla="*/ 0 h 61"/>
                                    <a:gd name="T6" fmla="*/ 0 w 47"/>
                                    <a:gd name="T7" fmla="*/ 54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4" name="Freeform 261"/>
                              <wps:cNvSpPr>
                                <a:spLocks/>
                              </wps:cNvSpPr>
                              <wps:spPr bwMode="auto">
                                <a:xfrm>
                                  <a:off x="994410" y="733425"/>
                                  <a:ext cx="29210" cy="38735"/>
                                </a:xfrm>
                                <a:custGeom>
                                  <a:avLst/>
                                  <a:gdLst>
                                    <a:gd name="T0" fmla="*/ 15 w 46"/>
                                    <a:gd name="T1" fmla="*/ 61 h 61"/>
                                    <a:gd name="T2" fmla="*/ 46 w 46"/>
                                    <a:gd name="T3" fmla="*/ 7 h 61"/>
                                    <a:gd name="T4" fmla="*/ 31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5" name="Freeform 262"/>
                              <wps:cNvSpPr>
                                <a:spLocks/>
                              </wps:cNvSpPr>
                              <wps:spPr bwMode="auto">
                                <a:xfrm>
                                  <a:off x="1018540" y="69151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6" name="Freeform 263"/>
                              <wps:cNvSpPr>
                                <a:spLocks/>
                              </wps:cNvSpPr>
                              <wps:spPr bwMode="auto">
                                <a:xfrm>
                                  <a:off x="1043305" y="650240"/>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7" name="Freeform 264"/>
                              <wps:cNvSpPr>
                                <a:spLocks/>
                              </wps:cNvSpPr>
                              <wps:spPr bwMode="auto">
                                <a:xfrm>
                                  <a:off x="1067435" y="60579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8" name="Freeform 265"/>
                              <wps:cNvSpPr>
                                <a:spLocks/>
                              </wps:cNvSpPr>
                              <wps:spPr bwMode="auto">
                                <a:xfrm>
                                  <a:off x="1091565" y="56451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9" name="Freeform 266"/>
                              <wps:cNvSpPr>
                                <a:spLocks/>
                              </wps:cNvSpPr>
                              <wps:spPr bwMode="auto">
                                <a:xfrm>
                                  <a:off x="1116330" y="544830"/>
                                  <a:ext cx="14605" cy="17145"/>
                                </a:xfrm>
                                <a:custGeom>
                                  <a:avLst/>
                                  <a:gdLst>
                                    <a:gd name="T0" fmla="*/ 15 w 23"/>
                                    <a:gd name="T1" fmla="*/ 27 h 27"/>
                                    <a:gd name="T2" fmla="*/ 23 w 23"/>
                                    <a:gd name="T3" fmla="*/ 8 h 27"/>
                                    <a:gd name="T4" fmla="*/ 7 w 23"/>
                                    <a:gd name="T5" fmla="*/ 0 h 27"/>
                                    <a:gd name="T6" fmla="*/ 0 w 23"/>
                                    <a:gd name="T7" fmla="*/ 19 h 27"/>
                                    <a:gd name="T8" fmla="*/ 15 w 23"/>
                                    <a:gd name="T9" fmla="*/ 27 h 27"/>
                                  </a:gdLst>
                                  <a:ahLst/>
                                  <a:cxnLst>
                                    <a:cxn ang="0">
                                      <a:pos x="T0" y="T1"/>
                                    </a:cxn>
                                    <a:cxn ang="0">
                                      <a:pos x="T2" y="T3"/>
                                    </a:cxn>
                                    <a:cxn ang="0">
                                      <a:pos x="T4" y="T5"/>
                                    </a:cxn>
                                    <a:cxn ang="0">
                                      <a:pos x="T6" y="T7"/>
                                    </a:cxn>
                                    <a:cxn ang="0">
                                      <a:pos x="T8" y="T9"/>
                                    </a:cxn>
                                  </a:cxnLst>
                                  <a:rect l="0" t="0" r="r" b="b"/>
                                  <a:pathLst>
                                    <a:path w="23" h="27">
                                      <a:moveTo>
                                        <a:pt x="15" y="27"/>
                                      </a:moveTo>
                                      <a:lnTo>
                                        <a:pt x="23" y="8"/>
                                      </a:lnTo>
                                      <a:lnTo>
                                        <a:pt x="7" y="0"/>
                                      </a:lnTo>
                                      <a:lnTo>
                                        <a:pt x="0" y="19"/>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0" name="Rectangle 267"/>
                              <wps:cNvSpPr>
                                <a:spLocks noChangeArrowheads="1"/>
                              </wps:cNvSpPr>
                              <wps:spPr bwMode="auto">
                                <a:xfrm>
                                  <a:off x="1055370" y="2350770"/>
                                  <a:ext cx="128905" cy="114935"/>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11" name="Freeform 268"/>
                              <wps:cNvSpPr>
                                <a:spLocks/>
                              </wps:cNvSpPr>
                              <wps:spPr bwMode="auto">
                                <a:xfrm>
                                  <a:off x="1050290" y="2346325"/>
                                  <a:ext cx="136525" cy="121920"/>
                                </a:xfrm>
                                <a:custGeom>
                                  <a:avLst/>
                                  <a:gdLst>
                                    <a:gd name="T0" fmla="*/ 8 w 215"/>
                                    <a:gd name="T1" fmla="*/ 0 h 192"/>
                                    <a:gd name="T2" fmla="*/ 4 w 215"/>
                                    <a:gd name="T3" fmla="*/ 0 h 192"/>
                                    <a:gd name="T4" fmla="*/ 4 w 215"/>
                                    <a:gd name="T5" fmla="*/ 3 h 192"/>
                                    <a:gd name="T6" fmla="*/ 0 w 215"/>
                                    <a:gd name="T7" fmla="*/ 3 h 192"/>
                                    <a:gd name="T8" fmla="*/ 0 w 215"/>
                                    <a:gd name="T9" fmla="*/ 188 h 192"/>
                                    <a:gd name="T10" fmla="*/ 4 w 215"/>
                                    <a:gd name="T11" fmla="*/ 188 h 192"/>
                                    <a:gd name="T12" fmla="*/ 4 w 215"/>
                                    <a:gd name="T13" fmla="*/ 192 h 192"/>
                                    <a:gd name="T14" fmla="*/ 211 w 215"/>
                                    <a:gd name="T15" fmla="*/ 192 h 192"/>
                                    <a:gd name="T16" fmla="*/ 211 w 215"/>
                                    <a:gd name="T17" fmla="*/ 188 h 192"/>
                                    <a:gd name="T18" fmla="*/ 215 w 215"/>
                                    <a:gd name="T19" fmla="*/ 188 h 192"/>
                                    <a:gd name="T20" fmla="*/ 215 w 215"/>
                                    <a:gd name="T21" fmla="*/ 3 h 192"/>
                                    <a:gd name="T22" fmla="*/ 211 w 215"/>
                                    <a:gd name="T23" fmla="*/ 3 h 192"/>
                                    <a:gd name="T24" fmla="*/ 211 w 215"/>
                                    <a:gd name="T25" fmla="*/ 0 h 192"/>
                                    <a:gd name="T26" fmla="*/ 207 w 215"/>
                                    <a:gd name="T27" fmla="*/ 0 h 192"/>
                                    <a:gd name="T28" fmla="*/ 8 w 215"/>
                                    <a:gd name="T29" fmla="*/ 0 h 192"/>
                                    <a:gd name="T30" fmla="*/ 8 w 215"/>
                                    <a:gd name="T31" fmla="*/ 15 h 192"/>
                                    <a:gd name="T32" fmla="*/ 207 w 215"/>
                                    <a:gd name="T33" fmla="*/ 15 h 192"/>
                                    <a:gd name="T34" fmla="*/ 200 w 215"/>
                                    <a:gd name="T35" fmla="*/ 7 h 192"/>
                                    <a:gd name="T36" fmla="*/ 200 w 215"/>
                                    <a:gd name="T37" fmla="*/ 184 h 192"/>
                                    <a:gd name="T38" fmla="*/ 207 w 215"/>
                                    <a:gd name="T39" fmla="*/ 177 h 192"/>
                                    <a:gd name="T40" fmla="*/ 8 w 215"/>
                                    <a:gd name="T41" fmla="*/ 177 h 192"/>
                                    <a:gd name="T42" fmla="*/ 15 w 215"/>
                                    <a:gd name="T43" fmla="*/ 184 h 192"/>
                                    <a:gd name="T44" fmla="*/ 15 w 215"/>
                                    <a:gd name="T45" fmla="*/ 7 h 192"/>
                                    <a:gd name="T46" fmla="*/ 8 w 215"/>
                                    <a:gd name="T47" fmla="*/ 15 h 192"/>
                                    <a:gd name="T48" fmla="*/ 8 w 215"/>
                                    <a:gd name="T49"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15" h="192">
                                      <a:moveTo>
                                        <a:pt x="8" y="0"/>
                                      </a:moveTo>
                                      <a:lnTo>
                                        <a:pt x="4" y="0"/>
                                      </a:lnTo>
                                      <a:lnTo>
                                        <a:pt x="4" y="3"/>
                                      </a:lnTo>
                                      <a:lnTo>
                                        <a:pt x="0" y="3"/>
                                      </a:lnTo>
                                      <a:lnTo>
                                        <a:pt x="0" y="188"/>
                                      </a:lnTo>
                                      <a:lnTo>
                                        <a:pt x="4" y="188"/>
                                      </a:lnTo>
                                      <a:lnTo>
                                        <a:pt x="4" y="192"/>
                                      </a:lnTo>
                                      <a:lnTo>
                                        <a:pt x="211" y="192"/>
                                      </a:lnTo>
                                      <a:lnTo>
                                        <a:pt x="211" y="188"/>
                                      </a:lnTo>
                                      <a:lnTo>
                                        <a:pt x="215" y="188"/>
                                      </a:lnTo>
                                      <a:lnTo>
                                        <a:pt x="215" y="3"/>
                                      </a:lnTo>
                                      <a:lnTo>
                                        <a:pt x="211" y="3"/>
                                      </a:lnTo>
                                      <a:lnTo>
                                        <a:pt x="211" y="0"/>
                                      </a:lnTo>
                                      <a:lnTo>
                                        <a:pt x="207" y="0"/>
                                      </a:lnTo>
                                      <a:lnTo>
                                        <a:pt x="8" y="0"/>
                                      </a:lnTo>
                                      <a:lnTo>
                                        <a:pt x="8" y="15"/>
                                      </a:lnTo>
                                      <a:lnTo>
                                        <a:pt x="207" y="15"/>
                                      </a:lnTo>
                                      <a:lnTo>
                                        <a:pt x="200" y="7"/>
                                      </a:lnTo>
                                      <a:lnTo>
                                        <a:pt x="200" y="184"/>
                                      </a:lnTo>
                                      <a:lnTo>
                                        <a:pt x="207" y="177"/>
                                      </a:lnTo>
                                      <a:lnTo>
                                        <a:pt x="8" y="177"/>
                                      </a:lnTo>
                                      <a:lnTo>
                                        <a:pt x="15" y="184"/>
                                      </a:lnTo>
                                      <a:lnTo>
                                        <a:pt x="15" y="7"/>
                                      </a:lnTo>
                                      <a:lnTo>
                                        <a:pt x="8" y="15"/>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2" name="Freeform 269"/>
                              <wps:cNvSpPr>
                                <a:spLocks/>
                              </wps:cNvSpPr>
                              <wps:spPr bwMode="auto">
                                <a:xfrm>
                                  <a:off x="989330" y="2346325"/>
                                  <a:ext cx="85725" cy="9525"/>
                                </a:xfrm>
                                <a:custGeom>
                                  <a:avLst/>
                                  <a:gdLst>
                                    <a:gd name="T0" fmla="*/ 127 w 135"/>
                                    <a:gd name="T1" fmla="*/ 15 h 15"/>
                                    <a:gd name="T2" fmla="*/ 131 w 135"/>
                                    <a:gd name="T3" fmla="*/ 15 h 15"/>
                                    <a:gd name="T4" fmla="*/ 131 w 135"/>
                                    <a:gd name="T5" fmla="*/ 11 h 15"/>
                                    <a:gd name="T6" fmla="*/ 135 w 135"/>
                                    <a:gd name="T7" fmla="*/ 11 h 15"/>
                                    <a:gd name="T8" fmla="*/ 135 w 135"/>
                                    <a:gd name="T9" fmla="*/ 3 h 15"/>
                                    <a:gd name="T10" fmla="*/ 131 w 135"/>
                                    <a:gd name="T11" fmla="*/ 3 h 15"/>
                                    <a:gd name="T12" fmla="*/ 131 w 135"/>
                                    <a:gd name="T13" fmla="*/ 0 h 15"/>
                                    <a:gd name="T14" fmla="*/ 4 w 135"/>
                                    <a:gd name="T15" fmla="*/ 0 h 15"/>
                                    <a:gd name="T16" fmla="*/ 4 w 135"/>
                                    <a:gd name="T17" fmla="*/ 3 h 15"/>
                                    <a:gd name="T18" fmla="*/ 0 w 135"/>
                                    <a:gd name="T19" fmla="*/ 3 h 15"/>
                                    <a:gd name="T20" fmla="*/ 0 w 135"/>
                                    <a:gd name="T21" fmla="*/ 11 h 15"/>
                                    <a:gd name="T22" fmla="*/ 4 w 135"/>
                                    <a:gd name="T23" fmla="*/ 11 h 15"/>
                                    <a:gd name="T24" fmla="*/ 4 w 135"/>
                                    <a:gd name="T25" fmla="*/ 15 h 15"/>
                                    <a:gd name="T26" fmla="*/ 8 w 135"/>
                                    <a:gd name="T27" fmla="*/ 15 h 15"/>
                                    <a:gd name="T28" fmla="*/ 127 w 135"/>
                                    <a:gd name="T2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5" h="15">
                                      <a:moveTo>
                                        <a:pt x="127" y="15"/>
                                      </a:moveTo>
                                      <a:lnTo>
                                        <a:pt x="131" y="15"/>
                                      </a:lnTo>
                                      <a:lnTo>
                                        <a:pt x="131" y="11"/>
                                      </a:lnTo>
                                      <a:lnTo>
                                        <a:pt x="135" y="11"/>
                                      </a:lnTo>
                                      <a:lnTo>
                                        <a:pt x="135" y="3"/>
                                      </a:lnTo>
                                      <a:lnTo>
                                        <a:pt x="131" y="3"/>
                                      </a:lnTo>
                                      <a:lnTo>
                                        <a:pt x="131" y="0"/>
                                      </a:lnTo>
                                      <a:lnTo>
                                        <a:pt x="4" y="0"/>
                                      </a:lnTo>
                                      <a:lnTo>
                                        <a:pt x="4" y="3"/>
                                      </a:lnTo>
                                      <a:lnTo>
                                        <a:pt x="0" y="3"/>
                                      </a:lnTo>
                                      <a:lnTo>
                                        <a:pt x="0" y="11"/>
                                      </a:lnTo>
                                      <a:lnTo>
                                        <a:pt x="4" y="11"/>
                                      </a:lnTo>
                                      <a:lnTo>
                                        <a:pt x="4" y="15"/>
                                      </a:lnTo>
                                      <a:lnTo>
                                        <a:pt x="8" y="15"/>
                                      </a:lnTo>
                                      <a:lnTo>
                                        <a:pt x="12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3" name="Freeform 270"/>
                              <wps:cNvSpPr>
                                <a:spLocks/>
                              </wps:cNvSpPr>
                              <wps:spPr bwMode="auto">
                                <a:xfrm>
                                  <a:off x="845820" y="2350770"/>
                                  <a:ext cx="335915" cy="188595"/>
                                </a:xfrm>
                                <a:custGeom>
                                  <a:avLst/>
                                  <a:gdLst>
                                    <a:gd name="T0" fmla="*/ 529 w 529"/>
                                    <a:gd name="T1" fmla="*/ 297 h 297"/>
                                    <a:gd name="T2" fmla="*/ 0 w 529"/>
                                    <a:gd name="T3" fmla="*/ 297 h 297"/>
                                    <a:gd name="T4" fmla="*/ 0 w 529"/>
                                    <a:gd name="T5" fmla="*/ 0 h 297"/>
                                    <a:gd name="T6" fmla="*/ 234 w 529"/>
                                    <a:gd name="T7" fmla="*/ 0 h 297"/>
                                    <a:gd name="T8" fmla="*/ 234 w 529"/>
                                    <a:gd name="T9" fmla="*/ 177 h 297"/>
                                    <a:gd name="T10" fmla="*/ 529 w 529"/>
                                    <a:gd name="T11" fmla="*/ 177 h 297"/>
                                    <a:gd name="T12" fmla="*/ 529 w 529"/>
                                    <a:gd name="T13" fmla="*/ 297 h 297"/>
                                  </a:gdLst>
                                  <a:ahLst/>
                                  <a:cxnLst>
                                    <a:cxn ang="0">
                                      <a:pos x="T0" y="T1"/>
                                    </a:cxn>
                                    <a:cxn ang="0">
                                      <a:pos x="T2" y="T3"/>
                                    </a:cxn>
                                    <a:cxn ang="0">
                                      <a:pos x="T4" y="T5"/>
                                    </a:cxn>
                                    <a:cxn ang="0">
                                      <a:pos x="T6" y="T7"/>
                                    </a:cxn>
                                    <a:cxn ang="0">
                                      <a:pos x="T8" y="T9"/>
                                    </a:cxn>
                                    <a:cxn ang="0">
                                      <a:pos x="T10" y="T11"/>
                                    </a:cxn>
                                    <a:cxn ang="0">
                                      <a:pos x="T12" y="T13"/>
                                    </a:cxn>
                                  </a:cxnLst>
                                  <a:rect l="0" t="0" r="r" b="b"/>
                                  <a:pathLst>
                                    <a:path w="529" h="297">
                                      <a:moveTo>
                                        <a:pt x="529" y="297"/>
                                      </a:moveTo>
                                      <a:lnTo>
                                        <a:pt x="0" y="297"/>
                                      </a:lnTo>
                                      <a:lnTo>
                                        <a:pt x="0" y="0"/>
                                      </a:lnTo>
                                      <a:lnTo>
                                        <a:pt x="234" y="0"/>
                                      </a:lnTo>
                                      <a:lnTo>
                                        <a:pt x="234" y="177"/>
                                      </a:lnTo>
                                      <a:lnTo>
                                        <a:pt x="529" y="177"/>
                                      </a:lnTo>
                                      <a:lnTo>
                                        <a:pt x="529" y="297"/>
                                      </a:lnTo>
                                      <a:close/>
                                    </a:path>
                                  </a:pathLst>
                                </a:custGeom>
                                <a:pattFill prst="ltDn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4" name="Freeform 271"/>
                              <wps:cNvSpPr>
                                <a:spLocks/>
                              </wps:cNvSpPr>
                              <wps:spPr bwMode="auto">
                                <a:xfrm>
                                  <a:off x="840740" y="2346325"/>
                                  <a:ext cx="346075" cy="197485"/>
                                </a:xfrm>
                                <a:custGeom>
                                  <a:avLst/>
                                  <a:gdLst>
                                    <a:gd name="T0" fmla="*/ 530 w 545"/>
                                    <a:gd name="T1" fmla="*/ 304 h 311"/>
                                    <a:gd name="T2" fmla="*/ 537 w 545"/>
                                    <a:gd name="T3" fmla="*/ 296 h 311"/>
                                    <a:gd name="T4" fmla="*/ 8 w 545"/>
                                    <a:gd name="T5" fmla="*/ 296 h 311"/>
                                    <a:gd name="T6" fmla="*/ 15 w 545"/>
                                    <a:gd name="T7" fmla="*/ 304 h 311"/>
                                    <a:gd name="T8" fmla="*/ 15 w 545"/>
                                    <a:gd name="T9" fmla="*/ 7 h 311"/>
                                    <a:gd name="T10" fmla="*/ 8 w 545"/>
                                    <a:gd name="T11" fmla="*/ 15 h 311"/>
                                    <a:gd name="T12" fmla="*/ 242 w 545"/>
                                    <a:gd name="T13" fmla="*/ 15 h 311"/>
                                    <a:gd name="T14" fmla="*/ 234 w 545"/>
                                    <a:gd name="T15" fmla="*/ 7 h 311"/>
                                    <a:gd name="T16" fmla="*/ 234 w 545"/>
                                    <a:gd name="T17" fmla="*/ 188 h 311"/>
                                    <a:gd name="T18" fmla="*/ 238 w 545"/>
                                    <a:gd name="T19" fmla="*/ 188 h 311"/>
                                    <a:gd name="T20" fmla="*/ 238 w 545"/>
                                    <a:gd name="T21" fmla="*/ 192 h 311"/>
                                    <a:gd name="T22" fmla="*/ 537 w 545"/>
                                    <a:gd name="T23" fmla="*/ 192 h 311"/>
                                    <a:gd name="T24" fmla="*/ 530 w 545"/>
                                    <a:gd name="T25" fmla="*/ 184 h 311"/>
                                    <a:gd name="T26" fmla="*/ 530 w 545"/>
                                    <a:gd name="T27" fmla="*/ 304 h 311"/>
                                    <a:gd name="T28" fmla="*/ 545 w 545"/>
                                    <a:gd name="T29" fmla="*/ 304 h 311"/>
                                    <a:gd name="T30" fmla="*/ 545 w 545"/>
                                    <a:gd name="T31" fmla="*/ 184 h 311"/>
                                    <a:gd name="T32" fmla="*/ 545 w 545"/>
                                    <a:gd name="T33" fmla="*/ 180 h 311"/>
                                    <a:gd name="T34" fmla="*/ 541 w 545"/>
                                    <a:gd name="T35" fmla="*/ 180 h 311"/>
                                    <a:gd name="T36" fmla="*/ 541 w 545"/>
                                    <a:gd name="T37" fmla="*/ 177 h 311"/>
                                    <a:gd name="T38" fmla="*/ 537 w 545"/>
                                    <a:gd name="T39" fmla="*/ 177 h 311"/>
                                    <a:gd name="T40" fmla="*/ 242 w 545"/>
                                    <a:gd name="T41" fmla="*/ 177 h 311"/>
                                    <a:gd name="T42" fmla="*/ 250 w 545"/>
                                    <a:gd name="T43" fmla="*/ 184 h 311"/>
                                    <a:gd name="T44" fmla="*/ 250 w 545"/>
                                    <a:gd name="T45" fmla="*/ 7 h 311"/>
                                    <a:gd name="T46" fmla="*/ 250 w 545"/>
                                    <a:gd name="T47" fmla="*/ 3 h 311"/>
                                    <a:gd name="T48" fmla="*/ 246 w 545"/>
                                    <a:gd name="T49" fmla="*/ 3 h 311"/>
                                    <a:gd name="T50" fmla="*/ 246 w 545"/>
                                    <a:gd name="T51" fmla="*/ 0 h 311"/>
                                    <a:gd name="T52" fmla="*/ 242 w 545"/>
                                    <a:gd name="T53" fmla="*/ 0 h 311"/>
                                    <a:gd name="T54" fmla="*/ 8 w 545"/>
                                    <a:gd name="T55" fmla="*/ 0 h 311"/>
                                    <a:gd name="T56" fmla="*/ 4 w 545"/>
                                    <a:gd name="T57" fmla="*/ 0 h 311"/>
                                    <a:gd name="T58" fmla="*/ 4 w 545"/>
                                    <a:gd name="T59" fmla="*/ 3 h 311"/>
                                    <a:gd name="T60" fmla="*/ 0 w 545"/>
                                    <a:gd name="T61" fmla="*/ 3 h 311"/>
                                    <a:gd name="T62" fmla="*/ 0 w 545"/>
                                    <a:gd name="T63" fmla="*/ 7 h 311"/>
                                    <a:gd name="T64" fmla="*/ 0 w 545"/>
                                    <a:gd name="T65" fmla="*/ 304 h 311"/>
                                    <a:gd name="T66" fmla="*/ 0 w 545"/>
                                    <a:gd name="T67" fmla="*/ 307 h 311"/>
                                    <a:gd name="T68" fmla="*/ 4 w 545"/>
                                    <a:gd name="T69" fmla="*/ 307 h 311"/>
                                    <a:gd name="T70" fmla="*/ 4 w 545"/>
                                    <a:gd name="T71" fmla="*/ 311 h 311"/>
                                    <a:gd name="T72" fmla="*/ 8 w 545"/>
                                    <a:gd name="T73" fmla="*/ 311 h 311"/>
                                    <a:gd name="T74" fmla="*/ 537 w 545"/>
                                    <a:gd name="T75" fmla="*/ 311 h 311"/>
                                    <a:gd name="T76" fmla="*/ 541 w 545"/>
                                    <a:gd name="T77" fmla="*/ 311 h 311"/>
                                    <a:gd name="T78" fmla="*/ 541 w 545"/>
                                    <a:gd name="T79" fmla="*/ 307 h 311"/>
                                    <a:gd name="T80" fmla="*/ 545 w 545"/>
                                    <a:gd name="T81" fmla="*/ 307 h 311"/>
                                    <a:gd name="T82" fmla="*/ 545 w 545"/>
                                    <a:gd name="T83" fmla="*/ 304 h 311"/>
                                    <a:gd name="T84" fmla="*/ 530 w 545"/>
                                    <a:gd name="T85" fmla="*/ 304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5" h="311">
                                      <a:moveTo>
                                        <a:pt x="530" y="304"/>
                                      </a:moveTo>
                                      <a:lnTo>
                                        <a:pt x="537" y="296"/>
                                      </a:lnTo>
                                      <a:lnTo>
                                        <a:pt x="8" y="296"/>
                                      </a:lnTo>
                                      <a:lnTo>
                                        <a:pt x="15" y="304"/>
                                      </a:lnTo>
                                      <a:lnTo>
                                        <a:pt x="15" y="7"/>
                                      </a:lnTo>
                                      <a:lnTo>
                                        <a:pt x="8" y="15"/>
                                      </a:lnTo>
                                      <a:lnTo>
                                        <a:pt x="242" y="15"/>
                                      </a:lnTo>
                                      <a:lnTo>
                                        <a:pt x="234" y="7"/>
                                      </a:lnTo>
                                      <a:lnTo>
                                        <a:pt x="234" y="188"/>
                                      </a:lnTo>
                                      <a:lnTo>
                                        <a:pt x="238" y="188"/>
                                      </a:lnTo>
                                      <a:lnTo>
                                        <a:pt x="238" y="192"/>
                                      </a:lnTo>
                                      <a:lnTo>
                                        <a:pt x="537" y="192"/>
                                      </a:lnTo>
                                      <a:lnTo>
                                        <a:pt x="530" y="184"/>
                                      </a:lnTo>
                                      <a:lnTo>
                                        <a:pt x="530" y="304"/>
                                      </a:lnTo>
                                      <a:lnTo>
                                        <a:pt x="545" y="304"/>
                                      </a:lnTo>
                                      <a:lnTo>
                                        <a:pt x="545" y="184"/>
                                      </a:lnTo>
                                      <a:lnTo>
                                        <a:pt x="545" y="180"/>
                                      </a:lnTo>
                                      <a:lnTo>
                                        <a:pt x="541" y="180"/>
                                      </a:lnTo>
                                      <a:lnTo>
                                        <a:pt x="541" y="177"/>
                                      </a:lnTo>
                                      <a:lnTo>
                                        <a:pt x="537" y="177"/>
                                      </a:lnTo>
                                      <a:lnTo>
                                        <a:pt x="242" y="177"/>
                                      </a:lnTo>
                                      <a:lnTo>
                                        <a:pt x="250" y="184"/>
                                      </a:lnTo>
                                      <a:lnTo>
                                        <a:pt x="250" y="7"/>
                                      </a:lnTo>
                                      <a:lnTo>
                                        <a:pt x="250" y="3"/>
                                      </a:lnTo>
                                      <a:lnTo>
                                        <a:pt x="246" y="3"/>
                                      </a:lnTo>
                                      <a:lnTo>
                                        <a:pt x="246" y="0"/>
                                      </a:lnTo>
                                      <a:lnTo>
                                        <a:pt x="242" y="0"/>
                                      </a:lnTo>
                                      <a:lnTo>
                                        <a:pt x="8" y="0"/>
                                      </a:lnTo>
                                      <a:lnTo>
                                        <a:pt x="4" y="0"/>
                                      </a:lnTo>
                                      <a:lnTo>
                                        <a:pt x="4" y="3"/>
                                      </a:lnTo>
                                      <a:lnTo>
                                        <a:pt x="0" y="3"/>
                                      </a:lnTo>
                                      <a:lnTo>
                                        <a:pt x="0" y="7"/>
                                      </a:lnTo>
                                      <a:lnTo>
                                        <a:pt x="0" y="304"/>
                                      </a:lnTo>
                                      <a:lnTo>
                                        <a:pt x="0" y="307"/>
                                      </a:lnTo>
                                      <a:lnTo>
                                        <a:pt x="4" y="307"/>
                                      </a:lnTo>
                                      <a:lnTo>
                                        <a:pt x="4" y="311"/>
                                      </a:lnTo>
                                      <a:lnTo>
                                        <a:pt x="8" y="311"/>
                                      </a:lnTo>
                                      <a:lnTo>
                                        <a:pt x="537" y="311"/>
                                      </a:lnTo>
                                      <a:lnTo>
                                        <a:pt x="541" y="311"/>
                                      </a:lnTo>
                                      <a:lnTo>
                                        <a:pt x="541" y="307"/>
                                      </a:lnTo>
                                      <a:lnTo>
                                        <a:pt x="545" y="307"/>
                                      </a:lnTo>
                                      <a:lnTo>
                                        <a:pt x="545" y="304"/>
                                      </a:lnTo>
                                      <a:lnTo>
                                        <a:pt x="530" y="3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5" name="Rectangle 272"/>
                              <wps:cNvSpPr>
                                <a:spLocks noChangeArrowheads="1"/>
                              </wps:cNvSpPr>
                              <wps:spPr bwMode="auto">
                                <a:xfrm>
                                  <a:off x="248285" y="1739900"/>
                                  <a:ext cx="863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23616" name="Rectangle 273"/>
                              <wps:cNvSpPr>
                                <a:spLocks noChangeArrowheads="1"/>
                              </wps:cNvSpPr>
                              <wps:spPr bwMode="auto">
                                <a:xfrm>
                                  <a:off x="2371090" y="1463675"/>
                                  <a:ext cx="863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23617" name="Rectangle 274"/>
                              <wps:cNvSpPr>
                                <a:spLocks noChangeArrowheads="1"/>
                              </wps:cNvSpPr>
                              <wps:spPr bwMode="auto">
                                <a:xfrm rot="16200000">
                                  <a:off x="393065" y="2246630"/>
                                  <a:ext cx="1771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23618" name="Rectangle 275"/>
                              <wps:cNvSpPr>
                                <a:spLocks noChangeArrowheads="1"/>
                              </wps:cNvSpPr>
                              <wps:spPr bwMode="auto">
                                <a:xfrm rot="16200000">
                                  <a:off x="462915" y="2219960"/>
                                  <a:ext cx="106045" cy="3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Comic Sans MS" w:hAnsi="Comic Sans MS" w:cs="Comic Sans MS"/>
                                        <w:color w:val="000000"/>
                                        <w:sz w:val="12"/>
                                        <w:szCs w:val="12"/>
                                        <w:lang w:val="en-US"/>
                                      </w:rPr>
                                      <w:t>1</w:t>
                                    </w:r>
                                  </w:p>
                                </w:txbxContent>
                              </wps:txbx>
                              <wps:bodyPr rot="0" vert="horz" wrap="none" lIns="0" tIns="0" rIns="0" bIns="0" anchor="t" anchorCtr="0" upright="1">
                                <a:spAutoFit/>
                              </wps:bodyPr>
                            </wps:wsp>
                            <wps:wsp>
                              <wps:cNvPr id="23619" name="Rectangle 276"/>
                              <wps:cNvSpPr>
                                <a:spLocks noChangeArrowheads="1"/>
                              </wps:cNvSpPr>
                              <wps:spPr bwMode="auto">
                                <a:xfrm rot="16200000">
                                  <a:off x="1742440" y="2132965"/>
                                  <a:ext cx="1771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23620" name="Rectangle 277"/>
                              <wps:cNvSpPr>
                                <a:spLocks noChangeArrowheads="1"/>
                              </wps:cNvSpPr>
                              <wps:spPr bwMode="auto">
                                <a:xfrm rot="16200000">
                                  <a:off x="1817370" y="2089150"/>
                                  <a:ext cx="106045" cy="4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Comic Sans MS" w:hAnsi="Comic Sans MS" w:cs="Comic Sans MS"/>
                                        <w:color w:val="000000"/>
                                        <w:sz w:val="12"/>
                                        <w:szCs w:val="12"/>
                                        <w:lang w:val="en-US"/>
                                      </w:rPr>
                                      <w:t>0</w:t>
                                    </w:r>
                                  </w:p>
                                </w:txbxContent>
                              </wps:txbx>
                              <wps:bodyPr rot="0" vert="horz" wrap="none" lIns="0" tIns="0" rIns="0" bIns="0" anchor="t" anchorCtr="0" upright="1">
                                <a:spAutoFit/>
                              </wps:bodyPr>
                            </wps:wsp>
                            <wps:wsp>
                              <wps:cNvPr id="23621" name="Rectangle 278"/>
                              <wps:cNvSpPr>
                                <a:spLocks noChangeArrowheads="1"/>
                              </wps:cNvSpPr>
                              <wps:spPr bwMode="auto">
                                <a:xfrm>
                                  <a:off x="1856740" y="2727325"/>
                                  <a:ext cx="66167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Comic Sans MS" w:hAnsi="Comic Sans MS" w:cs="Comic Sans MS"/>
                                        <w:color w:val="000000"/>
                                        <w:lang w:val="en-US"/>
                                      </w:rPr>
                                      <w:t>Eprouvette</w:t>
                                    </w:r>
                                    <w:proofErr w:type="spellEnd"/>
                                  </w:p>
                                </w:txbxContent>
                              </wps:txbx>
                              <wps:bodyPr rot="0" vert="horz" wrap="none" lIns="0" tIns="0" rIns="0" bIns="0" anchor="t" anchorCtr="0" upright="1">
                                <a:spAutoFit/>
                              </wps:bodyPr>
                            </wps:wsp>
                            <wps:wsp>
                              <wps:cNvPr id="23622" name="Line 279"/>
                              <wps:cNvCnPr/>
                              <wps:spPr bwMode="auto">
                                <a:xfrm flipH="1" flipV="1">
                                  <a:off x="1191895" y="2436495"/>
                                  <a:ext cx="628650" cy="3638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23" name="Freeform 280"/>
                              <wps:cNvSpPr>
                                <a:spLocks/>
                              </wps:cNvSpPr>
                              <wps:spPr bwMode="auto">
                                <a:xfrm>
                                  <a:off x="1191895" y="2436495"/>
                                  <a:ext cx="50800" cy="43815"/>
                                </a:xfrm>
                                <a:custGeom>
                                  <a:avLst/>
                                  <a:gdLst>
                                    <a:gd name="T0" fmla="*/ 46 w 80"/>
                                    <a:gd name="T1" fmla="*/ 69 h 69"/>
                                    <a:gd name="T2" fmla="*/ 0 w 80"/>
                                    <a:gd name="T3" fmla="*/ 0 h 69"/>
                                    <a:gd name="T4" fmla="*/ 80 w 80"/>
                                    <a:gd name="T5" fmla="*/ 4 h 69"/>
                                    <a:gd name="T6" fmla="*/ 30 w 80"/>
                                    <a:gd name="T7" fmla="*/ 19 h 69"/>
                                    <a:gd name="T8" fmla="*/ 46 w 80"/>
                                    <a:gd name="T9" fmla="*/ 69 h 69"/>
                                  </a:gdLst>
                                  <a:ahLst/>
                                  <a:cxnLst>
                                    <a:cxn ang="0">
                                      <a:pos x="T0" y="T1"/>
                                    </a:cxn>
                                    <a:cxn ang="0">
                                      <a:pos x="T2" y="T3"/>
                                    </a:cxn>
                                    <a:cxn ang="0">
                                      <a:pos x="T4" y="T5"/>
                                    </a:cxn>
                                    <a:cxn ang="0">
                                      <a:pos x="T6" y="T7"/>
                                    </a:cxn>
                                    <a:cxn ang="0">
                                      <a:pos x="T8" y="T9"/>
                                    </a:cxn>
                                  </a:cxnLst>
                                  <a:rect l="0" t="0" r="r" b="b"/>
                                  <a:pathLst>
                                    <a:path w="80" h="69">
                                      <a:moveTo>
                                        <a:pt x="46" y="69"/>
                                      </a:moveTo>
                                      <a:lnTo>
                                        <a:pt x="0" y="0"/>
                                      </a:lnTo>
                                      <a:lnTo>
                                        <a:pt x="80" y="4"/>
                                      </a:lnTo>
                                      <a:lnTo>
                                        <a:pt x="30" y="19"/>
                                      </a:lnTo>
                                      <a:lnTo>
                                        <a:pt x="46"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24" name="Rectangle 281"/>
                              <wps:cNvSpPr>
                                <a:spLocks noChangeArrowheads="1"/>
                              </wps:cNvSpPr>
                              <wps:spPr bwMode="auto">
                                <a:xfrm>
                                  <a:off x="996950" y="3121025"/>
                                  <a:ext cx="9525" cy="927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25" name="Freeform 282"/>
                              <wps:cNvSpPr>
                                <a:spLocks/>
                              </wps:cNvSpPr>
                              <wps:spPr bwMode="auto">
                                <a:xfrm>
                                  <a:off x="882015" y="3181985"/>
                                  <a:ext cx="119380" cy="36830"/>
                                </a:xfrm>
                                <a:custGeom>
                                  <a:avLst/>
                                  <a:gdLst>
                                    <a:gd name="T0" fmla="*/ 188 w 188"/>
                                    <a:gd name="T1" fmla="*/ 42 h 58"/>
                                    <a:gd name="T2" fmla="*/ 0 w 188"/>
                                    <a:gd name="T3" fmla="*/ 0 h 58"/>
                                    <a:gd name="T4" fmla="*/ 0 w 188"/>
                                    <a:gd name="T5" fmla="*/ 15 h 58"/>
                                    <a:gd name="T6" fmla="*/ 188 w 188"/>
                                    <a:gd name="T7" fmla="*/ 58 h 58"/>
                                    <a:gd name="T8" fmla="*/ 188 w 188"/>
                                    <a:gd name="T9" fmla="*/ 42 h 58"/>
                                  </a:gdLst>
                                  <a:ahLst/>
                                  <a:cxnLst>
                                    <a:cxn ang="0">
                                      <a:pos x="T0" y="T1"/>
                                    </a:cxn>
                                    <a:cxn ang="0">
                                      <a:pos x="T2" y="T3"/>
                                    </a:cxn>
                                    <a:cxn ang="0">
                                      <a:pos x="T4" y="T5"/>
                                    </a:cxn>
                                    <a:cxn ang="0">
                                      <a:pos x="T6" y="T7"/>
                                    </a:cxn>
                                    <a:cxn ang="0">
                                      <a:pos x="T8" y="T9"/>
                                    </a:cxn>
                                  </a:cxnLst>
                                  <a:rect l="0" t="0" r="r" b="b"/>
                                  <a:pathLst>
                                    <a:path w="188" h="58">
                                      <a:moveTo>
                                        <a:pt x="188" y="42"/>
                                      </a:moveTo>
                                      <a:lnTo>
                                        <a:pt x="0" y="0"/>
                                      </a:lnTo>
                                      <a:lnTo>
                                        <a:pt x="0" y="15"/>
                                      </a:lnTo>
                                      <a:lnTo>
                                        <a:pt x="188" y="58"/>
                                      </a:lnTo>
                                      <a:lnTo>
                                        <a:pt x="18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6" name="Freeform 283"/>
                              <wps:cNvSpPr>
                                <a:spLocks/>
                              </wps:cNvSpPr>
                              <wps:spPr bwMode="auto">
                                <a:xfrm>
                                  <a:off x="996950" y="3851275"/>
                                  <a:ext cx="9525" cy="76200"/>
                                </a:xfrm>
                                <a:custGeom>
                                  <a:avLst/>
                                  <a:gdLst>
                                    <a:gd name="T0" fmla="*/ 15 w 15"/>
                                    <a:gd name="T1" fmla="*/ 8 h 120"/>
                                    <a:gd name="T2" fmla="*/ 15 w 15"/>
                                    <a:gd name="T3" fmla="*/ 4 h 120"/>
                                    <a:gd name="T4" fmla="*/ 11 w 15"/>
                                    <a:gd name="T5" fmla="*/ 4 h 120"/>
                                    <a:gd name="T6" fmla="*/ 11 w 15"/>
                                    <a:gd name="T7" fmla="*/ 0 h 120"/>
                                    <a:gd name="T8" fmla="*/ 4 w 15"/>
                                    <a:gd name="T9" fmla="*/ 0 h 120"/>
                                    <a:gd name="T10" fmla="*/ 4 w 15"/>
                                    <a:gd name="T11" fmla="*/ 4 h 120"/>
                                    <a:gd name="T12" fmla="*/ 0 w 15"/>
                                    <a:gd name="T13" fmla="*/ 4 h 120"/>
                                    <a:gd name="T14" fmla="*/ 0 w 15"/>
                                    <a:gd name="T15" fmla="*/ 116 h 120"/>
                                    <a:gd name="T16" fmla="*/ 4 w 15"/>
                                    <a:gd name="T17" fmla="*/ 116 h 120"/>
                                    <a:gd name="T18" fmla="*/ 4 w 15"/>
                                    <a:gd name="T19" fmla="*/ 120 h 120"/>
                                    <a:gd name="T20" fmla="*/ 11 w 15"/>
                                    <a:gd name="T21" fmla="*/ 120 h 120"/>
                                    <a:gd name="T22" fmla="*/ 11 w 15"/>
                                    <a:gd name="T23" fmla="*/ 116 h 120"/>
                                    <a:gd name="T24" fmla="*/ 15 w 15"/>
                                    <a:gd name="T25" fmla="*/ 116 h 120"/>
                                    <a:gd name="T26" fmla="*/ 15 w 15"/>
                                    <a:gd name="T27" fmla="*/ 112 h 120"/>
                                    <a:gd name="T28" fmla="*/ 15 w 15"/>
                                    <a:gd name="T29" fmla="*/ 8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120">
                                      <a:moveTo>
                                        <a:pt x="15" y="8"/>
                                      </a:moveTo>
                                      <a:lnTo>
                                        <a:pt x="15" y="4"/>
                                      </a:lnTo>
                                      <a:lnTo>
                                        <a:pt x="11" y="4"/>
                                      </a:lnTo>
                                      <a:lnTo>
                                        <a:pt x="11" y="0"/>
                                      </a:lnTo>
                                      <a:lnTo>
                                        <a:pt x="4" y="0"/>
                                      </a:lnTo>
                                      <a:lnTo>
                                        <a:pt x="4" y="4"/>
                                      </a:lnTo>
                                      <a:lnTo>
                                        <a:pt x="0" y="4"/>
                                      </a:lnTo>
                                      <a:lnTo>
                                        <a:pt x="0" y="116"/>
                                      </a:lnTo>
                                      <a:lnTo>
                                        <a:pt x="4" y="116"/>
                                      </a:lnTo>
                                      <a:lnTo>
                                        <a:pt x="4" y="120"/>
                                      </a:lnTo>
                                      <a:lnTo>
                                        <a:pt x="11" y="120"/>
                                      </a:lnTo>
                                      <a:lnTo>
                                        <a:pt x="11" y="116"/>
                                      </a:lnTo>
                                      <a:lnTo>
                                        <a:pt x="15" y="116"/>
                                      </a:lnTo>
                                      <a:lnTo>
                                        <a:pt x="15" y="112"/>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7" name="Freeform 284"/>
                              <wps:cNvSpPr>
                                <a:spLocks/>
                              </wps:cNvSpPr>
                              <wps:spPr bwMode="auto">
                                <a:xfrm>
                                  <a:off x="879475" y="3824605"/>
                                  <a:ext cx="124460" cy="48895"/>
                                </a:xfrm>
                                <a:custGeom>
                                  <a:avLst/>
                                  <a:gdLst>
                                    <a:gd name="T0" fmla="*/ 189 w 196"/>
                                    <a:gd name="T1" fmla="*/ 0 h 77"/>
                                    <a:gd name="T2" fmla="*/ 0 w 196"/>
                                    <a:gd name="T3" fmla="*/ 62 h 77"/>
                                    <a:gd name="T4" fmla="*/ 8 w 196"/>
                                    <a:gd name="T5" fmla="*/ 77 h 77"/>
                                    <a:gd name="T6" fmla="*/ 196 w 196"/>
                                    <a:gd name="T7" fmla="*/ 15 h 77"/>
                                    <a:gd name="T8" fmla="*/ 189 w 196"/>
                                    <a:gd name="T9" fmla="*/ 0 h 77"/>
                                  </a:gdLst>
                                  <a:ahLst/>
                                  <a:cxnLst>
                                    <a:cxn ang="0">
                                      <a:pos x="T0" y="T1"/>
                                    </a:cxn>
                                    <a:cxn ang="0">
                                      <a:pos x="T2" y="T3"/>
                                    </a:cxn>
                                    <a:cxn ang="0">
                                      <a:pos x="T4" y="T5"/>
                                    </a:cxn>
                                    <a:cxn ang="0">
                                      <a:pos x="T6" y="T7"/>
                                    </a:cxn>
                                    <a:cxn ang="0">
                                      <a:pos x="T8" y="T9"/>
                                    </a:cxn>
                                  </a:cxnLst>
                                  <a:rect l="0" t="0" r="r" b="b"/>
                                  <a:pathLst>
                                    <a:path w="196" h="77">
                                      <a:moveTo>
                                        <a:pt x="189" y="0"/>
                                      </a:moveTo>
                                      <a:lnTo>
                                        <a:pt x="0" y="62"/>
                                      </a:lnTo>
                                      <a:lnTo>
                                        <a:pt x="8" y="77"/>
                                      </a:lnTo>
                                      <a:lnTo>
                                        <a:pt x="196" y="15"/>
                                      </a:lnTo>
                                      <a:lnTo>
                                        <a:pt x="1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8" name="Rectangle 285"/>
                              <wps:cNvSpPr>
                                <a:spLocks noChangeArrowheads="1"/>
                              </wps:cNvSpPr>
                              <wps:spPr bwMode="auto">
                                <a:xfrm>
                                  <a:off x="2400300" y="2370455"/>
                                  <a:ext cx="49911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Comic Sans MS" w:hAnsi="Comic Sans MS" w:cs="Comic Sans MS"/>
                                        <w:color w:val="000000"/>
                                        <w:lang w:val="en-US"/>
                                      </w:rPr>
                                      <w:t>Marteau</w:t>
                                    </w:r>
                                    <w:proofErr w:type="spellEnd"/>
                                  </w:p>
                                </w:txbxContent>
                              </wps:txbx>
                              <wps:bodyPr rot="0" vert="horz" wrap="none" lIns="0" tIns="0" rIns="0" bIns="0" anchor="t" anchorCtr="0" upright="1">
                                <a:spAutoFit/>
                              </wps:bodyPr>
                            </wps:wsp>
                            <wps:wsp>
                              <wps:cNvPr id="23629" name="Rectangle 286"/>
                              <wps:cNvSpPr>
                                <a:spLocks noChangeArrowheads="1"/>
                              </wps:cNvSpPr>
                              <wps:spPr bwMode="auto">
                                <a:xfrm>
                                  <a:off x="2400300" y="2543810"/>
                                  <a:ext cx="55753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wps:txbx>
                              <wps:bodyPr rot="0" vert="horz" wrap="none" lIns="0" tIns="0" rIns="0" bIns="0" anchor="t" anchorCtr="0" upright="1">
                                <a:spAutoFit/>
                              </wps:bodyPr>
                            </wps:wsp>
                            <wps:wsp>
                              <wps:cNvPr id="23630" name="Line 287"/>
                              <wps:cNvCnPr/>
                              <wps:spPr bwMode="auto">
                                <a:xfrm flipH="1">
                                  <a:off x="1876425" y="1691005"/>
                                  <a:ext cx="4483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1" name="Line 288"/>
                              <wps:cNvCnPr/>
                              <wps:spPr bwMode="auto">
                                <a:xfrm>
                                  <a:off x="1067435" y="2407285"/>
                                  <a:ext cx="9944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2" name="Line 289"/>
                              <wps:cNvCnPr/>
                              <wps:spPr bwMode="auto">
                                <a:xfrm>
                                  <a:off x="1969135" y="1691005"/>
                                  <a:ext cx="635" cy="7162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3" name="Freeform 290"/>
                              <wps:cNvSpPr>
                                <a:spLocks/>
                              </wps:cNvSpPr>
                              <wps:spPr bwMode="auto">
                                <a:xfrm>
                                  <a:off x="1946910" y="1691005"/>
                                  <a:ext cx="46355" cy="46355"/>
                                </a:xfrm>
                                <a:custGeom>
                                  <a:avLst/>
                                  <a:gdLst>
                                    <a:gd name="T0" fmla="*/ 73 w 73"/>
                                    <a:gd name="T1" fmla="*/ 73 h 73"/>
                                    <a:gd name="T2" fmla="*/ 35 w 73"/>
                                    <a:gd name="T3" fmla="*/ 0 h 73"/>
                                    <a:gd name="T4" fmla="*/ 0 w 73"/>
                                    <a:gd name="T5" fmla="*/ 73 h 73"/>
                                    <a:gd name="T6" fmla="*/ 35 w 73"/>
                                    <a:gd name="T7" fmla="*/ 39 h 73"/>
                                    <a:gd name="T8" fmla="*/ 73 w 73"/>
                                    <a:gd name="T9" fmla="*/ 73 h 73"/>
                                  </a:gdLst>
                                  <a:ahLst/>
                                  <a:cxnLst>
                                    <a:cxn ang="0">
                                      <a:pos x="T0" y="T1"/>
                                    </a:cxn>
                                    <a:cxn ang="0">
                                      <a:pos x="T2" y="T3"/>
                                    </a:cxn>
                                    <a:cxn ang="0">
                                      <a:pos x="T4" y="T5"/>
                                    </a:cxn>
                                    <a:cxn ang="0">
                                      <a:pos x="T6" y="T7"/>
                                    </a:cxn>
                                    <a:cxn ang="0">
                                      <a:pos x="T8" y="T9"/>
                                    </a:cxn>
                                  </a:cxnLst>
                                  <a:rect l="0" t="0" r="r" b="b"/>
                                  <a:pathLst>
                                    <a:path w="73" h="73">
                                      <a:moveTo>
                                        <a:pt x="73" y="73"/>
                                      </a:moveTo>
                                      <a:lnTo>
                                        <a:pt x="35" y="0"/>
                                      </a:lnTo>
                                      <a:lnTo>
                                        <a:pt x="0" y="73"/>
                                      </a:lnTo>
                                      <a:lnTo>
                                        <a:pt x="35" y="39"/>
                                      </a:lnTo>
                                      <a:lnTo>
                                        <a:pt x="73" y="7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4" name="Freeform 291"/>
                              <wps:cNvSpPr>
                                <a:spLocks/>
                              </wps:cNvSpPr>
                              <wps:spPr bwMode="auto">
                                <a:xfrm>
                                  <a:off x="1946910" y="2363470"/>
                                  <a:ext cx="46355" cy="43815"/>
                                </a:xfrm>
                                <a:custGeom>
                                  <a:avLst/>
                                  <a:gdLst>
                                    <a:gd name="T0" fmla="*/ 73 w 73"/>
                                    <a:gd name="T1" fmla="*/ 0 h 69"/>
                                    <a:gd name="T2" fmla="*/ 35 w 73"/>
                                    <a:gd name="T3" fmla="*/ 69 h 69"/>
                                    <a:gd name="T4" fmla="*/ 0 w 73"/>
                                    <a:gd name="T5" fmla="*/ 0 h 69"/>
                                    <a:gd name="T6" fmla="*/ 35 w 73"/>
                                    <a:gd name="T7" fmla="*/ 34 h 69"/>
                                    <a:gd name="T8" fmla="*/ 73 w 73"/>
                                    <a:gd name="T9" fmla="*/ 0 h 69"/>
                                  </a:gdLst>
                                  <a:ahLst/>
                                  <a:cxnLst>
                                    <a:cxn ang="0">
                                      <a:pos x="T0" y="T1"/>
                                    </a:cxn>
                                    <a:cxn ang="0">
                                      <a:pos x="T2" y="T3"/>
                                    </a:cxn>
                                    <a:cxn ang="0">
                                      <a:pos x="T4" y="T5"/>
                                    </a:cxn>
                                    <a:cxn ang="0">
                                      <a:pos x="T6" y="T7"/>
                                    </a:cxn>
                                    <a:cxn ang="0">
                                      <a:pos x="T8" y="T9"/>
                                    </a:cxn>
                                  </a:cxnLst>
                                  <a:rect l="0" t="0" r="r" b="b"/>
                                  <a:pathLst>
                                    <a:path w="73" h="69">
                                      <a:moveTo>
                                        <a:pt x="73" y="0"/>
                                      </a:moveTo>
                                      <a:lnTo>
                                        <a:pt x="35" y="69"/>
                                      </a:lnTo>
                                      <a:lnTo>
                                        <a:pt x="0" y="0"/>
                                      </a:lnTo>
                                      <a:lnTo>
                                        <a:pt x="35"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5" name="Line 292"/>
                              <wps:cNvCnPr/>
                              <wps:spPr bwMode="auto">
                                <a:xfrm>
                                  <a:off x="392430" y="1952625"/>
                                  <a:ext cx="31940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6" name="Line 293"/>
                              <wps:cNvCnPr/>
                              <wps:spPr bwMode="auto">
                                <a:xfrm flipH="1">
                                  <a:off x="528955" y="2407285"/>
                                  <a:ext cx="39497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7" name="Line 294"/>
                              <wps:cNvCnPr/>
                              <wps:spPr bwMode="auto">
                                <a:xfrm>
                                  <a:off x="621665" y="1952625"/>
                                  <a:ext cx="635" cy="4546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8" name="Freeform 295"/>
                              <wps:cNvSpPr>
                                <a:spLocks/>
                              </wps:cNvSpPr>
                              <wps:spPr bwMode="auto">
                                <a:xfrm>
                                  <a:off x="596900" y="1952625"/>
                                  <a:ext cx="46355" cy="43815"/>
                                </a:xfrm>
                                <a:custGeom>
                                  <a:avLst/>
                                  <a:gdLst>
                                    <a:gd name="T0" fmla="*/ 73 w 73"/>
                                    <a:gd name="T1" fmla="*/ 69 h 69"/>
                                    <a:gd name="T2" fmla="*/ 39 w 73"/>
                                    <a:gd name="T3" fmla="*/ 0 h 69"/>
                                    <a:gd name="T4" fmla="*/ 0 w 73"/>
                                    <a:gd name="T5" fmla="*/ 69 h 69"/>
                                    <a:gd name="T6" fmla="*/ 39 w 73"/>
                                    <a:gd name="T7" fmla="*/ 35 h 69"/>
                                    <a:gd name="T8" fmla="*/ 73 w 73"/>
                                    <a:gd name="T9" fmla="*/ 69 h 69"/>
                                  </a:gdLst>
                                  <a:ahLst/>
                                  <a:cxnLst>
                                    <a:cxn ang="0">
                                      <a:pos x="T0" y="T1"/>
                                    </a:cxn>
                                    <a:cxn ang="0">
                                      <a:pos x="T2" y="T3"/>
                                    </a:cxn>
                                    <a:cxn ang="0">
                                      <a:pos x="T4" y="T5"/>
                                    </a:cxn>
                                    <a:cxn ang="0">
                                      <a:pos x="T6" y="T7"/>
                                    </a:cxn>
                                    <a:cxn ang="0">
                                      <a:pos x="T8" y="T9"/>
                                    </a:cxn>
                                  </a:cxnLst>
                                  <a:rect l="0" t="0" r="r" b="b"/>
                                  <a:pathLst>
                                    <a:path w="73" h="69">
                                      <a:moveTo>
                                        <a:pt x="73" y="69"/>
                                      </a:moveTo>
                                      <a:lnTo>
                                        <a:pt x="39" y="0"/>
                                      </a:lnTo>
                                      <a:lnTo>
                                        <a:pt x="0" y="69"/>
                                      </a:lnTo>
                                      <a:lnTo>
                                        <a:pt x="39" y="35"/>
                                      </a:lnTo>
                                      <a:lnTo>
                                        <a:pt x="73"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9" name="Freeform 296"/>
                              <wps:cNvSpPr>
                                <a:spLocks/>
                              </wps:cNvSpPr>
                              <wps:spPr bwMode="auto">
                                <a:xfrm>
                                  <a:off x="596900" y="2363470"/>
                                  <a:ext cx="46355" cy="43815"/>
                                </a:xfrm>
                                <a:custGeom>
                                  <a:avLst/>
                                  <a:gdLst>
                                    <a:gd name="T0" fmla="*/ 73 w 73"/>
                                    <a:gd name="T1" fmla="*/ 0 h 69"/>
                                    <a:gd name="T2" fmla="*/ 39 w 73"/>
                                    <a:gd name="T3" fmla="*/ 69 h 69"/>
                                    <a:gd name="T4" fmla="*/ 0 w 73"/>
                                    <a:gd name="T5" fmla="*/ 0 h 69"/>
                                    <a:gd name="T6" fmla="*/ 39 w 73"/>
                                    <a:gd name="T7" fmla="*/ 34 h 69"/>
                                    <a:gd name="T8" fmla="*/ 73 w 73"/>
                                    <a:gd name="T9" fmla="*/ 0 h 69"/>
                                  </a:gdLst>
                                  <a:ahLst/>
                                  <a:cxnLst>
                                    <a:cxn ang="0">
                                      <a:pos x="T0" y="T1"/>
                                    </a:cxn>
                                    <a:cxn ang="0">
                                      <a:pos x="T2" y="T3"/>
                                    </a:cxn>
                                    <a:cxn ang="0">
                                      <a:pos x="T4" y="T5"/>
                                    </a:cxn>
                                    <a:cxn ang="0">
                                      <a:pos x="T6" y="T7"/>
                                    </a:cxn>
                                    <a:cxn ang="0">
                                      <a:pos x="T8" y="T9"/>
                                    </a:cxn>
                                  </a:cxnLst>
                                  <a:rect l="0" t="0" r="r" b="b"/>
                                  <a:pathLst>
                                    <a:path w="73" h="69">
                                      <a:moveTo>
                                        <a:pt x="73" y="0"/>
                                      </a:moveTo>
                                      <a:lnTo>
                                        <a:pt x="39" y="69"/>
                                      </a:lnTo>
                                      <a:lnTo>
                                        <a:pt x="0" y="0"/>
                                      </a:lnTo>
                                      <a:lnTo>
                                        <a:pt x="39"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0" name="Freeform 297"/>
                              <wps:cNvSpPr>
                                <a:spLocks/>
                              </wps:cNvSpPr>
                              <wps:spPr bwMode="auto">
                                <a:xfrm>
                                  <a:off x="1209040" y="3438525"/>
                                  <a:ext cx="462915" cy="149225"/>
                                </a:xfrm>
                                <a:custGeom>
                                  <a:avLst/>
                                  <a:gdLst>
                                    <a:gd name="T0" fmla="*/ 38 w 729"/>
                                    <a:gd name="T1" fmla="*/ 88 h 235"/>
                                    <a:gd name="T2" fmla="*/ 11 w 729"/>
                                    <a:gd name="T3" fmla="*/ 104 h 235"/>
                                    <a:gd name="T4" fmla="*/ 3 w 729"/>
                                    <a:gd name="T5" fmla="*/ 115 h 235"/>
                                    <a:gd name="T6" fmla="*/ 0 w 729"/>
                                    <a:gd name="T7" fmla="*/ 131 h 235"/>
                                    <a:gd name="T8" fmla="*/ 3 w 729"/>
                                    <a:gd name="T9" fmla="*/ 146 h 235"/>
                                    <a:gd name="T10" fmla="*/ 11 w 729"/>
                                    <a:gd name="T11" fmla="*/ 162 h 235"/>
                                    <a:gd name="T12" fmla="*/ 26 w 729"/>
                                    <a:gd name="T13" fmla="*/ 169 h 235"/>
                                    <a:gd name="T14" fmla="*/ 42 w 729"/>
                                    <a:gd name="T15" fmla="*/ 173 h 235"/>
                                    <a:gd name="T16" fmla="*/ 376 w 729"/>
                                    <a:gd name="T17" fmla="*/ 235 h 235"/>
                                    <a:gd name="T18" fmla="*/ 729 w 729"/>
                                    <a:gd name="T19" fmla="*/ 235 h 235"/>
                                    <a:gd name="T20" fmla="*/ 729 w 729"/>
                                    <a:gd name="T21" fmla="*/ 0 h 235"/>
                                    <a:gd name="T22" fmla="*/ 372 w 729"/>
                                    <a:gd name="T23" fmla="*/ 0 h 235"/>
                                    <a:gd name="T24" fmla="*/ 38 w 729"/>
                                    <a:gd name="T25" fmla="*/ 88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29" h="235">
                                      <a:moveTo>
                                        <a:pt x="38" y="88"/>
                                      </a:moveTo>
                                      <a:lnTo>
                                        <a:pt x="11" y="104"/>
                                      </a:lnTo>
                                      <a:lnTo>
                                        <a:pt x="3" y="115"/>
                                      </a:lnTo>
                                      <a:lnTo>
                                        <a:pt x="0" y="131"/>
                                      </a:lnTo>
                                      <a:lnTo>
                                        <a:pt x="3" y="146"/>
                                      </a:lnTo>
                                      <a:lnTo>
                                        <a:pt x="11" y="162"/>
                                      </a:lnTo>
                                      <a:lnTo>
                                        <a:pt x="26" y="169"/>
                                      </a:lnTo>
                                      <a:lnTo>
                                        <a:pt x="42" y="173"/>
                                      </a:lnTo>
                                      <a:lnTo>
                                        <a:pt x="376" y="235"/>
                                      </a:lnTo>
                                      <a:lnTo>
                                        <a:pt x="729" y="235"/>
                                      </a:lnTo>
                                      <a:lnTo>
                                        <a:pt x="729" y="0"/>
                                      </a:lnTo>
                                      <a:lnTo>
                                        <a:pt x="372" y="0"/>
                                      </a:lnTo>
                                      <a:lnTo>
                                        <a:pt x="38" y="88"/>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1" name="Freeform 298"/>
                              <wps:cNvSpPr>
                                <a:spLocks/>
                              </wps:cNvSpPr>
                              <wps:spPr bwMode="auto">
                                <a:xfrm>
                                  <a:off x="1203960" y="3433445"/>
                                  <a:ext cx="470535" cy="158750"/>
                                </a:xfrm>
                                <a:custGeom>
                                  <a:avLst/>
                                  <a:gdLst>
                                    <a:gd name="T0" fmla="*/ 42 w 741"/>
                                    <a:gd name="T1" fmla="*/ 89 h 250"/>
                                    <a:gd name="T2" fmla="*/ 15 w 741"/>
                                    <a:gd name="T3" fmla="*/ 108 h 250"/>
                                    <a:gd name="T4" fmla="*/ 4 w 741"/>
                                    <a:gd name="T5" fmla="*/ 120 h 250"/>
                                    <a:gd name="T6" fmla="*/ 0 w 741"/>
                                    <a:gd name="T7" fmla="*/ 139 h 250"/>
                                    <a:gd name="T8" fmla="*/ 4 w 741"/>
                                    <a:gd name="T9" fmla="*/ 158 h 250"/>
                                    <a:gd name="T10" fmla="*/ 15 w 741"/>
                                    <a:gd name="T11" fmla="*/ 173 h 250"/>
                                    <a:gd name="T12" fmla="*/ 31 w 741"/>
                                    <a:gd name="T13" fmla="*/ 185 h 250"/>
                                    <a:gd name="T14" fmla="*/ 50 w 741"/>
                                    <a:gd name="T15" fmla="*/ 189 h 250"/>
                                    <a:gd name="T16" fmla="*/ 384 w 741"/>
                                    <a:gd name="T17" fmla="*/ 250 h 250"/>
                                    <a:gd name="T18" fmla="*/ 741 w 741"/>
                                    <a:gd name="T19" fmla="*/ 247 h 250"/>
                                    <a:gd name="T20" fmla="*/ 741 w 741"/>
                                    <a:gd name="T21" fmla="*/ 4 h 250"/>
                                    <a:gd name="T22" fmla="*/ 380 w 741"/>
                                    <a:gd name="T23" fmla="*/ 0 h 250"/>
                                    <a:gd name="T24" fmla="*/ 42 w 741"/>
                                    <a:gd name="T25" fmla="*/ 89 h 250"/>
                                    <a:gd name="T26" fmla="*/ 50 w 741"/>
                                    <a:gd name="T27" fmla="*/ 104 h 250"/>
                                    <a:gd name="T28" fmla="*/ 384 w 741"/>
                                    <a:gd name="T29" fmla="*/ 16 h 250"/>
                                    <a:gd name="T30" fmla="*/ 380 w 741"/>
                                    <a:gd name="T31" fmla="*/ 16 h 250"/>
                                    <a:gd name="T32" fmla="*/ 737 w 741"/>
                                    <a:gd name="T33" fmla="*/ 16 h 250"/>
                                    <a:gd name="T34" fmla="*/ 729 w 741"/>
                                    <a:gd name="T35" fmla="*/ 8 h 250"/>
                                    <a:gd name="T36" fmla="*/ 729 w 741"/>
                                    <a:gd name="T37" fmla="*/ 243 h 250"/>
                                    <a:gd name="T38" fmla="*/ 737 w 741"/>
                                    <a:gd name="T39" fmla="*/ 235 h 250"/>
                                    <a:gd name="T40" fmla="*/ 384 w 741"/>
                                    <a:gd name="T41" fmla="*/ 235 h 250"/>
                                    <a:gd name="T42" fmla="*/ 50 w 741"/>
                                    <a:gd name="T43" fmla="*/ 173 h 250"/>
                                    <a:gd name="T44" fmla="*/ 34 w 741"/>
                                    <a:gd name="T45" fmla="*/ 170 h 250"/>
                                    <a:gd name="T46" fmla="*/ 38 w 741"/>
                                    <a:gd name="T47" fmla="*/ 170 h 250"/>
                                    <a:gd name="T48" fmla="*/ 23 w 741"/>
                                    <a:gd name="T49" fmla="*/ 162 h 250"/>
                                    <a:gd name="T50" fmla="*/ 27 w 741"/>
                                    <a:gd name="T51" fmla="*/ 166 h 250"/>
                                    <a:gd name="T52" fmla="*/ 19 w 741"/>
                                    <a:gd name="T53" fmla="*/ 150 h 250"/>
                                    <a:gd name="T54" fmla="*/ 19 w 741"/>
                                    <a:gd name="T55" fmla="*/ 154 h 250"/>
                                    <a:gd name="T56" fmla="*/ 15 w 741"/>
                                    <a:gd name="T57" fmla="*/ 139 h 250"/>
                                    <a:gd name="T58" fmla="*/ 19 w 741"/>
                                    <a:gd name="T59" fmla="*/ 123 h 250"/>
                                    <a:gd name="T60" fmla="*/ 19 w 741"/>
                                    <a:gd name="T61" fmla="*/ 127 h 250"/>
                                    <a:gd name="T62" fmla="*/ 27 w 741"/>
                                    <a:gd name="T63" fmla="*/ 116 h 250"/>
                                    <a:gd name="T64" fmla="*/ 23 w 741"/>
                                    <a:gd name="T65" fmla="*/ 120 h 250"/>
                                    <a:gd name="T66" fmla="*/ 50 w 741"/>
                                    <a:gd name="T67" fmla="*/ 104 h 250"/>
                                    <a:gd name="T68" fmla="*/ 42 w 741"/>
                                    <a:gd name="T69" fmla="*/ 89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741" h="250">
                                      <a:moveTo>
                                        <a:pt x="42" y="89"/>
                                      </a:moveTo>
                                      <a:lnTo>
                                        <a:pt x="15" y="108"/>
                                      </a:lnTo>
                                      <a:lnTo>
                                        <a:pt x="4" y="120"/>
                                      </a:lnTo>
                                      <a:lnTo>
                                        <a:pt x="0" y="139"/>
                                      </a:lnTo>
                                      <a:lnTo>
                                        <a:pt x="4" y="158"/>
                                      </a:lnTo>
                                      <a:lnTo>
                                        <a:pt x="15" y="173"/>
                                      </a:lnTo>
                                      <a:lnTo>
                                        <a:pt x="31" y="185"/>
                                      </a:lnTo>
                                      <a:lnTo>
                                        <a:pt x="50" y="189"/>
                                      </a:lnTo>
                                      <a:lnTo>
                                        <a:pt x="384" y="250"/>
                                      </a:lnTo>
                                      <a:lnTo>
                                        <a:pt x="741" y="247"/>
                                      </a:lnTo>
                                      <a:lnTo>
                                        <a:pt x="741" y="4"/>
                                      </a:lnTo>
                                      <a:lnTo>
                                        <a:pt x="380" y="0"/>
                                      </a:lnTo>
                                      <a:lnTo>
                                        <a:pt x="42" y="89"/>
                                      </a:lnTo>
                                      <a:lnTo>
                                        <a:pt x="50" y="104"/>
                                      </a:lnTo>
                                      <a:lnTo>
                                        <a:pt x="384" y="16"/>
                                      </a:lnTo>
                                      <a:lnTo>
                                        <a:pt x="380" y="16"/>
                                      </a:lnTo>
                                      <a:lnTo>
                                        <a:pt x="737" y="16"/>
                                      </a:lnTo>
                                      <a:lnTo>
                                        <a:pt x="729" y="8"/>
                                      </a:lnTo>
                                      <a:lnTo>
                                        <a:pt x="729" y="243"/>
                                      </a:lnTo>
                                      <a:lnTo>
                                        <a:pt x="737" y="235"/>
                                      </a:lnTo>
                                      <a:lnTo>
                                        <a:pt x="384" y="235"/>
                                      </a:lnTo>
                                      <a:lnTo>
                                        <a:pt x="50" y="173"/>
                                      </a:lnTo>
                                      <a:lnTo>
                                        <a:pt x="34" y="170"/>
                                      </a:lnTo>
                                      <a:lnTo>
                                        <a:pt x="38" y="170"/>
                                      </a:lnTo>
                                      <a:lnTo>
                                        <a:pt x="23" y="162"/>
                                      </a:lnTo>
                                      <a:lnTo>
                                        <a:pt x="27" y="166"/>
                                      </a:lnTo>
                                      <a:lnTo>
                                        <a:pt x="19" y="150"/>
                                      </a:lnTo>
                                      <a:lnTo>
                                        <a:pt x="19" y="154"/>
                                      </a:lnTo>
                                      <a:lnTo>
                                        <a:pt x="15" y="139"/>
                                      </a:lnTo>
                                      <a:lnTo>
                                        <a:pt x="19" y="123"/>
                                      </a:lnTo>
                                      <a:lnTo>
                                        <a:pt x="19" y="127"/>
                                      </a:lnTo>
                                      <a:lnTo>
                                        <a:pt x="27" y="116"/>
                                      </a:lnTo>
                                      <a:lnTo>
                                        <a:pt x="23" y="120"/>
                                      </a:lnTo>
                                      <a:lnTo>
                                        <a:pt x="50" y="104"/>
                                      </a:lnTo>
                                      <a:lnTo>
                                        <a:pt x="4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2" name="Freeform 299"/>
                              <wps:cNvSpPr>
                                <a:spLocks/>
                              </wps:cNvSpPr>
                              <wps:spPr bwMode="auto">
                                <a:xfrm>
                                  <a:off x="1001395" y="3174365"/>
                                  <a:ext cx="173355" cy="694055"/>
                                </a:xfrm>
                                <a:custGeom>
                                  <a:avLst/>
                                  <a:gdLst>
                                    <a:gd name="T0" fmla="*/ 273 w 273"/>
                                    <a:gd name="T1" fmla="*/ 1093 h 1093"/>
                                    <a:gd name="T2" fmla="*/ 0 w 273"/>
                                    <a:gd name="T3" fmla="*/ 1093 h 1093"/>
                                    <a:gd name="T4" fmla="*/ 0 w 273"/>
                                    <a:gd name="T5" fmla="*/ 608 h 1093"/>
                                    <a:gd name="T6" fmla="*/ 104 w 273"/>
                                    <a:gd name="T7" fmla="*/ 608 h 1093"/>
                                    <a:gd name="T8" fmla="*/ 127 w 273"/>
                                    <a:gd name="T9" fmla="*/ 604 h 1093"/>
                                    <a:gd name="T10" fmla="*/ 146 w 273"/>
                                    <a:gd name="T11" fmla="*/ 589 h 1093"/>
                                    <a:gd name="T12" fmla="*/ 162 w 273"/>
                                    <a:gd name="T13" fmla="*/ 570 h 1093"/>
                                    <a:gd name="T14" fmla="*/ 165 w 273"/>
                                    <a:gd name="T15" fmla="*/ 547 h 1093"/>
                                    <a:gd name="T16" fmla="*/ 162 w 273"/>
                                    <a:gd name="T17" fmla="*/ 524 h 1093"/>
                                    <a:gd name="T18" fmla="*/ 146 w 273"/>
                                    <a:gd name="T19" fmla="*/ 501 h 1093"/>
                                    <a:gd name="T20" fmla="*/ 127 w 273"/>
                                    <a:gd name="T21" fmla="*/ 485 h 1093"/>
                                    <a:gd name="T22" fmla="*/ 104 w 273"/>
                                    <a:gd name="T23" fmla="*/ 481 h 1093"/>
                                    <a:gd name="T24" fmla="*/ 0 w 273"/>
                                    <a:gd name="T25" fmla="*/ 481 h 1093"/>
                                    <a:gd name="T26" fmla="*/ 0 w 273"/>
                                    <a:gd name="T27" fmla="*/ 0 h 1093"/>
                                    <a:gd name="T28" fmla="*/ 273 w 273"/>
                                    <a:gd name="T29" fmla="*/ 0 h 1093"/>
                                    <a:gd name="T30" fmla="*/ 273 w 273"/>
                                    <a:gd name="T31" fmla="*/ 1093 h 10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3" h="1093">
                                      <a:moveTo>
                                        <a:pt x="273" y="1093"/>
                                      </a:moveTo>
                                      <a:lnTo>
                                        <a:pt x="0" y="1093"/>
                                      </a:lnTo>
                                      <a:lnTo>
                                        <a:pt x="0" y="608"/>
                                      </a:lnTo>
                                      <a:lnTo>
                                        <a:pt x="104" y="608"/>
                                      </a:lnTo>
                                      <a:lnTo>
                                        <a:pt x="127" y="604"/>
                                      </a:lnTo>
                                      <a:lnTo>
                                        <a:pt x="146" y="589"/>
                                      </a:lnTo>
                                      <a:lnTo>
                                        <a:pt x="162" y="570"/>
                                      </a:lnTo>
                                      <a:lnTo>
                                        <a:pt x="165" y="547"/>
                                      </a:lnTo>
                                      <a:lnTo>
                                        <a:pt x="162" y="524"/>
                                      </a:lnTo>
                                      <a:lnTo>
                                        <a:pt x="146" y="501"/>
                                      </a:lnTo>
                                      <a:lnTo>
                                        <a:pt x="127" y="485"/>
                                      </a:lnTo>
                                      <a:lnTo>
                                        <a:pt x="104" y="481"/>
                                      </a:lnTo>
                                      <a:lnTo>
                                        <a:pt x="0" y="481"/>
                                      </a:lnTo>
                                      <a:lnTo>
                                        <a:pt x="0" y="0"/>
                                      </a:lnTo>
                                      <a:lnTo>
                                        <a:pt x="273" y="0"/>
                                      </a:lnTo>
                                      <a:lnTo>
                                        <a:pt x="273" y="1093"/>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3" name="Freeform 300"/>
                              <wps:cNvSpPr>
                                <a:spLocks/>
                              </wps:cNvSpPr>
                              <wps:spPr bwMode="auto">
                                <a:xfrm>
                                  <a:off x="996950" y="3169920"/>
                                  <a:ext cx="182880" cy="703580"/>
                                </a:xfrm>
                                <a:custGeom>
                                  <a:avLst/>
                                  <a:gdLst>
                                    <a:gd name="T0" fmla="*/ 280 w 288"/>
                                    <a:gd name="T1" fmla="*/ 1093 h 1108"/>
                                    <a:gd name="T2" fmla="*/ 15 w 288"/>
                                    <a:gd name="T3" fmla="*/ 1100 h 1108"/>
                                    <a:gd name="T4" fmla="*/ 7 w 288"/>
                                    <a:gd name="T5" fmla="*/ 623 h 1108"/>
                                    <a:gd name="T6" fmla="*/ 134 w 288"/>
                                    <a:gd name="T7" fmla="*/ 619 h 1108"/>
                                    <a:gd name="T8" fmla="*/ 157 w 288"/>
                                    <a:gd name="T9" fmla="*/ 604 h 1108"/>
                                    <a:gd name="T10" fmla="*/ 176 w 288"/>
                                    <a:gd name="T11" fmla="*/ 581 h 1108"/>
                                    <a:gd name="T12" fmla="*/ 180 w 288"/>
                                    <a:gd name="T13" fmla="*/ 554 h 1108"/>
                                    <a:gd name="T14" fmla="*/ 176 w 288"/>
                                    <a:gd name="T15" fmla="*/ 527 h 1108"/>
                                    <a:gd name="T16" fmla="*/ 157 w 288"/>
                                    <a:gd name="T17" fmla="*/ 500 h 1108"/>
                                    <a:gd name="T18" fmla="*/ 134 w 288"/>
                                    <a:gd name="T19" fmla="*/ 484 h 1108"/>
                                    <a:gd name="T20" fmla="*/ 7 w 288"/>
                                    <a:gd name="T21" fmla="*/ 481 h 1108"/>
                                    <a:gd name="T22" fmla="*/ 15 w 288"/>
                                    <a:gd name="T23" fmla="*/ 7 h 1108"/>
                                    <a:gd name="T24" fmla="*/ 280 w 288"/>
                                    <a:gd name="T25" fmla="*/ 15 h 1108"/>
                                    <a:gd name="T26" fmla="*/ 272 w 288"/>
                                    <a:gd name="T27" fmla="*/ 1100 h 1108"/>
                                    <a:gd name="T28" fmla="*/ 288 w 288"/>
                                    <a:gd name="T29" fmla="*/ 7 h 1108"/>
                                    <a:gd name="T30" fmla="*/ 284 w 288"/>
                                    <a:gd name="T31" fmla="*/ 3 h 1108"/>
                                    <a:gd name="T32" fmla="*/ 280 w 288"/>
                                    <a:gd name="T33" fmla="*/ 0 h 1108"/>
                                    <a:gd name="T34" fmla="*/ 4 w 288"/>
                                    <a:gd name="T35" fmla="*/ 0 h 1108"/>
                                    <a:gd name="T36" fmla="*/ 0 w 288"/>
                                    <a:gd name="T37" fmla="*/ 3 h 1108"/>
                                    <a:gd name="T38" fmla="*/ 0 w 288"/>
                                    <a:gd name="T39" fmla="*/ 488 h 1108"/>
                                    <a:gd name="T40" fmla="*/ 4 w 288"/>
                                    <a:gd name="T41" fmla="*/ 492 h 1108"/>
                                    <a:gd name="T42" fmla="*/ 7 w 288"/>
                                    <a:gd name="T43" fmla="*/ 496 h 1108"/>
                                    <a:gd name="T44" fmla="*/ 134 w 288"/>
                                    <a:gd name="T45" fmla="*/ 500 h 1108"/>
                                    <a:gd name="T46" fmla="*/ 149 w 288"/>
                                    <a:gd name="T47" fmla="*/ 515 h 1108"/>
                                    <a:gd name="T48" fmla="*/ 161 w 288"/>
                                    <a:gd name="T49" fmla="*/ 535 h 1108"/>
                                    <a:gd name="T50" fmla="*/ 165 w 288"/>
                                    <a:gd name="T51" fmla="*/ 554 h 1108"/>
                                    <a:gd name="T52" fmla="*/ 161 w 288"/>
                                    <a:gd name="T53" fmla="*/ 573 h 1108"/>
                                    <a:gd name="T54" fmla="*/ 149 w 288"/>
                                    <a:gd name="T55" fmla="*/ 588 h 1108"/>
                                    <a:gd name="T56" fmla="*/ 134 w 288"/>
                                    <a:gd name="T57" fmla="*/ 604 h 1108"/>
                                    <a:gd name="T58" fmla="*/ 7 w 288"/>
                                    <a:gd name="T59" fmla="*/ 608 h 1108"/>
                                    <a:gd name="T60" fmla="*/ 4 w 288"/>
                                    <a:gd name="T61" fmla="*/ 611 h 1108"/>
                                    <a:gd name="T62" fmla="*/ 0 w 288"/>
                                    <a:gd name="T63" fmla="*/ 615 h 1108"/>
                                    <a:gd name="T64" fmla="*/ 0 w 288"/>
                                    <a:gd name="T65" fmla="*/ 1104 h 1108"/>
                                    <a:gd name="T66" fmla="*/ 4 w 288"/>
                                    <a:gd name="T67" fmla="*/ 1108 h 1108"/>
                                    <a:gd name="T68" fmla="*/ 280 w 288"/>
                                    <a:gd name="T69" fmla="*/ 1108 h 1108"/>
                                    <a:gd name="T70" fmla="*/ 284 w 288"/>
                                    <a:gd name="T71" fmla="*/ 1104 h 1108"/>
                                    <a:gd name="T72" fmla="*/ 288 w 288"/>
                                    <a:gd name="T73" fmla="*/ 1100 h 1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88" h="1108">
                                      <a:moveTo>
                                        <a:pt x="272" y="1100"/>
                                      </a:moveTo>
                                      <a:lnTo>
                                        <a:pt x="280" y="1093"/>
                                      </a:lnTo>
                                      <a:lnTo>
                                        <a:pt x="7" y="1093"/>
                                      </a:lnTo>
                                      <a:lnTo>
                                        <a:pt x="15" y="1100"/>
                                      </a:lnTo>
                                      <a:lnTo>
                                        <a:pt x="15" y="615"/>
                                      </a:lnTo>
                                      <a:lnTo>
                                        <a:pt x="7" y="623"/>
                                      </a:lnTo>
                                      <a:lnTo>
                                        <a:pt x="111" y="623"/>
                                      </a:lnTo>
                                      <a:lnTo>
                                        <a:pt x="134" y="619"/>
                                      </a:lnTo>
                                      <a:lnTo>
                                        <a:pt x="138" y="619"/>
                                      </a:lnTo>
                                      <a:lnTo>
                                        <a:pt x="157" y="604"/>
                                      </a:lnTo>
                                      <a:lnTo>
                                        <a:pt x="161" y="600"/>
                                      </a:lnTo>
                                      <a:lnTo>
                                        <a:pt x="176" y="581"/>
                                      </a:lnTo>
                                      <a:lnTo>
                                        <a:pt x="176" y="577"/>
                                      </a:lnTo>
                                      <a:lnTo>
                                        <a:pt x="180" y="554"/>
                                      </a:lnTo>
                                      <a:lnTo>
                                        <a:pt x="176" y="531"/>
                                      </a:lnTo>
                                      <a:lnTo>
                                        <a:pt x="176" y="527"/>
                                      </a:lnTo>
                                      <a:lnTo>
                                        <a:pt x="161" y="504"/>
                                      </a:lnTo>
                                      <a:lnTo>
                                        <a:pt x="157" y="500"/>
                                      </a:lnTo>
                                      <a:lnTo>
                                        <a:pt x="138" y="484"/>
                                      </a:lnTo>
                                      <a:lnTo>
                                        <a:pt x="134" y="484"/>
                                      </a:lnTo>
                                      <a:lnTo>
                                        <a:pt x="111" y="481"/>
                                      </a:lnTo>
                                      <a:lnTo>
                                        <a:pt x="7" y="481"/>
                                      </a:lnTo>
                                      <a:lnTo>
                                        <a:pt x="15" y="488"/>
                                      </a:lnTo>
                                      <a:lnTo>
                                        <a:pt x="15" y="7"/>
                                      </a:lnTo>
                                      <a:lnTo>
                                        <a:pt x="7" y="15"/>
                                      </a:lnTo>
                                      <a:lnTo>
                                        <a:pt x="280" y="15"/>
                                      </a:lnTo>
                                      <a:lnTo>
                                        <a:pt x="272" y="7"/>
                                      </a:lnTo>
                                      <a:lnTo>
                                        <a:pt x="272" y="1100"/>
                                      </a:lnTo>
                                      <a:lnTo>
                                        <a:pt x="288" y="1100"/>
                                      </a:lnTo>
                                      <a:lnTo>
                                        <a:pt x="288" y="7"/>
                                      </a:lnTo>
                                      <a:lnTo>
                                        <a:pt x="288" y="3"/>
                                      </a:lnTo>
                                      <a:lnTo>
                                        <a:pt x="284" y="3"/>
                                      </a:lnTo>
                                      <a:lnTo>
                                        <a:pt x="284" y="0"/>
                                      </a:lnTo>
                                      <a:lnTo>
                                        <a:pt x="280" y="0"/>
                                      </a:lnTo>
                                      <a:lnTo>
                                        <a:pt x="7" y="0"/>
                                      </a:lnTo>
                                      <a:lnTo>
                                        <a:pt x="4" y="0"/>
                                      </a:lnTo>
                                      <a:lnTo>
                                        <a:pt x="4" y="3"/>
                                      </a:lnTo>
                                      <a:lnTo>
                                        <a:pt x="0" y="3"/>
                                      </a:lnTo>
                                      <a:lnTo>
                                        <a:pt x="0" y="7"/>
                                      </a:lnTo>
                                      <a:lnTo>
                                        <a:pt x="0" y="488"/>
                                      </a:lnTo>
                                      <a:lnTo>
                                        <a:pt x="0" y="492"/>
                                      </a:lnTo>
                                      <a:lnTo>
                                        <a:pt x="4" y="492"/>
                                      </a:lnTo>
                                      <a:lnTo>
                                        <a:pt x="4" y="496"/>
                                      </a:lnTo>
                                      <a:lnTo>
                                        <a:pt x="7" y="496"/>
                                      </a:lnTo>
                                      <a:lnTo>
                                        <a:pt x="111" y="496"/>
                                      </a:lnTo>
                                      <a:lnTo>
                                        <a:pt x="134" y="500"/>
                                      </a:lnTo>
                                      <a:lnTo>
                                        <a:pt x="130" y="500"/>
                                      </a:lnTo>
                                      <a:lnTo>
                                        <a:pt x="149" y="515"/>
                                      </a:lnTo>
                                      <a:lnTo>
                                        <a:pt x="146" y="511"/>
                                      </a:lnTo>
                                      <a:lnTo>
                                        <a:pt x="161" y="535"/>
                                      </a:lnTo>
                                      <a:lnTo>
                                        <a:pt x="161" y="531"/>
                                      </a:lnTo>
                                      <a:lnTo>
                                        <a:pt x="165" y="554"/>
                                      </a:lnTo>
                                      <a:lnTo>
                                        <a:pt x="161" y="577"/>
                                      </a:lnTo>
                                      <a:lnTo>
                                        <a:pt x="161" y="573"/>
                                      </a:lnTo>
                                      <a:lnTo>
                                        <a:pt x="146" y="592"/>
                                      </a:lnTo>
                                      <a:lnTo>
                                        <a:pt x="149" y="588"/>
                                      </a:lnTo>
                                      <a:lnTo>
                                        <a:pt x="130" y="604"/>
                                      </a:lnTo>
                                      <a:lnTo>
                                        <a:pt x="134" y="604"/>
                                      </a:lnTo>
                                      <a:lnTo>
                                        <a:pt x="111" y="608"/>
                                      </a:lnTo>
                                      <a:lnTo>
                                        <a:pt x="7" y="608"/>
                                      </a:lnTo>
                                      <a:lnTo>
                                        <a:pt x="4" y="608"/>
                                      </a:lnTo>
                                      <a:lnTo>
                                        <a:pt x="4" y="611"/>
                                      </a:lnTo>
                                      <a:lnTo>
                                        <a:pt x="0" y="611"/>
                                      </a:lnTo>
                                      <a:lnTo>
                                        <a:pt x="0" y="615"/>
                                      </a:lnTo>
                                      <a:lnTo>
                                        <a:pt x="0" y="1100"/>
                                      </a:lnTo>
                                      <a:lnTo>
                                        <a:pt x="0" y="1104"/>
                                      </a:lnTo>
                                      <a:lnTo>
                                        <a:pt x="4" y="1104"/>
                                      </a:lnTo>
                                      <a:lnTo>
                                        <a:pt x="4" y="1108"/>
                                      </a:lnTo>
                                      <a:lnTo>
                                        <a:pt x="7" y="1108"/>
                                      </a:lnTo>
                                      <a:lnTo>
                                        <a:pt x="280" y="1108"/>
                                      </a:lnTo>
                                      <a:lnTo>
                                        <a:pt x="284" y="1108"/>
                                      </a:lnTo>
                                      <a:lnTo>
                                        <a:pt x="284" y="1104"/>
                                      </a:lnTo>
                                      <a:lnTo>
                                        <a:pt x="288" y="1104"/>
                                      </a:lnTo>
                                      <a:lnTo>
                                        <a:pt x="288" y="1100"/>
                                      </a:lnTo>
                                      <a:lnTo>
                                        <a:pt x="272" y="1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4" name="Line 301"/>
                              <wps:cNvCnPr/>
                              <wps:spPr bwMode="auto">
                                <a:xfrm flipH="1">
                                  <a:off x="1198880" y="2815590"/>
                                  <a:ext cx="621665" cy="3879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5" name="Freeform 302"/>
                              <wps:cNvSpPr>
                                <a:spLocks/>
                              </wps:cNvSpPr>
                              <wps:spPr bwMode="auto">
                                <a:xfrm>
                                  <a:off x="1198880" y="3159760"/>
                                  <a:ext cx="51435" cy="43815"/>
                                </a:xfrm>
                                <a:custGeom>
                                  <a:avLst/>
                                  <a:gdLst>
                                    <a:gd name="T0" fmla="*/ 81 w 81"/>
                                    <a:gd name="T1" fmla="*/ 62 h 69"/>
                                    <a:gd name="T2" fmla="*/ 0 w 81"/>
                                    <a:gd name="T3" fmla="*/ 69 h 69"/>
                                    <a:gd name="T4" fmla="*/ 42 w 81"/>
                                    <a:gd name="T5" fmla="*/ 0 h 69"/>
                                    <a:gd name="T6" fmla="*/ 31 w 81"/>
                                    <a:gd name="T7" fmla="*/ 50 h 69"/>
                                    <a:gd name="T8" fmla="*/ 81 w 81"/>
                                    <a:gd name="T9" fmla="*/ 62 h 69"/>
                                  </a:gdLst>
                                  <a:ahLst/>
                                  <a:cxnLst>
                                    <a:cxn ang="0">
                                      <a:pos x="T0" y="T1"/>
                                    </a:cxn>
                                    <a:cxn ang="0">
                                      <a:pos x="T2" y="T3"/>
                                    </a:cxn>
                                    <a:cxn ang="0">
                                      <a:pos x="T4" y="T5"/>
                                    </a:cxn>
                                    <a:cxn ang="0">
                                      <a:pos x="T6" y="T7"/>
                                    </a:cxn>
                                    <a:cxn ang="0">
                                      <a:pos x="T8" y="T9"/>
                                    </a:cxn>
                                  </a:cxnLst>
                                  <a:rect l="0" t="0" r="r" b="b"/>
                                  <a:pathLst>
                                    <a:path w="81" h="69">
                                      <a:moveTo>
                                        <a:pt x="81" y="62"/>
                                      </a:moveTo>
                                      <a:lnTo>
                                        <a:pt x="0" y="69"/>
                                      </a:lnTo>
                                      <a:lnTo>
                                        <a:pt x="42" y="0"/>
                                      </a:lnTo>
                                      <a:lnTo>
                                        <a:pt x="31" y="50"/>
                                      </a:lnTo>
                                      <a:lnTo>
                                        <a:pt x="81" y="6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6" name="Line 303"/>
                              <wps:cNvCnPr/>
                              <wps:spPr bwMode="auto">
                                <a:xfrm flipH="1">
                                  <a:off x="1710690" y="3531235"/>
                                  <a:ext cx="4483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7" name="Freeform 304"/>
                              <wps:cNvSpPr>
                                <a:spLocks/>
                              </wps:cNvSpPr>
                              <wps:spPr bwMode="auto">
                                <a:xfrm>
                                  <a:off x="1710690" y="3509645"/>
                                  <a:ext cx="43815" cy="43815"/>
                                </a:xfrm>
                                <a:custGeom>
                                  <a:avLst/>
                                  <a:gdLst>
                                    <a:gd name="T0" fmla="*/ 69 w 69"/>
                                    <a:gd name="T1" fmla="*/ 69 h 69"/>
                                    <a:gd name="T2" fmla="*/ 0 w 69"/>
                                    <a:gd name="T3" fmla="*/ 34 h 69"/>
                                    <a:gd name="T4" fmla="*/ 69 w 69"/>
                                    <a:gd name="T5" fmla="*/ 0 h 69"/>
                                    <a:gd name="T6" fmla="*/ 35 w 69"/>
                                    <a:gd name="T7" fmla="*/ 34 h 69"/>
                                    <a:gd name="T8" fmla="*/ 69 w 69"/>
                                    <a:gd name="T9" fmla="*/ 69 h 69"/>
                                  </a:gdLst>
                                  <a:ahLst/>
                                  <a:cxnLst>
                                    <a:cxn ang="0">
                                      <a:pos x="T0" y="T1"/>
                                    </a:cxn>
                                    <a:cxn ang="0">
                                      <a:pos x="T2" y="T3"/>
                                    </a:cxn>
                                    <a:cxn ang="0">
                                      <a:pos x="T4" y="T5"/>
                                    </a:cxn>
                                    <a:cxn ang="0">
                                      <a:pos x="T6" y="T7"/>
                                    </a:cxn>
                                    <a:cxn ang="0">
                                      <a:pos x="T8" y="T9"/>
                                    </a:cxn>
                                  </a:cxnLst>
                                  <a:rect l="0" t="0" r="r" b="b"/>
                                  <a:pathLst>
                                    <a:path w="69" h="69">
                                      <a:moveTo>
                                        <a:pt x="69" y="69"/>
                                      </a:moveTo>
                                      <a:lnTo>
                                        <a:pt x="0" y="34"/>
                                      </a:lnTo>
                                      <a:lnTo>
                                        <a:pt x="69" y="0"/>
                                      </a:lnTo>
                                      <a:lnTo>
                                        <a:pt x="35" y="34"/>
                                      </a:lnTo>
                                      <a:lnTo>
                                        <a:pt x="69"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8" name="Line 305"/>
                              <wps:cNvCnPr/>
                              <wps:spPr bwMode="auto">
                                <a:xfrm flipV="1">
                                  <a:off x="2644140" y="2089785"/>
                                  <a:ext cx="635" cy="2609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9" name="Freeform 306"/>
                              <wps:cNvSpPr>
                                <a:spLocks/>
                              </wps:cNvSpPr>
                              <wps:spPr bwMode="auto">
                                <a:xfrm>
                                  <a:off x="2622550" y="2089785"/>
                                  <a:ext cx="43815" cy="43815"/>
                                </a:xfrm>
                                <a:custGeom>
                                  <a:avLst/>
                                  <a:gdLst>
                                    <a:gd name="T0" fmla="*/ 0 w 69"/>
                                    <a:gd name="T1" fmla="*/ 69 h 69"/>
                                    <a:gd name="T2" fmla="*/ 34 w 69"/>
                                    <a:gd name="T3" fmla="*/ 0 h 69"/>
                                    <a:gd name="T4" fmla="*/ 69 w 69"/>
                                    <a:gd name="T5" fmla="*/ 69 h 69"/>
                                    <a:gd name="T6" fmla="*/ 34 w 69"/>
                                    <a:gd name="T7" fmla="*/ 34 h 69"/>
                                    <a:gd name="T8" fmla="*/ 0 w 69"/>
                                    <a:gd name="T9" fmla="*/ 69 h 69"/>
                                  </a:gdLst>
                                  <a:ahLst/>
                                  <a:cxnLst>
                                    <a:cxn ang="0">
                                      <a:pos x="T0" y="T1"/>
                                    </a:cxn>
                                    <a:cxn ang="0">
                                      <a:pos x="T2" y="T3"/>
                                    </a:cxn>
                                    <a:cxn ang="0">
                                      <a:pos x="T4" y="T5"/>
                                    </a:cxn>
                                    <a:cxn ang="0">
                                      <a:pos x="T6" y="T7"/>
                                    </a:cxn>
                                    <a:cxn ang="0">
                                      <a:pos x="T8" y="T9"/>
                                    </a:cxn>
                                  </a:cxnLst>
                                  <a:rect l="0" t="0" r="r" b="b"/>
                                  <a:pathLst>
                                    <a:path w="69" h="69">
                                      <a:moveTo>
                                        <a:pt x="0" y="69"/>
                                      </a:moveTo>
                                      <a:lnTo>
                                        <a:pt x="34" y="0"/>
                                      </a:lnTo>
                                      <a:lnTo>
                                        <a:pt x="69" y="69"/>
                                      </a:lnTo>
                                      <a:lnTo>
                                        <a:pt x="34" y="34"/>
                                      </a:lnTo>
                                      <a:lnTo>
                                        <a:pt x="0"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50" name="Rectangle 307"/>
                              <wps:cNvSpPr>
                                <a:spLocks noChangeArrowheads="1"/>
                              </wps:cNvSpPr>
                              <wps:spPr bwMode="auto">
                                <a:xfrm>
                                  <a:off x="2215515" y="3435985"/>
                                  <a:ext cx="46990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Comic Sans MS" w:hAnsi="Comic Sans MS" w:cs="Comic Sans MS"/>
                                        <w:color w:val="000000"/>
                                        <w:lang w:val="en-US"/>
                                      </w:rPr>
                                      <w:t>Couteau</w:t>
                                    </w:r>
                                    <w:proofErr w:type="spellEnd"/>
                                  </w:p>
                                </w:txbxContent>
                              </wps:txbx>
                              <wps:bodyPr rot="0" vert="horz" wrap="none" lIns="0" tIns="0" rIns="0" bIns="0" anchor="t" anchorCtr="0" upright="1">
                                <a:spAutoFit/>
                              </wps:bodyPr>
                            </wps:wsp>
                            <wps:wsp>
                              <wps:cNvPr id="23651" name="Rectangle 308"/>
                              <wps:cNvSpPr>
                                <a:spLocks noChangeArrowheads="1"/>
                              </wps:cNvSpPr>
                              <wps:spPr bwMode="auto">
                                <a:xfrm>
                                  <a:off x="163195" y="3303905"/>
                                  <a:ext cx="40068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wps:txbx>
                              <wps:bodyPr rot="0" vert="horz" wrap="none" lIns="0" tIns="0" rIns="0" bIns="0" anchor="t" anchorCtr="0" upright="1">
                                <a:spAutoFit/>
                              </wps:bodyPr>
                            </wps:wsp>
                            <wps:wsp>
                              <wps:cNvPr id="23652" name="Rectangle 309"/>
                              <wps:cNvSpPr>
                                <a:spLocks noChangeArrowheads="1"/>
                              </wps:cNvSpPr>
                              <wps:spPr bwMode="auto">
                                <a:xfrm>
                                  <a:off x="163195" y="3477260"/>
                                  <a:ext cx="39624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proofErr w:type="gramStart"/>
                                    <w:r>
                                      <w:rPr>
                                        <w:rFonts w:ascii="Comic Sans MS" w:hAnsi="Comic Sans MS" w:cs="Comic Sans MS"/>
                                        <w:color w:val="000000"/>
                                        <w:lang w:val="en-US"/>
                                      </w:rPr>
                                      <w:t>dessus</w:t>
                                    </w:r>
                                    <w:proofErr w:type="spellEnd"/>
                                    <w:proofErr w:type="gramEnd"/>
                                  </w:p>
                                </w:txbxContent>
                              </wps:txbx>
                              <wps:bodyPr rot="0" vert="horz" wrap="none" lIns="0" tIns="0" rIns="0" bIns="0" anchor="t" anchorCtr="0" upright="1">
                                <a:spAutoFit/>
                              </wps:bodyPr>
                            </wps:wsp>
                            <wps:wsp>
                              <wps:cNvPr id="23653" name="Freeform 310"/>
                              <wps:cNvSpPr>
                                <a:spLocks/>
                              </wps:cNvSpPr>
                              <wps:spPr bwMode="auto">
                                <a:xfrm>
                                  <a:off x="2383155" y="1681480"/>
                                  <a:ext cx="375285" cy="374015"/>
                                </a:xfrm>
                                <a:custGeom>
                                  <a:avLst/>
                                  <a:gdLst>
                                    <a:gd name="T0" fmla="*/ 192 w 591"/>
                                    <a:gd name="T1" fmla="*/ 566 h 589"/>
                                    <a:gd name="T2" fmla="*/ 423 w 591"/>
                                    <a:gd name="T3" fmla="*/ 335 h 589"/>
                                    <a:gd name="T4" fmla="*/ 254 w 591"/>
                                    <a:gd name="T5" fmla="*/ 169 h 589"/>
                                    <a:gd name="T6" fmla="*/ 23 w 591"/>
                                    <a:gd name="T7" fmla="*/ 400 h 589"/>
                                    <a:gd name="T8" fmla="*/ 20 w 591"/>
                                    <a:gd name="T9" fmla="*/ 404 h 589"/>
                                    <a:gd name="T10" fmla="*/ 8 w 591"/>
                                    <a:gd name="T11" fmla="*/ 362 h 589"/>
                                    <a:gd name="T12" fmla="*/ 0 w 591"/>
                                    <a:gd name="T13" fmla="*/ 319 h 589"/>
                                    <a:gd name="T14" fmla="*/ 0 w 591"/>
                                    <a:gd name="T15" fmla="*/ 277 h 589"/>
                                    <a:gd name="T16" fmla="*/ 8 w 591"/>
                                    <a:gd name="T17" fmla="*/ 235 h 589"/>
                                    <a:gd name="T18" fmla="*/ 20 w 591"/>
                                    <a:gd name="T19" fmla="*/ 192 h 589"/>
                                    <a:gd name="T20" fmla="*/ 35 w 591"/>
                                    <a:gd name="T21" fmla="*/ 154 h 589"/>
                                    <a:gd name="T22" fmla="*/ 58 w 591"/>
                                    <a:gd name="T23" fmla="*/ 119 h 589"/>
                                    <a:gd name="T24" fmla="*/ 89 w 591"/>
                                    <a:gd name="T25" fmla="*/ 84 h 589"/>
                                    <a:gd name="T26" fmla="*/ 135 w 591"/>
                                    <a:gd name="T27" fmla="*/ 46 h 589"/>
                                    <a:gd name="T28" fmla="*/ 185 w 591"/>
                                    <a:gd name="T29" fmla="*/ 19 h 589"/>
                                    <a:gd name="T30" fmla="*/ 238 w 591"/>
                                    <a:gd name="T31" fmla="*/ 4 h 589"/>
                                    <a:gd name="T32" fmla="*/ 296 w 591"/>
                                    <a:gd name="T33" fmla="*/ 0 h 589"/>
                                    <a:gd name="T34" fmla="*/ 354 w 591"/>
                                    <a:gd name="T35" fmla="*/ 4 h 589"/>
                                    <a:gd name="T36" fmla="*/ 407 w 591"/>
                                    <a:gd name="T37" fmla="*/ 19 h 589"/>
                                    <a:gd name="T38" fmla="*/ 457 w 591"/>
                                    <a:gd name="T39" fmla="*/ 46 h 589"/>
                                    <a:gd name="T40" fmla="*/ 503 w 591"/>
                                    <a:gd name="T41" fmla="*/ 84 h 589"/>
                                    <a:gd name="T42" fmla="*/ 542 w 591"/>
                                    <a:gd name="T43" fmla="*/ 131 h 589"/>
                                    <a:gd name="T44" fmla="*/ 568 w 591"/>
                                    <a:gd name="T45" fmla="*/ 181 h 589"/>
                                    <a:gd name="T46" fmla="*/ 584 w 591"/>
                                    <a:gd name="T47" fmla="*/ 238 h 589"/>
                                    <a:gd name="T48" fmla="*/ 591 w 591"/>
                                    <a:gd name="T49" fmla="*/ 296 h 589"/>
                                    <a:gd name="T50" fmla="*/ 584 w 591"/>
                                    <a:gd name="T51" fmla="*/ 350 h 589"/>
                                    <a:gd name="T52" fmla="*/ 568 w 591"/>
                                    <a:gd name="T53" fmla="*/ 408 h 589"/>
                                    <a:gd name="T54" fmla="*/ 542 w 591"/>
                                    <a:gd name="T55" fmla="*/ 458 h 589"/>
                                    <a:gd name="T56" fmla="*/ 503 w 591"/>
                                    <a:gd name="T57" fmla="*/ 504 h 589"/>
                                    <a:gd name="T58" fmla="*/ 473 w 591"/>
                                    <a:gd name="T59" fmla="*/ 531 h 589"/>
                                    <a:gd name="T60" fmla="*/ 438 w 591"/>
                                    <a:gd name="T61" fmla="*/ 554 h 589"/>
                                    <a:gd name="T62" fmla="*/ 400 w 591"/>
                                    <a:gd name="T63" fmla="*/ 573 h 589"/>
                                    <a:gd name="T64" fmla="*/ 361 w 591"/>
                                    <a:gd name="T65" fmla="*/ 585 h 589"/>
                                    <a:gd name="T66" fmla="*/ 319 w 591"/>
                                    <a:gd name="T67" fmla="*/ 589 h 589"/>
                                    <a:gd name="T68" fmla="*/ 277 w 591"/>
                                    <a:gd name="T69" fmla="*/ 589 h 589"/>
                                    <a:gd name="T70" fmla="*/ 235 w 591"/>
                                    <a:gd name="T71" fmla="*/ 585 h 589"/>
                                    <a:gd name="T72" fmla="*/ 192 w 591"/>
                                    <a:gd name="T73" fmla="*/ 573 h 589"/>
                                    <a:gd name="T74" fmla="*/ 192 w 591"/>
                                    <a:gd name="T75" fmla="*/ 566 h 5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91" h="589">
                                      <a:moveTo>
                                        <a:pt x="192" y="566"/>
                                      </a:moveTo>
                                      <a:lnTo>
                                        <a:pt x="423" y="335"/>
                                      </a:lnTo>
                                      <a:lnTo>
                                        <a:pt x="254" y="169"/>
                                      </a:lnTo>
                                      <a:lnTo>
                                        <a:pt x="23" y="400"/>
                                      </a:lnTo>
                                      <a:lnTo>
                                        <a:pt x="20" y="404"/>
                                      </a:lnTo>
                                      <a:lnTo>
                                        <a:pt x="8" y="362"/>
                                      </a:lnTo>
                                      <a:lnTo>
                                        <a:pt x="0" y="319"/>
                                      </a:lnTo>
                                      <a:lnTo>
                                        <a:pt x="0" y="277"/>
                                      </a:lnTo>
                                      <a:lnTo>
                                        <a:pt x="8" y="235"/>
                                      </a:lnTo>
                                      <a:lnTo>
                                        <a:pt x="20" y="192"/>
                                      </a:lnTo>
                                      <a:lnTo>
                                        <a:pt x="35" y="154"/>
                                      </a:lnTo>
                                      <a:lnTo>
                                        <a:pt x="58" y="119"/>
                                      </a:lnTo>
                                      <a:lnTo>
                                        <a:pt x="89" y="84"/>
                                      </a:lnTo>
                                      <a:lnTo>
                                        <a:pt x="135" y="46"/>
                                      </a:lnTo>
                                      <a:lnTo>
                                        <a:pt x="185" y="19"/>
                                      </a:lnTo>
                                      <a:lnTo>
                                        <a:pt x="238" y="4"/>
                                      </a:lnTo>
                                      <a:lnTo>
                                        <a:pt x="296" y="0"/>
                                      </a:lnTo>
                                      <a:lnTo>
                                        <a:pt x="354" y="4"/>
                                      </a:lnTo>
                                      <a:lnTo>
                                        <a:pt x="407" y="19"/>
                                      </a:lnTo>
                                      <a:lnTo>
                                        <a:pt x="457" y="46"/>
                                      </a:lnTo>
                                      <a:lnTo>
                                        <a:pt x="503" y="84"/>
                                      </a:lnTo>
                                      <a:lnTo>
                                        <a:pt x="542" y="131"/>
                                      </a:lnTo>
                                      <a:lnTo>
                                        <a:pt x="568" y="181"/>
                                      </a:lnTo>
                                      <a:lnTo>
                                        <a:pt x="584" y="238"/>
                                      </a:lnTo>
                                      <a:lnTo>
                                        <a:pt x="591" y="296"/>
                                      </a:lnTo>
                                      <a:lnTo>
                                        <a:pt x="584" y="350"/>
                                      </a:lnTo>
                                      <a:lnTo>
                                        <a:pt x="568" y="408"/>
                                      </a:lnTo>
                                      <a:lnTo>
                                        <a:pt x="542" y="458"/>
                                      </a:lnTo>
                                      <a:lnTo>
                                        <a:pt x="503" y="504"/>
                                      </a:lnTo>
                                      <a:lnTo>
                                        <a:pt x="473" y="531"/>
                                      </a:lnTo>
                                      <a:lnTo>
                                        <a:pt x="438" y="554"/>
                                      </a:lnTo>
                                      <a:lnTo>
                                        <a:pt x="400" y="573"/>
                                      </a:lnTo>
                                      <a:lnTo>
                                        <a:pt x="361" y="585"/>
                                      </a:lnTo>
                                      <a:lnTo>
                                        <a:pt x="319" y="589"/>
                                      </a:lnTo>
                                      <a:lnTo>
                                        <a:pt x="277" y="589"/>
                                      </a:lnTo>
                                      <a:lnTo>
                                        <a:pt x="235" y="585"/>
                                      </a:lnTo>
                                      <a:lnTo>
                                        <a:pt x="192" y="573"/>
                                      </a:lnTo>
                                      <a:lnTo>
                                        <a:pt x="192" y="566"/>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4" name="Freeform 311"/>
                              <wps:cNvSpPr>
                                <a:spLocks/>
                              </wps:cNvSpPr>
                              <wps:spPr bwMode="auto">
                                <a:xfrm>
                                  <a:off x="2376170" y="1673860"/>
                                  <a:ext cx="389890" cy="388620"/>
                                </a:xfrm>
                                <a:custGeom>
                                  <a:avLst/>
                                  <a:gdLst>
                                    <a:gd name="T0" fmla="*/ 211 w 614"/>
                                    <a:gd name="T1" fmla="*/ 585 h 612"/>
                                    <a:gd name="T2" fmla="*/ 445 w 614"/>
                                    <a:gd name="T3" fmla="*/ 354 h 612"/>
                                    <a:gd name="T4" fmla="*/ 441 w 614"/>
                                    <a:gd name="T5" fmla="*/ 339 h 612"/>
                                    <a:gd name="T6" fmla="*/ 269 w 614"/>
                                    <a:gd name="T7" fmla="*/ 170 h 612"/>
                                    <a:gd name="T8" fmla="*/ 257 w 614"/>
                                    <a:gd name="T9" fmla="*/ 173 h 612"/>
                                    <a:gd name="T10" fmla="*/ 42 w 614"/>
                                    <a:gd name="T11" fmla="*/ 412 h 612"/>
                                    <a:gd name="T12" fmla="*/ 23 w 614"/>
                                    <a:gd name="T13" fmla="*/ 327 h 612"/>
                                    <a:gd name="T14" fmla="*/ 23 w 614"/>
                                    <a:gd name="T15" fmla="*/ 289 h 612"/>
                                    <a:gd name="T16" fmla="*/ 31 w 614"/>
                                    <a:gd name="T17" fmla="*/ 250 h 612"/>
                                    <a:gd name="T18" fmla="*/ 58 w 614"/>
                                    <a:gd name="T19" fmla="*/ 170 h 612"/>
                                    <a:gd name="T20" fmla="*/ 77 w 614"/>
                                    <a:gd name="T21" fmla="*/ 139 h 612"/>
                                    <a:gd name="T22" fmla="*/ 153 w 614"/>
                                    <a:gd name="T23" fmla="*/ 66 h 612"/>
                                    <a:gd name="T24" fmla="*/ 200 w 614"/>
                                    <a:gd name="T25" fmla="*/ 43 h 612"/>
                                    <a:gd name="T26" fmla="*/ 249 w 614"/>
                                    <a:gd name="T27" fmla="*/ 27 h 612"/>
                                    <a:gd name="T28" fmla="*/ 365 w 614"/>
                                    <a:gd name="T29" fmla="*/ 27 h 612"/>
                                    <a:gd name="T30" fmla="*/ 414 w 614"/>
                                    <a:gd name="T31" fmla="*/ 43 h 612"/>
                                    <a:gd name="T32" fmla="*/ 460 w 614"/>
                                    <a:gd name="T33" fmla="*/ 66 h 612"/>
                                    <a:gd name="T34" fmla="*/ 545 w 614"/>
                                    <a:gd name="T35" fmla="*/ 150 h 612"/>
                                    <a:gd name="T36" fmla="*/ 568 w 614"/>
                                    <a:gd name="T37" fmla="*/ 197 h 612"/>
                                    <a:gd name="T38" fmla="*/ 583 w 614"/>
                                    <a:gd name="T39" fmla="*/ 250 h 612"/>
                                    <a:gd name="T40" fmla="*/ 583 w 614"/>
                                    <a:gd name="T41" fmla="*/ 362 h 612"/>
                                    <a:gd name="T42" fmla="*/ 568 w 614"/>
                                    <a:gd name="T43" fmla="*/ 416 h 612"/>
                                    <a:gd name="T44" fmla="*/ 545 w 614"/>
                                    <a:gd name="T45" fmla="*/ 462 h 612"/>
                                    <a:gd name="T46" fmla="*/ 476 w 614"/>
                                    <a:gd name="T47" fmla="*/ 535 h 612"/>
                                    <a:gd name="T48" fmla="*/ 445 w 614"/>
                                    <a:gd name="T49" fmla="*/ 554 h 612"/>
                                    <a:gd name="T50" fmla="*/ 368 w 614"/>
                                    <a:gd name="T51" fmla="*/ 585 h 612"/>
                                    <a:gd name="T52" fmla="*/ 330 w 614"/>
                                    <a:gd name="T53" fmla="*/ 589 h 612"/>
                                    <a:gd name="T54" fmla="*/ 246 w 614"/>
                                    <a:gd name="T55" fmla="*/ 585 h 612"/>
                                    <a:gd name="T56" fmla="*/ 207 w 614"/>
                                    <a:gd name="T57" fmla="*/ 574 h 612"/>
                                    <a:gd name="T58" fmla="*/ 215 w 614"/>
                                    <a:gd name="T59" fmla="*/ 578 h 612"/>
                                    <a:gd name="T60" fmla="*/ 192 w 614"/>
                                    <a:gd name="T61" fmla="*/ 585 h 612"/>
                                    <a:gd name="T62" fmla="*/ 196 w 614"/>
                                    <a:gd name="T63" fmla="*/ 593 h 612"/>
                                    <a:gd name="T64" fmla="*/ 200 w 614"/>
                                    <a:gd name="T65" fmla="*/ 597 h 612"/>
                                    <a:gd name="T66" fmla="*/ 246 w 614"/>
                                    <a:gd name="T67" fmla="*/ 608 h 612"/>
                                    <a:gd name="T68" fmla="*/ 330 w 614"/>
                                    <a:gd name="T69" fmla="*/ 612 h 612"/>
                                    <a:gd name="T70" fmla="*/ 376 w 614"/>
                                    <a:gd name="T71" fmla="*/ 608 h 612"/>
                                    <a:gd name="T72" fmla="*/ 453 w 614"/>
                                    <a:gd name="T73" fmla="*/ 578 h 612"/>
                                    <a:gd name="T74" fmla="*/ 491 w 614"/>
                                    <a:gd name="T75" fmla="*/ 551 h 612"/>
                                    <a:gd name="T76" fmla="*/ 560 w 614"/>
                                    <a:gd name="T77" fmla="*/ 477 h 612"/>
                                    <a:gd name="T78" fmla="*/ 591 w 614"/>
                                    <a:gd name="T79" fmla="*/ 424 h 612"/>
                                    <a:gd name="T80" fmla="*/ 606 w 614"/>
                                    <a:gd name="T81" fmla="*/ 362 h 612"/>
                                    <a:gd name="T82" fmla="*/ 606 w 614"/>
                                    <a:gd name="T83" fmla="*/ 250 h 612"/>
                                    <a:gd name="T84" fmla="*/ 591 w 614"/>
                                    <a:gd name="T85" fmla="*/ 189 h 612"/>
                                    <a:gd name="T86" fmla="*/ 560 w 614"/>
                                    <a:gd name="T87" fmla="*/ 135 h 612"/>
                                    <a:gd name="T88" fmla="*/ 476 w 614"/>
                                    <a:gd name="T89" fmla="*/ 50 h 612"/>
                                    <a:gd name="T90" fmla="*/ 422 w 614"/>
                                    <a:gd name="T91" fmla="*/ 19 h 612"/>
                                    <a:gd name="T92" fmla="*/ 365 w 614"/>
                                    <a:gd name="T93" fmla="*/ 4 h 612"/>
                                    <a:gd name="T94" fmla="*/ 249 w 614"/>
                                    <a:gd name="T95" fmla="*/ 4 h 612"/>
                                    <a:gd name="T96" fmla="*/ 192 w 614"/>
                                    <a:gd name="T97" fmla="*/ 19 h 612"/>
                                    <a:gd name="T98" fmla="*/ 138 w 614"/>
                                    <a:gd name="T99" fmla="*/ 50 h 612"/>
                                    <a:gd name="T100" fmla="*/ 61 w 614"/>
                                    <a:gd name="T101" fmla="*/ 123 h 612"/>
                                    <a:gd name="T102" fmla="*/ 34 w 614"/>
                                    <a:gd name="T103" fmla="*/ 162 h 612"/>
                                    <a:gd name="T104" fmla="*/ 8 w 614"/>
                                    <a:gd name="T105" fmla="*/ 243 h 612"/>
                                    <a:gd name="T106" fmla="*/ 0 w 614"/>
                                    <a:gd name="T107" fmla="*/ 289 h 612"/>
                                    <a:gd name="T108" fmla="*/ 0 w 614"/>
                                    <a:gd name="T109" fmla="*/ 335 h 612"/>
                                    <a:gd name="T110" fmla="*/ 19 w 614"/>
                                    <a:gd name="T111" fmla="*/ 420 h 612"/>
                                    <a:gd name="T112" fmla="*/ 23 w 614"/>
                                    <a:gd name="T113" fmla="*/ 424 h 612"/>
                                    <a:gd name="T114" fmla="*/ 31 w 614"/>
                                    <a:gd name="T115" fmla="*/ 427 h 612"/>
                                    <a:gd name="T116" fmla="*/ 38 w 614"/>
                                    <a:gd name="T117" fmla="*/ 427 h 612"/>
                                    <a:gd name="T118" fmla="*/ 272 w 614"/>
                                    <a:gd name="T119" fmla="*/ 189 h 612"/>
                                    <a:gd name="T120" fmla="*/ 426 w 614"/>
                                    <a:gd name="T121" fmla="*/ 354 h 612"/>
                                    <a:gd name="T122" fmla="*/ 196 w 614"/>
                                    <a:gd name="T123" fmla="*/ 570 h 612"/>
                                    <a:gd name="T124" fmla="*/ 192 w 614"/>
                                    <a:gd name="T125" fmla="*/ 578 h 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614" h="612">
                                      <a:moveTo>
                                        <a:pt x="215" y="578"/>
                                      </a:moveTo>
                                      <a:lnTo>
                                        <a:pt x="211" y="585"/>
                                      </a:lnTo>
                                      <a:lnTo>
                                        <a:pt x="441" y="354"/>
                                      </a:lnTo>
                                      <a:lnTo>
                                        <a:pt x="445" y="354"/>
                                      </a:lnTo>
                                      <a:lnTo>
                                        <a:pt x="445" y="343"/>
                                      </a:lnTo>
                                      <a:lnTo>
                                        <a:pt x="441" y="339"/>
                                      </a:lnTo>
                                      <a:lnTo>
                                        <a:pt x="272" y="173"/>
                                      </a:lnTo>
                                      <a:lnTo>
                                        <a:pt x="269" y="170"/>
                                      </a:lnTo>
                                      <a:lnTo>
                                        <a:pt x="257" y="170"/>
                                      </a:lnTo>
                                      <a:lnTo>
                                        <a:pt x="257" y="173"/>
                                      </a:lnTo>
                                      <a:lnTo>
                                        <a:pt x="23" y="408"/>
                                      </a:lnTo>
                                      <a:lnTo>
                                        <a:pt x="42" y="412"/>
                                      </a:lnTo>
                                      <a:lnTo>
                                        <a:pt x="31" y="370"/>
                                      </a:lnTo>
                                      <a:lnTo>
                                        <a:pt x="23" y="327"/>
                                      </a:lnTo>
                                      <a:lnTo>
                                        <a:pt x="23" y="331"/>
                                      </a:lnTo>
                                      <a:lnTo>
                                        <a:pt x="23" y="289"/>
                                      </a:lnTo>
                                      <a:lnTo>
                                        <a:pt x="23" y="293"/>
                                      </a:lnTo>
                                      <a:lnTo>
                                        <a:pt x="31" y="250"/>
                                      </a:lnTo>
                                      <a:lnTo>
                                        <a:pt x="42" y="208"/>
                                      </a:lnTo>
                                      <a:lnTo>
                                        <a:pt x="58" y="170"/>
                                      </a:lnTo>
                                      <a:lnTo>
                                        <a:pt x="54" y="173"/>
                                      </a:lnTo>
                                      <a:lnTo>
                                        <a:pt x="77" y="139"/>
                                      </a:lnTo>
                                      <a:lnTo>
                                        <a:pt x="107" y="104"/>
                                      </a:lnTo>
                                      <a:lnTo>
                                        <a:pt x="153" y="66"/>
                                      </a:lnTo>
                                      <a:lnTo>
                                        <a:pt x="150" y="70"/>
                                      </a:lnTo>
                                      <a:lnTo>
                                        <a:pt x="200" y="43"/>
                                      </a:lnTo>
                                      <a:lnTo>
                                        <a:pt x="253" y="27"/>
                                      </a:lnTo>
                                      <a:lnTo>
                                        <a:pt x="249" y="27"/>
                                      </a:lnTo>
                                      <a:lnTo>
                                        <a:pt x="307" y="23"/>
                                      </a:lnTo>
                                      <a:lnTo>
                                        <a:pt x="365" y="27"/>
                                      </a:lnTo>
                                      <a:lnTo>
                                        <a:pt x="361" y="27"/>
                                      </a:lnTo>
                                      <a:lnTo>
                                        <a:pt x="414" y="43"/>
                                      </a:lnTo>
                                      <a:lnTo>
                                        <a:pt x="464" y="70"/>
                                      </a:lnTo>
                                      <a:lnTo>
                                        <a:pt x="460" y="66"/>
                                      </a:lnTo>
                                      <a:lnTo>
                                        <a:pt x="507" y="104"/>
                                      </a:lnTo>
                                      <a:lnTo>
                                        <a:pt x="545" y="150"/>
                                      </a:lnTo>
                                      <a:lnTo>
                                        <a:pt x="541" y="146"/>
                                      </a:lnTo>
                                      <a:lnTo>
                                        <a:pt x="568" y="197"/>
                                      </a:lnTo>
                                      <a:lnTo>
                                        <a:pt x="583" y="254"/>
                                      </a:lnTo>
                                      <a:lnTo>
                                        <a:pt x="583" y="250"/>
                                      </a:lnTo>
                                      <a:lnTo>
                                        <a:pt x="591" y="308"/>
                                      </a:lnTo>
                                      <a:lnTo>
                                        <a:pt x="583" y="362"/>
                                      </a:lnTo>
                                      <a:lnTo>
                                        <a:pt x="583" y="358"/>
                                      </a:lnTo>
                                      <a:lnTo>
                                        <a:pt x="568" y="416"/>
                                      </a:lnTo>
                                      <a:lnTo>
                                        <a:pt x="541" y="466"/>
                                      </a:lnTo>
                                      <a:lnTo>
                                        <a:pt x="545" y="462"/>
                                      </a:lnTo>
                                      <a:lnTo>
                                        <a:pt x="507" y="508"/>
                                      </a:lnTo>
                                      <a:lnTo>
                                        <a:pt x="476" y="535"/>
                                      </a:lnTo>
                                      <a:lnTo>
                                        <a:pt x="441" y="558"/>
                                      </a:lnTo>
                                      <a:lnTo>
                                        <a:pt x="445" y="554"/>
                                      </a:lnTo>
                                      <a:lnTo>
                                        <a:pt x="407" y="574"/>
                                      </a:lnTo>
                                      <a:lnTo>
                                        <a:pt x="368" y="585"/>
                                      </a:lnTo>
                                      <a:lnTo>
                                        <a:pt x="372" y="585"/>
                                      </a:lnTo>
                                      <a:lnTo>
                                        <a:pt x="330" y="589"/>
                                      </a:lnTo>
                                      <a:lnTo>
                                        <a:pt x="288" y="589"/>
                                      </a:lnTo>
                                      <a:lnTo>
                                        <a:pt x="246" y="585"/>
                                      </a:lnTo>
                                      <a:lnTo>
                                        <a:pt x="249" y="585"/>
                                      </a:lnTo>
                                      <a:lnTo>
                                        <a:pt x="207" y="574"/>
                                      </a:lnTo>
                                      <a:lnTo>
                                        <a:pt x="215" y="585"/>
                                      </a:lnTo>
                                      <a:lnTo>
                                        <a:pt x="215" y="578"/>
                                      </a:lnTo>
                                      <a:lnTo>
                                        <a:pt x="192" y="578"/>
                                      </a:lnTo>
                                      <a:lnTo>
                                        <a:pt x="192" y="585"/>
                                      </a:lnTo>
                                      <a:lnTo>
                                        <a:pt x="192" y="589"/>
                                      </a:lnTo>
                                      <a:lnTo>
                                        <a:pt x="196" y="593"/>
                                      </a:lnTo>
                                      <a:lnTo>
                                        <a:pt x="196" y="597"/>
                                      </a:lnTo>
                                      <a:lnTo>
                                        <a:pt x="200" y="597"/>
                                      </a:lnTo>
                                      <a:lnTo>
                                        <a:pt x="242" y="608"/>
                                      </a:lnTo>
                                      <a:lnTo>
                                        <a:pt x="246" y="608"/>
                                      </a:lnTo>
                                      <a:lnTo>
                                        <a:pt x="288" y="612"/>
                                      </a:lnTo>
                                      <a:lnTo>
                                        <a:pt x="330" y="612"/>
                                      </a:lnTo>
                                      <a:lnTo>
                                        <a:pt x="372" y="608"/>
                                      </a:lnTo>
                                      <a:lnTo>
                                        <a:pt x="376" y="608"/>
                                      </a:lnTo>
                                      <a:lnTo>
                                        <a:pt x="414" y="597"/>
                                      </a:lnTo>
                                      <a:lnTo>
                                        <a:pt x="453" y="578"/>
                                      </a:lnTo>
                                      <a:lnTo>
                                        <a:pt x="457" y="574"/>
                                      </a:lnTo>
                                      <a:lnTo>
                                        <a:pt x="491" y="551"/>
                                      </a:lnTo>
                                      <a:lnTo>
                                        <a:pt x="522" y="524"/>
                                      </a:lnTo>
                                      <a:lnTo>
                                        <a:pt x="560" y="477"/>
                                      </a:lnTo>
                                      <a:lnTo>
                                        <a:pt x="564" y="474"/>
                                      </a:lnTo>
                                      <a:lnTo>
                                        <a:pt x="591" y="424"/>
                                      </a:lnTo>
                                      <a:lnTo>
                                        <a:pt x="606" y="366"/>
                                      </a:lnTo>
                                      <a:lnTo>
                                        <a:pt x="606" y="362"/>
                                      </a:lnTo>
                                      <a:lnTo>
                                        <a:pt x="614" y="308"/>
                                      </a:lnTo>
                                      <a:lnTo>
                                        <a:pt x="606" y="250"/>
                                      </a:lnTo>
                                      <a:lnTo>
                                        <a:pt x="606" y="247"/>
                                      </a:lnTo>
                                      <a:lnTo>
                                        <a:pt x="591" y="189"/>
                                      </a:lnTo>
                                      <a:lnTo>
                                        <a:pt x="564" y="139"/>
                                      </a:lnTo>
                                      <a:lnTo>
                                        <a:pt x="560" y="135"/>
                                      </a:lnTo>
                                      <a:lnTo>
                                        <a:pt x="522" y="89"/>
                                      </a:lnTo>
                                      <a:lnTo>
                                        <a:pt x="476" y="50"/>
                                      </a:lnTo>
                                      <a:lnTo>
                                        <a:pt x="472" y="46"/>
                                      </a:lnTo>
                                      <a:lnTo>
                                        <a:pt x="422" y="19"/>
                                      </a:lnTo>
                                      <a:lnTo>
                                        <a:pt x="368" y="4"/>
                                      </a:lnTo>
                                      <a:lnTo>
                                        <a:pt x="365" y="4"/>
                                      </a:lnTo>
                                      <a:lnTo>
                                        <a:pt x="307" y="0"/>
                                      </a:lnTo>
                                      <a:lnTo>
                                        <a:pt x="249" y="4"/>
                                      </a:lnTo>
                                      <a:lnTo>
                                        <a:pt x="246" y="4"/>
                                      </a:lnTo>
                                      <a:lnTo>
                                        <a:pt x="192" y="19"/>
                                      </a:lnTo>
                                      <a:lnTo>
                                        <a:pt x="142" y="46"/>
                                      </a:lnTo>
                                      <a:lnTo>
                                        <a:pt x="138" y="50"/>
                                      </a:lnTo>
                                      <a:lnTo>
                                        <a:pt x="92" y="89"/>
                                      </a:lnTo>
                                      <a:lnTo>
                                        <a:pt x="61" y="123"/>
                                      </a:lnTo>
                                      <a:lnTo>
                                        <a:pt x="38" y="158"/>
                                      </a:lnTo>
                                      <a:lnTo>
                                        <a:pt x="34" y="162"/>
                                      </a:lnTo>
                                      <a:lnTo>
                                        <a:pt x="19" y="200"/>
                                      </a:lnTo>
                                      <a:lnTo>
                                        <a:pt x="8" y="243"/>
                                      </a:lnTo>
                                      <a:lnTo>
                                        <a:pt x="0" y="285"/>
                                      </a:lnTo>
                                      <a:lnTo>
                                        <a:pt x="0" y="289"/>
                                      </a:lnTo>
                                      <a:lnTo>
                                        <a:pt x="0" y="331"/>
                                      </a:lnTo>
                                      <a:lnTo>
                                        <a:pt x="0" y="335"/>
                                      </a:lnTo>
                                      <a:lnTo>
                                        <a:pt x="8" y="377"/>
                                      </a:lnTo>
                                      <a:lnTo>
                                        <a:pt x="19" y="420"/>
                                      </a:lnTo>
                                      <a:lnTo>
                                        <a:pt x="19" y="424"/>
                                      </a:lnTo>
                                      <a:lnTo>
                                        <a:pt x="23" y="424"/>
                                      </a:lnTo>
                                      <a:lnTo>
                                        <a:pt x="27" y="427"/>
                                      </a:lnTo>
                                      <a:lnTo>
                                        <a:pt x="31" y="427"/>
                                      </a:lnTo>
                                      <a:lnTo>
                                        <a:pt x="34" y="427"/>
                                      </a:lnTo>
                                      <a:lnTo>
                                        <a:pt x="38" y="427"/>
                                      </a:lnTo>
                                      <a:lnTo>
                                        <a:pt x="38" y="424"/>
                                      </a:lnTo>
                                      <a:lnTo>
                                        <a:pt x="272" y="189"/>
                                      </a:lnTo>
                                      <a:lnTo>
                                        <a:pt x="257" y="189"/>
                                      </a:lnTo>
                                      <a:lnTo>
                                        <a:pt x="426" y="354"/>
                                      </a:lnTo>
                                      <a:lnTo>
                                        <a:pt x="426" y="339"/>
                                      </a:lnTo>
                                      <a:lnTo>
                                        <a:pt x="196" y="570"/>
                                      </a:lnTo>
                                      <a:lnTo>
                                        <a:pt x="192" y="574"/>
                                      </a:lnTo>
                                      <a:lnTo>
                                        <a:pt x="192" y="578"/>
                                      </a:lnTo>
                                      <a:lnTo>
                                        <a:pt x="215" y="5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5" name="Freeform 312"/>
                              <wps:cNvSpPr>
                                <a:spLocks/>
                              </wps:cNvSpPr>
                              <wps:spPr bwMode="auto">
                                <a:xfrm>
                                  <a:off x="5080" y="1972310"/>
                                  <a:ext cx="375285" cy="375920"/>
                                </a:xfrm>
                                <a:custGeom>
                                  <a:avLst/>
                                  <a:gdLst>
                                    <a:gd name="T0" fmla="*/ 7 w 591"/>
                                    <a:gd name="T1" fmla="*/ 265 h 592"/>
                                    <a:gd name="T2" fmla="*/ 288 w 591"/>
                                    <a:gd name="T3" fmla="*/ 431 h 592"/>
                                    <a:gd name="T4" fmla="*/ 406 w 591"/>
                                    <a:gd name="T5" fmla="*/ 223 h 592"/>
                                    <a:gd name="T6" fmla="*/ 122 w 591"/>
                                    <a:gd name="T7" fmla="*/ 61 h 592"/>
                                    <a:gd name="T8" fmla="*/ 119 w 591"/>
                                    <a:gd name="T9" fmla="*/ 61 h 592"/>
                                    <a:gd name="T10" fmla="*/ 157 w 591"/>
                                    <a:gd name="T11" fmla="*/ 38 h 592"/>
                                    <a:gd name="T12" fmla="*/ 195 w 591"/>
                                    <a:gd name="T13" fmla="*/ 19 h 592"/>
                                    <a:gd name="T14" fmla="*/ 238 w 591"/>
                                    <a:gd name="T15" fmla="*/ 7 h 592"/>
                                    <a:gd name="T16" fmla="*/ 280 w 591"/>
                                    <a:gd name="T17" fmla="*/ 0 h 592"/>
                                    <a:gd name="T18" fmla="*/ 322 w 591"/>
                                    <a:gd name="T19" fmla="*/ 4 h 592"/>
                                    <a:gd name="T20" fmla="*/ 360 w 591"/>
                                    <a:gd name="T21" fmla="*/ 7 h 592"/>
                                    <a:gd name="T22" fmla="*/ 403 w 591"/>
                                    <a:gd name="T23" fmla="*/ 23 h 592"/>
                                    <a:gd name="T24" fmla="*/ 441 w 591"/>
                                    <a:gd name="T25" fmla="*/ 42 h 592"/>
                                    <a:gd name="T26" fmla="*/ 491 w 591"/>
                                    <a:gd name="T27" fmla="*/ 77 h 592"/>
                                    <a:gd name="T28" fmla="*/ 529 w 591"/>
                                    <a:gd name="T29" fmla="*/ 119 h 592"/>
                                    <a:gd name="T30" fmla="*/ 560 w 591"/>
                                    <a:gd name="T31" fmla="*/ 169 h 592"/>
                                    <a:gd name="T32" fmla="*/ 579 w 591"/>
                                    <a:gd name="T33" fmla="*/ 223 h 592"/>
                                    <a:gd name="T34" fmla="*/ 591 w 591"/>
                                    <a:gd name="T35" fmla="*/ 277 h 592"/>
                                    <a:gd name="T36" fmla="*/ 591 w 591"/>
                                    <a:gd name="T37" fmla="*/ 335 h 592"/>
                                    <a:gd name="T38" fmla="*/ 575 w 591"/>
                                    <a:gd name="T39" fmla="*/ 392 h 592"/>
                                    <a:gd name="T40" fmla="*/ 552 w 591"/>
                                    <a:gd name="T41" fmla="*/ 446 h 592"/>
                                    <a:gd name="T42" fmla="*/ 518 w 591"/>
                                    <a:gd name="T43" fmla="*/ 496 h 592"/>
                                    <a:gd name="T44" fmla="*/ 472 w 591"/>
                                    <a:gd name="T45" fmla="*/ 535 h 592"/>
                                    <a:gd name="T46" fmla="*/ 426 w 591"/>
                                    <a:gd name="T47" fmla="*/ 566 h 592"/>
                                    <a:gd name="T48" fmla="*/ 372 w 591"/>
                                    <a:gd name="T49" fmla="*/ 585 h 592"/>
                                    <a:gd name="T50" fmla="*/ 314 w 591"/>
                                    <a:gd name="T51" fmla="*/ 592 h 592"/>
                                    <a:gd name="T52" fmla="*/ 261 w 591"/>
                                    <a:gd name="T53" fmla="*/ 592 h 592"/>
                                    <a:gd name="T54" fmla="*/ 203 w 591"/>
                                    <a:gd name="T55" fmla="*/ 577 h 592"/>
                                    <a:gd name="T56" fmla="*/ 149 w 591"/>
                                    <a:gd name="T57" fmla="*/ 554 h 592"/>
                                    <a:gd name="T58" fmla="*/ 111 w 591"/>
                                    <a:gd name="T59" fmla="*/ 531 h 592"/>
                                    <a:gd name="T60" fmla="*/ 80 w 591"/>
                                    <a:gd name="T61" fmla="*/ 500 h 592"/>
                                    <a:gd name="T62" fmla="*/ 53 w 591"/>
                                    <a:gd name="T63" fmla="*/ 469 h 592"/>
                                    <a:gd name="T64" fmla="*/ 34 w 591"/>
                                    <a:gd name="T65" fmla="*/ 435 h 592"/>
                                    <a:gd name="T66" fmla="*/ 15 w 591"/>
                                    <a:gd name="T67" fmla="*/ 396 h 592"/>
                                    <a:gd name="T68" fmla="*/ 4 w 591"/>
                                    <a:gd name="T69" fmla="*/ 354 h 592"/>
                                    <a:gd name="T70" fmla="*/ 0 w 591"/>
                                    <a:gd name="T71" fmla="*/ 312 h 592"/>
                                    <a:gd name="T72" fmla="*/ 0 w 591"/>
                                    <a:gd name="T73" fmla="*/ 269 h 592"/>
                                    <a:gd name="T74" fmla="*/ 7 w 591"/>
                                    <a:gd name="T75" fmla="*/ 265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91" h="592">
                                      <a:moveTo>
                                        <a:pt x="7" y="265"/>
                                      </a:moveTo>
                                      <a:lnTo>
                                        <a:pt x="288" y="431"/>
                                      </a:lnTo>
                                      <a:lnTo>
                                        <a:pt x="406" y="223"/>
                                      </a:lnTo>
                                      <a:lnTo>
                                        <a:pt x="122" y="61"/>
                                      </a:lnTo>
                                      <a:lnTo>
                                        <a:pt x="119" y="61"/>
                                      </a:lnTo>
                                      <a:lnTo>
                                        <a:pt x="157" y="38"/>
                                      </a:lnTo>
                                      <a:lnTo>
                                        <a:pt x="195" y="19"/>
                                      </a:lnTo>
                                      <a:lnTo>
                                        <a:pt x="238" y="7"/>
                                      </a:lnTo>
                                      <a:lnTo>
                                        <a:pt x="280" y="0"/>
                                      </a:lnTo>
                                      <a:lnTo>
                                        <a:pt x="322" y="4"/>
                                      </a:lnTo>
                                      <a:lnTo>
                                        <a:pt x="360" y="7"/>
                                      </a:lnTo>
                                      <a:lnTo>
                                        <a:pt x="403" y="23"/>
                                      </a:lnTo>
                                      <a:lnTo>
                                        <a:pt x="441" y="42"/>
                                      </a:lnTo>
                                      <a:lnTo>
                                        <a:pt x="491" y="77"/>
                                      </a:lnTo>
                                      <a:lnTo>
                                        <a:pt x="529" y="119"/>
                                      </a:lnTo>
                                      <a:lnTo>
                                        <a:pt x="560" y="169"/>
                                      </a:lnTo>
                                      <a:lnTo>
                                        <a:pt x="579" y="223"/>
                                      </a:lnTo>
                                      <a:lnTo>
                                        <a:pt x="591" y="277"/>
                                      </a:lnTo>
                                      <a:lnTo>
                                        <a:pt x="591" y="335"/>
                                      </a:lnTo>
                                      <a:lnTo>
                                        <a:pt x="575" y="392"/>
                                      </a:lnTo>
                                      <a:lnTo>
                                        <a:pt x="552" y="446"/>
                                      </a:lnTo>
                                      <a:lnTo>
                                        <a:pt x="518" y="496"/>
                                      </a:lnTo>
                                      <a:lnTo>
                                        <a:pt x="472" y="535"/>
                                      </a:lnTo>
                                      <a:lnTo>
                                        <a:pt x="426" y="566"/>
                                      </a:lnTo>
                                      <a:lnTo>
                                        <a:pt x="372" y="585"/>
                                      </a:lnTo>
                                      <a:lnTo>
                                        <a:pt x="314" y="592"/>
                                      </a:lnTo>
                                      <a:lnTo>
                                        <a:pt x="261" y="592"/>
                                      </a:lnTo>
                                      <a:lnTo>
                                        <a:pt x="203" y="577"/>
                                      </a:lnTo>
                                      <a:lnTo>
                                        <a:pt x="149" y="554"/>
                                      </a:lnTo>
                                      <a:lnTo>
                                        <a:pt x="111" y="531"/>
                                      </a:lnTo>
                                      <a:lnTo>
                                        <a:pt x="80" y="500"/>
                                      </a:lnTo>
                                      <a:lnTo>
                                        <a:pt x="53" y="469"/>
                                      </a:lnTo>
                                      <a:lnTo>
                                        <a:pt x="34" y="435"/>
                                      </a:lnTo>
                                      <a:lnTo>
                                        <a:pt x="15" y="396"/>
                                      </a:lnTo>
                                      <a:lnTo>
                                        <a:pt x="4" y="354"/>
                                      </a:lnTo>
                                      <a:lnTo>
                                        <a:pt x="0" y="312"/>
                                      </a:lnTo>
                                      <a:lnTo>
                                        <a:pt x="0" y="269"/>
                                      </a:lnTo>
                                      <a:lnTo>
                                        <a:pt x="7" y="265"/>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6" name="Freeform 313"/>
                              <wps:cNvSpPr>
                                <a:spLocks/>
                              </wps:cNvSpPr>
                              <wps:spPr bwMode="auto">
                                <a:xfrm>
                                  <a:off x="5080" y="2136140"/>
                                  <a:ext cx="21590" cy="17145"/>
                                </a:xfrm>
                                <a:custGeom>
                                  <a:avLst/>
                                  <a:gdLst>
                                    <a:gd name="T0" fmla="*/ 11 w 34"/>
                                    <a:gd name="T1" fmla="*/ 0 h 27"/>
                                    <a:gd name="T2" fmla="*/ 4 w 34"/>
                                    <a:gd name="T3" fmla="*/ 0 h 27"/>
                                    <a:gd name="T4" fmla="*/ 4 w 34"/>
                                    <a:gd name="T5" fmla="*/ 3 h 27"/>
                                    <a:gd name="T6" fmla="*/ 0 w 34"/>
                                    <a:gd name="T7" fmla="*/ 3 h 27"/>
                                    <a:gd name="T8" fmla="*/ 0 w 34"/>
                                    <a:gd name="T9" fmla="*/ 11 h 27"/>
                                    <a:gd name="T10" fmla="*/ 4 w 34"/>
                                    <a:gd name="T11" fmla="*/ 11 h 27"/>
                                    <a:gd name="T12" fmla="*/ 4 w 34"/>
                                    <a:gd name="T13" fmla="*/ 15 h 27"/>
                                    <a:gd name="T14" fmla="*/ 23 w 34"/>
                                    <a:gd name="T15" fmla="*/ 27 h 27"/>
                                    <a:gd name="T16" fmla="*/ 30 w 34"/>
                                    <a:gd name="T17" fmla="*/ 27 h 27"/>
                                    <a:gd name="T18" fmla="*/ 30 w 34"/>
                                    <a:gd name="T19" fmla="*/ 23 h 27"/>
                                    <a:gd name="T20" fmla="*/ 34 w 34"/>
                                    <a:gd name="T21" fmla="*/ 23 h 27"/>
                                    <a:gd name="T22" fmla="*/ 34 w 34"/>
                                    <a:gd name="T23" fmla="*/ 15 h 27"/>
                                    <a:gd name="T24" fmla="*/ 30 w 34"/>
                                    <a:gd name="T25" fmla="*/ 15 h 27"/>
                                    <a:gd name="T26" fmla="*/ 30 w 34"/>
                                    <a:gd name="T27" fmla="*/ 11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7" name="Freeform 314"/>
                              <wps:cNvSpPr>
                                <a:spLocks/>
                              </wps:cNvSpPr>
                              <wps:spPr bwMode="auto">
                                <a:xfrm>
                                  <a:off x="34290" y="2153285"/>
                                  <a:ext cx="21590" cy="17145"/>
                                </a:xfrm>
                                <a:custGeom>
                                  <a:avLst/>
                                  <a:gdLst>
                                    <a:gd name="T0" fmla="*/ 11 w 34"/>
                                    <a:gd name="T1" fmla="*/ 0 h 27"/>
                                    <a:gd name="T2" fmla="*/ 4 w 34"/>
                                    <a:gd name="T3" fmla="*/ 0 h 27"/>
                                    <a:gd name="T4" fmla="*/ 4 w 34"/>
                                    <a:gd name="T5" fmla="*/ 3 h 27"/>
                                    <a:gd name="T6" fmla="*/ 0 w 34"/>
                                    <a:gd name="T7" fmla="*/ 3 h 27"/>
                                    <a:gd name="T8" fmla="*/ 0 w 34"/>
                                    <a:gd name="T9" fmla="*/ 11 h 27"/>
                                    <a:gd name="T10" fmla="*/ 4 w 34"/>
                                    <a:gd name="T11" fmla="*/ 11 h 27"/>
                                    <a:gd name="T12" fmla="*/ 4 w 34"/>
                                    <a:gd name="T13" fmla="*/ 15 h 27"/>
                                    <a:gd name="T14" fmla="*/ 23 w 34"/>
                                    <a:gd name="T15" fmla="*/ 27 h 27"/>
                                    <a:gd name="T16" fmla="*/ 30 w 34"/>
                                    <a:gd name="T17" fmla="*/ 27 h 27"/>
                                    <a:gd name="T18" fmla="*/ 30 w 34"/>
                                    <a:gd name="T19" fmla="*/ 23 h 27"/>
                                    <a:gd name="T20" fmla="*/ 34 w 34"/>
                                    <a:gd name="T21" fmla="*/ 23 h 27"/>
                                    <a:gd name="T22" fmla="*/ 34 w 34"/>
                                    <a:gd name="T23" fmla="*/ 15 h 27"/>
                                    <a:gd name="T24" fmla="*/ 30 w 34"/>
                                    <a:gd name="T25" fmla="*/ 15 h 27"/>
                                    <a:gd name="T26" fmla="*/ 30 w 34"/>
                                    <a:gd name="T27" fmla="*/ 11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8" name="Freeform 315"/>
                              <wps:cNvSpPr>
                                <a:spLocks/>
                              </wps:cNvSpPr>
                              <wps:spPr bwMode="auto">
                                <a:xfrm>
                                  <a:off x="63500" y="2170430"/>
                                  <a:ext cx="21590" cy="16510"/>
                                </a:xfrm>
                                <a:custGeom>
                                  <a:avLst/>
                                  <a:gdLst>
                                    <a:gd name="T0" fmla="*/ 11 w 34"/>
                                    <a:gd name="T1" fmla="*/ 0 h 26"/>
                                    <a:gd name="T2" fmla="*/ 4 w 34"/>
                                    <a:gd name="T3" fmla="*/ 0 h 26"/>
                                    <a:gd name="T4" fmla="*/ 4 w 34"/>
                                    <a:gd name="T5" fmla="*/ 3 h 26"/>
                                    <a:gd name="T6" fmla="*/ 0 w 34"/>
                                    <a:gd name="T7" fmla="*/ 3 h 26"/>
                                    <a:gd name="T8" fmla="*/ 0 w 34"/>
                                    <a:gd name="T9" fmla="*/ 11 h 26"/>
                                    <a:gd name="T10" fmla="*/ 4 w 34"/>
                                    <a:gd name="T11" fmla="*/ 11 h 26"/>
                                    <a:gd name="T12" fmla="*/ 4 w 34"/>
                                    <a:gd name="T13" fmla="*/ 15 h 26"/>
                                    <a:gd name="T14" fmla="*/ 23 w 34"/>
                                    <a:gd name="T15" fmla="*/ 26 h 26"/>
                                    <a:gd name="T16" fmla="*/ 30 w 34"/>
                                    <a:gd name="T17" fmla="*/ 26 h 26"/>
                                    <a:gd name="T18" fmla="*/ 30 w 34"/>
                                    <a:gd name="T19" fmla="*/ 23 h 26"/>
                                    <a:gd name="T20" fmla="*/ 34 w 34"/>
                                    <a:gd name="T21" fmla="*/ 23 h 26"/>
                                    <a:gd name="T22" fmla="*/ 34 w 34"/>
                                    <a:gd name="T23" fmla="*/ 15 h 26"/>
                                    <a:gd name="T24" fmla="*/ 30 w 34"/>
                                    <a:gd name="T25" fmla="*/ 15 h 26"/>
                                    <a:gd name="T26" fmla="*/ 30 w 34"/>
                                    <a:gd name="T27" fmla="*/ 11 h 26"/>
                                    <a:gd name="T28" fmla="*/ 11 w 34"/>
                                    <a:gd name="T29"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6">
                                      <a:moveTo>
                                        <a:pt x="11" y="0"/>
                                      </a:moveTo>
                                      <a:lnTo>
                                        <a:pt x="4" y="0"/>
                                      </a:lnTo>
                                      <a:lnTo>
                                        <a:pt x="4" y="3"/>
                                      </a:lnTo>
                                      <a:lnTo>
                                        <a:pt x="0" y="3"/>
                                      </a:lnTo>
                                      <a:lnTo>
                                        <a:pt x="0" y="11"/>
                                      </a:lnTo>
                                      <a:lnTo>
                                        <a:pt x="4" y="11"/>
                                      </a:lnTo>
                                      <a:lnTo>
                                        <a:pt x="4" y="15"/>
                                      </a:lnTo>
                                      <a:lnTo>
                                        <a:pt x="23" y="26"/>
                                      </a:lnTo>
                                      <a:lnTo>
                                        <a:pt x="30" y="26"/>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9" name="Freeform 316"/>
                              <wps:cNvSpPr>
                                <a:spLocks/>
                              </wps:cNvSpPr>
                              <wps:spPr bwMode="auto">
                                <a:xfrm>
                                  <a:off x="92710" y="2186940"/>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4 h 27"/>
                                    <a:gd name="T20" fmla="*/ 34 w 34"/>
                                    <a:gd name="T21" fmla="*/ 24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4"/>
                                      </a:lnTo>
                                      <a:lnTo>
                                        <a:pt x="34" y="24"/>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0" name="Freeform 317"/>
                              <wps:cNvSpPr>
                                <a:spLocks/>
                              </wps:cNvSpPr>
                              <wps:spPr bwMode="auto">
                                <a:xfrm>
                                  <a:off x="121920" y="2204085"/>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3 h 27"/>
                                    <a:gd name="T20" fmla="*/ 34 w 34"/>
                                    <a:gd name="T21" fmla="*/ 23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1" name="Freeform 318"/>
                              <wps:cNvSpPr>
                                <a:spLocks/>
                              </wps:cNvSpPr>
                              <wps:spPr bwMode="auto">
                                <a:xfrm>
                                  <a:off x="151130" y="2223770"/>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3 h 27"/>
                                    <a:gd name="T20" fmla="*/ 34 w 34"/>
                                    <a:gd name="T21" fmla="*/ 23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2" name="Freeform 319"/>
                              <wps:cNvSpPr>
                                <a:spLocks/>
                              </wps:cNvSpPr>
                              <wps:spPr bwMode="auto">
                                <a:xfrm>
                                  <a:off x="180340" y="2231390"/>
                                  <a:ext cx="17145" cy="19685"/>
                                </a:xfrm>
                                <a:custGeom>
                                  <a:avLst/>
                                  <a:gdLst>
                                    <a:gd name="T0" fmla="*/ 8 w 27"/>
                                    <a:gd name="T1" fmla="*/ 15 h 31"/>
                                    <a:gd name="T2" fmla="*/ 4 w 27"/>
                                    <a:gd name="T3" fmla="*/ 15 h 31"/>
                                    <a:gd name="T4" fmla="*/ 4 w 27"/>
                                    <a:gd name="T5" fmla="*/ 19 h 31"/>
                                    <a:gd name="T6" fmla="*/ 0 w 27"/>
                                    <a:gd name="T7" fmla="*/ 19 h 31"/>
                                    <a:gd name="T8" fmla="*/ 0 w 27"/>
                                    <a:gd name="T9" fmla="*/ 27 h 31"/>
                                    <a:gd name="T10" fmla="*/ 4 w 27"/>
                                    <a:gd name="T11" fmla="*/ 27 h 31"/>
                                    <a:gd name="T12" fmla="*/ 4 w 27"/>
                                    <a:gd name="T13" fmla="*/ 31 h 31"/>
                                    <a:gd name="T14" fmla="*/ 15 w 27"/>
                                    <a:gd name="T15" fmla="*/ 31 h 31"/>
                                    <a:gd name="T16" fmla="*/ 15 w 27"/>
                                    <a:gd name="T17" fmla="*/ 27 h 31"/>
                                    <a:gd name="T18" fmla="*/ 19 w 27"/>
                                    <a:gd name="T19" fmla="*/ 27 h 31"/>
                                    <a:gd name="T20" fmla="*/ 27 w 27"/>
                                    <a:gd name="T21" fmla="*/ 11 h 31"/>
                                    <a:gd name="T22" fmla="*/ 27 w 27"/>
                                    <a:gd name="T23" fmla="*/ 4 h 31"/>
                                    <a:gd name="T24" fmla="*/ 23 w 27"/>
                                    <a:gd name="T25" fmla="*/ 4 h 31"/>
                                    <a:gd name="T26" fmla="*/ 23 w 27"/>
                                    <a:gd name="T27" fmla="*/ 0 h 31"/>
                                    <a:gd name="T28" fmla="*/ 15 w 27"/>
                                    <a:gd name="T29" fmla="*/ 0 h 31"/>
                                    <a:gd name="T30" fmla="*/ 15 w 27"/>
                                    <a:gd name="T31" fmla="*/ 4 h 31"/>
                                    <a:gd name="T32" fmla="*/ 12 w 27"/>
                                    <a:gd name="T33" fmla="*/ 4 h 31"/>
                                    <a:gd name="T34" fmla="*/ 4 w 27"/>
                                    <a:gd name="T35" fmla="*/ 19 h 31"/>
                                    <a:gd name="T36" fmla="*/ 12 w 27"/>
                                    <a:gd name="T37" fmla="*/ 15 h 31"/>
                                    <a:gd name="T38" fmla="*/ 8 w 27"/>
                                    <a:gd name="T3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7" h="31">
                                      <a:moveTo>
                                        <a:pt x="8" y="15"/>
                                      </a:moveTo>
                                      <a:lnTo>
                                        <a:pt x="4" y="15"/>
                                      </a:lnTo>
                                      <a:lnTo>
                                        <a:pt x="4" y="19"/>
                                      </a:lnTo>
                                      <a:lnTo>
                                        <a:pt x="0" y="19"/>
                                      </a:lnTo>
                                      <a:lnTo>
                                        <a:pt x="0" y="27"/>
                                      </a:lnTo>
                                      <a:lnTo>
                                        <a:pt x="4" y="27"/>
                                      </a:lnTo>
                                      <a:lnTo>
                                        <a:pt x="4" y="31"/>
                                      </a:lnTo>
                                      <a:lnTo>
                                        <a:pt x="15" y="31"/>
                                      </a:lnTo>
                                      <a:lnTo>
                                        <a:pt x="15" y="27"/>
                                      </a:lnTo>
                                      <a:lnTo>
                                        <a:pt x="19" y="27"/>
                                      </a:lnTo>
                                      <a:lnTo>
                                        <a:pt x="27" y="11"/>
                                      </a:lnTo>
                                      <a:lnTo>
                                        <a:pt x="27" y="4"/>
                                      </a:lnTo>
                                      <a:lnTo>
                                        <a:pt x="23" y="4"/>
                                      </a:lnTo>
                                      <a:lnTo>
                                        <a:pt x="23" y="0"/>
                                      </a:lnTo>
                                      <a:lnTo>
                                        <a:pt x="15" y="0"/>
                                      </a:lnTo>
                                      <a:lnTo>
                                        <a:pt x="15" y="4"/>
                                      </a:lnTo>
                                      <a:lnTo>
                                        <a:pt x="12" y="4"/>
                                      </a:lnTo>
                                      <a:lnTo>
                                        <a:pt x="4" y="19"/>
                                      </a:lnTo>
                                      <a:lnTo>
                                        <a:pt x="12" y="15"/>
                                      </a:lnTo>
                                      <a:lnTo>
                                        <a:pt x="8"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3" name="Freeform 320"/>
                              <wps:cNvSpPr>
                                <a:spLocks/>
                              </wps:cNvSpPr>
                              <wps:spPr bwMode="auto">
                                <a:xfrm>
                                  <a:off x="197485" y="2202180"/>
                                  <a:ext cx="17145" cy="21590"/>
                                </a:xfrm>
                                <a:custGeom>
                                  <a:avLst/>
                                  <a:gdLst>
                                    <a:gd name="T0" fmla="*/ 0 w 27"/>
                                    <a:gd name="T1" fmla="*/ 23 h 34"/>
                                    <a:gd name="T2" fmla="*/ 0 w 27"/>
                                    <a:gd name="T3" fmla="*/ 30 h 34"/>
                                    <a:gd name="T4" fmla="*/ 4 w 27"/>
                                    <a:gd name="T5" fmla="*/ 30 h 34"/>
                                    <a:gd name="T6" fmla="*/ 4 w 27"/>
                                    <a:gd name="T7" fmla="*/ 34 h 34"/>
                                    <a:gd name="T8" fmla="*/ 11 w 27"/>
                                    <a:gd name="T9" fmla="*/ 34 h 34"/>
                                    <a:gd name="T10" fmla="*/ 11 w 27"/>
                                    <a:gd name="T11" fmla="*/ 30 h 34"/>
                                    <a:gd name="T12" fmla="*/ 15 w 27"/>
                                    <a:gd name="T13" fmla="*/ 30 h 34"/>
                                    <a:gd name="T14" fmla="*/ 27 w 27"/>
                                    <a:gd name="T15" fmla="*/ 11 h 34"/>
                                    <a:gd name="T16" fmla="*/ 27 w 27"/>
                                    <a:gd name="T17" fmla="*/ 3 h 34"/>
                                    <a:gd name="T18" fmla="*/ 23 w 27"/>
                                    <a:gd name="T19" fmla="*/ 3 h 34"/>
                                    <a:gd name="T20" fmla="*/ 23 w 27"/>
                                    <a:gd name="T21" fmla="*/ 0 h 34"/>
                                    <a:gd name="T22" fmla="*/ 15 w 27"/>
                                    <a:gd name="T23" fmla="*/ 0 h 34"/>
                                    <a:gd name="T24" fmla="*/ 15 w 27"/>
                                    <a:gd name="T25" fmla="*/ 3 h 34"/>
                                    <a:gd name="T26" fmla="*/ 11 w 27"/>
                                    <a:gd name="T27" fmla="*/ 3 h 34"/>
                                    <a:gd name="T28" fmla="*/ 0 w 27"/>
                                    <a:gd name="T29" fmla="*/ 23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4">
                                      <a:moveTo>
                                        <a:pt x="0" y="23"/>
                                      </a:moveTo>
                                      <a:lnTo>
                                        <a:pt x="0" y="30"/>
                                      </a:lnTo>
                                      <a:lnTo>
                                        <a:pt x="4" y="30"/>
                                      </a:lnTo>
                                      <a:lnTo>
                                        <a:pt x="4" y="34"/>
                                      </a:lnTo>
                                      <a:lnTo>
                                        <a:pt x="11" y="34"/>
                                      </a:lnTo>
                                      <a:lnTo>
                                        <a:pt x="11" y="30"/>
                                      </a:lnTo>
                                      <a:lnTo>
                                        <a:pt x="15" y="30"/>
                                      </a:lnTo>
                                      <a:lnTo>
                                        <a:pt x="27" y="11"/>
                                      </a:lnTo>
                                      <a:lnTo>
                                        <a:pt x="27" y="3"/>
                                      </a:lnTo>
                                      <a:lnTo>
                                        <a:pt x="23" y="3"/>
                                      </a:lnTo>
                                      <a:lnTo>
                                        <a:pt x="23" y="0"/>
                                      </a:lnTo>
                                      <a:lnTo>
                                        <a:pt x="15" y="0"/>
                                      </a:lnTo>
                                      <a:lnTo>
                                        <a:pt x="15" y="3"/>
                                      </a:lnTo>
                                      <a:lnTo>
                                        <a:pt x="11" y="3"/>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4" name="Freeform 321"/>
                              <wps:cNvSpPr>
                                <a:spLocks/>
                              </wps:cNvSpPr>
                              <wps:spPr bwMode="auto">
                                <a:xfrm>
                                  <a:off x="214630" y="2170430"/>
                                  <a:ext cx="17145" cy="24130"/>
                                </a:xfrm>
                                <a:custGeom>
                                  <a:avLst/>
                                  <a:gdLst>
                                    <a:gd name="T0" fmla="*/ 0 w 27"/>
                                    <a:gd name="T1" fmla="*/ 26 h 38"/>
                                    <a:gd name="T2" fmla="*/ 0 w 27"/>
                                    <a:gd name="T3" fmla="*/ 34 h 38"/>
                                    <a:gd name="T4" fmla="*/ 4 w 27"/>
                                    <a:gd name="T5" fmla="*/ 34 h 38"/>
                                    <a:gd name="T6" fmla="*/ 4 w 27"/>
                                    <a:gd name="T7" fmla="*/ 38 h 38"/>
                                    <a:gd name="T8" fmla="*/ 11 w 27"/>
                                    <a:gd name="T9" fmla="*/ 38 h 38"/>
                                    <a:gd name="T10" fmla="*/ 11 w 27"/>
                                    <a:gd name="T11" fmla="*/ 34 h 38"/>
                                    <a:gd name="T12" fmla="*/ 15 w 27"/>
                                    <a:gd name="T13" fmla="*/ 34 h 38"/>
                                    <a:gd name="T14" fmla="*/ 27 w 27"/>
                                    <a:gd name="T15" fmla="*/ 11 h 38"/>
                                    <a:gd name="T16" fmla="*/ 27 w 27"/>
                                    <a:gd name="T17" fmla="*/ 3 h 38"/>
                                    <a:gd name="T18" fmla="*/ 23 w 27"/>
                                    <a:gd name="T19" fmla="*/ 3 h 38"/>
                                    <a:gd name="T20" fmla="*/ 23 w 27"/>
                                    <a:gd name="T21" fmla="*/ 0 h 38"/>
                                    <a:gd name="T22" fmla="*/ 15 w 27"/>
                                    <a:gd name="T23" fmla="*/ 0 h 38"/>
                                    <a:gd name="T24" fmla="*/ 15 w 27"/>
                                    <a:gd name="T25" fmla="*/ 3 h 38"/>
                                    <a:gd name="T26" fmla="*/ 11 w 27"/>
                                    <a:gd name="T27" fmla="*/ 3 h 38"/>
                                    <a:gd name="T28" fmla="*/ 0 w 27"/>
                                    <a:gd name="T29" fmla="*/ 26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8">
                                      <a:moveTo>
                                        <a:pt x="0" y="26"/>
                                      </a:moveTo>
                                      <a:lnTo>
                                        <a:pt x="0" y="34"/>
                                      </a:lnTo>
                                      <a:lnTo>
                                        <a:pt x="4" y="34"/>
                                      </a:lnTo>
                                      <a:lnTo>
                                        <a:pt x="4" y="38"/>
                                      </a:lnTo>
                                      <a:lnTo>
                                        <a:pt x="11" y="38"/>
                                      </a:lnTo>
                                      <a:lnTo>
                                        <a:pt x="11" y="34"/>
                                      </a:lnTo>
                                      <a:lnTo>
                                        <a:pt x="15" y="34"/>
                                      </a:lnTo>
                                      <a:lnTo>
                                        <a:pt x="27" y="11"/>
                                      </a:lnTo>
                                      <a:lnTo>
                                        <a:pt x="27" y="3"/>
                                      </a:lnTo>
                                      <a:lnTo>
                                        <a:pt x="23" y="3"/>
                                      </a:lnTo>
                                      <a:lnTo>
                                        <a:pt x="23" y="0"/>
                                      </a:lnTo>
                                      <a:lnTo>
                                        <a:pt x="15" y="0"/>
                                      </a:lnTo>
                                      <a:lnTo>
                                        <a:pt x="15" y="3"/>
                                      </a:lnTo>
                                      <a:lnTo>
                                        <a:pt x="11" y="3"/>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5" name="Freeform 322"/>
                              <wps:cNvSpPr>
                                <a:spLocks/>
                              </wps:cNvSpPr>
                              <wps:spPr bwMode="auto">
                                <a:xfrm>
                                  <a:off x="231775" y="2140585"/>
                                  <a:ext cx="16510" cy="22225"/>
                                </a:xfrm>
                                <a:custGeom>
                                  <a:avLst/>
                                  <a:gdLst>
                                    <a:gd name="T0" fmla="*/ 0 w 26"/>
                                    <a:gd name="T1" fmla="*/ 23 h 35"/>
                                    <a:gd name="T2" fmla="*/ 0 w 26"/>
                                    <a:gd name="T3" fmla="*/ 31 h 35"/>
                                    <a:gd name="T4" fmla="*/ 3 w 26"/>
                                    <a:gd name="T5" fmla="*/ 31 h 35"/>
                                    <a:gd name="T6" fmla="*/ 3 w 26"/>
                                    <a:gd name="T7" fmla="*/ 35 h 35"/>
                                    <a:gd name="T8" fmla="*/ 11 w 26"/>
                                    <a:gd name="T9" fmla="*/ 35 h 35"/>
                                    <a:gd name="T10" fmla="*/ 11 w 26"/>
                                    <a:gd name="T11" fmla="*/ 31 h 35"/>
                                    <a:gd name="T12" fmla="*/ 15 w 26"/>
                                    <a:gd name="T13" fmla="*/ 31 h 35"/>
                                    <a:gd name="T14" fmla="*/ 26 w 26"/>
                                    <a:gd name="T15" fmla="*/ 12 h 35"/>
                                    <a:gd name="T16" fmla="*/ 26 w 26"/>
                                    <a:gd name="T17" fmla="*/ 4 h 35"/>
                                    <a:gd name="T18" fmla="*/ 23 w 26"/>
                                    <a:gd name="T19" fmla="*/ 4 h 35"/>
                                    <a:gd name="T20" fmla="*/ 23 w 26"/>
                                    <a:gd name="T21" fmla="*/ 0 h 35"/>
                                    <a:gd name="T22" fmla="*/ 15 w 26"/>
                                    <a:gd name="T23" fmla="*/ 0 h 35"/>
                                    <a:gd name="T24" fmla="*/ 15 w 26"/>
                                    <a:gd name="T25" fmla="*/ 4 h 35"/>
                                    <a:gd name="T26" fmla="*/ 11 w 26"/>
                                    <a:gd name="T27" fmla="*/ 4 h 35"/>
                                    <a:gd name="T28" fmla="*/ 0 w 26"/>
                                    <a:gd name="T29"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5">
                                      <a:moveTo>
                                        <a:pt x="0" y="23"/>
                                      </a:moveTo>
                                      <a:lnTo>
                                        <a:pt x="0" y="31"/>
                                      </a:lnTo>
                                      <a:lnTo>
                                        <a:pt x="3" y="31"/>
                                      </a:lnTo>
                                      <a:lnTo>
                                        <a:pt x="3" y="35"/>
                                      </a:lnTo>
                                      <a:lnTo>
                                        <a:pt x="11" y="35"/>
                                      </a:lnTo>
                                      <a:lnTo>
                                        <a:pt x="11" y="31"/>
                                      </a:lnTo>
                                      <a:lnTo>
                                        <a:pt x="15" y="31"/>
                                      </a:lnTo>
                                      <a:lnTo>
                                        <a:pt x="26" y="12"/>
                                      </a:lnTo>
                                      <a:lnTo>
                                        <a:pt x="26" y="4"/>
                                      </a:lnTo>
                                      <a:lnTo>
                                        <a:pt x="23" y="4"/>
                                      </a:lnTo>
                                      <a:lnTo>
                                        <a:pt x="23" y="0"/>
                                      </a:lnTo>
                                      <a:lnTo>
                                        <a:pt x="15" y="0"/>
                                      </a:lnTo>
                                      <a:lnTo>
                                        <a:pt x="15" y="4"/>
                                      </a:lnTo>
                                      <a:lnTo>
                                        <a:pt x="11"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6" name="Freeform 323"/>
                              <wps:cNvSpPr>
                                <a:spLocks/>
                              </wps:cNvSpPr>
                              <wps:spPr bwMode="auto">
                                <a:xfrm>
                                  <a:off x="248285" y="2111375"/>
                                  <a:ext cx="17145" cy="22225"/>
                                </a:xfrm>
                                <a:custGeom>
                                  <a:avLst/>
                                  <a:gdLst>
                                    <a:gd name="T0" fmla="*/ 0 w 27"/>
                                    <a:gd name="T1" fmla="*/ 23 h 35"/>
                                    <a:gd name="T2" fmla="*/ 0 w 27"/>
                                    <a:gd name="T3" fmla="*/ 31 h 35"/>
                                    <a:gd name="T4" fmla="*/ 4 w 27"/>
                                    <a:gd name="T5" fmla="*/ 31 h 35"/>
                                    <a:gd name="T6" fmla="*/ 4 w 27"/>
                                    <a:gd name="T7" fmla="*/ 35 h 35"/>
                                    <a:gd name="T8" fmla="*/ 12 w 27"/>
                                    <a:gd name="T9" fmla="*/ 35 h 35"/>
                                    <a:gd name="T10" fmla="*/ 12 w 27"/>
                                    <a:gd name="T11" fmla="*/ 31 h 35"/>
                                    <a:gd name="T12" fmla="*/ 16 w 27"/>
                                    <a:gd name="T13" fmla="*/ 31 h 35"/>
                                    <a:gd name="T14" fmla="*/ 27 w 27"/>
                                    <a:gd name="T15" fmla="*/ 12 h 35"/>
                                    <a:gd name="T16" fmla="*/ 27 w 27"/>
                                    <a:gd name="T17" fmla="*/ 4 h 35"/>
                                    <a:gd name="T18" fmla="*/ 23 w 27"/>
                                    <a:gd name="T19" fmla="*/ 4 h 35"/>
                                    <a:gd name="T20" fmla="*/ 23 w 27"/>
                                    <a:gd name="T21" fmla="*/ 0 h 35"/>
                                    <a:gd name="T22" fmla="*/ 16 w 27"/>
                                    <a:gd name="T23" fmla="*/ 0 h 35"/>
                                    <a:gd name="T24" fmla="*/ 16 w 27"/>
                                    <a:gd name="T25" fmla="*/ 4 h 35"/>
                                    <a:gd name="T26" fmla="*/ 12 w 27"/>
                                    <a:gd name="T27" fmla="*/ 4 h 35"/>
                                    <a:gd name="T28" fmla="*/ 0 w 27"/>
                                    <a:gd name="T29"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5">
                                      <a:moveTo>
                                        <a:pt x="0" y="23"/>
                                      </a:moveTo>
                                      <a:lnTo>
                                        <a:pt x="0" y="31"/>
                                      </a:lnTo>
                                      <a:lnTo>
                                        <a:pt x="4" y="31"/>
                                      </a:lnTo>
                                      <a:lnTo>
                                        <a:pt x="4" y="35"/>
                                      </a:lnTo>
                                      <a:lnTo>
                                        <a:pt x="12" y="35"/>
                                      </a:lnTo>
                                      <a:lnTo>
                                        <a:pt x="12" y="31"/>
                                      </a:lnTo>
                                      <a:lnTo>
                                        <a:pt x="16" y="31"/>
                                      </a:lnTo>
                                      <a:lnTo>
                                        <a:pt x="27" y="12"/>
                                      </a:lnTo>
                                      <a:lnTo>
                                        <a:pt x="27" y="4"/>
                                      </a:lnTo>
                                      <a:lnTo>
                                        <a:pt x="23" y="4"/>
                                      </a:lnTo>
                                      <a:lnTo>
                                        <a:pt x="23" y="0"/>
                                      </a:lnTo>
                                      <a:lnTo>
                                        <a:pt x="16" y="0"/>
                                      </a:lnTo>
                                      <a:lnTo>
                                        <a:pt x="16" y="4"/>
                                      </a:lnTo>
                                      <a:lnTo>
                                        <a:pt x="12"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7" name="Freeform 324"/>
                              <wps:cNvSpPr>
                                <a:spLocks/>
                              </wps:cNvSpPr>
                              <wps:spPr bwMode="auto">
                                <a:xfrm>
                                  <a:off x="231775" y="2094230"/>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8" name="Freeform 325"/>
                              <wps:cNvSpPr>
                                <a:spLocks/>
                              </wps:cNvSpPr>
                              <wps:spPr bwMode="auto">
                                <a:xfrm>
                                  <a:off x="202565" y="2077085"/>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9" name="Freeform 326"/>
                              <wps:cNvSpPr>
                                <a:spLocks/>
                              </wps:cNvSpPr>
                              <wps:spPr bwMode="auto">
                                <a:xfrm>
                                  <a:off x="170815" y="2059940"/>
                                  <a:ext cx="24130" cy="17145"/>
                                </a:xfrm>
                                <a:custGeom>
                                  <a:avLst/>
                                  <a:gdLst>
                                    <a:gd name="T0" fmla="*/ 27 w 38"/>
                                    <a:gd name="T1" fmla="*/ 27 h 27"/>
                                    <a:gd name="T2" fmla="*/ 34 w 38"/>
                                    <a:gd name="T3" fmla="*/ 27 h 27"/>
                                    <a:gd name="T4" fmla="*/ 34 w 38"/>
                                    <a:gd name="T5" fmla="*/ 23 h 27"/>
                                    <a:gd name="T6" fmla="*/ 38 w 38"/>
                                    <a:gd name="T7" fmla="*/ 23 h 27"/>
                                    <a:gd name="T8" fmla="*/ 38 w 38"/>
                                    <a:gd name="T9" fmla="*/ 16 h 27"/>
                                    <a:gd name="T10" fmla="*/ 34 w 38"/>
                                    <a:gd name="T11" fmla="*/ 16 h 27"/>
                                    <a:gd name="T12" fmla="*/ 34 w 38"/>
                                    <a:gd name="T13" fmla="*/ 12 h 27"/>
                                    <a:gd name="T14" fmla="*/ 11 w 38"/>
                                    <a:gd name="T15" fmla="*/ 0 h 27"/>
                                    <a:gd name="T16" fmla="*/ 3 w 38"/>
                                    <a:gd name="T17" fmla="*/ 0 h 27"/>
                                    <a:gd name="T18" fmla="*/ 3 w 38"/>
                                    <a:gd name="T19" fmla="*/ 4 h 27"/>
                                    <a:gd name="T20" fmla="*/ 0 w 38"/>
                                    <a:gd name="T21" fmla="*/ 4 h 27"/>
                                    <a:gd name="T22" fmla="*/ 0 w 38"/>
                                    <a:gd name="T23" fmla="*/ 12 h 27"/>
                                    <a:gd name="T24" fmla="*/ 3 w 38"/>
                                    <a:gd name="T25" fmla="*/ 12 h 27"/>
                                    <a:gd name="T26" fmla="*/ 3 w 38"/>
                                    <a:gd name="T27" fmla="*/ 16 h 27"/>
                                    <a:gd name="T28" fmla="*/ 27 w 38"/>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27">
                                      <a:moveTo>
                                        <a:pt x="27" y="27"/>
                                      </a:moveTo>
                                      <a:lnTo>
                                        <a:pt x="34" y="27"/>
                                      </a:lnTo>
                                      <a:lnTo>
                                        <a:pt x="34" y="23"/>
                                      </a:lnTo>
                                      <a:lnTo>
                                        <a:pt x="38" y="23"/>
                                      </a:lnTo>
                                      <a:lnTo>
                                        <a:pt x="38" y="16"/>
                                      </a:lnTo>
                                      <a:lnTo>
                                        <a:pt x="34" y="16"/>
                                      </a:lnTo>
                                      <a:lnTo>
                                        <a:pt x="34" y="12"/>
                                      </a:lnTo>
                                      <a:lnTo>
                                        <a:pt x="11" y="0"/>
                                      </a:lnTo>
                                      <a:lnTo>
                                        <a:pt x="3" y="0"/>
                                      </a:lnTo>
                                      <a:lnTo>
                                        <a:pt x="3" y="4"/>
                                      </a:lnTo>
                                      <a:lnTo>
                                        <a:pt x="0" y="4"/>
                                      </a:lnTo>
                                      <a:lnTo>
                                        <a:pt x="0" y="12"/>
                                      </a:lnTo>
                                      <a:lnTo>
                                        <a:pt x="3" y="12"/>
                                      </a:lnTo>
                                      <a:lnTo>
                                        <a:pt x="3"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0" name="Freeform 327"/>
                              <wps:cNvSpPr>
                                <a:spLocks/>
                              </wps:cNvSpPr>
                              <wps:spPr bwMode="auto">
                                <a:xfrm>
                                  <a:off x="141605" y="2042795"/>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1" name="Freeform 328"/>
                              <wps:cNvSpPr>
                                <a:spLocks/>
                              </wps:cNvSpPr>
                              <wps:spPr bwMode="auto">
                                <a:xfrm>
                                  <a:off x="112395" y="2025650"/>
                                  <a:ext cx="21590" cy="17145"/>
                                </a:xfrm>
                                <a:custGeom>
                                  <a:avLst/>
                                  <a:gdLst>
                                    <a:gd name="T0" fmla="*/ 23 w 34"/>
                                    <a:gd name="T1" fmla="*/ 27 h 27"/>
                                    <a:gd name="T2" fmla="*/ 30 w 34"/>
                                    <a:gd name="T3" fmla="*/ 27 h 27"/>
                                    <a:gd name="T4" fmla="*/ 30 w 34"/>
                                    <a:gd name="T5" fmla="*/ 24 h 27"/>
                                    <a:gd name="T6" fmla="*/ 34 w 34"/>
                                    <a:gd name="T7" fmla="*/ 24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4"/>
                                      </a:lnTo>
                                      <a:lnTo>
                                        <a:pt x="34" y="24"/>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2" name="Freeform 329"/>
                              <wps:cNvSpPr>
                                <a:spLocks/>
                              </wps:cNvSpPr>
                              <wps:spPr bwMode="auto">
                                <a:xfrm>
                                  <a:off x="82550" y="2009140"/>
                                  <a:ext cx="22225" cy="16510"/>
                                </a:xfrm>
                                <a:custGeom>
                                  <a:avLst/>
                                  <a:gdLst>
                                    <a:gd name="T0" fmla="*/ 24 w 35"/>
                                    <a:gd name="T1" fmla="*/ 26 h 26"/>
                                    <a:gd name="T2" fmla="*/ 31 w 35"/>
                                    <a:gd name="T3" fmla="*/ 26 h 26"/>
                                    <a:gd name="T4" fmla="*/ 31 w 35"/>
                                    <a:gd name="T5" fmla="*/ 23 h 26"/>
                                    <a:gd name="T6" fmla="*/ 35 w 35"/>
                                    <a:gd name="T7" fmla="*/ 23 h 26"/>
                                    <a:gd name="T8" fmla="*/ 35 w 35"/>
                                    <a:gd name="T9" fmla="*/ 15 h 26"/>
                                    <a:gd name="T10" fmla="*/ 31 w 35"/>
                                    <a:gd name="T11" fmla="*/ 15 h 26"/>
                                    <a:gd name="T12" fmla="*/ 31 w 35"/>
                                    <a:gd name="T13" fmla="*/ 11 h 26"/>
                                    <a:gd name="T14" fmla="*/ 12 w 35"/>
                                    <a:gd name="T15" fmla="*/ 0 h 26"/>
                                    <a:gd name="T16" fmla="*/ 4 w 35"/>
                                    <a:gd name="T17" fmla="*/ 0 h 26"/>
                                    <a:gd name="T18" fmla="*/ 4 w 35"/>
                                    <a:gd name="T19" fmla="*/ 3 h 26"/>
                                    <a:gd name="T20" fmla="*/ 0 w 35"/>
                                    <a:gd name="T21" fmla="*/ 3 h 26"/>
                                    <a:gd name="T22" fmla="*/ 0 w 35"/>
                                    <a:gd name="T23" fmla="*/ 11 h 26"/>
                                    <a:gd name="T24" fmla="*/ 4 w 35"/>
                                    <a:gd name="T25" fmla="*/ 11 h 26"/>
                                    <a:gd name="T26" fmla="*/ 4 w 35"/>
                                    <a:gd name="T27" fmla="*/ 15 h 26"/>
                                    <a:gd name="T28" fmla="*/ 24 w 35"/>
                                    <a:gd name="T29" fmla="*/ 2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6">
                                      <a:moveTo>
                                        <a:pt x="24" y="26"/>
                                      </a:moveTo>
                                      <a:lnTo>
                                        <a:pt x="31" y="26"/>
                                      </a:lnTo>
                                      <a:lnTo>
                                        <a:pt x="31" y="23"/>
                                      </a:lnTo>
                                      <a:lnTo>
                                        <a:pt x="35" y="23"/>
                                      </a:lnTo>
                                      <a:lnTo>
                                        <a:pt x="35" y="15"/>
                                      </a:lnTo>
                                      <a:lnTo>
                                        <a:pt x="31" y="15"/>
                                      </a:lnTo>
                                      <a:lnTo>
                                        <a:pt x="31" y="11"/>
                                      </a:lnTo>
                                      <a:lnTo>
                                        <a:pt x="12" y="0"/>
                                      </a:lnTo>
                                      <a:lnTo>
                                        <a:pt x="4" y="0"/>
                                      </a:lnTo>
                                      <a:lnTo>
                                        <a:pt x="4" y="3"/>
                                      </a:lnTo>
                                      <a:lnTo>
                                        <a:pt x="0" y="3"/>
                                      </a:lnTo>
                                      <a:lnTo>
                                        <a:pt x="0" y="11"/>
                                      </a:lnTo>
                                      <a:lnTo>
                                        <a:pt x="4" y="11"/>
                                      </a:lnTo>
                                      <a:lnTo>
                                        <a:pt x="4" y="15"/>
                                      </a:lnTo>
                                      <a:lnTo>
                                        <a:pt x="24"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3" name="Freeform 330"/>
                              <wps:cNvSpPr>
                                <a:spLocks/>
                              </wps:cNvSpPr>
                              <wps:spPr bwMode="auto">
                                <a:xfrm>
                                  <a:off x="85090" y="1991995"/>
                                  <a:ext cx="22225" cy="17145"/>
                                </a:xfrm>
                                <a:custGeom>
                                  <a:avLst/>
                                  <a:gdLst>
                                    <a:gd name="T0" fmla="*/ 4 w 35"/>
                                    <a:gd name="T1" fmla="*/ 11 h 27"/>
                                    <a:gd name="T2" fmla="*/ 4 w 35"/>
                                    <a:gd name="T3" fmla="*/ 15 h 27"/>
                                    <a:gd name="T4" fmla="*/ 0 w 35"/>
                                    <a:gd name="T5" fmla="*/ 15 h 27"/>
                                    <a:gd name="T6" fmla="*/ 0 w 35"/>
                                    <a:gd name="T7" fmla="*/ 23 h 27"/>
                                    <a:gd name="T8" fmla="*/ 4 w 35"/>
                                    <a:gd name="T9" fmla="*/ 23 h 27"/>
                                    <a:gd name="T10" fmla="*/ 4 w 35"/>
                                    <a:gd name="T11" fmla="*/ 27 h 27"/>
                                    <a:gd name="T12" fmla="*/ 12 w 35"/>
                                    <a:gd name="T13" fmla="*/ 27 h 27"/>
                                    <a:gd name="T14" fmla="*/ 31 w 35"/>
                                    <a:gd name="T15" fmla="*/ 15 h 27"/>
                                    <a:gd name="T16" fmla="*/ 31 w 35"/>
                                    <a:gd name="T17" fmla="*/ 11 h 27"/>
                                    <a:gd name="T18" fmla="*/ 35 w 35"/>
                                    <a:gd name="T19" fmla="*/ 11 h 27"/>
                                    <a:gd name="T20" fmla="*/ 35 w 35"/>
                                    <a:gd name="T21" fmla="*/ 3 h 27"/>
                                    <a:gd name="T22" fmla="*/ 31 w 35"/>
                                    <a:gd name="T23" fmla="*/ 3 h 27"/>
                                    <a:gd name="T24" fmla="*/ 31 w 35"/>
                                    <a:gd name="T25" fmla="*/ 0 h 27"/>
                                    <a:gd name="T26" fmla="*/ 23 w 35"/>
                                    <a:gd name="T27" fmla="*/ 0 h 27"/>
                                    <a:gd name="T28" fmla="*/ 4 w 35"/>
                                    <a:gd name="T2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4" y="11"/>
                                      </a:moveTo>
                                      <a:lnTo>
                                        <a:pt x="4" y="15"/>
                                      </a:lnTo>
                                      <a:lnTo>
                                        <a:pt x="0" y="15"/>
                                      </a:lnTo>
                                      <a:lnTo>
                                        <a:pt x="0" y="23"/>
                                      </a:lnTo>
                                      <a:lnTo>
                                        <a:pt x="4" y="23"/>
                                      </a:lnTo>
                                      <a:lnTo>
                                        <a:pt x="4" y="27"/>
                                      </a:lnTo>
                                      <a:lnTo>
                                        <a:pt x="12" y="27"/>
                                      </a:lnTo>
                                      <a:lnTo>
                                        <a:pt x="31" y="15"/>
                                      </a:lnTo>
                                      <a:lnTo>
                                        <a:pt x="31" y="11"/>
                                      </a:lnTo>
                                      <a:lnTo>
                                        <a:pt x="35" y="11"/>
                                      </a:lnTo>
                                      <a:lnTo>
                                        <a:pt x="35" y="3"/>
                                      </a:lnTo>
                                      <a:lnTo>
                                        <a:pt x="31" y="3"/>
                                      </a:lnTo>
                                      <a:lnTo>
                                        <a:pt x="31" y="0"/>
                                      </a:lnTo>
                                      <a:lnTo>
                                        <a:pt x="23" y="0"/>
                                      </a:lnTo>
                                      <a:lnTo>
                                        <a:pt x="4"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4" name="Freeform 331"/>
                              <wps:cNvSpPr>
                                <a:spLocks/>
                              </wps:cNvSpPr>
                              <wps:spPr bwMode="auto">
                                <a:xfrm>
                                  <a:off x="114300" y="1976755"/>
                                  <a:ext cx="24765" cy="17145"/>
                                </a:xfrm>
                                <a:custGeom>
                                  <a:avLst/>
                                  <a:gdLst>
                                    <a:gd name="T0" fmla="*/ 4 w 39"/>
                                    <a:gd name="T1" fmla="*/ 12 h 27"/>
                                    <a:gd name="T2" fmla="*/ 4 w 39"/>
                                    <a:gd name="T3" fmla="*/ 16 h 27"/>
                                    <a:gd name="T4" fmla="*/ 0 w 39"/>
                                    <a:gd name="T5" fmla="*/ 16 h 27"/>
                                    <a:gd name="T6" fmla="*/ 0 w 39"/>
                                    <a:gd name="T7" fmla="*/ 24 h 27"/>
                                    <a:gd name="T8" fmla="*/ 4 w 39"/>
                                    <a:gd name="T9" fmla="*/ 24 h 27"/>
                                    <a:gd name="T10" fmla="*/ 4 w 39"/>
                                    <a:gd name="T11" fmla="*/ 27 h 27"/>
                                    <a:gd name="T12" fmla="*/ 12 w 39"/>
                                    <a:gd name="T13" fmla="*/ 27 h 27"/>
                                    <a:gd name="T14" fmla="*/ 35 w 39"/>
                                    <a:gd name="T15" fmla="*/ 16 h 27"/>
                                    <a:gd name="T16" fmla="*/ 35 w 39"/>
                                    <a:gd name="T17" fmla="*/ 12 h 27"/>
                                    <a:gd name="T18" fmla="*/ 39 w 39"/>
                                    <a:gd name="T19" fmla="*/ 12 h 27"/>
                                    <a:gd name="T20" fmla="*/ 39 w 39"/>
                                    <a:gd name="T21" fmla="*/ 4 h 27"/>
                                    <a:gd name="T22" fmla="*/ 35 w 39"/>
                                    <a:gd name="T23" fmla="*/ 4 h 27"/>
                                    <a:gd name="T24" fmla="*/ 35 w 39"/>
                                    <a:gd name="T25" fmla="*/ 0 h 27"/>
                                    <a:gd name="T26" fmla="*/ 27 w 39"/>
                                    <a:gd name="T27" fmla="*/ 0 h 27"/>
                                    <a:gd name="T28" fmla="*/ 4 w 39"/>
                                    <a:gd name="T29"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7">
                                      <a:moveTo>
                                        <a:pt x="4" y="12"/>
                                      </a:moveTo>
                                      <a:lnTo>
                                        <a:pt x="4" y="16"/>
                                      </a:lnTo>
                                      <a:lnTo>
                                        <a:pt x="0" y="16"/>
                                      </a:lnTo>
                                      <a:lnTo>
                                        <a:pt x="0" y="24"/>
                                      </a:lnTo>
                                      <a:lnTo>
                                        <a:pt x="4" y="24"/>
                                      </a:lnTo>
                                      <a:lnTo>
                                        <a:pt x="4" y="27"/>
                                      </a:lnTo>
                                      <a:lnTo>
                                        <a:pt x="12" y="27"/>
                                      </a:lnTo>
                                      <a:lnTo>
                                        <a:pt x="35" y="16"/>
                                      </a:lnTo>
                                      <a:lnTo>
                                        <a:pt x="35" y="12"/>
                                      </a:lnTo>
                                      <a:lnTo>
                                        <a:pt x="39" y="12"/>
                                      </a:lnTo>
                                      <a:lnTo>
                                        <a:pt x="39" y="4"/>
                                      </a:lnTo>
                                      <a:lnTo>
                                        <a:pt x="35" y="4"/>
                                      </a:lnTo>
                                      <a:lnTo>
                                        <a:pt x="35" y="0"/>
                                      </a:lnTo>
                                      <a:lnTo>
                                        <a:pt x="27" y="0"/>
                                      </a:lnTo>
                                      <a:lnTo>
                                        <a:pt x="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5" name="Freeform 332"/>
                              <wps:cNvSpPr>
                                <a:spLocks/>
                              </wps:cNvSpPr>
                              <wps:spPr bwMode="auto">
                                <a:xfrm>
                                  <a:off x="148590" y="1969770"/>
                                  <a:ext cx="24130" cy="12065"/>
                                </a:xfrm>
                                <a:custGeom>
                                  <a:avLst/>
                                  <a:gdLst>
                                    <a:gd name="T0" fmla="*/ 8 w 38"/>
                                    <a:gd name="T1" fmla="*/ 4 h 19"/>
                                    <a:gd name="T2" fmla="*/ 4 w 38"/>
                                    <a:gd name="T3" fmla="*/ 4 h 19"/>
                                    <a:gd name="T4" fmla="*/ 4 w 38"/>
                                    <a:gd name="T5" fmla="*/ 8 h 19"/>
                                    <a:gd name="T6" fmla="*/ 0 w 38"/>
                                    <a:gd name="T7" fmla="*/ 8 h 19"/>
                                    <a:gd name="T8" fmla="*/ 0 w 38"/>
                                    <a:gd name="T9" fmla="*/ 15 h 19"/>
                                    <a:gd name="T10" fmla="*/ 4 w 38"/>
                                    <a:gd name="T11" fmla="*/ 15 h 19"/>
                                    <a:gd name="T12" fmla="*/ 4 w 38"/>
                                    <a:gd name="T13" fmla="*/ 19 h 19"/>
                                    <a:gd name="T14" fmla="*/ 12 w 38"/>
                                    <a:gd name="T15" fmla="*/ 19 h 19"/>
                                    <a:gd name="T16" fmla="*/ 31 w 38"/>
                                    <a:gd name="T17" fmla="*/ 15 h 19"/>
                                    <a:gd name="T18" fmla="*/ 35 w 38"/>
                                    <a:gd name="T19" fmla="*/ 15 h 19"/>
                                    <a:gd name="T20" fmla="*/ 38 w 38"/>
                                    <a:gd name="T21" fmla="*/ 11 h 19"/>
                                    <a:gd name="T22" fmla="*/ 38 w 38"/>
                                    <a:gd name="T23" fmla="*/ 4 h 19"/>
                                    <a:gd name="T24" fmla="*/ 35 w 38"/>
                                    <a:gd name="T25" fmla="*/ 0 h 19"/>
                                    <a:gd name="T26" fmla="*/ 31 w 38"/>
                                    <a:gd name="T27" fmla="*/ 0 h 19"/>
                                    <a:gd name="T28" fmla="*/ 12 w 38"/>
                                    <a:gd name="T29" fmla="*/ 4 h 19"/>
                                    <a:gd name="T30" fmla="*/ 8 w 38"/>
                                    <a:gd name="T31" fmla="*/ 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8" y="4"/>
                                      </a:moveTo>
                                      <a:lnTo>
                                        <a:pt x="4" y="4"/>
                                      </a:lnTo>
                                      <a:lnTo>
                                        <a:pt x="4" y="8"/>
                                      </a:lnTo>
                                      <a:lnTo>
                                        <a:pt x="0" y="8"/>
                                      </a:lnTo>
                                      <a:lnTo>
                                        <a:pt x="0" y="15"/>
                                      </a:lnTo>
                                      <a:lnTo>
                                        <a:pt x="4" y="15"/>
                                      </a:lnTo>
                                      <a:lnTo>
                                        <a:pt x="4" y="19"/>
                                      </a:lnTo>
                                      <a:lnTo>
                                        <a:pt x="12" y="19"/>
                                      </a:lnTo>
                                      <a:lnTo>
                                        <a:pt x="31" y="15"/>
                                      </a:lnTo>
                                      <a:lnTo>
                                        <a:pt x="35" y="15"/>
                                      </a:lnTo>
                                      <a:lnTo>
                                        <a:pt x="38" y="11"/>
                                      </a:lnTo>
                                      <a:lnTo>
                                        <a:pt x="38" y="4"/>
                                      </a:lnTo>
                                      <a:lnTo>
                                        <a:pt x="35" y="0"/>
                                      </a:lnTo>
                                      <a:lnTo>
                                        <a:pt x="31" y="0"/>
                                      </a:lnTo>
                                      <a:lnTo>
                                        <a:pt x="12" y="4"/>
                                      </a:lnTo>
                                      <a:lnTo>
                                        <a:pt x="8"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6" name="Freeform 333"/>
                              <wps:cNvSpPr>
                                <a:spLocks/>
                              </wps:cNvSpPr>
                              <wps:spPr bwMode="auto">
                                <a:xfrm>
                                  <a:off x="182880" y="1967230"/>
                                  <a:ext cx="24130" cy="12065"/>
                                </a:xfrm>
                                <a:custGeom>
                                  <a:avLst/>
                                  <a:gdLst>
                                    <a:gd name="T0" fmla="*/ 8 w 38"/>
                                    <a:gd name="T1" fmla="*/ 0 h 19"/>
                                    <a:gd name="T2" fmla="*/ 4 w 38"/>
                                    <a:gd name="T3" fmla="*/ 0 h 19"/>
                                    <a:gd name="T4" fmla="*/ 0 w 38"/>
                                    <a:gd name="T5" fmla="*/ 4 h 19"/>
                                    <a:gd name="T6" fmla="*/ 0 w 38"/>
                                    <a:gd name="T7" fmla="*/ 12 h 19"/>
                                    <a:gd name="T8" fmla="*/ 4 w 38"/>
                                    <a:gd name="T9" fmla="*/ 15 h 19"/>
                                    <a:gd name="T10" fmla="*/ 8 w 38"/>
                                    <a:gd name="T11" fmla="*/ 15 h 19"/>
                                    <a:gd name="T12" fmla="*/ 31 w 38"/>
                                    <a:gd name="T13" fmla="*/ 19 h 19"/>
                                    <a:gd name="T14" fmla="*/ 34 w 38"/>
                                    <a:gd name="T15" fmla="*/ 19 h 19"/>
                                    <a:gd name="T16" fmla="*/ 38 w 38"/>
                                    <a:gd name="T17" fmla="*/ 15 h 19"/>
                                    <a:gd name="T18" fmla="*/ 38 w 38"/>
                                    <a:gd name="T19" fmla="*/ 8 h 19"/>
                                    <a:gd name="T20" fmla="*/ 34 w 38"/>
                                    <a:gd name="T21" fmla="*/ 4 h 19"/>
                                    <a:gd name="T22" fmla="*/ 31 w 38"/>
                                    <a:gd name="T23" fmla="*/ 4 h 19"/>
                                    <a:gd name="T24" fmla="*/ 8 w 38"/>
                                    <a:gd name="T25"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8" h="19">
                                      <a:moveTo>
                                        <a:pt x="8" y="0"/>
                                      </a:moveTo>
                                      <a:lnTo>
                                        <a:pt x="4" y="0"/>
                                      </a:lnTo>
                                      <a:lnTo>
                                        <a:pt x="0" y="4"/>
                                      </a:lnTo>
                                      <a:lnTo>
                                        <a:pt x="0" y="12"/>
                                      </a:lnTo>
                                      <a:lnTo>
                                        <a:pt x="4" y="15"/>
                                      </a:lnTo>
                                      <a:lnTo>
                                        <a:pt x="8" y="15"/>
                                      </a:lnTo>
                                      <a:lnTo>
                                        <a:pt x="31" y="19"/>
                                      </a:lnTo>
                                      <a:lnTo>
                                        <a:pt x="34" y="19"/>
                                      </a:lnTo>
                                      <a:lnTo>
                                        <a:pt x="38" y="15"/>
                                      </a:lnTo>
                                      <a:lnTo>
                                        <a:pt x="38" y="8"/>
                                      </a:lnTo>
                                      <a:lnTo>
                                        <a:pt x="34" y="4"/>
                                      </a:lnTo>
                                      <a:lnTo>
                                        <a:pt x="31" y="4"/>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7" name="Freeform 334"/>
                              <wps:cNvSpPr>
                                <a:spLocks/>
                              </wps:cNvSpPr>
                              <wps:spPr bwMode="auto">
                                <a:xfrm>
                                  <a:off x="217170" y="1969770"/>
                                  <a:ext cx="24130" cy="12065"/>
                                </a:xfrm>
                                <a:custGeom>
                                  <a:avLst/>
                                  <a:gdLst>
                                    <a:gd name="T0" fmla="*/ 7 w 38"/>
                                    <a:gd name="T1" fmla="*/ 0 h 19"/>
                                    <a:gd name="T2" fmla="*/ 3 w 38"/>
                                    <a:gd name="T3" fmla="*/ 0 h 19"/>
                                    <a:gd name="T4" fmla="*/ 0 w 38"/>
                                    <a:gd name="T5" fmla="*/ 4 h 19"/>
                                    <a:gd name="T6" fmla="*/ 0 w 38"/>
                                    <a:gd name="T7" fmla="*/ 11 h 19"/>
                                    <a:gd name="T8" fmla="*/ 3 w 38"/>
                                    <a:gd name="T9" fmla="*/ 15 h 19"/>
                                    <a:gd name="T10" fmla="*/ 7 w 38"/>
                                    <a:gd name="T11" fmla="*/ 15 h 19"/>
                                    <a:gd name="T12" fmla="*/ 26 w 38"/>
                                    <a:gd name="T13" fmla="*/ 19 h 19"/>
                                    <a:gd name="T14" fmla="*/ 34 w 38"/>
                                    <a:gd name="T15" fmla="*/ 19 h 19"/>
                                    <a:gd name="T16" fmla="*/ 34 w 38"/>
                                    <a:gd name="T17" fmla="*/ 15 h 19"/>
                                    <a:gd name="T18" fmla="*/ 38 w 38"/>
                                    <a:gd name="T19" fmla="*/ 15 h 19"/>
                                    <a:gd name="T20" fmla="*/ 38 w 38"/>
                                    <a:gd name="T21" fmla="*/ 8 h 19"/>
                                    <a:gd name="T22" fmla="*/ 34 w 38"/>
                                    <a:gd name="T23" fmla="*/ 8 h 19"/>
                                    <a:gd name="T24" fmla="*/ 34 w 38"/>
                                    <a:gd name="T25" fmla="*/ 4 h 19"/>
                                    <a:gd name="T26" fmla="*/ 30 w 38"/>
                                    <a:gd name="T27" fmla="*/ 4 h 19"/>
                                    <a:gd name="T28" fmla="*/ 26 w 38"/>
                                    <a:gd name="T29" fmla="*/ 4 h 19"/>
                                    <a:gd name="T30" fmla="*/ 7 w 38"/>
                                    <a:gd name="T31"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7" y="0"/>
                                      </a:moveTo>
                                      <a:lnTo>
                                        <a:pt x="3" y="0"/>
                                      </a:lnTo>
                                      <a:lnTo>
                                        <a:pt x="0" y="4"/>
                                      </a:lnTo>
                                      <a:lnTo>
                                        <a:pt x="0" y="11"/>
                                      </a:lnTo>
                                      <a:lnTo>
                                        <a:pt x="3" y="15"/>
                                      </a:lnTo>
                                      <a:lnTo>
                                        <a:pt x="7" y="15"/>
                                      </a:lnTo>
                                      <a:lnTo>
                                        <a:pt x="26" y="19"/>
                                      </a:lnTo>
                                      <a:lnTo>
                                        <a:pt x="34" y="19"/>
                                      </a:lnTo>
                                      <a:lnTo>
                                        <a:pt x="34" y="15"/>
                                      </a:lnTo>
                                      <a:lnTo>
                                        <a:pt x="38" y="15"/>
                                      </a:lnTo>
                                      <a:lnTo>
                                        <a:pt x="38" y="8"/>
                                      </a:lnTo>
                                      <a:lnTo>
                                        <a:pt x="34" y="8"/>
                                      </a:lnTo>
                                      <a:lnTo>
                                        <a:pt x="34" y="4"/>
                                      </a:lnTo>
                                      <a:lnTo>
                                        <a:pt x="30" y="4"/>
                                      </a:lnTo>
                                      <a:lnTo>
                                        <a:pt x="26" y="4"/>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8" name="Freeform 335"/>
                              <wps:cNvSpPr>
                                <a:spLocks/>
                              </wps:cNvSpPr>
                              <wps:spPr bwMode="auto">
                                <a:xfrm>
                                  <a:off x="248285" y="1979295"/>
                                  <a:ext cx="24765" cy="14605"/>
                                </a:xfrm>
                                <a:custGeom>
                                  <a:avLst/>
                                  <a:gdLst>
                                    <a:gd name="T0" fmla="*/ 12 w 39"/>
                                    <a:gd name="T1" fmla="*/ 0 h 23"/>
                                    <a:gd name="T2" fmla="*/ 4 w 39"/>
                                    <a:gd name="T3" fmla="*/ 0 h 23"/>
                                    <a:gd name="T4" fmla="*/ 4 w 39"/>
                                    <a:gd name="T5" fmla="*/ 4 h 23"/>
                                    <a:gd name="T6" fmla="*/ 0 w 39"/>
                                    <a:gd name="T7" fmla="*/ 4 h 23"/>
                                    <a:gd name="T8" fmla="*/ 0 w 39"/>
                                    <a:gd name="T9" fmla="*/ 12 h 23"/>
                                    <a:gd name="T10" fmla="*/ 4 w 39"/>
                                    <a:gd name="T11" fmla="*/ 12 h 23"/>
                                    <a:gd name="T12" fmla="*/ 4 w 39"/>
                                    <a:gd name="T13" fmla="*/ 16 h 23"/>
                                    <a:gd name="T14" fmla="*/ 27 w 39"/>
                                    <a:gd name="T15" fmla="*/ 23 h 23"/>
                                    <a:gd name="T16" fmla="*/ 35 w 39"/>
                                    <a:gd name="T17" fmla="*/ 23 h 23"/>
                                    <a:gd name="T18" fmla="*/ 35 w 39"/>
                                    <a:gd name="T19" fmla="*/ 20 h 23"/>
                                    <a:gd name="T20" fmla="*/ 39 w 39"/>
                                    <a:gd name="T21" fmla="*/ 20 h 23"/>
                                    <a:gd name="T22" fmla="*/ 39 w 39"/>
                                    <a:gd name="T23" fmla="*/ 12 h 23"/>
                                    <a:gd name="T24" fmla="*/ 35 w 39"/>
                                    <a:gd name="T25" fmla="*/ 12 h 23"/>
                                    <a:gd name="T26" fmla="*/ 35 w 39"/>
                                    <a:gd name="T27" fmla="*/ 8 h 23"/>
                                    <a:gd name="T28" fmla="*/ 12 w 39"/>
                                    <a:gd name="T29"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3">
                                      <a:moveTo>
                                        <a:pt x="12" y="0"/>
                                      </a:moveTo>
                                      <a:lnTo>
                                        <a:pt x="4" y="0"/>
                                      </a:lnTo>
                                      <a:lnTo>
                                        <a:pt x="4" y="4"/>
                                      </a:lnTo>
                                      <a:lnTo>
                                        <a:pt x="0" y="4"/>
                                      </a:lnTo>
                                      <a:lnTo>
                                        <a:pt x="0" y="12"/>
                                      </a:lnTo>
                                      <a:lnTo>
                                        <a:pt x="4" y="12"/>
                                      </a:lnTo>
                                      <a:lnTo>
                                        <a:pt x="4" y="16"/>
                                      </a:lnTo>
                                      <a:lnTo>
                                        <a:pt x="27" y="23"/>
                                      </a:lnTo>
                                      <a:lnTo>
                                        <a:pt x="35" y="23"/>
                                      </a:lnTo>
                                      <a:lnTo>
                                        <a:pt x="35" y="20"/>
                                      </a:lnTo>
                                      <a:lnTo>
                                        <a:pt x="39" y="20"/>
                                      </a:lnTo>
                                      <a:lnTo>
                                        <a:pt x="39" y="12"/>
                                      </a:lnTo>
                                      <a:lnTo>
                                        <a:pt x="35" y="12"/>
                                      </a:lnTo>
                                      <a:lnTo>
                                        <a:pt x="35" y="8"/>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9" name="Freeform 336"/>
                              <wps:cNvSpPr>
                                <a:spLocks/>
                              </wps:cNvSpPr>
                              <wps:spPr bwMode="auto">
                                <a:xfrm>
                                  <a:off x="280035" y="1993900"/>
                                  <a:ext cx="22225" cy="17145"/>
                                </a:xfrm>
                                <a:custGeom>
                                  <a:avLst/>
                                  <a:gdLst>
                                    <a:gd name="T0" fmla="*/ 12 w 35"/>
                                    <a:gd name="T1" fmla="*/ 0 h 27"/>
                                    <a:gd name="T2" fmla="*/ 4 w 35"/>
                                    <a:gd name="T3" fmla="*/ 0 h 27"/>
                                    <a:gd name="T4" fmla="*/ 4 w 35"/>
                                    <a:gd name="T5" fmla="*/ 4 h 27"/>
                                    <a:gd name="T6" fmla="*/ 0 w 35"/>
                                    <a:gd name="T7" fmla="*/ 4 h 27"/>
                                    <a:gd name="T8" fmla="*/ 0 w 35"/>
                                    <a:gd name="T9" fmla="*/ 12 h 27"/>
                                    <a:gd name="T10" fmla="*/ 4 w 35"/>
                                    <a:gd name="T11" fmla="*/ 12 h 27"/>
                                    <a:gd name="T12" fmla="*/ 4 w 35"/>
                                    <a:gd name="T13" fmla="*/ 16 h 27"/>
                                    <a:gd name="T14" fmla="*/ 23 w 35"/>
                                    <a:gd name="T15" fmla="*/ 27 h 27"/>
                                    <a:gd name="T16" fmla="*/ 31 w 35"/>
                                    <a:gd name="T17" fmla="*/ 27 h 27"/>
                                    <a:gd name="T18" fmla="*/ 31 w 35"/>
                                    <a:gd name="T19" fmla="*/ 24 h 27"/>
                                    <a:gd name="T20" fmla="*/ 35 w 35"/>
                                    <a:gd name="T21" fmla="*/ 24 h 27"/>
                                    <a:gd name="T22" fmla="*/ 35 w 35"/>
                                    <a:gd name="T23" fmla="*/ 16 h 27"/>
                                    <a:gd name="T24" fmla="*/ 31 w 35"/>
                                    <a:gd name="T25" fmla="*/ 16 h 27"/>
                                    <a:gd name="T26" fmla="*/ 31 w 35"/>
                                    <a:gd name="T27" fmla="*/ 12 h 27"/>
                                    <a:gd name="T28" fmla="*/ 12 w 35"/>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12" y="0"/>
                                      </a:moveTo>
                                      <a:lnTo>
                                        <a:pt x="4" y="0"/>
                                      </a:lnTo>
                                      <a:lnTo>
                                        <a:pt x="4" y="4"/>
                                      </a:lnTo>
                                      <a:lnTo>
                                        <a:pt x="0" y="4"/>
                                      </a:lnTo>
                                      <a:lnTo>
                                        <a:pt x="0" y="12"/>
                                      </a:lnTo>
                                      <a:lnTo>
                                        <a:pt x="4" y="12"/>
                                      </a:lnTo>
                                      <a:lnTo>
                                        <a:pt x="4" y="16"/>
                                      </a:lnTo>
                                      <a:lnTo>
                                        <a:pt x="23" y="27"/>
                                      </a:lnTo>
                                      <a:lnTo>
                                        <a:pt x="31" y="27"/>
                                      </a:lnTo>
                                      <a:lnTo>
                                        <a:pt x="31" y="24"/>
                                      </a:lnTo>
                                      <a:lnTo>
                                        <a:pt x="35" y="24"/>
                                      </a:lnTo>
                                      <a:lnTo>
                                        <a:pt x="35" y="16"/>
                                      </a:lnTo>
                                      <a:lnTo>
                                        <a:pt x="31" y="16"/>
                                      </a:lnTo>
                                      <a:lnTo>
                                        <a:pt x="31" y="12"/>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0" name="Freeform 337"/>
                              <wps:cNvSpPr>
                                <a:spLocks/>
                              </wps:cNvSpPr>
                              <wps:spPr bwMode="auto">
                                <a:xfrm>
                                  <a:off x="309245" y="2013585"/>
                                  <a:ext cx="19685" cy="19685"/>
                                </a:xfrm>
                                <a:custGeom>
                                  <a:avLst/>
                                  <a:gdLst>
                                    <a:gd name="T0" fmla="*/ 12 w 31"/>
                                    <a:gd name="T1" fmla="*/ 4 h 31"/>
                                    <a:gd name="T2" fmla="*/ 12 w 31"/>
                                    <a:gd name="T3" fmla="*/ 0 h 31"/>
                                    <a:gd name="T4" fmla="*/ 4 w 31"/>
                                    <a:gd name="T5" fmla="*/ 0 h 31"/>
                                    <a:gd name="T6" fmla="*/ 4 w 31"/>
                                    <a:gd name="T7" fmla="*/ 4 h 31"/>
                                    <a:gd name="T8" fmla="*/ 0 w 31"/>
                                    <a:gd name="T9" fmla="*/ 4 h 31"/>
                                    <a:gd name="T10" fmla="*/ 0 w 31"/>
                                    <a:gd name="T11" fmla="*/ 12 h 31"/>
                                    <a:gd name="T12" fmla="*/ 4 w 31"/>
                                    <a:gd name="T13" fmla="*/ 12 h 31"/>
                                    <a:gd name="T14" fmla="*/ 20 w 31"/>
                                    <a:gd name="T15" fmla="*/ 27 h 31"/>
                                    <a:gd name="T16" fmla="*/ 20 w 31"/>
                                    <a:gd name="T17" fmla="*/ 31 h 31"/>
                                    <a:gd name="T18" fmla="*/ 27 w 31"/>
                                    <a:gd name="T19" fmla="*/ 31 h 31"/>
                                    <a:gd name="T20" fmla="*/ 27 w 31"/>
                                    <a:gd name="T21" fmla="*/ 27 h 31"/>
                                    <a:gd name="T22" fmla="*/ 31 w 31"/>
                                    <a:gd name="T23" fmla="*/ 27 h 31"/>
                                    <a:gd name="T24" fmla="*/ 31 w 31"/>
                                    <a:gd name="T25" fmla="*/ 19 h 31"/>
                                    <a:gd name="T26" fmla="*/ 27 w 31"/>
                                    <a:gd name="T27" fmla="*/ 19 h 31"/>
                                    <a:gd name="T28" fmla="*/ 12 w 31"/>
                                    <a:gd name="T29" fmla="*/ 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 h="31">
                                      <a:moveTo>
                                        <a:pt x="12" y="4"/>
                                      </a:moveTo>
                                      <a:lnTo>
                                        <a:pt x="12" y="0"/>
                                      </a:lnTo>
                                      <a:lnTo>
                                        <a:pt x="4" y="0"/>
                                      </a:lnTo>
                                      <a:lnTo>
                                        <a:pt x="4" y="4"/>
                                      </a:lnTo>
                                      <a:lnTo>
                                        <a:pt x="0" y="4"/>
                                      </a:lnTo>
                                      <a:lnTo>
                                        <a:pt x="0" y="12"/>
                                      </a:lnTo>
                                      <a:lnTo>
                                        <a:pt x="4" y="12"/>
                                      </a:lnTo>
                                      <a:lnTo>
                                        <a:pt x="20" y="27"/>
                                      </a:lnTo>
                                      <a:lnTo>
                                        <a:pt x="20" y="31"/>
                                      </a:lnTo>
                                      <a:lnTo>
                                        <a:pt x="27" y="31"/>
                                      </a:lnTo>
                                      <a:lnTo>
                                        <a:pt x="27" y="27"/>
                                      </a:lnTo>
                                      <a:lnTo>
                                        <a:pt x="31" y="27"/>
                                      </a:lnTo>
                                      <a:lnTo>
                                        <a:pt x="31" y="19"/>
                                      </a:lnTo>
                                      <a:lnTo>
                                        <a:pt x="27" y="19"/>
                                      </a:lnTo>
                                      <a:lnTo>
                                        <a:pt x="12"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1" name="Freeform 338"/>
                              <wps:cNvSpPr>
                                <a:spLocks/>
                              </wps:cNvSpPr>
                              <wps:spPr bwMode="auto">
                                <a:xfrm>
                                  <a:off x="331470" y="2038350"/>
                                  <a:ext cx="19685" cy="21590"/>
                                </a:xfrm>
                                <a:custGeom>
                                  <a:avLst/>
                                  <a:gdLst>
                                    <a:gd name="T0" fmla="*/ 11 w 31"/>
                                    <a:gd name="T1" fmla="*/ 4 h 34"/>
                                    <a:gd name="T2" fmla="*/ 11 w 31"/>
                                    <a:gd name="T3" fmla="*/ 0 h 34"/>
                                    <a:gd name="T4" fmla="*/ 4 w 31"/>
                                    <a:gd name="T5" fmla="*/ 0 h 34"/>
                                    <a:gd name="T6" fmla="*/ 4 w 31"/>
                                    <a:gd name="T7" fmla="*/ 4 h 34"/>
                                    <a:gd name="T8" fmla="*/ 0 w 31"/>
                                    <a:gd name="T9" fmla="*/ 4 h 34"/>
                                    <a:gd name="T10" fmla="*/ 0 w 31"/>
                                    <a:gd name="T11" fmla="*/ 11 h 34"/>
                                    <a:gd name="T12" fmla="*/ 4 w 31"/>
                                    <a:gd name="T13" fmla="*/ 11 h 34"/>
                                    <a:gd name="T14" fmla="*/ 11 w 31"/>
                                    <a:gd name="T15" fmla="*/ 19 h 34"/>
                                    <a:gd name="T16" fmla="*/ 8 w 31"/>
                                    <a:gd name="T17" fmla="*/ 19 h 34"/>
                                    <a:gd name="T18" fmla="*/ 15 w 31"/>
                                    <a:gd name="T19" fmla="*/ 30 h 34"/>
                                    <a:gd name="T20" fmla="*/ 19 w 31"/>
                                    <a:gd name="T21" fmla="*/ 34 h 34"/>
                                    <a:gd name="T22" fmla="*/ 27 w 31"/>
                                    <a:gd name="T23" fmla="*/ 34 h 34"/>
                                    <a:gd name="T24" fmla="*/ 31 w 31"/>
                                    <a:gd name="T25" fmla="*/ 30 h 34"/>
                                    <a:gd name="T26" fmla="*/ 31 w 31"/>
                                    <a:gd name="T27" fmla="*/ 23 h 34"/>
                                    <a:gd name="T28" fmla="*/ 23 w 31"/>
                                    <a:gd name="T29" fmla="*/ 11 h 34"/>
                                    <a:gd name="T30" fmla="*/ 19 w 31"/>
                                    <a:gd name="T31" fmla="*/ 11 h 34"/>
                                    <a:gd name="T32" fmla="*/ 11 w 31"/>
                                    <a:gd name="T33" fmla="*/ 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1" h="34">
                                      <a:moveTo>
                                        <a:pt x="11" y="4"/>
                                      </a:moveTo>
                                      <a:lnTo>
                                        <a:pt x="11" y="0"/>
                                      </a:lnTo>
                                      <a:lnTo>
                                        <a:pt x="4" y="0"/>
                                      </a:lnTo>
                                      <a:lnTo>
                                        <a:pt x="4" y="4"/>
                                      </a:lnTo>
                                      <a:lnTo>
                                        <a:pt x="0" y="4"/>
                                      </a:lnTo>
                                      <a:lnTo>
                                        <a:pt x="0" y="11"/>
                                      </a:lnTo>
                                      <a:lnTo>
                                        <a:pt x="4" y="11"/>
                                      </a:lnTo>
                                      <a:lnTo>
                                        <a:pt x="11" y="19"/>
                                      </a:lnTo>
                                      <a:lnTo>
                                        <a:pt x="8" y="19"/>
                                      </a:lnTo>
                                      <a:lnTo>
                                        <a:pt x="15" y="30"/>
                                      </a:lnTo>
                                      <a:lnTo>
                                        <a:pt x="19" y="34"/>
                                      </a:lnTo>
                                      <a:lnTo>
                                        <a:pt x="27" y="34"/>
                                      </a:lnTo>
                                      <a:lnTo>
                                        <a:pt x="31" y="30"/>
                                      </a:lnTo>
                                      <a:lnTo>
                                        <a:pt x="31" y="23"/>
                                      </a:lnTo>
                                      <a:lnTo>
                                        <a:pt x="23" y="11"/>
                                      </a:lnTo>
                                      <a:lnTo>
                                        <a:pt x="19" y="11"/>
                                      </a:lnTo>
                                      <a:lnTo>
                                        <a:pt x="11"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2" name="Freeform 339"/>
                              <wps:cNvSpPr>
                                <a:spLocks/>
                              </wps:cNvSpPr>
                              <wps:spPr bwMode="auto">
                                <a:xfrm>
                                  <a:off x="351155" y="2065020"/>
                                  <a:ext cx="17145" cy="24765"/>
                                </a:xfrm>
                                <a:custGeom>
                                  <a:avLst/>
                                  <a:gdLst>
                                    <a:gd name="T0" fmla="*/ 15 w 27"/>
                                    <a:gd name="T1" fmla="*/ 4 h 39"/>
                                    <a:gd name="T2" fmla="*/ 11 w 27"/>
                                    <a:gd name="T3" fmla="*/ 4 h 39"/>
                                    <a:gd name="T4" fmla="*/ 11 w 27"/>
                                    <a:gd name="T5" fmla="*/ 0 h 39"/>
                                    <a:gd name="T6" fmla="*/ 3 w 27"/>
                                    <a:gd name="T7" fmla="*/ 0 h 39"/>
                                    <a:gd name="T8" fmla="*/ 3 w 27"/>
                                    <a:gd name="T9" fmla="*/ 4 h 39"/>
                                    <a:gd name="T10" fmla="*/ 0 w 27"/>
                                    <a:gd name="T11" fmla="*/ 4 h 39"/>
                                    <a:gd name="T12" fmla="*/ 0 w 27"/>
                                    <a:gd name="T13" fmla="*/ 12 h 39"/>
                                    <a:gd name="T14" fmla="*/ 11 w 27"/>
                                    <a:gd name="T15" fmla="*/ 35 h 39"/>
                                    <a:gd name="T16" fmla="*/ 15 w 27"/>
                                    <a:gd name="T17" fmla="*/ 35 h 39"/>
                                    <a:gd name="T18" fmla="*/ 15 w 27"/>
                                    <a:gd name="T19" fmla="*/ 39 h 39"/>
                                    <a:gd name="T20" fmla="*/ 23 w 27"/>
                                    <a:gd name="T21" fmla="*/ 39 h 39"/>
                                    <a:gd name="T22" fmla="*/ 23 w 27"/>
                                    <a:gd name="T23" fmla="*/ 35 h 39"/>
                                    <a:gd name="T24" fmla="*/ 27 w 27"/>
                                    <a:gd name="T25" fmla="*/ 35 h 39"/>
                                    <a:gd name="T26" fmla="*/ 27 w 27"/>
                                    <a:gd name="T27" fmla="*/ 27 h 39"/>
                                    <a:gd name="T28" fmla="*/ 15 w 27"/>
                                    <a:gd name="T29" fmla="*/ 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9">
                                      <a:moveTo>
                                        <a:pt x="15" y="4"/>
                                      </a:moveTo>
                                      <a:lnTo>
                                        <a:pt x="11" y="4"/>
                                      </a:lnTo>
                                      <a:lnTo>
                                        <a:pt x="11" y="0"/>
                                      </a:lnTo>
                                      <a:lnTo>
                                        <a:pt x="3" y="0"/>
                                      </a:lnTo>
                                      <a:lnTo>
                                        <a:pt x="3" y="4"/>
                                      </a:lnTo>
                                      <a:lnTo>
                                        <a:pt x="0" y="4"/>
                                      </a:lnTo>
                                      <a:lnTo>
                                        <a:pt x="0" y="12"/>
                                      </a:lnTo>
                                      <a:lnTo>
                                        <a:pt x="11" y="35"/>
                                      </a:lnTo>
                                      <a:lnTo>
                                        <a:pt x="15" y="35"/>
                                      </a:lnTo>
                                      <a:lnTo>
                                        <a:pt x="15" y="39"/>
                                      </a:lnTo>
                                      <a:lnTo>
                                        <a:pt x="23" y="39"/>
                                      </a:lnTo>
                                      <a:lnTo>
                                        <a:pt x="23" y="35"/>
                                      </a:lnTo>
                                      <a:lnTo>
                                        <a:pt x="27" y="35"/>
                                      </a:lnTo>
                                      <a:lnTo>
                                        <a:pt x="27" y="27"/>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3" name="Freeform 340"/>
                              <wps:cNvSpPr>
                                <a:spLocks/>
                              </wps:cNvSpPr>
                              <wps:spPr bwMode="auto">
                                <a:xfrm>
                                  <a:off x="363220" y="2096770"/>
                                  <a:ext cx="14605" cy="24765"/>
                                </a:xfrm>
                                <a:custGeom>
                                  <a:avLst/>
                                  <a:gdLst>
                                    <a:gd name="T0" fmla="*/ 15 w 23"/>
                                    <a:gd name="T1" fmla="*/ 4 h 39"/>
                                    <a:gd name="T2" fmla="*/ 11 w 23"/>
                                    <a:gd name="T3" fmla="*/ 0 h 39"/>
                                    <a:gd name="T4" fmla="*/ 4 w 23"/>
                                    <a:gd name="T5" fmla="*/ 0 h 39"/>
                                    <a:gd name="T6" fmla="*/ 0 w 23"/>
                                    <a:gd name="T7" fmla="*/ 4 h 39"/>
                                    <a:gd name="T8" fmla="*/ 0 w 23"/>
                                    <a:gd name="T9" fmla="*/ 12 h 39"/>
                                    <a:gd name="T10" fmla="*/ 8 w 23"/>
                                    <a:gd name="T11" fmla="*/ 31 h 39"/>
                                    <a:gd name="T12" fmla="*/ 8 w 23"/>
                                    <a:gd name="T13" fmla="*/ 27 h 39"/>
                                    <a:gd name="T14" fmla="*/ 8 w 23"/>
                                    <a:gd name="T15" fmla="*/ 35 h 39"/>
                                    <a:gd name="T16" fmla="*/ 11 w 23"/>
                                    <a:gd name="T17" fmla="*/ 35 h 39"/>
                                    <a:gd name="T18" fmla="*/ 11 w 23"/>
                                    <a:gd name="T19" fmla="*/ 39 h 39"/>
                                    <a:gd name="T20" fmla="*/ 19 w 23"/>
                                    <a:gd name="T21" fmla="*/ 39 h 39"/>
                                    <a:gd name="T22" fmla="*/ 19 w 23"/>
                                    <a:gd name="T23" fmla="*/ 35 h 39"/>
                                    <a:gd name="T24" fmla="*/ 23 w 23"/>
                                    <a:gd name="T25" fmla="*/ 35 h 39"/>
                                    <a:gd name="T26" fmla="*/ 23 w 23"/>
                                    <a:gd name="T27" fmla="*/ 31 h 39"/>
                                    <a:gd name="T28" fmla="*/ 23 w 23"/>
                                    <a:gd name="T29" fmla="*/ 27 h 39"/>
                                    <a:gd name="T30" fmla="*/ 23 w 23"/>
                                    <a:gd name="T31" fmla="*/ 23 h 39"/>
                                    <a:gd name="T32" fmla="*/ 15 w 23"/>
                                    <a:gd name="T33" fmla="*/ 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 h="39">
                                      <a:moveTo>
                                        <a:pt x="15" y="4"/>
                                      </a:moveTo>
                                      <a:lnTo>
                                        <a:pt x="11" y="0"/>
                                      </a:lnTo>
                                      <a:lnTo>
                                        <a:pt x="4" y="0"/>
                                      </a:lnTo>
                                      <a:lnTo>
                                        <a:pt x="0" y="4"/>
                                      </a:lnTo>
                                      <a:lnTo>
                                        <a:pt x="0" y="12"/>
                                      </a:lnTo>
                                      <a:lnTo>
                                        <a:pt x="8" y="31"/>
                                      </a:lnTo>
                                      <a:lnTo>
                                        <a:pt x="8" y="27"/>
                                      </a:lnTo>
                                      <a:lnTo>
                                        <a:pt x="8" y="35"/>
                                      </a:lnTo>
                                      <a:lnTo>
                                        <a:pt x="11" y="35"/>
                                      </a:lnTo>
                                      <a:lnTo>
                                        <a:pt x="11" y="39"/>
                                      </a:lnTo>
                                      <a:lnTo>
                                        <a:pt x="19" y="39"/>
                                      </a:lnTo>
                                      <a:lnTo>
                                        <a:pt x="19" y="35"/>
                                      </a:lnTo>
                                      <a:lnTo>
                                        <a:pt x="23" y="35"/>
                                      </a:lnTo>
                                      <a:lnTo>
                                        <a:pt x="23" y="31"/>
                                      </a:lnTo>
                                      <a:lnTo>
                                        <a:pt x="23" y="27"/>
                                      </a:lnTo>
                                      <a:lnTo>
                                        <a:pt x="23" y="23"/>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4" name="Freeform 341"/>
                              <wps:cNvSpPr>
                                <a:spLocks/>
                              </wps:cNvSpPr>
                              <wps:spPr bwMode="auto">
                                <a:xfrm>
                                  <a:off x="372745" y="2131060"/>
                                  <a:ext cx="12065" cy="24130"/>
                                </a:xfrm>
                                <a:custGeom>
                                  <a:avLst/>
                                  <a:gdLst>
                                    <a:gd name="T0" fmla="*/ 16 w 19"/>
                                    <a:gd name="T1" fmla="*/ 8 h 38"/>
                                    <a:gd name="T2" fmla="*/ 16 w 19"/>
                                    <a:gd name="T3" fmla="*/ 4 h 38"/>
                                    <a:gd name="T4" fmla="*/ 12 w 19"/>
                                    <a:gd name="T5" fmla="*/ 0 h 38"/>
                                    <a:gd name="T6" fmla="*/ 4 w 19"/>
                                    <a:gd name="T7" fmla="*/ 0 h 38"/>
                                    <a:gd name="T8" fmla="*/ 0 w 19"/>
                                    <a:gd name="T9" fmla="*/ 4 h 38"/>
                                    <a:gd name="T10" fmla="*/ 0 w 19"/>
                                    <a:gd name="T11" fmla="*/ 8 h 38"/>
                                    <a:gd name="T12" fmla="*/ 4 w 19"/>
                                    <a:gd name="T13" fmla="*/ 27 h 38"/>
                                    <a:gd name="T14" fmla="*/ 4 w 19"/>
                                    <a:gd name="T15" fmla="*/ 35 h 38"/>
                                    <a:gd name="T16" fmla="*/ 8 w 19"/>
                                    <a:gd name="T17" fmla="*/ 35 h 38"/>
                                    <a:gd name="T18" fmla="*/ 8 w 19"/>
                                    <a:gd name="T19" fmla="*/ 38 h 38"/>
                                    <a:gd name="T20" fmla="*/ 16 w 19"/>
                                    <a:gd name="T21" fmla="*/ 38 h 38"/>
                                    <a:gd name="T22" fmla="*/ 16 w 19"/>
                                    <a:gd name="T23" fmla="*/ 35 h 38"/>
                                    <a:gd name="T24" fmla="*/ 19 w 19"/>
                                    <a:gd name="T25" fmla="*/ 35 h 38"/>
                                    <a:gd name="T26" fmla="*/ 19 w 19"/>
                                    <a:gd name="T27" fmla="*/ 31 h 38"/>
                                    <a:gd name="T28" fmla="*/ 19 w 19"/>
                                    <a:gd name="T29" fmla="*/ 27 h 38"/>
                                    <a:gd name="T30" fmla="*/ 16 w 19"/>
                                    <a:gd name="T31" fmla="*/ 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 h="38">
                                      <a:moveTo>
                                        <a:pt x="16" y="8"/>
                                      </a:moveTo>
                                      <a:lnTo>
                                        <a:pt x="16" y="4"/>
                                      </a:lnTo>
                                      <a:lnTo>
                                        <a:pt x="12" y="0"/>
                                      </a:lnTo>
                                      <a:lnTo>
                                        <a:pt x="4" y="0"/>
                                      </a:lnTo>
                                      <a:lnTo>
                                        <a:pt x="0" y="4"/>
                                      </a:lnTo>
                                      <a:lnTo>
                                        <a:pt x="0" y="8"/>
                                      </a:lnTo>
                                      <a:lnTo>
                                        <a:pt x="4" y="27"/>
                                      </a:lnTo>
                                      <a:lnTo>
                                        <a:pt x="4" y="35"/>
                                      </a:lnTo>
                                      <a:lnTo>
                                        <a:pt x="8" y="35"/>
                                      </a:lnTo>
                                      <a:lnTo>
                                        <a:pt x="8" y="38"/>
                                      </a:lnTo>
                                      <a:lnTo>
                                        <a:pt x="16" y="38"/>
                                      </a:lnTo>
                                      <a:lnTo>
                                        <a:pt x="16" y="35"/>
                                      </a:lnTo>
                                      <a:lnTo>
                                        <a:pt x="19" y="35"/>
                                      </a:lnTo>
                                      <a:lnTo>
                                        <a:pt x="19" y="31"/>
                                      </a:lnTo>
                                      <a:lnTo>
                                        <a:pt x="19" y="27"/>
                                      </a:lnTo>
                                      <a:lnTo>
                                        <a:pt x="1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5" name="Freeform 342"/>
                              <wps:cNvSpPr>
                                <a:spLocks/>
                              </wps:cNvSpPr>
                              <wps:spPr bwMode="auto">
                                <a:xfrm>
                                  <a:off x="375285" y="2165350"/>
                                  <a:ext cx="9525" cy="24130"/>
                                </a:xfrm>
                                <a:custGeom>
                                  <a:avLst/>
                                  <a:gdLst>
                                    <a:gd name="T0" fmla="*/ 15 w 15"/>
                                    <a:gd name="T1" fmla="*/ 8 h 38"/>
                                    <a:gd name="T2" fmla="*/ 15 w 15"/>
                                    <a:gd name="T3" fmla="*/ 4 h 38"/>
                                    <a:gd name="T4" fmla="*/ 12 w 15"/>
                                    <a:gd name="T5" fmla="*/ 4 h 38"/>
                                    <a:gd name="T6" fmla="*/ 12 w 15"/>
                                    <a:gd name="T7" fmla="*/ 0 h 38"/>
                                    <a:gd name="T8" fmla="*/ 4 w 15"/>
                                    <a:gd name="T9" fmla="*/ 0 h 38"/>
                                    <a:gd name="T10" fmla="*/ 4 w 15"/>
                                    <a:gd name="T11" fmla="*/ 4 h 38"/>
                                    <a:gd name="T12" fmla="*/ 0 w 15"/>
                                    <a:gd name="T13" fmla="*/ 4 h 38"/>
                                    <a:gd name="T14" fmla="*/ 0 w 15"/>
                                    <a:gd name="T15" fmla="*/ 34 h 38"/>
                                    <a:gd name="T16" fmla="*/ 4 w 15"/>
                                    <a:gd name="T17" fmla="*/ 34 h 38"/>
                                    <a:gd name="T18" fmla="*/ 4 w 15"/>
                                    <a:gd name="T19" fmla="*/ 38 h 38"/>
                                    <a:gd name="T20" fmla="*/ 12 w 15"/>
                                    <a:gd name="T21" fmla="*/ 38 h 38"/>
                                    <a:gd name="T22" fmla="*/ 12 w 15"/>
                                    <a:gd name="T23" fmla="*/ 34 h 38"/>
                                    <a:gd name="T24" fmla="*/ 15 w 15"/>
                                    <a:gd name="T25" fmla="*/ 34 h 38"/>
                                    <a:gd name="T26" fmla="*/ 15 w 15"/>
                                    <a:gd name="T27" fmla="*/ 31 h 38"/>
                                    <a:gd name="T28" fmla="*/ 15 w 15"/>
                                    <a:gd name="T29" fmla="*/ 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38">
                                      <a:moveTo>
                                        <a:pt x="15" y="8"/>
                                      </a:moveTo>
                                      <a:lnTo>
                                        <a:pt x="15" y="4"/>
                                      </a:lnTo>
                                      <a:lnTo>
                                        <a:pt x="12" y="4"/>
                                      </a:lnTo>
                                      <a:lnTo>
                                        <a:pt x="12" y="0"/>
                                      </a:lnTo>
                                      <a:lnTo>
                                        <a:pt x="4" y="0"/>
                                      </a:lnTo>
                                      <a:lnTo>
                                        <a:pt x="4" y="4"/>
                                      </a:lnTo>
                                      <a:lnTo>
                                        <a:pt x="0" y="4"/>
                                      </a:lnTo>
                                      <a:lnTo>
                                        <a:pt x="0" y="34"/>
                                      </a:lnTo>
                                      <a:lnTo>
                                        <a:pt x="4" y="34"/>
                                      </a:lnTo>
                                      <a:lnTo>
                                        <a:pt x="4" y="38"/>
                                      </a:lnTo>
                                      <a:lnTo>
                                        <a:pt x="12" y="38"/>
                                      </a:lnTo>
                                      <a:lnTo>
                                        <a:pt x="12" y="34"/>
                                      </a:lnTo>
                                      <a:lnTo>
                                        <a:pt x="15" y="34"/>
                                      </a:lnTo>
                                      <a:lnTo>
                                        <a:pt x="15" y="31"/>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6" name="Freeform 343"/>
                              <wps:cNvSpPr>
                                <a:spLocks/>
                              </wps:cNvSpPr>
                              <wps:spPr bwMode="auto">
                                <a:xfrm>
                                  <a:off x="365760" y="2199640"/>
                                  <a:ext cx="14605" cy="24130"/>
                                </a:xfrm>
                                <a:custGeom>
                                  <a:avLst/>
                                  <a:gdLst>
                                    <a:gd name="T0" fmla="*/ 23 w 23"/>
                                    <a:gd name="T1" fmla="*/ 11 h 38"/>
                                    <a:gd name="T2" fmla="*/ 23 w 23"/>
                                    <a:gd name="T3" fmla="*/ 4 h 38"/>
                                    <a:gd name="T4" fmla="*/ 19 w 23"/>
                                    <a:gd name="T5" fmla="*/ 4 h 38"/>
                                    <a:gd name="T6" fmla="*/ 19 w 23"/>
                                    <a:gd name="T7" fmla="*/ 0 h 38"/>
                                    <a:gd name="T8" fmla="*/ 11 w 23"/>
                                    <a:gd name="T9" fmla="*/ 0 h 38"/>
                                    <a:gd name="T10" fmla="*/ 11 w 23"/>
                                    <a:gd name="T11" fmla="*/ 4 h 38"/>
                                    <a:gd name="T12" fmla="*/ 7 w 23"/>
                                    <a:gd name="T13" fmla="*/ 4 h 38"/>
                                    <a:gd name="T14" fmla="*/ 0 w 23"/>
                                    <a:gd name="T15" fmla="*/ 27 h 38"/>
                                    <a:gd name="T16" fmla="*/ 0 w 23"/>
                                    <a:gd name="T17" fmla="*/ 34 h 38"/>
                                    <a:gd name="T18" fmla="*/ 4 w 23"/>
                                    <a:gd name="T19" fmla="*/ 34 h 38"/>
                                    <a:gd name="T20" fmla="*/ 4 w 23"/>
                                    <a:gd name="T21" fmla="*/ 38 h 38"/>
                                    <a:gd name="T22" fmla="*/ 11 w 23"/>
                                    <a:gd name="T23" fmla="*/ 38 h 38"/>
                                    <a:gd name="T24" fmla="*/ 11 w 23"/>
                                    <a:gd name="T25" fmla="*/ 34 h 38"/>
                                    <a:gd name="T26" fmla="*/ 15 w 23"/>
                                    <a:gd name="T27" fmla="*/ 34 h 38"/>
                                    <a:gd name="T28" fmla="*/ 23 w 23"/>
                                    <a:gd name="T29" fmla="*/ 11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3" h="38">
                                      <a:moveTo>
                                        <a:pt x="23" y="11"/>
                                      </a:moveTo>
                                      <a:lnTo>
                                        <a:pt x="23" y="4"/>
                                      </a:lnTo>
                                      <a:lnTo>
                                        <a:pt x="19" y="4"/>
                                      </a:lnTo>
                                      <a:lnTo>
                                        <a:pt x="19" y="0"/>
                                      </a:lnTo>
                                      <a:lnTo>
                                        <a:pt x="11" y="0"/>
                                      </a:lnTo>
                                      <a:lnTo>
                                        <a:pt x="11" y="4"/>
                                      </a:lnTo>
                                      <a:lnTo>
                                        <a:pt x="7" y="4"/>
                                      </a:lnTo>
                                      <a:lnTo>
                                        <a:pt x="0" y="27"/>
                                      </a:lnTo>
                                      <a:lnTo>
                                        <a:pt x="0" y="34"/>
                                      </a:lnTo>
                                      <a:lnTo>
                                        <a:pt x="4" y="34"/>
                                      </a:lnTo>
                                      <a:lnTo>
                                        <a:pt x="4" y="38"/>
                                      </a:lnTo>
                                      <a:lnTo>
                                        <a:pt x="11" y="38"/>
                                      </a:lnTo>
                                      <a:lnTo>
                                        <a:pt x="11" y="34"/>
                                      </a:lnTo>
                                      <a:lnTo>
                                        <a:pt x="15" y="34"/>
                                      </a:lnTo>
                                      <a:lnTo>
                                        <a:pt x="2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7" name="Freeform 344"/>
                              <wps:cNvSpPr>
                                <a:spLocks/>
                              </wps:cNvSpPr>
                              <wps:spPr bwMode="auto">
                                <a:xfrm>
                                  <a:off x="353060" y="2231390"/>
                                  <a:ext cx="17145" cy="21590"/>
                                </a:xfrm>
                                <a:custGeom>
                                  <a:avLst/>
                                  <a:gdLst>
                                    <a:gd name="T0" fmla="*/ 27 w 27"/>
                                    <a:gd name="T1" fmla="*/ 11 h 34"/>
                                    <a:gd name="T2" fmla="*/ 27 w 27"/>
                                    <a:gd name="T3" fmla="*/ 4 h 34"/>
                                    <a:gd name="T4" fmla="*/ 24 w 27"/>
                                    <a:gd name="T5" fmla="*/ 4 h 34"/>
                                    <a:gd name="T6" fmla="*/ 24 w 27"/>
                                    <a:gd name="T7" fmla="*/ 0 h 34"/>
                                    <a:gd name="T8" fmla="*/ 16 w 27"/>
                                    <a:gd name="T9" fmla="*/ 0 h 34"/>
                                    <a:gd name="T10" fmla="*/ 16 w 27"/>
                                    <a:gd name="T11" fmla="*/ 4 h 34"/>
                                    <a:gd name="T12" fmla="*/ 12 w 27"/>
                                    <a:gd name="T13" fmla="*/ 4 h 34"/>
                                    <a:gd name="T14" fmla="*/ 0 w 27"/>
                                    <a:gd name="T15" fmla="*/ 23 h 34"/>
                                    <a:gd name="T16" fmla="*/ 0 w 27"/>
                                    <a:gd name="T17" fmla="*/ 31 h 34"/>
                                    <a:gd name="T18" fmla="*/ 4 w 27"/>
                                    <a:gd name="T19" fmla="*/ 31 h 34"/>
                                    <a:gd name="T20" fmla="*/ 4 w 27"/>
                                    <a:gd name="T21" fmla="*/ 34 h 34"/>
                                    <a:gd name="T22" fmla="*/ 12 w 27"/>
                                    <a:gd name="T23" fmla="*/ 34 h 34"/>
                                    <a:gd name="T24" fmla="*/ 12 w 27"/>
                                    <a:gd name="T25" fmla="*/ 31 h 34"/>
                                    <a:gd name="T26" fmla="*/ 16 w 27"/>
                                    <a:gd name="T27" fmla="*/ 31 h 34"/>
                                    <a:gd name="T28" fmla="*/ 27 w 27"/>
                                    <a:gd name="T29" fmla="*/ 1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4">
                                      <a:moveTo>
                                        <a:pt x="27" y="11"/>
                                      </a:moveTo>
                                      <a:lnTo>
                                        <a:pt x="27" y="4"/>
                                      </a:lnTo>
                                      <a:lnTo>
                                        <a:pt x="24" y="4"/>
                                      </a:lnTo>
                                      <a:lnTo>
                                        <a:pt x="24" y="0"/>
                                      </a:lnTo>
                                      <a:lnTo>
                                        <a:pt x="16" y="0"/>
                                      </a:lnTo>
                                      <a:lnTo>
                                        <a:pt x="16" y="4"/>
                                      </a:lnTo>
                                      <a:lnTo>
                                        <a:pt x="12" y="4"/>
                                      </a:lnTo>
                                      <a:lnTo>
                                        <a:pt x="0" y="23"/>
                                      </a:lnTo>
                                      <a:lnTo>
                                        <a:pt x="0" y="31"/>
                                      </a:lnTo>
                                      <a:lnTo>
                                        <a:pt x="4" y="31"/>
                                      </a:lnTo>
                                      <a:lnTo>
                                        <a:pt x="4" y="34"/>
                                      </a:lnTo>
                                      <a:lnTo>
                                        <a:pt x="12" y="34"/>
                                      </a:lnTo>
                                      <a:lnTo>
                                        <a:pt x="12" y="31"/>
                                      </a:lnTo>
                                      <a:lnTo>
                                        <a:pt x="16" y="31"/>
                                      </a:lnTo>
                                      <a:lnTo>
                                        <a:pt x="2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8" name="Freeform 345"/>
                              <wps:cNvSpPr>
                                <a:spLocks/>
                              </wps:cNvSpPr>
                              <wps:spPr bwMode="auto">
                                <a:xfrm>
                                  <a:off x="336550" y="2260600"/>
                                  <a:ext cx="16510" cy="22225"/>
                                </a:xfrm>
                                <a:custGeom>
                                  <a:avLst/>
                                  <a:gdLst>
                                    <a:gd name="T0" fmla="*/ 26 w 26"/>
                                    <a:gd name="T1" fmla="*/ 11 h 35"/>
                                    <a:gd name="T2" fmla="*/ 26 w 26"/>
                                    <a:gd name="T3" fmla="*/ 4 h 35"/>
                                    <a:gd name="T4" fmla="*/ 23 w 26"/>
                                    <a:gd name="T5" fmla="*/ 4 h 35"/>
                                    <a:gd name="T6" fmla="*/ 23 w 26"/>
                                    <a:gd name="T7" fmla="*/ 0 h 35"/>
                                    <a:gd name="T8" fmla="*/ 15 w 26"/>
                                    <a:gd name="T9" fmla="*/ 0 h 35"/>
                                    <a:gd name="T10" fmla="*/ 15 w 26"/>
                                    <a:gd name="T11" fmla="*/ 4 h 35"/>
                                    <a:gd name="T12" fmla="*/ 11 w 26"/>
                                    <a:gd name="T13" fmla="*/ 4 h 35"/>
                                    <a:gd name="T14" fmla="*/ 0 w 26"/>
                                    <a:gd name="T15" fmla="*/ 23 h 35"/>
                                    <a:gd name="T16" fmla="*/ 0 w 26"/>
                                    <a:gd name="T17" fmla="*/ 31 h 35"/>
                                    <a:gd name="T18" fmla="*/ 3 w 26"/>
                                    <a:gd name="T19" fmla="*/ 31 h 35"/>
                                    <a:gd name="T20" fmla="*/ 3 w 26"/>
                                    <a:gd name="T21" fmla="*/ 35 h 35"/>
                                    <a:gd name="T22" fmla="*/ 11 w 26"/>
                                    <a:gd name="T23" fmla="*/ 35 h 35"/>
                                    <a:gd name="T24" fmla="*/ 11 w 26"/>
                                    <a:gd name="T25" fmla="*/ 31 h 35"/>
                                    <a:gd name="T26" fmla="*/ 15 w 26"/>
                                    <a:gd name="T27" fmla="*/ 31 h 35"/>
                                    <a:gd name="T28" fmla="*/ 26 w 26"/>
                                    <a:gd name="T29" fmla="*/ 11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5">
                                      <a:moveTo>
                                        <a:pt x="26" y="11"/>
                                      </a:moveTo>
                                      <a:lnTo>
                                        <a:pt x="26" y="4"/>
                                      </a:lnTo>
                                      <a:lnTo>
                                        <a:pt x="23" y="4"/>
                                      </a:lnTo>
                                      <a:lnTo>
                                        <a:pt x="23" y="0"/>
                                      </a:lnTo>
                                      <a:lnTo>
                                        <a:pt x="15" y="0"/>
                                      </a:lnTo>
                                      <a:lnTo>
                                        <a:pt x="15" y="4"/>
                                      </a:lnTo>
                                      <a:lnTo>
                                        <a:pt x="11" y="4"/>
                                      </a:lnTo>
                                      <a:lnTo>
                                        <a:pt x="0" y="23"/>
                                      </a:lnTo>
                                      <a:lnTo>
                                        <a:pt x="0" y="31"/>
                                      </a:lnTo>
                                      <a:lnTo>
                                        <a:pt x="3" y="31"/>
                                      </a:lnTo>
                                      <a:lnTo>
                                        <a:pt x="3" y="35"/>
                                      </a:lnTo>
                                      <a:lnTo>
                                        <a:pt x="11" y="35"/>
                                      </a:lnTo>
                                      <a:lnTo>
                                        <a:pt x="11" y="31"/>
                                      </a:lnTo>
                                      <a:lnTo>
                                        <a:pt x="15" y="31"/>
                                      </a:lnTo>
                                      <a:lnTo>
                                        <a:pt x="26"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9" name="Freeform 346"/>
                              <wps:cNvSpPr>
                                <a:spLocks/>
                              </wps:cNvSpPr>
                              <wps:spPr bwMode="auto">
                                <a:xfrm>
                                  <a:off x="311785" y="2287270"/>
                                  <a:ext cx="22225" cy="19685"/>
                                </a:xfrm>
                                <a:custGeom>
                                  <a:avLst/>
                                  <a:gdLst>
                                    <a:gd name="T0" fmla="*/ 31 w 35"/>
                                    <a:gd name="T1" fmla="*/ 16 h 31"/>
                                    <a:gd name="T2" fmla="*/ 35 w 35"/>
                                    <a:gd name="T3" fmla="*/ 12 h 31"/>
                                    <a:gd name="T4" fmla="*/ 35 w 35"/>
                                    <a:gd name="T5" fmla="*/ 4 h 31"/>
                                    <a:gd name="T6" fmla="*/ 31 w 35"/>
                                    <a:gd name="T7" fmla="*/ 0 h 31"/>
                                    <a:gd name="T8" fmla="*/ 23 w 35"/>
                                    <a:gd name="T9" fmla="*/ 0 h 31"/>
                                    <a:gd name="T10" fmla="*/ 4 w 35"/>
                                    <a:gd name="T11" fmla="*/ 16 h 31"/>
                                    <a:gd name="T12" fmla="*/ 0 w 35"/>
                                    <a:gd name="T13" fmla="*/ 19 h 31"/>
                                    <a:gd name="T14" fmla="*/ 0 w 35"/>
                                    <a:gd name="T15" fmla="*/ 27 h 31"/>
                                    <a:gd name="T16" fmla="*/ 4 w 35"/>
                                    <a:gd name="T17" fmla="*/ 31 h 31"/>
                                    <a:gd name="T18" fmla="*/ 12 w 35"/>
                                    <a:gd name="T19" fmla="*/ 31 h 31"/>
                                    <a:gd name="T20" fmla="*/ 31 w 35"/>
                                    <a:gd name="T21"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5" h="31">
                                      <a:moveTo>
                                        <a:pt x="31" y="16"/>
                                      </a:moveTo>
                                      <a:lnTo>
                                        <a:pt x="35" y="12"/>
                                      </a:lnTo>
                                      <a:lnTo>
                                        <a:pt x="35" y="4"/>
                                      </a:lnTo>
                                      <a:lnTo>
                                        <a:pt x="31" y="0"/>
                                      </a:lnTo>
                                      <a:lnTo>
                                        <a:pt x="23" y="0"/>
                                      </a:lnTo>
                                      <a:lnTo>
                                        <a:pt x="4" y="16"/>
                                      </a:lnTo>
                                      <a:lnTo>
                                        <a:pt x="0" y="19"/>
                                      </a:lnTo>
                                      <a:lnTo>
                                        <a:pt x="0" y="27"/>
                                      </a:lnTo>
                                      <a:lnTo>
                                        <a:pt x="4" y="31"/>
                                      </a:lnTo>
                                      <a:lnTo>
                                        <a:pt x="12" y="31"/>
                                      </a:lnTo>
                                      <a:lnTo>
                                        <a:pt x="31"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0" name="Freeform 347"/>
                              <wps:cNvSpPr>
                                <a:spLocks/>
                              </wps:cNvSpPr>
                              <wps:spPr bwMode="auto">
                                <a:xfrm>
                                  <a:off x="285115" y="2309495"/>
                                  <a:ext cx="22225" cy="17145"/>
                                </a:xfrm>
                                <a:custGeom>
                                  <a:avLst/>
                                  <a:gdLst>
                                    <a:gd name="T0" fmla="*/ 31 w 35"/>
                                    <a:gd name="T1" fmla="*/ 15 h 27"/>
                                    <a:gd name="T2" fmla="*/ 31 w 35"/>
                                    <a:gd name="T3" fmla="*/ 11 h 27"/>
                                    <a:gd name="T4" fmla="*/ 35 w 35"/>
                                    <a:gd name="T5" fmla="*/ 11 h 27"/>
                                    <a:gd name="T6" fmla="*/ 35 w 35"/>
                                    <a:gd name="T7" fmla="*/ 4 h 27"/>
                                    <a:gd name="T8" fmla="*/ 31 w 35"/>
                                    <a:gd name="T9" fmla="*/ 4 h 27"/>
                                    <a:gd name="T10" fmla="*/ 31 w 35"/>
                                    <a:gd name="T11" fmla="*/ 0 h 27"/>
                                    <a:gd name="T12" fmla="*/ 23 w 35"/>
                                    <a:gd name="T13" fmla="*/ 0 h 27"/>
                                    <a:gd name="T14" fmla="*/ 4 w 35"/>
                                    <a:gd name="T15" fmla="*/ 11 h 27"/>
                                    <a:gd name="T16" fmla="*/ 4 w 35"/>
                                    <a:gd name="T17" fmla="*/ 15 h 27"/>
                                    <a:gd name="T18" fmla="*/ 0 w 35"/>
                                    <a:gd name="T19" fmla="*/ 15 h 27"/>
                                    <a:gd name="T20" fmla="*/ 0 w 35"/>
                                    <a:gd name="T21" fmla="*/ 23 h 27"/>
                                    <a:gd name="T22" fmla="*/ 4 w 35"/>
                                    <a:gd name="T23" fmla="*/ 23 h 27"/>
                                    <a:gd name="T24" fmla="*/ 4 w 35"/>
                                    <a:gd name="T25" fmla="*/ 27 h 27"/>
                                    <a:gd name="T26" fmla="*/ 12 w 35"/>
                                    <a:gd name="T27" fmla="*/ 27 h 27"/>
                                    <a:gd name="T28" fmla="*/ 31 w 35"/>
                                    <a:gd name="T29" fmla="*/ 15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31" y="15"/>
                                      </a:moveTo>
                                      <a:lnTo>
                                        <a:pt x="31" y="11"/>
                                      </a:lnTo>
                                      <a:lnTo>
                                        <a:pt x="35" y="11"/>
                                      </a:lnTo>
                                      <a:lnTo>
                                        <a:pt x="35" y="4"/>
                                      </a:lnTo>
                                      <a:lnTo>
                                        <a:pt x="31" y="4"/>
                                      </a:lnTo>
                                      <a:lnTo>
                                        <a:pt x="31" y="0"/>
                                      </a:lnTo>
                                      <a:lnTo>
                                        <a:pt x="23" y="0"/>
                                      </a:lnTo>
                                      <a:lnTo>
                                        <a:pt x="4" y="11"/>
                                      </a:lnTo>
                                      <a:lnTo>
                                        <a:pt x="4" y="15"/>
                                      </a:lnTo>
                                      <a:lnTo>
                                        <a:pt x="0" y="15"/>
                                      </a:lnTo>
                                      <a:lnTo>
                                        <a:pt x="0" y="23"/>
                                      </a:lnTo>
                                      <a:lnTo>
                                        <a:pt x="4" y="23"/>
                                      </a:lnTo>
                                      <a:lnTo>
                                        <a:pt x="4" y="27"/>
                                      </a:lnTo>
                                      <a:lnTo>
                                        <a:pt x="12" y="27"/>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1" name="Freeform 348"/>
                              <wps:cNvSpPr>
                                <a:spLocks/>
                              </wps:cNvSpPr>
                              <wps:spPr bwMode="auto">
                                <a:xfrm>
                                  <a:off x="253365" y="2326640"/>
                                  <a:ext cx="24765" cy="14605"/>
                                </a:xfrm>
                                <a:custGeom>
                                  <a:avLst/>
                                  <a:gdLst>
                                    <a:gd name="T0" fmla="*/ 35 w 39"/>
                                    <a:gd name="T1" fmla="*/ 15 h 23"/>
                                    <a:gd name="T2" fmla="*/ 35 w 39"/>
                                    <a:gd name="T3" fmla="*/ 11 h 23"/>
                                    <a:gd name="T4" fmla="*/ 39 w 39"/>
                                    <a:gd name="T5" fmla="*/ 11 h 23"/>
                                    <a:gd name="T6" fmla="*/ 39 w 39"/>
                                    <a:gd name="T7" fmla="*/ 4 h 23"/>
                                    <a:gd name="T8" fmla="*/ 35 w 39"/>
                                    <a:gd name="T9" fmla="*/ 4 h 23"/>
                                    <a:gd name="T10" fmla="*/ 35 w 39"/>
                                    <a:gd name="T11" fmla="*/ 0 h 23"/>
                                    <a:gd name="T12" fmla="*/ 27 w 39"/>
                                    <a:gd name="T13" fmla="*/ 0 h 23"/>
                                    <a:gd name="T14" fmla="*/ 4 w 39"/>
                                    <a:gd name="T15" fmla="*/ 8 h 23"/>
                                    <a:gd name="T16" fmla="*/ 4 w 39"/>
                                    <a:gd name="T17" fmla="*/ 11 h 23"/>
                                    <a:gd name="T18" fmla="*/ 0 w 39"/>
                                    <a:gd name="T19" fmla="*/ 11 h 23"/>
                                    <a:gd name="T20" fmla="*/ 0 w 39"/>
                                    <a:gd name="T21" fmla="*/ 19 h 23"/>
                                    <a:gd name="T22" fmla="*/ 4 w 39"/>
                                    <a:gd name="T23" fmla="*/ 19 h 23"/>
                                    <a:gd name="T24" fmla="*/ 4 w 39"/>
                                    <a:gd name="T25" fmla="*/ 23 h 23"/>
                                    <a:gd name="T26" fmla="*/ 12 w 39"/>
                                    <a:gd name="T27" fmla="*/ 23 h 23"/>
                                    <a:gd name="T28" fmla="*/ 35 w 39"/>
                                    <a:gd name="T29" fmla="*/ 15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3">
                                      <a:moveTo>
                                        <a:pt x="35" y="15"/>
                                      </a:moveTo>
                                      <a:lnTo>
                                        <a:pt x="35" y="11"/>
                                      </a:lnTo>
                                      <a:lnTo>
                                        <a:pt x="39" y="11"/>
                                      </a:lnTo>
                                      <a:lnTo>
                                        <a:pt x="39" y="4"/>
                                      </a:lnTo>
                                      <a:lnTo>
                                        <a:pt x="35" y="4"/>
                                      </a:lnTo>
                                      <a:lnTo>
                                        <a:pt x="35" y="0"/>
                                      </a:lnTo>
                                      <a:lnTo>
                                        <a:pt x="27" y="0"/>
                                      </a:lnTo>
                                      <a:lnTo>
                                        <a:pt x="4" y="8"/>
                                      </a:lnTo>
                                      <a:lnTo>
                                        <a:pt x="4" y="11"/>
                                      </a:lnTo>
                                      <a:lnTo>
                                        <a:pt x="0" y="11"/>
                                      </a:lnTo>
                                      <a:lnTo>
                                        <a:pt x="0" y="19"/>
                                      </a:lnTo>
                                      <a:lnTo>
                                        <a:pt x="4" y="19"/>
                                      </a:lnTo>
                                      <a:lnTo>
                                        <a:pt x="4" y="23"/>
                                      </a:lnTo>
                                      <a:lnTo>
                                        <a:pt x="12" y="23"/>
                                      </a:lnTo>
                                      <a:lnTo>
                                        <a:pt x="35"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2" name="Freeform 349"/>
                              <wps:cNvSpPr>
                                <a:spLocks/>
                              </wps:cNvSpPr>
                              <wps:spPr bwMode="auto">
                                <a:xfrm>
                                  <a:off x="221615" y="2338705"/>
                                  <a:ext cx="24765" cy="12065"/>
                                </a:xfrm>
                                <a:custGeom>
                                  <a:avLst/>
                                  <a:gdLst>
                                    <a:gd name="T0" fmla="*/ 31 w 39"/>
                                    <a:gd name="T1" fmla="*/ 15 h 19"/>
                                    <a:gd name="T2" fmla="*/ 35 w 39"/>
                                    <a:gd name="T3" fmla="*/ 15 h 19"/>
                                    <a:gd name="T4" fmla="*/ 39 w 39"/>
                                    <a:gd name="T5" fmla="*/ 12 h 19"/>
                                    <a:gd name="T6" fmla="*/ 39 w 39"/>
                                    <a:gd name="T7" fmla="*/ 4 h 19"/>
                                    <a:gd name="T8" fmla="*/ 35 w 39"/>
                                    <a:gd name="T9" fmla="*/ 0 h 19"/>
                                    <a:gd name="T10" fmla="*/ 31 w 39"/>
                                    <a:gd name="T11" fmla="*/ 0 h 19"/>
                                    <a:gd name="T12" fmla="*/ 8 w 39"/>
                                    <a:gd name="T13" fmla="*/ 4 h 19"/>
                                    <a:gd name="T14" fmla="*/ 4 w 39"/>
                                    <a:gd name="T15" fmla="*/ 4 h 19"/>
                                    <a:gd name="T16" fmla="*/ 0 w 39"/>
                                    <a:gd name="T17" fmla="*/ 8 h 19"/>
                                    <a:gd name="T18" fmla="*/ 0 w 39"/>
                                    <a:gd name="T19" fmla="*/ 15 h 19"/>
                                    <a:gd name="T20" fmla="*/ 4 w 39"/>
                                    <a:gd name="T21" fmla="*/ 19 h 19"/>
                                    <a:gd name="T22" fmla="*/ 8 w 39"/>
                                    <a:gd name="T23" fmla="*/ 19 h 19"/>
                                    <a:gd name="T24" fmla="*/ 31 w 39"/>
                                    <a:gd name="T2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9" h="19">
                                      <a:moveTo>
                                        <a:pt x="31" y="15"/>
                                      </a:moveTo>
                                      <a:lnTo>
                                        <a:pt x="35" y="15"/>
                                      </a:lnTo>
                                      <a:lnTo>
                                        <a:pt x="39" y="12"/>
                                      </a:lnTo>
                                      <a:lnTo>
                                        <a:pt x="39" y="4"/>
                                      </a:lnTo>
                                      <a:lnTo>
                                        <a:pt x="35" y="0"/>
                                      </a:lnTo>
                                      <a:lnTo>
                                        <a:pt x="31" y="0"/>
                                      </a:lnTo>
                                      <a:lnTo>
                                        <a:pt x="8" y="4"/>
                                      </a:lnTo>
                                      <a:lnTo>
                                        <a:pt x="4" y="4"/>
                                      </a:lnTo>
                                      <a:lnTo>
                                        <a:pt x="0" y="8"/>
                                      </a:lnTo>
                                      <a:lnTo>
                                        <a:pt x="0" y="15"/>
                                      </a:lnTo>
                                      <a:lnTo>
                                        <a:pt x="4" y="19"/>
                                      </a:lnTo>
                                      <a:lnTo>
                                        <a:pt x="8" y="19"/>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3" name="Freeform 350"/>
                              <wps:cNvSpPr>
                                <a:spLocks/>
                              </wps:cNvSpPr>
                              <wps:spPr bwMode="auto">
                                <a:xfrm>
                                  <a:off x="187960" y="2343785"/>
                                  <a:ext cx="24130" cy="9525"/>
                                </a:xfrm>
                                <a:custGeom>
                                  <a:avLst/>
                                  <a:gdLst>
                                    <a:gd name="T0" fmla="*/ 30 w 38"/>
                                    <a:gd name="T1" fmla="*/ 15 h 15"/>
                                    <a:gd name="T2" fmla="*/ 34 w 38"/>
                                    <a:gd name="T3" fmla="*/ 15 h 15"/>
                                    <a:gd name="T4" fmla="*/ 34 w 38"/>
                                    <a:gd name="T5" fmla="*/ 11 h 15"/>
                                    <a:gd name="T6" fmla="*/ 38 w 38"/>
                                    <a:gd name="T7" fmla="*/ 11 h 15"/>
                                    <a:gd name="T8" fmla="*/ 38 w 38"/>
                                    <a:gd name="T9" fmla="*/ 4 h 15"/>
                                    <a:gd name="T10" fmla="*/ 34 w 38"/>
                                    <a:gd name="T11" fmla="*/ 4 h 15"/>
                                    <a:gd name="T12" fmla="*/ 34 w 38"/>
                                    <a:gd name="T13" fmla="*/ 0 h 15"/>
                                    <a:gd name="T14" fmla="*/ 3 w 38"/>
                                    <a:gd name="T15" fmla="*/ 0 h 15"/>
                                    <a:gd name="T16" fmla="*/ 3 w 38"/>
                                    <a:gd name="T17" fmla="*/ 4 h 15"/>
                                    <a:gd name="T18" fmla="*/ 0 w 38"/>
                                    <a:gd name="T19" fmla="*/ 4 h 15"/>
                                    <a:gd name="T20" fmla="*/ 0 w 38"/>
                                    <a:gd name="T21" fmla="*/ 11 h 15"/>
                                    <a:gd name="T22" fmla="*/ 3 w 38"/>
                                    <a:gd name="T23" fmla="*/ 11 h 15"/>
                                    <a:gd name="T24" fmla="*/ 3 w 38"/>
                                    <a:gd name="T25" fmla="*/ 15 h 15"/>
                                    <a:gd name="T26" fmla="*/ 7 w 38"/>
                                    <a:gd name="T27" fmla="*/ 15 h 15"/>
                                    <a:gd name="T28" fmla="*/ 30 w 38"/>
                                    <a:gd name="T2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15">
                                      <a:moveTo>
                                        <a:pt x="30" y="15"/>
                                      </a:moveTo>
                                      <a:lnTo>
                                        <a:pt x="34" y="15"/>
                                      </a:lnTo>
                                      <a:lnTo>
                                        <a:pt x="34" y="11"/>
                                      </a:lnTo>
                                      <a:lnTo>
                                        <a:pt x="38" y="11"/>
                                      </a:lnTo>
                                      <a:lnTo>
                                        <a:pt x="38" y="4"/>
                                      </a:lnTo>
                                      <a:lnTo>
                                        <a:pt x="34" y="4"/>
                                      </a:lnTo>
                                      <a:lnTo>
                                        <a:pt x="34" y="0"/>
                                      </a:lnTo>
                                      <a:lnTo>
                                        <a:pt x="3" y="0"/>
                                      </a:lnTo>
                                      <a:lnTo>
                                        <a:pt x="3" y="4"/>
                                      </a:lnTo>
                                      <a:lnTo>
                                        <a:pt x="0" y="4"/>
                                      </a:lnTo>
                                      <a:lnTo>
                                        <a:pt x="0" y="11"/>
                                      </a:lnTo>
                                      <a:lnTo>
                                        <a:pt x="3" y="11"/>
                                      </a:lnTo>
                                      <a:lnTo>
                                        <a:pt x="3" y="15"/>
                                      </a:lnTo>
                                      <a:lnTo>
                                        <a:pt x="7" y="15"/>
                                      </a:lnTo>
                                      <a:lnTo>
                                        <a:pt x="3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4" name="Freeform 351"/>
                              <wps:cNvSpPr>
                                <a:spLocks/>
                              </wps:cNvSpPr>
                              <wps:spPr bwMode="auto">
                                <a:xfrm>
                                  <a:off x="153670" y="2341245"/>
                                  <a:ext cx="24130" cy="12065"/>
                                </a:xfrm>
                                <a:custGeom>
                                  <a:avLst/>
                                  <a:gdLst>
                                    <a:gd name="T0" fmla="*/ 30 w 38"/>
                                    <a:gd name="T1" fmla="*/ 19 h 19"/>
                                    <a:gd name="T2" fmla="*/ 34 w 38"/>
                                    <a:gd name="T3" fmla="*/ 19 h 19"/>
                                    <a:gd name="T4" fmla="*/ 34 w 38"/>
                                    <a:gd name="T5" fmla="*/ 15 h 19"/>
                                    <a:gd name="T6" fmla="*/ 38 w 38"/>
                                    <a:gd name="T7" fmla="*/ 15 h 19"/>
                                    <a:gd name="T8" fmla="*/ 38 w 38"/>
                                    <a:gd name="T9" fmla="*/ 8 h 19"/>
                                    <a:gd name="T10" fmla="*/ 34 w 38"/>
                                    <a:gd name="T11" fmla="*/ 8 h 19"/>
                                    <a:gd name="T12" fmla="*/ 34 w 38"/>
                                    <a:gd name="T13" fmla="*/ 4 h 19"/>
                                    <a:gd name="T14" fmla="*/ 27 w 38"/>
                                    <a:gd name="T15" fmla="*/ 4 h 19"/>
                                    <a:gd name="T16" fmla="*/ 7 w 38"/>
                                    <a:gd name="T17" fmla="*/ 0 h 19"/>
                                    <a:gd name="T18" fmla="*/ 4 w 38"/>
                                    <a:gd name="T19" fmla="*/ 0 h 19"/>
                                    <a:gd name="T20" fmla="*/ 0 w 38"/>
                                    <a:gd name="T21" fmla="*/ 4 h 19"/>
                                    <a:gd name="T22" fmla="*/ 0 w 38"/>
                                    <a:gd name="T23" fmla="*/ 11 h 19"/>
                                    <a:gd name="T24" fmla="*/ 4 w 38"/>
                                    <a:gd name="T25" fmla="*/ 15 h 19"/>
                                    <a:gd name="T26" fmla="*/ 7 w 38"/>
                                    <a:gd name="T27" fmla="*/ 15 h 19"/>
                                    <a:gd name="T28" fmla="*/ 27 w 38"/>
                                    <a:gd name="T29" fmla="*/ 19 h 19"/>
                                    <a:gd name="T30" fmla="*/ 30 w 38"/>
                                    <a:gd name="T31" fmla="*/ 19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30" y="19"/>
                                      </a:moveTo>
                                      <a:lnTo>
                                        <a:pt x="34" y="19"/>
                                      </a:lnTo>
                                      <a:lnTo>
                                        <a:pt x="34" y="15"/>
                                      </a:lnTo>
                                      <a:lnTo>
                                        <a:pt x="38" y="15"/>
                                      </a:lnTo>
                                      <a:lnTo>
                                        <a:pt x="38" y="8"/>
                                      </a:lnTo>
                                      <a:lnTo>
                                        <a:pt x="34" y="8"/>
                                      </a:lnTo>
                                      <a:lnTo>
                                        <a:pt x="34" y="4"/>
                                      </a:lnTo>
                                      <a:lnTo>
                                        <a:pt x="27" y="4"/>
                                      </a:lnTo>
                                      <a:lnTo>
                                        <a:pt x="7" y="0"/>
                                      </a:lnTo>
                                      <a:lnTo>
                                        <a:pt x="4" y="0"/>
                                      </a:lnTo>
                                      <a:lnTo>
                                        <a:pt x="0" y="4"/>
                                      </a:lnTo>
                                      <a:lnTo>
                                        <a:pt x="0" y="11"/>
                                      </a:lnTo>
                                      <a:lnTo>
                                        <a:pt x="4" y="15"/>
                                      </a:lnTo>
                                      <a:lnTo>
                                        <a:pt x="7" y="15"/>
                                      </a:lnTo>
                                      <a:lnTo>
                                        <a:pt x="27" y="19"/>
                                      </a:lnTo>
                                      <a:lnTo>
                                        <a:pt x="3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5" name="Freeform 352"/>
                              <wps:cNvSpPr>
                                <a:spLocks/>
                              </wps:cNvSpPr>
                              <wps:spPr bwMode="auto">
                                <a:xfrm>
                                  <a:off x="121920" y="2331720"/>
                                  <a:ext cx="21590" cy="14605"/>
                                </a:xfrm>
                                <a:custGeom>
                                  <a:avLst/>
                                  <a:gdLst>
                                    <a:gd name="T0" fmla="*/ 23 w 34"/>
                                    <a:gd name="T1" fmla="*/ 23 h 23"/>
                                    <a:gd name="T2" fmla="*/ 31 w 34"/>
                                    <a:gd name="T3" fmla="*/ 23 h 23"/>
                                    <a:gd name="T4" fmla="*/ 31 w 34"/>
                                    <a:gd name="T5" fmla="*/ 19 h 23"/>
                                    <a:gd name="T6" fmla="*/ 34 w 34"/>
                                    <a:gd name="T7" fmla="*/ 19 h 23"/>
                                    <a:gd name="T8" fmla="*/ 34 w 34"/>
                                    <a:gd name="T9" fmla="*/ 11 h 23"/>
                                    <a:gd name="T10" fmla="*/ 31 w 34"/>
                                    <a:gd name="T11" fmla="*/ 11 h 23"/>
                                    <a:gd name="T12" fmla="*/ 31 w 34"/>
                                    <a:gd name="T13" fmla="*/ 7 h 23"/>
                                    <a:gd name="T14" fmla="*/ 23 w 34"/>
                                    <a:gd name="T15" fmla="*/ 3 h 23"/>
                                    <a:gd name="T16" fmla="*/ 11 w 34"/>
                                    <a:gd name="T17" fmla="*/ 0 h 23"/>
                                    <a:gd name="T18" fmla="*/ 4 w 34"/>
                                    <a:gd name="T19" fmla="*/ 0 h 23"/>
                                    <a:gd name="T20" fmla="*/ 4 w 34"/>
                                    <a:gd name="T21" fmla="*/ 3 h 23"/>
                                    <a:gd name="T22" fmla="*/ 0 w 34"/>
                                    <a:gd name="T23" fmla="*/ 3 h 23"/>
                                    <a:gd name="T24" fmla="*/ 0 w 34"/>
                                    <a:gd name="T25" fmla="*/ 11 h 23"/>
                                    <a:gd name="T26" fmla="*/ 4 w 34"/>
                                    <a:gd name="T27" fmla="*/ 11 h 23"/>
                                    <a:gd name="T28" fmla="*/ 4 w 34"/>
                                    <a:gd name="T29" fmla="*/ 15 h 23"/>
                                    <a:gd name="T30" fmla="*/ 15 w 34"/>
                                    <a:gd name="T31" fmla="*/ 19 h 23"/>
                                    <a:gd name="T32" fmla="*/ 23 w 34"/>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4" h="23">
                                      <a:moveTo>
                                        <a:pt x="23" y="23"/>
                                      </a:moveTo>
                                      <a:lnTo>
                                        <a:pt x="31" y="23"/>
                                      </a:lnTo>
                                      <a:lnTo>
                                        <a:pt x="31" y="19"/>
                                      </a:lnTo>
                                      <a:lnTo>
                                        <a:pt x="34" y="19"/>
                                      </a:lnTo>
                                      <a:lnTo>
                                        <a:pt x="34" y="11"/>
                                      </a:lnTo>
                                      <a:lnTo>
                                        <a:pt x="31" y="11"/>
                                      </a:lnTo>
                                      <a:lnTo>
                                        <a:pt x="31" y="7"/>
                                      </a:lnTo>
                                      <a:lnTo>
                                        <a:pt x="23" y="3"/>
                                      </a:lnTo>
                                      <a:lnTo>
                                        <a:pt x="11" y="0"/>
                                      </a:lnTo>
                                      <a:lnTo>
                                        <a:pt x="4" y="0"/>
                                      </a:lnTo>
                                      <a:lnTo>
                                        <a:pt x="4" y="3"/>
                                      </a:lnTo>
                                      <a:lnTo>
                                        <a:pt x="0" y="3"/>
                                      </a:lnTo>
                                      <a:lnTo>
                                        <a:pt x="0" y="11"/>
                                      </a:lnTo>
                                      <a:lnTo>
                                        <a:pt x="4" y="11"/>
                                      </a:lnTo>
                                      <a:lnTo>
                                        <a:pt x="4" y="15"/>
                                      </a:lnTo>
                                      <a:lnTo>
                                        <a:pt x="15" y="19"/>
                                      </a:lnTo>
                                      <a:lnTo>
                                        <a:pt x="23"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6" name="Freeform 353"/>
                              <wps:cNvSpPr>
                                <a:spLocks/>
                              </wps:cNvSpPr>
                              <wps:spPr bwMode="auto">
                                <a:xfrm>
                                  <a:off x="90170" y="2316480"/>
                                  <a:ext cx="24130" cy="17145"/>
                                </a:xfrm>
                                <a:custGeom>
                                  <a:avLst/>
                                  <a:gdLst>
                                    <a:gd name="T0" fmla="*/ 27 w 38"/>
                                    <a:gd name="T1" fmla="*/ 27 h 27"/>
                                    <a:gd name="T2" fmla="*/ 35 w 38"/>
                                    <a:gd name="T3" fmla="*/ 27 h 27"/>
                                    <a:gd name="T4" fmla="*/ 35 w 38"/>
                                    <a:gd name="T5" fmla="*/ 24 h 27"/>
                                    <a:gd name="T6" fmla="*/ 38 w 38"/>
                                    <a:gd name="T7" fmla="*/ 24 h 27"/>
                                    <a:gd name="T8" fmla="*/ 38 w 38"/>
                                    <a:gd name="T9" fmla="*/ 16 h 27"/>
                                    <a:gd name="T10" fmla="*/ 35 w 38"/>
                                    <a:gd name="T11" fmla="*/ 16 h 27"/>
                                    <a:gd name="T12" fmla="*/ 35 w 38"/>
                                    <a:gd name="T13" fmla="*/ 12 h 27"/>
                                    <a:gd name="T14" fmla="*/ 12 w 38"/>
                                    <a:gd name="T15" fmla="*/ 0 h 27"/>
                                    <a:gd name="T16" fmla="*/ 4 w 38"/>
                                    <a:gd name="T17" fmla="*/ 0 h 27"/>
                                    <a:gd name="T18" fmla="*/ 4 w 38"/>
                                    <a:gd name="T19" fmla="*/ 4 h 27"/>
                                    <a:gd name="T20" fmla="*/ 0 w 38"/>
                                    <a:gd name="T21" fmla="*/ 4 h 27"/>
                                    <a:gd name="T22" fmla="*/ 0 w 38"/>
                                    <a:gd name="T23" fmla="*/ 12 h 27"/>
                                    <a:gd name="T24" fmla="*/ 4 w 38"/>
                                    <a:gd name="T25" fmla="*/ 12 h 27"/>
                                    <a:gd name="T26" fmla="*/ 4 w 38"/>
                                    <a:gd name="T27" fmla="*/ 16 h 27"/>
                                    <a:gd name="T28" fmla="*/ 27 w 38"/>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27">
                                      <a:moveTo>
                                        <a:pt x="27" y="27"/>
                                      </a:moveTo>
                                      <a:lnTo>
                                        <a:pt x="35" y="27"/>
                                      </a:lnTo>
                                      <a:lnTo>
                                        <a:pt x="35" y="24"/>
                                      </a:lnTo>
                                      <a:lnTo>
                                        <a:pt x="38" y="24"/>
                                      </a:lnTo>
                                      <a:lnTo>
                                        <a:pt x="38" y="16"/>
                                      </a:lnTo>
                                      <a:lnTo>
                                        <a:pt x="35" y="16"/>
                                      </a:lnTo>
                                      <a:lnTo>
                                        <a:pt x="35" y="12"/>
                                      </a:lnTo>
                                      <a:lnTo>
                                        <a:pt x="12" y="0"/>
                                      </a:lnTo>
                                      <a:lnTo>
                                        <a:pt x="4" y="0"/>
                                      </a:lnTo>
                                      <a:lnTo>
                                        <a:pt x="4" y="4"/>
                                      </a:lnTo>
                                      <a:lnTo>
                                        <a:pt x="0" y="4"/>
                                      </a:lnTo>
                                      <a:lnTo>
                                        <a:pt x="0" y="12"/>
                                      </a:lnTo>
                                      <a:lnTo>
                                        <a:pt x="4" y="12"/>
                                      </a:lnTo>
                                      <a:lnTo>
                                        <a:pt x="4"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7" name="Freeform 354"/>
                              <wps:cNvSpPr>
                                <a:spLocks/>
                              </wps:cNvSpPr>
                              <wps:spPr bwMode="auto">
                                <a:xfrm>
                                  <a:off x="63500" y="2297430"/>
                                  <a:ext cx="19050" cy="19050"/>
                                </a:xfrm>
                                <a:custGeom>
                                  <a:avLst/>
                                  <a:gdLst>
                                    <a:gd name="T0" fmla="*/ 19 w 30"/>
                                    <a:gd name="T1" fmla="*/ 27 h 30"/>
                                    <a:gd name="T2" fmla="*/ 19 w 30"/>
                                    <a:gd name="T3" fmla="*/ 30 h 30"/>
                                    <a:gd name="T4" fmla="*/ 27 w 30"/>
                                    <a:gd name="T5" fmla="*/ 30 h 30"/>
                                    <a:gd name="T6" fmla="*/ 27 w 30"/>
                                    <a:gd name="T7" fmla="*/ 27 h 30"/>
                                    <a:gd name="T8" fmla="*/ 30 w 30"/>
                                    <a:gd name="T9" fmla="*/ 27 h 30"/>
                                    <a:gd name="T10" fmla="*/ 30 w 30"/>
                                    <a:gd name="T11" fmla="*/ 19 h 30"/>
                                    <a:gd name="T12" fmla="*/ 27 w 30"/>
                                    <a:gd name="T13" fmla="*/ 19 h 30"/>
                                    <a:gd name="T14" fmla="*/ 11 w 30"/>
                                    <a:gd name="T15" fmla="*/ 3 h 30"/>
                                    <a:gd name="T16" fmla="*/ 11 w 30"/>
                                    <a:gd name="T17" fmla="*/ 0 h 30"/>
                                    <a:gd name="T18" fmla="*/ 4 w 30"/>
                                    <a:gd name="T19" fmla="*/ 0 h 30"/>
                                    <a:gd name="T20" fmla="*/ 4 w 30"/>
                                    <a:gd name="T21" fmla="*/ 3 h 30"/>
                                    <a:gd name="T22" fmla="*/ 0 w 30"/>
                                    <a:gd name="T23" fmla="*/ 3 h 30"/>
                                    <a:gd name="T24" fmla="*/ 0 w 30"/>
                                    <a:gd name="T25" fmla="*/ 11 h 30"/>
                                    <a:gd name="T26" fmla="*/ 4 w 30"/>
                                    <a:gd name="T27" fmla="*/ 11 h 30"/>
                                    <a:gd name="T28" fmla="*/ 19 w 30"/>
                                    <a:gd name="T29" fmla="*/ 27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0" h="30">
                                      <a:moveTo>
                                        <a:pt x="19" y="27"/>
                                      </a:moveTo>
                                      <a:lnTo>
                                        <a:pt x="19" y="30"/>
                                      </a:lnTo>
                                      <a:lnTo>
                                        <a:pt x="27" y="30"/>
                                      </a:lnTo>
                                      <a:lnTo>
                                        <a:pt x="27" y="27"/>
                                      </a:lnTo>
                                      <a:lnTo>
                                        <a:pt x="30" y="27"/>
                                      </a:lnTo>
                                      <a:lnTo>
                                        <a:pt x="30" y="19"/>
                                      </a:lnTo>
                                      <a:lnTo>
                                        <a:pt x="27" y="19"/>
                                      </a:lnTo>
                                      <a:lnTo>
                                        <a:pt x="11" y="3"/>
                                      </a:lnTo>
                                      <a:lnTo>
                                        <a:pt x="11" y="0"/>
                                      </a:lnTo>
                                      <a:lnTo>
                                        <a:pt x="4" y="0"/>
                                      </a:lnTo>
                                      <a:lnTo>
                                        <a:pt x="4" y="3"/>
                                      </a:lnTo>
                                      <a:lnTo>
                                        <a:pt x="0" y="3"/>
                                      </a:lnTo>
                                      <a:lnTo>
                                        <a:pt x="0" y="11"/>
                                      </a:lnTo>
                                      <a:lnTo>
                                        <a:pt x="4" y="11"/>
                                      </a:lnTo>
                                      <a:lnTo>
                                        <a:pt x="19"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8" name="Freeform 355"/>
                              <wps:cNvSpPr>
                                <a:spLocks/>
                              </wps:cNvSpPr>
                              <wps:spPr bwMode="auto">
                                <a:xfrm>
                                  <a:off x="38735" y="2272665"/>
                                  <a:ext cx="19685" cy="19685"/>
                                </a:xfrm>
                                <a:custGeom>
                                  <a:avLst/>
                                  <a:gdLst>
                                    <a:gd name="T0" fmla="*/ 20 w 31"/>
                                    <a:gd name="T1" fmla="*/ 27 h 31"/>
                                    <a:gd name="T2" fmla="*/ 20 w 31"/>
                                    <a:gd name="T3" fmla="*/ 31 h 31"/>
                                    <a:gd name="T4" fmla="*/ 27 w 31"/>
                                    <a:gd name="T5" fmla="*/ 31 h 31"/>
                                    <a:gd name="T6" fmla="*/ 27 w 31"/>
                                    <a:gd name="T7" fmla="*/ 27 h 31"/>
                                    <a:gd name="T8" fmla="*/ 31 w 31"/>
                                    <a:gd name="T9" fmla="*/ 27 h 31"/>
                                    <a:gd name="T10" fmla="*/ 31 w 31"/>
                                    <a:gd name="T11" fmla="*/ 19 h 31"/>
                                    <a:gd name="T12" fmla="*/ 27 w 31"/>
                                    <a:gd name="T13" fmla="*/ 19 h 31"/>
                                    <a:gd name="T14" fmla="*/ 12 w 31"/>
                                    <a:gd name="T15" fmla="*/ 4 h 31"/>
                                    <a:gd name="T16" fmla="*/ 12 w 31"/>
                                    <a:gd name="T17" fmla="*/ 0 h 31"/>
                                    <a:gd name="T18" fmla="*/ 4 w 31"/>
                                    <a:gd name="T19" fmla="*/ 0 h 31"/>
                                    <a:gd name="T20" fmla="*/ 4 w 31"/>
                                    <a:gd name="T21" fmla="*/ 4 h 31"/>
                                    <a:gd name="T22" fmla="*/ 0 w 31"/>
                                    <a:gd name="T23" fmla="*/ 4 h 31"/>
                                    <a:gd name="T24" fmla="*/ 0 w 31"/>
                                    <a:gd name="T25" fmla="*/ 12 h 31"/>
                                    <a:gd name="T26" fmla="*/ 4 w 31"/>
                                    <a:gd name="T27" fmla="*/ 12 h 31"/>
                                    <a:gd name="T28" fmla="*/ 20 w 31"/>
                                    <a:gd name="T29" fmla="*/ 27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 h="31">
                                      <a:moveTo>
                                        <a:pt x="20" y="27"/>
                                      </a:moveTo>
                                      <a:lnTo>
                                        <a:pt x="20" y="31"/>
                                      </a:lnTo>
                                      <a:lnTo>
                                        <a:pt x="27" y="31"/>
                                      </a:lnTo>
                                      <a:lnTo>
                                        <a:pt x="27" y="27"/>
                                      </a:lnTo>
                                      <a:lnTo>
                                        <a:pt x="31" y="27"/>
                                      </a:lnTo>
                                      <a:lnTo>
                                        <a:pt x="31" y="19"/>
                                      </a:lnTo>
                                      <a:lnTo>
                                        <a:pt x="27" y="19"/>
                                      </a:lnTo>
                                      <a:lnTo>
                                        <a:pt x="12" y="4"/>
                                      </a:lnTo>
                                      <a:lnTo>
                                        <a:pt x="12" y="0"/>
                                      </a:lnTo>
                                      <a:lnTo>
                                        <a:pt x="4" y="0"/>
                                      </a:lnTo>
                                      <a:lnTo>
                                        <a:pt x="4" y="4"/>
                                      </a:lnTo>
                                      <a:lnTo>
                                        <a:pt x="0" y="4"/>
                                      </a:lnTo>
                                      <a:lnTo>
                                        <a:pt x="0" y="12"/>
                                      </a:lnTo>
                                      <a:lnTo>
                                        <a:pt x="4" y="12"/>
                                      </a:lnTo>
                                      <a:lnTo>
                                        <a:pt x="2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9" name="Freeform 356"/>
                              <wps:cNvSpPr>
                                <a:spLocks/>
                              </wps:cNvSpPr>
                              <wps:spPr bwMode="auto">
                                <a:xfrm>
                                  <a:off x="22225" y="2243455"/>
                                  <a:ext cx="16510" cy="24130"/>
                                </a:xfrm>
                                <a:custGeom>
                                  <a:avLst/>
                                  <a:gdLst>
                                    <a:gd name="T0" fmla="*/ 11 w 26"/>
                                    <a:gd name="T1" fmla="*/ 35 h 38"/>
                                    <a:gd name="T2" fmla="*/ 15 w 26"/>
                                    <a:gd name="T3" fmla="*/ 35 h 38"/>
                                    <a:gd name="T4" fmla="*/ 15 w 26"/>
                                    <a:gd name="T5" fmla="*/ 38 h 38"/>
                                    <a:gd name="T6" fmla="*/ 23 w 26"/>
                                    <a:gd name="T7" fmla="*/ 38 h 38"/>
                                    <a:gd name="T8" fmla="*/ 23 w 26"/>
                                    <a:gd name="T9" fmla="*/ 35 h 38"/>
                                    <a:gd name="T10" fmla="*/ 26 w 26"/>
                                    <a:gd name="T11" fmla="*/ 35 h 38"/>
                                    <a:gd name="T12" fmla="*/ 26 w 26"/>
                                    <a:gd name="T13" fmla="*/ 27 h 38"/>
                                    <a:gd name="T14" fmla="*/ 15 w 26"/>
                                    <a:gd name="T15" fmla="*/ 4 h 38"/>
                                    <a:gd name="T16" fmla="*/ 11 w 26"/>
                                    <a:gd name="T17" fmla="*/ 4 h 38"/>
                                    <a:gd name="T18" fmla="*/ 11 w 26"/>
                                    <a:gd name="T19" fmla="*/ 0 h 38"/>
                                    <a:gd name="T20" fmla="*/ 3 w 26"/>
                                    <a:gd name="T21" fmla="*/ 0 h 38"/>
                                    <a:gd name="T22" fmla="*/ 3 w 26"/>
                                    <a:gd name="T23" fmla="*/ 4 h 38"/>
                                    <a:gd name="T24" fmla="*/ 0 w 26"/>
                                    <a:gd name="T25" fmla="*/ 4 h 38"/>
                                    <a:gd name="T26" fmla="*/ 0 w 26"/>
                                    <a:gd name="T27" fmla="*/ 12 h 38"/>
                                    <a:gd name="T28" fmla="*/ 11 w 26"/>
                                    <a:gd name="T29" fmla="*/ 35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8">
                                      <a:moveTo>
                                        <a:pt x="11" y="35"/>
                                      </a:moveTo>
                                      <a:lnTo>
                                        <a:pt x="15" y="35"/>
                                      </a:lnTo>
                                      <a:lnTo>
                                        <a:pt x="15" y="38"/>
                                      </a:lnTo>
                                      <a:lnTo>
                                        <a:pt x="23" y="38"/>
                                      </a:lnTo>
                                      <a:lnTo>
                                        <a:pt x="23" y="35"/>
                                      </a:lnTo>
                                      <a:lnTo>
                                        <a:pt x="26" y="35"/>
                                      </a:lnTo>
                                      <a:lnTo>
                                        <a:pt x="26" y="27"/>
                                      </a:lnTo>
                                      <a:lnTo>
                                        <a:pt x="15" y="4"/>
                                      </a:lnTo>
                                      <a:lnTo>
                                        <a:pt x="11" y="4"/>
                                      </a:lnTo>
                                      <a:lnTo>
                                        <a:pt x="11" y="0"/>
                                      </a:lnTo>
                                      <a:lnTo>
                                        <a:pt x="3" y="0"/>
                                      </a:lnTo>
                                      <a:lnTo>
                                        <a:pt x="3" y="4"/>
                                      </a:lnTo>
                                      <a:lnTo>
                                        <a:pt x="0" y="4"/>
                                      </a:lnTo>
                                      <a:lnTo>
                                        <a:pt x="0" y="12"/>
                                      </a:lnTo>
                                      <a:lnTo>
                                        <a:pt x="11"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0" name="Freeform 357"/>
                              <wps:cNvSpPr>
                                <a:spLocks/>
                              </wps:cNvSpPr>
                              <wps:spPr bwMode="auto">
                                <a:xfrm>
                                  <a:off x="7620" y="2211705"/>
                                  <a:ext cx="14605" cy="24130"/>
                                </a:xfrm>
                                <a:custGeom>
                                  <a:avLst/>
                                  <a:gdLst>
                                    <a:gd name="T0" fmla="*/ 7 w 23"/>
                                    <a:gd name="T1" fmla="*/ 35 h 38"/>
                                    <a:gd name="T2" fmla="*/ 11 w 23"/>
                                    <a:gd name="T3" fmla="*/ 35 h 38"/>
                                    <a:gd name="T4" fmla="*/ 11 w 23"/>
                                    <a:gd name="T5" fmla="*/ 38 h 38"/>
                                    <a:gd name="T6" fmla="*/ 19 w 23"/>
                                    <a:gd name="T7" fmla="*/ 38 h 38"/>
                                    <a:gd name="T8" fmla="*/ 19 w 23"/>
                                    <a:gd name="T9" fmla="*/ 35 h 38"/>
                                    <a:gd name="T10" fmla="*/ 23 w 23"/>
                                    <a:gd name="T11" fmla="*/ 35 h 38"/>
                                    <a:gd name="T12" fmla="*/ 23 w 23"/>
                                    <a:gd name="T13" fmla="*/ 27 h 38"/>
                                    <a:gd name="T14" fmla="*/ 15 w 23"/>
                                    <a:gd name="T15" fmla="*/ 4 h 38"/>
                                    <a:gd name="T16" fmla="*/ 11 w 23"/>
                                    <a:gd name="T17" fmla="*/ 4 h 38"/>
                                    <a:gd name="T18" fmla="*/ 11 w 23"/>
                                    <a:gd name="T19" fmla="*/ 0 h 38"/>
                                    <a:gd name="T20" fmla="*/ 3 w 23"/>
                                    <a:gd name="T21" fmla="*/ 0 h 38"/>
                                    <a:gd name="T22" fmla="*/ 3 w 23"/>
                                    <a:gd name="T23" fmla="*/ 4 h 38"/>
                                    <a:gd name="T24" fmla="*/ 0 w 23"/>
                                    <a:gd name="T25" fmla="*/ 4 h 38"/>
                                    <a:gd name="T26" fmla="*/ 0 w 23"/>
                                    <a:gd name="T27" fmla="*/ 11 h 38"/>
                                    <a:gd name="T28" fmla="*/ 7 w 23"/>
                                    <a:gd name="T29" fmla="*/ 35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3" h="38">
                                      <a:moveTo>
                                        <a:pt x="7" y="35"/>
                                      </a:moveTo>
                                      <a:lnTo>
                                        <a:pt x="11" y="35"/>
                                      </a:lnTo>
                                      <a:lnTo>
                                        <a:pt x="11" y="38"/>
                                      </a:lnTo>
                                      <a:lnTo>
                                        <a:pt x="19" y="38"/>
                                      </a:lnTo>
                                      <a:lnTo>
                                        <a:pt x="19" y="35"/>
                                      </a:lnTo>
                                      <a:lnTo>
                                        <a:pt x="23" y="35"/>
                                      </a:lnTo>
                                      <a:lnTo>
                                        <a:pt x="23" y="27"/>
                                      </a:lnTo>
                                      <a:lnTo>
                                        <a:pt x="15" y="4"/>
                                      </a:lnTo>
                                      <a:lnTo>
                                        <a:pt x="11" y="4"/>
                                      </a:lnTo>
                                      <a:lnTo>
                                        <a:pt x="11" y="0"/>
                                      </a:lnTo>
                                      <a:lnTo>
                                        <a:pt x="3" y="0"/>
                                      </a:lnTo>
                                      <a:lnTo>
                                        <a:pt x="3" y="4"/>
                                      </a:lnTo>
                                      <a:lnTo>
                                        <a:pt x="0" y="4"/>
                                      </a:lnTo>
                                      <a:lnTo>
                                        <a:pt x="0" y="11"/>
                                      </a:lnTo>
                                      <a:lnTo>
                                        <a:pt x="7"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1" name="Freeform 358"/>
                              <wps:cNvSpPr>
                                <a:spLocks/>
                              </wps:cNvSpPr>
                              <wps:spPr bwMode="auto">
                                <a:xfrm>
                                  <a:off x="0" y="2177415"/>
                                  <a:ext cx="12065" cy="24765"/>
                                </a:xfrm>
                                <a:custGeom>
                                  <a:avLst/>
                                  <a:gdLst>
                                    <a:gd name="T0" fmla="*/ 4 w 19"/>
                                    <a:gd name="T1" fmla="*/ 31 h 39"/>
                                    <a:gd name="T2" fmla="*/ 4 w 19"/>
                                    <a:gd name="T3" fmla="*/ 35 h 39"/>
                                    <a:gd name="T4" fmla="*/ 8 w 19"/>
                                    <a:gd name="T5" fmla="*/ 39 h 39"/>
                                    <a:gd name="T6" fmla="*/ 15 w 19"/>
                                    <a:gd name="T7" fmla="*/ 39 h 39"/>
                                    <a:gd name="T8" fmla="*/ 19 w 19"/>
                                    <a:gd name="T9" fmla="*/ 35 h 39"/>
                                    <a:gd name="T10" fmla="*/ 19 w 19"/>
                                    <a:gd name="T11" fmla="*/ 31 h 39"/>
                                    <a:gd name="T12" fmla="*/ 15 w 19"/>
                                    <a:gd name="T13" fmla="*/ 8 h 39"/>
                                    <a:gd name="T14" fmla="*/ 15 w 19"/>
                                    <a:gd name="T15" fmla="*/ 4 h 39"/>
                                    <a:gd name="T16" fmla="*/ 12 w 19"/>
                                    <a:gd name="T17" fmla="*/ 0 h 39"/>
                                    <a:gd name="T18" fmla="*/ 4 w 19"/>
                                    <a:gd name="T19" fmla="*/ 0 h 39"/>
                                    <a:gd name="T20" fmla="*/ 0 w 19"/>
                                    <a:gd name="T21" fmla="*/ 4 h 39"/>
                                    <a:gd name="T22" fmla="*/ 0 w 19"/>
                                    <a:gd name="T23" fmla="*/ 8 h 39"/>
                                    <a:gd name="T24" fmla="*/ 4 w 19"/>
                                    <a:gd name="T25" fmla="*/ 3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9" h="39">
                                      <a:moveTo>
                                        <a:pt x="4" y="31"/>
                                      </a:moveTo>
                                      <a:lnTo>
                                        <a:pt x="4" y="35"/>
                                      </a:lnTo>
                                      <a:lnTo>
                                        <a:pt x="8" y="39"/>
                                      </a:lnTo>
                                      <a:lnTo>
                                        <a:pt x="15" y="39"/>
                                      </a:lnTo>
                                      <a:lnTo>
                                        <a:pt x="19" y="35"/>
                                      </a:lnTo>
                                      <a:lnTo>
                                        <a:pt x="19" y="31"/>
                                      </a:lnTo>
                                      <a:lnTo>
                                        <a:pt x="15" y="8"/>
                                      </a:lnTo>
                                      <a:lnTo>
                                        <a:pt x="15" y="4"/>
                                      </a:lnTo>
                                      <a:lnTo>
                                        <a:pt x="12" y="0"/>
                                      </a:lnTo>
                                      <a:lnTo>
                                        <a:pt x="4" y="0"/>
                                      </a:lnTo>
                                      <a:lnTo>
                                        <a:pt x="0" y="4"/>
                                      </a:lnTo>
                                      <a:lnTo>
                                        <a:pt x="0" y="8"/>
                                      </a:lnTo>
                                      <a:lnTo>
                                        <a:pt x="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2" name="Freeform 359"/>
                              <wps:cNvSpPr>
                                <a:spLocks/>
                              </wps:cNvSpPr>
                              <wps:spPr bwMode="auto">
                                <a:xfrm>
                                  <a:off x="0" y="2143125"/>
                                  <a:ext cx="9525" cy="24765"/>
                                </a:xfrm>
                                <a:custGeom>
                                  <a:avLst/>
                                  <a:gdLst>
                                    <a:gd name="T0" fmla="*/ 0 w 15"/>
                                    <a:gd name="T1" fmla="*/ 31 h 39"/>
                                    <a:gd name="T2" fmla="*/ 0 w 15"/>
                                    <a:gd name="T3" fmla="*/ 35 h 39"/>
                                    <a:gd name="T4" fmla="*/ 4 w 15"/>
                                    <a:gd name="T5" fmla="*/ 35 h 39"/>
                                    <a:gd name="T6" fmla="*/ 4 w 15"/>
                                    <a:gd name="T7" fmla="*/ 39 h 39"/>
                                    <a:gd name="T8" fmla="*/ 12 w 15"/>
                                    <a:gd name="T9" fmla="*/ 39 h 39"/>
                                    <a:gd name="T10" fmla="*/ 12 w 15"/>
                                    <a:gd name="T11" fmla="*/ 35 h 39"/>
                                    <a:gd name="T12" fmla="*/ 15 w 15"/>
                                    <a:gd name="T13" fmla="*/ 35 h 39"/>
                                    <a:gd name="T14" fmla="*/ 15 w 15"/>
                                    <a:gd name="T15" fmla="*/ 4 h 39"/>
                                    <a:gd name="T16" fmla="*/ 12 w 15"/>
                                    <a:gd name="T17" fmla="*/ 4 h 39"/>
                                    <a:gd name="T18" fmla="*/ 12 w 15"/>
                                    <a:gd name="T19" fmla="*/ 0 h 39"/>
                                    <a:gd name="T20" fmla="*/ 4 w 15"/>
                                    <a:gd name="T21" fmla="*/ 0 h 39"/>
                                    <a:gd name="T22" fmla="*/ 4 w 15"/>
                                    <a:gd name="T23" fmla="*/ 4 h 39"/>
                                    <a:gd name="T24" fmla="*/ 0 w 15"/>
                                    <a:gd name="T25" fmla="*/ 4 h 39"/>
                                    <a:gd name="T26" fmla="*/ 0 w 15"/>
                                    <a:gd name="T27" fmla="*/ 8 h 39"/>
                                    <a:gd name="T28" fmla="*/ 0 w 15"/>
                                    <a:gd name="T29" fmla="*/ 3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39">
                                      <a:moveTo>
                                        <a:pt x="0" y="31"/>
                                      </a:moveTo>
                                      <a:lnTo>
                                        <a:pt x="0" y="35"/>
                                      </a:lnTo>
                                      <a:lnTo>
                                        <a:pt x="4" y="35"/>
                                      </a:lnTo>
                                      <a:lnTo>
                                        <a:pt x="4" y="39"/>
                                      </a:lnTo>
                                      <a:lnTo>
                                        <a:pt x="12" y="39"/>
                                      </a:lnTo>
                                      <a:lnTo>
                                        <a:pt x="12" y="35"/>
                                      </a:lnTo>
                                      <a:lnTo>
                                        <a:pt x="15" y="35"/>
                                      </a:lnTo>
                                      <a:lnTo>
                                        <a:pt x="15" y="4"/>
                                      </a:lnTo>
                                      <a:lnTo>
                                        <a:pt x="12" y="4"/>
                                      </a:lnTo>
                                      <a:lnTo>
                                        <a:pt x="12" y="0"/>
                                      </a:lnTo>
                                      <a:lnTo>
                                        <a:pt x="4" y="0"/>
                                      </a:lnTo>
                                      <a:lnTo>
                                        <a:pt x="4" y="4"/>
                                      </a:lnTo>
                                      <a:lnTo>
                                        <a:pt x="0"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3" name="Freeform 360"/>
                              <wps:cNvSpPr>
                                <a:spLocks/>
                              </wps:cNvSpPr>
                              <wps:spPr bwMode="auto">
                                <a:xfrm>
                                  <a:off x="278130" y="1932940"/>
                                  <a:ext cx="85090" cy="53975"/>
                                </a:xfrm>
                                <a:custGeom>
                                  <a:avLst/>
                                  <a:gdLst>
                                    <a:gd name="T0" fmla="*/ 11 w 134"/>
                                    <a:gd name="T1" fmla="*/ 0 h 85"/>
                                    <a:gd name="T2" fmla="*/ 3 w 134"/>
                                    <a:gd name="T3" fmla="*/ 0 h 85"/>
                                    <a:gd name="T4" fmla="*/ 3 w 134"/>
                                    <a:gd name="T5" fmla="*/ 4 h 85"/>
                                    <a:gd name="T6" fmla="*/ 0 w 134"/>
                                    <a:gd name="T7" fmla="*/ 4 h 85"/>
                                    <a:gd name="T8" fmla="*/ 0 w 134"/>
                                    <a:gd name="T9" fmla="*/ 12 h 85"/>
                                    <a:gd name="T10" fmla="*/ 3 w 134"/>
                                    <a:gd name="T11" fmla="*/ 12 h 85"/>
                                    <a:gd name="T12" fmla="*/ 3 w 134"/>
                                    <a:gd name="T13" fmla="*/ 16 h 85"/>
                                    <a:gd name="T14" fmla="*/ 122 w 134"/>
                                    <a:gd name="T15" fmla="*/ 85 h 85"/>
                                    <a:gd name="T16" fmla="*/ 130 w 134"/>
                                    <a:gd name="T17" fmla="*/ 85 h 85"/>
                                    <a:gd name="T18" fmla="*/ 130 w 134"/>
                                    <a:gd name="T19" fmla="*/ 81 h 85"/>
                                    <a:gd name="T20" fmla="*/ 134 w 134"/>
                                    <a:gd name="T21" fmla="*/ 81 h 85"/>
                                    <a:gd name="T22" fmla="*/ 134 w 134"/>
                                    <a:gd name="T23" fmla="*/ 73 h 85"/>
                                    <a:gd name="T24" fmla="*/ 130 w 134"/>
                                    <a:gd name="T25" fmla="*/ 73 h 85"/>
                                    <a:gd name="T26" fmla="*/ 130 w 134"/>
                                    <a:gd name="T27" fmla="*/ 69 h 85"/>
                                    <a:gd name="T28" fmla="*/ 11 w 134"/>
                                    <a:gd name="T2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4" h="85">
                                      <a:moveTo>
                                        <a:pt x="11" y="0"/>
                                      </a:moveTo>
                                      <a:lnTo>
                                        <a:pt x="3" y="0"/>
                                      </a:lnTo>
                                      <a:lnTo>
                                        <a:pt x="3" y="4"/>
                                      </a:lnTo>
                                      <a:lnTo>
                                        <a:pt x="0" y="4"/>
                                      </a:lnTo>
                                      <a:lnTo>
                                        <a:pt x="0" y="12"/>
                                      </a:lnTo>
                                      <a:lnTo>
                                        <a:pt x="3" y="12"/>
                                      </a:lnTo>
                                      <a:lnTo>
                                        <a:pt x="3" y="16"/>
                                      </a:lnTo>
                                      <a:lnTo>
                                        <a:pt x="122" y="85"/>
                                      </a:lnTo>
                                      <a:lnTo>
                                        <a:pt x="130" y="85"/>
                                      </a:lnTo>
                                      <a:lnTo>
                                        <a:pt x="130" y="81"/>
                                      </a:lnTo>
                                      <a:lnTo>
                                        <a:pt x="134" y="81"/>
                                      </a:lnTo>
                                      <a:lnTo>
                                        <a:pt x="134" y="73"/>
                                      </a:lnTo>
                                      <a:lnTo>
                                        <a:pt x="130" y="73"/>
                                      </a:lnTo>
                                      <a:lnTo>
                                        <a:pt x="130" y="69"/>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4" name="Freeform 361"/>
                              <wps:cNvSpPr>
                                <a:spLocks/>
                              </wps:cNvSpPr>
                              <wps:spPr bwMode="auto">
                                <a:xfrm>
                                  <a:off x="2376170" y="1669415"/>
                                  <a:ext cx="48895" cy="48895"/>
                                </a:xfrm>
                                <a:custGeom>
                                  <a:avLst/>
                                  <a:gdLst>
                                    <a:gd name="T0" fmla="*/ 73 w 77"/>
                                    <a:gd name="T1" fmla="*/ 11 h 77"/>
                                    <a:gd name="T2" fmla="*/ 77 w 77"/>
                                    <a:gd name="T3" fmla="*/ 11 h 77"/>
                                    <a:gd name="T4" fmla="*/ 77 w 77"/>
                                    <a:gd name="T5" fmla="*/ 3 h 77"/>
                                    <a:gd name="T6" fmla="*/ 73 w 77"/>
                                    <a:gd name="T7" fmla="*/ 3 h 77"/>
                                    <a:gd name="T8" fmla="*/ 73 w 77"/>
                                    <a:gd name="T9" fmla="*/ 0 h 77"/>
                                    <a:gd name="T10" fmla="*/ 65 w 77"/>
                                    <a:gd name="T11" fmla="*/ 0 h 77"/>
                                    <a:gd name="T12" fmla="*/ 65 w 77"/>
                                    <a:gd name="T13" fmla="*/ 3 h 77"/>
                                    <a:gd name="T14" fmla="*/ 4 w 77"/>
                                    <a:gd name="T15" fmla="*/ 65 h 77"/>
                                    <a:gd name="T16" fmla="*/ 0 w 77"/>
                                    <a:gd name="T17" fmla="*/ 65 h 77"/>
                                    <a:gd name="T18" fmla="*/ 0 w 77"/>
                                    <a:gd name="T19" fmla="*/ 73 h 77"/>
                                    <a:gd name="T20" fmla="*/ 4 w 77"/>
                                    <a:gd name="T21" fmla="*/ 73 h 77"/>
                                    <a:gd name="T22" fmla="*/ 4 w 77"/>
                                    <a:gd name="T23" fmla="*/ 77 h 77"/>
                                    <a:gd name="T24" fmla="*/ 11 w 77"/>
                                    <a:gd name="T25" fmla="*/ 77 h 77"/>
                                    <a:gd name="T26" fmla="*/ 11 w 77"/>
                                    <a:gd name="T27" fmla="*/ 73 h 77"/>
                                    <a:gd name="T28" fmla="*/ 73 w 77"/>
                                    <a:gd name="T29" fmla="*/ 11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77">
                                      <a:moveTo>
                                        <a:pt x="73" y="11"/>
                                      </a:moveTo>
                                      <a:lnTo>
                                        <a:pt x="77" y="11"/>
                                      </a:lnTo>
                                      <a:lnTo>
                                        <a:pt x="77" y="3"/>
                                      </a:lnTo>
                                      <a:lnTo>
                                        <a:pt x="73" y="3"/>
                                      </a:lnTo>
                                      <a:lnTo>
                                        <a:pt x="73" y="0"/>
                                      </a:lnTo>
                                      <a:lnTo>
                                        <a:pt x="65" y="0"/>
                                      </a:lnTo>
                                      <a:lnTo>
                                        <a:pt x="65" y="3"/>
                                      </a:lnTo>
                                      <a:lnTo>
                                        <a:pt x="4" y="65"/>
                                      </a:lnTo>
                                      <a:lnTo>
                                        <a:pt x="0" y="65"/>
                                      </a:lnTo>
                                      <a:lnTo>
                                        <a:pt x="0" y="73"/>
                                      </a:lnTo>
                                      <a:lnTo>
                                        <a:pt x="4" y="73"/>
                                      </a:lnTo>
                                      <a:lnTo>
                                        <a:pt x="4" y="77"/>
                                      </a:lnTo>
                                      <a:lnTo>
                                        <a:pt x="11" y="77"/>
                                      </a:lnTo>
                                      <a:lnTo>
                                        <a:pt x="11" y="73"/>
                                      </a:lnTo>
                                      <a:lnTo>
                                        <a:pt x="7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5" name="Rectangle 362"/>
                              <wps:cNvSpPr>
                                <a:spLocks noChangeArrowheads="1"/>
                              </wps:cNvSpPr>
                              <wps:spPr bwMode="auto">
                                <a:xfrm>
                                  <a:off x="948055" y="1002030"/>
                                  <a:ext cx="56959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Comic Sans MS" w:hAnsi="Comic Sans MS" w:cs="Comic Sans MS"/>
                                        <w:color w:val="008000"/>
                                        <w:sz w:val="26"/>
                                        <w:szCs w:val="26"/>
                                        <w:lang w:val="en-US"/>
                                      </w:rPr>
                                      <w:t>Mouton</w:t>
                                    </w:r>
                                  </w:p>
                                </w:txbxContent>
                              </wps:txbx>
                              <wps:bodyPr rot="0" vert="horz" wrap="none" lIns="0" tIns="0" rIns="0" bIns="0" anchor="t" anchorCtr="0" upright="1">
                                <a:spAutoFit/>
                              </wps:bodyPr>
                            </wps:wsp>
                            <wps:wsp>
                              <wps:cNvPr id="23706" name="Rectangle 363"/>
                              <wps:cNvSpPr>
                                <a:spLocks noChangeArrowheads="1"/>
                              </wps:cNvSpPr>
                              <wps:spPr bwMode="auto">
                                <a:xfrm>
                                  <a:off x="948055" y="1224280"/>
                                  <a:ext cx="5842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wps:txbx>
                              <wps:bodyPr rot="0" vert="horz" wrap="none" lIns="0" tIns="0" rIns="0" bIns="0" anchor="t" anchorCtr="0" upright="1">
                                <a:spAutoFit/>
                              </wps:bodyPr>
                            </wps:wsp>
                            <wps:wsp>
                              <wps:cNvPr id="23707" name="Rectangle 364"/>
                              <wps:cNvSpPr>
                                <a:spLocks noChangeArrowheads="1"/>
                              </wps:cNvSpPr>
                              <wps:spPr bwMode="auto">
                                <a:xfrm>
                                  <a:off x="948055" y="1446530"/>
                                  <a:ext cx="77025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wps:txbx>
                              <wps:bodyPr rot="0" vert="horz" wrap="none" lIns="0" tIns="0" rIns="0" bIns="0" anchor="t" anchorCtr="0" upright="1">
                                <a:spAutoFit/>
                              </wps:bodyPr>
                            </wps:wsp>
                          </wpc:wpc>
                        </a:graphicData>
                      </a:graphic>
                    </wp:inline>
                  </w:drawing>
                </mc:Choice>
                <mc:Fallback>
                  <w:pict>
                    <v:group id="Zone de dessin 23708" o:spid="_x0000_s4226" editas="canvas" style="width:237.55pt;height:310pt;mso-position-horizontal-relative:char;mso-position-vertical-relative:line" coordsize="30168,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">
                      <v:shape id="_x0000_s4227" type="#_x0000_t75" style="position:absolute;width:30168;height:39370;visibility:visible;mso-wrap-style:square">
                        <v:fill o:detectmouseclick="t"/>
                        <v:path o:connecttype="none"/>
                      </v:shape>
                      <v:shape id="Freeform 193" o:spid="_x0000_s4228" style="position:absolute;left:8794;top:31184;width:1150;height:902;visibility:visible;mso-wrap-style:square;v-text-anchor:top" coordsize="1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gh8oA&#10;AADeAAAADwAAAGRycy9kb3ducmV2LnhtbESPQWvCQBSE74L/YXlCL6IbtY2SuooIpS1tQaOF5vbI&#10;vibB7NuQ3Wr677sFweMwM98wy3VnanGm1lWWFUzGEQji3OqKCwXHw9NoAcJ5ZI21ZVLwSw7Wq35v&#10;iYm2F97TOfWFCBB2CSoovW8SKV1ekkE3tg1x8L5ta9AH2RZSt3gJcFPLaRTF0mDFYaHEhrYl5af0&#10;xyhIs/fu+SDnk4/49Pq2+/zK7ocmU+pu0G0eQXjq/C18bb9oBdPZwyyG/zvhC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qMoIfKAAAA3gAAAA8AAAAAAAAAAAAAAAAAmAIA&#10;AGRycy9kb3ducmV2LnhtbFBLBQYAAAAABAAEAPUAAACPAwAAAAA=&#10;" path="m142,r,4l131,4r-4,11l116,23r,8l100,38r,4l89,42r,4l70,46r,4l47,50r,4l27,54r,3l20,57r,4l,77r,27l16,104r,3l31,107r,4l66,115r,4l81,119r,4l96,123r,4l131,131r,3l146,134r,4l181,142,181,4r-4,l177,,142,xe" stroked="f">
                        <v:path arrowok="t" o:connecttype="custom" o:connectlocs="90170,0;90170,2540;83185,2540;80645,9525;73660,14605;73660,19685;63500,24130;63500,26670;56515,26670;56515,29210;44450,29210;44450,31750;29845,31750;29845,34290;17145,34290;17145,36195;12700,36195;12700,38735;0,48895;0,66040;10160,66040;10160,67945;19685,67945;19685,70485;41910,73025;41910,75565;51435,75565;51435,78105;60960,78105;60960,80645;83185,83185;83185,85090;92710,85090;92710,87630;114935,90170;114935,2540;112395,2540;112395,0;90170,0" o:connectangles="0,0,0,0,0,0,0,0,0,0,0,0,0,0,0,0,0,0,0,0,0,0,0,0,0,0,0,0,0,0,0,0,0,0,0,0,0,0,0"/>
                      </v:shape>
                      <v:line id="Line 194" o:spid="_x0000_s4229" style="position:absolute;visibility:visible;mso-wrap-style:square" from="9677,31210" to="9918,3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L4McAAADeAAAADwAAAGRycy9kb3ducmV2LnhtbESPQWvCQBSE7wX/w/IKvdWNSjSNWUVK&#10;i3prrQGPj+xrsph9G7JbTf+9KxR6HGbmG6ZYD7YVF+q9caxgMk5AEFdOG64VHL/enzMQPiBrbB2T&#10;gl/ysF6NHgrMtbvyJ10OoRYRwj5HBU0IXS6lrxqy6MeuI47et+sthij7WuoerxFuWzlNkrm0aDgu&#10;NNjRa0PV+fBjFZiP+TbdL8qXUr5tw+SUnTNjj0o9PQ6bJYhAQ/gP/7V3WsF0ls4WcL8Tr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yYvgxwAAAN4AAAAPAAAAAAAA&#10;AAAAAAAAAKECAABkcnMvZG93bnJldi54bWxQSwUGAAAAAAQABAD5AAAAlQMAAAAA&#10;" strokeweight="0"/>
                      <v:line id="Line 195" o:spid="_x0000_s4230" style="position:absolute;visibility:visible;mso-wrap-style:square" from="9531,31330" to="9918,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YfksMAAADeAAAADwAAAGRycy9kb3ducmV2LnhtbERPTYvCMBC9C/sfwix401RFt1ajLIvi&#10;elNXwePQjG2wmZQmav335rDg8fG+58vWVuJOjTeOFQz6CQji3GnDhYLj37qXgvABWWPlmBQ8ycNy&#10;8dGZY6bdg/d0P4RCxBD2GSooQ6gzKX1ekkXfdzVx5C6usRgibAqpG3zEcFvJYZJMpEXDsaHEmn5K&#10;yq+Hm1VgdpPNePt1mp7kahMG5/SaGntUqvvZfs9ABGrDW/zv/tUKhqPxKO6Nd+I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WH5LDAAAA3gAAAA8AAAAAAAAAAAAA&#10;AAAAoQIAAGRycy9kb3ducmV2LnhtbFBLBQYAAAAABAAEAPkAAACRAwAAAAA=&#10;" strokeweight="0"/>
                      <v:line id="Line 196" o:spid="_x0000_s4231" style="position:absolute;visibility:visible;mso-wrap-style:square" from="9359,31451" to="9918,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6CccAAADeAAAADwAAAGRycy9kb3ducmV2LnhtbESPQWvCQBSE7wX/w/IKvdWNSmyMriKl&#10;Rb21NgGPj+xrsph9G7JbTf+9KxR6HGbmG2a1GWwrLtR741jBZJyAIK6cNlwrKL7enzMQPiBrbB2T&#10;gl/ysFmPHlaYa3flT7ocQy0ihH2OCpoQulxKXzVk0Y9dRxy9b9dbDFH2tdQ9XiPctnKaJHNp0XBc&#10;aLCj14aq8/HHKjAf8116eCkXpXzbhckpO2fGFko9PQ7bJYhAQ/gP/7X3WsF0ls4WcL8Tr4B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GroJxwAAAN4AAAAPAAAAAAAA&#10;AAAAAAAAAKECAABkcnMvZG93bnJldi54bWxQSwUGAAAAAAQABAD5AAAAlQMAAAAA&#10;" strokeweight="0"/>
                      <v:line id="Line 197" o:spid="_x0000_s4232" style="position:absolute;visibility:visible;mso-wrap-style:square" from="9137,31502" to="9652,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g6cYAAADeAAAADwAAAGRycy9kb3ducmV2LnhtbESPy2rCQBSG94LvMByhO51ovaSpo0hp&#10;sd1Vm0CXh8wxGcycCZmpxrfvLASXP/+Nb73tbSMu1HnjWMF0koAgLp02XCnIfz7GKQgfkDU2jknB&#10;jTxsN8PBGjPtrnygyzFUIo6wz1BBHUKbSenLmiz6iWuJo3dyncUQZVdJ3eE1jttGzpJkKS0ajg81&#10;tvRWU3k+/lkF5nu5X3ytipdCvu/D9Dc9p8bmSj2N+t0riEB9eITv7U+tYPa8mEeAiBNR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OnGAAAA3gAAAA8AAAAAAAAA&#10;AAAAAAAAoQIAAGRycy9kb3ducmV2LnhtbFBLBQYAAAAABAAEAPkAAACUAwAAAAA=&#10;" strokeweight="0"/>
                      <v:line id="Line 198" o:spid="_x0000_s4233" style="position:absolute;visibility:visible;mso-wrap-style:square" from="8921,31546" to="9309,3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rFcscAAADeAAAADwAAAGRycy9kb3ducmV2LnhtbESPS2vDMBCE74X8B7GF3hrZaR6uGyWE&#10;0pLklifkuFhbW8RaGUtNnH9fFQI5DjPzDTOdd7YWF2q9cawg7ScgiAunDZcKDvvv1wyED8gaa8ek&#10;4EYe5rPe0xRz7a68pcsulCJC2OeooAqhyaX0RUUWfd81xNH7ca3FEGVbSt3iNcJtLQdJMpYWDceF&#10;Chv6rKg4736tArMZL0fryfH9KL+WIT1l58zYg1Ivz93iA0SgLjzC9/ZKKxi8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asVyxwAAAN4AAAAPAAAAAAAA&#10;AAAAAAAAAKECAABkcnMvZG93bnJldi54bWxQSwUGAAAAAAQABAD5AAAAlQMAAAAA&#10;" strokeweight="0"/>
                      <v:line id="Line 199" o:spid="_x0000_s4234" style="position:absolute;visibility:visible;mso-wrap-style:square" from="8794,31718" to="8921,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hbBc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uFsFxwAAAN4AAAAPAAAAAAAA&#10;AAAAAAAAAKECAABkcnMvZG93bnJldi54bWxQSwUGAAAAAAQABAD5AAAAlQMAAAAA&#10;" strokeweight="0"/>
                      <v:shape id="Freeform 200" o:spid="_x0000_s4235" style="position:absolute;left:8820;top:38296;width:1219;height:978;visibility:visible;mso-wrap-style:square;v-text-anchor:top" coordsize="192,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mL8UA&#10;AADeAAAADwAAAGRycy9kb3ducmV2LnhtbESPW2sCMRSE34X+h3AKfdOsV8pqlFJoqfjkhYpvh81x&#10;s7g5WZJ03f57Iwg+DjPzDbNYdbYWLflQOVYwHGQgiAunKy4VHPZf/XcQISJrrB2Tgn8KsFq+9BaY&#10;a3flLbW7WIoE4ZCjAhNjk0sZCkMWw8A1xMk7O28xJulLqT1eE9zWcpRlM2mx4rRgsKFPQ8Vl92cV&#10;zHyz+SV/Muvj0H+3LC/yEDOl3l67jzmISF18hh/tH61gNJ5Ox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mYvxQAAAN4AAAAPAAAAAAAAAAAAAAAAAJgCAABkcnMv&#10;ZG93bnJldi54bWxQSwUGAAAAAAQABAD1AAAAigMAAAAA&#10;" path="m185,r,4l162,7r,4l138,15r,4l115,23r,4l92,30r,4l69,38r,4l46,46r,4l23,54r,3l,61,8,80r8,l16,88r4,l23,96r8,l31,104r77,l108,111r7,l123,119r4,15l135,134r,8l142,142r8,12l188,154r,-4l192,150,192,r-7,xe" stroked="f">
                        <v:path arrowok="t" o:connecttype="custom" o:connectlocs="117475,0;117475,2540;102870,4445;102870,6985;87630,9525;87630,12065;73025,14605;73025,17145;58420,19050;58420,21590;43815,24130;43815,26670;29210,29210;29210,31750;14605,34290;14605,36195;0,38735;5080,50800;10160,50800;10160,55880;12700,55880;14605,60960;19685,60960;19685,66040;68580,66040;68580,70485;73025,70485;78105,75565;80645,85090;85725,85090;85725,90170;90170,90170;95250,97790;119380,97790;119380,95250;121920,95250;121920,0;117475,0" o:connectangles="0,0,0,0,0,0,0,0,0,0,0,0,0,0,0,0,0,0,0,0,0,0,0,0,0,0,0,0,0,0,0,0,0,0,0,0,0,0"/>
                      </v:shape>
                      <v:rect id="Rectangle 201" o:spid="_x0000_s4236" style="position:absolute;left:9067;top:38957;width:216;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xpcYA&#10;AADeAAAADwAAAGRycy9kb3ducmV2LnhtbESPT4vCMBTE7wt+h/CEva2JWotWo8iCIOzuwT/g9dE8&#10;22LzUpuo9dtvFhY8DjPzG2ax6mwt7tT6yrGG4UCBIM6dqbjQcDxsPqYgfEA2WDsmDU/ysFr23haY&#10;GffgHd33oRARwj5DDWUITSalz0uy6AeuIY7e2bUWQ5RtIU2Ljwi3tRwplUqLFceFEhv6LCm/7G9W&#10;A6aJuf6cx9+Hr1uKs6JTm8lJaf3e79ZzEIG68Ar/t7dGw2g8SRL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xpcYAAADeAAAADwAAAAAAAAAAAAAAAACYAgAAZHJz&#10;L2Rvd25yZXYueG1sUEsFBgAAAAAEAAQA9QAAAIsDAAAAAA==&#10;" stroked="f"/>
                      <v:line id="Line 202" o:spid="_x0000_s4237" style="position:absolute;visibility:visible;mso-wrap-style:square" from="9798,38366" to="10013,3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HDcccAAADeAAAADwAAAGRycy9kb3ducmV2LnhtbESPT2vCQBTE7wW/w/IKvdWN1miauoqU&#10;FvXmX/D4yL4mi9m3IbvV+O27BcHjMDO/YabzztbiQq03jhUM+gkI4sJpw6WCw/77NQPhA7LG2jEp&#10;uJGH+az3NMVcuytv6bILpYgQ9jkqqEJocil9UZFF33cNcfR+XGsxRNmWUrd4jXBby2GSjKVFw3Gh&#10;woY+KyrOu1+rwGzGy3Q9Ob4f5dcyDE7ZOTP2oNTLc7f4ABGoC4/wvb3SCoZv6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UcNxxwAAAN4AAAAPAAAAAAAA&#10;AAAAAAAAAKECAABkcnMvZG93bnJldi54bWxQSwUGAAAAAAQABAD5AAAAlQMAAAAA&#10;" strokeweight="0"/>
                      <v:line id="Line 203" o:spid="_x0000_s4238" style="position:absolute;visibility:visible;mso-wrap-style:square" from="9575,38442" to="10013,3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NdBscAAADeAAAADwAAAGRycy9kb3ducmV2LnhtbESPT2vCQBTE7wW/w/IKvdWNVmOauoqU&#10;FvXmX/D4yL4mi9m3IbvV+O27BcHjMDO/YabzztbiQq03jhUM+gkI4sJpw6WCw/77NQPhA7LG2jEp&#10;uJGH+az3NMVcuytv6bILpYgQ9jkqqEJocil9UZFF33cNcfR+XGsxRNmWUrd4jXBby2GSpNKi4bhQ&#10;YUOfFRXn3a9VYDbpcryeHN+P8msZBqfsnBl7UOrluVt8gAjUhUf43l5pBcO38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g10GxwAAAN4AAAAPAAAAAAAA&#10;AAAAAAAAAKECAABkcnMvZG93bnJldi54bWxQSwUGAAAAAAQABAD5AAAAlQMAAAAA&#10;" strokeweight="0"/>
                      <v:line id="Line 204" o:spid="_x0000_s4239" style="position:absolute;visibility:visible;mso-wrap-style:square" from="9359,38512" to="10013,3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4ncYAAADeAAAADwAAAGRycy9kb3ducmV2LnhtbESPT2sCMRTE7wW/Q3iF3mrW/+tqFJEW&#10;7U2tQo+PzetucPOybFJdv70RhB6HmfkNM1+2thIXarxxrKDXTUAQ504bLhQcvz/fUxA+IGusHJOC&#10;G3lYLjovc8y0u/KeLodQiAhhn6GCMoQ6k9LnJVn0XVcTR+/XNRZDlE0hdYPXCLeV7CfJWFo0HBdK&#10;rGldUn4+/FkFZjfejL4mp+lJfmxC7yc9p8YelXp7bVczEIHa8B9+trdaQX8wGk7gcSd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P+J3GAAAA3gAAAA8AAAAAAAAA&#10;AAAAAAAAoQIAAGRycy9kb3ducmV2LnhtbFBLBQYAAAAABAAEAPkAAACUAwAAAAA=&#10;" strokeweight="0"/>
                      <v:line id="Line 205" o:spid="_x0000_s4240" style="position:absolute;visibility:visible;mso-wrap-style:square" from="9112,38588" to="9505,38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s78QAAADeAAAADwAAAGRycy9kb3ducmV2LnhtbERPy2rCQBTdC/7DcIXudKL1kaaOIqXF&#10;dldtAl1eMtdkMHMnZKYa/76zEFweznu97W0jLtR541jBdJKAIC6dNlwpyH8+xikIH5A1No5JwY08&#10;bDfDwRoz7a58oMsxVCKGsM9QQR1Cm0npy5os+olriSN3cp3FEGFXSd3hNYbbRs6SZCktGo4NNbb0&#10;VlN5Pv5ZBeZ7uV98rYqXQr7vw/Q3PafG5ko9jfrdK4hAfXiI7+5PrWD2vJjHvfFOvA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GzvxAAAAN4AAAAPAAAAAAAAAAAA&#10;AAAAAKECAABkcnMvZG93bnJldi54bWxQSwUGAAAAAAQABAD5AAAAkgMAAAAA&#10;" strokeweight="0"/>
                      <v:line id="Line 206" o:spid="_x0000_s4241" style="position:absolute;visibility:visible;mso-wrap-style:square" from="9575,39052" to="9772,39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zJdMYAAADeAAAADwAAAGRycy9kb3ducmV2LnhtbESPQWsCMRSE7wX/Q3gFbzWrVruuRhFR&#10;bG9qFTw+Nq+7wc3Lsom6/fdGKPQ4zMw3zGzR2krcqPHGsYJ+LwFBnDttuFBw/N68pSB8QNZYOSYF&#10;v+RhMe+8zDDT7s57uh1CISKEfYYKyhDqTEqfl2TR91xNHL0f11gMUTaF1A3eI9xWcpAkY2nRcFwo&#10;saZVSfnlcLUKzG68HX19nCYnud6G/jm9pMYeleq+tsspiEBt+A//tT+1gsFw9D6B5514Be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cyXTGAAAA3gAAAA8AAAAAAAAA&#10;AAAAAAAAoQIAAGRycy9kb3ducmV2LnhtbFBLBQYAAAAABAAEAPkAAACUAwAAAAA=&#10;" strokeweight="0"/>
                      <v:line id="Line 207" o:spid="_x0000_s4242" style="position:absolute;visibility:visible;mso-wrap-style:square" from="8896,38658" to="9188,38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NMQAAADeAAAADwAAAGRycy9kb3ducmV2LnhtbESPy2rCQBSG94LvMByhuzrREo3RUaS0&#10;aHdeweUhc0wGM2dCZqrp23cWgsuf/8a3WHW2FndqvXGsYDRMQBAXThsuFZyO3+8ZCB+QNdaOScEf&#10;eVgt+70F5to9eE/3QyhFHGGfo4IqhCaX0hcVWfRD1xBH7+paiyHKtpS6xUcct7UcJ8lEWjQcHyps&#10;6LOi4nb4tQrMbrJJf6bn2Vl+bcLokt0yY09KvQ269RxEoC68ws/2VisYf6RpBIg4EQX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0xAAAAN4AAAAPAAAAAAAAAAAA&#10;AAAAAKECAABkcnMvZG93bnJldi54bWxQSwUGAAAAAAQABAD5AAAAkgMAAAAA&#10;" strokeweight="0"/>
                      <v:rect id="Rectangle 208" o:spid="_x0000_s4243" style="position:absolute;left:6388;top:26981;width:752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E4MYA&#10;AADeAAAADwAAAGRycy9kb3ducmV2LnhtbESPT4vCMBTE7wt+h/AEb2uibotWoywLguDuwT/g9dE8&#10;22LzUpuo9dtvFhY8DjPzG2ax6mwt7tT6yrGG0VCBIM6dqbjQcDys36cgfEA2WDsmDU/ysFr23haY&#10;GffgHd33oRARwj5DDWUITSalz0uy6IeuIY7e2bUWQ5RtIU2Ljwi3tRwrlUqLFceFEhv6Kim/7G9W&#10;A6Yf5vpznnwftrcUZ0Wn1slJaT3od59zEIG68Ar/tzdGw3iSJC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yE4MYAAADeAAAADwAAAAAAAAAAAAAAAACYAgAAZHJz&#10;L2Rvd25yZXYueG1sUEsFBgAAAAAEAAQA9QAAAIsDAAAAAA==&#10;" stroked="f"/>
                      <v:line id="Line 209" o:spid="_x0000_s4244" style="position:absolute;visibility:visible;mso-wrap-style:square" from="13868,26981" to="13893,2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N2MYAAADeAAAADwAAAGRycy9kb3ducmV2LnhtbESPT2vCQBTE7wW/w/IEb3VjJJqmriJi&#10;sb35F3p8ZF+TxezbkF01/fbdQqHHYWZ+wyxWvW3EnTpvHCuYjBMQxKXThisF59Pbcw7CB2SNjWNS&#10;8E0eVsvB0wIL7R58oPsxVCJC2BeooA6hLaT0ZU0W/di1xNH7cp3FEGVXSd3hI8JtI9MkmUmLhuNC&#10;jS1taiqvx5tVYPazXfYxv7xc5HYXJp/5NTf2rNRo2K9fQQTqw3/4r/2uFaTTLEvh9068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hzdjGAAAA3gAAAA8AAAAAAAAA&#10;AAAAAAAAoQIAAGRycy9kb3ducmV2LnhtbFBLBQYAAAAABAAEAPkAAACUAwAAAAA=&#10;" strokeweight="0"/>
                      <v:shape id="Freeform 210" o:spid="_x0000_s4245" style="position:absolute;left:12528;top:26981;width:1365;height:901;visibility:visible;mso-wrap-style:square;v-text-anchor:top" coordsize="21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cLMQA&#10;AADeAAAADwAAAGRycy9kb3ducmV2LnhtbESPQWsCMRSE74L/ITyhN82qrNTVKKXQ0uuq9Py6ed0E&#10;Ny/rJurWX98IgsdhZr5h1tveNeJCXbCeFUwnGQjiymvLtYLD/mP8CiJEZI2NZ1LwRwG2m+FgjYX2&#10;Vy7psou1SBAOBSowMbaFlKEy5DBMfEucvF/fOYxJdrXUHV4T3DVylmUL6dByWjDY0ruh6rg7OwWf&#10;5ffZ5rL8qU9WHm7mtmwXuFTqZdS/rUBE6uMz/Gh/aQWzeZ7P4X4nX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hXCzEAAAA3gAAAA8AAAAAAAAAAAAAAAAAmAIAAGRycy9k&#10;b3ducmV2LnhtbFBLBQYAAAAABAAEAPUAAACJAwAAAAA=&#10;" path="m,l4,4r3,l11,7r4,4l19,11r4,4l27,19r3,l34,23r4,4l42,27r4,4l50,34r3,l57,38r4,4l65,42r4,4l73,50r3,l80,54r4,4l88,58r4,3l96,65r3,l103,69r4,4l111,73r4,4l119,81r3,l126,84r4,4l134,88r4,4l142,96r4,l149,100r4,4l157,104r4,4l165,111r4,l172,115r4,4l180,119r4,4l188,127r4,l195,131r4,3l203,134r4,4l211,142r4,e" filled="f" strokeweight="0">
                        <v:path arrowok="t" o:connecttype="custom" o:connectlocs="0,0;2540,2540;4445,2540;6985,4445;9525,6985;12065,6985;14605,9525;17145,12065;19050,12065;21590,14605;24130,17145;26670,17145;29210,19685;31750,21590;33655,21590;36195,24130;38735,26670;41275,26670;43815,29210;46355,31750;48260,31750;50800,34290;53340,36830;55880,36830;58420,38735;60960,41275;62865,41275;65405,43815;67945,46355;70485,46355;73025,48895;75565,51435;77470,51435;80010,53340;82550,55880;85090,55880;87630,58420;90170,60960;92710,60960;94615,63500;97155,66040;99695,66040;102235,68580;104775,70485;107315,70485;109220,73025;111760,75565;114300,75565;116840,78105;119380,80645;121920,80645;123825,83185;126365,85090;128905,85090;131445,87630;133985,90170;136525,90170" o:connectangles="0,0,0,0,0,0,0,0,0,0,0,0,0,0,0,0,0,0,0,0,0,0,0,0,0,0,0,0,0,0,0,0,0,0,0,0,0,0,0,0,0,0,0,0,0,0,0,0,0,0,0,0,0,0,0,0,0"/>
                      </v:shape>
                      <v:shape id="Freeform 211" o:spid="_x0000_s4246" style="position:absolute;left:11188;top:26981;width:2705;height:1809;visibility:visible;mso-wrap-style:square;v-text-anchor:top" coordsize="42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IQsYA&#10;AADeAAAADwAAAGRycy9kb3ducmV2LnhtbESPQWsCMRSE74L/ITzBmyZda7Fbo4igeBKqvfT23Dx3&#10;Yzcvyybqtr++EQo9DjPzDTNfdq4WN2qD9azhaaxAEBfeWC41fBw3oxmIEJEN1p5JwzcFWC76vTnm&#10;xt/5nW6HWIoE4ZCjhirGJpcyFBU5DGPfECfv7FuHMcm2lKbFe4K7WmZKvUiHltNChQ2tKyq+Dlen&#10;YX+xyqnmeLXbwC47v152p88frYeDbvUGIlIX/8N/7Z3RkE2m02d43E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IIQsYAAADeAAAADwAAAAAAAAAAAAAAAACYAgAAZHJz&#10;L2Rvd25yZXYueG1sUEsFBgAAAAAEAAQA9QAAAIsDAAAAAA==&#10;" path="m,l3,,7,4r4,3l15,7r4,4l23,15r3,l30,19r4,4l38,23r4,4l46,31r3,l53,34r4,4l61,42r4,l69,46r4,4l76,50r4,4l84,58r4,l92,61r4,4l99,65r4,4l107,73r4,l115,77r4,4l122,81r4,3l130,88r4,l138,92r4,4l145,96r4,4l153,104r4,l161,108r4,3l168,111r4,4l176,119r4,l184,123r4,4l191,127r4,4l199,134r4,l207,138r4,4l215,142r3,4l222,150r4,l230,154r4,4l238,158r3,3l245,165r4,l253,169r4,4l261,173r3,4l268,181r4,l276,185r4,3l284,188r3,4l291,196r4,l299,200r4,4l307,204r3,4l314,211r4,l322,215r4,4l330,219r3,4l337,227r4,l345,231r4,4l353,235r4,3l360,242r4,l368,246r4,4l376,250r4,4l383,258r4,l391,261r4,4l399,265r4,4l406,273r4,l414,277r4,4l422,281r4,4e" filled="f" strokeweight="0">
                        <v:path arrowok="t" o:connecttype="custom" o:connectlocs="1905,0;6985,4445;12065,6985;16510,9525;21590,14605;26670,17145;31115,19685;36195,24130;41275,26670;46355,31750;50800,34290;55880,36830;60960,41275;65405,43815;70485,46355;75565,51435;80010,53340;85090,55880;90170,60960;94615,63500;99695,66040;104775,70485;109220,73025;114300,75565;119380,80645;123825,83185;128905,85090;133985,90170;138430,92710;143510,95250;148590,100330;153035,102235;158115,104775;163195,109855;167640,112395;172720,114935;177800,119380;182245,121920;187325,124460;192405,129540;196850,132080;201930,133985;207010,139065;211455,141605;216535,144145;221615,149225;226695,151130;231140,153670;236220,158750;241300,161290;245745,163830;250825,168275;255905,170815;260350,173355;265430,178435;270510,180975" o:connectangles="0,0,0,0,0,0,0,0,0,0,0,0,0,0,0,0,0,0,0,0,0,0,0,0,0,0,0,0,0,0,0,0,0,0,0,0,0,0,0,0,0,0,0,0,0,0,0,0,0,0,0,0,0,0,0,0"/>
                      </v:shape>
                      <v:shape id="Freeform 212" o:spid="_x0000_s4247" style="position:absolute;left:9823;top:26981;width:3385;height:2248;visibility:visible;mso-wrap-style:square;v-text-anchor:top" coordsize="53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p8McA&#10;AADeAAAADwAAAGRycy9kb3ducmV2LnhtbESPQWuDQBSE74X8h+UFemtWkyrBZA2hELCHHmpCILeH&#10;+6IS9624W7X/vlso9DjMzDfM/jCbTow0uNaygngVgSCurG65VnA5n162IJxH1thZJgXf5OCQL572&#10;mGk78SeNpa9FgLDLUEHjfZ9J6aqGDLqV7YmDd7eDQR/kUEs94BTgppPrKEqlwZbDQoM9vTVUPcov&#10;o6B6jXEylza9TfO2eC8+7uk1lUo9L+fjDoSn2f+H/9qFVrDeJEkCv3fCFZD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zqfDHAAAA3gAAAA8AAAAAAAAAAAAAAAAAmAIAAGRy&#10;cy9kb3ducmV2LnhtbFBLBQYAAAAABAAEAPUAAACMAwAAAAA=&#10;" path="m,l4,,7,4r4,3l15,7r4,4l23,15r4,l30,19r4,4l38,23r4,4l46,31r4,l53,34r4,4l61,38r4,4l69,46r4,l76,50r4,4l84,54r4,4l92,61r4,l99,65r4,4l107,69r4,4l115,77r4,l122,81r4,3l130,84r4,4l138,92r4,l146,96r3,4l153,100r4,4l161,108r4,l169,111r3,4l176,115r4,4l184,123r4,l192,127r3,4l199,131r4,3l207,138r4,l215,142r3,4l222,146r4,4l230,154r4,l238,158r3,3l245,161r4,4l253,169r4,l261,173r3,4l268,177r4,4l276,185r4,l284,188r4,4l291,192r4,4l299,200r4,l307,204r4,4l314,208r4,3l322,215r4,l330,219r4,4l337,223r4,4l345,231r4,l353,235r4,3l360,238r4,4l368,246r4,l376,250r4,4l383,254r4,4l391,261r4,l399,265r4,4l406,269r4,4l414,277r4,l422,281r4,4l430,285r3,3l437,292r4,l445,296r4,4l453,300r3,4l460,308r4,l468,312r4,3l476,315r3,4l483,323r4,l491,327r4,4l499,331r3,4l506,338r4,l514,342r4,4l522,346r3,4l529,354r4,e" filled="f" strokeweight="0">
                        <v:path arrowok="t" o:connecttype="custom" o:connectlocs="4445,2540;12065,6985;19050,12065;26670,17145;33655,21590;41275,26670;48260,31750;55880,36830;62865,41275;70485,46355;77470,51435;85090,55880;92710,60960;99695,66040;107315,70485;114300,75565;121920,80645;128905,85090;136525,90170;143510,95250;151130,100330;158115,104775;165735,109855;172720,114935;180340,119380;187325,124460;194945,129540;201930,133985;209550,139065;216535,144145;224155,149225;231140,153670;238760,158750;245745,163830;253365,168275;260350,173355;267970,178435;274955,182880;282575,187960;289560,193040;297180,198120;304165,202565;311785,207645;318770,212725;326390,217170;333375,222250" o:connectangles="0,0,0,0,0,0,0,0,0,0,0,0,0,0,0,0,0,0,0,0,0,0,0,0,0,0,0,0,0,0,0,0,0,0,0,0,0,0,0,0,0,0,0,0,0,0"/>
                      </v:shape>
                      <v:shape id="Freeform 213" o:spid="_x0000_s4248" style="position:absolute;left:850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sckA&#10;AADeAAAADwAAAGRycy9kb3ducmV2LnhtbESPT2vCQBTE70K/w/KE3nSjrVKiq7RKiT0V/6DXl+wz&#10;Cc2+DbvbmPbTdwuFHoeZ+Q2zXPemER05X1tWMBknIIgLq2suFZyOr6MnED4ga2wsk4Iv8rBe3Q2W&#10;mGp74z11h1CKCGGfooIqhDaV0hcVGfRj2xJH72qdwRClK6V2eItw08hpksylwZrjQoUtbSoqPg6f&#10;RsFLHrbu/L3L3i5Ztn9/POfHssuVuh/2zwsQgfrwH/5r77SC6cNsNof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LsckAAADeAAAADwAAAAAAAAAAAAAAAACYAgAA&#10;ZHJzL2Rvd25yZXYueG1sUEsFBgAAAAAEAAQA9QAAAI4DAAAAAA==&#10;" path="m,l4,4r4,l12,7r4,4l20,11r3,4l27,19r4,l35,23r4,4l43,27r3,4l50,34r4,l58,38r4,4l66,42r4,4l73,50r4,l81,54r4,4l89,58r4,3l96,65r4,l104,69r4,4l112,73r4,4l119,81r4,l127,84r4,4l135,88r4,4l142,96r4,l150,100r4,4l158,104r4,4l165,111r4,l173,115r4,4l181,119r4,4l188,127r4,l196,131r4,3l204,134r4,4l212,142r3,l219,146r4,4l227,150r4,4l235,158r3,l242,161r4,4l250,165r4,4l258,173r3,l265,177r4,4l273,185r4,l281,188r3,4l288,192r4,4l296,200r4,l304,204r3,4l311,208r4,3l319,215r4,l327,219r3,4l334,223r4,4l342,231r4,l350,235r4,3l357,238r4,4l365,246r4,l373,250r4,4l380,254r4,4l388,261r4,l396,265r4,4l403,269r4,4l411,277r4,l419,281r4,4l426,285r4,3l434,292r4,l442,296r4,4l449,300r4,4l457,308r4,l465,312r4,3l472,315r4,4l480,323r4,l488,327r4,4l496,331r3,4l503,338r4,l511,342r4,4l519,346r3,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7475;180340,121920;187960,127000;194945,132080;202565,136525;209550,141605;217170,146685;224790,151130;231775,156210;239395,161290;246380,165735;254000,170815;260985,175895;268605,180975;275590,185420;283210,190500;290195,195580;297815,200025;304800,205105;312420,210185;319405,214630;327025,219710;334010,224790" o:connectangles="0,0,0,0,0,0,0,0,0,0,0,0,0,0,0,0,0,0,0,0,0,0,0,0,0,0,0,0,0,0,0,0,0,0,0,0,0,0,0,0,0,0,0,0,0,0"/>
                      </v:shape>
                      <v:shape id="Freeform 214" o:spid="_x0000_s4249" style="position:absolute;left:716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uKskA&#10;AADeAAAADwAAAGRycy9kb3ducmV2LnhtbESPS0/DMBCE70j8B2uReqMOhT4U6lZAhVJOqA+11028&#10;JBHxOrJNmvLrcSWkHkcz841mvuxNIzpyvras4GGYgCAurK65VLDfvd/PQPiArLGxTArO5GG5uL2Z&#10;Y6rtiTfUbUMpIoR9igqqENpUSl9UZNAPbUscvS/rDIYoXSm1w1OEm0aOkmQiDdYcFyps6a2i4nv7&#10;YxS85mHlDr/r7OOYZZvPp0O+K7tcqcFd//IMIlAfruH/9lorGD2Ox1O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AuKskAAADeAAAADwAAAAAAAAAAAAAAAACYAgAA&#10;ZHJzL2Rvd25yZXYueG1sUEsFBgAAAAAEAAQA9QAAAI4DAAAAAA==&#10;" path="m,l4,4r4,l12,7r4,4l20,11r3,4l27,19r4,l35,23r4,4l43,27r3,4l50,34r4,l58,38r4,4l66,42r3,4l73,50r4,l81,54r4,4l89,58r3,3l96,65r4,l104,69r4,4l112,73r3,4l119,81r4,l127,84r4,4l135,88r4,4l142,96r4,l150,100r4,4l158,104r4,4l165,111r4,l173,115r4,4l181,119r4,4l188,127r4,l196,131r4,3l204,134r4,4l211,142r4,l219,146r4,4l227,150r4,4l234,158r4,l242,161r4,4l250,165r4,4l257,173r4,l265,177r4,4l273,181r4,4l281,188r3,l288,192r4,4l296,196r4,4l304,204r3,l311,208r4,3l319,211r4,4l327,219r3,l334,223r4,4l342,227r4,4l350,235r3,l357,238r4,4l365,242r4,4l373,250r3,4l380,254r4,4l388,261r4,l396,265r3,4l403,269r4,4l411,277r4,l419,281r4,4l426,285r4,3l434,292r4,l442,296r4,4l449,300r4,4l457,308r4,l465,312r4,3l472,315r4,4l480,323r4,l488,327r4,4l495,331r4,4l503,338r4,l511,342r4,4l518,346r4,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4935;180340,119380;187960,124460;194945,129540;202565,133985;209550,139065;217170,144145;224155,149225;231775,153670;238760,161290;246380,165735;253365,170815;260985,175895;268605,180975;275590,185420;283210,190500;290195,195580;297815,200025;304800,205105;312420,210185;319405,214630;327025,219710;334010,224790" o:connectangles="0,0,0,0,0,0,0,0,0,0,0,0,0,0,0,0,0,0,0,0,0,0,0,0,0,0,0,0,0,0,0,0,0,0,0,0,0,0,0,0,0,0,0,0,0,0"/>
                      </v:shape>
                      <v:shape id="Freeform 215" o:spid="_x0000_s4250" style="position:absolute;left:6388;top:27368;width:2749;height:1861;visibility:visible;mso-wrap-style:square;v-text-anchor:top" coordsize="4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qusQA&#10;AADeAAAADwAAAGRycy9kb3ducmV2LnhtbERPy2rCQBTdC/2H4Ra604kWi0RHEUFoFRfG1/aauU1C&#10;M3fSmamJf+8sCi4P5z1bdKYWN3K+sqxgOEhAEOdWV1woOB7W/QkIH5A11pZJwZ08LOYvvRmm2ra8&#10;p1sWChFD2KeooAyhSaX0eUkG/cA2xJH7ts5giNAVUjtsY7ip5ShJPqTBimNDiQ2tSsp/sj+jYDPc&#10;Lm173f9u7y7D3Zc5X04bo9Tba7ecggjUhaf43/2pFYzex+O4N96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i6rrEAAAA3gAAAA8AAAAAAAAAAAAAAAAAmAIAAGRycy9k&#10;b3ducmV2LnhtbFBLBQYAAAAABAAEAPUAAACJAwAAAAA=&#10;" path="m,l3,4,7,8r4,l15,12r4,4l23,16r3,4l30,23r4,l38,27r4,4l46,31r3,4l53,39r4,l61,43r4,4l69,47r3,3l76,54r4,l84,58r4,4l92,62r3,4l99,70r4,l107,73r4,4l115,77r3,4l122,85r4,l130,89r4,4l138,93r4,4l145,100r4,l153,104r4,4l161,108r4,4l168,116r4,l176,120r4,4l184,124r4,3l191,131r4,l199,135r4,4l207,139r4,4l214,147r4,l222,150r4,4l230,154r4,4l237,162r4,l245,166r4,4l253,170r4,4l261,177r3,l268,181r4,4l276,185r4,4l284,193r3,l291,197r4,3l299,200r4,4l307,208r3,l314,212r4,4l322,216r4,4l330,224r3,l337,227r4,4l345,231r4,4l353,239r3,l360,243r4,4l368,247r4,4l376,254r3,l383,258r4,4l391,266r4,l399,270r4,4l406,274r4,3l414,281r4,l422,285r4,4l429,289r4,4e" filled="f" strokeweight="0">
                        <v:path arrowok="t" o:connecttype="custom" o:connectlocs="1905,2540;6985,5080;12065,10160;16510,12700;21590,14605;26670,19685;31115,22225;36195,24765;41275,29845;45720,31750;50800,34290;55880,39370;60325,41910;65405,44450;70485,48895;74930,51435;80010,53975;85090,59055;90170,61595;94615,63500;99695,68580;104775,71120;109220,73660;114300,78740;119380,80645;123825,83185;128905,88265;133985,90805;138430,93345;143510,97790;148590,100330;153035,102870;158115,107950;163195,110490;167640,112395;172720,117475;177800,120015;182245,122555;187325,127000;192405,129540;196850,132080;201930,137160;207010,139700;211455,142240;216535,146685;221615,149225;226060,151765;231140,156845;236220,159385;240665,161290;245745,166370;250825,168910;255905,173990;260350,175895;265430,178435;270510,183515;274955,186055" o:connectangles="0,0,0,0,0,0,0,0,0,0,0,0,0,0,0,0,0,0,0,0,0,0,0,0,0,0,0,0,0,0,0,0,0,0,0,0,0,0,0,0,0,0,0,0,0,0,0,0,0,0,0,0,0,0,0,0,0"/>
                      </v:shape>
                      <v:shape id="Freeform 216" o:spid="_x0000_s4251" style="position:absolute;left:6388;top:28251;width:1460;height:978;visibility:visible;mso-wrap-style:square;v-text-anchor:top" coordsize="23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kCMgA&#10;AADeAAAADwAAAGRycy9kb3ducmV2LnhtbESPT2vCQBTE7wW/w/IKXkQ3KjY2dRURBCsK9c/F2yP7&#10;mgSzb0N2jWk/fVcQehxm5jfMbNGaUjRUu8KyguEgAkGcWl1wpuB8WvenIJxH1lhaJgU/5GAx77zM&#10;MNH2zgdqjj4TAcIuQQW591UipUtzMugGtiIO3retDfog60zqGu8Bbko5iqI3abDgsJBjRauc0uvx&#10;ZhRsm4vjz/hrtY7b3pV/d3ZfxRuluq/t8gOEp9b/h5/tjVYwGk8m7/C4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iQIyAAAAN4AAAAPAAAAAAAAAAAAAAAAAJgCAABk&#10;cnMvZG93bnJldi54bWxQSwUGAAAAAAQABAD1AAAAjQMAAAAA&#10;" path="m,l3,4,7,8r4,l15,11r4,4l23,15r3,4l30,23r4,l38,27r4,4l46,31r3,4l53,38r4,l61,42r4,4l69,46r3,4l76,54r4,l84,58r4,3l92,61r3,4l99,69r4,l107,73r4,4l115,77r3,4l122,85r4,l130,88r4,4l138,92r4,4l145,100r4,l153,104r4,4l161,108r4,4l168,115r4,l176,119r4,4l184,123r4,4l191,131r4,l199,135r4,3l207,138r4,4l214,146r4,l222,150r4,4l230,154e" filled="f" strokeweight="0">
                        <v:path arrowok="t" o:connecttype="custom" o:connectlocs="0,0;1905,2540;4445,5080;6985,5080;9525,6985;12065,9525;14605,9525;16510,12065;19050,14605;21590,14605;24130,17145;26670,19685;29210,19685;31115,22225;33655,24130;36195,24130;38735,26670;41275,29210;43815,29210;45720,31750;48260,34290;50800,34290;53340,36830;55880,38735;58420,38735;60325,41275;62865,43815;65405,43815;67945,46355;70485,48895;73025,48895;74930,51435;77470,53975;80010,53975;82550,55880;85090,58420;87630,58420;90170,60960;92075,63500;94615,63500;97155,66040;99695,68580;102235,68580;104775,71120;106680,73025;109220,73025;111760,75565;114300,78105;116840,78105;119380,80645;121285,83185;123825,83185;126365,85725;128905,87630;131445,87630;133985,90170;135890,92710;138430,92710;140970,95250;143510,97790;146050,97790" o:connectangles="0,0,0,0,0,0,0,0,0,0,0,0,0,0,0,0,0,0,0,0,0,0,0,0,0,0,0,0,0,0,0,0,0,0,0,0,0,0,0,0,0,0,0,0,0,0,0,0,0,0,0,0,0,0,0,0,0,0,0,0,0"/>
                      </v:shape>
                      <v:shape id="Freeform 217" o:spid="_x0000_s4252" style="position:absolute;left:6388;top:29178;width:95;height:51;visibility:visible;mso-wrap-style:square;v-text-anchor:top" coordsize="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bicMA&#10;AADeAAAADwAAAGRycy9kb3ducmV2LnhtbESPTWvCQBCG70L/wzJCb7rRklBSV7FCoeDFj/Y+ZMck&#10;mJ0N2TFu/333IHh8eb94VpvoOjXSEFrPBhbzDBRx5W3LtYGf89fsHVQQZIudZzLwRwE265fJCkvr&#10;73yk8SS1SiMcSjTQiPSl1qFqyGGY+544eRc/OJQkh1rbAe9p3HV6mWWFdthyemiwp11D1fV0cwbG&#10;fZHnx+sBfy8uyxefvcQqijGv07j9ACUU5Rl+tL+tgeVbXiSAhJNQ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bicMAAADeAAAADwAAAAAAAAAAAAAAAACYAgAAZHJzL2Rv&#10;d25yZXYueG1sUEsFBgAAAAAEAAQA9QAAAIgDAAAAAA==&#10;" path="m,l3,,7,4r4,4l15,8e" filled="f" strokeweight="0">
                        <v:path arrowok="t" o:connecttype="custom" o:connectlocs="0,0;1905,0;4445,2540;6985,5080;9525,5080" o:connectangles="0,0,0,0,0"/>
                      </v:shape>
                      <v:shape id="Freeform 218" o:spid="_x0000_s4253" style="position:absolute;left:9994;top:25317;width:293;height:1810;visibility:visible;mso-wrap-style:square;v-text-anchor:top" coordsize="4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nqcUA&#10;AADeAAAADwAAAGRycy9kb3ducmV2LnhtbESPwWrDMBBE74X+g9hCb43slDrFiRKa0kDJzU4uvS3W&#10;xjKVVsZSY+fvq0Agx2Fm3jCrzeSsONMQOs8K8lkGgrjxuuNWwfGwe3kHESKyRuuZFFwowGb9+LDC&#10;UvuRKzrXsRUJwqFEBSbGvpQyNIYchpnviZN38oPDmOTQSj3gmODOynmWFdJhx2nBYE+fhprf+s8p&#10;+CouVRV349Ga7d4u/Ja6/IeUen6aPpYgIk3xHr61v7WC+etbkcP1Tr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OepxQAAAN4AAAAPAAAAAAAAAAAAAAAAAJgCAABkcnMv&#10;ZG93bnJldi54bWxQSwUGAAAAAAQABAD1AAAAigMAAAAA&#10;" path="m46,23r,-8l38,8,30,,15,,7,8,,15,,269r7,8l15,285r15,l38,277r8,-8l46,262,46,23xe" fillcolor="black" stroked="f">
                        <v:path arrowok="t" o:connecttype="custom" o:connectlocs="29210,14605;29210,9525;24130,5080;19050,0;9525,0;4445,5080;0,9525;0,170815;4445,175895;9525,180975;19050,180975;24130,175895;29210,170815;29210,166370;29210,14605" o:connectangles="0,0,0,0,0,0,0,0,0,0,0,0,0,0,0"/>
                      </v:shape>
                      <v:shape id="Freeform 219" o:spid="_x0000_s4254" style="position:absolute;left:6235;top:26835;width:7804;height:292;visibility:visible;mso-wrap-style:square;v-text-anchor:top" coordsize="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K8scA&#10;AADeAAAADwAAAGRycy9kb3ducmV2LnhtbESPQWsCMRSE74X+h/CEXkrNdnVFtkapQq23ohW9Pjav&#10;m8XNyzZJdf33TUHocZiZb5jZoretOJMPjWMFz8MMBHHldMO1gv3n29MURIjIGlvHpOBKARbz+7sZ&#10;ltpdeEvnXaxFgnAoUYGJsSulDJUhi2HoOuLkfTlvMSbpa6k9XhLctjLPsom02HBaMNjRylB12v1Y&#10;BR/L9fvaf1/5sHnMxoaPxdaPCqUeBv3rC4hIffwP39obrSAfFZMc/u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NCvLHAAAA3gAAAA8AAAAAAAAAAAAAAAAAmAIAAGRy&#10;cy9kb3ducmV2LnhtbFBLBQYAAAAABAAEAPUAAACMAwAAAAA=&#10;" path="m24,l16,,8,7,,15,,30r8,8l16,46r1197,l1221,38r8,-8l1229,15r-8,-8l1213,r-7,l24,xe" fillcolor="black" stroked="f">
                        <v:path arrowok="t" o:connecttype="custom" o:connectlocs="15240,0;10160,0;5080,4445;0,9525;0,19050;5080,24130;10160,29210;770255,29210;775335,24130;780415,19050;780415,9525;775335,4445;770255,0;765810,0;15240,0" o:connectangles="0,0,0,0,0,0,0,0,0,0,0,0,0,0,0"/>
                      </v:shape>
                      <v:shape id="Freeform 220" o:spid="_x0000_s4255" style="position:absolute;left:12503;top:5403;width:11963;height:11945;visibility:visible;mso-wrap-style:square;v-text-anchor:top" coordsize="1884,1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w4cYA&#10;AADeAAAADwAAAGRycy9kb3ducmV2LnhtbESPQYvCMBSE74L/ITzBi2iqYpFqFBHEBdmDdfX8aN62&#10;ZZuX0kRt99ebBWGPw8x8w6y3ranEgxpXWlYwnUQgiDOrS84VfF0O4yUI55E1VpZJQUcOtpt+b42J&#10;tk8+0yP1uQgQdgkqKLyvEyldVpBBN7E1cfC+bWPQB9nkUjf4DHBTyVkUxdJgyWGhwJr2BWU/6d0o&#10;OF/86di109GhW8a3Mv/dX+mzU2o4aHcrEJ5a/x9+tz+0gtl8Ec/h7064AnL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bw4cYAAADeAAAADwAAAAAAAAAAAAAAAACYAgAAZHJz&#10;L2Rvd25yZXYueG1sUEsFBgAAAAAEAAQA9QAAAIsDAAAAAA==&#10;" path="m1865,1878r4,3l1880,1881r,-3l1884,1874r,-12l1880,1862,19,3,15,,4,r,3l,7,,19r4,l1865,1878xe" fillcolor="black" stroked="f">
                        <v:path arrowok="t" o:connecttype="custom" o:connectlocs="1184275,1192530;1186815,1194435;1193800,1194435;1193800,1192530;1196340,1189990;1196340,1182370;1193800,1182370;12065,1905;9525,0;2540,0;2540,1905;0,4445;0,12065;2540,12065;1184275,1192530" o:connectangles="0,0,0,0,0,0,0,0,0,0,0,0,0,0,0"/>
                      </v:shape>
                      <v:shape id="Freeform 221" o:spid="_x0000_s4256" style="position:absolute;left:10820;top:3714;width:2026;height:2026;visibility:visible;mso-wrap-style:square;v-text-anchor:top" coordsize="31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IfMUA&#10;AADeAAAADwAAAGRycy9kb3ducmV2LnhtbESPT2vCQBTE7wW/w/KE3urGWEWiq4hFSE+lKnp9ZJ/5&#10;u29Ddhvjt+8WCh6HmfkNs94OphE9da60rGA6iUAQZ1aXnCs4nw5vSxDOI2tsLJOCBznYbkYva0y0&#10;vfM39UefiwBhl6CCwvs2kdJlBRl0E9sSB+9mO4M+yC6XusN7gJtGxlG0kAZLDgsFtrQvKKuPP0ZB&#10;NY9riVVVp3364d3nQ0bXy5dSr+NhtwLhafDP8H871Qri2XzxDn9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sh8xQAAAN4AAAAPAAAAAAAAAAAAAAAAAJgCAABkcnMv&#10;ZG93bnJldi54bWxQSwUGAAAAAAQABAD1AAAAigMAAAAA&#10;" path="m,158r,31l4,196r,8l8,212r,7l15,231r4,4l27,250r8,8l38,266r8,3l50,277r4,4l61,285r4,4l73,292r4,4l96,308r4,l107,312r8,l123,316r23,l154,319r7,l169,316r19,l196,312r7,l211,308r8,l230,300r4,-4l249,289r8,-8l265,277r4,-8l276,266r4,-8l288,250r8,-15l299,231r8,-12l307,212r4,-8l311,196r4,-7l315,169r4,-7l319,154r-4,-8l315,123r-4,-8l311,108r-4,-8l307,96,296,77r-4,-4l288,65r-4,-3l280,54r-4,-4l269,46r-4,-8l257,35r-8,-8l234,19r-4,-4l219,8r-8,l203,4r-7,l188,,123,r-8,4l107,4r-7,4l96,8,77,19r-4,4l65,27r-4,4l54,35r-4,3l46,46r-8,4l35,54r-4,8l27,65r-4,8l19,77,8,96r,4l4,108r,7l,123r,35l23,158r,-27l27,123r,-8l31,108r,-4l35,92r3,-4l42,81r4,-4l50,69r4,-4l61,62r4,-8l69,50r8,-4l81,42r7,-4l92,35r12,-4l107,31r8,-4l123,27r8,-4l157,23r23,l188,27r8,l203,31r8,l215,31r4,4l234,42r8,8l249,54r4,8l261,65r4,4l269,77r4,4l276,88r4,4l284,104r,4l288,115r,8l292,131r,23l296,162r,-8l292,162r,19l288,189r,7l284,204r,8l284,215r-4,4l273,235r-8,7l261,250r-8,4l249,262r-7,4l234,273r-15,8l215,285r-4,l203,285r-7,4l188,289r-8,3l161,292r-7,4l161,296r-7,-4l131,292r-8,-3l115,289r-8,-4l104,285,92,281r-4,-4l81,273r-4,-4l69,266r-4,-4l61,254r-7,-4l50,242r-8,-7l35,219r-4,-4l31,212r,-8l27,196r,-7l23,181r,-23l,158xe" fillcolor="black" stroked="f">
                        <v:path arrowok="t" o:connecttype="custom" o:connectlocs="2540,129540;12065,149225;29210,170815;41275,183515;63500,195580;92710,200660;119380,200660;139065,195580;163195,178435;177800,163830;194945,139065;200025,120015;200025,92710;194945,63500;182880,41275;170815,29210;148590,12065;128905,2540;73025,2540;48895,12065;34290,22225;22225,34290;12065,48895;2540,73025;14605,83185;19685,66040;29210,48895;41275,34290;55880,24130;73025,17145;114300,14605;133985,19685;153670,31750;168275,43815;177800,58420;182880,78105;187960,97790;182880,124460;177800,139065;160655,161290;139065,178435;124460,183515;97790,187960;78105,183515;58420,178435;43815,168910;31750,153670;19685,134620;14605,114935" o:connectangles="0,0,0,0,0,0,0,0,0,0,0,0,0,0,0,0,0,0,0,0,0,0,0,0,0,0,0,0,0,0,0,0,0,0,0,0,0,0,0,0,0,0,0,0,0,0,0,0,0"/>
                      </v:shape>
                      <v:rect id="Rectangle 222" o:spid="_x0000_s4257" style="position:absolute;left:7994;width:7531;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IXsYA&#10;AADeAAAADwAAAGRycy9kb3ducmV2LnhtbESPT2sCMRTE7wW/Q3iF3mpSdRddN0opCAXbQ1Xw+ti8&#10;/YObl3UTdf32plDocZiZ3zD5erCtuFLvG8ca3sYKBHHhTMOVhsN+8zoH4QOywdYxabiTh/Vq9JRj&#10;ZtyNf+i6C5WIEPYZaqhD6DIpfVGTRT92HXH0StdbDFH2lTQ93iLctnKiVCotNhwXauzoo6bitLtY&#10;DZjOzPm7nH7tt5cUF9WgNslRaf3yPLwvQQQawn/4r/1pNEymSZrA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tIXsYAAADeAAAADwAAAAAAAAAAAAAAAACYAgAAZHJz&#10;L2Rvd25yZXYueG1sUEsFBgAAAAAEAAQA9QAAAIsDAAAAAA==&#10;" stroked="f"/>
                      <v:line id="Line 223" o:spid="_x0000_s4258" style="position:absolute;flip:x y;visibility:visible;mso-wrap-style:square" from="7994,901" to="9334,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xTsUAAADeAAAADwAAAGRycy9kb3ducmV2LnhtbESPQWsCMRSE70L/Q3iFXqRmVdyWrVGK&#10;VBFvru39sXndLCYvS5Lq+u8bodDjMDPfMMv14Ky4UIidZwXTSQGCuPG641bB52n7/AoiJmSN1jMp&#10;uFGE9ephtMRK+ysf6VKnVmQIxwoVmJT6SsrYGHIYJ74nzt63Dw5TlqGVOuA1w52Vs6IopcOO84LB&#10;njaGmnP94xTMX75O+7Mdm8M2OvOxs3VThptST4/D+xuIREP6D/+191rBbL4oS7jfy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ZxTsUAAADeAAAADwAAAAAAAAAA&#10;AAAAAAChAgAAZHJzL2Rvd25yZXYueG1sUEsFBgAAAAAEAAQA+QAAAJMDAAAAAA==&#10;" strokeweight="0"/>
                      <v:line id="Line 224" o:spid="_x0000_s4259" style="position:absolute;flip:x y;visibility:visible;mso-wrap-style:square" from="8458,0" to="1069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U1cUAAADeAAAADwAAAGRycy9kb3ducmV2LnhtbESPQWsCMRSE74X+h/AKvZSaVelatkYp&#10;UkV6c7X3x+Z1s5i8LEmq679vBMHjMDPfMPPl4Kw4UYidZwXjUQGCuPG641bBYb9+fQcRE7JG65kU&#10;XCjCcvH4MMdK+zPv6FSnVmQIxwoVmJT6SsrYGHIYR74nzt6vDw5TlqGVOuA5w52Vk6IopcOO84LB&#10;nlaGmmP95xRMZz/77dG+mO91dOZrY+umDBelnp+Gzw8QiYZ0D9/aW61gMn0rZ3C9k6+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U1cUAAADeAAAADwAAAAAAAAAA&#10;AAAAAAChAgAAZHJzL2Rvd25yZXYueG1sUEsFBgAAAAAEAAQA+QAAAJMDAAAAAA==&#10;" strokeweight="0"/>
                      <v:line id="Line 225" o:spid="_x0000_s4260" style="position:absolute;flip:x y;visibility:visible;mso-wrap-style:square" from="9798,0" to="1203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Ap8IAAADeAAAADwAAAGRycy9kb3ducmV2LnhtbERPz2vCMBS+D/Y/hDfYZcx0yjrpjDJk&#10;iuy2dt4fzVtTTF5KErX+9+YgePz4fi9Wo7PiRCH2nhW8TQoQxK3XPXcK/prN6xxETMgarWdScKEI&#10;q+XjwwIr7c/8S6c6dSKHcKxQgUlpqKSMrSGHceIH4sz9++AwZRg6qQOec7izcloUpXTYc24wONDa&#10;UHuoj07B7GPf7A72xfxsojPfW1u3Zbgo9fw0fn2CSDSmu/jm3mkF09l7mffmO/kK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VAp8IAAADeAAAADwAAAAAAAAAAAAAA&#10;AAChAgAAZHJzL2Rvd25yZXYueG1sUEsFBgAAAAAEAAQA+QAAAJADAAAAAA==&#10;" strokeweight="0"/>
                      <v:line id="Line 226" o:spid="_x0000_s4261" style="position:absolute;flip:x y;visibility:visible;mso-wrap-style:square" from="11137,0" to="1337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nlPMYAAADeAAAADwAAAGRycy9kb3ducmV2LnhtbESPQUsDMRSE74L/ITyhl2KztnTVtWmR&#10;0krx5q7eH5vnZmnysiRpu/33RhA8DjPzDbPajM6KM4XYe1bwMCtAELde99wp+Gz2908gYkLWaD2T&#10;gitF2Kxvb1ZYaX/hDzrXqRMZwrFCBSaloZIytoYcxpkfiLP37YPDlGXopA54yXBn5bwoSumw57xg&#10;cKCtofZYn5yCxeNXczjaqXnfR2d2b7Zuy3BVanI3vr6ASDSm//Bf+6AVzBfL8hl+7+Qr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Z5TzGAAAA3gAAAA8AAAAAAAAA&#10;AAAAAAAAoQIAAGRycy9kb3ducmV2LnhtbFBLBQYAAAAABAAEAPkAAACUAwAAAAA=&#10;" strokeweight="0"/>
                      <v:line id="Line 227" o:spid="_x0000_s4262" style="position:absolute;flip:x y;visibility:visible;mso-wrap-style:square" from="12477,0" to="1471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rafMQAAADeAAAADwAAAGRycy9kb3ducmV2LnhtbESPzWoCMRSF94W+Q7iFbkrNVKnKdKIU&#10;qSLdOdb9ZXI7GSa5GZKo49ubRaHLw/njq9ajs+JCIXaeFbxNChDEjdcdtwp+jtvXJYiYkDVaz6Tg&#10;RhHWq8eHCkvtr3ygS51akUc4lqjApDSUUsbGkMM48QNx9n59cJiyDK3UAa953Fk5LYq5dNhxfjA4&#10;0MZQ09dnp2C2OB33vX0x39vozNfO1s083JR6fho/P0AkGtN/+K+91wqms/dFBsg4GQX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tp8xAAAAN4AAAAPAAAAAAAAAAAA&#10;AAAAAKECAABkcnMvZG93bnJldi54bWxQSwUGAAAAAAQABAD5AAAAkgMAAAAA&#10;" strokeweight="0"/>
                      <v:line id="Line 228" o:spid="_x0000_s4263" style="position:absolute;flip:x y;visibility:visible;mso-wrap-style:square" from="13843,0" to="15500,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58UAAADeAAAADwAAAGRycy9kb3ducmV2LnhtbESPQWsCMRSE70L/Q3iFXkSzKl3L1iil&#10;1CK9udr7Y/O6WUxeliTV9d83BcHjMDPfMKvN4Kw4U4idZwWzaQGCuPG641bB8bCdvICICVmj9UwK&#10;rhRhs34YrbDS/sJ7OtepFRnCsUIFJqW+kjI2hhzGqe+Js/fjg8OUZWilDnjJcGflvChK6bDjvGCw&#10;p3dDzan+dQoWy+/D7mTH5msbnfn4tHVThqtST4/D2yuIREO6h2/tnVYwXzwvZ/B/J18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Z/58UAAADeAAAADwAAAAAAAAAA&#10;AAAAAAChAgAAZHJzL2Rvd25yZXYueG1sUEsFBgAAAAAEAAQA+QAAAJMDAAAAAA==&#10;" strokeweight="0"/>
                      <v:line id="Line 229" o:spid="_x0000_s4264" style="position:absolute;flip:x y;visibility:visible;mso-wrap-style:square" from="15182,0" to="1550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hkMUAAADeAAAADwAAAGRycy9kb3ducmV2LnhtbESPQWsCMRSE74X+h/AKXkrNulItW6MU&#10;qSK9udr7Y/O6WUxeliTV9d8bodDjMDPfMIvV4Kw4U4idZwWTcQGCuPG641bB8bB5eQMRE7JG65kU&#10;XCnCavn4sMBK+wvv6VynVmQIxwoVmJT6SsrYGHIYx74nzt6PDw5TlqGVOuAlw52VZVHMpMOO84LB&#10;ntaGmlP96xRM59+H3ck+m69NdOZza+tmFq5KjZ6Gj3cQiYb0H/5r77SCcvo6L+F+J18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ThkMUAAADeAAAADwAAAAAAAAAA&#10;AAAAAAChAgAAZHJzL2Rvd25yZXYueG1sUEsFBgAAAAAEAAQA+QAAAJMDAAAAAA==&#10;" strokeweight="0"/>
                      <v:shape id="Freeform 230" o:spid="_x0000_s4265" style="position:absolute;left:11671;top:2178;width:146;height:1657;visibility:visible;mso-wrap-style:square;v-text-anchor:top" coordsize="2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b8gA&#10;AADeAAAADwAAAGRycy9kb3ducmV2LnhtbESPX0vDMBTF3wd+h3CFvW3pWnRbXTZ0OlAQZH9gr5fm&#10;2pY1NyGJa/32RhB8PJxzfoez2gymE1fyobWsYDbNQBBXVrdcKzgdd5MFiBCRNXaWScE3Bdisb0Yr&#10;LLXteU/XQ6xFgnAoUUEToyulDFVDBsPUOuLkfVpvMCbpa6k99gluOpln2b002HJaaNDRtqHqcvgy&#10;Cty5ePEfp+ry3ufOPy2Xs7f5806p8e3w+AAi0hD/w3/tV60gL+7mBf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ctvyAAAAN4AAAAPAAAAAAAAAAAAAAAAAJgCAABk&#10;cnMvZG93bnJldi54bWxQSwUGAAAAAAQABAD1AAAAjQMAAAAA&#10;" path="m,250r,7l4,257r4,4l20,261r,-4l23,257,23,7,20,3,20,,8,,,7r,4l,250xe" fillcolor="black" stroked="f">
                        <v:path arrowok="t" o:connecttype="custom" o:connectlocs="0,158750;0,163195;2540,163195;5080,165735;12700,165735;12700,163195;14605,163195;14605,4445;12700,1905;12700,0;5080,0;0,4445;0,6985;0,158750" o:connectangles="0,0,0,0,0,0,0,0,0,0,0,0,0,0"/>
                      </v:shape>
                      <v:shape id="Freeform 231" o:spid="_x0000_s4266" style="position:absolute;left:7918;top:2178;width:7652;height:146;visibility:visible;mso-wrap-style:square;v-text-anchor:top" coordsize="1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rAsYA&#10;AADeAAAADwAAAGRycy9kb3ducmV2LnhtbESPQWvCQBSE7wX/w/IK3uqmmlaJrmIFrVetIN4e2WcS&#10;3H2bZtcY/31XKHgcZuYbZrborBEtNb5yrOB9kIAgzp2uuFBw+Fm/TUD4gKzROCYFd/KwmPdeZphp&#10;d+MdtftQiAhhn6GCMoQ6k9LnJVn0A1cTR+/sGoshyqaQusFbhFsjh0nyKS1WHBdKrGlVUn7ZX62C&#10;Y3ItzGmz86a9f3236eU33RxQqf5rt5yCCNSFZ/i/vdUKhqOPcQqPO/E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rAsYAAADeAAAADwAAAAAAAAAAAAAAAACYAgAAZHJz&#10;L2Rvd25yZXYueG1sUEsFBgAAAAAEAAQA9QAAAIsDAAAAAA==&#10;" path="m1194,23r8,l1202,19r3,l1205,7r-3,-4l1202,,8,,,7,,19r4,l8,23r4,l1194,23xe" fillcolor="black" stroked="f">
                        <v:path arrowok="t" o:connecttype="custom" o:connectlocs="758190,14605;763270,14605;763270,12065;765175,12065;765175,4445;763270,1905;763270,0;5080,0;0,4445;0,12065;2540,12065;5080,14605;7620,14605;758190,14605" o:connectangles="0,0,0,0,0,0,0,0,0,0,0,0,0,0"/>
                      </v:shape>
                      <v:shape id="Freeform 232" o:spid="_x0000_s4267" style="position:absolute;left:2901;top:19621;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SJ8UA&#10;AADeAAAADwAAAGRycy9kb3ducmV2LnhtbESPQUsDMRSE74L/ITzBm83aUrVr09JWBK9uvfT22LxN&#10;FpOXJUm3q7/eCILHYWa+YdbbyTsxUkx9YAX3swoEcRt0z0bBx/H17glEysgaXWBS8EUJtpvrqzXW&#10;Olz4ncYmG1EgnGpUYHMeailTa8ljmoWBuHhdiB5zkdFIHfFS4N7JeVU9SI89lwWLAx0stZ/N2StY&#10;xTGd3cl8773pTs403erFjkrd3ky7ZxCZpvwf/mu/aQXzxfJ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6pInxQAAAN4AAAAPAAAAAAAAAAAAAAAAAJgCAABkcnMv&#10;ZG93bnJldi54bWxQSwUGAAAAAAQABAD1AAAAigMAAAAA&#10;" path="m15,62l46,8,30,,,54r15,8xe" fillcolor="black" stroked="f">
                        <v:path arrowok="t" o:connecttype="custom" o:connectlocs="9525,39370;29210,5080;19050,0;0,34290;9525,39370" o:connectangles="0,0,0,0,0"/>
                      </v:shape>
                      <v:shape id="Freeform 233" o:spid="_x0000_s4268" style="position:absolute;left:3143;top:19208;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MUMUA&#10;AADeAAAADwAAAGRycy9kb3ducmV2LnhtbESPQUsDMRSE74L/ITzBm83aYrVr09JWBK9uvfT22LxN&#10;FpOXJUm3q7/eCILHYWa+YdbbyTsxUkx9YAX3swoEcRt0z0bBx/H17glEysgaXWBS8EUJtpvrqzXW&#10;Olz4ncYmG1EgnGpUYHMeailTa8ljmoWBuHhdiB5zkdFIHfFS4N7JeVUtpceey4LFgQ6W2s/m7BWs&#10;4pjO7mS+9950J2eabvViR6Vub6bdM4hMU/4P/7XftIL54uF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AxQxQAAAN4AAAAPAAAAAAAAAAAAAAAAAJgCAABkcnMv&#10;ZG93bnJldi54bWxQSwUGAAAAAAQABAD1AAAAigMAAAAA&#10;" path="m15,62l46,8,31,,,54r15,8xe" fillcolor="black" stroked="f">
                        <v:path arrowok="t" o:connecttype="custom" o:connectlocs="9525,39370;29210,5080;19685,0;0,34290;9525,39370" o:connectangles="0,0,0,0,0"/>
                      </v:shape>
                      <v:shape id="Freeform 234" o:spid="_x0000_s4269" style="position:absolute;left:3384;top:18770;width:299;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9kcgA&#10;AADeAAAADwAAAGRycy9kb3ducmV2LnhtbESPT2vCQBTE74LfYXmCN91UaZXUVVQQe/BQ/4B4e2Sf&#10;Sdrs25BdTcynd4VCj8PM/IaZLRpTiDtVLres4G0YgSBOrM45VXA6bgZTEM4jaywsk4IHOVjMu50Z&#10;xtrWvKf7waciQNjFqCDzvoyldElGBt3QlsTBu9rKoA+ySqWusA5wU8hRFH1IgzmHhQxLWmeU/B5u&#10;RkH9c9XnbXv5LraRa1e3U1K2+51S/V6z/AThqfH/4b/2l1YwGr9PJvC6E66AnD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GT2RyAAAAN4AAAAPAAAAAAAAAAAAAAAAAJgCAABk&#10;cnMvZG93bnJldi54bWxQSwUGAAAAAAQABAD1AAAAjQMAAAAA&#10;" path="m16,61l47,7,31,,,54r16,7xe" fillcolor="black" stroked="f">
                        <v:path arrowok="t" o:connecttype="custom" o:connectlocs="10160,38735;29845,4445;19685,0;0,34290;10160,38735" o:connectangles="0,0,0,0,0"/>
                      </v:shape>
                      <v:shape id="Freeform 235" o:spid="_x0000_s4270" style="position:absolute;left:3632;top:1835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ucIA&#10;AADeAAAADwAAAGRycy9kb3ducmV2LnhtbERPPU/DMBDdkfgP1iGxUadFUBrqVi0IiZW0S7dTfLGj&#10;2ufIdtPAr8cDEuPT+15vJ+/ESDH1gRXMZxUI4jbono2C4+Hj4QVEysgaXWBS8E0JtpvbmzXWOlz5&#10;i8YmG1FCONWowOY81FKm1pLHNAsDceG6ED3mAqOROuK1hHsnF1X1LD32XBosDvRmqT03F69gFcd0&#10;cSfzs/emOznTdKt3Oyp1fzftXkFkmvK/+M/9qRUsHp+WZW+5U6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6z25wgAAAN4AAAAPAAAAAAAAAAAAAAAAAJgCAABkcnMvZG93&#10;bnJldi54bWxQSwUGAAAAAAQABAD1AAAAhwMAAAAA&#10;" path="m15,62l46,8,31,,,54r15,8xe" fillcolor="black" stroked="f">
                        <v:path arrowok="t" o:connecttype="custom" o:connectlocs="9525,39370;29210,5080;19685,0;0,34290;9525,39370" o:connectangles="0,0,0,0,0"/>
                      </v:shape>
                      <v:shape id="Freeform 236" o:spid="_x0000_s4271" style="position:absolute;left:3873;top:1793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w5MgA&#10;AADeAAAADwAAAGRycy9kb3ducmV2LnhtbESPzW7CMBCE75X6DtYi9VYcUkpLwKC2UH56KyBxXcVL&#10;EjVeR7YLKU+PkSpxHM3MN5rxtDW1OJLzlWUFvW4Cgji3uuJCwW77+fgKwgdkjbVlUvBHHqaT+7sx&#10;Ztqe+JuOm1CICGGfoYIyhCaT0uclGfRd2xBH72CdwRClK6R2eIpwU8s0SQbSYMVxocSGPkrKfza/&#10;RsHCrefvtr8/nHv6vPpazJazNF8q9dBp30YgArXhFv5vr7SC9On5ZQjXO/E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cjDkyAAAAN4AAAAPAAAAAAAAAAAAAAAAAJgCAABk&#10;cnMvZG93bnJldi54bWxQSwUGAAAAAAQABAD1AAAAjQMAAAAA&#10;" path="m16,61l46,8,31,,,54r16,7xe" fillcolor="black" stroked="f">
                        <v:path arrowok="t" o:connecttype="custom" o:connectlocs="10160,38735;29210,5080;19685,0;0,34290;10160,38735" o:connectangles="0,0,0,0,0"/>
                      </v:shape>
                      <v:shape id="Freeform 237" o:spid="_x0000_s4272" style="position:absolute;left:4121;top:17500;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3pXsYA&#10;AADeAAAADwAAAGRycy9kb3ducmV2LnhtbESPy27CMBBF90j9B2sqdQcOaalQikG8CrS7AlK3o3hI&#10;IuJxZBsIfD1eILG8ui+d0aQ1tTiT85VlBf1eAoI4t7riQsF+990dgvABWWNtmRRcycNk/NIZYabt&#10;hf/ovA2FiCPsM1RQhtBkUvq8JIO+Zxvi6B2sMxiidIXUDi9x3NQyTZJPabDi+FBiQ/OS8uP2ZBSs&#10;3M9yZj/+D7e+vm1+V4v1Is3XSr29ttMvEIHa8Aw/2hutIH0fDCNAxIkoIM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3pXsYAAADeAAAADwAAAAAAAAAAAAAAAACYAgAAZHJz&#10;L2Rvd25yZXYueG1sUEsFBgAAAAAEAAQA9QAAAIsDAAAAAA==&#10;" path="m15,61l46,7,30,,,53r15,8xe" fillcolor="black" stroked="f">
                        <v:path arrowok="t" o:connecttype="custom" o:connectlocs="9525,38735;29210,4445;19050,0;0,33655;9525,38735" o:connectangles="0,0,0,0,0"/>
                      </v:shape>
                      <v:shape id="Freeform 238" o:spid="_x0000_s4273" style="position:absolute;left:4362;top:1708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kA8UA&#10;AADeAAAADwAAAGRycy9kb3ducmV2LnhtbESPQUsDMRSE70L/Q3iCN5tti9KuTUu1CF7deuntsXmb&#10;LCYvS5JuV3+9EQSPw8x8w2z3k3dipJj6wAoW8woEcRt0z0bBx+n1fg0iZWSNLjAp+KIE+93sZou1&#10;Dld+p7HJRhQIpxoV2JyHWsrUWvKY5mEgLl4XosdcZDRSR7wWuHdyWVWP0mPPZcHiQC+W2s/m4hVs&#10;4pgu7my+n73pzs403eZoR6XubqfDE4hMU/4P/7XftILl6mG9gN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OQDxQAAAN4AAAAPAAAAAAAAAAAAAAAAAJgCAABkcnMv&#10;ZG93bnJldi54bWxQSwUGAAAAAAQABAD1AAAAigMAAAAA&#10;" path="m15,62l46,8,31,,,54r15,8xe" fillcolor="black" stroked="f">
                        <v:path arrowok="t" o:connecttype="custom" o:connectlocs="9525,39370;29210,5080;19685,0;0,34290;9525,39370" o:connectangles="0,0,0,0,0"/>
                      </v:shape>
                      <v:shape id="Freeform 239" o:spid="_x0000_s4274" style="position:absolute;left:4603;top:1666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SsscA&#10;AADeAAAADwAAAGRycy9kb3ducmV2LnhtbESPT2sCMRTE7wW/Q3gFb5p1a4tsjaK1Vdubf8DrY/Pc&#10;Xdy8LEnU1U/fFIQeh5n5DTOetqYWF3K+sqxg0E9AEOdWV1wo2O++eiMQPiBrrC2Tght5mE46T2PM&#10;tL3yhi7bUIgIYZ+hgjKEJpPS5yUZ9H3bEEfvaJ3BEKUrpHZ4jXBTyzRJ3qTBiuNCiQ19lJSftmej&#10;YOm+P+d2eDjeB/q+/lkuVos0XynVfW5n7yACteE//GivtYL05XWUwt+de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D0rLHAAAA3gAAAA8AAAAAAAAAAAAAAAAAmAIAAGRy&#10;cy9kb3ducmV2LnhtbFBLBQYAAAAABAAEAPUAAACMAwAAAAA=&#10;" path="m16,61l46,7,31,,,54r16,7xe" fillcolor="black" stroked="f">
                        <v:path arrowok="t" o:connecttype="custom" o:connectlocs="10160,38735;29210,4445;19685,0;0,34290;10160,38735" o:connectangles="0,0,0,0,0"/>
                      </v:shape>
                      <v:shape id="Freeform 240" o:spid="_x0000_s4275" style="position:absolute;left:4851;top:1622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f78UA&#10;AADeAAAADwAAAGRycy9kb3ducmV2LnhtbESPQUsDMRSE74L/ITzBm83aorTbpqVVBK9ue+ntsXmb&#10;LCYvS5JuV3+9EQSPw8x8w2x2k3dipJj6wAoeZxUI4jbono2C0/HtYQkiZWSNLjAp+KIEu+3tzQZr&#10;Ha78QWOTjSgQTjUqsDkPtZSpteQxzcJAXLwuRI+5yGikjngtcO/kvKqepceey4LFgV4stZ/NxStY&#10;xTFd3Nl8H7zpzs403erVjkrd3037NYhMU/4P/7XftYL54mm5gN875Qr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t/vxQAAAN4AAAAPAAAAAAAAAAAAAAAAAJgCAABkcnMv&#10;ZG93bnJldi54bWxQSwUGAAAAAAQABAD1AAAAigMAAAAA&#10;" path="m15,62l46,8,30,,,54r15,8xe" fillcolor="black" stroked="f">
                        <v:path arrowok="t" o:connecttype="custom" o:connectlocs="9525,39370;29210,5080;19050,0;0,34290;9525,39370" o:connectangles="0,0,0,0,0"/>
                      </v:shape>
                      <v:shape id="Freeform 241" o:spid="_x0000_s4276" style="position:absolute;left:5092;top:1581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NHm8UA&#10;AADeAAAADwAAAGRycy9kb3ducmV2LnhtbESPT0sDMRTE70K/Q3gFbzbb+od2bVqqInh166W3x+Zt&#10;spi8LEm6Xf30RhA8DjPzG2a7n7wTI8XUB1awXFQgiNugezYKPo6vN2sQKSNrdIFJwRcl2O9mV1us&#10;dbjwO41NNqJAONWowOY81FKm1pLHtAgDcfG6ED3mIqOROuKlwL2Tq6p6kB57LgsWB3q21H42Z69g&#10;E8d0difz/eRNd3Km6TYvdlTqej4dHkFkmvJ/+K/9phWsbu/Xd/B7p1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0ebxQAAAN4AAAAPAAAAAAAAAAAAAAAAAJgCAABkcnMv&#10;ZG93bnJldi54bWxQSwUGAAAAAAQABAD1AAAAigMAAAAA&#10;" path="m15,62l46,8,31,,,54r15,8xe" fillcolor="black" stroked="f">
                        <v:path arrowok="t" o:connecttype="custom" o:connectlocs="9525,39370;29210,5080;19685,0;0,34290;9525,39370" o:connectangles="0,0,0,0,0"/>
                      </v:shape>
                      <v:shape id="Freeform 242" o:spid="_x0000_s4277" style="position:absolute;left:5334;top:15398;width:298;height:388;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2WscA&#10;AADeAAAADwAAAGRycy9kb3ducmV2LnhtbESPT4vCMBTE7wt+h/AEb2uq4iLVKLqwuAcP/gPx9mie&#10;bbV5KU203X56Iyx4HGbmN8xs0ZhCPKhyuWUFg34EgjixOudUwfHw8zkB4TyyxsIyKfgjB4t552OG&#10;sbY17+ix96kIEHYxKsi8L2MpXZKRQde3JXHwLrYy6IOsUqkrrAPcFHIYRV/SYM5hIcOSvjNKbvu7&#10;UVBfL/q0bs/bYh25dnU/JmW72yjV6zbLKQhPjX+H/9u/WsFwNJ6M4XUnXA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dlrHAAAA3gAAAA8AAAAAAAAAAAAAAAAAmAIAAGRy&#10;cy9kb3ducmV2LnhtbFBLBQYAAAAABAAEAPUAAACMAwAAAAA=&#10;" path="m16,61l47,7,31,,,53r16,8xe" fillcolor="black" stroked="f">
                        <v:path arrowok="t" o:connecttype="custom" o:connectlocs="10160,38735;29845,4445;19685,0;0,33655;10160,38735" o:connectangles="0,0,0,0,0"/>
                      </v:shape>
                      <v:shape id="Freeform 243" o:spid="_x0000_s4278" style="position:absolute;left:5581;top:1495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18d8UA&#10;AADeAAAADwAAAGRycy9kb3ducmV2LnhtbESPQUsDMRSE70L/Q3gFbzZrxdKuTUurCF7deuntsXmb&#10;LCYvS5JuV3+9EQSPw8x8w2z3k3dipJj6wAruFxUI4jbono2Cj9Pr3RpEysgaXWBS8EUJ9rvZzRZr&#10;Ha78TmOTjSgQTjUqsDkPtZSpteQxLcJAXLwuRI+5yGikjngtcO/ksqpW0mPPZcHiQM+W2s/m4hVs&#10;4pgu7my+j950Z2eabvNiR6Vu59PhCUSmKf+H/9pvWsHy4XG9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Xx3xQAAAN4AAAAPAAAAAAAAAAAAAAAAAJgCAABkcnMv&#10;ZG93bnJldi54bWxQSwUGAAAAAAQABAD1AAAAigMAAAAA&#10;" path="m15,62l46,8,31,,,54r15,8xe" fillcolor="black" stroked="f">
                        <v:path arrowok="t" o:connecttype="custom" o:connectlocs="9525,39370;29210,5080;19685,0;0,34290;9525,39370" o:connectangles="0,0,0,0,0"/>
                      </v:shape>
                      <v:shape id="Freeform 244" o:spid="_x0000_s4279" style="position:absolute;left:5822;top:14541;width:293;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xKsgA&#10;AADeAAAADwAAAGRycy9kb3ducmV2LnhtbESPQWsCMRSE7wX/Q3iCN8261iqrUWxt1famLXh9bJ67&#10;i5uXJUl16683hUKPw8x8w8yXranFhZyvLCsYDhIQxLnVFRcKvj7f+lMQPiBrrC2Tgh/ysFx0HuaY&#10;aXvlPV0OoRARwj5DBWUITSalz0sy6Ae2IY7eyTqDIUpXSO3wGuGmlmmSPEmDFceFEht6KSk/H76N&#10;go17f322j8fTbahvu4/NertO861SvW67moEI1Ib/8F97pxWko/F0Ar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dHEqyAAAAN4AAAAPAAAAAAAAAAAAAAAAAJgCAABk&#10;cnMvZG93bnJldi54bWxQSwUGAAAAAAQABAD1AAAAjQMAAAAA&#10;" path="m16,61l46,8,31,,,54r16,7xe" fillcolor="black" stroked="f">
                        <v:path arrowok="t" o:connecttype="custom" o:connectlocs="10160,38735;29210,5080;19685,0;0,34290;10160,38735" o:connectangles="0,0,0,0,0"/>
                      </v:shape>
                      <v:shape id="Freeform 245" o:spid="_x0000_s4280" style="position:absolute;left:6070;top:1412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NnsIA&#10;AADeAAAADwAAAGRycy9kb3ducmV2LnhtbERPTU8CMRC9m/AfmiHxJl0wGlgpBDQmXl28cJtsZ9sN&#10;7XTTlmX119uDiceX973dT96JkWLqAytYLioQxG3QPRsFX6f3hzWIlJE1usCk4JsS7Hezuy3WOtz4&#10;k8YmG1FCONWowOY81FKm1pLHtAgDceG6ED3mAqOROuKthHsnV1X1LD32XBosDvRqqb00V69gE8d0&#10;dWfzc/SmOzvTdJs3Oyp1P58OLyAyTflf/Of+0ApWj0/rsrfcKV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k2ewgAAAN4AAAAPAAAAAAAAAAAAAAAAAJgCAABkcnMvZG93&#10;bnJldi54bWxQSwUGAAAAAAQABAD1AAAAhwMAAAAA&#10;" path="m15,62l46,8,30,,,54r15,8xe" fillcolor="black" stroked="f">
                        <v:path arrowok="t" o:connecttype="custom" o:connectlocs="9525,39370;29210,5080;19050,0;0,34290;9525,39370" o:connectangles="0,0,0,0,0"/>
                      </v:shape>
                      <v:shape id="Freeform 246" o:spid="_x0000_s4281" style="position:absolute;left:6311;top:13684;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oBcQA&#10;AADeAAAADwAAAGRycy9kb3ducmV2LnhtbESPQUsDMRSE70L/Q3iCN5u1RemuTUu1CF5dvfT22LxN&#10;FpOXJUm3q7/eCILHYWa+Ybb72TsxUUxDYAV3ywoEcRf0wEbBx/vL7QZEysgaXWBS8EUJ9rvF1RYb&#10;HS78RlObjSgQTg0qsDmPjZSps+QxLcNIXLw+RI+5yGikjngpcO/kqqoepMeBy4LFkZ4tdZ/t2Suo&#10;45TO7mS+n7zpT860fX20k1I31/PhEUSmOf+H/9qvWsFqfb+p4fdOuQ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y6AXEAAAA3gAAAA8AAAAAAAAAAAAAAAAAmAIAAGRycy9k&#10;b3ducmV2LnhtbFBLBQYAAAAABAAEAPUAAACJAwAAAAA=&#10;" path="m15,62l46,8,31,,,54r15,8xe" fillcolor="black" stroked="f">
                        <v:path arrowok="t" o:connecttype="custom" o:connectlocs="9525,39370;29210,5080;19685,0;0,34290;9525,39370" o:connectangles="0,0,0,0,0"/>
                      </v:shape>
                      <v:shape id="Freeform 247" o:spid="_x0000_s4282" style="position:absolute;left:6553;top:1327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g8YA&#10;AADeAAAADwAAAGRycy9kb3ducmV2LnhtbESPy27CMBBF90j9B2uQugOHtCAIGNSWltcOqNTtKB6S&#10;qPE4sl1I+Xq8QGJ5dV86s0VranEm5yvLCgb9BARxbnXFhYLv41dvDMIHZI21ZVLwTx4W86fODDNt&#10;L7yn8yEUIo6wz1BBGUKTSenzkgz6vm2Io3eyzmCI0hVSO7zEcVPLNElG0mDF8aHEhj5Kyn8Pf0bB&#10;ym0/3+3rz+k60NfNbrVcL9N8rdRzt32bggjUhkf43t5oBenLcBIBIk5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R/g8YAAADeAAAADwAAAAAAAAAAAAAAAACYAgAAZHJz&#10;L2Rvd25yZXYueG1sUEsFBgAAAAAEAAQA9QAAAIsDAAAAAA==&#10;" path="m16,61l46,7,31,,,54r16,7xe" fillcolor="black" stroked="f">
                        <v:path arrowok="t" o:connecttype="custom" o:connectlocs="10160,38735;29210,4445;19685,0;0,34290;10160,38735" o:connectangles="0,0,0,0,0"/>
                      </v:shape>
                      <v:shape id="Freeform 248" o:spid="_x0000_s4283" style="position:absolute;left:6800;top:12852;width:267;height:394;visibility:visible;mso-wrap-style:square;v-text-anchor:top" coordsize="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y5MUA&#10;AADeAAAADwAAAGRycy9kb3ducmV2LnhtbESPQWsCMRSE7wX/Q3iCt5p1xWK3RimWoj1WvfT22Dw3&#10;2928LEm6rv/eFASPw8x8w6w2g21FTz7UjhXMphkI4tLpmisFp+Pn8xJEiMgaW8ek4EoBNuvR0woL&#10;7S78Tf0hViJBOBSowMTYFVKG0pDFMHUdcfLOzluMSfpKao+XBLetzLPsRVqsOS0Y7GhrqGwOf1aB&#10;5Mafd/mP2TYfp+Ny/1X+9jYoNRkP728gIg3xEb6391pBPl+8zuD/Tr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bLkxQAAAN4AAAAPAAAAAAAAAAAAAAAAAJgCAABkcnMv&#10;ZG93bnJldi54bWxQSwUGAAAAAAQABAD1AAAAigMAAAAA&#10;" path="m15,62l42,8,27,,,54r15,8xe" fillcolor="black" stroked="f">
                        <v:path arrowok="t" o:connecttype="custom" o:connectlocs="9525,39370;26670,5080;17145,0;0,34290;9525,39370" o:connectangles="0,0,0,0,0"/>
                      </v:shape>
                      <v:shape id="Freeform 249" o:spid="_x0000_s4284" style="position:absolute;left:7016;top:1241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qcQA&#10;AADeAAAADwAAAGRycy9kb3ducmV2LnhtbESPT0vEMBTE74LfIbwFb266FcXWzS7+QfBq18veHs1r&#10;UkxeSpLtVj+9EQSPw8z8htnuF+/ETDGNgRVs1hUI4j7okY2Cj8Pr9T2IlJE1usCk4IsS7HeXF1ts&#10;dTjzO81dNqJAOLWowOY8tVKm3pLHtA4TcfGGED3mIqOROuK5wL2TdVXdSY8jlwWLEz1b6j+7k1fQ&#10;xDmd3NF8P3kzHJ3phubFzkpdrZbHBxCZlvwf/mu/aQX1zW1Tw++dcgX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7KnEAAAA3gAAAA8AAAAAAAAAAAAAAAAAmAIAAGRycy9k&#10;b3ducmV2LnhtbFBLBQYAAAAABAAEAPUAAACJAwAAAAA=&#10;" path="m16,62l46,8,31,,,54r16,8xe" fillcolor="black" stroked="f">
                        <v:path arrowok="t" o:connecttype="custom" o:connectlocs="10160,39370;29210,5080;19685,0;0,34290;10160,39370" o:connectangles="0,0,0,0,0"/>
                      </v:shape>
                      <v:shape id="Freeform 250" o:spid="_x0000_s4285" style="position:absolute;left:7264;top:1200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9MgA&#10;AADeAAAADwAAAGRycy9kb3ducmV2LnhtbESPzW7CMBCE75X6DtYi9QYOASoaMKgtv+0NisR1FS9J&#10;1Hgd2QZSnh5XqtTjaGa+0UznranFhZyvLCvo9xIQxLnVFRcKDl+r7hiED8gaa8uk4Ic8zGePD1PM&#10;tL3yji77UIgIYZ+hgjKEJpPS5yUZ9D3bEEfvZJ3BEKUrpHZ4jXBTyzRJnqXBiuNCiQ29l5R/789G&#10;wdp9LN/s8Hi69fVt+7lebBZpvlHqqdO+TkAEasN/+K+91QrSwehlAL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uH0yAAAAN4AAAAPAAAAAAAAAAAAAAAAAJgCAABk&#10;cnMvZG93bnJldi54bWxQSwUGAAAAAAQABAD1AAAAjQMAAAAA&#10;" path="m15,61l46,7,30,,,54r15,7xe" fillcolor="black" stroked="f">
                        <v:path arrowok="t" o:connecttype="custom" o:connectlocs="9525,38735;29210,4445;19050,0;0,34290;9525,38735" o:connectangles="0,0,0,0,0"/>
                      </v:shape>
                      <v:shape id="Freeform 251" o:spid="_x0000_s4286" style="position:absolute;left:7505;top:1158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RRsUA&#10;AADeAAAADwAAAGRycy9kb3ducmV2LnhtbESPT0sDMRTE70K/Q3gFbzbb+gd3bVqqInh19dLbY/M2&#10;WUxeliTdrn56Iwgeh5n5DbPdz96JiWIaAitYryoQxF3QAxsFH+8vV/cgUkbW6AKTgi9KsN8tLrbY&#10;6HDmN5rabESBcGpQgc15bKRMnSWPaRVG4uL1IXrMRUYjdcRzgXsnN1V1Jz0OXBYsjvRkqftsT15B&#10;Had0ckfz/ehNf3Sm7etnOyl1uZwPDyAyzfk//Nd+1Qo217f1D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tFGxQAAAN4AAAAPAAAAAAAAAAAAAAAAAJgCAABkcnMv&#10;ZG93bnJldi54bWxQSwUGAAAAAAQABAD1AAAAigMAAAAA&#10;" path="m15,62l46,8,31,,,54r15,8xe" fillcolor="black" stroked="f">
                        <v:path arrowok="t" o:connecttype="custom" o:connectlocs="9525,39370;29210,5080;19685,0;0,34290;9525,39370" o:connectangles="0,0,0,0,0"/>
                      </v:shape>
                      <v:shape id="Freeform 252" o:spid="_x0000_s4287" style="position:absolute;left:7747;top:11144;width:298;height:393;visibility:visible;mso-wrap-style:square;v-text-anchor:top" coordsize="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3X8YA&#10;AADeAAAADwAAAGRycy9kb3ducmV2LnhtbESPwWrDMBBE74X+g9hCbrVch4TGsRJKISU0h5I0H7BY&#10;a0vEWhlLcdy/rwqBHoeZecNU28l1YqQhWM8KXrIcBHHtteVWwfl79/wKIkRkjZ1nUvBDAbabx4cK&#10;S+1vfKTxFFuRIBxKVGBi7EspQ23IYch8T5y8xg8OY5JDK/WAtwR3nSzyfCkdWk4LBnt6N1RfTlen&#10;4GqXx0YXztrdofj43Jsxj82XUrOn6W0NItIU/8P39l4rKOaL1Q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q3X8YAAADeAAAADwAAAAAAAAAAAAAAAACYAgAAZHJz&#10;L2Rvd25yZXYueG1sUEsFBgAAAAAEAAQA9QAAAIsDAAAAAA==&#10;" path="m16,62l47,8,31,,,54r16,8xe" fillcolor="black" stroked="f">
                        <v:path arrowok="t" o:connecttype="custom" o:connectlocs="10160,39370;29845,5080;19685,0;0,34290;10160,39370" o:connectangles="0,0,0,0,0"/>
                      </v:shape>
                      <v:shape id="Freeform 253" o:spid="_x0000_s4288" style="position:absolute;left:7994;top:1073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CbMgA&#10;AADeAAAADwAAAGRycy9kb3ducmV2LnhtbESPzW7CMBCE75X6DtYicSsOoUUlYFAL5fdWqNTrKl6S&#10;qPE6sg0Enh5XqtTjaGa+0UxmranFmZyvLCvo9xIQxLnVFRcKvg7Lp1cQPiBrrC2Tgit5mE0fHyaY&#10;aXvhTzrvQyEihH2GCsoQmkxKn5dk0PdsQxy9o3UGQ5SukNrhJcJNLdMkGUqDFceFEhual5T/7E9G&#10;wcptP97t8/fx1te3zW61WC/SfK1Ut9O+jUEEasN/+K+90QrSwctoCL934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4UJsyAAAAN4AAAAPAAAAAAAAAAAAAAAAAJgCAABk&#10;cnMvZG93bnJldi54bWxQSwUGAAAAAAQABAD1AAAAjQMAAAAA&#10;" path="m15,61l46,7,31,,,53r15,8xe" fillcolor="black" stroked="f">
                        <v:path arrowok="t" o:connecttype="custom" o:connectlocs="9525,38735;29210,4445;19685,0;0,33655;9525,38735" o:connectangles="0,0,0,0,0"/>
                      </v:shape>
                      <v:shape id="Freeform 254" o:spid="_x0000_s4289" style="position:absolute;left:8235;top:10312;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PMcUA&#10;AADeAAAADwAAAGRycy9kb3ducmV2LnhtbESPT0sDMRTE70K/Q3gFbzbbin92bVqqInh19dLbY/M2&#10;WUxeliTdrn56Iwgeh5n5DbPdz96JiWIaAitYryoQxF3QAxsFH+8vV/cgUkbW6AKTgi9KsN8tLrbY&#10;6HDmN5rabESBcGpQgc15bKRMnSWPaRVG4uL1IXrMRUYjdcRzgXsnN1V1Kz0OXBYsjvRkqftsT15B&#10;Had0ckfz/ehNf3Sm7etnOyl1uZwPDyAyzfk//Nd+1Qo21zf1H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E8xxQAAAN4AAAAPAAAAAAAAAAAAAAAAAJgCAABkcnMv&#10;ZG93bnJldi54bWxQSwUGAAAAAAQABAD1AAAAigMAAAAA&#10;" path="m16,62l46,8,31,,,54r16,8xe" fillcolor="black" stroked="f">
                        <v:path arrowok="t" o:connecttype="custom" o:connectlocs="10160,39370;29210,5080;19685,0;0,34290;10160,39370" o:connectangles="0,0,0,0,0"/>
                      </v:shape>
                      <v:shape id="Freeform 255" o:spid="_x0000_s4290" style="position:absolute;left:8483;top:987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zhcQA&#10;AADeAAAADwAAAGRycy9kb3ducmV2LnhtbERPyW7CMBC9I/UfrEHqDRzSgiBgUFtathtQqddRPCRR&#10;43Fku5Dy9fiAxPHp7bNFa2pxJucrywoG/QQEcW51xYWC7+NXbwzCB2SNtWVS8E8eFvOnzgwzbS+8&#10;p/MhFCKGsM9QQRlCk0np85IM+r5tiCN3ss5giNAVUju8xHBTyzRJRtJgxbGhxIY+Ssp/D39Gwcpt&#10;P9/t68/pOtDXzW61XC/TfK3Uc7d9m4II1IaH+O7eaAXpy3AS98Y78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yc4XEAAAA3gAAAA8AAAAAAAAAAAAAAAAAmAIAAGRycy9k&#10;b3ducmV2LnhtbFBLBQYAAAAABAAEAPUAAACJAwAAAAA=&#10;" path="m15,61l46,8,30,,,54r15,7xe" fillcolor="black" stroked="f">
                        <v:path arrowok="t" o:connecttype="custom" o:connectlocs="9525,38735;29210,5080;19050,0;0,34290;9525,38735" o:connectangles="0,0,0,0,0"/>
                      </v:shape>
                      <v:shape id="Freeform 256" o:spid="_x0000_s4291" style="position:absolute;left:8724;top:9455;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2MQA&#10;AADeAAAADwAAAGRycy9kb3ducmV2LnhtbESPQUsDMRSE70L/Q3iCN5u1onTXpqUqgle3vfT22LxN&#10;FpOXJUm3q7/eCILHYWa+YTa72TsxUUxDYAV3ywoEcRf0wEbB8fB2uwaRMrJGF5gUfFGC3XZxtcFG&#10;hwt/0NRmIwqEU4MKbM5jI2XqLHlMyzASF68P0WMuMhqpI14K3Du5qqpH6XHgsmBxpBdL3Wd79grq&#10;OKWzO5nvZ2/6kzNtX7/aSamb63n/BCLTnP/Df+13rWB1/1DX8HunX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ftjEAAAA3gAAAA8AAAAAAAAAAAAAAAAAmAIAAGRycy9k&#10;b3ducmV2LnhtbFBLBQYAAAAABAAEAPUAAACJAwAAAAA=&#10;" path="m15,62l46,8,31,,,54r15,8xe" fillcolor="black" stroked="f">
                        <v:path arrowok="t" o:connecttype="custom" o:connectlocs="9525,39370;29210,5080;19685,0;0,34290;9525,39370" o:connectangles="0,0,0,0,0"/>
                      </v:shape>
                      <v:shape id="Freeform 257" o:spid="_x0000_s4292" style="position:absolute;left:8966;top:904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jvsMA&#10;AADeAAAADwAAAGRycy9kb3ducmV2LnhtbESPzWoCMRSF90LfIdxCd5qpBalTo1hF6LbTbtxdJneS&#10;weRmSOI49umbRaHLw/nj2+wm78RIMfWBFTwvKhDEbdA9GwXfX6f5K4iUkTW6wKTgTgl224fZBmsd&#10;bvxJY5ONKCOcalRgcx5qKVNryWNahIG4eF2IHnOR0Ugd8VbGvZPLqlpJjz2XB4sDHSy1l+bqFazj&#10;mK7ubH7evenOzjTd+mhHpZ4ep/0biExT/g//tT+0guXLqioABaeg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4jvsMAAADeAAAADwAAAAAAAAAAAAAAAACYAgAAZHJzL2Rv&#10;d25yZXYueG1sUEsFBgAAAAAEAAQA9QAAAIgDAAAAAA==&#10;" path="m16,62l46,8,31,,,54r16,8xe" fillcolor="black" stroked="f">
                        <v:path arrowok="t" o:connecttype="custom" o:connectlocs="10160,39370;29210,5080;19685,0;0,34290;10160,39370" o:connectangles="0,0,0,0,0"/>
                      </v:shape>
                      <v:shape id="Freeform 258" o:spid="_x0000_s4293" style="position:absolute;left:9213;top:860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u48gA&#10;AADeAAAADwAAAGRycy9kb3ducmV2LnhtbESPT2vCQBTE74V+h+UVetNNUpESXaWtrX96ayp4fWSf&#10;STD7NuxuNfrpXUHocZiZ3zDTeW9acSTnG8sK0mECgri0uuFKwfb3a/AKwgdkja1lUnAmD/PZ48MU&#10;c21P/EPHIlQiQtjnqKAOocul9GVNBv3QdsTR21tnMETpKqkdniLctDJLkrE02HBcqLGjj5rKQ/Fn&#10;FCzd5vPdjnb7S6ov6+/lYrXIypVSz0/92wREoD78h+/ttVaQvYyTFG534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Jy7jyAAAAN4AAAAPAAAAAAAAAAAAAAAAAJgCAABk&#10;cnMvZG93bnJldi54bWxQSwUGAAAAAAQABAD1AAAAjQMAAAAA&#10;" path="m15,61l46,7,30,,,54r15,7xe" fillcolor="black" stroked="f">
                        <v:path arrowok="t" o:connecttype="custom" o:connectlocs="9525,38735;29210,4445;19050,0;0,34290;9525,38735" o:connectangles="0,0,0,0,0"/>
                      </v:shape>
                      <v:shape id="Freeform 259" o:spid="_x0000_s4294" style="position:absolute;left:9455;top:818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UsQA&#10;AADeAAAADwAAAGRycy9kb3ducmV2LnhtbESPQUsDMRSE74L/ITzBm826QrHbpsVWBK+uvfT22LxN&#10;liYvS5JuV3+9EQSPw8x8w2x2s3diopiGwAoeFxUI4i7ogY2C4+fbwzOIlJE1usCk4IsS7La3Nxts&#10;dLjyB01tNqJAODWowOY8NlKmzpLHtAgjcfH6ED3mIqOROuK1wL2TdVUtpceBy4LFkQ6WunN78QpW&#10;cUoXdzLfe2/6kzNtv3q1k1L3d/PLGkSmOf+H/9rvWkH9tKxq+L1Tr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gGFLEAAAA3gAAAA8AAAAAAAAAAAAAAAAAmAIAAGRycy9k&#10;b3ducmV2LnhtbFBLBQYAAAAABAAEAPUAAACJAwAAAAA=&#10;" path="m15,62l46,8,31,,,54r15,8xe" fillcolor="black" stroked="f">
                        <v:path arrowok="t" o:connecttype="custom" o:connectlocs="9525,39370;29210,5080;19685,0;0,34290;9525,39370" o:connectangles="0,0,0,0,0"/>
                      </v:shape>
                      <v:shape id="Freeform 260" o:spid="_x0000_s4295" style="position:absolute;left:9696;top:7772;width:298;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pk8cA&#10;AADeAAAADwAAAGRycy9kb3ducmV2LnhtbESPQWvCQBSE74L/YXmCN91VQSR1lVYo9uChWqH09sg+&#10;k2j2bciuJs2vdwXB4zAz3zDLdWtLcaPaF441TMYKBHHqTMGZhuPP52gBwgdkg6Vj0vBPHtarfm+J&#10;iXEN7+l2CJmIEPYJashDqBIpfZqTRT92FXH0Tq62GKKsM2lqbCLclnKq1FxaLDgu5FjRJqf0crha&#10;Dc35ZH633d93uVW++7ge06rb77QeDtr3NxCB2vAKP9tfRsN0NlczeNy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KZPHAAAA3gAAAA8AAAAAAAAAAAAAAAAAmAIAAGRy&#10;cy9kb3ducmV2LnhtbFBLBQYAAAAABAAEAPUAAACMAwAAAAA=&#10;" path="m16,61l47,8,31,,,54r16,7xe" fillcolor="black" stroked="f">
                        <v:path arrowok="t" o:connecttype="custom" o:connectlocs="10160,38735;29845,5080;19685,0;0,34290;10160,38735" o:connectangles="0,0,0,0,0"/>
                      </v:shape>
                      <v:shape id="Freeform 261" o:spid="_x0000_s4296" style="position:absolute;left:9944;top:733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Ne8YA&#10;AADeAAAADwAAAGRycy9kb3ducmV2LnhtbESPT2sCMRTE74V+h/AKvWnWVaSsRrH1b3urCl4fm+fu&#10;4uZlSVJd/fRGEHocZuY3zHjamlqcyfnKsoJeNwFBnFtdcaFgv1t2PkD4gKyxtkwKruRhOnl9GWOm&#10;7YV/6bwNhYgQ9hkqKENoMil9XpJB37UNcfSO1hkMUbpCaoeXCDe1TJNkKA1WHBdKbOirpPy0/TMK&#10;Vu578WkHh+Otp2+bn9V8PU/ztVLvb+1sBCJQG/7Dz/ZGK0j7w2QAjzvx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Ne8YAAADeAAAADwAAAAAAAAAAAAAAAACYAgAAZHJz&#10;L2Rvd25yZXYueG1sUEsFBgAAAAAEAAQA9QAAAIsDAAAAAA==&#10;" path="m15,61l46,7,31,,,53r15,8xe" fillcolor="black" stroked="f">
                        <v:path arrowok="t" o:connecttype="custom" o:connectlocs="9525,38735;29210,4445;19685,0;0,33655;9525,38735" o:connectangles="0,0,0,0,0"/>
                      </v:shape>
                      <v:shape id="Freeform 262" o:spid="_x0000_s4297" style="position:absolute;left:10185;top:691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AJsQA&#10;AADeAAAADwAAAGRycy9kb3ducmV2LnhtbESPQUsDMRSE70L/Q3gFbzZrxWL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gCbEAAAA3gAAAA8AAAAAAAAAAAAAAAAAmAIAAGRycy9k&#10;b3ducmV2LnhtbFBLBQYAAAAABAAEAPUAAACJAwAAAAA=&#10;" path="m16,62l46,8,31,,,54r16,8xe" fillcolor="black" stroked="f">
                        <v:path arrowok="t" o:connecttype="custom" o:connectlocs="10160,39370;29210,5080;19685,0;0,34290;10160,39370" o:connectangles="0,0,0,0,0"/>
                      </v:shape>
                      <v:shape id="Freeform 263" o:spid="_x0000_s4298" style="position:absolute;left:10433;top:6502;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2l8gA&#10;AADeAAAADwAAAGRycy9kb3ducmV2LnhtbESPT2vCQBTE70K/w/IKvdWNqYSSukqr1j+9NS14fWSf&#10;STD7NuxuNfrpXaHgcZiZ3zCTWW9acSTnG8sKRsMEBHFpdcOVgt+fz+dXED4ga2wtk4IzeZhNHwYT&#10;zLU98Tcdi1CJCGGfo4I6hC6X0pc1GfRD2xFHb2+dwRClq6R2eIpw08o0STJpsOG4UGNH85rKQ/Fn&#10;FKzcdvlhx7v9ZaQvm6/VYr1Iy7VST4/9+xuIQH24h//bG60gfcmSD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zraXyAAAAN4AAAAPAAAAAAAAAAAAAAAAAJgCAABk&#10;cnMvZG93bnJldi54bWxQSwUGAAAAAAQABAD1AAAAjQMAAAAA&#10;" path="m15,61l46,7,30,,,54r15,7xe" fillcolor="black" stroked="f">
                        <v:path arrowok="t" o:connecttype="custom" o:connectlocs="9525,38735;29210,4445;19050,0;0,34290;9525,38735" o:connectangles="0,0,0,0,0"/>
                      </v:shape>
                      <v:shape id="Freeform 264" o:spid="_x0000_s4299" style="position:absolute;left:10674;top:6057;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7ysQA&#10;AADeAAAADwAAAGRycy9kb3ducmV2LnhtbESPQUsDMRSE70L/Q3gFbzZrhWr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Xu8rEAAAA3gAAAA8AAAAAAAAAAAAAAAAAmAIAAGRycy9k&#10;b3ducmV2LnhtbFBLBQYAAAAABAAEAPUAAACJAwAAAAA=&#10;" path="m15,62l46,8,31,,,54r15,8xe" fillcolor="black" stroked="f">
                        <v:path arrowok="t" o:connecttype="custom" o:connectlocs="9525,39370;29210,5080;19685,0;0,34290;9525,39370" o:connectangles="0,0,0,0,0"/>
                      </v:shape>
                      <v:shape id="Freeform 265" o:spid="_x0000_s4300" style="position:absolute;left:10915;top:564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vuMEA&#10;AADeAAAADwAAAGRycy9kb3ducmV2LnhtbERPTWsCMRC9C/0PYQq9abYWpG6NYhWh12578TZsZpPF&#10;ZLIkcV3765tDocfH+97sJu/ESDH1gRU8LyoQxG3QPRsF31+n+SuIlJE1usCk4E4JdtuH2QZrHW78&#10;SWOTjSghnGpUYHMeailTa8ljWoSBuHBdiB5zgdFIHfFWwr2Ty6paSY89lwaLAx0stZfm6hWs45iu&#10;7mx+3r3pzs403fpoR6WeHqf9G4hMU/4X/7k/tILly6oqe8udcgX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IL7jBAAAA3gAAAA8AAAAAAAAAAAAAAAAAmAIAAGRycy9kb3du&#10;cmV2LnhtbFBLBQYAAAAABAAEAPUAAACGAwAAAAA=&#10;" path="m16,62l46,8,31,,,54r16,8xe" fillcolor="black" stroked="f">
                        <v:path arrowok="t" o:connecttype="custom" o:connectlocs="10160,39370;29210,5080;19685,0;0,34290;10160,39370" o:connectangles="0,0,0,0,0"/>
                      </v:shape>
                      <v:shape id="Freeform 266" o:spid="_x0000_s4301" style="position:absolute;left:11163;top:5448;width:146;height:171;visibility:visible;mso-wrap-style:square;v-text-anchor:top" coordsize="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L0MQA&#10;AADeAAAADwAAAGRycy9kb3ducmV2LnhtbESPT2vCQBTE7wW/w/IEb3VjhFCjqwRR8KptD709ss8k&#10;JPs2Zjd/+u27gtDjMDO/YXaHyTRioM5VlhWslhEI4tzqigsFX5/n9w8QziNrbCyTgl9ycNjP3naY&#10;ajvylYabL0SAsEtRQel9m0rp8pIMuqVtiYN3t51BH2RXSN3hGOCmkXEUJdJgxWGhxJaOJeX1rTcK&#10;an/96ccik8n61Md1M4zfD86UWsynbAvC0+T/w6/2RSuI10m0geedc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aS9DEAAAA3gAAAA8AAAAAAAAAAAAAAAAAmAIAAGRycy9k&#10;b3ducmV2LnhtbFBLBQYAAAAABAAEAPUAAACJAwAAAAA=&#10;" path="m15,27l23,8,7,,,19r15,8xe" fillcolor="black" stroked="f">
                        <v:path arrowok="t" o:connecttype="custom" o:connectlocs="9525,17145;14605,5080;4445,0;0,12065;9525,17145" o:connectangles="0,0,0,0,0"/>
                      </v:shape>
                      <v:rect id="Rectangle 267" o:spid="_x0000_s4302" style="position:absolute;left:10553;top:23507;width:1289;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vE8UA&#10;AADeAAAADwAAAGRycy9kb3ducmV2LnhtbESPTWvCQBCG7wX/wzKFXkrdaEFL6ipBKPWq1eY6ZMds&#10;0uxsyK4a/33nUOjx5f3iWW1G36krDbEJbGA2zUARV8E2XBs4fn28vIGKCdliF5gM3CnCZj15WGFu&#10;w433dD2kWskIxxwNuJT6XOtYOfIYp6EnFu8cBo9J5FBrO+BNxn2n51m20B4blgeHPW0dVT+Hi5ff&#10;YunORXPa3S9tuW/Lthy/nz+NeXoci3dQicb0H/5r76yB+etiJgCCIy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a8TxQAAAN4AAAAPAAAAAAAAAAAAAAAAAJgCAABkcnMv&#10;ZG93bnJldi54bWxQSwUGAAAAAAQABAD1AAAAigMAAAAA&#10;" fillcolor="fuchsia" stroked="f"/>
                      <v:shape id="Freeform 268" o:spid="_x0000_s4303" style="position:absolute;left:10502;top:23463;width:1366;height:1219;visibility:visible;mso-wrap-style:square;v-text-anchor:top" coordsize="21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OFsUA&#10;AADeAAAADwAAAGRycy9kb3ducmV2LnhtbESPT4vCMBTE74LfITzBm6ZVEO0aZRWlHnf9s7C3R/Ns&#10;i81LaWKt394sLHgcZuY3zHLdmUq01LjSsoJ4HIEgzqwuOVdwPu1HcxDOI2usLJOCJzlYr/q9JSba&#10;Pvib2qPPRYCwS1BB4X2dSOmyggy6sa2Jg3e1jUEfZJNL3eAjwE0lJ1E0kwZLDgsF1rQtKLsd70ZB&#10;+rNPL3xdmDb9Pdy+Trs5bmqn1HDQfX6A8NT5d/i/fdAKJtNZHMPfnXA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g4WxQAAAN4AAAAPAAAAAAAAAAAAAAAAAJgCAABkcnMv&#10;ZG93bnJldi54bWxQSwUGAAAAAAQABAD1AAAAigMAAAAA&#10;" path="m8,l4,r,3l,3,,188r4,l4,192r207,l211,188r4,l215,3r-4,l211,r-4,l8,r,15l207,15,200,7r,177l207,177,8,177r7,7l15,7,8,15,8,xe" fillcolor="black" stroked="f">
                        <v:path arrowok="t" o:connecttype="custom" o:connectlocs="5080,0;2540,0;2540,1905;0,1905;0,119380;2540,119380;2540,121920;133985,121920;133985,119380;136525,119380;136525,1905;133985,1905;133985,0;131445,0;5080,0;5080,9525;131445,9525;127000,4445;127000,116840;131445,112395;5080,112395;9525,116840;9525,4445;5080,9525;5080,0" o:connectangles="0,0,0,0,0,0,0,0,0,0,0,0,0,0,0,0,0,0,0,0,0,0,0,0,0"/>
                      </v:shape>
                      <v:shape id="Freeform 269" o:spid="_x0000_s4304" style="position:absolute;left:9893;top:23463;width:857;height:95;visibility:visible;mso-wrap-style:square;v-text-anchor:top" coordsize="1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GqMYA&#10;AADeAAAADwAAAGRycy9kb3ducmV2LnhtbESPwWrDMBBE74H+g9hCb4kch5jgRjal0NIecoidS29b&#10;ayubWitjqY7791EgkOMwM2+YfTnbXkw0+s6xgvUqAUHcON2xUXCq35Y7ED4ga+wdk4J/8lAWD4s9&#10;5tqd+UhTFYyIEPY5KmhDGHIpfdOSRb9yA3H0ftxoMUQ5GqlHPEe47WWaJJm02HFcaHGg15aa3+rP&#10;KjgaOmy2vf+uJQ2f03uVpV8mU+rpcX55BhFoDvfwrf2hFaSbbJ3C9U68ArK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eGqMYAAADeAAAADwAAAAAAAAAAAAAAAACYAgAAZHJz&#10;L2Rvd25yZXYueG1sUEsFBgAAAAAEAAQA9QAAAIsDAAAAAA==&#10;" path="m127,15r4,l131,11r4,l135,3r-4,l131,,4,r,3l,3r,8l4,11r,4l8,15r119,xe" fillcolor="black" stroked="f">
                        <v:path arrowok="t" o:connecttype="custom" o:connectlocs="80645,9525;83185,9525;83185,6985;85725,6985;85725,1905;83185,1905;83185,0;2540,0;2540,1905;0,1905;0,6985;2540,6985;2540,9525;5080,9525;80645,9525" o:connectangles="0,0,0,0,0,0,0,0,0,0,0,0,0,0,0"/>
                      </v:shape>
                      <v:shape id="Freeform 270" o:spid="_x0000_s4305" style="position:absolute;left:8458;top:23507;width:3359;height:1886;visibility:visible;mso-wrap-style:square;v-text-anchor:top" coordsize="529,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mlcQA&#10;AADeAAAADwAAAGRycy9kb3ducmV2LnhtbESP0YrCMBRE3wX/IVxh3zTVgkjXKCIIvpRFdz/g0lyT&#10;bpub0kStfr1ZWPBxmJkzzHo7uFbcqA+1ZwXzWQaCuPK6ZqPg5/swXYEIEVlj65kUPCjAdjMerbHQ&#10;/s4nup2jEQnCoUAFNsaukDJUlhyGme+Ik3fxvcOYZG+k7vGe4K6ViyxbSoc1pwWLHe0tVc356hS0&#10;l2dTm7J8ls1XFfJfa4aD2Sn1MRl2nyAiDfEd/m8ftYJFvpzn8HcnXQG5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gppXEAAAA3gAAAA8AAAAAAAAAAAAAAAAAmAIAAGRycy9k&#10;b3ducmV2LnhtbFBLBQYAAAAABAAEAPUAAACJAwAAAAA=&#10;" path="m529,297l,297,,,234,r,177l529,177r,120xe" fillcolor="black" stroked="f">
                        <v:fill r:id="rId71" o:title="" type="pattern"/>
                        <v:path arrowok="t" o:connecttype="custom" o:connectlocs="335915,188595;0,188595;0,0;148590,0;148590,112395;335915,112395;335915,188595" o:connectangles="0,0,0,0,0,0,0"/>
                      </v:shape>
                      <v:shape id="Freeform 271" o:spid="_x0000_s4306" style="position:absolute;left:8407;top:23463;width:3461;height:1975;visibility:visible;mso-wrap-style:square;v-text-anchor:top" coordsize="54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TXscA&#10;AADeAAAADwAAAGRycy9kb3ducmV2LnhtbESP3WrCQBSE7wt9h+UUeqebHwk2ukopLbTUCxt9gEP2&#10;mESzZ9PsGuPbuwWhl8PMfMMs16NpxUC9aywriKcRCOLS6oYrBfvdx2QOwnlkja1lUnAlB+vV48MS&#10;c20v/END4SsRIOxyVFB73+VSurImg25qO+LgHWxv0AfZV1L3eAlw08okijJpsOGwUGNHbzWVp+Js&#10;FDjebr6zKr3y+9d5/rsrji8bPCr1/DS+LkB4Gv1/+N7+1AqSNItn8Hc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vU17HAAAA3gAAAA8AAAAAAAAAAAAAAAAAmAIAAGRy&#10;cy9kb3ducmV2LnhtbFBLBQYAAAAABAAEAPUAAACMAwAAAAA=&#10;" path="m530,304r7,-8l8,296r7,8l15,7,8,15r234,l234,7r,181l238,188r,4l537,192r-7,-8l530,304r15,l545,184r,-4l541,180r,-3l537,177r-295,l250,184,250,7r,-4l246,3r,-3l242,,8,,4,r,3l,3,,7,,304r,3l4,307r,4l8,311r529,l541,311r,-4l545,307r,-3l530,304xe" fillcolor="black" stroked="f">
                        <v:path arrowok="t" o:connecttype="custom" o:connectlocs="336550,193040;340995,187960;5080,187960;9525,193040;9525,4445;5080,9525;153670,9525;148590,4445;148590,119380;151130,119380;151130,121920;340995,121920;336550,116840;336550,193040;346075,193040;346075,116840;346075,114300;343535,114300;343535,112395;340995,112395;153670,112395;158750,116840;158750,4445;158750,1905;156210,1905;156210,0;153670,0;5080,0;2540,0;2540,1905;0,1905;0,4445;0,193040;0,194945;2540,194945;2540,197485;5080,197485;340995,197485;343535,197485;343535,194945;346075,194945;346075,193040;336550,193040" o:connectangles="0,0,0,0,0,0,0,0,0,0,0,0,0,0,0,0,0,0,0,0,0,0,0,0,0,0,0,0,0,0,0,0,0,0,0,0,0,0,0,0,0,0,0"/>
                      </v:shape>
                      <v:rect id="Rectangle 272" o:spid="_x0000_s4307" style="position:absolute;left:2482;top:17399;width:864;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ScsQA&#10;AADeAAAADwAAAGRycy9kb3ducmV2LnhtbESP3WoCMRSE74W+QzhC7zTrFkW2RpGCYMUbVx/gsDn7&#10;Q5OTJUnd7ds3guDlMDPfMJvdaI24kw+dYwWLeQaCuHK640bB7XqYrUGEiKzROCYFfxRgt32bbLDQ&#10;buAL3cvYiAThUKCCNsa+kDJULVkMc9cTJ6923mJM0jdSexwS3BqZZ9lKWuw4LbTY01dL1U/5axXI&#10;a3kY1qXxmTvl9dl8Hy81OaXep+P+E0SkMb7Cz/ZRK8g/Vosl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80nLEAAAA3gAAAA8AAAAAAAAAAAAAAAAAmAIAAGRycy9k&#10;b3ducmV2LnhtbFBLBQYAAAAABAAEAPUAAACJAwAAAAA=&#10;" filled="f" stroked="f">
                        <v:textbox style="mso-fit-shape-to-text:t" inset="0,0,0,0">
                          <w:txbxContent>
                            <w:p w:rsidR="00084B79" w:rsidRDefault="00084B79" w:rsidP="00D35342">
                              <w:r>
                                <w:rPr>
                                  <w:rFonts w:ascii="Comic Sans MS" w:hAnsi="Comic Sans MS" w:cs="Comic Sans MS"/>
                                  <w:color w:val="000000"/>
                                  <w:lang w:val="en-US"/>
                                </w:rPr>
                                <w:t>G</w:t>
                              </w:r>
                            </w:p>
                          </w:txbxContent>
                        </v:textbox>
                      </v:rect>
                      <v:rect id="Rectangle 273" o:spid="_x0000_s4308" style="position:absolute;left:23710;top:14636;width:864;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MBcQA&#10;AADeAAAADwAAAGRycy9kb3ducmV2LnhtbESPzWrDMBCE74W+g9hCb7VsF0xwo5hQCCSllzh9gMVa&#10;/xBpZSQ1dt6+KhR6HGbmG2bbrNaIG/kwOVZQZDkI4s7piQcFX5fDywZEiMgajWNScKcAze7xYYu1&#10;dguf6dbGQSQIhxoVjDHOtZShG8liyNxMnLzeeYsxST9I7XFJcGtkmeeVtDhxWhhxpveRumv7bRXI&#10;S3tYNq3xufso+09zOp57cko9P637NxCR1vgf/msftYLytSoq+L2Tr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TAXEAAAA3gAAAA8AAAAAAAAAAAAAAAAAmAIAAGRycy9k&#10;b3ducmV2LnhtbFBLBQYAAAAABAAEAPUAAACJAwAAAAA=&#10;" filled="f" stroked="f">
                        <v:textbox style="mso-fit-shape-to-text:t" inset="0,0,0,0">
                          <w:txbxContent>
                            <w:p w:rsidR="00084B79" w:rsidRDefault="00084B79" w:rsidP="00D35342">
                              <w:r>
                                <w:rPr>
                                  <w:rFonts w:ascii="Comic Sans MS" w:hAnsi="Comic Sans MS" w:cs="Comic Sans MS"/>
                                  <w:color w:val="000000"/>
                                  <w:lang w:val="en-US"/>
                                </w:rPr>
                                <w:t>G</w:t>
                              </w:r>
                            </w:p>
                          </w:txbxContent>
                        </v:textbox>
                      </v:rect>
                      <v:rect id="Rectangle 274" o:spid="_x0000_s4309" style="position:absolute;left:3930;top:22466;width:1772;height:73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3scA&#10;AADeAAAADwAAAGRycy9kb3ducmV2LnhtbESPQWvCQBSE7wX/w/IEL0U3pm3SRlcJgrSngon1/Mi+&#10;JsHs25BdNf77bqHQ4zAz3zDr7Wg6caXBtZYVLBcRCOLK6pZrBcdyP38F4Tyyxs4yKbiTg+1m8rDG&#10;TNsbH+ha+FoECLsMFTTe95mUrmrIoFvYnjh433Yw6IMcaqkHvAW46WQcRYk02HJYaLCnXUPVubgY&#10;BS8Rnsr7Z8q7x+e8P7z5/eldfyk1m475CoSn0f+H/9ofWkH8lCxT+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hN7HAAAA3gAAAA8AAAAAAAAAAAAAAAAAmAIAAGRy&#10;cy9kb3ducmV2LnhtbFBLBQYAAAAABAAEAPUAAACMAwAAAAA=&#10;" filled="f" stroked="f">
                        <v:textbox style="mso-fit-shape-to-text:t" inset="0,0,0,0">
                          <w:txbxContent>
                            <w:p w:rsidR="00084B79" w:rsidRDefault="00084B79" w:rsidP="00D35342">
                              <w:proofErr w:type="gramStart"/>
                              <w:r>
                                <w:rPr>
                                  <w:rFonts w:ascii="Comic Sans MS" w:hAnsi="Comic Sans MS" w:cs="Comic Sans MS"/>
                                  <w:color w:val="000000"/>
                                  <w:lang w:val="en-US"/>
                                </w:rPr>
                                <w:t>h</w:t>
                              </w:r>
                              <w:proofErr w:type="gramEnd"/>
                            </w:p>
                          </w:txbxContent>
                        </v:textbox>
                      </v:rect>
                      <v:rect id="Rectangle 275" o:spid="_x0000_s4310" style="position:absolute;left:4629;top:22199;width:1060;height:35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QrMQA&#10;AADeAAAADwAAAGRycy9kb3ducmV2LnhtbERPTWvCQBC9C/0Pywi9iG5MbWxTVwkBaU8FE/U8ZKdJ&#10;MDsbsluN/757KHh8vO/NbjSduNLgWssKlosIBHFldcu1gmO5n7+BcB5ZY2eZFNzJwW77NNlgqu2N&#10;D3QtfC1CCLsUFTTe96mUrmrIoFvYnjhwP3Yw6AMcaqkHvIVw08k4ihJpsOXQ0GBPeUPVpfg1Cl4j&#10;PJf37zXns1XWH979/vypT0o9T8fsA4Sn0T/E/+4vrSB+SZZhb7gTr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EKzEAAAA3gAAAA8AAAAAAAAAAAAAAAAAmAIAAGRycy9k&#10;b3ducmV2LnhtbFBLBQYAAAAABAAEAPUAAACJAwAAAAA=&#10;" filled="f" stroked="f">
                        <v:textbox style="mso-fit-shape-to-text:t" inset="0,0,0,0">
                          <w:txbxContent>
                            <w:p w:rsidR="00084B79" w:rsidRDefault="00084B79" w:rsidP="00D35342">
                              <w:r>
                                <w:rPr>
                                  <w:rFonts w:ascii="Comic Sans MS" w:hAnsi="Comic Sans MS" w:cs="Comic Sans MS"/>
                                  <w:color w:val="000000"/>
                                  <w:sz w:val="12"/>
                                  <w:szCs w:val="12"/>
                                  <w:lang w:val="en-US"/>
                                </w:rPr>
                                <w:t>1</w:t>
                              </w:r>
                            </w:p>
                          </w:txbxContent>
                        </v:textbox>
                      </v:rect>
                      <v:rect id="Rectangle 276" o:spid="_x0000_s4311" style="position:absolute;left:17424;top:21329;width:1771;height:73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1N8cA&#10;AADeAAAADwAAAGRycy9kb3ducmV2LnhtbESPQWvCQBSE74X+h+UVeim6MW2jRlcJgrSngonm/Mg+&#10;k2D2bchuNf77bqHQ4zAz3zDr7Wg6caXBtZYVzKYRCOLK6pZrBcdiP1mAcB5ZY2eZFNzJwXbz+LDG&#10;VNsbH+ia+1oECLsUFTTe96mUrmrIoJvanjh4ZzsY9EEOtdQD3gLcdDKOokQabDksNNjTrqHqkn8b&#10;Be8RlsX9a867l7esPyz9vvzQJ6Wen8ZsBcLT6P/Df+1PrSB+TWZL+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tTfHAAAA3gAAAA8AAAAAAAAAAAAAAAAAmAIAAGRy&#10;cy9kb3ducmV2LnhtbFBLBQYAAAAABAAEAPUAAACMAwAAAAA=&#10;" filled="f" stroked="f">
                        <v:textbox style="mso-fit-shape-to-text:t" inset="0,0,0,0">
                          <w:txbxContent>
                            <w:p w:rsidR="00084B79" w:rsidRDefault="00084B79" w:rsidP="00D35342">
                              <w:proofErr w:type="gramStart"/>
                              <w:r>
                                <w:rPr>
                                  <w:rFonts w:ascii="Comic Sans MS" w:hAnsi="Comic Sans MS" w:cs="Comic Sans MS"/>
                                  <w:color w:val="000000"/>
                                  <w:lang w:val="en-US"/>
                                </w:rPr>
                                <w:t>h</w:t>
                              </w:r>
                              <w:proofErr w:type="gramEnd"/>
                            </w:p>
                          </w:txbxContent>
                        </v:textbox>
                      </v:rect>
                      <v:rect id="Rectangle 277" o:spid="_x0000_s4312" style="position:absolute;left:18173;top:20891;width:1060;height:47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F8YA&#10;AADeAAAADwAAAGRycy9kb3ducmV2LnhtbESPzWrCQBSF9wXfYbiCm1Inpm1aU0eRQKgrQdNmfclc&#10;k9DMnZCZmvj2nYXQ5eH88W12k+nElQbXWlawWkYgiCurW64VfBX50zsI55E1dpZJwY0c7Lazhw2m&#10;2o58ouvZ1yKMsEtRQeN9n0rpqoYMuqXtiYN3sYNBH+RQSz3gGMZNJ+MoSqTBlsNDgz1lDVU/51+j&#10;4DXCsrgd3zh7fNn3p7XPy0/9rdRiPu0/QHia/H/43j5oBfFzEgeAgBNQ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F8YAAADeAAAADwAAAAAAAAAAAAAAAACYAgAAZHJz&#10;L2Rvd25yZXYueG1sUEsFBgAAAAAEAAQA9QAAAIsDAAAAAA==&#10;" filled="f" stroked="f">
                        <v:textbox style="mso-fit-shape-to-text:t" inset="0,0,0,0">
                          <w:txbxContent>
                            <w:p w:rsidR="00084B79" w:rsidRDefault="00084B79" w:rsidP="00D35342">
                              <w:r>
                                <w:rPr>
                                  <w:rFonts w:ascii="Comic Sans MS" w:hAnsi="Comic Sans MS" w:cs="Comic Sans MS"/>
                                  <w:color w:val="000000"/>
                                  <w:sz w:val="12"/>
                                  <w:szCs w:val="12"/>
                                  <w:lang w:val="en-US"/>
                                </w:rPr>
                                <w:t>0</w:t>
                              </w:r>
                            </w:p>
                          </w:txbxContent>
                        </v:textbox>
                      </v:rect>
                      <v:rect id="Rectangle 278" o:spid="_x0000_s4313" style="position:absolute;left:18567;top:27273;width:661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zMMA&#10;AADeAAAADwAAAGRycy9kb3ducmV2LnhtbESP3YrCMBSE7wXfIRxh7zS1CyLVKCIIruyN1Qc4NKc/&#10;mJyUJNru25uFhb0cZuYbZrsfrREv8qFzrGC5yEAQV0533Ci4307zNYgQkTUax6TghwLsd9PJFgvt&#10;Br7Sq4yNSBAOBSpoY+wLKUPVksWwcD1x8mrnLcYkfSO1xyHBrZF5lq2kxY7TQos9HVuqHuXTKpC3&#10;8jSsS+Mzd8nrb/N1vtbklPqYjYcNiEhj/A//tc9aQf65ypfweydd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ezMMAAADeAAAADwAAAAAAAAAAAAAAAACYAgAAZHJzL2Rv&#10;d25yZXYueG1sUEsFBgAAAAAEAAQA9QAAAIgDAAAAAA==&#10;" filled="f" stroked="f">
                        <v:textbox style="mso-fit-shape-to-text:t" inset="0,0,0,0">
                          <w:txbxContent>
                            <w:p w:rsidR="00084B79" w:rsidRDefault="00084B79" w:rsidP="00D35342">
                              <w:proofErr w:type="spellStart"/>
                              <w:r>
                                <w:rPr>
                                  <w:rFonts w:ascii="Comic Sans MS" w:hAnsi="Comic Sans MS" w:cs="Comic Sans MS"/>
                                  <w:color w:val="000000"/>
                                  <w:lang w:val="en-US"/>
                                </w:rPr>
                                <w:t>Eprouvette</w:t>
                              </w:r>
                              <w:proofErr w:type="spellEnd"/>
                            </w:p>
                          </w:txbxContent>
                        </v:textbox>
                      </v:rect>
                      <v:line id="Line 279" o:spid="_x0000_s4314" style="position:absolute;flip:x y;visibility:visible;mso-wrap-style:square" from="11918,24364" to="182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v8cUAAADeAAAADwAAAGRycy9kb3ducmV2LnhtbESPQWsCMRSE74X+h/AKvZSadYW1bI1S&#10;pBbx1tXeH5vXzWLysiSprv/eCEKPw8x8wyxWo7PiRCH2nhVMJwUI4tbrnjsFh/3m9Q1ETMgarWdS&#10;cKEIq+XjwwJr7c/8TacmdSJDONaowKQ01FLG1pDDOPEDcfZ+fXCYsgyd1AHPGe6sLIuikg57zgsG&#10;B1obao/Nn1Mwm//st0f7Ynab6Mznl23aKlyUen4aP95BJBrTf/je3moF5awqS7jdyV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Kv8cUAAADeAAAADwAAAAAAAAAA&#10;AAAAAAChAgAAZHJzL2Rvd25yZXYueG1sUEsFBgAAAAAEAAQA+QAAAJMDAAAAAA==&#10;" strokeweight="0"/>
                      <v:shape id="Freeform 280" o:spid="_x0000_s4315" style="position:absolute;left:11918;top:24364;width:508;height:439;visibility:visible;mso-wrap-style:square;v-text-anchor:top" coordsize="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asUA&#10;AADeAAAADwAAAGRycy9kb3ducmV2LnhtbESPwWrDMBBE74H+g9hCb4lcG4xxooRQCC1tL3ZCcl2s&#10;jW1irYylxurfV4VCj8PMvGE2u2AGcafJ9ZYVPK8SEMSN1T23Ck7Hw7IA4TyyxsEyKfgmB7vtw2KD&#10;pbYzV3SvfSsihF2JCjrvx1JK13Rk0K3sSBy9q50M+iinVuoJ5wg3g0yTJJcGe44LHY700lFzq7+M&#10;AheQChw+q1seXj8Ol3d9PGdaqafHsF+D8BT8f/iv/aYVpFmeZv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RqxQAAAN4AAAAPAAAAAAAAAAAAAAAAAJgCAABkcnMv&#10;ZG93bnJldi54bWxQSwUGAAAAAAQABAD1AAAAigMAAAAA&#10;" path="m46,69l,,80,4,30,19,46,69xe" fillcolor="black" strokeweight="0">
                        <v:path arrowok="t" o:connecttype="custom" o:connectlocs="29210,43815;0,0;50800,2540;19050,12065;29210,43815" o:connectangles="0,0,0,0,0"/>
                      </v:shape>
                      <v:rect id="Rectangle 281" o:spid="_x0000_s4316" style="position:absolute;left:9969;top:31210;width:9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gYcgA&#10;AADeAAAADwAAAGRycy9kb3ducmV2LnhtbESPQWsCMRSE70L/Q3iF3jTrakVXo1RB8CJU20O9PTfP&#10;3cXNyzZJdfXXm0Khx2FmvmFmi9bU4kLOV5YV9HsJCOLc6ooLBZ8f6+4YhA/IGmvLpOBGHhbzp84M&#10;M22vvKPLPhQiQthnqKAMocmk9HlJBn3PNsTRO1lnMETpCqkdXiPc1DJNkpE0WHFcKLGhVUn5ef9j&#10;FCwn4+X3+5C3993xQIev4/k1dYlSL8/t2xREoDb8h//aG60gHYz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9SBhyAAAAN4AAAAPAAAAAAAAAAAAAAAAAJgCAABk&#10;cnMvZG93bnJldi54bWxQSwUGAAAAAAQABAD1AAAAjQMAAAAA&#10;" fillcolor="black" stroked="f"/>
                      <v:shape id="Freeform 282" o:spid="_x0000_s4317" style="position:absolute;left:8820;top:31819;width:1193;height:369;visibility:visible;mso-wrap-style:square;v-text-anchor:top" coordsize="1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72sYA&#10;AADeAAAADwAAAGRycy9kb3ducmV2LnhtbESPQWvCQBSE70L/w/IKvemmKaYldRUVpJ6k2tDzI/ua&#10;hO6+jdmtif56tyB4HGbmG2a2GKwRJ+p841jB8yQBQVw63XCloPjajN9A+ICs0TgmBWfysJg/jGaY&#10;a9fznk6HUIkIYZ+jgjqENpfSlzVZ9BPXEkfvx3UWQ5RdJXWHfYRbI9MkyaTFhuNCjS2tayp/D39W&#10;wTduV5/Zq5W7y6UYyo/C9EezUerpcVi+gwg0hHv41t5qBelLlk7h/06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L72sYAAADeAAAADwAAAAAAAAAAAAAAAACYAgAAZHJz&#10;L2Rvd25yZXYueG1sUEsFBgAAAAAEAAQA9QAAAIsDAAAAAA==&#10;" path="m188,42l,,,15,188,58r,-16xe" fillcolor="black" stroked="f">
                        <v:path arrowok="t" o:connecttype="custom" o:connectlocs="119380,26670;0,0;0,9525;119380,36830;119380,26670" o:connectangles="0,0,0,0,0"/>
                      </v:shape>
                      <v:shape id="Freeform 283" o:spid="_x0000_s4318" style="position:absolute;left:9969;top:38512;width:95;height:762;visibility:visible;mso-wrap-style:square;v-text-anchor:top" coordsize="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AwPcQA&#10;AADeAAAADwAAAGRycy9kb3ducmV2LnhtbESPQWvCQBSE74L/YXlCb7oxQijRVSSgeJJqBa+P7DMb&#10;zL6N2TWm/fXdQqHHYWa+YVabwTaip87XjhXMZwkI4tLpmisFl8/d9B2ED8gaG8ek4Is8bNbj0Qpz&#10;7V58ov4cKhEh7HNUYEJocyl9aciin7mWOHo311kMUXaV1B2+Itw2Mk2STFqsOS4YbKkwVN7PTxsp&#10;xfHUP/b9dfvttOXdR+3NvVDqbTJslyACDeE//Nc+aAXpIksz+L0Tr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MD3EAAAA3gAAAA8AAAAAAAAAAAAAAAAAmAIAAGRycy9k&#10;b3ducmV2LnhtbFBLBQYAAAAABAAEAPUAAACJAwAAAAA=&#10;" path="m15,8r,-4l11,4,11,,4,r,4l,4,,116r4,l4,120r7,l11,116r4,l15,112,15,8xe" fillcolor="black" stroked="f">
                        <v:path arrowok="t" o:connecttype="custom" o:connectlocs="9525,5080;9525,2540;6985,2540;6985,0;2540,0;2540,2540;0,2540;0,73660;2540,73660;2540,76200;6985,76200;6985,73660;9525,73660;9525,71120;9525,5080" o:connectangles="0,0,0,0,0,0,0,0,0,0,0,0,0,0,0"/>
                      </v:shape>
                      <v:shape id="Freeform 284" o:spid="_x0000_s4319" style="position:absolute;left:8794;top:38246;width:1245;height:489;visibility:visible;mso-wrap-style:square;v-text-anchor:top" coordsize="19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rSsUA&#10;AADeAAAADwAAAGRycy9kb3ducmV2LnhtbESP0WrCQBRE3wv+w3KFvtVdI6hEV9FSwYciNPoBl+w1&#10;CcnejdltjH/vFoQ+DjNzhllvB9uInjpfOdYwnSgQxLkzFRcaLufDxxKED8gGG8ek4UEetpvR2xpT&#10;4+78Q30WChEh7FPUUIbQplL6vCSLfuJa4uhdXWcxRNkV0nR4j3DbyESpubRYcVwosaXPkvI6+7Ua&#10;vr5VHRYzStTtkPWnVu0fu3rQ+n087FYgAg3hP/xqH42GZDZPFvB3J1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StKxQAAAN4AAAAPAAAAAAAAAAAAAAAAAJgCAABkcnMv&#10;ZG93bnJldi54bWxQSwUGAAAAAAQABAD1AAAAigMAAAAA&#10;" path="m189,l,62,8,77,196,15,189,xe" fillcolor="black" stroked="f">
                        <v:path arrowok="t" o:connecttype="custom" o:connectlocs="120015,0;0,39370;5080,48895;124460,9525;120015,0" o:connectangles="0,0,0,0,0"/>
                      </v:shape>
                      <v:rect id="Rectangle 285" o:spid="_x0000_s4320" style="position:absolute;left:24003;top:23704;width:4991;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3UcAA&#10;AADeAAAADwAAAGRycy9kb3ducmV2LnhtbERPy4rCMBTdC/MP4Q64s6kdEOkYRQRBBzfW+YBLc/vA&#10;5KYk0Xb+frIQXB7Oe7ObrBFP8qF3rGCZ5SCIa6d7bhX83o6LNYgQkTUax6TgjwLsth+zDZbajXyl&#10;ZxVbkUI4lKigi3EopQx1RxZD5gbixDXOW4wJ+lZqj2MKt0YWeb6SFntODR0OdOiovlcPq0DequO4&#10;rozP3U/RXMz5dG3IKTX/nPbfICJN8S1+uU9aQfG1KtLedCddAb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G3UcAAAADeAAAADwAAAAAAAAAAAAAAAACYAgAAZHJzL2Rvd25y&#10;ZXYueG1sUEsFBgAAAAAEAAQA9QAAAIUDAAAAAA==&#10;" filled="f" stroked="f">
                        <v:textbox style="mso-fit-shape-to-text:t" inset="0,0,0,0">
                          <w:txbxContent>
                            <w:p w:rsidR="00084B79" w:rsidRDefault="00084B79" w:rsidP="00D35342">
                              <w:proofErr w:type="spellStart"/>
                              <w:r>
                                <w:rPr>
                                  <w:rFonts w:ascii="Comic Sans MS" w:hAnsi="Comic Sans MS" w:cs="Comic Sans MS"/>
                                  <w:color w:val="000000"/>
                                  <w:lang w:val="en-US"/>
                                </w:rPr>
                                <w:t>Marteau</w:t>
                              </w:r>
                              <w:proofErr w:type="spellEnd"/>
                            </w:p>
                          </w:txbxContent>
                        </v:textbox>
                      </v:rect>
                      <v:rect id="Rectangle 286" o:spid="_x0000_s4321" style="position:absolute;left:24003;top:25438;width:5575;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0SysQA&#10;AADeAAAADwAAAGRycy9kb3ducmV2LnhtbESP3WoCMRSE7wXfIRzBO812BdGtUYog2OKNqw9w2Jz9&#10;ocnJkkR3+/ZNoeDlMDPfMLvDaI14kg+dYwVvywwEceV0x42C++202IAIEVmjcUwKfijAYT+d7LDQ&#10;buArPcvYiAThUKCCNsa+kDJULVkMS9cTJ6923mJM0jdSexwS3BqZZ9laWuw4LbTY07Gl6rt8WAXy&#10;Vp6GTWl85r7y+mI+z9eanFLz2fjxDiLSGF/h//ZZK8hX63wL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EsrEAAAA3gAAAA8AAAAAAAAAAAAAAAAAmAIAAGRycy9k&#10;b3ducmV2LnhtbFBLBQYAAAAABAAEAPUAAACJAwAAAAA=&#10;" filled="f" stroked="f">
                        <v:textbox style="mso-fit-shape-to-text:t" inset="0,0,0,0">
                          <w:txbxContent>
                            <w:p w:rsidR="00084B79" w:rsidRDefault="00084B79"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v:textbox>
                      </v:rect>
                      <v:line id="Line 287" o:spid="_x0000_s4322" style="position:absolute;flip:x;visibility:visible;mso-wrap-style:square" from="18764,16910" to="2324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oj8YAAADeAAAADwAAAGRycy9kb3ducmV2LnhtbESPzWoCMRSF9wXfIVzBXc2oYGVqFFFa&#10;pGBFWxfdXSfXmcHJzZBEJ317syh0eTh/fPNlNI24k/O1ZQWjYQaCuLC65lLB99fb8wyED8gaG8uk&#10;4Jc8LBe9pznm2nZ8oPsxlCKNsM9RQRVCm0vpi4oM+qFtiZN3sc5gSNKVUjvs0rhp5DjLptJgzemh&#10;wpbWFRXX480oOHy+8Nm93+I1nrvd/udUfpw2K6UG/bh6BREohv/wX3urFYwn00kCSDgJBeT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46I/GAAAA3gAAAA8AAAAAAAAA&#10;AAAAAAAAoQIAAGRycy9kb3ducmV2LnhtbFBLBQYAAAAABAAEAPkAAACUAwAAAAA=&#10;" strokeweight="0"/>
                      <v:line id="Line 288" o:spid="_x0000_s4323" style="position:absolute;visibility:visible;mso-wrap-style:square" from="10674,24072" to="20618,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Xc8cAAADeAAAADwAAAGRycy9kb3ducmV2LnhtbESPT2vCQBTE7wW/w/KE3nQTxZimriLS&#10;or21/oEeH9nXZDH7NmS3Gr+9WxB6HGbmN8xi1dtGXKjzxrGCdJyAIC6dNlwpOB7eRzkIH5A1No5J&#10;wY08rJaDpwUW2l35iy77UIkIYV+ggjqEtpDSlzVZ9GPXEkfvx3UWQ5RdJXWH1wi3jZwkSSYtGo4L&#10;Nba0qak873+tAvOZbWcf89PLSb5tQ/qdn3Njj0o9D/v1K4hAffgPP9o7rWAyzaYp/N2JV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ddzxwAAAN4AAAAPAAAAAAAA&#10;AAAAAAAAAKECAABkcnMvZG93bnJldi54bWxQSwUGAAAAAAQABAD5AAAAlQMAAAAA&#10;" strokeweight="0"/>
                      <v:line id="Line 289" o:spid="_x0000_s4324" style="position:absolute;visibility:visible;mso-wrap-style:square" from="19691,16910" to="19697,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tJBMYAAADeAAAADwAAAGRycy9kb3ducmV2LnhtbESPQWvCQBSE7wX/w/IEb7ox0jRGVylF&#10;sb21VsHjI/tMFrNvQ3bV9N93C0KPw8x8wyzXvW3EjTpvHCuYThIQxKXThisFh+/tOAfhA7LGxjEp&#10;+CEP69XgaYmFdnf+ots+VCJC2BeooA6hLaT0ZU0W/cS1xNE7u85iiLKrpO7wHuG2kWmSZNKi4bhQ&#10;Y0tvNZWX/dUqMJ/Z7vnj5Tg/ys0uTE/5JTf2oNRo2L8uQATqw3/40X7XCtJZNkvh706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bSQTGAAAA3gAAAA8AAAAAAAAA&#10;AAAAAAAAoQIAAGRycy9kb3ducmV2LnhtbFBLBQYAAAAABAAEAPkAAACUAwAAAAA=&#10;" strokeweight="0"/>
                      <v:shape id="Freeform 290" o:spid="_x0000_s4325" style="position:absolute;left:19469;top:16910;width:463;height:463;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0XMcA&#10;AADeAAAADwAAAGRycy9kb3ducmV2LnhtbESPQUsDMRSE70L/Q3gFL2KzdqGWbdMiolixgq56f2xe&#10;N8HNy5LE7vbfG6HgcZiZb5j1dnSdOFKI1rOCm1kBgrjx2nKr4PPj8XoJIiZkjZ1nUnCiCNvN5GKN&#10;lfYDv9OxTq3IEI4VKjAp9ZWUsTHkMM58T5y9gw8OU5ahlTrgkOGuk/OiWEiHlvOCwZ7uDTXf9Y9T&#10;YHfDQ2f919Pz7VVt3k77sF++vih1OR3vViASjek/fG7vtIJ5uShL+Lu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vtFzHAAAA3gAAAA8AAAAAAAAAAAAAAAAAmAIAAGRy&#10;cy9kb3ducmV2LnhtbFBLBQYAAAAABAAEAPUAAACMAwAAAAA=&#10;" path="m73,73l35,,,73,35,39,73,73xe" fillcolor="black" strokeweight="0">
                        <v:path arrowok="t" o:connecttype="custom" o:connectlocs="46355,46355;22225,0;0,46355;22225,24765;46355,46355" o:connectangles="0,0,0,0,0"/>
                      </v:shape>
                      <v:shape id="Freeform 291" o:spid="_x0000_s4326" style="position:absolute;left:194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DMsQA&#10;AADeAAAADwAAAGRycy9kb3ducmV2LnhtbESPS4vCMBSF98L8h3CF2WlqK6LVKIMwjIIbHTezuza3&#10;D2xuapPR+u+NILg8nMfHWaw6U4srta6yrGA0jEAQZ1ZXXCg4/n4PpiCcR9ZYWyYFd3KwWn70Fphq&#10;e+M9XQ++EGGEXYoKSu+bVEqXlWTQDW1DHLzctgZ9kG0hdYu3MG5qGUfRRBqsOBBKbGhdUnY+/JvA&#10;vZym9zj5y7fyJ2c9I9clx51Sn/3uaw7CU+ff4Vd7oxXEySQZw/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AgzLEAAAA3gAAAA8AAAAAAAAAAAAAAAAAmAIAAGRycy9k&#10;b3ducmV2LnhtbFBLBQYAAAAABAAEAPUAAACJAwAAAAA=&#10;" path="m73,l35,69,,,35,34,73,xe" fillcolor="black" strokeweight="0">
                        <v:path arrowok="t" o:connecttype="custom" o:connectlocs="46355,0;22225,43815;0,0;22225,21590;46355,0" o:connectangles="0,0,0,0,0"/>
                      </v:shape>
                      <v:line id="Line 292" o:spid="_x0000_s4327" style="position:absolute;visibility:visible;mso-wrap-style:square" from="3924,19526" to="7118,19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LRcMYAAADeAAAADwAAAGRycy9kb3ducmV2LnhtbESPQWvCQBSE74L/YXmF3nSjYkxTV5HS&#10;ot7UKvT4yL4mi9m3IbvV9N+7guBxmJlvmPmys7W4UOuNYwWjYQKCuHDacKng+P01yED4gKyxdkwK&#10;/snDctHvzTHX7sp7uhxCKSKEfY4KqhCaXEpfVGTRD11DHL1f11oMUbal1C1eI9zWcpwkqbRoOC5U&#10;2NBHRcX58GcVmF26nm5np7eT/FyH0U92zow9KvX60q3eQQTqwjP8aG+0gvEknUzhfid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y0XDGAAAA3gAAAA8AAAAAAAAA&#10;AAAAAAAAoQIAAGRycy9kb3ducmV2LnhtbFBLBQYAAAAABAAEAPkAAACUAwAAAAA=&#10;" strokeweight="0"/>
                      <v:line id="Line 293" o:spid="_x0000_s4328" style="position:absolute;flip:x;visibility:visible;mso-wrap-style:square" from="5289,24072" to="923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3VYMgAAADeAAAADwAAAGRycy9kb3ducmV2LnhtbESPQWsCMRSE7wX/Q3hCbzWrwla2RhGl&#10;pRRa0dZDb8/Nc3dx87Ik0U3/fVMoeBxm5htmvoymFVdyvrGsYDzKQBCXVjdcKfj6fH6YgfABWWNr&#10;mRT8kIflYnA3x0Lbnnd03YdKJAj7AhXUIXSFlL6syaAf2Y44eSfrDIYkXSW1wz7BTSsnWZZLgw2n&#10;hRo7WtdUnvcXo2D38chH93KJ53js37ffh+rtsFkpdT+MqycQgWK4hf/br1rBZJpPc/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J3VYMgAAADeAAAADwAAAAAA&#10;AAAAAAAAAAChAgAAZHJzL2Rvd25yZXYueG1sUEsFBgAAAAAEAAQA+QAAAJYDAAAAAA==&#10;" strokeweight="0"/>
                      <v:line id="Line 294" o:spid="_x0000_s4329" style="position:absolute;visibility:visible;mso-wrap-style:square" from="6216,19526" to="6223,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qnMYAAADeAAAADwAAAGRycy9kb3ducmV2LnhtbESPT2vCQBTE7wW/w/KE3nSj0hijq4i0&#10;2N78Cx4f2WeymH0bsltNv323IPQ4zMxvmMWqs7W4U+uNYwWjYQKCuHDacKngdPwYZCB8QNZYOyYF&#10;P+Rhtey9LDDX7sF7uh9CKSKEfY4KqhCaXEpfVGTRD11DHL2ray2GKNtS6hYfEW5rOU6SVFo0HBcq&#10;bGhTUXE7fFsFZpdu376m59lZvm/D6JLdMmNPSr32u/UcRKAu/Ief7U+tYDxJJ1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s6pzGAAAA3gAAAA8AAAAAAAAA&#10;AAAAAAAAoQIAAGRycy9kb3ducmV2LnhtbFBLBQYAAAAABAAEAPkAAACUAwAAAAA=&#10;" strokeweight="0"/>
                      <v:shape id="Freeform 295" o:spid="_x0000_s4330" style="position:absolute;left:5969;top:19526;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JN8MA&#10;AADeAAAADwAAAGRycy9kb3ducmV2LnhtbERPS2vCQBC+F/wPyxR6q5smIJq6hiIUK/RS9eJtmp08&#10;aHY2za4x/nvnUOjx43uvi8l1aqQhtJ4NvMwTUMSlty3XBk7H9+clqBCRLXaeycCNAhSb2cMac+uv&#10;/EXjIdZKQjjkaKCJsc+1DmVDDsPc98TCVX5wGAUOtbYDXiXcdTpNkoV22LI0NNjTtqHy53Bx0vv7&#10;vbyl2bna613FdkVhyk6fxjw9Tm+voCJN8V/85/6wBtJskcleuSNX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2JN8MAAADeAAAADwAAAAAAAAAAAAAAAACYAgAAZHJzL2Rv&#10;d25yZXYueG1sUEsFBgAAAAAEAAQA9QAAAIgDAAAAAA==&#10;" path="m73,69l39,,,69,39,35,73,69xe" fillcolor="black" strokeweight="0">
                        <v:path arrowok="t" o:connecttype="custom" o:connectlocs="46355,43815;24765,0;0,43815;24765,22225;46355,43815" o:connectangles="0,0,0,0,0"/>
                      </v:shape>
                      <v:shape id="Freeform 296" o:spid="_x0000_s4331" style="position:absolute;left:59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EsrMQA&#10;AADeAAAADwAAAGRycy9kb3ducmV2LnhtbESPS4vCMBSF98L8h3AH3Gk6LYitRhkEUWE2Pjazu9Pc&#10;PrC5qU3U+u8nguDycB4fZ77sTSNu1LnasoKvcQSCOLe65lLB6bgeTUE4j6yxsUwKHuRgufgYzDHT&#10;9s57uh18KcIIuwwVVN63mZQur8igG9uWOHiF7Qz6ILtS6g7vYdw0Mo6iiTRYcyBU2NKqovx8uJrA&#10;vfxNH3HyW+zkpmCdkuuT049Sw8/+ewbCU+/f4Vd7qxXEySRJ4XknX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BLKzEAAAA3gAAAA8AAAAAAAAAAAAAAAAAmAIAAGRycy9k&#10;b3ducmV2LnhtbFBLBQYAAAAABAAEAPUAAACJAwAAAAA=&#10;" path="m73,l39,69,,,39,34,73,xe" fillcolor="black" strokeweight="0">
                        <v:path arrowok="t" o:connecttype="custom" o:connectlocs="46355,0;24765,43815;0,0;24765,21590;46355,0" o:connectangles="0,0,0,0,0"/>
                      </v:shape>
                      <v:shape id="Freeform 297" o:spid="_x0000_s4332" style="position:absolute;left:12090;top:34385;width:4629;height:1492;visibility:visible;mso-wrap-style:square;v-text-anchor:top" coordsize="72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iLMcA&#10;AADeAAAADwAAAGRycy9kb3ducmV2LnhtbESPzWrCQBSF9wXfYbhCN0UnpqKSZiLSUnAjpamoy0vm&#10;mqRm7oTM1MS37ywEl4fzx5euB9OIK3WutqxgNo1AEBdW11wq2P98TlYgnEfW2FgmBTdysM5GTykm&#10;2vb8TdfclyKMsEtQQeV9m0jpiooMuqltiYN3tp1BH2RXSt1hH8ZNI+MoWkiDNYeHClt6r6i45H9G&#10;wfJl3/zOju7Qnk9f8Ue93eV95JV6Hg+bNxCeBv8I39tbrSB+XcwDQMAJKC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4izHAAAA3gAAAA8AAAAAAAAAAAAAAAAAmAIAAGRy&#10;cy9kb3ducmV2LnhtbFBLBQYAAAAABAAEAPUAAACMAwAAAAA=&#10;" path="m38,88l11,104,3,115,,131r3,15l11,162r15,7l42,173r334,62l729,235,729,,372,,38,88xe" fillcolor="#0080ff" stroked="f">
                        <v:path arrowok="t" o:connecttype="custom" o:connectlocs="24130,55880;6985,66040;1905,73025;0,83185;1905,92710;6985,102870;16510,107315;26670,109855;238760,149225;462915,149225;462915,0;236220,0;24130,55880" o:connectangles="0,0,0,0,0,0,0,0,0,0,0,0,0"/>
                      </v:shape>
                      <v:shape id="Freeform 298" o:spid="_x0000_s4333" style="position:absolute;left:12039;top:34334;width:4705;height:1587;visibility:visible;mso-wrap-style:square;v-text-anchor:top" coordsize="74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VM9McA&#10;AADeAAAADwAAAGRycy9kb3ducmV2LnhtbESPQWvCQBSE7wX/w/IK3urGWKVNXUUF0YuHph7a2yP7&#10;moRk38bdVeO/7wpCj8PMfMPMl71pxYWcry0rGI8SEMSF1TWXCo5f25c3ED4ga2wtk4IbeVguBk9z&#10;zLS98idd8lCKCGGfoYIqhC6T0hcVGfQj2xFH79c6gyFKV0rt8BrhppVpksykwZrjQoUdbSoqmvxs&#10;FEybQ37a3N6Ttf5p3PR7lx4nrVFq+NyvPkAE6sN/+NHeawXpZPY6hv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TPTHAAAA3gAAAA8AAAAAAAAAAAAAAAAAmAIAAGRy&#10;cy9kb3ducmV2LnhtbFBLBQYAAAAABAAEAPUAAACMAwAAAAA=&#10;" path="m42,89l15,108,4,120,,139r4,19l15,173r16,12l50,189r334,61l741,247,741,4,380,,42,89r8,15l384,16r-4,l737,16,729,8r,235l737,235r-353,l50,173,34,170r4,l23,162r4,4l19,150r,4l15,139r4,-16l19,127r8,-11l23,120,50,104,42,89xe" fillcolor="black" stroked="f">
                        <v:path arrowok="t" o:connecttype="custom" o:connectlocs="26670,56515;9525,68580;2540,76200;0,88265;2540,100330;9525,109855;19685,117475;31750,120015;243840,158750;470535,156845;470535,2540;241300,0;26670,56515;31750,66040;243840,10160;241300,10160;467995,10160;462915,5080;462915,154305;467995,149225;243840,149225;31750,109855;21590,107950;24130,107950;14605,102870;17145,105410;12065,95250;12065,97790;9525,88265;12065,78105;12065,80645;17145,73660;14605,76200;31750,66040;26670,56515" o:connectangles="0,0,0,0,0,0,0,0,0,0,0,0,0,0,0,0,0,0,0,0,0,0,0,0,0,0,0,0,0,0,0,0,0,0,0"/>
                      </v:shape>
                      <v:shape id="Freeform 299" o:spid="_x0000_s4334" style="position:absolute;left:10013;top:31743;width:1734;height:6941;visibility:visible;mso-wrap-style:square;v-text-anchor:top" coordsize="273,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qlMgA&#10;AADeAAAADwAAAGRycy9kb3ducmV2LnhtbESPQWvCQBSE7wX/w/IEb3XTWKxEV9HSFi8FjXrw9si+&#10;JsHs25jdxPTfu0Khx2FmvmEWq95UoqPGlZYVvIwjEMSZ1SXnCo6Hz+cZCOeRNVaWScEvOVgtB08L&#10;TLS98Z661OciQNglqKDwvk6kdFlBBt3Y1sTB+7GNQR9kk0vd4C3ATSXjKJpKgyWHhQJrei8ou6St&#10;UfCRbo76e3d52+7PeG3brvo6bE5KjYb9eg7CU+//w3/trVYQT6avMTzuhCs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DKqUyAAAAN4AAAAPAAAAAAAAAAAAAAAAAJgCAABk&#10;cnMvZG93bnJldi54bWxQSwUGAAAAAAQABAD1AAAAjQMAAAAA&#10;" path="m273,1093l,1093,,608r104,l127,604r19,-15l162,570r3,-23l162,524,146,501,127,485r-23,-4l,481,,,273,r,1093xe" fillcolor="fuchsia" stroked="f">
                        <v:path arrowok="t" o:connecttype="custom" o:connectlocs="173355,694055;0,694055;0,386080;66040,386080;80645,383540;92710,374015;102870,361950;104775,347345;102870,332740;92710,318135;80645,307975;66040,305435;0,305435;0,0;173355,0;173355,694055" o:connectangles="0,0,0,0,0,0,0,0,0,0,0,0,0,0,0,0"/>
                      </v:shape>
                      <v:shape id="Freeform 300" o:spid="_x0000_s4335" style="position:absolute;left:9969;top:31699;width:1829;height:7036;visibility:visible;mso-wrap-style:square;v-text-anchor:top" coordsize="288,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Yv8cA&#10;AADeAAAADwAAAGRycy9kb3ducmV2LnhtbESPW2vCQBSE34X+h+UU+mY2XtASXUXsBcEnY0t9PGRP&#10;Lm32bMhuk/jvuwXBx2FmvmHW28HUoqPWVZYVTKIYBHFmdcWFgo/z2/gZhPPIGmvLpOBKDrabh9Ea&#10;E217PlGX+kIECLsEFZTeN4mULivJoItsQxy83LYGfZBtIXWLfYCbWk7jeCENVhwWSmxoX1L2k/4a&#10;BfQ6Ob4v57LL+zy1l6/uxXz230o9PQ67FQhPg7+Hb+2DVjCdLeYz+L8Tro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2L/HAAAA3gAAAA8AAAAAAAAAAAAAAAAAmAIAAGRy&#10;cy9kb3ducmV2LnhtbFBLBQYAAAAABAAEAPUAAACMAwAAAAA=&#10;" path="m272,1100r8,-7l7,1093r8,7l15,615r-8,8l111,623r23,-4l138,619r19,-15l161,600r15,-19l176,577r4,-23l176,531r,-4l161,504r-4,-4l138,484r-4,l111,481,7,481r8,7l15,7,7,15r273,l272,7r,1093l288,1100,288,7r,-4l284,3r,-3l280,,7,,4,r,3l,3,,7,,488r,4l4,492r,4l7,496r104,l134,500r-4,l149,515r-3,-4l161,535r,-4l165,554r-4,23l161,573r-15,19l149,588r-19,16l134,604r-23,4l7,608r-3,l4,611r-4,l,615r,485l,1104r4,l4,1108r3,l280,1108r4,l284,1104r4,l288,1100r-16,xe" fillcolor="black" stroked="f">
                        <v:path arrowok="t" o:connecttype="custom" o:connectlocs="177800,694055;9525,698500;4445,395605;85090,393065;99695,383540;111760,368935;114300,351790;111760,334645;99695,317500;85090,307340;4445,305435;9525,4445;177800,9525;172720,698500;182880,4445;180340,1905;177800,0;2540,0;0,1905;0,309880;2540,312420;4445,314960;85090,317500;94615,327025;102235,339725;104775,351790;102235,363855;94615,373380;85090,383540;4445,386080;2540,387985;0,390525;0,701040;2540,703580;177800,703580;180340,701040;182880,698500" o:connectangles="0,0,0,0,0,0,0,0,0,0,0,0,0,0,0,0,0,0,0,0,0,0,0,0,0,0,0,0,0,0,0,0,0,0,0,0,0"/>
                      </v:shape>
                      <v:line id="Line 301" o:spid="_x0000_s4336" style="position:absolute;flip:x;visibility:visible;mso-wrap-style:square" from="11988,28155" to="18205,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Wd8ckAAADeAAAADwAAAGRycy9kb3ducmV2LnhtbESPS2vDMBCE74X+B7GF3ho5D9LiRAmh&#10;JSUE2pLXIbeNtbFNrJWRlFj991Wh0OMwM98w03k0jbiR87VlBf1eBoK4sLrmUsF+t3x6AeEDssbG&#10;Min4Jg/z2f3dFHNtO97QbRtKkSDsc1RQhdDmUvqiIoO+Z1vi5J2tMxiSdKXUDrsEN40cZNlYGqw5&#10;LVTY0mtFxWV7NQo2n898cu/XeImn7uPreCjXh7eFUo8PcTEBESiG//Bfe6UVDIbj0Qh+76QrIG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8FnfHJAAAA3gAAAA8AAAAA&#10;AAAAAAAAAAAAoQIAAGRycy9kb3ducmV2LnhtbFBLBQYAAAAABAAEAPkAAACXAwAAAAA=&#10;" strokeweight="0"/>
                      <v:shape id="Freeform 302" o:spid="_x0000_s4337" style="position:absolute;left:11988;top:31597;width:515;height:438;visibility:visible;mso-wrap-style:square;v-text-anchor:top" coordsize="8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apccA&#10;AADeAAAADwAAAGRycy9kb3ducmV2LnhtbESPQWvCQBSE74L/YXlCL1I3WisldRWxhHoIQmOh10f2&#10;NRvMvg3ZbZL+e7dQ8DjMzDfMdj/aRvTU+dqxguUiAUFcOl1zpeDzkj2+gPABWWPjmBT8kof9bjrZ&#10;YqrdwB/UF6ESEcI+RQUmhDaV0peGLPqFa4mj9+06iyHKrpK6wyHCbSNXSbKRFmuOCwZbOhoqr8WP&#10;VfCVW+r5ks8Pmc/fs2s5nN/MoNTDbDy8ggg0hnv4v33SClZPm/Uz/N2JV0D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QGqXHAAAA3gAAAA8AAAAAAAAAAAAAAAAAmAIAAGRy&#10;cy9kb3ducmV2LnhtbFBLBQYAAAAABAAEAPUAAACMAwAAAAA=&#10;" path="m81,62l,69,42,,31,50,81,62xe" fillcolor="black" strokeweight="0">
                        <v:path arrowok="t" o:connecttype="custom" o:connectlocs="51435,39370;0,43815;26670,0;19685,31750;51435,39370" o:connectangles="0,0,0,0,0"/>
                      </v:shape>
                      <v:line id="Line 303" o:spid="_x0000_s4338" style="position:absolute;flip:x;visibility:visible;mso-wrap-style:square" from="17106,35312" to="21590,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umHckAAADeAAAADwAAAGRycy9kb3ducmV2LnhtbESPQWsCMRSE70L/Q3iF3mq2VrZlaxRp&#10;aSmCFm099PbcvO4ubl6WJLrx3xuh4HGYmW+YySyaVhzJ+caygodhBoK4tLrhSsHP9/v9MwgfkDW2&#10;lknBiTzMpjeDCRba9rym4yZUIkHYF6igDqErpPRlTQb90HbEyfuzzmBI0lVSO+wT3LRylGW5NNhw&#10;Wqixo9eayv3mYBSsV0+8cx+HuI+7fvn1u60W27e5Une3cf4CIlAM1/B/+1MrGD3m4xwud9IVkN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Cbph3JAAAA3gAAAA8AAAAA&#10;AAAAAAAAAAAAoQIAAGRycy9kb3ducmV2LnhtbFBLBQYAAAAABAAEAPkAAACXAwAAAAA=&#10;" strokeweight="0"/>
                      <v:shape id="Freeform 304" o:spid="_x0000_s4339" style="position:absolute;left:17106;top:35096;width:439;height:438;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uZrcgA&#10;AADeAAAADwAAAGRycy9kb3ducmV2LnhtbESP3WrCQBSE7wu+w3KE3tWNttgSXcUfBKHVEtveH7LH&#10;JLp7NmTXmPbp3UKhl8PMfMNM5501oqXGV44VDAcJCOLc6YoLBZ8fm4cXED4gazSOScE3eZjPendT&#10;TLW7ckbtIRQiQtinqKAMoU6l9HlJFv3A1cTRO7rGYoiyKaRu8Brh1shRkoylxYrjQok1rUrKz4eL&#10;VeB2P2bZXjJDp/3bvn19/9qss6FS9/1uMQERqAv/4b/2VisYPY6fnuH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5mtyAAAAN4AAAAPAAAAAAAAAAAAAAAAAJgCAABk&#10;cnMvZG93bnJldi54bWxQSwUGAAAAAAQABAD1AAAAjQMAAAAA&#10;" path="m69,69l,34,69,,35,34,69,69xe" fillcolor="black" strokeweight="0">
                        <v:path arrowok="t" o:connecttype="custom" o:connectlocs="43815,43815;0,21590;43815,0;22225,21590;43815,43815" o:connectangles="0,0,0,0,0"/>
                      </v:shape>
                      <v:line id="Line 305" o:spid="_x0000_s4340" style="position:absolute;flip:y;visibility:visible;mso-wrap-style:square" from="26441,20897" to="26447,23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X9MUAAADeAAAADwAAAGRycy9kb3ducmV2LnhtbERPy2oCMRTdF/yHcIXuaqa22DIaRZSW&#10;UlDxtXB3ndzODE5uhiQ66d+bRaHLw3lPZtE04kbO15YVPA8yEMSF1TWXCg77j6d3ED4ga2wsk4Jf&#10;8jCb9h4mmGvb8ZZuu1CKFMI+RwVVCG0upS8qMugHtiVO3I91BkOCrpTaYZfCTSOHWTaSBmtODRW2&#10;tKiouOyuRsF2/cZn93mNl3juVpvTsfw+LudKPfbjfAwiUAz/4j/3l1YwfBm9pr3pTro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iX9MUAAADeAAAADwAAAAAAAAAA&#10;AAAAAAChAgAAZHJzL2Rvd25yZXYueG1sUEsFBgAAAAAEAAQA+QAAAJMDAAAAAA==&#10;" strokeweight="0"/>
                      <v:shape id="Freeform 306" o:spid="_x0000_s4341" style="position:absolute;left:26225;top:20897;width:438;height:439;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oRMgA&#10;AADeAAAADwAAAGRycy9kb3ducmV2LnhtbESP3WrCQBSE7wu+w3KE3tWNtkgbXcUfBKHVEtveH7LH&#10;JLp7NmTXmPbp3UKhl8PMfMNM5501oqXGV44VDAcJCOLc6YoLBZ8fm4dnED4gazSOScE3eZjPendT&#10;TLW7ckbtIRQiQtinqKAMoU6l9HlJFv3A1cTRO7rGYoiyKaRu8Brh1shRkoylxYrjQok1rUrKz4eL&#10;VeB2P2bZXjJDp/3bvn19/9qss6FS9/1uMQERqAv/4b/2VisYPY6fXuD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KhEyAAAAN4AAAAPAAAAAAAAAAAAAAAAAJgCAABk&#10;cnMvZG93bnJldi54bWxQSwUGAAAAAAQABAD1AAAAjQMAAAAA&#10;" path="m,69l34,,69,69,34,34,,69xe" fillcolor="black" strokeweight="0">
                        <v:path arrowok="t" o:connecttype="custom" o:connectlocs="0,43815;21590,0;43815,43815;21590,21590;0,43815" o:connectangles="0,0,0,0,0"/>
                      </v:shape>
                      <v:rect id="Rectangle 307" o:spid="_x0000_s4342" style="position:absolute;left:22155;top:34359;width:4699;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IKsIA&#10;AADeAAAADwAAAGRycy9kb3ducmV2LnhtbESPy4rCMBSG9wPzDuEMuBvTqShSjTIIgoobqw9waE4v&#10;mJyUJNr69mYxMMuf/8a33o7WiCf50DlW8DPNQBBXTnfcKLhd999LECEiazSOScGLAmw3nx9rLLQb&#10;+ELPMjYijXAoUEEbY19IGaqWLIap64mTVztvMSbpG6k9DmncGpln2UJa7Dg9tNjTrqXqXj6sAnkt&#10;98OyND5zp7w+m+PhUpNTavI1/q5ARBrjf/ivfdAK8tlingASTkI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cgqwgAAAN4AAAAPAAAAAAAAAAAAAAAAAJgCAABkcnMvZG93&#10;bnJldi54bWxQSwUGAAAAAAQABAD1AAAAhwMAAAAA&#10;" filled="f" stroked="f">
                        <v:textbox style="mso-fit-shape-to-text:t" inset="0,0,0,0">
                          <w:txbxContent>
                            <w:p w:rsidR="00084B79" w:rsidRDefault="00084B79" w:rsidP="00D35342">
                              <w:proofErr w:type="spellStart"/>
                              <w:r>
                                <w:rPr>
                                  <w:rFonts w:ascii="Comic Sans MS" w:hAnsi="Comic Sans MS" w:cs="Comic Sans MS"/>
                                  <w:color w:val="000000"/>
                                  <w:lang w:val="en-US"/>
                                </w:rPr>
                                <w:t>Couteau</w:t>
                              </w:r>
                              <w:proofErr w:type="spellEnd"/>
                            </w:p>
                          </w:txbxContent>
                        </v:textbox>
                      </v:rect>
                      <v:rect id="Rectangle 308" o:spid="_x0000_s4343" style="position:absolute;left:1631;top:33039;width:400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tscQA&#10;AADeAAAADwAAAGRycy9kb3ducmV2LnhtbESP3WoCMRSE74W+QzhC7zTrFkW2RpGCYMUbVx/gsDn7&#10;Q5OTJUnd7ds3guDlMDPfMJvdaI24kw+dYwWLeQaCuHK640bB7XqYrUGEiKzROCYFfxRgt32bbLDQ&#10;buAL3cvYiAThUKCCNsa+kDJULVkMc9cTJ6923mJM0jdSexwS3BqZZ9lKWuw4LbTY01dL1U/5axXI&#10;a3kY1qXxmTvl9dl8Hy81OaXep+P+E0SkMb7Cz/ZRK8g/VssF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bbHEAAAA3gAAAA8AAAAAAAAAAAAAAAAAmAIAAGRycy9k&#10;b3ducmV2LnhtbFBLBQYAAAAABAAEAPUAAACJAwAAAAA=&#10;" filled="f" stroked="f">
                        <v:textbox style="mso-fit-shape-to-text:t" inset="0,0,0,0">
                          <w:txbxContent>
                            <w:p w:rsidR="00084B79" w:rsidRDefault="00084B79"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v:textbox>
                      </v:rect>
                      <v:rect id="Rectangle 309" o:spid="_x0000_s4344" style="position:absolute;left:1631;top:34772;width:3963;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xsQA&#10;AADeAAAADwAAAGRycy9kb3ducmV2LnhtbESP3WoCMRSE7wXfIRyhd5p1RZGtUUQQtPTGtQ9w2Jz9&#10;weRkSVJ3+/ZNoeDlMDPfMLvDaI14kg+dYwXLRQaCuHK640bB1/0834IIEVmjcUwKfijAYT+d7LDQ&#10;buAbPcvYiAThUKCCNsa+kDJULVkMC9cTJ6923mJM0jdSexwS3BqZZ9lGWuw4LbTY06ml6lF+WwXy&#10;Xp6HbWl85j7y+tNcL7eanFJvs/H4DiLSGF/h//ZFK8hXm3UO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8bEAAAA3gAAAA8AAAAAAAAAAAAAAAAAmAIAAGRycy9k&#10;b3ducmV2LnhtbFBLBQYAAAAABAAEAPUAAACJAwAAAAA=&#10;" filled="f" stroked="f">
                        <v:textbox style="mso-fit-shape-to-text:t" inset="0,0,0,0">
                          <w:txbxContent>
                            <w:p w:rsidR="00084B79" w:rsidRDefault="00084B79" w:rsidP="00D35342">
                              <w:proofErr w:type="spellStart"/>
                              <w:proofErr w:type="gramStart"/>
                              <w:r>
                                <w:rPr>
                                  <w:rFonts w:ascii="Comic Sans MS" w:hAnsi="Comic Sans MS" w:cs="Comic Sans MS"/>
                                  <w:color w:val="000000"/>
                                  <w:lang w:val="en-US"/>
                                </w:rPr>
                                <w:t>dessus</w:t>
                              </w:r>
                              <w:proofErr w:type="spellEnd"/>
                              <w:proofErr w:type="gramEnd"/>
                            </w:p>
                          </w:txbxContent>
                        </v:textbox>
                      </v:rect>
                      <v:shape id="Freeform 310" o:spid="_x0000_s4345" style="position:absolute;left:23831;top:16814;width:3753;height:3740;visibility:visible;mso-wrap-style:square;v-text-anchor:top" coordsize="59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RsoA&#10;AADeAAAADwAAAGRycy9kb3ducmV2LnhtbESPQWvCQBSE70L/w/IEL1J3G6ltU1cptoJ4sK0V9Pia&#10;fSah2bchu43x33eFgsdhZr5hpvPOVqKlxpeONdyNFAjizJmScw27r+XtIwgfkA1WjknDmTzMZze9&#10;KabGnfiT2m3IRYSwT1FDEUKdSumzgiz6kauJo3d0jcUQZZNL0+Apwm0lE6Um0mLJcaHAmhYFZT/b&#10;X6vhad2+vy2ScqiyzcP+Nf/efRyGSutBv3t5BhGoC9fwf3tlNCTjyf0YLnfiFZ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Uk0bKAAAA3gAAAA8AAAAAAAAAAAAAAAAAmAIA&#10;AGRycy9kb3ducmV2LnhtbFBLBQYAAAAABAAEAPUAAACPAwAAAAA=&#10;" path="m192,566l423,335,254,169,23,400r-3,4l8,362,,319,,277,8,235,20,192,35,154,58,119,89,84,135,46,185,19,238,4,296,r58,4l407,19r50,27l503,84r39,47l568,181r16,57l591,296r-7,54l568,408r-26,50l503,504r-30,27l438,554r-38,19l361,585r-42,4l277,589r-42,-4l192,573r,-7xe" fillcolor="#8080ff" stroked="f">
                        <v:path arrowok="t" o:connecttype="custom" o:connectlocs="121920,359410;268605,212725;161290,107315;14605,254000;12700,256540;5080,229870;0,202565;0,175895;5080,149225;12700,121920;22225,97790;36830,75565;56515,53340;85725,29210;117475,12065;151130,2540;187960,0;224790,2540;258445,12065;290195,29210;319405,53340;344170,83185;360680,114935;370840,151130;375285,187960;370840,222250;360680,259080;344170,290830;319405,320040;300355,337185;278130,351790;254000,363855;229235,371475;202565,374015;175895,374015;149225,371475;121920,363855;121920,359410" o:connectangles="0,0,0,0,0,0,0,0,0,0,0,0,0,0,0,0,0,0,0,0,0,0,0,0,0,0,0,0,0,0,0,0,0,0,0,0,0,0"/>
                      </v:shape>
                      <v:shape id="Freeform 311" o:spid="_x0000_s4346" style="position:absolute;left:23761;top:16738;width:3899;height:3886;visibility:visible;mso-wrap-style:square;v-text-anchor:top" coordsize="61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4TN8YA&#10;AADeAAAADwAAAGRycy9kb3ducmV2LnhtbESPQWvCQBSE7wX/w/IEb3VjUm1JXUUEtdCLpuL5kX3N&#10;xmbfhuyq6b/vFgSPw8x8w8yXvW3ElTpfO1YwGScgiEuna64UHL82z28gfEDW2DgmBb/kYbkYPM0x&#10;1+7GB7oWoRIRwj5HBSaENpfSl4Ys+rFriaP37TqLIcqukrrDW4TbRqZJMpMWa44LBltaGyp/iotV&#10;sN/2r+WkqN3lnKW7kzln++QzU2o07FfvIAL14RG+tz+0gjSbTV/g/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4TN8YAAADeAAAADwAAAAAAAAAAAAAAAACYAgAAZHJz&#10;L2Rvd25yZXYueG1sUEsFBgAAAAAEAAQA9QAAAIsDAAAAAA==&#10;" path="m215,578r-4,7l441,354r4,l445,343r-4,-4l272,173r-3,-3l257,170r,3l23,408r19,4l31,370,23,327r,4l23,289r,4l31,250,42,208,58,170r-4,3l77,139r30,-35l153,66r-3,4l200,43,253,27r-4,l307,23r58,4l361,27r53,16l464,70r-4,-4l507,104r38,46l541,146r27,51l583,254r,-4l591,308r-8,54l583,358r-15,58l541,466r4,-4l507,508r-31,27l441,558r4,-4l407,574r-39,11l372,585r-42,4l288,589r-42,-4l249,585,207,574r8,11l215,578r-23,l192,585r,4l196,593r,4l200,597r42,11l246,608r42,4l330,612r42,-4l376,608r38,-11l453,578r4,-4l491,551r31,-27l560,477r4,-3l591,424r15,-58l606,362r8,-54l606,250r,-3l591,189,564,139r-4,-4l522,89,476,50r-4,-4l422,19,368,4r-3,l307,,249,4r-3,l192,19,142,46r-4,4l92,89,61,123,38,158r-4,4l19,200,8,243,,285r,4l,331r,4l8,377r11,43l19,424r4,l27,427r4,l34,427r4,l38,424,272,189r-15,l426,354r,-15l196,570r-4,4l192,578r23,xe" fillcolor="black" stroked="f">
                        <v:path arrowok="t" o:connecttype="custom" o:connectlocs="133985,371475;282575,224790;280035,215265;170815,107950;163195,109855;26670,261620;14605,207645;14605,183515;19685,158750;36830,107950;48895,88265;97155,41910;127000,27305;158115,17145;231775,17145;262890,27305;292100,41910;346075,95250;360680,125095;370205,158750;370205,229870;360680,264160;346075,293370;302260,339725;282575,351790;233680,371475;209550,374015;156210,371475;131445,364490;136525,367030;121920,371475;124460,376555;127000,379095;156210,386080;209550,388620;238760,386080;287655,367030;311785,349885;355600,302895;375285,269240;384810,229870;384810,158750;375285,120015;355600,85725;302260,31750;267970,12065;231775,2540;158115,2540;121920,12065;87630,31750;38735,78105;21590,102870;5080,154305;0,183515;0,212725;12065,266700;14605,269240;19685,271145;24130,271145;172720,120015;270510,224790;124460,361950;121920,367030" o:connectangles="0,0,0,0,0,0,0,0,0,0,0,0,0,0,0,0,0,0,0,0,0,0,0,0,0,0,0,0,0,0,0,0,0,0,0,0,0,0,0,0,0,0,0,0,0,0,0,0,0,0,0,0,0,0,0,0,0,0,0,0,0,0,0"/>
                      </v:shape>
                      <v:shape id="Freeform 312" o:spid="_x0000_s4347" style="position:absolute;left:50;top:19723;width:3753;height:3759;visibility:visible;mso-wrap-style:square;v-text-anchor:top" coordsize="5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0nMgA&#10;AADeAAAADwAAAGRycy9kb3ducmV2LnhtbESPQWvCQBSE7wX/w/IEb7rRYiipq4haEakt1R48vmZf&#10;s8Hs25BdTfrvuwWhx2FmvmFmi85W4kaNLx0rGI8SEMS50yUXCj5PL8MnED4ga6wck4If8rCY9x5m&#10;mGnX8gfdjqEQEcI+QwUmhDqT0ueGLPqRq4mj9+0aiyHKppC6wTbCbSUnSZJKiyXHBYM1rQzll+PV&#10;Kng1rU6X2/dNfuDd/uu8Op3Lt7VSg363fAYRqAv/4Xt7pxVMHtPpF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ScyAAAAN4AAAAPAAAAAAAAAAAAAAAAAJgCAABk&#10;cnMvZG93bnJldi54bWxQSwUGAAAAAAQABAD1AAAAjQMAAAAA&#10;" path="m7,265l288,431,406,223,122,61r-3,l157,38,195,19,238,7,280,r42,4l360,7r43,16l441,42r50,35l529,119r31,50l579,223r12,54l591,335r-16,57l552,446r-34,50l472,535r-46,31l372,585r-58,7l261,592,203,577,149,554,111,531,80,500,53,469,34,435,15,396,4,354,,312,,269r7,-4xe" fillcolor="#8080ff" stroked="f">
                        <v:path arrowok="t" o:connecttype="custom" o:connectlocs="4445,168275;182880,273685;257810,141605;77470,38735;75565,38735;99695,24130;123825,12065;151130,4445;177800,0;204470,2540;228600,4445;255905,14605;280035,26670;311785,48895;335915,75565;355600,107315;367665,141605;375285,175895;375285,212725;365125,248920;350520,283210;328930,314960;299720,339725;270510,359410;236220,371475;199390,375920;165735,375920;128905,366395;94615,351790;70485,337185;50800,317500;33655,297815;21590,276225;9525,251460;2540,224790;0,198120;0,170815;4445,168275" o:connectangles="0,0,0,0,0,0,0,0,0,0,0,0,0,0,0,0,0,0,0,0,0,0,0,0,0,0,0,0,0,0,0,0,0,0,0,0,0,0"/>
                      </v:shape>
                      <v:shape id="Freeform 313" o:spid="_x0000_s4348" style="position:absolute;left:50;top:21361;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2hcUA&#10;AADeAAAADwAAAGRycy9kb3ducmV2LnhtbESPQYvCMBSE7wv+h/AEL4umKlukGkUEoZ7E6h729mie&#10;bbV5KU3U+u+NIOxxmJlvmMWqM7W4U+sqywrGowgEcW51xYWC03E7nIFwHlljbZkUPMnBatn7WmCi&#10;7YMPdM98IQKEXYIKSu+bREqXl2TQjWxDHLyzbQ36INtC6hYfAW5qOYmiWBqsOCyU2NCmpPya3YwC&#10;s69+r81ld9N4So/PLNp95+mfUoN+t56D8NT5//CnnWoFk2n8E8P7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jaFxQAAAN4AAAAPAAAAAAAAAAAAAAAAAJgCAABkcnMv&#10;ZG93bnJldi54bWxQSwUGAAAAAAQABAD1AAAAigM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4" o:spid="_x0000_s4349" style="position:absolute;left:342;top:21532;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6THsYA&#10;AADeAAAADwAAAGRycy9kb3ducmV2LnhtbESPQYvCMBSE78L+h/AWvMiarmKVrlEWQagnsephb4/m&#10;2XZtXkoTtf57Iwgeh5n5hpkvO1OLK7WusqzgexiBIM6trrhQcNivv2YgnEfWWFsmBXdysFx89OaY&#10;aHvjHV0zX4gAYZeggtL7JpHS5SUZdEPbEAfvZFuDPsi2kLrFW4CbWo6iKJYGKw4LJTa0Kik/Zxej&#10;wGyr47n531w0HtL9PYs2gzz9U6r/2f3+gPDU+Xf41U61gtE4nk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6THsYAAADeAAAADwAAAAAAAAAAAAAAAACYAgAAZHJz&#10;L2Rvd25yZXYueG1sUEsFBgAAAAAEAAQA9QAAAIsDA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5" o:spid="_x0000_s4350" style="position:absolute;left:635;top:21704;width:215;height:165;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90ccA&#10;AADeAAAADwAAAGRycy9kb3ducmV2LnhtbERPy2rCQBTdF/yH4Rbc1Ul9IdFRrCC0glK1lSwvmWsS&#10;m7mTZkYT+/WdRaHLw3nPFq0pxY1qV1hW8NyLQBCnVhecKfg4rp8mIJxH1lhaJgV3crCYdx5mGGvb&#10;8J5uB5+JEMIuRgW591UspUtzMuh6tiIO3NnWBn2AdSZ1jU0IN6XsR9FYGiw4NORY0Sqn9OtwNQqS&#10;5Ho5ff58J7v3Fz25b96a7Xm4VKr72C6nIDy1/l/8537VCvqD8SjsDXfC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WPdHHAAAA3gAAAA8AAAAAAAAAAAAAAAAAmAIAAGRy&#10;cy9kb3ducmV2LnhtbFBLBQYAAAAABAAEAPUAAACMAwAAAAA=&#10;" path="m11,l4,r,3l,3r,8l4,11r,4l23,26r7,l30,23r4,l34,15r-4,l30,11,11,xe" fillcolor="black" stroked="f">
                        <v:path arrowok="t" o:connecttype="custom" o:connectlocs="6985,0;2540,0;2540,1905;0,1905;0,6985;2540,6985;2540,9525;14605,16510;19050,16510;19050,14605;21590,14605;21590,9525;19050,9525;19050,6985;6985,0" o:connectangles="0,0,0,0,0,0,0,0,0,0,0,0,0,0,0"/>
                      </v:shape>
                      <v:shape id="Freeform 316" o:spid="_x0000_s4351" style="position:absolute;left:927;top:21869;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i98YA&#10;AADeAAAADwAAAGRycy9kb3ducmV2LnhtbESPQYvCMBSE78L+h/AWvMiarmLRrlEWQagnsephb4/m&#10;2XZtXkoTtf57Iwgeh5n5hpkvO1OLK7WusqzgexiBIM6trrhQcNivv6YgnEfWWFsmBXdysFx89OaY&#10;aHvjHV0zX4gAYZeggtL7JpHS5SUZdEPbEAfvZFuDPsi2kLrFW4CbWo6iKJYGKw4LJTa0Kik/Zxej&#10;wGyr47n531w0HtL9PYs2gzz9U6r/2f3+gPDU+Xf41U61gtE4ns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2i98YAAADeAAAADwAAAAAAAAAAAAAAAACYAgAAZHJz&#10;L2Rvd25yZXYueG1sUEsFBgAAAAAEAAQA9QAAAIsDAAAAAA==&#10;" path="m11,l4,r,4l,4r,8l4,12r,4l23,27r8,l31,24r3,l34,16r-3,l31,12,11,xe" fillcolor="black" stroked="f">
                        <v:path arrowok="t" o:connecttype="custom" o:connectlocs="6985,0;2540,0;2540,2540;0,2540;0,7620;2540,7620;2540,10160;14605,17145;19685,17145;19685,15240;21590,15240;21590,10160;19685,10160;19685,7620;6985,0" o:connectangles="0,0,0,0,0,0,0,0,0,0,0,0,0,0,0"/>
                      </v:shape>
                      <v:shape id="Freeform 317" o:spid="_x0000_s4352" style="position:absolute;left:1219;top:2204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B18UA&#10;AADeAAAADwAAAGRycy9kb3ducmV2LnhtbESPzWqDQBSF94W+w3AL2ZRkjAUpJmMIhYKuSjVdZHdx&#10;btTEuSPOxOjbdxaFLg/nj29/mE0vJhpdZ1nBdhOBIK6t7rhRcKo+1+8gnEfW2FsmBQs5OGTPT3tM&#10;tX3wN02lb0QYYZeigtb7IZXS1S0ZdBs7EAfvYkeDPsixkXrERxg3vYyjKJEGOw4PLQ700VJ9K+9G&#10;gfnqfm7DtbhrPOXVUkbFa52flVq9zMcdCE+z/w//tXOtIH5LkgAQcA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8HXxQAAAN4AAAAPAAAAAAAAAAAAAAAAAJgCAABkcnMv&#10;ZG93bnJldi54bWxQSwUGAAAAAAQABAD1AAAAigM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8" o:spid="_x0000_s4353" style="position:absolute;left:1511;top:22237;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TMcA&#10;AADeAAAADwAAAGRycy9kb3ducmV2LnhtbESPQWuDQBSE74X+h+UVeinNGgNSTNZQCgU9lWp66O3h&#10;vqjVfSvuJtF/3w0Echxm5htmt5/NIM40uc6ygvUqAkFcW91xo+BQfb6+gXAeWeNgmRQs5GCfPT7s&#10;MNX2wt90Ln0jAoRdigpa78dUSle3ZNCt7EgcvKOdDPogp0bqCS8BbgYZR1EiDXYcFloc6aOlui9P&#10;RoH56n768a84aTzk1VJGxUud/yr1/DS/b0F4mv09fGvnWkG8SZI1XO+EK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ZEzHAAAA3gAAAA8AAAAAAAAAAAAAAAAAmAIAAGRy&#10;cy9kb3ducmV2LnhtbFBLBQYAAAAABAAEAPUAAACMAw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9" o:spid="_x0000_s4354" style="position:absolute;left:1803;top:22313;width:171;height:197;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tBMcA&#10;AADeAAAADwAAAGRycy9kb3ducmV2LnhtbESPQWvCQBSE7wX/w/IEb82mEUIbXUUK1Xoqaj14e+6+&#10;Jmmzb0N2a+K/dwsFj8PMfMPMl4NtxIU6XztW8JSkIIi1MzWXCj4Pb4/PIHxANtg4JgVX8rBcjB7m&#10;WBjX844u+1CKCGFfoIIqhLaQ0uuKLPrEtcTR+3KdxRBlV0rTYR/htpFZmubSYs1xocKWXivSP/tf&#10;qyBv9KbWL9vsdN5dj/aj7df6e6XUZDysZiACDeEe/m+/GwXZNM8z+Ls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RrQTHAAAA3gAAAA8AAAAAAAAAAAAAAAAAmAIAAGRy&#10;cy9kb3ducmV2LnhtbFBLBQYAAAAABAAEAPUAAACMAwAAAAA=&#10;" path="m8,15r-4,l4,19,,19r,8l4,27r,4l15,31r,-4l19,27,27,11r,-7l23,4,23,,15,r,4l12,4,4,19r8,-4l8,15xe" fillcolor="black" stroked="f">
                        <v:path arrowok="t" o:connecttype="custom" o:connectlocs="5080,9525;2540,9525;2540,12065;0,12065;0,17145;2540,17145;2540,19685;9525,19685;9525,17145;12065,17145;17145,6985;17145,2540;14605,2540;14605,0;9525,0;9525,2540;7620,2540;2540,12065;7620,9525;5080,9525" o:connectangles="0,0,0,0,0,0,0,0,0,0,0,0,0,0,0,0,0,0,0,0"/>
                      </v:shape>
                      <v:shape id="Freeform 320" o:spid="_x0000_s4355" style="position:absolute;left:1974;top:22021;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AVMYA&#10;AADeAAAADwAAAGRycy9kb3ducmV2LnhtbESPT2vCQBTE74V+h+UVeqsbDYY2uooklPZYtRSPj+xr&#10;kpp9G7Jr/nx7tyB4HGbmN8x6O5pG9NS52rKC+SwCQVxYXXOp4Pv4/vIKwnlkjY1lUjCRg+3m8WGN&#10;qbYD76k/+FIECLsUFVTet6mUrqjIoJvZljh4v7Yz6IPsSqk7HALcNHIRRYk0WHNYqLClrKLifLgY&#10;Bdn0ly8/yB+Tk8knF78ZO339KPX8NO5WIDyN/h6+tT+1gkWcJDH83wlX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KAVMYAAADeAAAADwAAAAAAAAAAAAAAAACYAgAAZHJz&#10;L2Rvd25yZXYueG1sUEsFBgAAAAAEAAQA9QAAAIsDAAAAAA==&#10;" path="m,23r,7l4,30r,4l11,34r,-4l15,30,27,11r,-8l23,3,23,,15,r,3l11,3,,23xe" fillcolor="black" stroked="f">
                        <v:path arrowok="t" o:connecttype="custom" o:connectlocs="0,14605;0,19050;2540,19050;2540,21590;6985,21590;6985,19050;9525,19050;17145,6985;17145,1905;14605,1905;14605,0;9525,0;9525,1905;6985,1905;0,14605" o:connectangles="0,0,0,0,0,0,0,0,0,0,0,0,0,0,0"/>
                      </v:shape>
                      <v:shape id="Freeform 321" o:spid="_x0000_s4356" style="position:absolute;left:2146;top:21704;width:171;height:241;visibility:visible;mso-wrap-style:square;v-text-anchor:top" coordsize="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L2sQA&#10;AADeAAAADwAAAGRycy9kb3ducmV2LnhtbESPwWrDMBBE74H+g9hCb4ncJDjFjWxKICWHXpK49621&#10;tUStlbGU2Pn7KlDocZiZN8y2mlwnrjQE61nB8yIDQdx4bblVUJ/38xcQISJr7DyTghsFqMqH2RYL&#10;7Uc+0vUUW5EgHApUYGLsCylDY8hhWPieOHnffnAYkxxaqQccE9x1cplluXRoOS0Y7GlnqPk5XZyC&#10;SPa4WZlP9xXC9M7SZh/7sVbq6XF6ewURaYr/4b/2QStYrvJ8Dfc76Qr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S9rEAAAA3gAAAA8AAAAAAAAAAAAAAAAAmAIAAGRycy9k&#10;b3ducmV2LnhtbFBLBQYAAAAABAAEAPUAAACJAwAAAAA=&#10;" path="m,26r,8l4,34r,4l11,38r,-4l15,34,27,11r,-8l23,3,23,,15,r,3l11,3,,26xe" fillcolor="black" stroked="f">
                        <v:path arrowok="t" o:connecttype="custom" o:connectlocs="0,16510;0,21590;2540,21590;2540,24130;6985,24130;6985,21590;9525,21590;17145,6985;17145,1905;14605,1905;14605,0;9525,0;9525,1905;6985,1905;0,16510" o:connectangles="0,0,0,0,0,0,0,0,0,0,0,0,0,0,0"/>
                      </v:shape>
                      <v:shape id="Freeform 322" o:spid="_x0000_s4357" style="position:absolute;left:2317;top:21405;width:165;height:223;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L1DckA&#10;AADeAAAADwAAAGRycy9kb3ducmV2LnhtbESPQWvCQBSE7wX/w/IEL6XZVGmQNKtorVAoIlrBHp/Z&#10;ZxKSfRuyW03/fVcoeBxm5hsmm/emERfqXGVZwXMUgyDOra64UHD4Wj9NQTiPrLGxTAp+ycF8NnjI&#10;MNX2yju67H0hAoRdigpK79tUSpeXZNBFtiUO3tl2Bn2QXSF1h9cAN40cx3EiDVYcFkps6a2kvN7/&#10;GAV1vXncWPstT6vjsf88vC+3y/NOqdGwX7yC8NT7e/i//aEVjCdJ8g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6L1DckAAADeAAAADwAAAAAAAAAAAAAAAACYAgAA&#10;ZHJzL2Rvd25yZXYueG1sUEsFBgAAAAAEAAQA9QAAAI4DAAAAAA==&#10;" path="m,23r,8l3,31r,4l11,35r,-4l15,31,26,12r,-8l23,4,23,,15,r,4l11,4,,23xe" fillcolor="black" stroked="f">
                        <v:path arrowok="t" o:connecttype="custom" o:connectlocs="0,14605;0,19685;1905,19685;1905,22225;6985,22225;6985,19685;9525,19685;16510,7620;16510,2540;14605,2540;14605,0;9525,0;9525,2540;6985,2540;0,14605" o:connectangles="0,0,0,0,0,0,0,0,0,0,0,0,0,0,0"/>
                      </v:shape>
                      <v:shape id="Freeform 323" o:spid="_x0000_s4358" style="position:absolute;left:2482;top:21113;width:172;height:223;visibility:visible;mso-wrap-style:square;v-text-anchor:top" coordsize="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fisgA&#10;AADeAAAADwAAAGRycy9kb3ducmV2LnhtbESPT0sDMRTE74LfITzBi9jEFlK7Ni3+weKlh+720ONj&#10;87q7unlZktiu374RBI/DzPyGWa5H14sThdh5NvAwUSCIa287bgzsq/f7RxAxIVvsPZOBH4qwXl1f&#10;LbGw/sw7OpWpERnCsUADbUpDIWWsW3IYJ34gzt7RB4cpy9BIG/Cc4a6XU6W0dNhxXmhxoNeW6q/y&#10;2xnYhs18oatSHdVLtz/0d9XsTX8ac3szPj+BSDSm//Bf+8MamM601vB7J18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R+KyAAAAN4AAAAPAAAAAAAAAAAAAAAAAJgCAABk&#10;cnMvZG93bnJldi54bWxQSwUGAAAAAAQABAD1AAAAjQMAAAAA&#10;" path="m,23r,8l4,31r,4l12,35r,-4l16,31,27,12r,-8l23,4,23,,16,r,4l12,4,,23xe" fillcolor="black" stroked="f">
                        <v:path arrowok="t" o:connecttype="custom" o:connectlocs="0,14605;0,19685;2540,19685;2540,22225;7620,22225;7620,19685;10160,19685;17145,7620;17145,2540;14605,2540;14605,0;10160,0;10160,2540;7620,2540;0,14605" o:connectangles="0,0,0,0,0,0,0,0,0,0,0,0,0,0,0"/>
                      </v:shape>
                      <v:shape id="Freeform 324" o:spid="_x0000_s4359" style="position:absolute;left:2317;top:20942;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Zo8YA&#10;AADeAAAADwAAAGRycy9kb3ducmV2LnhtbESPQYvCMBSE74L/ITxhL6KpLlSpRlkWhHpabPXg7dG8&#10;bbs2L6WJWv/9RhA8DjPzDbPe9qYRN+pcbVnBbBqBIC6srrlUcMx3kyUI55E1NpZJwYMcbDfDwRoT&#10;be98oFvmSxEg7BJUUHnfJlK6oiKDbmpb4uD92s6gD7Irpe7wHuCmkfMoiqXBmsNChS19V1RcsqtR&#10;YH7q06X92181HtP8kUX7cZGelfoY9V8rEJ56/w6/2qlWMP+M4wU874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JZo8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5" o:spid="_x0000_s4360" style="position:absolute;left:2025;top:2077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N0cQA&#10;AADeAAAADwAAAGRycy9kb3ducmV2LnhtbERPTWuDQBC9F/oflinkUpI1FqSYrCEUCnoq1fSQ2+BO&#10;1MSdFXdj9N93D4UeH+97f5hNLyYaXWdZwXYTgSCure64UXCqPtfvIJxH1thbJgULOThkz097TLV9&#10;8DdNpW9ECGGXooLW+yGV0tUtGXQbOxAH7mJHgz7AsZF6xEcIN72MoyiRBjsODS0O9NFSfSvvRoH5&#10;6n5uw7W4azzl1VJGxWudn5VavczHHQhPs/8X/7lzrSB+S5KwN9wJV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dzdHEAAAA3gAAAA8AAAAAAAAAAAAAAAAAmAIAAGRycy9k&#10;b3ducmV2LnhtbFBLBQYAAAAABAAEAPUAAACJAw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6" o:spid="_x0000_s4361" style="position:absolute;left:1708;top:20599;width:241;height:171;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YsUA&#10;AADeAAAADwAAAGRycy9kb3ducmV2LnhtbESP32rCMBTG7we+QzjC7mZqlVI7o4gwN3chWPcAh+as&#10;DWtOSpPZ+vaLIOzy4/vz41tvR9uKK/XeOFYwnyUgiCunDdcKvi5vLzkIH5A1to5JwY08bDeTpzUW&#10;2g18pmsZahFH2BeooAmhK6T0VUMW/cx1xNH7dr3FEGVfS93jEMdtK9MkyaRFw5HQYEf7hqqf8tdG&#10;yLK87NpjPdC78Yc0zz9vJ4NKPU/H3SuIQGP4Dz/aH1pBusiyF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hixQAAAN4AAAAPAAAAAAAAAAAAAAAAAJgCAABkcnMv&#10;ZG93bnJldi54bWxQSwUGAAAAAAQABAD1AAAAigMAAAAA&#10;" path="m27,27r7,l34,23r4,l38,16r-4,l34,12,11,,3,r,4l,4r,8l3,12r,4l27,27xe" fillcolor="black" stroked="f">
                        <v:path arrowok="t" o:connecttype="custom" o:connectlocs="17145,17145;21590,17145;21590,14605;24130,14605;24130,10160;21590,10160;21590,7620;6985,0;1905,0;1905,2540;0,2540;0,7620;1905,7620;1905,10160;17145,17145" o:connectangles="0,0,0,0,0,0,0,0,0,0,0,0,0,0,0"/>
                      </v:shape>
                      <v:shape id="Freeform 327" o:spid="_x0000_s4362" style="position:absolute;left:1416;top:20427;width:215;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XCsYA&#10;AADeAAAADwAAAGRycy9kb3ducmV2LnhtbESPy2rDMBBF94X+g5hCN6WR40BS3CihBAr2qtROFtkN&#10;1tR2Y42MJb/+vloEurzcF2d/nE0rRupdY1nBehWBIC6tbrhScC4+X99AOI+ssbVMChZycDw8Puwx&#10;0XbibxpzX4kwwi5BBbX3XSKlK2sy6Fa2Iw7ej+0N+iD7SuoepzBuWhlH0VYabDg81NjRqabylg9G&#10;gflqLrfuNxs0ntNiyaPspUyvSj0/zR/vIDzN/j98b6daQbzZ7gJAwAko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JXCs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8" o:spid="_x0000_s4363" style="position:absolute;left:1123;top:20256;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ykccA&#10;AADeAAAADwAAAGRycy9kb3ducmV2LnhtbESPT2vCQBTE7wW/w/KEXoputKASXUUEITmVRnvo7ZF9&#10;JtHs25Bd8+fbdwuFHoeZ+Q2zOwymFh21rrKsYDGPQBDnVldcKLhezrMNCOeRNdaWScFIDg77ycsO&#10;Y217/qQu84UIEHYxKii9b2IpXV6SQTe3DXHwbrY16INsC6lb7APc1HIZRStpsOKwUGJDp5LyR/Y0&#10;CsxH9fVo7ulT4zW5jFmUvuXJt1Kv0+G4BeFp8P/hv3aiFSzfV+sF/N4JV0D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8pHHAAAA3gAAAA8AAAAAAAAAAAAAAAAAmAIAAGRy&#10;cy9kb3ducmV2LnhtbFBLBQYAAAAABAAEAPUAAACMAwAAAAA=&#10;" path="m23,27r7,l30,24r4,l34,16r-4,l30,12,11,,3,r,4l,4r,8l3,12r,4l23,27xe" fillcolor="black" stroked="f">
                        <v:path arrowok="t" o:connecttype="custom" o:connectlocs="14605,17145;19050,17145;19050,15240;21590,15240;21590,10160;19050,10160;19050,7620;6985,0;1905,0;1905,2540;0,2540;0,7620;1905,7620;1905,10160;14605,17145" o:connectangles="0,0,0,0,0,0,0,0,0,0,0,0,0,0,0"/>
                      </v:shape>
                      <v:shape id="Freeform 329" o:spid="_x0000_s4364" style="position:absolute;left:825;top:20091;width:222;height:165;visibility:visible;mso-wrap-style:square;v-text-anchor:top" coordsize="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DSsgA&#10;AADeAAAADwAAAGRycy9kb3ducmV2LnhtbESPQUvDQBSE74X+h+UVvLUbIzYauy2lYPBgD40KHh/Z&#10;Z7I1+zbNrmn8965Q6HGYmW+Y1Wa0rRio98axgttFAoK4ctpwreD97Xn+AMIHZI2tY1LwSx426+lk&#10;hbl2Zz7QUIZaRAj7HBU0IXS5lL5qyKJfuI44el+utxii7GupezxHuG1lmiRLadFwXGiwo11D1Xf5&#10;YxWYU+GG7PWzuD+O5f6YbIuPR5MqdTMbt08gAo3hGr60X7SC9G6ZpfB/J14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1ANKyAAAAN4AAAAPAAAAAAAAAAAAAAAAAJgCAABk&#10;cnMvZG93bnJldi54bWxQSwUGAAAAAAQABAD1AAAAjQMAAAAA&#10;" path="m24,26r7,l31,23r4,l35,15r-4,l31,11,12,,4,r,3l,3r,8l4,11r,4l24,26xe" fillcolor="black" stroked="f">
                        <v:path arrowok="t" o:connecttype="custom" o:connectlocs="15240,16510;19685,16510;19685,14605;22225,14605;22225,9525;19685,9525;19685,6985;7620,0;2540,0;2540,1905;0,1905;0,6985;2540,6985;2540,9525;15240,16510" o:connectangles="0,0,0,0,0,0,0,0,0,0,0,0,0,0,0"/>
                      </v:shape>
                      <v:shape id="Freeform 330" o:spid="_x0000_s4365" style="position:absolute;left:850;top:19919;width:223;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8BscA&#10;AADeAAAADwAAAGRycy9kb3ducmV2LnhtbESP0WrCQBRE3wX/YblC33RTBVuiq6hQsNQWTPyAS/a6&#10;ic3eDdmtJv16t1DwcZiZM8xy3dlaXKn1lWMFz5MEBHHhdMVGwSl/G7+C8AFZY+2YFPTkYb0aDpaY&#10;anfjI12zYESEsE9RQRlCk0rpi5Is+olriKN3dq3FEGVrpG7xFuG2ltMkmUuLFceFEhvalVR8Zz9W&#10;wb7fvNuPr2PuzMUdtnmefZrfXqmnUbdZgAjUhUf4v73XCqaz+cs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XvAbHAAAA3gAAAA8AAAAAAAAAAAAAAAAAmAIAAGRy&#10;cy9kb3ducmV2LnhtbFBLBQYAAAAABAAEAPUAAACMAwAAAAA=&#10;" path="m4,11r,4l,15r,8l4,23r,4l12,27,31,15r,-4l35,11r,-8l31,3,31,,23,,4,11xe" fillcolor="black" stroked="f">
                        <v:path arrowok="t" o:connecttype="custom" o:connectlocs="2540,6985;2540,9525;0,9525;0,14605;2540,14605;2540,17145;7620,17145;19685,9525;19685,6985;22225,6985;22225,1905;19685,1905;19685,0;14605,0;2540,6985" o:connectangles="0,0,0,0,0,0,0,0,0,0,0,0,0,0,0"/>
                      </v:shape>
                      <v:shape id="Freeform 331" o:spid="_x0000_s4366" style="position:absolute;left:1143;top:19767;width:247;height:172;visibility:visible;mso-wrap-style:square;v-text-anchor:top" coordsize="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OVsUA&#10;AADeAAAADwAAAGRycy9kb3ducmV2LnhtbESPzYoCMRCE78K+Q+gFL6IZ/2U0yiIKe/CiuxdvzaRN&#10;BiedYZLV8e3NguCxqKqvqNWmdZW4URNKzwqGgwwEceF1yUbB78++vwARIrLGyjMpeFCAzfqjs8Jc&#10;+zsf6XaKRiQIhxwV2BjrXMpQWHIYBr4mTt7FNw5jko2RusF7grtKjrJsJh2WnBYs1rS1VFxPf07B&#10;7mza3sGbcebk/DK0vVBMJwulup/t1xJEpDa+w6/2t1YwGs/mE/i/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E5WxQAAAN4AAAAPAAAAAAAAAAAAAAAAAJgCAABkcnMv&#10;ZG93bnJldi54bWxQSwUGAAAAAAQABAD1AAAAigMAAAAA&#10;" path="m4,12r,4l,16r,8l4,24r,3l12,27,35,16r,-4l39,12r,-8l35,4,35,,27,,4,12xe" fillcolor="black" stroked="f">
                        <v:path arrowok="t" o:connecttype="custom" o:connectlocs="2540,7620;2540,10160;0,10160;0,15240;2540,15240;2540,17145;7620,17145;22225,10160;22225,7620;24765,7620;24765,2540;22225,2540;22225,0;17145,0;2540,7620" o:connectangles="0,0,0,0,0,0,0,0,0,0,0,0,0,0,0"/>
                      </v:shape>
                      <v:shape id="Freeform 332" o:spid="_x0000_s4367" style="position:absolute;left:1485;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9F8cA&#10;AADeAAAADwAAAGRycy9kb3ducmV2LnhtbESPzW7CMBCE75X6DtZW4lacAgGUYlCFoKKFCz8PsMTb&#10;JG28jmyXhLfHSJV6HM3MN5rZojO1uJDzlWUFL/0EBHFudcWFgtNx/TwF4QOyxtoyKbiSh8X88WGG&#10;mbYt7+lyCIWIEPYZKihDaDIpfV6SQd+3DXH0vqwzGKJ0hdQO2wg3tRwkyVgarDgulNjQsqT85/Br&#10;FOx2lK7cd47b7pRe1x8tjt7Pn0r1nrq3VxCBuvAf/mtvtILBcDxJ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6vRfHAAAA3gAAAA8AAAAAAAAAAAAAAAAAmAIAAGRy&#10;cy9kb3ducmV2LnhtbFBLBQYAAAAABAAEAPUAAACMAwAAAAA=&#10;" path="m8,4l4,4r,4l,8r,7l4,15r,4l12,19,31,15r4,l38,11r,-7l35,,31,,12,4,8,4xe" fillcolor="black" stroked="f">
                        <v:path arrowok="t" o:connecttype="custom" o:connectlocs="5080,2540;2540,2540;2540,5080;0,5080;0,9525;2540,9525;2540,12065;7620,12065;19685,9525;22225,9525;24130,6985;24130,2540;22225,0;19685,0;7620,2540;5080,2540" o:connectangles="0,0,0,0,0,0,0,0,0,0,0,0,0,0,0,0"/>
                      </v:shape>
                      <v:shape id="Freeform 333" o:spid="_x0000_s4368" style="position:absolute;left:1828;top:19672;width:242;height:120;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jYMcA&#10;AADeAAAADwAAAGRycy9kb3ducmV2LnhtbESPzW7CMBCE75X6DtZW4lacQgkoxaAKQdUCF34eYIm3&#10;Sdp4HdkuCW+PkSpxHM3MN5rpvDO1OJPzlWUFL/0EBHFudcWFguNh9TwB4QOyxtoyKbiQh/ns8WGK&#10;mbYt7+i8D4WIEPYZKihDaDIpfV6SQd+3DXH0vq0zGKJ0hdQO2wg3tRwkSSoNVhwXSmxoUVL+u/8z&#10;CrZbGi3dT46b7ji6rL5afP04rZXqPXXvbyACdeEe/m9/agWDYTpO4XYnX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oI2DHAAAA3gAAAA8AAAAAAAAAAAAAAAAAmAIAAGRy&#10;cy9kb3ducmV2LnhtbFBLBQYAAAAABAAEAPUAAACMAwAAAAA=&#10;" path="m8,l4,,,4r,8l4,15r4,l31,19r3,l38,15r,-7l34,4r-3,l8,xe" fillcolor="black" stroked="f">
                        <v:path arrowok="t" o:connecttype="custom" o:connectlocs="5080,0;2540,0;0,2540;0,7620;2540,9525;5080,9525;19685,12065;21590,12065;24130,9525;24130,5080;21590,2540;19685,2540;5080,0" o:connectangles="0,0,0,0,0,0,0,0,0,0,0,0,0"/>
                      </v:shape>
                      <v:shape id="Freeform 334" o:spid="_x0000_s4369" style="position:absolute;left:2171;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G+8cA&#10;AADeAAAADwAAAGRycy9kb3ducmV2LnhtbESPzW7CMBCE75V4B2uRuBUHKD9KMahCUJWfSykPsMTb&#10;JDReR7ZLwtvXlZA4jmbmG8182ZpKXMn50rKCQT8BQZxZXXKu4PS1eZ6B8AFZY2WZFNzIw3LReZpj&#10;qm3Dn3Q9hlxECPsUFRQh1KmUPivIoO/bmjh639YZDFG6XGqHTYSbSg6TZCINlhwXCqxpVVD2c/w1&#10;Cg4HGq/dJcN9exrfNtsGX97PO6V63fbtFUSgNjzC9/aHVjAcTaZT+L8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khvvHAAAA3gAAAA8AAAAAAAAAAAAAAAAAmAIAAGRy&#10;cy9kb3ducmV2LnhtbFBLBQYAAAAABAAEAPUAAACMAwAAAAA=&#10;" path="m7,l3,,,4r,7l3,15r4,l26,19r8,l34,15r4,l38,8r-4,l34,4r-4,l26,4,7,xe" fillcolor="black" stroked="f">
                        <v:path arrowok="t" o:connecttype="custom" o:connectlocs="4445,0;1905,0;0,2540;0,6985;1905,9525;4445,9525;16510,12065;21590,12065;21590,9525;24130,9525;24130,5080;21590,5080;21590,2540;19050,2540;16510,2540;4445,0" o:connectangles="0,0,0,0,0,0,0,0,0,0,0,0,0,0,0,0"/>
                      </v:shape>
                      <v:shape id="Freeform 335" o:spid="_x0000_s4370" style="position:absolute;left:2482;top:19792;width:248;height:147;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2l8YA&#10;AADeAAAADwAAAGRycy9kb3ducmV2LnhtbERPTWvCQBC9C/6HZYRepG60aGt0FasIXjyYloq3ITsm&#10;wexszK4x+uu7h0KPj/c9X7amFA3VrrCsYDiIQBCnVhecKfj+2r5+gHAeWWNpmRQ8yMFy0e3MMdb2&#10;zgdqEp+JEMIuRgW591UspUtzMugGtiIO3NnWBn2AdSZ1jfcQbko5iqKJNFhwaMixonVO6SW5GQXP&#10;ze5mmuan316dOWafp+lhNd4r9dJrVzMQnlr/L/5z77SC0dvkPewNd8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H2l8YAAADeAAAADwAAAAAAAAAAAAAAAACYAgAAZHJz&#10;L2Rvd25yZXYueG1sUEsFBgAAAAAEAAQA9QAAAIsDAAAAAA==&#10;" path="m12,l4,r,4l,4r,8l4,12r,4l27,23r8,l35,20r4,l39,12r-4,l35,8,12,xe" fillcolor="black" stroked="f">
                        <v:path arrowok="t" o:connecttype="custom" o:connectlocs="7620,0;2540,0;2540,2540;0,2540;0,7620;2540,7620;2540,10160;17145,14605;22225,14605;22225,12700;24765,12700;24765,7620;22225,7620;22225,5080;7620,0" o:connectangles="0,0,0,0,0,0,0,0,0,0,0,0,0,0,0"/>
                      </v:shape>
                      <v:shape id="Freeform 336" o:spid="_x0000_s4371" style="position:absolute;left:2800;top:19939;width:222;height:171;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7McA&#10;AADeAAAADwAAAGRycy9kb3ducmV2LnhtbESP0WrCQBRE3wv+w3ILvtVNFWyNrqKCoLQWTPyAS/a6&#10;SZu9G7KrJv36bqHQx2FmzjCLVWdrcaPWV44VPI8SEMSF0xUbBed89/QKwgdkjbVjUtCTh9Vy8LDA&#10;VLs7n+iWBSMihH2KCsoQmlRKX5Rk0Y9cQxy9i2sthihbI3WL9wi3tRwnyVRarDgulNjQtqTiK7ta&#10;Bft+fbBvH6fcmU/3vsnz7Gi+e6WGj916DiJQF/7Df+29VjCeTF9m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i+zHAAAA3gAAAA8AAAAAAAAAAAAAAAAAmAIAAGRy&#10;cy9kb3ducmV2LnhtbFBLBQYAAAAABAAEAPUAAACMAwAAAAA=&#10;" path="m12,l4,r,4l,4r,8l4,12r,4l23,27r8,l31,24r4,l35,16r-4,l31,12,12,xe" fillcolor="black" stroked="f">
                        <v:path arrowok="t" o:connecttype="custom" o:connectlocs="7620,0;2540,0;2540,2540;0,2540;0,7620;2540,7620;2540,10160;14605,17145;19685,17145;19685,15240;22225,15240;22225,10160;19685,10160;19685,7620;7620,0" o:connectangles="0,0,0,0,0,0,0,0,0,0,0,0,0,0,0"/>
                      </v:shape>
                      <v:shape id="Freeform 337" o:spid="_x0000_s4372" style="position:absolute;left:3092;top:20135;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SpcYA&#10;AADeAAAADwAAAGRycy9kb3ducmV2LnhtbESPzYrCMBSF9wO+Q7iCm0FTlanSMYoIUgfdqMPA7C7N&#10;tS02NyWJWt9+shBmeTh/fItVZxpxJ+drywrGowQEcWF1zaWC7/N2OAfhA7LGxjIpeJKH1bL3tsBM&#10;2wcf6X4KpYgj7DNUUIXQZlL6oiKDfmRb4uhdrDMYonSl1A4fcdw0cpIkqTRYc3yosKVNRcX1dDMK&#10;3kOe7w95Ost/zLO5/LYfbjb9UmrQ79afIAJ14T/8au+0gsk0nUeAiBNR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jSpcYAAADeAAAADwAAAAAAAAAAAAAAAACYAgAAZHJz&#10;L2Rvd25yZXYueG1sUEsFBgAAAAAEAAQA9QAAAIsDAAAAAA==&#10;" path="m12,4l12,,4,r,4l,4r,8l4,12,20,27r,4l27,31r,-4l31,27r,-8l27,19,12,4xe" fillcolor="black" stroked="f">
                        <v:path arrowok="t" o:connecttype="custom" o:connectlocs="7620,2540;7620,0;2540,0;2540,2540;0,2540;0,7620;2540,7620;12700,17145;12700,19685;17145,19685;17145,17145;19685,17145;19685,12065;17145,12065;7620,2540" o:connectangles="0,0,0,0,0,0,0,0,0,0,0,0,0,0,0"/>
                      </v:shape>
                      <v:shape id="Freeform 338" o:spid="_x0000_s4373" style="position:absolute;left:3314;top:20383;width:197;height:216;visibility:visible;mso-wrap-style:square;v-text-anchor:top" coordsize="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iY8kA&#10;AADeAAAADwAAAGRycy9kb3ducmV2LnhtbESPT2vCQBTE70K/w/IKvenGlGqMrlJabL0o+IfS4yP7&#10;zIZm34bsGtN++m6h4HGYmd8wi1Vva9FR6yvHCsajBARx4XTFpYLTcT3MQPiArLF2TAq+ycNqeTdY&#10;YK7dlffUHUIpIoR9jgpMCE0upS8MWfQj1xBH7+xaiyHKtpS6xWuE21qmSTKRFiuOCwYbejFUfB0u&#10;VsFPut9tnzaXz/dZt55mb4ltXs2HUg/3/fMcRKA+3ML/7Y1WkD5OsjH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oiY8kAAADeAAAADwAAAAAAAAAAAAAAAACYAgAA&#10;ZHJzL2Rvd25yZXYueG1sUEsFBgAAAAAEAAQA9QAAAI4DAAAAAA==&#10;" path="m11,4l11,,4,r,4l,4r,7l4,11r7,8l8,19r7,11l19,34r8,l31,30r,-7l23,11r-4,l11,4xe" fillcolor="black" stroked="f">
                        <v:path arrowok="t" o:connecttype="custom" o:connectlocs="6985,2540;6985,0;2540,0;2540,2540;0,2540;0,6985;2540,6985;6985,12065;5080,12065;9525,19050;12065,21590;17145,21590;19685,19050;19685,14605;14605,6985;12065,6985;6985,2540" o:connectangles="0,0,0,0,0,0,0,0,0,0,0,0,0,0,0,0,0"/>
                      </v:shape>
                      <v:shape id="Freeform 339" o:spid="_x0000_s4374" style="position:absolute;left:3511;top:20650;width:172;height:247;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uH8QA&#10;AADeAAAADwAAAGRycy9kb3ducmV2LnhtbESPQWsCMRSE7wX/Q3iCt5q4gpXVKCIV26Nu6fm5eWZX&#10;Ny/LJtX13zcFocdhZr5hluveNeJGXag9a5iMFQji0puarYavYvc6BxEissHGM2l4UID1avCyxNz4&#10;Ox/odoxWJAiHHDVUMba5lKGsyGEY+5Y4eWffOYxJdlaaDu8J7hqZKTWTDmtOCxW2tK2ovB5/nIaC&#10;1Gf9/a52arovPL9dbDw9rNajYb9ZgIjUx//ws/1hNGTT2TyDvzvpCs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xrh/EAAAA3gAAAA8AAAAAAAAAAAAAAAAAmAIAAGRycy9k&#10;b3ducmV2LnhtbFBLBQYAAAAABAAEAPUAAACJAwAAAAA=&#10;" path="m15,4r-4,l11,,3,r,4l,4r,8l11,35r4,l15,39r8,l23,35r4,l27,27,15,4xe" fillcolor="black" stroked="f">
                        <v:path arrowok="t" o:connecttype="custom" o:connectlocs="9525,2540;6985,2540;6985,0;1905,0;1905,2540;0,2540;0,7620;6985,22225;9525,22225;9525,24765;14605,24765;14605,22225;17145,22225;17145,17145;9525,2540" o:connectangles="0,0,0,0,0,0,0,0,0,0,0,0,0,0,0"/>
                      </v:shape>
                      <v:shape id="Freeform 340" o:spid="_x0000_s4375" style="position:absolute;left:3632;top:20967;width:146;height:248;visibility:visible;mso-wrap-style:square;v-text-anchor:top" coordsize="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n9cYA&#10;AADeAAAADwAAAGRycy9kb3ducmV2LnhtbESPwWrDMBBE74X8g9hAb42cGILrRgkhYJpLKHX7AVtr&#10;a5lYKyOpttOvrwqFHoeZecPsDrPtxUg+dI4VrFcZCOLG6Y5bBe9v1UMBIkRkjb1jUnCjAIf94m6H&#10;pXYTv9JYx1YkCIcSFZgYh1LK0BiyGFZuIE7ep/MWY5K+ldrjlOC2l5ss20qLHacFgwOdDDXX+ssq&#10;+J6e61H7Ij/fXkx3qT5icakelbpfzscnEJHm+B/+a5+1gk2+LXL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Un9cYAAADeAAAADwAAAAAAAAAAAAAAAACYAgAAZHJz&#10;L2Rvd25yZXYueG1sUEsFBgAAAAAEAAQA9QAAAIsDAAAAAA==&#10;" path="m15,4l11,,4,,,4r,8l8,31r,-4l8,35r3,l11,39r8,l19,35r4,l23,31r,-4l23,23,15,4xe" fillcolor="black" stroked="f">
                        <v:path arrowok="t" o:connecttype="custom" o:connectlocs="9525,2540;6985,0;2540,0;0,2540;0,7620;5080,19685;5080,17145;5080,22225;6985,22225;6985,24765;12065,24765;12065,22225;14605,22225;14605,19685;14605,17145;14605,14605;9525,2540" o:connectangles="0,0,0,0,0,0,0,0,0,0,0,0,0,0,0,0,0"/>
                      </v:shape>
                      <v:shape id="Freeform 341" o:spid="_x0000_s4376" style="position:absolute;left:3727;top:21310;width:121;height:241;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zqsQA&#10;AADeAAAADwAAAGRycy9kb3ducmV2LnhtbESPQYvCMBSE74L/ITzBm6a64pZqFFkQFvYg1gWvz+bZ&#10;FpuXkmRt/fcbQfA4zMw3zHrbm0bcyfnasoLZNAFBXFhdc6ng97SfpCB8QNbYWCYFD/Kw3QwHa8y0&#10;7fhI9zyUIkLYZ6igCqHNpPRFRQb91LbE0btaZzBE6UqpHXYRbho5T5KlNFhzXKiwpa+Kilv+ZxQc&#10;fs621E3eEbbXW/D7i959OqXGo363AhGoD+/wq/2tFcw/lukCnnfiF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M6rEAAAA3gAAAA8AAAAAAAAAAAAAAAAAmAIAAGRycy9k&#10;b3ducmV2LnhtbFBLBQYAAAAABAAEAPUAAACJAwAAAAA=&#10;" path="m16,8r,-4l12,,4,,,4,,8,4,27r,8l8,35r,3l16,38r,-3l19,35r,-4l19,27,16,8xe" fillcolor="black" stroked="f">
                        <v:path arrowok="t" o:connecttype="custom" o:connectlocs="10160,5080;10160,2540;7620,0;2540,0;0,2540;0,5080;2540,17145;2540,22225;5080,22225;5080,24130;10160,24130;10160,22225;12065,22225;12065,19685;12065,17145;10160,5080" o:connectangles="0,0,0,0,0,0,0,0,0,0,0,0,0,0,0,0"/>
                      </v:shape>
                      <v:shape id="Freeform 342" o:spid="_x0000_s4377" style="position:absolute;left:3752;top:21653;width:96;height:241;visibility:visible;mso-wrap-style:square;v-text-anchor:top" coordsize="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MDcYA&#10;AADeAAAADwAAAGRycy9kb3ducmV2LnhtbESPQWsCMRSE74L/ITyhF6lZFcVujWILhV7Vlfb4unnd&#10;hG5e1k2q6783guBxmJlvmOW6c7U4URusZwXjUQaCuPTacqWg2H88L0CEiKyx9kwKLhRgver3lphr&#10;f+YtnXaxEgnCIUcFJsYmlzKUhhyGkW+Ik/frW4cxybaSusVzgrtaTrJsLh1aTgsGG3o3VP7t/p2C&#10;r9nlYOzbz3fhimjL4Qvui+NRqadBt3kFEamLj/C9/akVTKbzxQx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0MDcYAAADeAAAADwAAAAAAAAAAAAAAAACYAgAAZHJz&#10;L2Rvd25yZXYueG1sUEsFBgAAAAAEAAQA9QAAAIsDAAAAAA==&#10;" path="m15,8r,-4l12,4,12,,4,r,4l,4,,34r4,l4,38r8,l12,34r3,l15,31,15,8xe" fillcolor="black" stroked="f">
                        <v:path arrowok="t" o:connecttype="custom" o:connectlocs="9525,5080;9525,2540;7620,2540;7620,0;2540,0;2540,2540;0,2540;0,21590;2540,21590;2540,24130;7620,24130;7620,21590;9525,21590;9525,19685;9525,5080" o:connectangles="0,0,0,0,0,0,0,0,0,0,0,0,0,0,0"/>
                      </v:shape>
                      <v:shape id="Freeform 343" o:spid="_x0000_s4378" style="position:absolute;left:3657;top:21996;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4sUA&#10;AADeAAAADwAAAGRycy9kb3ducmV2LnhtbESPQWvCQBSE70L/w/IKvelGa4NGVwmlBa/VHtLbY/eZ&#10;RLNvw+7WpP++KxR6HGbmG2a7H20nbuRD61jBfJaBINbOtFwr+Dy9T1cgQkQ22DkmBT8UYL97mGyx&#10;MG7gD7odYy0ShEOBCpoY+0LKoBuyGGauJ07e2XmLMUlfS+NxSHDbyUWW5dJiy2mhwZ5eG9LX47dV&#10;4C5yKPs3jV/Lda4PY1n56qVS6ulxLDcgIo3xP/zXPhgFi+d8lcP9Tro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4bixQAAAN4AAAAPAAAAAAAAAAAAAAAAAJgCAABkcnMv&#10;ZG93bnJldi54bWxQSwUGAAAAAAQABAD1AAAAigMAAAAA&#10;" path="m23,11r,-7l19,4,19,,11,r,4l7,4,,27r,7l4,34r,4l11,38r,-4l15,34,23,11xe" fillcolor="black" stroked="f">
                        <v:path arrowok="t" o:connecttype="custom" o:connectlocs="14605,6985;14605,2540;12065,2540;12065,0;6985,0;6985,2540;4445,2540;0,17145;0,21590;2540,21590;2540,24130;6985,24130;6985,21590;9525,21590;14605,6985" o:connectangles="0,0,0,0,0,0,0,0,0,0,0,0,0,0,0"/>
                      </v:shape>
                      <v:shape id="Freeform 344" o:spid="_x0000_s4379" style="position:absolute;left:3530;top:22313;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grcYA&#10;AADeAAAADwAAAGRycy9kb3ducmV2LnhtbESPQWvCQBSE7wX/w/KE3urGhKYaXUNRpB6rltLjI/ua&#10;pGbfhuwak3/vFgo9DjPzDbPOB9OInjpXW1Ywn0UgiAuray4VfJz3TwsQziNrbCyTgpEc5JvJwxoz&#10;bW98pP7kSxEg7DJUUHnfZlK6oiKDbmZb4uB9286gD7Irpe7wFuCmkXEUpdJgzWGhwpa2FRWX09Uo&#10;2I4/u+c38uf0y+xGlyyNHd8/lXqcDq8rEJ4G/x/+ax+0gjhJFy/weydc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VgrcYAAADeAAAADwAAAAAAAAAAAAAAAACYAgAAZHJz&#10;L2Rvd25yZXYueG1sUEsFBgAAAAAEAAQA9QAAAIsDAAAAAA==&#10;" path="m27,11r,-7l24,4,24,,16,r,4l12,4,,23r,8l4,31r,3l12,34r,-3l16,31,27,11xe" fillcolor="black" stroked="f">
                        <v:path arrowok="t" o:connecttype="custom" o:connectlocs="17145,6985;17145,2540;15240,2540;15240,0;10160,0;10160,2540;7620,2540;0,14605;0,19685;2540,19685;2540,21590;7620,21590;7620,19685;10160,19685;17145,6985" o:connectangles="0,0,0,0,0,0,0,0,0,0,0,0,0,0,0"/>
                      </v:shape>
                      <v:shape id="Freeform 345" o:spid="_x0000_s4380" style="position:absolute;left:3365;top:22606;width:165;height:222;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acQA&#10;AADeAAAADwAAAGRycy9kb3ducmV2LnhtbERPy4rCMBTdC/5DuIIb0VQHRKpRfA0MiIgP0OW1ubal&#10;zU1pMlr/frIYcHk479miMaV4Uu1yywqGgwgEcWJ1zqmCy/m7PwHhPLLG0jIpeJODxbzdmmGs7YuP&#10;9Dz5VIQQdjEqyLyvYildkpFBN7AVceAetjboA6xTqWt8hXBTylEUjaXBnENDhhWtM0qK069RUBT7&#10;3t7am7xvrtdmd9muDqvHUalup1lOQXhq/Ef87/7RCkZf40nYG+6EK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vGnEAAAA3gAAAA8AAAAAAAAAAAAAAAAAmAIAAGRycy9k&#10;b3ducmV2LnhtbFBLBQYAAAAABAAEAPUAAACJAwAAAAA=&#10;" path="m26,11r,-7l23,4,23,,15,r,4l11,4,,23r,8l3,31r,4l11,35r,-4l15,31,26,11xe" fillcolor="black" stroked="f">
                        <v:path arrowok="t" o:connecttype="custom" o:connectlocs="16510,6985;16510,2540;14605,2540;14605,0;9525,0;9525,2540;6985,2540;0,14605;0,19685;1905,19685;1905,22225;6985,22225;6985,19685;9525,19685;16510,6985" o:connectangles="0,0,0,0,0,0,0,0,0,0,0,0,0,0,0"/>
                      </v:shape>
                      <v:shape id="Freeform 346" o:spid="_x0000_s4381" style="position:absolute;left:3117;top:22872;width:223;height:197;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EUcQA&#10;AADeAAAADwAAAGRycy9kb3ducmV2LnhtbESPQYvCMBSE7wv+h/AEb2u6iuJWo4giCh7Ernh+NG+b&#10;7jYvpYla/70RBI/DzHzDzBatrcSVGl86VvDVT0AQ506XXCg4/Ww+JyB8QNZYOSYFd/KwmHc+Zphq&#10;d+MjXbNQiAhhn6ICE0KdSulzQxZ939XE0ft1jcUQZVNI3eAtwm0lB0kylhZLjgsGa1oZyv+zi1Ww&#10;1z7fbs6UrfdDcwij073kv0ypXrddTkEEasM7/GrvtILBcDz5huedeAX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2BFHEAAAA3gAAAA8AAAAAAAAAAAAAAAAAmAIAAGRycy9k&#10;b3ducmV2LnhtbFBLBQYAAAAABAAEAPUAAACJAwAAAAA=&#10;" path="m31,16r4,-4l35,4,31,,23,,4,16,,19r,8l4,31r8,l31,16xe" fillcolor="black" stroked="f">
                        <v:path arrowok="t" o:connecttype="custom" o:connectlocs="19685,10160;22225,7620;22225,2540;19685,0;14605,0;2540,10160;0,12065;0,17145;2540,19685;7620,19685;19685,10160" o:connectangles="0,0,0,0,0,0,0,0,0,0,0"/>
                      </v:shape>
                      <v:shape id="Freeform 347" o:spid="_x0000_s4382" style="position:absolute;left:2851;top:23094;width:222;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Ei8UA&#10;AADeAAAADwAAAGRycy9kb3ducmV2LnhtbESP32rCMBTG7we+QziCdzNVQWY1igoDxzbB1gc4NMe0&#10;2pyUJtN2T79cDLz8+P7xW206W4s7tb5yrGAyTkAQF05XbBSc8/fXNxA+IGusHZOCnjxs1oOXFaba&#10;PfhE9ywYEUfYp6igDKFJpfRFSRb92DXE0bu41mKIsjVSt/iI47aW0ySZS4sVx4cSG9qXVNyyH6vg&#10;0G8/7OfxlDtzdV+7PM++zW+v1GjYbZcgAnXhGf5vH7SC6Wy+iAARJ6K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cSLxQAAAN4AAAAPAAAAAAAAAAAAAAAAAJgCAABkcnMv&#10;ZG93bnJldi54bWxQSwUGAAAAAAQABAD1AAAAigMAAAAA&#10;" path="m31,15r,-4l35,11r,-7l31,4,31,,23,,4,11r,4l,15r,8l4,23r,4l12,27,31,15xe" fillcolor="black" stroked="f">
                        <v:path arrowok="t" o:connecttype="custom" o:connectlocs="19685,9525;19685,6985;22225,6985;22225,2540;19685,2540;19685,0;14605,0;2540,6985;2540,9525;0,9525;0,14605;2540,14605;2540,17145;7620,17145;19685,9525" o:connectangles="0,0,0,0,0,0,0,0,0,0,0,0,0,0,0"/>
                      </v:shape>
                      <v:shape id="Freeform 348" o:spid="_x0000_s4383" style="position:absolute;left:2533;top:23266;width:248;height:146;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e58MkA&#10;AADeAAAADwAAAGRycy9kb3ducmV2LnhtbESPQWvCQBSE74X+h+UVvBTdqCgmugnWUvDiQVtavD2y&#10;r0lo9m2aXWP017tCocdhZr5hVllvatFR6yrLCsajCARxbnXFhYKP97fhAoTzyBpry6TgQg6y9PFh&#10;hYm2Z95Td/CFCBB2CSoovW8SKV1ekkE3sg1x8L5ta9AH2RZSt3gOcFPLSRTNpcGKw0KJDW1Kyn8O&#10;J6Pg+ro9ma77fO5/nfkqXo7xfj3bKTV46tdLEJ56/x/+a2+1gsl0Ho/hfidcAZ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e58MkAAADeAAAADwAAAAAAAAAAAAAAAACYAgAA&#10;ZHJzL2Rvd25yZXYueG1sUEsFBgAAAAAEAAQA9QAAAI4DAAAAAA==&#10;" path="m35,15r,-4l39,11r,-7l35,4,35,,27,,4,8r,3l,11r,8l4,19r,4l12,23,35,15xe" fillcolor="black" stroked="f">
                        <v:path arrowok="t" o:connecttype="custom" o:connectlocs="22225,9525;22225,6985;24765,6985;24765,2540;22225,2540;22225,0;17145,0;2540,5080;2540,6985;0,6985;0,12065;2540,12065;2540,14605;7620,14605;22225,9525" o:connectangles="0,0,0,0,0,0,0,0,0,0,0,0,0,0,0"/>
                      </v:shape>
                      <v:shape id="Freeform 349" o:spid="_x0000_s4384" style="position:absolute;left:2216;top:23387;width:247;height:120;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5bscA&#10;AADeAAAADwAAAGRycy9kb3ducmV2LnhtbESP3WrCQBSE7wt9h+UI3tWNkYpGV2mLikVK8ecBDtlj&#10;EsyeDbtrkr69Wyj0cpiZb5jluje1aMn5yrKC8SgBQZxbXXGh4HLevsxA+ICssbZMCn7Iw3r1/LTE&#10;TNuOj9SeQiEihH2GCsoQmkxKn5dk0I9sQxy9q3UGQ5SukNphF+GmlmmSTKXBiuNCiQ19lJTfTnej&#10;YNMevpzp33ff1Wchr7O66Y7zV6WGg/5tASJQH/7Df+29VpBOpvMU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i+W7HAAAA3gAAAA8AAAAAAAAAAAAAAAAAmAIAAGRy&#10;cy9kb3ducmV2LnhtbFBLBQYAAAAABAAEAPUAAACMAwAAAAA=&#10;" path="m31,15r4,l39,12r,-8l35,,31,,8,4,4,4,,8r,7l4,19r4,l31,15xe" fillcolor="black" stroked="f">
                        <v:path arrowok="t" o:connecttype="custom" o:connectlocs="19685,9525;22225,9525;24765,7620;24765,2540;22225,0;19685,0;5080,2540;2540,2540;0,5080;0,9525;2540,12065;5080,12065;19685,9525" o:connectangles="0,0,0,0,0,0,0,0,0,0,0,0,0"/>
                      </v:shape>
                      <v:shape id="Freeform 350" o:spid="_x0000_s4385" style="position:absolute;left:1879;top:23437;width:241;height:96;visibility:visible;mso-wrap-style:square;v-text-anchor:top" coordsize="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jHsYA&#10;AADeAAAADwAAAGRycy9kb3ducmV2LnhtbESPQWvCQBSE74X+h+UVequbKhWNrqJCIYhCjXp/ZJ9J&#10;aPZt3N1q2l/vCkKPw8x8w0znnWnEhZyvLSt47yUgiAuray4VHPafbyMQPiBrbCyTgl/yMJ89P00x&#10;1fbKO7rkoRQRwj5FBVUIbSqlLyoy6Hu2JY7eyTqDIUpXSu3wGuGmkf0kGUqDNceFCltaVVR85z9G&#10;wcZ+ZLX5W35l26Oj5rxf55vdWqnXl24xARGoC//hRzvTCvqD4XgA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hjHsYAAADeAAAADwAAAAAAAAAAAAAAAACYAgAAZHJz&#10;L2Rvd25yZXYueG1sUEsFBgAAAAAEAAQA9QAAAIsDAAAAAA==&#10;" path="m30,15r4,l34,11r4,l38,4r-4,l34,,3,r,4l,4r,7l3,11r,4l7,15r23,xe" fillcolor="black" stroked="f">
                        <v:path arrowok="t" o:connecttype="custom" o:connectlocs="19050,9525;21590,9525;21590,6985;24130,6985;24130,2540;21590,2540;21590,0;1905,0;1905,2540;0,2540;0,6985;1905,6985;1905,9525;4445,9525;19050,9525" o:connectangles="0,0,0,0,0,0,0,0,0,0,0,0,0,0,0"/>
                      </v:shape>
                      <v:shape id="Freeform 351" o:spid="_x0000_s4386" style="position:absolute;left:1536;top:23412;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dscA&#10;AADeAAAADwAAAGRycy9kb3ducmV2LnhtbESPzW7CMBCE75V4B2uReitO+RMEDEIIqpZy4ecBlnib&#10;pI3Xke2S8PYYqVKPo5n5RjNftqYSV3K+tKzgtZeAIM6sLjlXcD5tXyYgfEDWWFkmBTfysFx0nuaY&#10;atvwga7HkIsIYZ+igiKEOpXSZwUZ9D1bE0fvyzqDIUqXS+2wiXBTyX6SjKXBkuNCgTWtC8p+jr9G&#10;wX5Po437zvCzPY9u248Gh2+XnVLP3XY1AxGoDf/hv/a7VtAfjKdDeNy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6/nbHAAAA3gAAAA8AAAAAAAAAAAAAAAAAmAIAAGRy&#10;cy9kb3ducmV2LnhtbFBLBQYAAAAABAAEAPUAAACMAwAAAAA=&#10;" path="m30,19r4,l34,15r4,l38,8r-4,l34,4r-7,l7,,4,,,4r,7l4,15r3,l27,19r3,xe" fillcolor="black" stroked="f">
                        <v:path arrowok="t" o:connecttype="custom" o:connectlocs="19050,12065;21590,12065;21590,9525;24130,9525;24130,5080;21590,5080;21590,2540;17145,2540;4445,0;2540,0;0,2540;0,6985;2540,9525;4445,9525;17145,12065;19050,12065" o:connectangles="0,0,0,0,0,0,0,0,0,0,0,0,0,0,0,0"/>
                      </v:shape>
                      <v:shape id="Freeform 352" o:spid="_x0000_s4387" style="position:absolute;left:1219;top:23317;width:216;height:146;visibility:visible;mso-wrap-style:square;v-text-anchor:top" coordsize="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qvhMgA&#10;AADeAAAADwAAAGRycy9kb3ducmV2LnhtbESP3WoCMRSE74W+QziF3ohmtSi6NYqUFkoFwb9eHzbH&#10;7OrmZLtJ3bVP3xQEL4eZ+YaZLVpbigvVvnCsYNBPQBBnThdsFOx3770JCB+QNZaOScGVPCzmD50Z&#10;pto1vKHLNhgRIexTVJCHUKVS+iwni77vKuLoHV1tMURZG6lrbCLclnKYJGNpseC4kGNFrzll5+2P&#10;VfD55c2oO1mZ7/J3fXjrXpsT+qVST4/t8gVEoDbcw7f2h1YwfB5PR/B/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q+EyAAAAN4AAAAPAAAAAAAAAAAAAAAAAJgCAABk&#10;cnMvZG93bnJldi54bWxQSwUGAAAAAAQABAD1AAAAjQMAAAAA&#10;" path="m23,23r8,l31,19r3,l34,11r-3,l31,7,23,3,11,,4,r,3l,3r,8l4,11r,4l15,19r8,4xe" fillcolor="black" stroked="f">
                        <v:path arrowok="t" o:connecttype="custom" o:connectlocs="14605,14605;19685,14605;19685,12065;21590,12065;21590,6985;19685,6985;19685,4445;14605,1905;6985,0;2540,0;2540,1905;0,1905;0,6985;2540,6985;2540,9525;9525,12065;14605,14605" o:connectangles="0,0,0,0,0,0,0,0,0,0,0,0,0,0,0,0,0"/>
                      </v:shape>
                      <v:shape id="Freeform 353" o:spid="_x0000_s4388" style="position:absolute;left:901;top:23164;width:242;height:172;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sN8UA&#10;AADeAAAADwAAAGRycy9kb3ducmV2LnhtbESP32rCMBTG7we+QzjC7mZqlVI7o4gwN3chWPcAh+as&#10;DWtOSpPZ+vaLIOzy4/vz41tvR9uKK/XeOFYwnyUgiCunDdcKvi5vLzkIH5A1to5JwY08bDeTpzUW&#10;2g18pmsZahFH2BeooAmhK6T0VUMW/cx1xNH7dr3FEGVfS93jEMdtK9MkyaRFw5HQYEf7hqqf8tdG&#10;yLK87NpjPdC78Yc0zz9vJ4NKPU/H3SuIQGP4Dz/aH1pBushWG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Gw3xQAAAN4AAAAPAAAAAAAAAAAAAAAAAJgCAABkcnMv&#10;ZG93bnJldi54bWxQSwUGAAAAAAQABAD1AAAAigMAAAAA&#10;" path="m27,27r8,l35,24r3,l38,16r-3,l35,12,12,,4,r,4l,4r,8l4,12r,4l27,27xe" fillcolor="black" stroked="f">
                        <v:path arrowok="t" o:connecttype="custom" o:connectlocs="17145,17145;22225,17145;22225,15240;24130,15240;24130,10160;22225,10160;22225,7620;7620,0;2540,0;2540,2540;0,2540;0,7620;2540,7620;2540,10160;17145,17145" o:connectangles="0,0,0,0,0,0,0,0,0,0,0,0,0,0,0"/>
                      </v:shape>
                      <v:shape id="Freeform 354" o:spid="_x0000_s4389" style="position:absolute;left:635;top:22974;width:190;height:190;visibility:visible;mso-wrap-style:square;v-text-anchor:top" coordsize="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9L8YA&#10;AADeAAAADwAAAGRycy9kb3ducmV2LnhtbESP3WrCQBSE7wXfYTlC73RjCv5EVxFFEAqFqpjbQ/aY&#10;BLNnQ3ZN0j59t1DwcpiZb5j1tjeVaKlxpWUF00kEgjizuuRcwfVyHC9AOI+ssbJMCr7JwXYzHKwx&#10;0bbjL2rPPhcBwi5BBYX3dSKlywoy6Ca2Jg7e3TYGfZBNLnWDXYCbSsZRNJMGSw4LBda0Lyh7nJ9G&#10;QbrYpe3P7epO947jOsV5f/j8UOpt1O9WIDz1/hX+b5+0gvh9tpzD3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c9L8YAAADeAAAADwAAAAAAAAAAAAAAAACYAgAAZHJz&#10;L2Rvd25yZXYueG1sUEsFBgAAAAAEAAQA9QAAAIsDAAAAAA==&#10;" path="m19,27r,3l27,30r,-3l30,27r,-8l27,19,11,3,11,,4,r,3l,3r,8l4,11,19,27xe" fillcolor="black" stroked="f">
                        <v:path arrowok="t" o:connecttype="custom" o:connectlocs="12065,17145;12065,19050;17145,19050;17145,17145;19050,17145;19050,12065;17145,12065;6985,1905;6985,0;2540,0;2540,1905;0,1905;0,6985;2540,6985;12065,17145" o:connectangles="0,0,0,0,0,0,0,0,0,0,0,0,0,0,0"/>
                      </v:shape>
                      <v:shape id="Freeform 355" o:spid="_x0000_s4390" style="position:absolute;left:387;top:22726;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fsUA&#10;AADeAAAADwAAAGRycy9kb3ducmV2LnhtbERPy2rCQBTdF/oPwxW6KTqpYtToKKUgqejGB4K7S+aa&#10;hGbuhJlR4993FoUuD+e9WHWmEXdyvras4GOQgCAurK65VHA6rvtTED4ga2wsk4IneVgtX18WmGn7&#10;4D3dD6EUMYR9hgqqENpMSl9UZNAPbEscuat1BkOErpTa4SOGm0YOkySVBmuODRW29FVR8XO4GQXv&#10;Ic+3uzyd5GfzbK6Xduwmo41Sb73ucw4iUBf+xX/ub61gOEpncW+8E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0h+xQAAAN4AAAAPAAAAAAAAAAAAAAAAAJgCAABkcnMv&#10;ZG93bnJldi54bWxQSwUGAAAAAAQABAD1AAAAigMAAAAA&#10;" path="m20,27r,4l27,31r,-4l31,27r,-8l27,19,12,4,12,,4,r,4l,4r,8l4,12,20,27xe" fillcolor="black" stroked="f">
                        <v:path arrowok="t" o:connecttype="custom" o:connectlocs="12700,17145;12700,19685;17145,19685;17145,17145;19685,17145;19685,12065;17145,12065;7620,2540;7620,0;2540,0;2540,2540;0,2540;0,7620;2540,7620;12700,17145" o:connectangles="0,0,0,0,0,0,0,0,0,0,0,0,0,0,0"/>
                      </v:shape>
                      <v:shape id="Freeform 356" o:spid="_x0000_s4391" style="position:absolute;left:222;top:22434;width:165;height:241;visibility:visible;mso-wrap-style:square;v-text-anchor:top" coordsize="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atccA&#10;AADeAAAADwAAAGRycy9kb3ducmV2LnhtbESP0WrCQBRE3wv+w3IFX0rdaFE0uoqKYn0Q2tQPuGav&#10;SUj2bsiumv69WxB8HGbmDDNftqYSN2pcYVnBoB+BIE6tLjhTcPrdfUxAOI+ssbJMCv7IwXLReZtj&#10;rO2df+iW+EwECLsYFeTe17GULs3JoOvbmjh4F9sY9EE2mdQN3gPcVHIYRWNpsOCwkGNNm5zSMrka&#10;BdYU5eR89Pvv92Q9KK+nwzbajpTqddvVDISn1r/Cz/aXVjD8HE+n8H8nX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nGrXHAAAA3gAAAA8AAAAAAAAAAAAAAAAAmAIAAGRy&#10;cy9kb3ducmV2LnhtbFBLBQYAAAAABAAEAPUAAACMAwAAAAA=&#10;" path="m11,35r4,l15,38r8,l23,35r3,l26,27,15,4r-4,l11,,3,r,4l,4r,8l11,35xe" fillcolor="black" stroked="f">
                        <v:path arrowok="t" o:connecttype="custom" o:connectlocs="6985,22225;9525,22225;9525,24130;14605,24130;14605,22225;16510,22225;16510,17145;9525,2540;6985,2540;6985,0;1905,0;1905,2540;0,2540;0,7620;6985,22225" o:connectangles="0,0,0,0,0,0,0,0,0,0,0,0,0,0,0"/>
                      </v:shape>
                      <v:shape id="Freeform 357" o:spid="_x0000_s4392" style="position:absolute;left:76;top:22117;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3ysQA&#10;AADeAAAADwAAAGRycy9kb3ducmV2LnhtbESPy27CMBBF95X4B2uQuisOtOURMCiqisS2tIuwG9lD&#10;EojHkW1I+Pt6UanLq/vS2ewG24o7+dA4VjCdZCCItTMNVwp+vvcvSxAhIhtsHZOCBwXYbUdPG8yN&#10;6/mL7sdYiTTCIUcFdYxdLmXQNVkME9cRJ+/svMWYpK+k8dincdvKWZbNpcWG00ONHX3UpK/Hm1Xg&#10;LrIvuk+Np7fVXB+GovTle6nU83go1iAiDfE//Nc+GAWz10WWABJOQ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t8rEAAAA3gAAAA8AAAAAAAAAAAAAAAAAmAIAAGRycy9k&#10;b3ducmV2LnhtbFBLBQYAAAAABAAEAPUAAACJAwAAAAA=&#10;" path="m7,35r4,l11,38r8,l19,35r4,l23,27,15,4r-4,l11,,3,r,4l,4r,7l7,35xe" fillcolor="black" stroked="f">
                        <v:path arrowok="t" o:connecttype="custom" o:connectlocs="4445,22225;6985,22225;6985,24130;12065,24130;12065,22225;14605,22225;14605,17145;9525,2540;6985,2540;6985,0;1905,0;1905,2540;0,2540;0,6985;4445,22225" o:connectangles="0,0,0,0,0,0,0,0,0,0,0,0,0,0,0"/>
                      </v:shape>
                      <v:shape id="Freeform 358" o:spid="_x0000_s4393" style="position:absolute;top:21774;width:120;height:247;visibility:visible;mso-wrap-style:square;v-text-anchor:top" coordsize="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9RMcA&#10;AADeAAAADwAAAGRycy9kb3ducmV2LnhtbESPQWvCQBSE74X+h+UVvNVdlVZJXUUEQelBjD3U2yP7&#10;mgSzb2N2jdFf7woFj8PMfMNM552tREuNLx1rGPQVCOLMmZJzDT/71fsEhA/IBivHpOFKHuaz15cp&#10;JsZdeEdtGnIRIewT1FCEUCdS+qwgi77vauLo/bnGYoiyyaVp8BLhtpJDpT6lxZLjQoE1LQvKjunZ&#10;ajj507b9DquKfs98OxxvH6lab7TuvXWLLxCBuvAM/7fXRsNwNFYDeNy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vUTHAAAA3gAAAA8AAAAAAAAAAAAAAAAAmAIAAGRy&#10;cy9kb3ducmV2LnhtbFBLBQYAAAAABAAEAPUAAACMAwAAAAA=&#10;" path="m4,31r,4l8,39r7,l19,35r,-4l15,8r,-4l12,,4,,,4,,8,4,31xe" fillcolor="black" stroked="f">
                        <v:path arrowok="t" o:connecttype="custom" o:connectlocs="2540,19685;2540,22225;5080,24765;9525,24765;12065,22225;12065,19685;9525,5080;9525,2540;7620,0;2540,0;0,2540;0,5080;2540,19685" o:connectangles="0,0,0,0,0,0,0,0,0,0,0,0,0"/>
                      </v:shape>
                      <v:shape id="Freeform 359" o:spid="_x0000_s4394" style="position:absolute;top:21431;width:95;height:247;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d+8QA&#10;AADeAAAADwAAAGRycy9kb3ducmV2LnhtbESPzWrDMBCE74G8g9hAb4lch6TFjRJKoSTX/FxyW6y1&#10;bGytXElxnLevAoUeh5n5htnsRtuJgXxoHCt4XWQgiEunGzYKLufv+TuIEJE1do5JwYMC7LbTyQYL&#10;7e58pOEUjUgQDgUqqGPsCylDWZPFsHA9cfIq5y3GJL2R2uM9wW0n8yxbS4sNp4Uae/qqqWxPN6ug&#10;vA4/1fVh2bS9N6t1xef2tlfqZTZ+foCINMb/8F/7oBXky7csh+edd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nfvEAAAA3gAAAA8AAAAAAAAAAAAAAAAAmAIAAGRycy9k&#10;b3ducmV2LnhtbFBLBQYAAAAABAAEAPUAAACJAwAAAAA=&#10;" path="m,31r,4l4,35r,4l12,39r,-4l15,35,15,4r-3,l12,,4,r,4l,4,,8,,31xe" fillcolor="black" stroked="f">
                        <v:path arrowok="t" o:connecttype="custom" o:connectlocs="0,19685;0,22225;2540,22225;2540,24765;7620,24765;7620,22225;9525,22225;9525,2540;7620,2540;7620,0;2540,0;2540,2540;0,2540;0,5080;0,19685" o:connectangles="0,0,0,0,0,0,0,0,0,0,0,0,0,0,0"/>
                      </v:shape>
                      <v:shape id="Freeform 360" o:spid="_x0000_s4395" style="position:absolute;left:2781;top:19329;width:851;height:540;visibility:visible;mso-wrap-style:square;v-text-anchor:top" coordsize="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cgA&#10;AADeAAAADwAAAGRycy9kb3ducmV2LnhtbESPT2vCQBTE74LfYXkFL0E3RlBJXcUWhNKL+AfPr9nX&#10;bDD7Ns1uTdpP7xYKHoeZ+Q2z2vS2FjdqfeVYwXSSgiAunK64VHA+7cZLED4ga6wdk4If8rBZDwcr&#10;zLXr+EC3YyhFhLDPUYEJocml9IUhi37iGuLofbrWYoiyLaVusYtwW8ssTefSYsVxwWBDr4aK6/Hb&#10;Kvgtu+nysn+XX+aUXK4fyYtPsoNSo6d++wwiUB8e4f/2m1aQzRbpDP7uxCs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L9ZtyAAAAN4AAAAPAAAAAAAAAAAAAAAAAJgCAABk&#10;cnMvZG93bnJldi54bWxQSwUGAAAAAAQABAD1AAAAjQMAAAAA&#10;" path="m11,l3,r,4l,4r,8l3,12r,4l122,85r8,l130,81r4,l134,73r-4,l130,69,11,xe" fillcolor="black" stroked="f">
                        <v:path arrowok="t" o:connecttype="custom" o:connectlocs="6985,0;1905,0;1905,2540;0,2540;0,7620;1905,7620;1905,10160;77470,53975;82550,53975;82550,51435;85090,51435;85090,46355;82550,46355;82550,43815;6985,0" o:connectangles="0,0,0,0,0,0,0,0,0,0,0,0,0,0,0"/>
                      </v:shape>
                      <v:shape id="Freeform 361" o:spid="_x0000_s4396" style="position:absolute;left:23761;top:16694;width:489;height:489;visibility:visible;mso-wrap-style:square;v-text-anchor:top" coordsize="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Y28gA&#10;AADeAAAADwAAAGRycy9kb3ducmV2LnhtbESPT2vCQBTE74LfYXlCb7oxBv+krlKEgAc9qD3Y22v2&#10;maRm34bsqum37wpCj8PM/IZZrjtTizu1rrKsYDyKQBDnVldcKPg8ZcM5COeRNdaWScEvOViv+r0l&#10;pto++ED3oy9EgLBLUUHpfZNK6fKSDLqRbYiDd7GtQR9kW0jd4iPATS3jKJpKgxWHhRIb2pSUX483&#10;o2B/SJLdbjr53sSZX5xn2emy+PpR6m3QfbyD8NT5//CrvdUK4sksSuB5J1w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zJjbyAAAAN4AAAAPAAAAAAAAAAAAAAAAAJgCAABk&#10;cnMvZG93bnJldi54bWxQSwUGAAAAAAQABAD1AAAAjQMAAAAA&#10;" path="m73,11r4,l77,3r-4,l73,,65,r,3l4,65,,65r,8l4,73r,4l11,77r,-4l73,11xe" fillcolor="black" stroked="f">
                        <v:path arrowok="t" o:connecttype="custom" o:connectlocs="46355,6985;48895,6985;48895,1905;46355,1905;46355,0;41275,0;41275,1905;2540,41275;0,41275;0,46355;2540,46355;2540,48895;6985,48895;6985,46355;46355,6985" o:connectangles="0,0,0,0,0,0,0,0,0,0,0,0,0,0,0"/>
                      </v:shape>
                      <v:rect id="Rectangle 362" o:spid="_x0000_s4397" style="position:absolute;left:9480;top:10020;width:5696;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LMsQA&#10;AADeAAAADwAAAGRycy9kb3ducmV2LnhtbESP3WoCMRSE7wt9h3AKvatJt2hla5QiCCreuPYBDpuz&#10;PzQ5WZLobt++EQq9HGbmG2a1mZwVNwqx96zhdaZAENfe9Nxq+LrsXpYgYkI2aD2Thh+KsFk/Pqyw&#10;NH7kM92q1IoM4Viihi6loZQy1h05jDM/EGev8cFhyjK00gQcM9xZWSi1kA57zgsdDrTtqP6urk6D&#10;vFS7cVnZoPyxaE72sD835LV+fpo+P0AkmtJ/+K+9NxqKt3c1h/ud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SzLEAAAA3gAAAA8AAAAAAAAAAAAAAAAAmAIAAGRycy9k&#10;b3ducmV2LnhtbFBLBQYAAAAABAAEAPUAAACJAwAAAAA=&#10;" filled="f" stroked="f">
                        <v:textbox style="mso-fit-shape-to-text:t" inset="0,0,0,0">
                          <w:txbxContent>
                            <w:p w:rsidR="00084B79" w:rsidRDefault="00084B79" w:rsidP="00D35342">
                              <w:r>
                                <w:rPr>
                                  <w:rFonts w:ascii="Comic Sans MS" w:hAnsi="Comic Sans MS" w:cs="Comic Sans MS"/>
                                  <w:color w:val="008000"/>
                                  <w:sz w:val="26"/>
                                  <w:szCs w:val="26"/>
                                  <w:lang w:val="en-US"/>
                                </w:rPr>
                                <w:t>Mouton</w:t>
                              </w:r>
                            </w:p>
                          </w:txbxContent>
                        </v:textbox>
                      </v:rect>
                      <v:rect id="Rectangle 363" o:spid="_x0000_s4398" style="position:absolute;left:9480;top:12242;width:5842;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bVRcQA&#10;AADeAAAADwAAAGRycy9kb3ducmV2LnhtbESPzWrDMBCE74W+g9hCbo1UB9LgRAmlEEhKL7HzAIu1&#10;/qHSykhq7L59VCj0OMzMN8zuMDsrbhTi4FnDy1KBIG68GbjTcK2PzxsQMSEbtJ5Jww9FOOwfH3ZY&#10;Gj/xhW5V6kSGcCxRQ5/SWEoZm54cxqUfibPX+uAwZRk6aQJOGe6sLJRaS4cD54UeR3rvqfmqvp0G&#10;WVfHaVPZoPxH0X7a8+nSktd68TS/bUEkmtN/+K99MhqK1ataw++dfAX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W1UXEAAAA3gAAAA8AAAAAAAAAAAAAAAAAmAIAAGRycy9k&#10;b3ducmV2LnhtbFBLBQYAAAAABAAEAPUAAACJAwAAAAA=&#10;" filled="f" stroked="f">
                        <v:textbox style="mso-fit-shape-to-text:t" inset="0,0,0,0">
                          <w:txbxContent>
                            <w:p w:rsidR="00084B79" w:rsidRDefault="00084B79"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v:textbox>
                      </v:rect>
                      <v:rect id="Rectangle 364" o:spid="_x0000_s4399" style="position:absolute;left:9480;top:14465;width:770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w3sQA&#10;AADeAAAADwAAAGRycy9kb3ducmV2LnhtbESP3WoCMRSE7wt9h3AK3tWkW6iyNUopCFa8ce0DHDZn&#10;f2hysiTRXd/eCEIvh5n5hlltJmfFhULsPWt4mysQxLU3Pbcafk/b1yWImJANWs+k4UoRNuvnpxWW&#10;xo98pEuVWpEhHEvU0KU0lFLGuiOHce4H4uw1PjhMWYZWmoBjhjsrC6U+pMOe80KHA313VP9VZ6dB&#10;nqrtuKxsUH5fNAf7szs25LWevUxfnyASTek//GjvjIbifaEWcL+Tr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acN7EAAAA3gAAAA8AAAAAAAAAAAAAAAAAmAIAAGRycy9k&#10;b3ducmV2LnhtbFBLBQYAAAAABAAEAPUAAACJAwAAAAA=&#10;" filled="f" stroked="f">
                        <v:textbox style="mso-fit-shape-to-text:t" inset="0,0,0,0">
                          <w:txbxContent>
                            <w:p w:rsidR="00084B79" w:rsidRDefault="00084B79"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v:textbox>
                      </v:rect>
                      <w10:anchorlock/>
                    </v:group>
                  </w:pict>
                </mc:Fallback>
              </mc:AlternateContent>
            </w:r>
          </w:p>
        </w:tc>
        <w:tc>
          <w:tcPr>
            <w:tcW w:w="5016" w:type="dxa"/>
            <w:vAlign w:val="center"/>
          </w:tcPr>
          <w:p w:rsidR="00D35342" w:rsidRPr="00125132" w:rsidRDefault="00D35342" w:rsidP="00084B79">
            <w:r w:rsidRPr="00125132">
              <w:t>La résilience est la propriété d'un corps à résister à des chocs. En effet, un matériau peut être très résistant à un essai de traction mais fragile lors d'un choc.</w:t>
            </w:r>
          </w:p>
          <w:p w:rsidR="00D35342" w:rsidRPr="00125132" w:rsidRDefault="00D35342" w:rsidP="00084B79"/>
          <w:p w:rsidR="00D35342" w:rsidRPr="00125132" w:rsidRDefault="00D35342" w:rsidP="00084B79">
            <w:r w:rsidRPr="00125132">
              <w:t>L'essai consiste à rompre par choc une éprouvette préalablement entaillée en son milieu et à mesurer l'énergie W absorbée pour sa rupture.</w:t>
            </w:r>
          </w:p>
          <w:p w:rsidR="00D35342" w:rsidRPr="00125132" w:rsidRDefault="00D35342" w:rsidP="00084B79"/>
          <w:p w:rsidR="00D35342" w:rsidRPr="00125132" w:rsidRDefault="00D35342" w:rsidP="00084B79">
            <w:r w:rsidRPr="00125132">
              <w:t>L'éprouvette entaillée repose sur deux appuis de la machine d'essais nommée mouton pendule de Charpy.</w:t>
            </w:r>
          </w:p>
          <w:p w:rsidR="00D35342" w:rsidRPr="00125132" w:rsidRDefault="00D35342" w:rsidP="00084B79"/>
          <w:p w:rsidR="00D35342" w:rsidRPr="00125132" w:rsidRDefault="00D35342" w:rsidP="00084B79">
            <w:r w:rsidRPr="00125132">
              <w:t>Un couteau fixé sur un marteau est libéré de la position 0 et vient frapper l'éprouvette lorsqu'il passe à la verticale. Il remonte jusqu'à la position 1.</w:t>
            </w:r>
          </w:p>
          <w:p w:rsidR="00D35342" w:rsidRPr="00125132" w:rsidRDefault="00D35342" w:rsidP="00084B79"/>
          <w:p w:rsidR="00D35342" w:rsidRPr="00125132" w:rsidRDefault="00D35342" w:rsidP="00084B79">
            <w:r w:rsidRPr="00125132">
              <w:t>L'énergie dépensée pour la rupture est la différence d'énergie potentielle :</w:t>
            </w:r>
          </w:p>
          <w:p w:rsidR="00D35342" w:rsidRPr="00125132" w:rsidRDefault="00D35342" w:rsidP="00084B79">
            <w:pPr>
              <w:jc w:val="center"/>
            </w:pPr>
            <w:r w:rsidRPr="00125132">
              <w:t>W = WO - W1</w:t>
            </w:r>
          </w:p>
          <w:p w:rsidR="00D35342" w:rsidRPr="00125132" w:rsidRDefault="00D35342" w:rsidP="00084B79"/>
          <w:p w:rsidR="00D35342" w:rsidRPr="00125132" w:rsidRDefault="00D35342" w:rsidP="00084B79">
            <w:r w:rsidRPr="00125132">
              <w:t>où W0 = Ph0  et  W1 = Ph1  (P : poids du marteau + couteau)</w:t>
            </w:r>
          </w:p>
        </w:tc>
      </w:tr>
    </w:tbl>
    <w:p w:rsidR="00D35342" w:rsidRPr="00125132" w:rsidRDefault="00D35342" w:rsidP="00D35342"/>
    <w:p w:rsidR="00D35342" w:rsidRPr="00125132" w:rsidRDefault="00D35342" w:rsidP="00D35342">
      <w:r w:rsidRPr="00125132">
        <w:t>La résilience Charpy KU s'exprime en joules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3458" w:right="2774"/>
        <w:jc w:val="center"/>
      </w:pPr>
      <w:r w:rsidRPr="00125132">
        <w:lastRenderedPageBreak/>
        <w:t>KU = W</w:t>
      </w:r>
    </w:p>
    <w:p w:rsidR="00D35342" w:rsidRPr="00125132" w:rsidRDefault="00D35342" w:rsidP="00D35342"/>
    <w:p w:rsidR="00D35342" w:rsidRPr="00125132" w:rsidRDefault="00D35342" w:rsidP="00101E66">
      <w:pPr>
        <w:pStyle w:val="Titre3"/>
      </w:pPr>
      <w:bookmarkStart w:id="8" w:name="_Toc382341745"/>
      <w:r w:rsidRPr="00125132">
        <w:t>Essai de fatigue</w:t>
      </w:r>
      <w:bookmarkEnd w:id="8"/>
    </w:p>
    <w:tbl>
      <w:tblPr>
        <w:tblW w:w="0" w:type="auto"/>
        <w:tblBorders>
          <w:insideH w:val="single" w:sz="4" w:space="0" w:color="auto"/>
          <w:insideV w:val="single" w:sz="8" w:space="0" w:color="auto"/>
        </w:tblBorders>
        <w:tblLook w:val="01E0" w:firstRow="1" w:lastRow="1" w:firstColumn="1" w:lastColumn="1" w:noHBand="0" w:noVBand="0"/>
      </w:tblPr>
      <w:tblGrid>
        <w:gridCol w:w="5778"/>
        <w:gridCol w:w="4076"/>
      </w:tblGrid>
      <w:tr w:rsidR="00D35342" w:rsidRPr="00125132" w:rsidTr="00084B79">
        <w:tc>
          <w:tcPr>
            <w:tcW w:w="5778" w:type="dxa"/>
          </w:tcPr>
          <w:p w:rsidR="00D35342" w:rsidRPr="00125132" w:rsidRDefault="00D35342" w:rsidP="00084B79">
            <w:pPr>
              <w:jc w:val="center"/>
            </w:pPr>
            <w:r>
              <w:rPr>
                <w:noProof/>
                <w:lang w:eastAsia="fr-FR"/>
              </w:rPr>
              <mc:AlternateContent>
                <mc:Choice Requires="wpc">
                  <w:drawing>
                    <wp:inline distT="0" distB="0" distL="0" distR="0" wp14:anchorId="2769F8AD" wp14:editId="2775D120">
                      <wp:extent cx="3149600" cy="3317240"/>
                      <wp:effectExtent l="9525" t="13970" r="3175" b="2540"/>
                      <wp:docPr id="23535" name="Zone de dessin 235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414" name="Rectangle 70"/>
                              <wps:cNvSpPr>
                                <a:spLocks noChangeArrowheads="1"/>
                              </wps:cNvSpPr>
                              <wps:spPr bwMode="auto">
                                <a:xfrm>
                                  <a:off x="2436495" y="1743710"/>
                                  <a:ext cx="402590" cy="29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5" name="Freeform 71"/>
                              <wps:cNvSpPr>
                                <a:spLocks/>
                              </wps:cNvSpPr>
                              <wps:spPr bwMode="auto">
                                <a:xfrm>
                                  <a:off x="2409190" y="527685"/>
                                  <a:ext cx="442595" cy="1253490"/>
                                </a:xfrm>
                                <a:custGeom>
                                  <a:avLst/>
                                  <a:gdLst>
                                    <a:gd name="T0" fmla="*/ 650 w 697"/>
                                    <a:gd name="T1" fmla="*/ 0 h 1974"/>
                                    <a:gd name="T2" fmla="*/ 0 w 697"/>
                                    <a:gd name="T3" fmla="*/ 1958 h 1974"/>
                                    <a:gd name="T4" fmla="*/ 47 w 697"/>
                                    <a:gd name="T5" fmla="*/ 1974 h 1974"/>
                                    <a:gd name="T6" fmla="*/ 697 w 697"/>
                                    <a:gd name="T7" fmla="*/ 16 h 1974"/>
                                    <a:gd name="T8" fmla="*/ 650 w 697"/>
                                    <a:gd name="T9" fmla="*/ 0 h 1974"/>
                                  </a:gdLst>
                                  <a:ahLst/>
                                  <a:cxnLst>
                                    <a:cxn ang="0">
                                      <a:pos x="T0" y="T1"/>
                                    </a:cxn>
                                    <a:cxn ang="0">
                                      <a:pos x="T2" y="T3"/>
                                    </a:cxn>
                                    <a:cxn ang="0">
                                      <a:pos x="T4" y="T5"/>
                                    </a:cxn>
                                    <a:cxn ang="0">
                                      <a:pos x="T6" y="T7"/>
                                    </a:cxn>
                                    <a:cxn ang="0">
                                      <a:pos x="T8" y="T9"/>
                                    </a:cxn>
                                  </a:cxnLst>
                                  <a:rect l="0" t="0" r="r" b="b"/>
                                  <a:pathLst>
                                    <a:path w="697" h="1974">
                                      <a:moveTo>
                                        <a:pt x="650" y="0"/>
                                      </a:moveTo>
                                      <a:lnTo>
                                        <a:pt x="0" y="1958"/>
                                      </a:lnTo>
                                      <a:lnTo>
                                        <a:pt x="47" y="1974"/>
                                      </a:lnTo>
                                      <a:lnTo>
                                        <a:pt x="697" y="16"/>
                                      </a:lnTo>
                                      <a:lnTo>
                                        <a:pt x="6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6" name="Rectangle 72"/>
                              <wps:cNvSpPr>
                                <a:spLocks noChangeArrowheads="1"/>
                              </wps:cNvSpPr>
                              <wps:spPr bwMode="auto">
                                <a:xfrm>
                                  <a:off x="0" y="0"/>
                                  <a:ext cx="475615" cy="1065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7" name="Line 73"/>
                              <wps:cNvCnPr/>
                              <wps:spPr bwMode="auto">
                                <a:xfrm>
                                  <a:off x="340360" y="0"/>
                                  <a:ext cx="132715" cy="1327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18" name="Line 74"/>
                              <wps:cNvCnPr/>
                              <wps:spPr bwMode="auto">
                                <a:xfrm>
                                  <a:off x="205105" y="0"/>
                                  <a:ext cx="267970" cy="2679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19" name="Line 75"/>
                              <wps:cNvCnPr/>
                              <wps:spPr bwMode="auto">
                                <a:xfrm>
                                  <a:off x="74930" y="0"/>
                                  <a:ext cx="398145" cy="3975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0" name="Line 76"/>
                              <wps:cNvCnPr/>
                              <wps:spPr bwMode="auto">
                                <a:xfrm>
                                  <a:off x="0" y="60325"/>
                                  <a:ext cx="473075" cy="4724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1" name="Line 77"/>
                              <wps:cNvCnPr/>
                              <wps:spPr bwMode="auto">
                                <a:xfrm>
                                  <a:off x="0" y="189865"/>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2" name="Line 78"/>
                              <wps:cNvCnPr/>
                              <wps:spPr bwMode="auto">
                                <a:xfrm>
                                  <a:off x="0" y="325120"/>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3" name="Line 79"/>
                              <wps:cNvCnPr/>
                              <wps:spPr bwMode="auto">
                                <a:xfrm>
                                  <a:off x="0" y="455295"/>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4" name="Line 80"/>
                              <wps:cNvCnPr/>
                              <wps:spPr bwMode="auto">
                                <a:xfrm>
                                  <a:off x="0" y="590550"/>
                                  <a:ext cx="473075" cy="4724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5" name="Line 81"/>
                              <wps:cNvCnPr/>
                              <wps:spPr bwMode="auto">
                                <a:xfrm>
                                  <a:off x="0" y="720725"/>
                                  <a:ext cx="342900" cy="34226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6" name="Line 82"/>
                              <wps:cNvCnPr/>
                              <wps:spPr bwMode="auto">
                                <a:xfrm>
                                  <a:off x="0" y="855345"/>
                                  <a:ext cx="207645" cy="2076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7" name="Line 83"/>
                              <wps:cNvCnPr/>
                              <wps:spPr bwMode="auto">
                                <a:xfrm>
                                  <a:off x="0" y="985520"/>
                                  <a:ext cx="77470" cy="774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8" name="Rectangle 84"/>
                              <wps:cNvSpPr>
                                <a:spLocks noChangeArrowheads="1"/>
                              </wps:cNvSpPr>
                              <wps:spPr bwMode="auto">
                                <a:xfrm>
                                  <a:off x="207645" y="518160"/>
                                  <a:ext cx="2629535" cy="29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29" name="Rectangle 85"/>
                              <wps:cNvSpPr>
                                <a:spLocks noChangeArrowheads="1"/>
                              </wps:cNvSpPr>
                              <wps:spPr bwMode="auto">
                                <a:xfrm>
                                  <a:off x="473075" y="525145"/>
                                  <a:ext cx="596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30" name="Freeform 86"/>
                              <wps:cNvSpPr>
                                <a:spLocks/>
                              </wps:cNvSpPr>
                              <wps:spPr bwMode="auto">
                                <a:xfrm>
                                  <a:off x="548005" y="522605"/>
                                  <a:ext cx="59690" cy="17780"/>
                                </a:xfrm>
                                <a:custGeom>
                                  <a:avLst/>
                                  <a:gdLst>
                                    <a:gd name="T0" fmla="*/ 0 w 94"/>
                                    <a:gd name="T1" fmla="*/ 28 h 28"/>
                                    <a:gd name="T2" fmla="*/ 8 w 94"/>
                                    <a:gd name="T3" fmla="*/ 28 h 28"/>
                                    <a:gd name="T4" fmla="*/ 71 w 94"/>
                                    <a:gd name="T5" fmla="*/ 24 h 28"/>
                                    <a:gd name="T6" fmla="*/ 94 w 94"/>
                                    <a:gd name="T7" fmla="*/ 24 h 28"/>
                                    <a:gd name="T8" fmla="*/ 94 w 94"/>
                                    <a:gd name="T9" fmla="*/ 0 h 28"/>
                                    <a:gd name="T10" fmla="*/ 71 w 94"/>
                                    <a:gd name="T11" fmla="*/ 0 h 28"/>
                                    <a:gd name="T12" fmla="*/ 8 w 94"/>
                                    <a:gd name="T13" fmla="*/ 4 h 28"/>
                                    <a:gd name="T14" fmla="*/ 0 w 94"/>
                                    <a:gd name="T15" fmla="*/ 4 h 28"/>
                                    <a:gd name="T16" fmla="*/ 0 w 94"/>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28">
                                      <a:moveTo>
                                        <a:pt x="0" y="28"/>
                                      </a:moveTo>
                                      <a:lnTo>
                                        <a:pt x="8" y="28"/>
                                      </a:lnTo>
                                      <a:lnTo>
                                        <a:pt x="71" y="24"/>
                                      </a:lnTo>
                                      <a:lnTo>
                                        <a:pt x="94" y="24"/>
                                      </a:lnTo>
                                      <a:lnTo>
                                        <a:pt x="94" y="0"/>
                                      </a:lnTo>
                                      <a:lnTo>
                                        <a:pt x="71" y="0"/>
                                      </a:lnTo>
                                      <a:lnTo>
                                        <a:pt x="8"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1" name="Rectangle 87"/>
                              <wps:cNvSpPr>
                                <a:spLocks noChangeArrowheads="1"/>
                              </wps:cNvSpPr>
                              <wps:spPr bwMode="auto">
                                <a:xfrm>
                                  <a:off x="62293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32" name="Freeform 88"/>
                              <wps:cNvSpPr>
                                <a:spLocks/>
                              </wps:cNvSpPr>
                              <wps:spPr bwMode="auto">
                                <a:xfrm>
                                  <a:off x="697865" y="520065"/>
                                  <a:ext cx="60325" cy="17780"/>
                                </a:xfrm>
                                <a:custGeom>
                                  <a:avLst/>
                                  <a:gdLst>
                                    <a:gd name="T0" fmla="*/ 0 w 95"/>
                                    <a:gd name="T1" fmla="*/ 28 h 28"/>
                                    <a:gd name="T2" fmla="*/ 24 w 95"/>
                                    <a:gd name="T3" fmla="*/ 28 h 28"/>
                                    <a:gd name="T4" fmla="*/ 87 w 95"/>
                                    <a:gd name="T5" fmla="*/ 24 h 28"/>
                                    <a:gd name="T6" fmla="*/ 95 w 95"/>
                                    <a:gd name="T7" fmla="*/ 24 h 28"/>
                                    <a:gd name="T8" fmla="*/ 95 w 95"/>
                                    <a:gd name="T9" fmla="*/ 0 h 28"/>
                                    <a:gd name="T10" fmla="*/ 87 w 95"/>
                                    <a:gd name="T11" fmla="*/ 0 h 28"/>
                                    <a:gd name="T12" fmla="*/ 24 w 95"/>
                                    <a:gd name="T13" fmla="*/ 4 h 28"/>
                                    <a:gd name="T14" fmla="*/ 0 w 95"/>
                                    <a:gd name="T15" fmla="*/ 4 h 28"/>
                                    <a:gd name="T16" fmla="*/ 0 w 95"/>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28">
                                      <a:moveTo>
                                        <a:pt x="0" y="28"/>
                                      </a:moveTo>
                                      <a:lnTo>
                                        <a:pt x="24" y="28"/>
                                      </a:lnTo>
                                      <a:lnTo>
                                        <a:pt x="87" y="24"/>
                                      </a:lnTo>
                                      <a:lnTo>
                                        <a:pt x="95" y="24"/>
                                      </a:lnTo>
                                      <a:lnTo>
                                        <a:pt x="95" y="0"/>
                                      </a:lnTo>
                                      <a:lnTo>
                                        <a:pt x="87" y="0"/>
                                      </a:lnTo>
                                      <a:lnTo>
                                        <a:pt x="24"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3" name="Freeform 89"/>
                              <wps:cNvSpPr>
                                <a:spLocks/>
                              </wps:cNvSpPr>
                              <wps:spPr bwMode="auto">
                                <a:xfrm>
                                  <a:off x="772795" y="518160"/>
                                  <a:ext cx="60325" cy="17145"/>
                                </a:xfrm>
                                <a:custGeom>
                                  <a:avLst/>
                                  <a:gdLst>
                                    <a:gd name="T0" fmla="*/ 0 w 95"/>
                                    <a:gd name="T1" fmla="*/ 27 h 27"/>
                                    <a:gd name="T2" fmla="*/ 32 w 95"/>
                                    <a:gd name="T3" fmla="*/ 27 h 27"/>
                                    <a:gd name="T4" fmla="*/ 95 w 95"/>
                                    <a:gd name="T5" fmla="*/ 23 h 27"/>
                                    <a:gd name="T6" fmla="*/ 95 w 95"/>
                                    <a:gd name="T7" fmla="*/ 0 h 27"/>
                                    <a:gd name="T8" fmla="*/ 32 w 95"/>
                                    <a:gd name="T9" fmla="*/ 3 h 27"/>
                                    <a:gd name="T10" fmla="*/ 0 w 95"/>
                                    <a:gd name="T11" fmla="*/ 3 h 27"/>
                                    <a:gd name="T12" fmla="*/ 0 w 95"/>
                                    <a:gd name="T13" fmla="*/ 27 h 27"/>
                                  </a:gdLst>
                                  <a:ahLst/>
                                  <a:cxnLst>
                                    <a:cxn ang="0">
                                      <a:pos x="T0" y="T1"/>
                                    </a:cxn>
                                    <a:cxn ang="0">
                                      <a:pos x="T2" y="T3"/>
                                    </a:cxn>
                                    <a:cxn ang="0">
                                      <a:pos x="T4" y="T5"/>
                                    </a:cxn>
                                    <a:cxn ang="0">
                                      <a:pos x="T6" y="T7"/>
                                    </a:cxn>
                                    <a:cxn ang="0">
                                      <a:pos x="T8" y="T9"/>
                                    </a:cxn>
                                    <a:cxn ang="0">
                                      <a:pos x="T10" y="T11"/>
                                    </a:cxn>
                                    <a:cxn ang="0">
                                      <a:pos x="T12" y="T13"/>
                                    </a:cxn>
                                  </a:cxnLst>
                                  <a:rect l="0" t="0" r="r" b="b"/>
                                  <a:pathLst>
                                    <a:path w="95" h="27">
                                      <a:moveTo>
                                        <a:pt x="0" y="27"/>
                                      </a:moveTo>
                                      <a:lnTo>
                                        <a:pt x="32" y="27"/>
                                      </a:lnTo>
                                      <a:lnTo>
                                        <a:pt x="95" y="23"/>
                                      </a:lnTo>
                                      <a:lnTo>
                                        <a:pt x="95" y="0"/>
                                      </a:lnTo>
                                      <a:lnTo>
                                        <a:pt x="32" y="3"/>
                                      </a:lnTo>
                                      <a:lnTo>
                                        <a:pt x="0" y="3"/>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4" name="Freeform 90"/>
                              <wps:cNvSpPr>
                                <a:spLocks/>
                              </wps:cNvSpPr>
                              <wps:spPr bwMode="auto">
                                <a:xfrm>
                                  <a:off x="848360" y="515620"/>
                                  <a:ext cx="59690" cy="17145"/>
                                </a:xfrm>
                                <a:custGeom>
                                  <a:avLst/>
                                  <a:gdLst>
                                    <a:gd name="T0" fmla="*/ 0 w 94"/>
                                    <a:gd name="T1" fmla="*/ 27 h 27"/>
                                    <a:gd name="T2" fmla="*/ 39 w 94"/>
                                    <a:gd name="T3" fmla="*/ 27 h 27"/>
                                    <a:gd name="T4" fmla="*/ 94 w 94"/>
                                    <a:gd name="T5" fmla="*/ 23 h 27"/>
                                    <a:gd name="T6" fmla="*/ 94 w 94"/>
                                    <a:gd name="T7" fmla="*/ 0 h 27"/>
                                    <a:gd name="T8" fmla="*/ 39 w 94"/>
                                    <a:gd name="T9" fmla="*/ 4 h 27"/>
                                    <a:gd name="T10" fmla="*/ 0 w 94"/>
                                    <a:gd name="T11" fmla="*/ 4 h 27"/>
                                    <a:gd name="T12" fmla="*/ 0 w 94"/>
                                    <a:gd name="T13" fmla="*/ 27 h 27"/>
                                  </a:gdLst>
                                  <a:ahLst/>
                                  <a:cxnLst>
                                    <a:cxn ang="0">
                                      <a:pos x="T0" y="T1"/>
                                    </a:cxn>
                                    <a:cxn ang="0">
                                      <a:pos x="T2" y="T3"/>
                                    </a:cxn>
                                    <a:cxn ang="0">
                                      <a:pos x="T4" y="T5"/>
                                    </a:cxn>
                                    <a:cxn ang="0">
                                      <a:pos x="T6" y="T7"/>
                                    </a:cxn>
                                    <a:cxn ang="0">
                                      <a:pos x="T8" y="T9"/>
                                    </a:cxn>
                                    <a:cxn ang="0">
                                      <a:pos x="T10" y="T11"/>
                                    </a:cxn>
                                    <a:cxn ang="0">
                                      <a:pos x="T12" y="T13"/>
                                    </a:cxn>
                                  </a:cxnLst>
                                  <a:rect l="0" t="0" r="r" b="b"/>
                                  <a:pathLst>
                                    <a:path w="94" h="27">
                                      <a:moveTo>
                                        <a:pt x="0" y="27"/>
                                      </a:moveTo>
                                      <a:lnTo>
                                        <a:pt x="39" y="27"/>
                                      </a:lnTo>
                                      <a:lnTo>
                                        <a:pt x="94" y="23"/>
                                      </a:lnTo>
                                      <a:lnTo>
                                        <a:pt x="94" y="0"/>
                                      </a:lnTo>
                                      <a:lnTo>
                                        <a:pt x="39" y="4"/>
                                      </a:lnTo>
                                      <a:lnTo>
                                        <a:pt x="0" y="4"/>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5" name="Freeform 91"/>
                              <wps:cNvSpPr>
                                <a:spLocks/>
                              </wps:cNvSpPr>
                              <wps:spPr bwMode="auto">
                                <a:xfrm>
                                  <a:off x="923290" y="510540"/>
                                  <a:ext cx="59690" cy="19685"/>
                                </a:xfrm>
                                <a:custGeom>
                                  <a:avLst/>
                                  <a:gdLst>
                                    <a:gd name="T0" fmla="*/ 0 w 94"/>
                                    <a:gd name="T1" fmla="*/ 31 h 31"/>
                                    <a:gd name="T2" fmla="*/ 43 w 94"/>
                                    <a:gd name="T3" fmla="*/ 27 h 31"/>
                                    <a:gd name="T4" fmla="*/ 94 w 94"/>
                                    <a:gd name="T5" fmla="*/ 23 h 31"/>
                                    <a:gd name="T6" fmla="*/ 94 w 94"/>
                                    <a:gd name="T7" fmla="*/ 0 h 31"/>
                                    <a:gd name="T8" fmla="*/ 43 w 94"/>
                                    <a:gd name="T9" fmla="*/ 4 h 31"/>
                                    <a:gd name="T10" fmla="*/ 0 w 94"/>
                                    <a:gd name="T11" fmla="*/ 8 h 31"/>
                                    <a:gd name="T12" fmla="*/ 0 w 94"/>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94" h="31">
                                      <a:moveTo>
                                        <a:pt x="0" y="31"/>
                                      </a:moveTo>
                                      <a:lnTo>
                                        <a:pt x="43" y="27"/>
                                      </a:lnTo>
                                      <a:lnTo>
                                        <a:pt x="94" y="23"/>
                                      </a:lnTo>
                                      <a:lnTo>
                                        <a:pt x="94" y="0"/>
                                      </a:lnTo>
                                      <a:lnTo>
                                        <a:pt x="43"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6" name="Freeform 92"/>
                              <wps:cNvSpPr>
                                <a:spLocks/>
                              </wps:cNvSpPr>
                              <wps:spPr bwMode="auto">
                                <a:xfrm>
                                  <a:off x="998220" y="505460"/>
                                  <a:ext cx="59690" cy="19685"/>
                                </a:xfrm>
                                <a:custGeom>
                                  <a:avLst/>
                                  <a:gdLst>
                                    <a:gd name="T0" fmla="*/ 0 w 94"/>
                                    <a:gd name="T1" fmla="*/ 31 h 31"/>
                                    <a:gd name="T2" fmla="*/ 94 w 94"/>
                                    <a:gd name="T3" fmla="*/ 23 h 31"/>
                                    <a:gd name="T4" fmla="*/ 94 w 94"/>
                                    <a:gd name="T5" fmla="*/ 0 h 31"/>
                                    <a:gd name="T6" fmla="*/ 0 w 94"/>
                                    <a:gd name="T7" fmla="*/ 8 h 31"/>
                                    <a:gd name="T8" fmla="*/ 0 w 94"/>
                                    <a:gd name="T9" fmla="*/ 31 h 31"/>
                                  </a:gdLst>
                                  <a:ahLst/>
                                  <a:cxnLst>
                                    <a:cxn ang="0">
                                      <a:pos x="T0" y="T1"/>
                                    </a:cxn>
                                    <a:cxn ang="0">
                                      <a:pos x="T2" y="T3"/>
                                    </a:cxn>
                                    <a:cxn ang="0">
                                      <a:pos x="T4" y="T5"/>
                                    </a:cxn>
                                    <a:cxn ang="0">
                                      <a:pos x="T6" y="T7"/>
                                    </a:cxn>
                                    <a:cxn ang="0">
                                      <a:pos x="T8" y="T9"/>
                                    </a:cxn>
                                  </a:cxnLst>
                                  <a:rect l="0" t="0" r="r" b="b"/>
                                  <a:pathLst>
                                    <a:path w="94" h="31">
                                      <a:moveTo>
                                        <a:pt x="0" y="31"/>
                                      </a:moveTo>
                                      <a:lnTo>
                                        <a:pt x="94" y="23"/>
                                      </a:lnTo>
                                      <a:lnTo>
                                        <a:pt x="94" y="0"/>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7" name="Freeform 93"/>
                              <wps:cNvSpPr>
                                <a:spLocks/>
                              </wps:cNvSpPr>
                              <wps:spPr bwMode="auto">
                                <a:xfrm>
                                  <a:off x="1073150" y="500380"/>
                                  <a:ext cx="60325" cy="19685"/>
                                </a:xfrm>
                                <a:custGeom>
                                  <a:avLst/>
                                  <a:gdLst>
                                    <a:gd name="T0" fmla="*/ 0 w 95"/>
                                    <a:gd name="T1" fmla="*/ 31 h 31"/>
                                    <a:gd name="T2" fmla="*/ 55 w 95"/>
                                    <a:gd name="T3" fmla="*/ 28 h 31"/>
                                    <a:gd name="T4" fmla="*/ 95 w 95"/>
                                    <a:gd name="T5" fmla="*/ 24 h 31"/>
                                    <a:gd name="T6" fmla="*/ 95 w 95"/>
                                    <a:gd name="T7" fmla="*/ 0 h 31"/>
                                    <a:gd name="T8" fmla="*/ 55 w 95"/>
                                    <a:gd name="T9" fmla="*/ 4 h 31"/>
                                    <a:gd name="T10" fmla="*/ 0 w 95"/>
                                    <a:gd name="T11" fmla="*/ 8 h 31"/>
                                    <a:gd name="T12" fmla="*/ 0 w 95"/>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31"/>
                                      </a:moveTo>
                                      <a:lnTo>
                                        <a:pt x="55" y="28"/>
                                      </a:lnTo>
                                      <a:lnTo>
                                        <a:pt x="95" y="24"/>
                                      </a:lnTo>
                                      <a:lnTo>
                                        <a:pt x="95" y="0"/>
                                      </a:lnTo>
                                      <a:lnTo>
                                        <a:pt x="55"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8" name="Freeform 94"/>
                              <wps:cNvSpPr>
                                <a:spLocks/>
                              </wps:cNvSpPr>
                              <wps:spPr bwMode="auto">
                                <a:xfrm>
                                  <a:off x="1148080" y="495300"/>
                                  <a:ext cx="60325" cy="20320"/>
                                </a:xfrm>
                                <a:custGeom>
                                  <a:avLst/>
                                  <a:gdLst>
                                    <a:gd name="T0" fmla="*/ 0 w 95"/>
                                    <a:gd name="T1" fmla="*/ 32 h 32"/>
                                    <a:gd name="T2" fmla="*/ 55 w 95"/>
                                    <a:gd name="T3" fmla="*/ 28 h 32"/>
                                    <a:gd name="T4" fmla="*/ 95 w 95"/>
                                    <a:gd name="T5" fmla="*/ 24 h 32"/>
                                    <a:gd name="T6" fmla="*/ 95 w 95"/>
                                    <a:gd name="T7" fmla="*/ 0 h 32"/>
                                    <a:gd name="T8" fmla="*/ 55 w 95"/>
                                    <a:gd name="T9" fmla="*/ 4 h 32"/>
                                    <a:gd name="T10" fmla="*/ 0 w 95"/>
                                    <a:gd name="T11" fmla="*/ 8 h 32"/>
                                    <a:gd name="T12" fmla="*/ 0 w 95"/>
                                    <a:gd name="T13" fmla="*/ 32 h 32"/>
                                  </a:gdLst>
                                  <a:ahLst/>
                                  <a:cxnLst>
                                    <a:cxn ang="0">
                                      <a:pos x="T0" y="T1"/>
                                    </a:cxn>
                                    <a:cxn ang="0">
                                      <a:pos x="T2" y="T3"/>
                                    </a:cxn>
                                    <a:cxn ang="0">
                                      <a:pos x="T4" y="T5"/>
                                    </a:cxn>
                                    <a:cxn ang="0">
                                      <a:pos x="T6" y="T7"/>
                                    </a:cxn>
                                    <a:cxn ang="0">
                                      <a:pos x="T8" y="T9"/>
                                    </a:cxn>
                                    <a:cxn ang="0">
                                      <a:pos x="T10" y="T11"/>
                                    </a:cxn>
                                    <a:cxn ang="0">
                                      <a:pos x="T12" y="T13"/>
                                    </a:cxn>
                                  </a:cxnLst>
                                  <a:rect l="0" t="0" r="r" b="b"/>
                                  <a:pathLst>
                                    <a:path w="95" h="32">
                                      <a:moveTo>
                                        <a:pt x="0" y="32"/>
                                      </a:moveTo>
                                      <a:lnTo>
                                        <a:pt x="55" y="28"/>
                                      </a:lnTo>
                                      <a:lnTo>
                                        <a:pt x="95" y="24"/>
                                      </a:lnTo>
                                      <a:lnTo>
                                        <a:pt x="95" y="0"/>
                                      </a:lnTo>
                                      <a:lnTo>
                                        <a:pt x="55" y="4"/>
                                      </a:lnTo>
                                      <a:lnTo>
                                        <a:pt x="0" y="8"/>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9" name="Freeform 95"/>
                              <wps:cNvSpPr>
                                <a:spLocks/>
                              </wps:cNvSpPr>
                              <wps:spPr bwMode="auto">
                                <a:xfrm>
                                  <a:off x="1223010" y="487680"/>
                                  <a:ext cx="60325" cy="22860"/>
                                </a:xfrm>
                                <a:custGeom>
                                  <a:avLst/>
                                  <a:gdLst>
                                    <a:gd name="T0" fmla="*/ 0 w 95"/>
                                    <a:gd name="T1" fmla="*/ 36 h 36"/>
                                    <a:gd name="T2" fmla="*/ 60 w 95"/>
                                    <a:gd name="T3" fmla="*/ 28 h 36"/>
                                    <a:gd name="T4" fmla="*/ 95 w 95"/>
                                    <a:gd name="T5" fmla="*/ 24 h 36"/>
                                    <a:gd name="T6" fmla="*/ 95 w 95"/>
                                    <a:gd name="T7" fmla="*/ 0 h 36"/>
                                    <a:gd name="T8" fmla="*/ 60 w 95"/>
                                    <a:gd name="T9" fmla="*/ 4 h 36"/>
                                    <a:gd name="T10" fmla="*/ 0 w 95"/>
                                    <a:gd name="T11" fmla="*/ 12 h 36"/>
                                    <a:gd name="T12" fmla="*/ 0 w 95"/>
                                    <a:gd name="T13" fmla="*/ 36 h 36"/>
                                  </a:gdLst>
                                  <a:ahLst/>
                                  <a:cxnLst>
                                    <a:cxn ang="0">
                                      <a:pos x="T0" y="T1"/>
                                    </a:cxn>
                                    <a:cxn ang="0">
                                      <a:pos x="T2" y="T3"/>
                                    </a:cxn>
                                    <a:cxn ang="0">
                                      <a:pos x="T4" y="T5"/>
                                    </a:cxn>
                                    <a:cxn ang="0">
                                      <a:pos x="T6" y="T7"/>
                                    </a:cxn>
                                    <a:cxn ang="0">
                                      <a:pos x="T8" y="T9"/>
                                    </a:cxn>
                                    <a:cxn ang="0">
                                      <a:pos x="T10" y="T11"/>
                                    </a:cxn>
                                    <a:cxn ang="0">
                                      <a:pos x="T12" y="T13"/>
                                    </a:cxn>
                                  </a:cxnLst>
                                  <a:rect l="0" t="0" r="r" b="b"/>
                                  <a:pathLst>
                                    <a:path w="95" h="36">
                                      <a:moveTo>
                                        <a:pt x="0" y="36"/>
                                      </a:moveTo>
                                      <a:lnTo>
                                        <a:pt x="60" y="28"/>
                                      </a:lnTo>
                                      <a:lnTo>
                                        <a:pt x="95" y="24"/>
                                      </a:lnTo>
                                      <a:lnTo>
                                        <a:pt x="95" y="0"/>
                                      </a:lnTo>
                                      <a:lnTo>
                                        <a:pt x="60"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0" name="Freeform 96"/>
                              <wps:cNvSpPr>
                                <a:spLocks/>
                              </wps:cNvSpPr>
                              <wps:spPr bwMode="auto">
                                <a:xfrm>
                                  <a:off x="1298575" y="480060"/>
                                  <a:ext cx="59690" cy="22860"/>
                                </a:xfrm>
                                <a:custGeom>
                                  <a:avLst/>
                                  <a:gdLst>
                                    <a:gd name="T0" fmla="*/ 0 w 94"/>
                                    <a:gd name="T1" fmla="*/ 36 h 36"/>
                                    <a:gd name="T2" fmla="*/ 59 w 94"/>
                                    <a:gd name="T3" fmla="*/ 28 h 36"/>
                                    <a:gd name="T4" fmla="*/ 94 w 94"/>
                                    <a:gd name="T5" fmla="*/ 24 h 36"/>
                                    <a:gd name="T6" fmla="*/ 94 w 94"/>
                                    <a:gd name="T7" fmla="*/ 0 h 36"/>
                                    <a:gd name="T8" fmla="*/ 59 w 94"/>
                                    <a:gd name="T9" fmla="*/ 4 h 36"/>
                                    <a:gd name="T10" fmla="*/ 0 w 94"/>
                                    <a:gd name="T11" fmla="*/ 12 h 36"/>
                                    <a:gd name="T12" fmla="*/ 0 w 94"/>
                                    <a:gd name="T13" fmla="*/ 36 h 36"/>
                                  </a:gdLst>
                                  <a:ahLst/>
                                  <a:cxnLst>
                                    <a:cxn ang="0">
                                      <a:pos x="T0" y="T1"/>
                                    </a:cxn>
                                    <a:cxn ang="0">
                                      <a:pos x="T2" y="T3"/>
                                    </a:cxn>
                                    <a:cxn ang="0">
                                      <a:pos x="T4" y="T5"/>
                                    </a:cxn>
                                    <a:cxn ang="0">
                                      <a:pos x="T6" y="T7"/>
                                    </a:cxn>
                                    <a:cxn ang="0">
                                      <a:pos x="T8" y="T9"/>
                                    </a:cxn>
                                    <a:cxn ang="0">
                                      <a:pos x="T10" y="T11"/>
                                    </a:cxn>
                                    <a:cxn ang="0">
                                      <a:pos x="T12" y="T13"/>
                                    </a:cxn>
                                  </a:cxnLst>
                                  <a:rect l="0" t="0" r="r" b="b"/>
                                  <a:pathLst>
                                    <a:path w="94" h="36">
                                      <a:moveTo>
                                        <a:pt x="0" y="36"/>
                                      </a:moveTo>
                                      <a:lnTo>
                                        <a:pt x="59" y="28"/>
                                      </a:lnTo>
                                      <a:lnTo>
                                        <a:pt x="94" y="24"/>
                                      </a:lnTo>
                                      <a:lnTo>
                                        <a:pt x="94" y="0"/>
                                      </a:lnTo>
                                      <a:lnTo>
                                        <a:pt x="59"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1" name="Freeform 97"/>
                              <wps:cNvSpPr>
                                <a:spLocks/>
                              </wps:cNvSpPr>
                              <wps:spPr bwMode="auto">
                                <a:xfrm>
                                  <a:off x="1373505" y="473075"/>
                                  <a:ext cx="59690" cy="22225"/>
                                </a:xfrm>
                                <a:custGeom>
                                  <a:avLst/>
                                  <a:gdLst>
                                    <a:gd name="T0" fmla="*/ 0 w 94"/>
                                    <a:gd name="T1" fmla="*/ 35 h 35"/>
                                    <a:gd name="T2" fmla="*/ 4 w 94"/>
                                    <a:gd name="T3" fmla="*/ 35 h 35"/>
                                    <a:gd name="T4" fmla="*/ 63 w 94"/>
                                    <a:gd name="T5" fmla="*/ 27 h 35"/>
                                    <a:gd name="T6" fmla="*/ 94 w 94"/>
                                    <a:gd name="T7" fmla="*/ 23 h 35"/>
                                    <a:gd name="T8" fmla="*/ 94 w 94"/>
                                    <a:gd name="T9" fmla="*/ 0 h 35"/>
                                    <a:gd name="T10" fmla="*/ 63 w 94"/>
                                    <a:gd name="T11" fmla="*/ 4 h 35"/>
                                    <a:gd name="T12" fmla="*/ 4 w 94"/>
                                    <a:gd name="T13" fmla="*/ 11 h 35"/>
                                    <a:gd name="T14" fmla="*/ 0 w 94"/>
                                    <a:gd name="T15" fmla="*/ 11 h 35"/>
                                    <a:gd name="T16" fmla="*/ 0 w 94"/>
                                    <a:gd name="T17"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35">
                                      <a:moveTo>
                                        <a:pt x="0" y="35"/>
                                      </a:moveTo>
                                      <a:lnTo>
                                        <a:pt x="4" y="35"/>
                                      </a:lnTo>
                                      <a:lnTo>
                                        <a:pt x="63" y="27"/>
                                      </a:lnTo>
                                      <a:lnTo>
                                        <a:pt x="94" y="23"/>
                                      </a:lnTo>
                                      <a:lnTo>
                                        <a:pt x="94" y="0"/>
                                      </a:lnTo>
                                      <a:lnTo>
                                        <a:pt x="63" y="4"/>
                                      </a:lnTo>
                                      <a:lnTo>
                                        <a:pt x="4" y="11"/>
                                      </a:lnTo>
                                      <a:lnTo>
                                        <a:pt x="0" y="11"/>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2" name="Freeform 98"/>
                              <wps:cNvSpPr>
                                <a:spLocks/>
                              </wps:cNvSpPr>
                              <wps:spPr bwMode="auto">
                                <a:xfrm>
                                  <a:off x="1448435" y="462915"/>
                                  <a:ext cx="60325" cy="22225"/>
                                </a:xfrm>
                                <a:custGeom>
                                  <a:avLst/>
                                  <a:gdLst>
                                    <a:gd name="T0" fmla="*/ 0 w 95"/>
                                    <a:gd name="T1" fmla="*/ 35 h 35"/>
                                    <a:gd name="T2" fmla="*/ 4 w 95"/>
                                    <a:gd name="T3" fmla="*/ 35 h 35"/>
                                    <a:gd name="T4" fmla="*/ 63 w 95"/>
                                    <a:gd name="T5" fmla="*/ 27 h 35"/>
                                    <a:gd name="T6" fmla="*/ 95 w 95"/>
                                    <a:gd name="T7" fmla="*/ 23 h 35"/>
                                    <a:gd name="T8" fmla="*/ 95 w 95"/>
                                    <a:gd name="T9" fmla="*/ 0 h 35"/>
                                    <a:gd name="T10" fmla="*/ 63 w 95"/>
                                    <a:gd name="T11" fmla="*/ 4 h 35"/>
                                    <a:gd name="T12" fmla="*/ 4 w 95"/>
                                    <a:gd name="T13" fmla="*/ 12 h 35"/>
                                    <a:gd name="T14" fmla="*/ 0 w 95"/>
                                    <a:gd name="T15" fmla="*/ 12 h 35"/>
                                    <a:gd name="T16" fmla="*/ 0 w 95"/>
                                    <a:gd name="T17"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5">
                                      <a:moveTo>
                                        <a:pt x="0" y="35"/>
                                      </a:moveTo>
                                      <a:lnTo>
                                        <a:pt x="4" y="35"/>
                                      </a:lnTo>
                                      <a:lnTo>
                                        <a:pt x="63" y="27"/>
                                      </a:lnTo>
                                      <a:lnTo>
                                        <a:pt x="95" y="23"/>
                                      </a:lnTo>
                                      <a:lnTo>
                                        <a:pt x="95" y="0"/>
                                      </a:lnTo>
                                      <a:lnTo>
                                        <a:pt x="63" y="4"/>
                                      </a:lnTo>
                                      <a:lnTo>
                                        <a:pt x="4" y="12"/>
                                      </a:lnTo>
                                      <a:lnTo>
                                        <a:pt x="0" y="12"/>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3" name="Freeform 99"/>
                              <wps:cNvSpPr>
                                <a:spLocks/>
                              </wps:cNvSpPr>
                              <wps:spPr bwMode="auto">
                                <a:xfrm>
                                  <a:off x="1523365" y="452755"/>
                                  <a:ext cx="60325" cy="22860"/>
                                </a:xfrm>
                                <a:custGeom>
                                  <a:avLst/>
                                  <a:gdLst>
                                    <a:gd name="T0" fmla="*/ 0 w 95"/>
                                    <a:gd name="T1" fmla="*/ 36 h 36"/>
                                    <a:gd name="T2" fmla="*/ 4 w 95"/>
                                    <a:gd name="T3" fmla="*/ 36 h 36"/>
                                    <a:gd name="T4" fmla="*/ 63 w 95"/>
                                    <a:gd name="T5" fmla="*/ 28 h 36"/>
                                    <a:gd name="T6" fmla="*/ 95 w 95"/>
                                    <a:gd name="T7" fmla="*/ 24 h 36"/>
                                    <a:gd name="T8" fmla="*/ 95 w 95"/>
                                    <a:gd name="T9" fmla="*/ 0 h 36"/>
                                    <a:gd name="T10" fmla="*/ 63 w 95"/>
                                    <a:gd name="T11" fmla="*/ 4 h 36"/>
                                    <a:gd name="T12" fmla="*/ 4 w 95"/>
                                    <a:gd name="T13" fmla="*/ 12 h 36"/>
                                    <a:gd name="T14" fmla="*/ 0 w 95"/>
                                    <a:gd name="T15" fmla="*/ 12 h 36"/>
                                    <a:gd name="T16" fmla="*/ 0 w 95"/>
                                    <a:gd name="T1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4" name="Freeform 100"/>
                              <wps:cNvSpPr>
                                <a:spLocks/>
                              </wps:cNvSpPr>
                              <wps:spPr bwMode="auto">
                                <a:xfrm>
                                  <a:off x="1598295" y="442595"/>
                                  <a:ext cx="60325" cy="22860"/>
                                </a:xfrm>
                                <a:custGeom>
                                  <a:avLst/>
                                  <a:gdLst>
                                    <a:gd name="T0" fmla="*/ 0 w 95"/>
                                    <a:gd name="T1" fmla="*/ 36 h 36"/>
                                    <a:gd name="T2" fmla="*/ 4 w 95"/>
                                    <a:gd name="T3" fmla="*/ 36 h 36"/>
                                    <a:gd name="T4" fmla="*/ 63 w 95"/>
                                    <a:gd name="T5" fmla="*/ 28 h 36"/>
                                    <a:gd name="T6" fmla="*/ 95 w 95"/>
                                    <a:gd name="T7" fmla="*/ 24 h 36"/>
                                    <a:gd name="T8" fmla="*/ 95 w 95"/>
                                    <a:gd name="T9" fmla="*/ 0 h 36"/>
                                    <a:gd name="T10" fmla="*/ 63 w 95"/>
                                    <a:gd name="T11" fmla="*/ 4 h 36"/>
                                    <a:gd name="T12" fmla="*/ 4 w 95"/>
                                    <a:gd name="T13" fmla="*/ 12 h 36"/>
                                    <a:gd name="T14" fmla="*/ 0 w 95"/>
                                    <a:gd name="T15" fmla="*/ 12 h 36"/>
                                    <a:gd name="T16" fmla="*/ 0 w 95"/>
                                    <a:gd name="T1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5" name="Freeform 101"/>
                              <wps:cNvSpPr>
                                <a:spLocks/>
                              </wps:cNvSpPr>
                              <wps:spPr bwMode="auto">
                                <a:xfrm>
                                  <a:off x="1673860" y="430530"/>
                                  <a:ext cx="62230" cy="24765"/>
                                </a:xfrm>
                                <a:custGeom>
                                  <a:avLst/>
                                  <a:gdLst>
                                    <a:gd name="T0" fmla="*/ 0 w 98"/>
                                    <a:gd name="T1" fmla="*/ 39 h 39"/>
                                    <a:gd name="T2" fmla="*/ 4 w 98"/>
                                    <a:gd name="T3" fmla="*/ 39 h 39"/>
                                    <a:gd name="T4" fmla="*/ 63 w 98"/>
                                    <a:gd name="T5" fmla="*/ 31 h 39"/>
                                    <a:gd name="T6" fmla="*/ 67 w 98"/>
                                    <a:gd name="T7" fmla="*/ 31 h 39"/>
                                    <a:gd name="T8" fmla="*/ 98 w 98"/>
                                    <a:gd name="T9" fmla="*/ 23 h 39"/>
                                    <a:gd name="T10" fmla="*/ 90 w 98"/>
                                    <a:gd name="T11" fmla="*/ 0 h 39"/>
                                    <a:gd name="T12" fmla="*/ 59 w 98"/>
                                    <a:gd name="T13" fmla="*/ 8 h 39"/>
                                    <a:gd name="T14" fmla="*/ 63 w 98"/>
                                    <a:gd name="T15" fmla="*/ 8 h 39"/>
                                    <a:gd name="T16" fmla="*/ 4 w 98"/>
                                    <a:gd name="T17" fmla="*/ 15 h 39"/>
                                    <a:gd name="T18" fmla="*/ 0 w 98"/>
                                    <a:gd name="T19" fmla="*/ 15 h 39"/>
                                    <a:gd name="T20" fmla="*/ 0 w 98"/>
                                    <a:gd name="T21"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8" h="39">
                                      <a:moveTo>
                                        <a:pt x="0" y="39"/>
                                      </a:moveTo>
                                      <a:lnTo>
                                        <a:pt x="4" y="39"/>
                                      </a:lnTo>
                                      <a:lnTo>
                                        <a:pt x="63" y="31"/>
                                      </a:lnTo>
                                      <a:lnTo>
                                        <a:pt x="67" y="31"/>
                                      </a:lnTo>
                                      <a:lnTo>
                                        <a:pt x="98" y="23"/>
                                      </a:lnTo>
                                      <a:lnTo>
                                        <a:pt x="90" y="0"/>
                                      </a:lnTo>
                                      <a:lnTo>
                                        <a:pt x="59" y="8"/>
                                      </a:lnTo>
                                      <a:lnTo>
                                        <a:pt x="63" y="8"/>
                                      </a:lnTo>
                                      <a:lnTo>
                                        <a:pt x="4" y="15"/>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6" name="Freeform 102"/>
                              <wps:cNvSpPr>
                                <a:spLocks/>
                              </wps:cNvSpPr>
                              <wps:spPr bwMode="auto">
                                <a:xfrm>
                                  <a:off x="1746250" y="417830"/>
                                  <a:ext cx="62230" cy="24765"/>
                                </a:xfrm>
                                <a:custGeom>
                                  <a:avLst/>
                                  <a:gdLst>
                                    <a:gd name="T0" fmla="*/ 8 w 98"/>
                                    <a:gd name="T1" fmla="*/ 39 h 39"/>
                                    <a:gd name="T2" fmla="*/ 67 w 98"/>
                                    <a:gd name="T3" fmla="*/ 28 h 39"/>
                                    <a:gd name="T4" fmla="*/ 63 w 98"/>
                                    <a:gd name="T5" fmla="*/ 28 h 39"/>
                                    <a:gd name="T6" fmla="*/ 98 w 98"/>
                                    <a:gd name="T7" fmla="*/ 24 h 39"/>
                                    <a:gd name="T8" fmla="*/ 98 w 98"/>
                                    <a:gd name="T9" fmla="*/ 0 h 39"/>
                                    <a:gd name="T10" fmla="*/ 63 w 98"/>
                                    <a:gd name="T11" fmla="*/ 4 h 39"/>
                                    <a:gd name="T12" fmla="*/ 59 w 98"/>
                                    <a:gd name="T13" fmla="*/ 4 h 39"/>
                                    <a:gd name="T14" fmla="*/ 0 w 98"/>
                                    <a:gd name="T15" fmla="*/ 16 h 39"/>
                                    <a:gd name="T16" fmla="*/ 8 w 98"/>
                                    <a:gd name="T17"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8" y="39"/>
                                      </a:moveTo>
                                      <a:lnTo>
                                        <a:pt x="67" y="28"/>
                                      </a:lnTo>
                                      <a:lnTo>
                                        <a:pt x="63" y="28"/>
                                      </a:lnTo>
                                      <a:lnTo>
                                        <a:pt x="98" y="24"/>
                                      </a:lnTo>
                                      <a:lnTo>
                                        <a:pt x="98" y="0"/>
                                      </a:lnTo>
                                      <a:lnTo>
                                        <a:pt x="63" y="4"/>
                                      </a:lnTo>
                                      <a:lnTo>
                                        <a:pt x="59" y="4"/>
                                      </a:lnTo>
                                      <a:lnTo>
                                        <a:pt x="0" y="16"/>
                                      </a:lnTo>
                                      <a:lnTo>
                                        <a:pt x="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7" name="Freeform 103"/>
                              <wps:cNvSpPr>
                                <a:spLocks/>
                              </wps:cNvSpPr>
                              <wps:spPr bwMode="auto">
                                <a:xfrm>
                                  <a:off x="1821180" y="402590"/>
                                  <a:ext cx="64770" cy="27940"/>
                                </a:xfrm>
                                <a:custGeom>
                                  <a:avLst/>
                                  <a:gdLst>
                                    <a:gd name="T0" fmla="*/ 8 w 102"/>
                                    <a:gd name="T1" fmla="*/ 44 h 44"/>
                                    <a:gd name="T2" fmla="*/ 63 w 102"/>
                                    <a:gd name="T3" fmla="*/ 32 h 44"/>
                                    <a:gd name="T4" fmla="*/ 102 w 102"/>
                                    <a:gd name="T5" fmla="*/ 24 h 44"/>
                                    <a:gd name="T6" fmla="*/ 95 w 102"/>
                                    <a:gd name="T7" fmla="*/ 0 h 44"/>
                                    <a:gd name="T8" fmla="*/ 55 w 102"/>
                                    <a:gd name="T9" fmla="*/ 8 h 44"/>
                                    <a:gd name="T10" fmla="*/ 0 w 102"/>
                                    <a:gd name="T11" fmla="*/ 20 h 44"/>
                                    <a:gd name="T12" fmla="*/ 8 w 102"/>
                                    <a:gd name="T13" fmla="*/ 44 h 44"/>
                                  </a:gdLst>
                                  <a:ahLst/>
                                  <a:cxnLst>
                                    <a:cxn ang="0">
                                      <a:pos x="T0" y="T1"/>
                                    </a:cxn>
                                    <a:cxn ang="0">
                                      <a:pos x="T2" y="T3"/>
                                    </a:cxn>
                                    <a:cxn ang="0">
                                      <a:pos x="T4" y="T5"/>
                                    </a:cxn>
                                    <a:cxn ang="0">
                                      <a:pos x="T6" y="T7"/>
                                    </a:cxn>
                                    <a:cxn ang="0">
                                      <a:pos x="T8" y="T9"/>
                                    </a:cxn>
                                    <a:cxn ang="0">
                                      <a:pos x="T10" y="T11"/>
                                    </a:cxn>
                                    <a:cxn ang="0">
                                      <a:pos x="T12" y="T13"/>
                                    </a:cxn>
                                  </a:cxnLst>
                                  <a:rect l="0" t="0" r="r" b="b"/>
                                  <a:pathLst>
                                    <a:path w="102" h="44">
                                      <a:moveTo>
                                        <a:pt x="8" y="44"/>
                                      </a:moveTo>
                                      <a:lnTo>
                                        <a:pt x="63" y="32"/>
                                      </a:lnTo>
                                      <a:lnTo>
                                        <a:pt x="102" y="24"/>
                                      </a:lnTo>
                                      <a:lnTo>
                                        <a:pt x="95" y="0"/>
                                      </a:lnTo>
                                      <a:lnTo>
                                        <a:pt x="55" y="8"/>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8" name="Freeform 104"/>
                              <wps:cNvSpPr>
                                <a:spLocks/>
                              </wps:cNvSpPr>
                              <wps:spPr bwMode="auto">
                                <a:xfrm>
                                  <a:off x="1898650" y="390525"/>
                                  <a:ext cx="62865" cy="24765"/>
                                </a:xfrm>
                                <a:custGeom>
                                  <a:avLst/>
                                  <a:gdLst>
                                    <a:gd name="T0" fmla="*/ 0 w 99"/>
                                    <a:gd name="T1" fmla="*/ 39 h 39"/>
                                    <a:gd name="T2" fmla="*/ 51 w 99"/>
                                    <a:gd name="T3" fmla="*/ 31 h 39"/>
                                    <a:gd name="T4" fmla="*/ 55 w 99"/>
                                    <a:gd name="T5" fmla="*/ 31 h 39"/>
                                    <a:gd name="T6" fmla="*/ 99 w 99"/>
                                    <a:gd name="T7" fmla="*/ 23 h 39"/>
                                    <a:gd name="T8" fmla="*/ 91 w 99"/>
                                    <a:gd name="T9" fmla="*/ 0 h 39"/>
                                    <a:gd name="T10" fmla="*/ 47 w 99"/>
                                    <a:gd name="T11" fmla="*/ 7 h 39"/>
                                    <a:gd name="T12" fmla="*/ 51 w 99"/>
                                    <a:gd name="T13" fmla="*/ 7 h 39"/>
                                    <a:gd name="T14" fmla="*/ 0 w 99"/>
                                    <a:gd name="T15" fmla="*/ 15 h 39"/>
                                    <a:gd name="T16" fmla="*/ 0 w 99"/>
                                    <a:gd name="T17"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39">
                                      <a:moveTo>
                                        <a:pt x="0" y="39"/>
                                      </a:moveTo>
                                      <a:lnTo>
                                        <a:pt x="51" y="31"/>
                                      </a:lnTo>
                                      <a:lnTo>
                                        <a:pt x="55" y="31"/>
                                      </a:lnTo>
                                      <a:lnTo>
                                        <a:pt x="99" y="23"/>
                                      </a:lnTo>
                                      <a:lnTo>
                                        <a:pt x="91" y="0"/>
                                      </a:lnTo>
                                      <a:lnTo>
                                        <a:pt x="47" y="7"/>
                                      </a:lnTo>
                                      <a:lnTo>
                                        <a:pt x="51" y="7"/>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9" name="Freeform 105"/>
                              <wps:cNvSpPr>
                                <a:spLocks/>
                              </wps:cNvSpPr>
                              <wps:spPr bwMode="auto">
                                <a:xfrm>
                                  <a:off x="1971040" y="372745"/>
                                  <a:ext cx="65405" cy="29845"/>
                                </a:xfrm>
                                <a:custGeom>
                                  <a:avLst/>
                                  <a:gdLst>
                                    <a:gd name="T0" fmla="*/ 8 w 103"/>
                                    <a:gd name="T1" fmla="*/ 47 h 47"/>
                                    <a:gd name="T2" fmla="*/ 103 w 103"/>
                                    <a:gd name="T3" fmla="*/ 24 h 47"/>
                                    <a:gd name="T4" fmla="*/ 95 w 103"/>
                                    <a:gd name="T5" fmla="*/ 0 h 47"/>
                                    <a:gd name="T6" fmla="*/ 0 w 103"/>
                                    <a:gd name="T7" fmla="*/ 24 h 47"/>
                                    <a:gd name="T8" fmla="*/ 8 w 103"/>
                                    <a:gd name="T9" fmla="*/ 47 h 47"/>
                                  </a:gdLst>
                                  <a:ahLst/>
                                  <a:cxnLst>
                                    <a:cxn ang="0">
                                      <a:pos x="T0" y="T1"/>
                                    </a:cxn>
                                    <a:cxn ang="0">
                                      <a:pos x="T2" y="T3"/>
                                    </a:cxn>
                                    <a:cxn ang="0">
                                      <a:pos x="T4" y="T5"/>
                                    </a:cxn>
                                    <a:cxn ang="0">
                                      <a:pos x="T6" y="T7"/>
                                    </a:cxn>
                                    <a:cxn ang="0">
                                      <a:pos x="T8" y="T9"/>
                                    </a:cxn>
                                  </a:cxnLst>
                                  <a:rect l="0" t="0" r="r" b="b"/>
                                  <a:pathLst>
                                    <a:path w="103" h="47">
                                      <a:moveTo>
                                        <a:pt x="8" y="47"/>
                                      </a:moveTo>
                                      <a:lnTo>
                                        <a:pt x="103" y="24"/>
                                      </a:lnTo>
                                      <a:lnTo>
                                        <a:pt x="95" y="0"/>
                                      </a:lnTo>
                                      <a:lnTo>
                                        <a:pt x="0" y="24"/>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0" name="Freeform 106"/>
                              <wps:cNvSpPr>
                                <a:spLocks/>
                              </wps:cNvSpPr>
                              <wps:spPr bwMode="auto">
                                <a:xfrm>
                                  <a:off x="2046605" y="354965"/>
                                  <a:ext cx="62230" cy="30480"/>
                                </a:xfrm>
                                <a:custGeom>
                                  <a:avLst/>
                                  <a:gdLst>
                                    <a:gd name="T0" fmla="*/ 8 w 98"/>
                                    <a:gd name="T1" fmla="*/ 48 h 48"/>
                                    <a:gd name="T2" fmla="*/ 51 w 98"/>
                                    <a:gd name="T3" fmla="*/ 36 h 48"/>
                                    <a:gd name="T4" fmla="*/ 98 w 98"/>
                                    <a:gd name="T5" fmla="*/ 24 h 48"/>
                                    <a:gd name="T6" fmla="*/ 90 w 98"/>
                                    <a:gd name="T7" fmla="*/ 0 h 48"/>
                                    <a:gd name="T8" fmla="*/ 43 w 98"/>
                                    <a:gd name="T9" fmla="*/ 12 h 48"/>
                                    <a:gd name="T10" fmla="*/ 0 w 98"/>
                                    <a:gd name="T11" fmla="*/ 24 h 48"/>
                                    <a:gd name="T12" fmla="*/ 8 w 98"/>
                                    <a:gd name="T13" fmla="*/ 48 h 48"/>
                                  </a:gdLst>
                                  <a:ahLst/>
                                  <a:cxnLst>
                                    <a:cxn ang="0">
                                      <a:pos x="T0" y="T1"/>
                                    </a:cxn>
                                    <a:cxn ang="0">
                                      <a:pos x="T2" y="T3"/>
                                    </a:cxn>
                                    <a:cxn ang="0">
                                      <a:pos x="T4" y="T5"/>
                                    </a:cxn>
                                    <a:cxn ang="0">
                                      <a:pos x="T6" y="T7"/>
                                    </a:cxn>
                                    <a:cxn ang="0">
                                      <a:pos x="T8" y="T9"/>
                                    </a:cxn>
                                    <a:cxn ang="0">
                                      <a:pos x="T10" y="T11"/>
                                    </a:cxn>
                                    <a:cxn ang="0">
                                      <a:pos x="T12" y="T13"/>
                                    </a:cxn>
                                  </a:cxnLst>
                                  <a:rect l="0" t="0" r="r" b="b"/>
                                  <a:pathLst>
                                    <a:path w="98" h="48">
                                      <a:moveTo>
                                        <a:pt x="8" y="48"/>
                                      </a:moveTo>
                                      <a:lnTo>
                                        <a:pt x="51" y="36"/>
                                      </a:lnTo>
                                      <a:lnTo>
                                        <a:pt x="98" y="24"/>
                                      </a:lnTo>
                                      <a:lnTo>
                                        <a:pt x="90" y="0"/>
                                      </a:lnTo>
                                      <a:lnTo>
                                        <a:pt x="43" y="12"/>
                                      </a:lnTo>
                                      <a:lnTo>
                                        <a:pt x="0" y="24"/>
                                      </a:lnTo>
                                      <a:lnTo>
                                        <a:pt x="8"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1" name="Freeform 107"/>
                              <wps:cNvSpPr>
                                <a:spLocks/>
                              </wps:cNvSpPr>
                              <wps:spPr bwMode="auto">
                                <a:xfrm>
                                  <a:off x="2118995" y="340360"/>
                                  <a:ext cx="64770" cy="27305"/>
                                </a:xfrm>
                                <a:custGeom>
                                  <a:avLst/>
                                  <a:gdLst>
                                    <a:gd name="T0" fmla="*/ 8 w 102"/>
                                    <a:gd name="T1" fmla="*/ 43 h 43"/>
                                    <a:gd name="T2" fmla="*/ 47 w 102"/>
                                    <a:gd name="T3" fmla="*/ 35 h 43"/>
                                    <a:gd name="T4" fmla="*/ 102 w 102"/>
                                    <a:gd name="T5" fmla="*/ 23 h 43"/>
                                    <a:gd name="T6" fmla="*/ 94 w 102"/>
                                    <a:gd name="T7" fmla="*/ 0 h 43"/>
                                    <a:gd name="T8" fmla="*/ 39 w 102"/>
                                    <a:gd name="T9" fmla="*/ 12 h 43"/>
                                    <a:gd name="T10" fmla="*/ 0 w 102"/>
                                    <a:gd name="T11" fmla="*/ 19 h 43"/>
                                    <a:gd name="T12" fmla="*/ 8 w 102"/>
                                    <a:gd name="T13" fmla="*/ 43 h 43"/>
                                  </a:gdLst>
                                  <a:ahLst/>
                                  <a:cxnLst>
                                    <a:cxn ang="0">
                                      <a:pos x="T0" y="T1"/>
                                    </a:cxn>
                                    <a:cxn ang="0">
                                      <a:pos x="T2" y="T3"/>
                                    </a:cxn>
                                    <a:cxn ang="0">
                                      <a:pos x="T4" y="T5"/>
                                    </a:cxn>
                                    <a:cxn ang="0">
                                      <a:pos x="T6" y="T7"/>
                                    </a:cxn>
                                    <a:cxn ang="0">
                                      <a:pos x="T8" y="T9"/>
                                    </a:cxn>
                                    <a:cxn ang="0">
                                      <a:pos x="T10" y="T11"/>
                                    </a:cxn>
                                    <a:cxn ang="0">
                                      <a:pos x="T12" y="T13"/>
                                    </a:cxn>
                                  </a:cxnLst>
                                  <a:rect l="0" t="0" r="r" b="b"/>
                                  <a:pathLst>
                                    <a:path w="102" h="43">
                                      <a:moveTo>
                                        <a:pt x="8" y="43"/>
                                      </a:moveTo>
                                      <a:lnTo>
                                        <a:pt x="47" y="35"/>
                                      </a:lnTo>
                                      <a:lnTo>
                                        <a:pt x="102" y="23"/>
                                      </a:lnTo>
                                      <a:lnTo>
                                        <a:pt x="94" y="0"/>
                                      </a:lnTo>
                                      <a:lnTo>
                                        <a:pt x="39" y="12"/>
                                      </a:lnTo>
                                      <a:lnTo>
                                        <a:pt x="0" y="19"/>
                                      </a:lnTo>
                                      <a:lnTo>
                                        <a:pt x="8"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2" name="Freeform 108"/>
                              <wps:cNvSpPr>
                                <a:spLocks/>
                              </wps:cNvSpPr>
                              <wps:spPr bwMode="auto">
                                <a:xfrm>
                                  <a:off x="2193925" y="322580"/>
                                  <a:ext cx="60325" cy="27940"/>
                                </a:xfrm>
                                <a:custGeom>
                                  <a:avLst/>
                                  <a:gdLst>
                                    <a:gd name="T0" fmla="*/ 8 w 95"/>
                                    <a:gd name="T1" fmla="*/ 44 h 44"/>
                                    <a:gd name="T2" fmla="*/ 39 w 95"/>
                                    <a:gd name="T3" fmla="*/ 36 h 44"/>
                                    <a:gd name="T4" fmla="*/ 95 w 95"/>
                                    <a:gd name="T5" fmla="*/ 24 h 44"/>
                                    <a:gd name="T6" fmla="*/ 91 w 95"/>
                                    <a:gd name="T7" fmla="*/ 24 h 44"/>
                                    <a:gd name="T8" fmla="*/ 95 w 95"/>
                                    <a:gd name="T9" fmla="*/ 24 h 44"/>
                                    <a:gd name="T10" fmla="*/ 95 w 95"/>
                                    <a:gd name="T11" fmla="*/ 0 h 44"/>
                                    <a:gd name="T12" fmla="*/ 91 w 95"/>
                                    <a:gd name="T13" fmla="*/ 0 h 44"/>
                                    <a:gd name="T14" fmla="*/ 32 w 95"/>
                                    <a:gd name="T15" fmla="*/ 12 h 44"/>
                                    <a:gd name="T16" fmla="*/ 0 w 95"/>
                                    <a:gd name="T17" fmla="*/ 20 h 44"/>
                                    <a:gd name="T18" fmla="*/ 8 w 95"/>
                                    <a:gd name="T19"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 h="44">
                                      <a:moveTo>
                                        <a:pt x="8" y="44"/>
                                      </a:moveTo>
                                      <a:lnTo>
                                        <a:pt x="39" y="36"/>
                                      </a:lnTo>
                                      <a:lnTo>
                                        <a:pt x="95" y="24"/>
                                      </a:lnTo>
                                      <a:lnTo>
                                        <a:pt x="91" y="24"/>
                                      </a:lnTo>
                                      <a:lnTo>
                                        <a:pt x="95" y="24"/>
                                      </a:lnTo>
                                      <a:lnTo>
                                        <a:pt x="95" y="0"/>
                                      </a:lnTo>
                                      <a:lnTo>
                                        <a:pt x="91" y="0"/>
                                      </a:lnTo>
                                      <a:lnTo>
                                        <a:pt x="32" y="12"/>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3" name="Freeform 109"/>
                              <wps:cNvSpPr>
                                <a:spLocks/>
                              </wps:cNvSpPr>
                              <wps:spPr bwMode="auto">
                                <a:xfrm>
                                  <a:off x="2266315" y="302895"/>
                                  <a:ext cx="57785" cy="29845"/>
                                </a:xfrm>
                                <a:custGeom>
                                  <a:avLst/>
                                  <a:gdLst>
                                    <a:gd name="T0" fmla="*/ 8 w 91"/>
                                    <a:gd name="T1" fmla="*/ 47 h 47"/>
                                    <a:gd name="T2" fmla="*/ 91 w 91"/>
                                    <a:gd name="T3" fmla="*/ 23 h 47"/>
                                    <a:gd name="T4" fmla="*/ 87 w 91"/>
                                    <a:gd name="T5" fmla="*/ 23 h 47"/>
                                    <a:gd name="T6" fmla="*/ 91 w 91"/>
                                    <a:gd name="T7" fmla="*/ 23 h 47"/>
                                    <a:gd name="T8" fmla="*/ 91 w 91"/>
                                    <a:gd name="T9" fmla="*/ 0 h 47"/>
                                    <a:gd name="T10" fmla="*/ 87 w 91"/>
                                    <a:gd name="T11" fmla="*/ 0 h 47"/>
                                    <a:gd name="T12" fmla="*/ 0 w 91"/>
                                    <a:gd name="T13" fmla="*/ 23 h 47"/>
                                    <a:gd name="T14" fmla="*/ 8 w 91"/>
                                    <a:gd name="T15" fmla="*/ 47 h 4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47">
                                      <a:moveTo>
                                        <a:pt x="8" y="47"/>
                                      </a:moveTo>
                                      <a:lnTo>
                                        <a:pt x="91" y="23"/>
                                      </a:lnTo>
                                      <a:lnTo>
                                        <a:pt x="87" y="23"/>
                                      </a:lnTo>
                                      <a:lnTo>
                                        <a:pt x="91" y="23"/>
                                      </a:lnTo>
                                      <a:lnTo>
                                        <a:pt x="91" y="0"/>
                                      </a:lnTo>
                                      <a:lnTo>
                                        <a:pt x="87" y="0"/>
                                      </a:lnTo>
                                      <a:lnTo>
                                        <a:pt x="0" y="23"/>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4" name="Freeform 110"/>
                              <wps:cNvSpPr>
                                <a:spLocks/>
                              </wps:cNvSpPr>
                              <wps:spPr bwMode="auto">
                                <a:xfrm>
                                  <a:off x="2336800" y="282575"/>
                                  <a:ext cx="62230" cy="32385"/>
                                </a:xfrm>
                                <a:custGeom>
                                  <a:avLst/>
                                  <a:gdLst>
                                    <a:gd name="T0" fmla="*/ 7 w 98"/>
                                    <a:gd name="T1" fmla="*/ 51 h 51"/>
                                    <a:gd name="T2" fmla="*/ 90 w 98"/>
                                    <a:gd name="T3" fmla="*/ 28 h 51"/>
                                    <a:gd name="T4" fmla="*/ 98 w 98"/>
                                    <a:gd name="T5" fmla="*/ 24 h 51"/>
                                    <a:gd name="T6" fmla="*/ 90 w 98"/>
                                    <a:gd name="T7" fmla="*/ 0 h 51"/>
                                    <a:gd name="T8" fmla="*/ 82 w 98"/>
                                    <a:gd name="T9" fmla="*/ 4 h 51"/>
                                    <a:gd name="T10" fmla="*/ 0 w 98"/>
                                    <a:gd name="T11" fmla="*/ 28 h 51"/>
                                    <a:gd name="T12" fmla="*/ 7 w 98"/>
                                    <a:gd name="T13" fmla="*/ 51 h 51"/>
                                  </a:gdLst>
                                  <a:ahLst/>
                                  <a:cxnLst>
                                    <a:cxn ang="0">
                                      <a:pos x="T0" y="T1"/>
                                    </a:cxn>
                                    <a:cxn ang="0">
                                      <a:pos x="T2" y="T3"/>
                                    </a:cxn>
                                    <a:cxn ang="0">
                                      <a:pos x="T4" y="T5"/>
                                    </a:cxn>
                                    <a:cxn ang="0">
                                      <a:pos x="T6" y="T7"/>
                                    </a:cxn>
                                    <a:cxn ang="0">
                                      <a:pos x="T8" y="T9"/>
                                    </a:cxn>
                                    <a:cxn ang="0">
                                      <a:pos x="T10" y="T11"/>
                                    </a:cxn>
                                    <a:cxn ang="0">
                                      <a:pos x="T12" y="T13"/>
                                    </a:cxn>
                                  </a:cxnLst>
                                  <a:rect l="0" t="0" r="r" b="b"/>
                                  <a:pathLst>
                                    <a:path w="98" h="51">
                                      <a:moveTo>
                                        <a:pt x="7" y="51"/>
                                      </a:moveTo>
                                      <a:lnTo>
                                        <a:pt x="90" y="28"/>
                                      </a:lnTo>
                                      <a:lnTo>
                                        <a:pt x="98" y="24"/>
                                      </a:lnTo>
                                      <a:lnTo>
                                        <a:pt x="90" y="0"/>
                                      </a:lnTo>
                                      <a:lnTo>
                                        <a:pt x="82" y="4"/>
                                      </a:lnTo>
                                      <a:lnTo>
                                        <a:pt x="0" y="28"/>
                                      </a:lnTo>
                                      <a:lnTo>
                                        <a:pt x="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5" name="Freeform 111"/>
                              <wps:cNvSpPr>
                                <a:spLocks/>
                              </wps:cNvSpPr>
                              <wps:spPr bwMode="auto">
                                <a:xfrm>
                                  <a:off x="2409190" y="262890"/>
                                  <a:ext cx="59690" cy="32385"/>
                                </a:xfrm>
                                <a:custGeom>
                                  <a:avLst/>
                                  <a:gdLst>
                                    <a:gd name="T0" fmla="*/ 8 w 94"/>
                                    <a:gd name="T1" fmla="*/ 51 h 51"/>
                                    <a:gd name="T2" fmla="*/ 31 w 94"/>
                                    <a:gd name="T3" fmla="*/ 43 h 51"/>
                                    <a:gd name="T4" fmla="*/ 87 w 94"/>
                                    <a:gd name="T5" fmla="*/ 27 h 51"/>
                                    <a:gd name="T6" fmla="*/ 94 w 94"/>
                                    <a:gd name="T7" fmla="*/ 23 h 51"/>
                                    <a:gd name="T8" fmla="*/ 87 w 94"/>
                                    <a:gd name="T9" fmla="*/ 0 h 51"/>
                                    <a:gd name="T10" fmla="*/ 79 w 94"/>
                                    <a:gd name="T11" fmla="*/ 4 h 51"/>
                                    <a:gd name="T12" fmla="*/ 24 w 94"/>
                                    <a:gd name="T13" fmla="*/ 19 h 51"/>
                                    <a:gd name="T14" fmla="*/ 0 w 94"/>
                                    <a:gd name="T15" fmla="*/ 27 h 51"/>
                                    <a:gd name="T16" fmla="*/ 8 w 94"/>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8" y="51"/>
                                      </a:moveTo>
                                      <a:lnTo>
                                        <a:pt x="31" y="43"/>
                                      </a:lnTo>
                                      <a:lnTo>
                                        <a:pt x="87" y="27"/>
                                      </a:lnTo>
                                      <a:lnTo>
                                        <a:pt x="94" y="23"/>
                                      </a:lnTo>
                                      <a:lnTo>
                                        <a:pt x="87" y="0"/>
                                      </a:lnTo>
                                      <a:lnTo>
                                        <a:pt x="79" y="4"/>
                                      </a:lnTo>
                                      <a:lnTo>
                                        <a:pt x="24"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6" name="Freeform 112"/>
                              <wps:cNvSpPr>
                                <a:spLocks/>
                              </wps:cNvSpPr>
                              <wps:spPr bwMode="auto">
                                <a:xfrm>
                                  <a:off x="2479040" y="240030"/>
                                  <a:ext cx="60325" cy="34925"/>
                                </a:xfrm>
                                <a:custGeom>
                                  <a:avLst/>
                                  <a:gdLst>
                                    <a:gd name="T0" fmla="*/ 8 w 95"/>
                                    <a:gd name="T1" fmla="*/ 55 h 55"/>
                                    <a:gd name="T2" fmla="*/ 28 w 95"/>
                                    <a:gd name="T3" fmla="*/ 47 h 55"/>
                                    <a:gd name="T4" fmla="*/ 83 w 95"/>
                                    <a:gd name="T5" fmla="*/ 28 h 55"/>
                                    <a:gd name="T6" fmla="*/ 95 w 95"/>
                                    <a:gd name="T7" fmla="*/ 24 h 55"/>
                                    <a:gd name="T8" fmla="*/ 87 w 95"/>
                                    <a:gd name="T9" fmla="*/ 0 h 55"/>
                                    <a:gd name="T10" fmla="*/ 75 w 95"/>
                                    <a:gd name="T11" fmla="*/ 4 h 55"/>
                                    <a:gd name="T12" fmla="*/ 20 w 95"/>
                                    <a:gd name="T13" fmla="*/ 24 h 55"/>
                                    <a:gd name="T14" fmla="*/ 0 w 95"/>
                                    <a:gd name="T15" fmla="*/ 32 h 55"/>
                                    <a:gd name="T16" fmla="*/ 8 w 95"/>
                                    <a:gd name="T17" fmla="*/ 55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5">
                                      <a:moveTo>
                                        <a:pt x="8" y="55"/>
                                      </a:moveTo>
                                      <a:lnTo>
                                        <a:pt x="28" y="47"/>
                                      </a:lnTo>
                                      <a:lnTo>
                                        <a:pt x="83" y="28"/>
                                      </a:lnTo>
                                      <a:lnTo>
                                        <a:pt x="95" y="24"/>
                                      </a:lnTo>
                                      <a:lnTo>
                                        <a:pt x="87" y="0"/>
                                      </a:lnTo>
                                      <a:lnTo>
                                        <a:pt x="75" y="4"/>
                                      </a:lnTo>
                                      <a:lnTo>
                                        <a:pt x="20" y="24"/>
                                      </a:lnTo>
                                      <a:lnTo>
                                        <a:pt x="0" y="32"/>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7" name="Freeform 113"/>
                              <wps:cNvSpPr>
                                <a:spLocks/>
                              </wps:cNvSpPr>
                              <wps:spPr bwMode="auto">
                                <a:xfrm>
                                  <a:off x="2548890" y="220345"/>
                                  <a:ext cx="60325" cy="32385"/>
                                </a:xfrm>
                                <a:custGeom>
                                  <a:avLst/>
                                  <a:gdLst>
                                    <a:gd name="T0" fmla="*/ 8 w 95"/>
                                    <a:gd name="T1" fmla="*/ 51 h 51"/>
                                    <a:gd name="T2" fmla="*/ 28 w 95"/>
                                    <a:gd name="T3" fmla="*/ 43 h 51"/>
                                    <a:gd name="T4" fmla="*/ 79 w 95"/>
                                    <a:gd name="T5" fmla="*/ 27 h 51"/>
                                    <a:gd name="T6" fmla="*/ 95 w 95"/>
                                    <a:gd name="T7" fmla="*/ 23 h 51"/>
                                    <a:gd name="T8" fmla="*/ 87 w 95"/>
                                    <a:gd name="T9" fmla="*/ 0 h 51"/>
                                    <a:gd name="T10" fmla="*/ 71 w 95"/>
                                    <a:gd name="T11" fmla="*/ 4 h 51"/>
                                    <a:gd name="T12" fmla="*/ 20 w 95"/>
                                    <a:gd name="T13" fmla="*/ 19 h 51"/>
                                    <a:gd name="T14" fmla="*/ 0 w 95"/>
                                    <a:gd name="T15" fmla="*/ 27 h 51"/>
                                    <a:gd name="T16" fmla="*/ 8 w 95"/>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1">
                                      <a:moveTo>
                                        <a:pt x="8" y="51"/>
                                      </a:moveTo>
                                      <a:lnTo>
                                        <a:pt x="28" y="43"/>
                                      </a:lnTo>
                                      <a:lnTo>
                                        <a:pt x="79" y="27"/>
                                      </a:lnTo>
                                      <a:lnTo>
                                        <a:pt x="95" y="23"/>
                                      </a:lnTo>
                                      <a:lnTo>
                                        <a:pt x="87" y="0"/>
                                      </a:lnTo>
                                      <a:lnTo>
                                        <a:pt x="71" y="4"/>
                                      </a:lnTo>
                                      <a:lnTo>
                                        <a:pt x="20"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8" name="Freeform 114"/>
                              <wps:cNvSpPr>
                                <a:spLocks/>
                              </wps:cNvSpPr>
                              <wps:spPr bwMode="auto">
                                <a:xfrm>
                                  <a:off x="2616835" y="197485"/>
                                  <a:ext cx="62230" cy="32385"/>
                                </a:xfrm>
                                <a:custGeom>
                                  <a:avLst/>
                                  <a:gdLst>
                                    <a:gd name="T0" fmla="*/ 8 w 98"/>
                                    <a:gd name="T1" fmla="*/ 51 h 51"/>
                                    <a:gd name="T2" fmla="*/ 27 w 98"/>
                                    <a:gd name="T3" fmla="*/ 44 h 51"/>
                                    <a:gd name="T4" fmla="*/ 83 w 98"/>
                                    <a:gd name="T5" fmla="*/ 28 h 51"/>
                                    <a:gd name="T6" fmla="*/ 98 w 98"/>
                                    <a:gd name="T7" fmla="*/ 24 h 51"/>
                                    <a:gd name="T8" fmla="*/ 90 w 98"/>
                                    <a:gd name="T9" fmla="*/ 0 h 51"/>
                                    <a:gd name="T10" fmla="*/ 75 w 98"/>
                                    <a:gd name="T11" fmla="*/ 4 h 51"/>
                                    <a:gd name="T12" fmla="*/ 20 w 98"/>
                                    <a:gd name="T13" fmla="*/ 20 h 51"/>
                                    <a:gd name="T14" fmla="*/ 0 w 98"/>
                                    <a:gd name="T15" fmla="*/ 28 h 51"/>
                                    <a:gd name="T16" fmla="*/ 8 w 98"/>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51">
                                      <a:moveTo>
                                        <a:pt x="8" y="51"/>
                                      </a:moveTo>
                                      <a:lnTo>
                                        <a:pt x="27" y="44"/>
                                      </a:lnTo>
                                      <a:lnTo>
                                        <a:pt x="83" y="28"/>
                                      </a:lnTo>
                                      <a:lnTo>
                                        <a:pt x="98" y="24"/>
                                      </a:lnTo>
                                      <a:lnTo>
                                        <a:pt x="90" y="0"/>
                                      </a:lnTo>
                                      <a:lnTo>
                                        <a:pt x="75" y="4"/>
                                      </a:lnTo>
                                      <a:lnTo>
                                        <a:pt x="20" y="20"/>
                                      </a:lnTo>
                                      <a:lnTo>
                                        <a:pt x="0" y="28"/>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9" name="Freeform 115"/>
                              <wps:cNvSpPr>
                                <a:spLocks/>
                              </wps:cNvSpPr>
                              <wps:spPr bwMode="auto">
                                <a:xfrm>
                                  <a:off x="2686685" y="170180"/>
                                  <a:ext cx="62865" cy="34925"/>
                                </a:xfrm>
                                <a:custGeom>
                                  <a:avLst/>
                                  <a:gdLst>
                                    <a:gd name="T0" fmla="*/ 8 w 99"/>
                                    <a:gd name="T1" fmla="*/ 55 h 55"/>
                                    <a:gd name="T2" fmla="*/ 24 w 99"/>
                                    <a:gd name="T3" fmla="*/ 51 h 55"/>
                                    <a:gd name="T4" fmla="*/ 79 w 99"/>
                                    <a:gd name="T5" fmla="*/ 31 h 55"/>
                                    <a:gd name="T6" fmla="*/ 99 w 99"/>
                                    <a:gd name="T7" fmla="*/ 24 h 55"/>
                                    <a:gd name="T8" fmla="*/ 91 w 99"/>
                                    <a:gd name="T9" fmla="*/ 0 h 55"/>
                                    <a:gd name="T10" fmla="*/ 71 w 99"/>
                                    <a:gd name="T11" fmla="*/ 8 h 55"/>
                                    <a:gd name="T12" fmla="*/ 16 w 99"/>
                                    <a:gd name="T13" fmla="*/ 27 h 55"/>
                                    <a:gd name="T14" fmla="*/ 0 w 99"/>
                                    <a:gd name="T15" fmla="*/ 31 h 55"/>
                                    <a:gd name="T16" fmla="*/ 8 w 99"/>
                                    <a:gd name="T17" fmla="*/ 55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5">
                                      <a:moveTo>
                                        <a:pt x="8" y="55"/>
                                      </a:moveTo>
                                      <a:lnTo>
                                        <a:pt x="24" y="51"/>
                                      </a:lnTo>
                                      <a:lnTo>
                                        <a:pt x="79" y="31"/>
                                      </a:lnTo>
                                      <a:lnTo>
                                        <a:pt x="99" y="24"/>
                                      </a:lnTo>
                                      <a:lnTo>
                                        <a:pt x="91" y="0"/>
                                      </a:lnTo>
                                      <a:lnTo>
                                        <a:pt x="71" y="8"/>
                                      </a:lnTo>
                                      <a:lnTo>
                                        <a:pt x="16" y="27"/>
                                      </a:lnTo>
                                      <a:lnTo>
                                        <a:pt x="0" y="31"/>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0" name="Freeform 116"/>
                              <wps:cNvSpPr>
                                <a:spLocks/>
                              </wps:cNvSpPr>
                              <wps:spPr bwMode="auto">
                                <a:xfrm>
                                  <a:off x="2756535" y="147320"/>
                                  <a:ext cx="62865" cy="33020"/>
                                </a:xfrm>
                                <a:custGeom>
                                  <a:avLst/>
                                  <a:gdLst>
                                    <a:gd name="T0" fmla="*/ 8 w 99"/>
                                    <a:gd name="T1" fmla="*/ 52 h 52"/>
                                    <a:gd name="T2" fmla="*/ 20 w 99"/>
                                    <a:gd name="T3" fmla="*/ 48 h 52"/>
                                    <a:gd name="T4" fmla="*/ 75 w 99"/>
                                    <a:gd name="T5" fmla="*/ 32 h 52"/>
                                    <a:gd name="T6" fmla="*/ 99 w 99"/>
                                    <a:gd name="T7" fmla="*/ 24 h 52"/>
                                    <a:gd name="T8" fmla="*/ 91 w 99"/>
                                    <a:gd name="T9" fmla="*/ 0 h 52"/>
                                    <a:gd name="T10" fmla="*/ 67 w 99"/>
                                    <a:gd name="T11" fmla="*/ 8 h 52"/>
                                    <a:gd name="T12" fmla="*/ 12 w 99"/>
                                    <a:gd name="T13" fmla="*/ 24 h 52"/>
                                    <a:gd name="T14" fmla="*/ 0 w 99"/>
                                    <a:gd name="T15" fmla="*/ 28 h 52"/>
                                    <a:gd name="T16" fmla="*/ 8 w 99"/>
                                    <a:gd name="T17" fmla="*/ 5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2">
                                      <a:moveTo>
                                        <a:pt x="8" y="52"/>
                                      </a:moveTo>
                                      <a:lnTo>
                                        <a:pt x="20" y="48"/>
                                      </a:lnTo>
                                      <a:lnTo>
                                        <a:pt x="75" y="32"/>
                                      </a:lnTo>
                                      <a:lnTo>
                                        <a:pt x="99" y="24"/>
                                      </a:lnTo>
                                      <a:lnTo>
                                        <a:pt x="91" y="0"/>
                                      </a:lnTo>
                                      <a:lnTo>
                                        <a:pt x="67" y="8"/>
                                      </a:lnTo>
                                      <a:lnTo>
                                        <a:pt x="12" y="24"/>
                                      </a:lnTo>
                                      <a:lnTo>
                                        <a:pt x="0" y="28"/>
                                      </a:lnTo>
                                      <a:lnTo>
                                        <a:pt x="8"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1" name="Freeform 117"/>
                              <wps:cNvSpPr>
                                <a:spLocks/>
                              </wps:cNvSpPr>
                              <wps:spPr bwMode="auto">
                                <a:xfrm>
                                  <a:off x="2827020" y="140335"/>
                                  <a:ext cx="12065" cy="17145"/>
                                </a:xfrm>
                                <a:custGeom>
                                  <a:avLst/>
                                  <a:gdLst>
                                    <a:gd name="T0" fmla="*/ 8 w 19"/>
                                    <a:gd name="T1" fmla="*/ 27 h 27"/>
                                    <a:gd name="T2" fmla="*/ 19 w 19"/>
                                    <a:gd name="T3" fmla="*/ 23 h 27"/>
                                    <a:gd name="T4" fmla="*/ 12 w 19"/>
                                    <a:gd name="T5" fmla="*/ 0 h 27"/>
                                    <a:gd name="T6" fmla="*/ 0 w 19"/>
                                    <a:gd name="T7" fmla="*/ 4 h 27"/>
                                    <a:gd name="T8" fmla="*/ 8 w 19"/>
                                    <a:gd name="T9" fmla="*/ 27 h 27"/>
                                  </a:gdLst>
                                  <a:ahLst/>
                                  <a:cxnLst>
                                    <a:cxn ang="0">
                                      <a:pos x="T0" y="T1"/>
                                    </a:cxn>
                                    <a:cxn ang="0">
                                      <a:pos x="T2" y="T3"/>
                                    </a:cxn>
                                    <a:cxn ang="0">
                                      <a:pos x="T4" y="T5"/>
                                    </a:cxn>
                                    <a:cxn ang="0">
                                      <a:pos x="T6" y="T7"/>
                                    </a:cxn>
                                    <a:cxn ang="0">
                                      <a:pos x="T8" y="T9"/>
                                    </a:cxn>
                                  </a:cxnLst>
                                  <a:rect l="0" t="0" r="r" b="b"/>
                                  <a:pathLst>
                                    <a:path w="19" h="27">
                                      <a:moveTo>
                                        <a:pt x="8" y="27"/>
                                      </a:moveTo>
                                      <a:lnTo>
                                        <a:pt x="19" y="23"/>
                                      </a:lnTo>
                                      <a:lnTo>
                                        <a:pt x="12" y="0"/>
                                      </a:lnTo>
                                      <a:lnTo>
                                        <a:pt x="0" y="4"/>
                                      </a:lnTo>
                                      <a:lnTo>
                                        <a:pt x="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2" name="Freeform 118"/>
                              <wps:cNvSpPr>
                                <a:spLocks/>
                              </wps:cNvSpPr>
                              <wps:spPr bwMode="auto">
                                <a:xfrm>
                                  <a:off x="473075" y="522605"/>
                                  <a:ext cx="59690" cy="17780"/>
                                </a:xfrm>
                                <a:custGeom>
                                  <a:avLst/>
                                  <a:gdLst>
                                    <a:gd name="T0" fmla="*/ 0 w 94"/>
                                    <a:gd name="T1" fmla="*/ 28 h 28"/>
                                    <a:gd name="T2" fmla="*/ 63 w 94"/>
                                    <a:gd name="T3" fmla="*/ 24 h 28"/>
                                    <a:gd name="T4" fmla="*/ 94 w 94"/>
                                    <a:gd name="T5" fmla="*/ 24 h 28"/>
                                    <a:gd name="T6" fmla="*/ 94 w 94"/>
                                    <a:gd name="T7" fmla="*/ 0 h 28"/>
                                    <a:gd name="T8" fmla="*/ 63 w 94"/>
                                    <a:gd name="T9" fmla="*/ 0 h 28"/>
                                    <a:gd name="T10" fmla="*/ 0 w 94"/>
                                    <a:gd name="T11" fmla="*/ 4 h 28"/>
                                    <a:gd name="T12" fmla="*/ 0 w 94"/>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94" h="28">
                                      <a:moveTo>
                                        <a:pt x="0" y="28"/>
                                      </a:moveTo>
                                      <a:lnTo>
                                        <a:pt x="63" y="24"/>
                                      </a:lnTo>
                                      <a:lnTo>
                                        <a:pt x="94" y="24"/>
                                      </a:lnTo>
                                      <a:lnTo>
                                        <a:pt x="94" y="0"/>
                                      </a:lnTo>
                                      <a:lnTo>
                                        <a:pt x="63" y="0"/>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3" name="Rectangle 119"/>
                              <wps:cNvSpPr>
                                <a:spLocks noChangeArrowheads="1"/>
                              </wps:cNvSpPr>
                              <wps:spPr bwMode="auto">
                                <a:xfrm>
                                  <a:off x="548005" y="522605"/>
                                  <a:ext cx="596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4" name="Rectangle 120"/>
                              <wps:cNvSpPr>
                                <a:spLocks noChangeArrowheads="1"/>
                              </wps:cNvSpPr>
                              <wps:spPr bwMode="auto">
                                <a:xfrm>
                                  <a:off x="62293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5" name="Rectangle 121"/>
                              <wps:cNvSpPr>
                                <a:spLocks noChangeArrowheads="1"/>
                              </wps:cNvSpPr>
                              <wps:spPr bwMode="auto">
                                <a:xfrm>
                                  <a:off x="69786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6" name="Rectangle 122"/>
                              <wps:cNvSpPr>
                                <a:spLocks noChangeArrowheads="1"/>
                              </wps:cNvSpPr>
                              <wps:spPr bwMode="auto">
                                <a:xfrm>
                                  <a:off x="772795" y="52514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7" name="Freeform 123"/>
                              <wps:cNvSpPr>
                                <a:spLocks/>
                              </wps:cNvSpPr>
                              <wps:spPr bwMode="auto">
                                <a:xfrm>
                                  <a:off x="848360" y="525145"/>
                                  <a:ext cx="59690" cy="17780"/>
                                </a:xfrm>
                                <a:custGeom>
                                  <a:avLst/>
                                  <a:gdLst>
                                    <a:gd name="T0" fmla="*/ 0 w 94"/>
                                    <a:gd name="T1" fmla="*/ 24 h 28"/>
                                    <a:gd name="T2" fmla="*/ 39 w 94"/>
                                    <a:gd name="T3" fmla="*/ 28 h 28"/>
                                    <a:gd name="T4" fmla="*/ 94 w 94"/>
                                    <a:gd name="T5" fmla="*/ 28 h 28"/>
                                    <a:gd name="T6" fmla="*/ 94 w 94"/>
                                    <a:gd name="T7" fmla="*/ 4 h 28"/>
                                    <a:gd name="T8" fmla="*/ 39 w 94"/>
                                    <a:gd name="T9" fmla="*/ 4 h 28"/>
                                    <a:gd name="T10" fmla="*/ 0 w 94"/>
                                    <a:gd name="T11" fmla="*/ 0 h 28"/>
                                    <a:gd name="T12" fmla="*/ 0 w 94"/>
                                    <a:gd name="T13" fmla="*/ 24 h 28"/>
                                  </a:gdLst>
                                  <a:ahLst/>
                                  <a:cxnLst>
                                    <a:cxn ang="0">
                                      <a:pos x="T0" y="T1"/>
                                    </a:cxn>
                                    <a:cxn ang="0">
                                      <a:pos x="T2" y="T3"/>
                                    </a:cxn>
                                    <a:cxn ang="0">
                                      <a:pos x="T4" y="T5"/>
                                    </a:cxn>
                                    <a:cxn ang="0">
                                      <a:pos x="T6" y="T7"/>
                                    </a:cxn>
                                    <a:cxn ang="0">
                                      <a:pos x="T8" y="T9"/>
                                    </a:cxn>
                                    <a:cxn ang="0">
                                      <a:pos x="T10" y="T11"/>
                                    </a:cxn>
                                    <a:cxn ang="0">
                                      <a:pos x="T12" y="T13"/>
                                    </a:cxn>
                                  </a:cxnLst>
                                  <a:rect l="0" t="0" r="r" b="b"/>
                                  <a:pathLst>
                                    <a:path w="94" h="28">
                                      <a:moveTo>
                                        <a:pt x="0" y="24"/>
                                      </a:moveTo>
                                      <a:lnTo>
                                        <a:pt x="39" y="28"/>
                                      </a:lnTo>
                                      <a:lnTo>
                                        <a:pt x="94" y="28"/>
                                      </a:lnTo>
                                      <a:lnTo>
                                        <a:pt x="94" y="4"/>
                                      </a:lnTo>
                                      <a:lnTo>
                                        <a:pt x="39"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8" name="Freeform 124"/>
                              <wps:cNvSpPr>
                                <a:spLocks/>
                              </wps:cNvSpPr>
                              <wps:spPr bwMode="auto">
                                <a:xfrm>
                                  <a:off x="923290" y="527685"/>
                                  <a:ext cx="59690" cy="20320"/>
                                </a:xfrm>
                                <a:custGeom>
                                  <a:avLst/>
                                  <a:gdLst>
                                    <a:gd name="T0" fmla="*/ 0 w 94"/>
                                    <a:gd name="T1" fmla="*/ 24 h 32"/>
                                    <a:gd name="T2" fmla="*/ 43 w 94"/>
                                    <a:gd name="T3" fmla="*/ 28 h 32"/>
                                    <a:gd name="T4" fmla="*/ 94 w 94"/>
                                    <a:gd name="T5" fmla="*/ 32 h 32"/>
                                    <a:gd name="T6" fmla="*/ 94 w 94"/>
                                    <a:gd name="T7" fmla="*/ 8 h 32"/>
                                    <a:gd name="T8" fmla="*/ 43 w 94"/>
                                    <a:gd name="T9" fmla="*/ 4 h 32"/>
                                    <a:gd name="T10" fmla="*/ 0 w 94"/>
                                    <a:gd name="T11" fmla="*/ 0 h 32"/>
                                    <a:gd name="T12" fmla="*/ 0 w 94"/>
                                    <a:gd name="T13" fmla="*/ 24 h 32"/>
                                  </a:gdLst>
                                  <a:ahLst/>
                                  <a:cxnLst>
                                    <a:cxn ang="0">
                                      <a:pos x="T0" y="T1"/>
                                    </a:cxn>
                                    <a:cxn ang="0">
                                      <a:pos x="T2" y="T3"/>
                                    </a:cxn>
                                    <a:cxn ang="0">
                                      <a:pos x="T4" y="T5"/>
                                    </a:cxn>
                                    <a:cxn ang="0">
                                      <a:pos x="T6" y="T7"/>
                                    </a:cxn>
                                    <a:cxn ang="0">
                                      <a:pos x="T8" y="T9"/>
                                    </a:cxn>
                                    <a:cxn ang="0">
                                      <a:pos x="T10" y="T11"/>
                                    </a:cxn>
                                    <a:cxn ang="0">
                                      <a:pos x="T12" y="T13"/>
                                    </a:cxn>
                                  </a:cxnLst>
                                  <a:rect l="0" t="0" r="r" b="b"/>
                                  <a:pathLst>
                                    <a:path w="94" h="32">
                                      <a:moveTo>
                                        <a:pt x="0" y="24"/>
                                      </a:moveTo>
                                      <a:lnTo>
                                        <a:pt x="43" y="28"/>
                                      </a:lnTo>
                                      <a:lnTo>
                                        <a:pt x="94" y="32"/>
                                      </a:lnTo>
                                      <a:lnTo>
                                        <a:pt x="94" y="8"/>
                                      </a:lnTo>
                                      <a:lnTo>
                                        <a:pt x="43"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9" name="Freeform 125"/>
                              <wps:cNvSpPr>
                                <a:spLocks/>
                              </wps:cNvSpPr>
                              <wps:spPr bwMode="auto">
                                <a:xfrm>
                                  <a:off x="998220" y="532765"/>
                                  <a:ext cx="59690" cy="20320"/>
                                </a:xfrm>
                                <a:custGeom>
                                  <a:avLst/>
                                  <a:gdLst>
                                    <a:gd name="T0" fmla="*/ 0 w 94"/>
                                    <a:gd name="T1" fmla="*/ 24 h 32"/>
                                    <a:gd name="T2" fmla="*/ 94 w 94"/>
                                    <a:gd name="T3" fmla="*/ 32 h 32"/>
                                    <a:gd name="T4" fmla="*/ 94 w 94"/>
                                    <a:gd name="T5" fmla="*/ 8 h 32"/>
                                    <a:gd name="T6" fmla="*/ 0 w 94"/>
                                    <a:gd name="T7" fmla="*/ 0 h 32"/>
                                    <a:gd name="T8" fmla="*/ 0 w 94"/>
                                    <a:gd name="T9" fmla="*/ 24 h 32"/>
                                  </a:gdLst>
                                  <a:ahLst/>
                                  <a:cxnLst>
                                    <a:cxn ang="0">
                                      <a:pos x="T0" y="T1"/>
                                    </a:cxn>
                                    <a:cxn ang="0">
                                      <a:pos x="T2" y="T3"/>
                                    </a:cxn>
                                    <a:cxn ang="0">
                                      <a:pos x="T4" y="T5"/>
                                    </a:cxn>
                                    <a:cxn ang="0">
                                      <a:pos x="T6" y="T7"/>
                                    </a:cxn>
                                    <a:cxn ang="0">
                                      <a:pos x="T8" y="T9"/>
                                    </a:cxn>
                                  </a:cxnLst>
                                  <a:rect l="0" t="0" r="r" b="b"/>
                                  <a:pathLst>
                                    <a:path w="94" h="32">
                                      <a:moveTo>
                                        <a:pt x="0" y="24"/>
                                      </a:moveTo>
                                      <a:lnTo>
                                        <a:pt x="94" y="32"/>
                                      </a:lnTo>
                                      <a:lnTo>
                                        <a:pt x="94"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0" name="Freeform 126"/>
                              <wps:cNvSpPr>
                                <a:spLocks/>
                              </wps:cNvSpPr>
                              <wps:spPr bwMode="auto">
                                <a:xfrm>
                                  <a:off x="1073150" y="537845"/>
                                  <a:ext cx="60325" cy="20320"/>
                                </a:xfrm>
                                <a:custGeom>
                                  <a:avLst/>
                                  <a:gdLst>
                                    <a:gd name="T0" fmla="*/ 0 w 95"/>
                                    <a:gd name="T1" fmla="*/ 24 h 32"/>
                                    <a:gd name="T2" fmla="*/ 55 w 95"/>
                                    <a:gd name="T3" fmla="*/ 28 h 32"/>
                                    <a:gd name="T4" fmla="*/ 95 w 95"/>
                                    <a:gd name="T5" fmla="*/ 32 h 32"/>
                                    <a:gd name="T6" fmla="*/ 95 w 95"/>
                                    <a:gd name="T7" fmla="*/ 8 h 32"/>
                                    <a:gd name="T8" fmla="*/ 55 w 95"/>
                                    <a:gd name="T9" fmla="*/ 4 h 32"/>
                                    <a:gd name="T10" fmla="*/ 0 w 95"/>
                                    <a:gd name="T11" fmla="*/ 0 h 32"/>
                                    <a:gd name="T12" fmla="*/ 0 w 95"/>
                                    <a:gd name="T13" fmla="*/ 24 h 32"/>
                                  </a:gdLst>
                                  <a:ahLst/>
                                  <a:cxnLst>
                                    <a:cxn ang="0">
                                      <a:pos x="T0" y="T1"/>
                                    </a:cxn>
                                    <a:cxn ang="0">
                                      <a:pos x="T2" y="T3"/>
                                    </a:cxn>
                                    <a:cxn ang="0">
                                      <a:pos x="T4" y="T5"/>
                                    </a:cxn>
                                    <a:cxn ang="0">
                                      <a:pos x="T6" y="T7"/>
                                    </a:cxn>
                                    <a:cxn ang="0">
                                      <a:pos x="T8" y="T9"/>
                                    </a:cxn>
                                    <a:cxn ang="0">
                                      <a:pos x="T10" y="T11"/>
                                    </a:cxn>
                                    <a:cxn ang="0">
                                      <a:pos x="T12" y="T13"/>
                                    </a:cxn>
                                  </a:cxnLst>
                                  <a:rect l="0" t="0" r="r" b="b"/>
                                  <a:pathLst>
                                    <a:path w="95" h="32">
                                      <a:moveTo>
                                        <a:pt x="0" y="24"/>
                                      </a:moveTo>
                                      <a:lnTo>
                                        <a:pt x="55" y="28"/>
                                      </a:lnTo>
                                      <a:lnTo>
                                        <a:pt x="95" y="32"/>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1" name="Freeform 127"/>
                              <wps:cNvSpPr>
                                <a:spLocks/>
                              </wps:cNvSpPr>
                              <wps:spPr bwMode="auto">
                                <a:xfrm>
                                  <a:off x="1148080" y="542925"/>
                                  <a:ext cx="60325" cy="19685"/>
                                </a:xfrm>
                                <a:custGeom>
                                  <a:avLst/>
                                  <a:gdLst>
                                    <a:gd name="T0" fmla="*/ 0 w 95"/>
                                    <a:gd name="T1" fmla="*/ 24 h 31"/>
                                    <a:gd name="T2" fmla="*/ 55 w 95"/>
                                    <a:gd name="T3" fmla="*/ 27 h 31"/>
                                    <a:gd name="T4" fmla="*/ 95 w 95"/>
                                    <a:gd name="T5" fmla="*/ 31 h 31"/>
                                    <a:gd name="T6" fmla="*/ 95 w 95"/>
                                    <a:gd name="T7" fmla="*/ 8 h 31"/>
                                    <a:gd name="T8" fmla="*/ 55 w 95"/>
                                    <a:gd name="T9" fmla="*/ 4 h 31"/>
                                    <a:gd name="T10" fmla="*/ 0 w 95"/>
                                    <a:gd name="T11" fmla="*/ 0 h 31"/>
                                    <a:gd name="T12" fmla="*/ 0 w 95"/>
                                    <a:gd name="T13" fmla="*/ 24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24"/>
                                      </a:moveTo>
                                      <a:lnTo>
                                        <a:pt x="55" y="27"/>
                                      </a:lnTo>
                                      <a:lnTo>
                                        <a:pt x="95" y="31"/>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2" name="Freeform 128"/>
                              <wps:cNvSpPr>
                                <a:spLocks/>
                              </wps:cNvSpPr>
                              <wps:spPr bwMode="auto">
                                <a:xfrm>
                                  <a:off x="1223010" y="550545"/>
                                  <a:ext cx="60325" cy="19685"/>
                                </a:xfrm>
                                <a:custGeom>
                                  <a:avLst/>
                                  <a:gdLst>
                                    <a:gd name="T0" fmla="*/ 0 w 95"/>
                                    <a:gd name="T1" fmla="*/ 23 h 31"/>
                                    <a:gd name="T2" fmla="*/ 60 w 95"/>
                                    <a:gd name="T3" fmla="*/ 27 h 31"/>
                                    <a:gd name="T4" fmla="*/ 95 w 95"/>
                                    <a:gd name="T5" fmla="*/ 31 h 31"/>
                                    <a:gd name="T6" fmla="*/ 95 w 95"/>
                                    <a:gd name="T7" fmla="*/ 8 h 31"/>
                                    <a:gd name="T8" fmla="*/ 60 w 95"/>
                                    <a:gd name="T9" fmla="*/ 4 h 31"/>
                                    <a:gd name="T10" fmla="*/ 0 w 95"/>
                                    <a:gd name="T11" fmla="*/ 0 h 31"/>
                                    <a:gd name="T12" fmla="*/ 0 w 95"/>
                                    <a:gd name="T13" fmla="*/ 23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23"/>
                                      </a:moveTo>
                                      <a:lnTo>
                                        <a:pt x="60" y="27"/>
                                      </a:lnTo>
                                      <a:lnTo>
                                        <a:pt x="95" y="31"/>
                                      </a:lnTo>
                                      <a:lnTo>
                                        <a:pt x="95" y="8"/>
                                      </a:lnTo>
                                      <a:lnTo>
                                        <a:pt x="60" y="4"/>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3" name="Freeform 129"/>
                              <wps:cNvSpPr>
                                <a:spLocks/>
                              </wps:cNvSpPr>
                              <wps:spPr bwMode="auto">
                                <a:xfrm>
                                  <a:off x="1298575" y="555625"/>
                                  <a:ext cx="59690" cy="22225"/>
                                </a:xfrm>
                                <a:custGeom>
                                  <a:avLst/>
                                  <a:gdLst>
                                    <a:gd name="T0" fmla="*/ 0 w 94"/>
                                    <a:gd name="T1" fmla="*/ 23 h 35"/>
                                    <a:gd name="T2" fmla="*/ 59 w 94"/>
                                    <a:gd name="T3" fmla="*/ 31 h 35"/>
                                    <a:gd name="T4" fmla="*/ 94 w 94"/>
                                    <a:gd name="T5" fmla="*/ 35 h 35"/>
                                    <a:gd name="T6" fmla="*/ 94 w 94"/>
                                    <a:gd name="T7" fmla="*/ 11 h 35"/>
                                    <a:gd name="T8" fmla="*/ 59 w 94"/>
                                    <a:gd name="T9" fmla="*/ 7 h 35"/>
                                    <a:gd name="T10" fmla="*/ 0 w 94"/>
                                    <a:gd name="T11" fmla="*/ 0 h 35"/>
                                    <a:gd name="T12" fmla="*/ 0 w 94"/>
                                    <a:gd name="T13" fmla="*/ 23 h 35"/>
                                  </a:gdLst>
                                  <a:ahLst/>
                                  <a:cxnLst>
                                    <a:cxn ang="0">
                                      <a:pos x="T0" y="T1"/>
                                    </a:cxn>
                                    <a:cxn ang="0">
                                      <a:pos x="T2" y="T3"/>
                                    </a:cxn>
                                    <a:cxn ang="0">
                                      <a:pos x="T4" y="T5"/>
                                    </a:cxn>
                                    <a:cxn ang="0">
                                      <a:pos x="T6" y="T7"/>
                                    </a:cxn>
                                    <a:cxn ang="0">
                                      <a:pos x="T8" y="T9"/>
                                    </a:cxn>
                                    <a:cxn ang="0">
                                      <a:pos x="T10" y="T11"/>
                                    </a:cxn>
                                    <a:cxn ang="0">
                                      <a:pos x="T12" y="T13"/>
                                    </a:cxn>
                                  </a:cxnLst>
                                  <a:rect l="0" t="0" r="r" b="b"/>
                                  <a:pathLst>
                                    <a:path w="94" h="35">
                                      <a:moveTo>
                                        <a:pt x="0" y="23"/>
                                      </a:moveTo>
                                      <a:lnTo>
                                        <a:pt x="59" y="31"/>
                                      </a:lnTo>
                                      <a:lnTo>
                                        <a:pt x="94" y="35"/>
                                      </a:lnTo>
                                      <a:lnTo>
                                        <a:pt x="94" y="11"/>
                                      </a:lnTo>
                                      <a:lnTo>
                                        <a:pt x="59" y="7"/>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4" name="Freeform 130"/>
                              <wps:cNvSpPr>
                                <a:spLocks/>
                              </wps:cNvSpPr>
                              <wps:spPr bwMode="auto">
                                <a:xfrm>
                                  <a:off x="1373505" y="565150"/>
                                  <a:ext cx="59690" cy="22860"/>
                                </a:xfrm>
                                <a:custGeom>
                                  <a:avLst/>
                                  <a:gdLst>
                                    <a:gd name="T0" fmla="*/ 0 w 94"/>
                                    <a:gd name="T1" fmla="*/ 24 h 36"/>
                                    <a:gd name="T2" fmla="*/ 4 w 94"/>
                                    <a:gd name="T3" fmla="*/ 24 h 36"/>
                                    <a:gd name="T4" fmla="*/ 63 w 94"/>
                                    <a:gd name="T5" fmla="*/ 32 h 36"/>
                                    <a:gd name="T6" fmla="*/ 94 w 94"/>
                                    <a:gd name="T7" fmla="*/ 36 h 36"/>
                                    <a:gd name="T8" fmla="*/ 94 w 94"/>
                                    <a:gd name="T9" fmla="*/ 12 h 36"/>
                                    <a:gd name="T10" fmla="*/ 63 w 94"/>
                                    <a:gd name="T11" fmla="*/ 8 h 36"/>
                                    <a:gd name="T12" fmla="*/ 4 w 94"/>
                                    <a:gd name="T13" fmla="*/ 0 h 36"/>
                                    <a:gd name="T14" fmla="*/ 0 w 94"/>
                                    <a:gd name="T15" fmla="*/ 0 h 36"/>
                                    <a:gd name="T16" fmla="*/ 0 w 94"/>
                                    <a:gd name="T17"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36">
                                      <a:moveTo>
                                        <a:pt x="0" y="24"/>
                                      </a:moveTo>
                                      <a:lnTo>
                                        <a:pt x="4" y="24"/>
                                      </a:lnTo>
                                      <a:lnTo>
                                        <a:pt x="63" y="32"/>
                                      </a:lnTo>
                                      <a:lnTo>
                                        <a:pt x="94" y="36"/>
                                      </a:lnTo>
                                      <a:lnTo>
                                        <a:pt x="94"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5" name="Freeform 131"/>
                              <wps:cNvSpPr>
                                <a:spLocks/>
                              </wps:cNvSpPr>
                              <wps:spPr bwMode="auto">
                                <a:xfrm>
                                  <a:off x="1448435" y="572770"/>
                                  <a:ext cx="60325" cy="22860"/>
                                </a:xfrm>
                                <a:custGeom>
                                  <a:avLst/>
                                  <a:gdLst>
                                    <a:gd name="T0" fmla="*/ 0 w 95"/>
                                    <a:gd name="T1" fmla="*/ 24 h 36"/>
                                    <a:gd name="T2" fmla="*/ 4 w 95"/>
                                    <a:gd name="T3" fmla="*/ 24 h 36"/>
                                    <a:gd name="T4" fmla="*/ 63 w 95"/>
                                    <a:gd name="T5" fmla="*/ 32 h 36"/>
                                    <a:gd name="T6" fmla="*/ 95 w 95"/>
                                    <a:gd name="T7" fmla="*/ 36 h 36"/>
                                    <a:gd name="T8" fmla="*/ 95 w 95"/>
                                    <a:gd name="T9" fmla="*/ 12 h 36"/>
                                    <a:gd name="T10" fmla="*/ 63 w 95"/>
                                    <a:gd name="T11" fmla="*/ 8 h 36"/>
                                    <a:gd name="T12" fmla="*/ 4 w 95"/>
                                    <a:gd name="T13" fmla="*/ 0 h 36"/>
                                    <a:gd name="T14" fmla="*/ 0 w 95"/>
                                    <a:gd name="T15" fmla="*/ 0 h 36"/>
                                    <a:gd name="T16" fmla="*/ 0 w 95"/>
                                    <a:gd name="T17"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24"/>
                                      </a:moveTo>
                                      <a:lnTo>
                                        <a:pt x="4" y="24"/>
                                      </a:lnTo>
                                      <a:lnTo>
                                        <a:pt x="63" y="32"/>
                                      </a:lnTo>
                                      <a:lnTo>
                                        <a:pt x="95" y="36"/>
                                      </a:lnTo>
                                      <a:lnTo>
                                        <a:pt x="95"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6" name="Freeform 132"/>
                              <wps:cNvSpPr>
                                <a:spLocks/>
                              </wps:cNvSpPr>
                              <wps:spPr bwMode="auto">
                                <a:xfrm>
                                  <a:off x="1523365" y="582930"/>
                                  <a:ext cx="62865" cy="24765"/>
                                </a:xfrm>
                                <a:custGeom>
                                  <a:avLst/>
                                  <a:gdLst>
                                    <a:gd name="T0" fmla="*/ 0 w 99"/>
                                    <a:gd name="T1" fmla="*/ 24 h 39"/>
                                    <a:gd name="T2" fmla="*/ 4 w 99"/>
                                    <a:gd name="T3" fmla="*/ 24 h 39"/>
                                    <a:gd name="T4" fmla="*/ 63 w 99"/>
                                    <a:gd name="T5" fmla="*/ 31 h 39"/>
                                    <a:gd name="T6" fmla="*/ 59 w 99"/>
                                    <a:gd name="T7" fmla="*/ 31 h 39"/>
                                    <a:gd name="T8" fmla="*/ 91 w 99"/>
                                    <a:gd name="T9" fmla="*/ 39 h 39"/>
                                    <a:gd name="T10" fmla="*/ 99 w 99"/>
                                    <a:gd name="T11" fmla="*/ 16 h 39"/>
                                    <a:gd name="T12" fmla="*/ 67 w 99"/>
                                    <a:gd name="T13" fmla="*/ 8 h 39"/>
                                    <a:gd name="T14" fmla="*/ 63 w 99"/>
                                    <a:gd name="T15" fmla="*/ 8 h 39"/>
                                    <a:gd name="T16" fmla="*/ 4 w 99"/>
                                    <a:gd name="T17" fmla="*/ 0 h 39"/>
                                    <a:gd name="T18" fmla="*/ 0 w 99"/>
                                    <a:gd name="T19" fmla="*/ 0 h 39"/>
                                    <a:gd name="T20" fmla="*/ 0 w 99"/>
                                    <a:gd name="T21" fmla="*/ 2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9" h="39">
                                      <a:moveTo>
                                        <a:pt x="0" y="24"/>
                                      </a:moveTo>
                                      <a:lnTo>
                                        <a:pt x="4" y="24"/>
                                      </a:lnTo>
                                      <a:lnTo>
                                        <a:pt x="63" y="31"/>
                                      </a:lnTo>
                                      <a:lnTo>
                                        <a:pt x="59" y="31"/>
                                      </a:lnTo>
                                      <a:lnTo>
                                        <a:pt x="91" y="39"/>
                                      </a:lnTo>
                                      <a:lnTo>
                                        <a:pt x="99" y="16"/>
                                      </a:lnTo>
                                      <a:lnTo>
                                        <a:pt x="67" y="8"/>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7" name="Freeform 133"/>
                              <wps:cNvSpPr>
                                <a:spLocks/>
                              </wps:cNvSpPr>
                              <wps:spPr bwMode="auto">
                                <a:xfrm>
                                  <a:off x="1598295" y="595630"/>
                                  <a:ext cx="60325" cy="22225"/>
                                </a:xfrm>
                                <a:custGeom>
                                  <a:avLst/>
                                  <a:gdLst>
                                    <a:gd name="T0" fmla="*/ 0 w 95"/>
                                    <a:gd name="T1" fmla="*/ 23 h 35"/>
                                    <a:gd name="T2" fmla="*/ 4 w 95"/>
                                    <a:gd name="T3" fmla="*/ 23 h 35"/>
                                    <a:gd name="T4" fmla="*/ 63 w 95"/>
                                    <a:gd name="T5" fmla="*/ 31 h 35"/>
                                    <a:gd name="T6" fmla="*/ 95 w 95"/>
                                    <a:gd name="T7" fmla="*/ 35 h 35"/>
                                    <a:gd name="T8" fmla="*/ 95 w 95"/>
                                    <a:gd name="T9" fmla="*/ 11 h 35"/>
                                    <a:gd name="T10" fmla="*/ 63 w 95"/>
                                    <a:gd name="T11" fmla="*/ 8 h 35"/>
                                    <a:gd name="T12" fmla="*/ 4 w 95"/>
                                    <a:gd name="T13" fmla="*/ 0 h 35"/>
                                    <a:gd name="T14" fmla="*/ 0 w 95"/>
                                    <a:gd name="T15" fmla="*/ 0 h 35"/>
                                    <a:gd name="T16" fmla="*/ 0 w 95"/>
                                    <a:gd name="T17"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5">
                                      <a:moveTo>
                                        <a:pt x="0" y="23"/>
                                      </a:moveTo>
                                      <a:lnTo>
                                        <a:pt x="4" y="23"/>
                                      </a:lnTo>
                                      <a:lnTo>
                                        <a:pt x="63" y="31"/>
                                      </a:lnTo>
                                      <a:lnTo>
                                        <a:pt x="95" y="35"/>
                                      </a:lnTo>
                                      <a:lnTo>
                                        <a:pt x="95" y="11"/>
                                      </a:lnTo>
                                      <a:lnTo>
                                        <a:pt x="63" y="8"/>
                                      </a:lnTo>
                                      <a:lnTo>
                                        <a:pt x="4" y="0"/>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8" name="Freeform 134"/>
                              <wps:cNvSpPr>
                                <a:spLocks/>
                              </wps:cNvSpPr>
                              <wps:spPr bwMode="auto">
                                <a:xfrm>
                                  <a:off x="1673860" y="605155"/>
                                  <a:ext cx="59690" cy="25400"/>
                                </a:xfrm>
                                <a:custGeom>
                                  <a:avLst/>
                                  <a:gdLst>
                                    <a:gd name="T0" fmla="*/ 0 w 94"/>
                                    <a:gd name="T1" fmla="*/ 24 h 40"/>
                                    <a:gd name="T2" fmla="*/ 4 w 94"/>
                                    <a:gd name="T3" fmla="*/ 24 h 40"/>
                                    <a:gd name="T4" fmla="*/ 0 w 94"/>
                                    <a:gd name="T5" fmla="*/ 24 h 40"/>
                                    <a:gd name="T6" fmla="*/ 59 w 94"/>
                                    <a:gd name="T7" fmla="*/ 36 h 40"/>
                                    <a:gd name="T8" fmla="*/ 63 w 94"/>
                                    <a:gd name="T9" fmla="*/ 36 h 40"/>
                                    <a:gd name="T10" fmla="*/ 94 w 94"/>
                                    <a:gd name="T11" fmla="*/ 40 h 40"/>
                                    <a:gd name="T12" fmla="*/ 94 w 94"/>
                                    <a:gd name="T13" fmla="*/ 16 h 40"/>
                                    <a:gd name="T14" fmla="*/ 63 w 94"/>
                                    <a:gd name="T15" fmla="*/ 12 h 40"/>
                                    <a:gd name="T16" fmla="*/ 67 w 94"/>
                                    <a:gd name="T17" fmla="*/ 12 h 40"/>
                                    <a:gd name="T18" fmla="*/ 4 w 94"/>
                                    <a:gd name="T19" fmla="*/ 0 h 40"/>
                                    <a:gd name="T20" fmla="*/ 0 w 94"/>
                                    <a:gd name="T21" fmla="*/ 0 h 40"/>
                                    <a:gd name="T22" fmla="*/ 0 w 94"/>
                                    <a:gd name="T23" fmla="*/ 24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4" h="40">
                                      <a:moveTo>
                                        <a:pt x="0" y="24"/>
                                      </a:moveTo>
                                      <a:lnTo>
                                        <a:pt x="4" y="24"/>
                                      </a:lnTo>
                                      <a:lnTo>
                                        <a:pt x="0" y="24"/>
                                      </a:lnTo>
                                      <a:lnTo>
                                        <a:pt x="59" y="36"/>
                                      </a:lnTo>
                                      <a:lnTo>
                                        <a:pt x="63" y="36"/>
                                      </a:lnTo>
                                      <a:lnTo>
                                        <a:pt x="94" y="40"/>
                                      </a:lnTo>
                                      <a:lnTo>
                                        <a:pt x="94" y="16"/>
                                      </a:lnTo>
                                      <a:lnTo>
                                        <a:pt x="63" y="12"/>
                                      </a:lnTo>
                                      <a:lnTo>
                                        <a:pt x="67" y="12"/>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9" name="Freeform 135"/>
                              <wps:cNvSpPr>
                                <a:spLocks/>
                              </wps:cNvSpPr>
                              <wps:spPr bwMode="auto">
                                <a:xfrm>
                                  <a:off x="1748790" y="617855"/>
                                  <a:ext cx="62230" cy="24765"/>
                                </a:xfrm>
                                <a:custGeom>
                                  <a:avLst/>
                                  <a:gdLst>
                                    <a:gd name="T0" fmla="*/ 0 w 98"/>
                                    <a:gd name="T1" fmla="*/ 24 h 39"/>
                                    <a:gd name="T2" fmla="*/ 59 w 98"/>
                                    <a:gd name="T3" fmla="*/ 32 h 39"/>
                                    <a:gd name="T4" fmla="*/ 55 w 98"/>
                                    <a:gd name="T5" fmla="*/ 32 h 39"/>
                                    <a:gd name="T6" fmla="*/ 90 w 98"/>
                                    <a:gd name="T7" fmla="*/ 39 h 39"/>
                                    <a:gd name="T8" fmla="*/ 98 w 98"/>
                                    <a:gd name="T9" fmla="*/ 16 h 39"/>
                                    <a:gd name="T10" fmla="*/ 63 w 98"/>
                                    <a:gd name="T11" fmla="*/ 8 h 39"/>
                                    <a:gd name="T12" fmla="*/ 59 w 98"/>
                                    <a:gd name="T13" fmla="*/ 8 h 39"/>
                                    <a:gd name="T14" fmla="*/ 0 w 98"/>
                                    <a:gd name="T15" fmla="*/ 0 h 39"/>
                                    <a:gd name="T16" fmla="*/ 0 w 98"/>
                                    <a:gd name="T17" fmla="*/ 2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0" y="24"/>
                                      </a:moveTo>
                                      <a:lnTo>
                                        <a:pt x="59" y="32"/>
                                      </a:lnTo>
                                      <a:lnTo>
                                        <a:pt x="55" y="32"/>
                                      </a:lnTo>
                                      <a:lnTo>
                                        <a:pt x="90" y="39"/>
                                      </a:lnTo>
                                      <a:lnTo>
                                        <a:pt x="98" y="16"/>
                                      </a:lnTo>
                                      <a:lnTo>
                                        <a:pt x="63" y="8"/>
                                      </a:lnTo>
                                      <a:lnTo>
                                        <a:pt x="59"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0" name="Freeform 136"/>
                              <wps:cNvSpPr>
                                <a:spLocks/>
                              </wps:cNvSpPr>
                              <wps:spPr bwMode="auto">
                                <a:xfrm>
                                  <a:off x="1823720" y="630555"/>
                                  <a:ext cx="62230" cy="24765"/>
                                </a:xfrm>
                                <a:custGeom>
                                  <a:avLst/>
                                  <a:gdLst>
                                    <a:gd name="T0" fmla="*/ 0 w 98"/>
                                    <a:gd name="T1" fmla="*/ 23 h 39"/>
                                    <a:gd name="T2" fmla="*/ 55 w 98"/>
                                    <a:gd name="T3" fmla="*/ 31 h 39"/>
                                    <a:gd name="T4" fmla="*/ 51 w 98"/>
                                    <a:gd name="T5" fmla="*/ 31 h 39"/>
                                    <a:gd name="T6" fmla="*/ 91 w 98"/>
                                    <a:gd name="T7" fmla="*/ 39 h 39"/>
                                    <a:gd name="T8" fmla="*/ 98 w 98"/>
                                    <a:gd name="T9" fmla="*/ 16 h 39"/>
                                    <a:gd name="T10" fmla="*/ 59 w 98"/>
                                    <a:gd name="T11" fmla="*/ 8 h 39"/>
                                    <a:gd name="T12" fmla="*/ 55 w 98"/>
                                    <a:gd name="T13" fmla="*/ 8 h 39"/>
                                    <a:gd name="T14" fmla="*/ 0 w 98"/>
                                    <a:gd name="T15" fmla="*/ 0 h 39"/>
                                    <a:gd name="T16" fmla="*/ 0 w 98"/>
                                    <a:gd name="T17" fmla="*/ 23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0" y="23"/>
                                      </a:moveTo>
                                      <a:lnTo>
                                        <a:pt x="55" y="31"/>
                                      </a:lnTo>
                                      <a:lnTo>
                                        <a:pt x="51" y="31"/>
                                      </a:lnTo>
                                      <a:lnTo>
                                        <a:pt x="91" y="39"/>
                                      </a:lnTo>
                                      <a:lnTo>
                                        <a:pt x="98" y="16"/>
                                      </a:lnTo>
                                      <a:lnTo>
                                        <a:pt x="59" y="8"/>
                                      </a:lnTo>
                                      <a:lnTo>
                                        <a:pt x="55" y="8"/>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1" name="Freeform 137"/>
                              <wps:cNvSpPr>
                                <a:spLocks/>
                              </wps:cNvSpPr>
                              <wps:spPr bwMode="auto">
                                <a:xfrm>
                                  <a:off x="1896110" y="642620"/>
                                  <a:ext cx="65405" cy="27940"/>
                                </a:xfrm>
                                <a:custGeom>
                                  <a:avLst/>
                                  <a:gdLst>
                                    <a:gd name="T0" fmla="*/ 0 w 103"/>
                                    <a:gd name="T1" fmla="*/ 24 h 44"/>
                                    <a:gd name="T2" fmla="*/ 51 w 103"/>
                                    <a:gd name="T3" fmla="*/ 36 h 44"/>
                                    <a:gd name="T4" fmla="*/ 95 w 103"/>
                                    <a:gd name="T5" fmla="*/ 44 h 44"/>
                                    <a:gd name="T6" fmla="*/ 103 w 103"/>
                                    <a:gd name="T7" fmla="*/ 20 h 44"/>
                                    <a:gd name="T8" fmla="*/ 59 w 103"/>
                                    <a:gd name="T9" fmla="*/ 12 h 44"/>
                                    <a:gd name="T10" fmla="*/ 8 w 103"/>
                                    <a:gd name="T11" fmla="*/ 0 h 44"/>
                                    <a:gd name="T12" fmla="*/ 0 w 103"/>
                                    <a:gd name="T13" fmla="*/ 24 h 44"/>
                                  </a:gdLst>
                                  <a:ahLst/>
                                  <a:cxnLst>
                                    <a:cxn ang="0">
                                      <a:pos x="T0" y="T1"/>
                                    </a:cxn>
                                    <a:cxn ang="0">
                                      <a:pos x="T2" y="T3"/>
                                    </a:cxn>
                                    <a:cxn ang="0">
                                      <a:pos x="T4" y="T5"/>
                                    </a:cxn>
                                    <a:cxn ang="0">
                                      <a:pos x="T6" y="T7"/>
                                    </a:cxn>
                                    <a:cxn ang="0">
                                      <a:pos x="T8" y="T9"/>
                                    </a:cxn>
                                    <a:cxn ang="0">
                                      <a:pos x="T10" y="T11"/>
                                    </a:cxn>
                                    <a:cxn ang="0">
                                      <a:pos x="T12" y="T13"/>
                                    </a:cxn>
                                  </a:cxnLst>
                                  <a:rect l="0" t="0" r="r" b="b"/>
                                  <a:pathLst>
                                    <a:path w="103" h="44">
                                      <a:moveTo>
                                        <a:pt x="0" y="24"/>
                                      </a:moveTo>
                                      <a:lnTo>
                                        <a:pt x="51" y="36"/>
                                      </a:lnTo>
                                      <a:lnTo>
                                        <a:pt x="95" y="44"/>
                                      </a:lnTo>
                                      <a:lnTo>
                                        <a:pt x="103" y="20"/>
                                      </a:lnTo>
                                      <a:lnTo>
                                        <a:pt x="59" y="12"/>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2" name="Freeform 138"/>
                              <wps:cNvSpPr>
                                <a:spLocks/>
                              </wps:cNvSpPr>
                              <wps:spPr bwMode="auto">
                                <a:xfrm>
                                  <a:off x="1971040" y="657860"/>
                                  <a:ext cx="65405" cy="29845"/>
                                </a:xfrm>
                                <a:custGeom>
                                  <a:avLst/>
                                  <a:gdLst>
                                    <a:gd name="T0" fmla="*/ 0 w 103"/>
                                    <a:gd name="T1" fmla="*/ 24 h 47"/>
                                    <a:gd name="T2" fmla="*/ 95 w 103"/>
                                    <a:gd name="T3" fmla="*/ 47 h 47"/>
                                    <a:gd name="T4" fmla="*/ 103 w 103"/>
                                    <a:gd name="T5" fmla="*/ 24 h 47"/>
                                    <a:gd name="T6" fmla="*/ 8 w 103"/>
                                    <a:gd name="T7" fmla="*/ 0 h 47"/>
                                    <a:gd name="T8" fmla="*/ 0 w 103"/>
                                    <a:gd name="T9" fmla="*/ 24 h 47"/>
                                  </a:gdLst>
                                  <a:ahLst/>
                                  <a:cxnLst>
                                    <a:cxn ang="0">
                                      <a:pos x="T0" y="T1"/>
                                    </a:cxn>
                                    <a:cxn ang="0">
                                      <a:pos x="T2" y="T3"/>
                                    </a:cxn>
                                    <a:cxn ang="0">
                                      <a:pos x="T4" y="T5"/>
                                    </a:cxn>
                                    <a:cxn ang="0">
                                      <a:pos x="T6" y="T7"/>
                                    </a:cxn>
                                    <a:cxn ang="0">
                                      <a:pos x="T8" y="T9"/>
                                    </a:cxn>
                                  </a:cxnLst>
                                  <a:rect l="0" t="0" r="r" b="b"/>
                                  <a:pathLst>
                                    <a:path w="103" h="47">
                                      <a:moveTo>
                                        <a:pt x="0" y="24"/>
                                      </a:moveTo>
                                      <a:lnTo>
                                        <a:pt x="95" y="47"/>
                                      </a:lnTo>
                                      <a:lnTo>
                                        <a:pt x="103" y="2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3" name="Freeform 139"/>
                              <wps:cNvSpPr>
                                <a:spLocks/>
                              </wps:cNvSpPr>
                              <wps:spPr bwMode="auto">
                                <a:xfrm>
                                  <a:off x="2046605" y="675640"/>
                                  <a:ext cx="64770" cy="27305"/>
                                </a:xfrm>
                                <a:custGeom>
                                  <a:avLst/>
                                  <a:gdLst>
                                    <a:gd name="T0" fmla="*/ 0 w 102"/>
                                    <a:gd name="T1" fmla="*/ 23 h 43"/>
                                    <a:gd name="T2" fmla="*/ 43 w 102"/>
                                    <a:gd name="T3" fmla="*/ 31 h 43"/>
                                    <a:gd name="T4" fmla="*/ 94 w 102"/>
                                    <a:gd name="T5" fmla="*/ 43 h 43"/>
                                    <a:gd name="T6" fmla="*/ 102 w 102"/>
                                    <a:gd name="T7" fmla="*/ 19 h 43"/>
                                    <a:gd name="T8" fmla="*/ 51 w 102"/>
                                    <a:gd name="T9" fmla="*/ 8 h 43"/>
                                    <a:gd name="T10" fmla="*/ 8 w 102"/>
                                    <a:gd name="T11" fmla="*/ 0 h 43"/>
                                    <a:gd name="T12" fmla="*/ 0 w 102"/>
                                    <a:gd name="T13" fmla="*/ 23 h 43"/>
                                  </a:gdLst>
                                  <a:ahLst/>
                                  <a:cxnLst>
                                    <a:cxn ang="0">
                                      <a:pos x="T0" y="T1"/>
                                    </a:cxn>
                                    <a:cxn ang="0">
                                      <a:pos x="T2" y="T3"/>
                                    </a:cxn>
                                    <a:cxn ang="0">
                                      <a:pos x="T4" y="T5"/>
                                    </a:cxn>
                                    <a:cxn ang="0">
                                      <a:pos x="T6" y="T7"/>
                                    </a:cxn>
                                    <a:cxn ang="0">
                                      <a:pos x="T8" y="T9"/>
                                    </a:cxn>
                                    <a:cxn ang="0">
                                      <a:pos x="T10" y="T11"/>
                                    </a:cxn>
                                    <a:cxn ang="0">
                                      <a:pos x="T12" y="T13"/>
                                    </a:cxn>
                                  </a:cxnLst>
                                  <a:rect l="0" t="0" r="r" b="b"/>
                                  <a:pathLst>
                                    <a:path w="102" h="43">
                                      <a:moveTo>
                                        <a:pt x="0" y="23"/>
                                      </a:moveTo>
                                      <a:lnTo>
                                        <a:pt x="43" y="31"/>
                                      </a:lnTo>
                                      <a:lnTo>
                                        <a:pt x="94" y="43"/>
                                      </a:lnTo>
                                      <a:lnTo>
                                        <a:pt x="102" y="19"/>
                                      </a:lnTo>
                                      <a:lnTo>
                                        <a:pt x="51" y="8"/>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4" name="Freeform 140"/>
                              <wps:cNvSpPr>
                                <a:spLocks/>
                              </wps:cNvSpPr>
                              <wps:spPr bwMode="auto">
                                <a:xfrm>
                                  <a:off x="2121535" y="690245"/>
                                  <a:ext cx="62230" cy="30480"/>
                                </a:xfrm>
                                <a:custGeom>
                                  <a:avLst/>
                                  <a:gdLst>
                                    <a:gd name="T0" fmla="*/ 0 w 98"/>
                                    <a:gd name="T1" fmla="*/ 24 h 48"/>
                                    <a:gd name="T2" fmla="*/ 35 w 98"/>
                                    <a:gd name="T3" fmla="*/ 32 h 48"/>
                                    <a:gd name="T4" fmla="*/ 90 w 98"/>
                                    <a:gd name="T5" fmla="*/ 48 h 48"/>
                                    <a:gd name="T6" fmla="*/ 98 w 98"/>
                                    <a:gd name="T7" fmla="*/ 24 h 48"/>
                                    <a:gd name="T8" fmla="*/ 43 w 98"/>
                                    <a:gd name="T9" fmla="*/ 8 h 48"/>
                                    <a:gd name="T10" fmla="*/ 8 w 98"/>
                                    <a:gd name="T11" fmla="*/ 0 h 48"/>
                                    <a:gd name="T12" fmla="*/ 0 w 98"/>
                                    <a:gd name="T13" fmla="*/ 24 h 48"/>
                                  </a:gdLst>
                                  <a:ahLst/>
                                  <a:cxnLst>
                                    <a:cxn ang="0">
                                      <a:pos x="T0" y="T1"/>
                                    </a:cxn>
                                    <a:cxn ang="0">
                                      <a:pos x="T2" y="T3"/>
                                    </a:cxn>
                                    <a:cxn ang="0">
                                      <a:pos x="T4" y="T5"/>
                                    </a:cxn>
                                    <a:cxn ang="0">
                                      <a:pos x="T6" y="T7"/>
                                    </a:cxn>
                                    <a:cxn ang="0">
                                      <a:pos x="T8" y="T9"/>
                                    </a:cxn>
                                    <a:cxn ang="0">
                                      <a:pos x="T10" y="T11"/>
                                    </a:cxn>
                                    <a:cxn ang="0">
                                      <a:pos x="T12" y="T13"/>
                                    </a:cxn>
                                  </a:cxnLst>
                                  <a:rect l="0" t="0" r="r" b="b"/>
                                  <a:pathLst>
                                    <a:path w="98" h="48">
                                      <a:moveTo>
                                        <a:pt x="0" y="24"/>
                                      </a:moveTo>
                                      <a:lnTo>
                                        <a:pt x="35" y="32"/>
                                      </a:lnTo>
                                      <a:lnTo>
                                        <a:pt x="90" y="48"/>
                                      </a:lnTo>
                                      <a:lnTo>
                                        <a:pt x="98" y="24"/>
                                      </a:lnTo>
                                      <a:lnTo>
                                        <a:pt x="43"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5" name="Freeform 141"/>
                              <wps:cNvSpPr>
                                <a:spLocks/>
                              </wps:cNvSpPr>
                              <wps:spPr bwMode="auto">
                                <a:xfrm>
                                  <a:off x="2193925" y="708025"/>
                                  <a:ext cx="60325" cy="29845"/>
                                </a:xfrm>
                                <a:custGeom>
                                  <a:avLst/>
                                  <a:gdLst>
                                    <a:gd name="T0" fmla="*/ 0 w 95"/>
                                    <a:gd name="T1" fmla="*/ 24 h 47"/>
                                    <a:gd name="T2" fmla="*/ 32 w 95"/>
                                    <a:gd name="T3" fmla="*/ 31 h 47"/>
                                    <a:gd name="T4" fmla="*/ 91 w 95"/>
                                    <a:gd name="T5" fmla="*/ 47 h 47"/>
                                    <a:gd name="T6" fmla="*/ 95 w 95"/>
                                    <a:gd name="T7" fmla="*/ 47 h 47"/>
                                    <a:gd name="T8" fmla="*/ 95 w 95"/>
                                    <a:gd name="T9" fmla="*/ 24 h 47"/>
                                    <a:gd name="T10" fmla="*/ 91 w 95"/>
                                    <a:gd name="T11" fmla="*/ 24 h 47"/>
                                    <a:gd name="T12" fmla="*/ 95 w 95"/>
                                    <a:gd name="T13" fmla="*/ 24 h 47"/>
                                    <a:gd name="T14" fmla="*/ 39 w 95"/>
                                    <a:gd name="T15" fmla="*/ 8 h 47"/>
                                    <a:gd name="T16" fmla="*/ 8 w 95"/>
                                    <a:gd name="T17" fmla="*/ 0 h 47"/>
                                    <a:gd name="T18" fmla="*/ 0 w 95"/>
                                    <a:gd name="T1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 h="47">
                                      <a:moveTo>
                                        <a:pt x="0" y="24"/>
                                      </a:moveTo>
                                      <a:lnTo>
                                        <a:pt x="32" y="31"/>
                                      </a:lnTo>
                                      <a:lnTo>
                                        <a:pt x="91" y="47"/>
                                      </a:lnTo>
                                      <a:lnTo>
                                        <a:pt x="95" y="47"/>
                                      </a:lnTo>
                                      <a:lnTo>
                                        <a:pt x="95" y="24"/>
                                      </a:lnTo>
                                      <a:lnTo>
                                        <a:pt x="91" y="24"/>
                                      </a:lnTo>
                                      <a:lnTo>
                                        <a:pt x="95" y="24"/>
                                      </a:lnTo>
                                      <a:lnTo>
                                        <a:pt x="39"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6" name="Freeform 142"/>
                              <wps:cNvSpPr>
                                <a:spLocks/>
                              </wps:cNvSpPr>
                              <wps:spPr bwMode="auto">
                                <a:xfrm>
                                  <a:off x="2266315" y="725805"/>
                                  <a:ext cx="62865" cy="32385"/>
                                </a:xfrm>
                                <a:custGeom>
                                  <a:avLst/>
                                  <a:gdLst>
                                    <a:gd name="T0" fmla="*/ 0 w 99"/>
                                    <a:gd name="T1" fmla="*/ 23 h 51"/>
                                    <a:gd name="T2" fmla="*/ 83 w 99"/>
                                    <a:gd name="T3" fmla="*/ 47 h 51"/>
                                    <a:gd name="T4" fmla="*/ 91 w 99"/>
                                    <a:gd name="T5" fmla="*/ 51 h 51"/>
                                    <a:gd name="T6" fmla="*/ 99 w 99"/>
                                    <a:gd name="T7" fmla="*/ 27 h 51"/>
                                    <a:gd name="T8" fmla="*/ 91 w 99"/>
                                    <a:gd name="T9" fmla="*/ 23 h 51"/>
                                    <a:gd name="T10" fmla="*/ 8 w 99"/>
                                    <a:gd name="T11" fmla="*/ 0 h 51"/>
                                    <a:gd name="T12" fmla="*/ 0 w 99"/>
                                    <a:gd name="T13" fmla="*/ 23 h 51"/>
                                  </a:gdLst>
                                  <a:ahLst/>
                                  <a:cxnLst>
                                    <a:cxn ang="0">
                                      <a:pos x="T0" y="T1"/>
                                    </a:cxn>
                                    <a:cxn ang="0">
                                      <a:pos x="T2" y="T3"/>
                                    </a:cxn>
                                    <a:cxn ang="0">
                                      <a:pos x="T4" y="T5"/>
                                    </a:cxn>
                                    <a:cxn ang="0">
                                      <a:pos x="T6" y="T7"/>
                                    </a:cxn>
                                    <a:cxn ang="0">
                                      <a:pos x="T8" y="T9"/>
                                    </a:cxn>
                                    <a:cxn ang="0">
                                      <a:pos x="T10" y="T11"/>
                                    </a:cxn>
                                    <a:cxn ang="0">
                                      <a:pos x="T12" y="T13"/>
                                    </a:cxn>
                                  </a:cxnLst>
                                  <a:rect l="0" t="0" r="r" b="b"/>
                                  <a:pathLst>
                                    <a:path w="99" h="51">
                                      <a:moveTo>
                                        <a:pt x="0" y="23"/>
                                      </a:moveTo>
                                      <a:lnTo>
                                        <a:pt x="83" y="47"/>
                                      </a:lnTo>
                                      <a:lnTo>
                                        <a:pt x="91" y="51"/>
                                      </a:lnTo>
                                      <a:lnTo>
                                        <a:pt x="99" y="27"/>
                                      </a:lnTo>
                                      <a:lnTo>
                                        <a:pt x="91" y="23"/>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7" name="Freeform 143"/>
                              <wps:cNvSpPr>
                                <a:spLocks/>
                              </wps:cNvSpPr>
                              <wps:spPr bwMode="auto">
                                <a:xfrm>
                                  <a:off x="2339340" y="745490"/>
                                  <a:ext cx="59690" cy="32385"/>
                                </a:xfrm>
                                <a:custGeom>
                                  <a:avLst/>
                                  <a:gdLst>
                                    <a:gd name="T0" fmla="*/ 0 w 94"/>
                                    <a:gd name="T1" fmla="*/ 24 h 51"/>
                                    <a:gd name="T2" fmla="*/ 23 w 94"/>
                                    <a:gd name="T3" fmla="*/ 32 h 51"/>
                                    <a:gd name="T4" fmla="*/ 78 w 94"/>
                                    <a:gd name="T5" fmla="*/ 47 h 51"/>
                                    <a:gd name="T6" fmla="*/ 86 w 94"/>
                                    <a:gd name="T7" fmla="*/ 51 h 51"/>
                                    <a:gd name="T8" fmla="*/ 94 w 94"/>
                                    <a:gd name="T9" fmla="*/ 28 h 51"/>
                                    <a:gd name="T10" fmla="*/ 86 w 94"/>
                                    <a:gd name="T11" fmla="*/ 24 h 51"/>
                                    <a:gd name="T12" fmla="*/ 31 w 94"/>
                                    <a:gd name="T13" fmla="*/ 8 h 51"/>
                                    <a:gd name="T14" fmla="*/ 7 w 94"/>
                                    <a:gd name="T15" fmla="*/ 0 h 51"/>
                                    <a:gd name="T16" fmla="*/ 0 w 94"/>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4"/>
                                      </a:moveTo>
                                      <a:lnTo>
                                        <a:pt x="23" y="32"/>
                                      </a:lnTo>
                                      <a:lnTo>
                                        <a:pt x="78" y="47"/>
                                      </a:lnTo>
                                      <a:lnTo>
                                        <a:pt x="86" y="51"/>
                                      </a:lnTo>
                                      <a:lnTo>
                                        <a:pt x="94" y="28"/>
                                      </a:lnTo>
                                      <a:lnTo>
                                        <a:pt x="86" y="24"/>
                                      </a:lnTo>
                                      <a:lnTo>
                                        <a:pt x="31" y="8"/>
                                      </a:lnTo>
                                      <a:lnTo>
                                        <a:pt x="7"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8" name="Freeform 144"/>
                              <wps:cNvSpPr>
                                <a:spLocks/>
                              </wps:cNvSpPr>
                              <wps:spPr bwMode="auto">
                                <a:xfrm>
                                  <a:off x="2409190" y="765810"/>
                                  <a:ext cx="59690" cy="32385"/>
                                </a:xfrm>
                                <a:custGeom>
                                  <a:avLst/>
                                  <a:gdLst>
                                    <a:gd name="T0" fmla="*/ 0 w 94"/>
                                    <a:gd name="T1" fmla="*/ 23 h 51"/>
                                    <a:gd name="T2" fmla="*/ 24 w 94"/>
                                    <a:gd name="T3" fmla="*/ 31 h 51"/>
                                    <a:gd name="T4" fmla="*/ 79 w 94"/>
                                    <a:gd name="T5" fmla="*/ 47 h 51"/>
                                    <a:gd name="T6" fmla="*/ 87 w 94"/>
                                    <a:gd name="T7" fmla="*/ 51 h 51"/>
                                    <a:gd name="T8" fmla="*/ 94 w 94"/>
                                    <a:gd name="T9" fmla="*/ 27 h 51"/>
                                    <a:gd name="T10" fmla="*/ 87 w 94"/>
                                    <a:gd name="T11" fmla="*/ 23 h 51"/>
                                    <a:gd name="T12" fmla="*/ 31 w 94"/>
                                    <a:gd name="T13" fmla="*/ 7 h 51"/>
                                    <a:gd name="T14" fmla="*/ 8 w 94"/>
                                    <a:gd name="T15" fmla="*/ 0 h 51"/>
                                    <a:gd name="T16" fmla="*/ 0 w 94"/>
                                    <a:gd name="T17" fmla="*/ 23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3"/>
                                      </a:moveTo>
                                      <a:lnTo>
                                        <a:pt x="24" y="31"/>
                                      </a:lnTo>
                                      <a:lnTo>
                                        <a:pt x="79" y="47"/>
                                      </a:lnTo>
                                      <a:lnTo>
                                        <a:pt x="87" y="51"/>
                                      </a:lnTo>
                                      <a:lnTo>
                                        <a:pt x="94" y="27"/>
                                      </a:lnTo>
                                      <a:lnTo>
                                        <a:pt x="87" y="23"/>
                                      </a:lnTo>
                                      <a:lnTo>
                                        <a:pt x="31"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9" name="Freeform 145"/>
                              <wps:cNvSpPr>
                                <a:spLocks/>
                              </wps:cNvSpPr>
                              <wps:spPr bwMode="auto">
                                <a:xfrm>
                                  <a:off x="2479040" y="785495"/>
                                  <a:ext cx="60325" cy="32385"/>
                                </a:xfrm>
                                <a:custGeom>
                                  <a:avLst/>
                                  <a:gdLst>
                                    <a:gd name="T0" fmla="*/ 0 w 95"/>
                                    <a:gd name="T1" fmla="*/ 24 h 51"/>
                                    <a:gd name="T2" fmla="*/ 20 w 95"/>
                                    <a:gd name="T3" fmla="*/ 32 h 51"/>
                                    <a:gd name="T4" fmla="*/ 75 w 95"/>
                                    <a:gd name="T5" fmla="*/ 47 h 51"/>
                                    <a:gd name="T6" fmla="*/ 87 w 95"/>
                                    <a:gd name="T7" fmla="*/ 51 h 51"/>
                                    <a:gd name="T8" fmla="*/ 95 w 95"/>
                                    <a:gd name="T9" fmla="*/ 28 h 51"/>
                                    <a:gd name="T10" fmla="*/ 83 w 95"/>
                                    <a:gd name="T11" fmla="*/ 24 h 51"/>
                                    <a:gd name="T12" fmla="*/ 28 w 95"/>
                                    <a:gd name="T13" fmla="*/ 8 h 51"/>
                                    <a:gd name="T14" fmla="*/ 8 w 95"/>
                                    <a:gd name="T15" fmla="*/ 0 h 51"/>
                                    <a:gd name="T16" fmla="*/ 0 w 95"/>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1">
                                      <a:moveTo>
                                        <a:pt x="0" y="24"/>
                                      </a:moveTo>
                                      <a:lnTo>
                                        <a:pt x="20" y="32"/>
                                      </a:lnTo>
                                      <a:lnTo>
                                        <a:pt x="75" y="47"/>
                                      </a:lnTo>
                                      <a:lnTo>
                                        <a:pt x="87" y="51"/>
                                      </a:lnTo>
                                      <a:lnTo>
                                        <a:pt x="95" y="28"/>
                                      </a:lnTo>
                                      <a:lnTo>
                                        <a:pt x="83" y="24"/>
                                      </a:lnTo>
                                      <a:lnTo>
                                        <a:pt x="28"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0" name="Freeform 146"/>
                              <wps:cNvSpPr>
                                <a:spLocks/>
                              </wps:cNvSpPr>
                              <wps:spPr bwMode="auto">
                                <a:xfrm>
                                  <a:off x="2548890" y="805815"/>
                                  <a:ext cx="60325" cy="34925"/>
                                </a:xfrm>
                                <a:custGeom>
                                  <a:avLst/>
                                  <a:gdLst>
                                    <a:gd name="T0" fmla="*/ 0 w 95"/>
                                    <a:gd name="T1" fmla="*/ 23 h 55"/>
                                    <a:gd name="T2" fmla="*/ 20 w 95"/>
                                    <a:gd name="T3" fmla="*/ 31 h 55"/>
                                    <a:gd name="T4" fmla="*/ 71 w 95"/>
                                    <a:gd name="T5" fmla="*/ 51 h 55"/>
                                    <a:gd name="T6" fmla="*/ 87 w 95"/>
                                    <a:gd name="T7" fmla="*/ 55 h 55"/>
                                    <a:gd name="T8" fmla="*/ 95 w 95"/>
                                    <a:gd name="T9" fmla="*/ 31 h 55"/>
                                    <a:gd name="T10" fmla="*/ 79 w 95"/>
                                    <a:gd name="T11" fmla="*/ 27 h 55"/>
                                    <a:gd name="T12" fmla="*/ 28 w 95"/>
                                    <a:gd name="T13" fmla="*/ 7 h 55"/>
                                    <a:gd name="T14" fmla="*/ 8 w 95"/>
                                    <a:gd name="T15" fmla="*/ 0 h 55"/>
                                    <a:gd name="T16" fmla="*/ 0 w 95"/>
                                    <a:gd name="T17"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5">
                                      <a:moveTo>
                                        <a:pt x="0" y="23"/>
                                      </a:moveTo>
                                      <a:lnTo>
                                        <a:pt x="20" y="31"/>
                                      </a:lnTo>
                                      <a:lnTo>
                                        <a:pt x="71" y="51"/>
                                      </a:lnTo>
                                      <a:lnTo>
                                        <a:pt x="87" y="55"/>
                                      </a:lnTo>
                                      <a:lnTo>
                                        <a:pt x="95" y="31"/>
                                      </a:lnTo>
                                      <a:lnTo>
                                        <a:pt x="79" y="27"/>
                                      </a:lnTo>
                                      <a:lnTo>
                                        <a:pt x="28"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1" name="Freeform 147"/>
                              <wps:cNvSpPr>
                                <a:spLocks/>
                              </wps:cNvSpPr>
                              <wps:spPr bwMode="auto">
                                <a:xfrm>
                                  <a:off x="2619375" y="830580"/>
                                  <a:ext cx="59690" cy="32385"/>
                                </a:xfrm>
                                <a:custGeom>
                                  <a:avLst/>
                                  <a:gdLst>
                                    <a:gd name="T0" fmla="*/ 0 w 94"/>
                                    <a:gd name="T1" fmla="*/ 24 h 51"/>
                                    <a:gd name="T2" fmla="*/ 16 w 94"/>
                                    <a:gd name="T3" fmla="*/ 28 h 51"/>
                                    <a:gd name="T4" fmla="*/ 71 w 94"/>
                                    <a:gd name="T5" fmla="*/ 47 h 51"/>
                                    <a:gd name="T6" fmla="*/ 86 w 94"/>
                                    <a:gd name="T7" fmla="*/ 51 h 51"/>
                                    <a:gd name="T8" fmla="*/ 94 w 94"/>
                                    <a:gd name="T9" fmla="*/ 28 h 51"/>
                                    <a:gd name="T10" fmla="*/ 79 w 94"/>
                                    <a:gd name="T11" fmla="*/ 24 h 51"/>
                                    <a:gd name="T12" fmla="*/ 23 w 94"/>
                                    <a:gd name="T13" fmla="*/ 4 h 51"/>
                                    <a:gd name="T14" fmla="*/ 8 w 94"/>
                                    <a:gd name="T15" fmla="*/ 0 h 51"/>
                                    <a:gd name="T16" fmla="*/ 0 w 94"/>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4"/>
                                      </a:moveTo>
                                      <a:lnTo>
                                        <a:pt x="16" y="28"/>
                                      </a:lnTo>
                                      <a:lnTo>
                                        <a:pt x="71" y="47"/>
                                      </a:lnTo>
                                      <a:lnTo>
                                        <a:pt x="86" y="51"/>
                                      </a:lnTo>
                                      <a:lnTo>
                                        <a:pt x="94" y="28"/>
                                      </a:lnTo>
                                      <a:lnTo>
                                        <a:pt x="79" y="24"/>
                                      </a:lnTo>
                                      <a:lnTo>
                                        <a:pt x="23"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2" name="Freeform 148"/>
                              <wps:cNvSpPr>
                                <a:spLocks/>
                              </wps:cNvSpPr>
                              <wps:spPr bwMode="auto">
                                <a:xfrm>
                                  <a:off x="2686685" y="855345"/>
                                  <a:ext cx="62865" cy="33020"/>
                                </a:xfrm>
                                <a:custGeom>
                                  <a:avLst/>
                                  <a:gdLst>
                                    <a:gd name="T0" fmla="*/ 0 w 99"/>
                                    <a:gd name="T1" fmla="*/ 24 h 52"/>
                                    <a:gd name="T2" fmla="*/ 16 w 99"/>
                                    <a:gd name="T3" fmla="*/ 28 h 52"/>
                                    <a:gd name="T4" fmla="*/ 71 w 99"/>
                                    <a:gd name="T5" fmla="*/ 44 h 52"/>
                                    <a:gd name="T6" fmla="*/ 91 w 99"/>
                                    <a:gd name="T7" fmla="*/ 52 h 52"/>
                                    <a:gd name="T8" fmla="*/ 99 w 99"/>
                                    <a:gd name="T9" fmla="*/ 28 h 52"/>
                                    <a:gd name="T10" fmla="*/ 79 w 99"/>
                                    <a:gd name="T11" fmla="*/ 20 h 52"/>
                                    <a:gd name="T12" fmla="*/ 24 w 99"/>
                                    <a:gd name="T13" fmla="*/ 4 h 52"/>
                                    <a:gd name="T14" fmla="*/ 8 w 99"/>
                                    <a:gd name="T15" fmla="*/ 0 h 52"/>
                                    <a:gd name="T16" fmla="*/ 0 w 99"/>
                                    <a:gd name="T17" fmla="*/ 2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2">
                                      <a:moveTo>
                                        <a:pt x="0" y="24"/>
                                      </a:moveTo>
                                      <a:lnTo>
                                        <a:pt x="16" y="28"/>
                                      </a:lnTo>
                                      <a:lnTo>
                                        <a:pt x="71" y="44"/>
                                      </a:lnTo>
                                      <a:lnTo>
                                        <a:pt x="91" y="52"/>
                                      </a:lnTo>
                                      <a:lnTo>
                                        <a:pt x="99" y="28"/>
                                      </a:lnTo>
                                      <a:lnTo>
                                        <a:pt x="79" y="20"/>
                                      </a:lnTo>
                                      <a:lnTo>
                                        <a:pt x="24"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3" name="Freeform 149"/>
                              <wps:cNvSpPr>
                                <a:spLocks/>
                              </wps:cNvSpPr>
                              <wps:spPr bwMode="auto">
                                <a:xfrm>
                                  <a:off x="2756535" y="878205"/>
                                  <a:ext cx="62865" cy="34925"/>
                                </a:xfrm>
                                <a:custGeom>
                                  <a:avLst/>
                                  <a:gdLst>
                                    <a:gd name="T0" fmla="*/ 0 w 99"/>
                                    <a:gd name="T1" fmla="*/ 23 h 55"/>
                                    <a:gd name="T2" fmla="*/ 12 w 99"/>
                                    <a:gd name="T3" fmla="*/ 27 h 55"/>
                                    <a:gd name="T4" fmla="*/ 67 w 99"/>
                                    <a:gd name="T5" fmla="*/ 47 h 55"/>
                                    <a:gd name="T6" fmla="*/ 91 w 99"/>
                                    <a:gd name="T7" fmla="*/ 55 h 55"/>
                                    <a:gd name="T8" fmla="*/ 99 w 99"/>
                                    <a:gd name="T9" fmla="*/ 31 h 55"/>
                                    <a:gd name="T10" fmla="*/ 75 w 99"/>
                                    <a:gd name="T11" fmla="*/ 23 h 55"/>
                                    <a:gd name="T12" fmla="*/ 20 w 99"/>
                                    <a:gd name="T13" fmla="*/ 4 h 55"/>
                                    <a:gd name="T14" fmla="*/ 8 w 99"/>
                                    <a:gd name="T15" fmla="*/ 0 h 55"/>
                                    <a:gd name="T16" fmla="*/ 0 w 99"/>
                                    <a:gd name="T17"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5">
                                      <a:moveTo>
                                        <a:pt x="0" y="23"/>
                                      </a:moveTo>
                                      <a:lnTo>
                                        <a:pt x="12" y="27"/>
                                      </a:lnTo>
                                      <a:lnTo>
                                        <a:pt x="67" y="47"/>
                                      </a:lnTo>
                                      <a:lnTo>
                                        <a:pt x="91" y="55"/>
                                      </a:lnTo>
                                      <a:lnTo>
                                        <a:pt x="99" y="31"/>
                                      </a:lnTo>
                                      <a:lnTo>
                                        <a:pt x="75" y="23"/>
                                      </a:lnTo>
                                      <a:lnTo>
                                        <a:pt x="20" y="4"/>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4" name="Freeform 150"/>
                              <wps:cNvSpPr>
                                <a:spLocks/>
                              </wps:cNvSpPr>
                              <wps:spPr bwMode="auto">
                                <a:xfrm>
                                  <a:off x="2827020" y="905510"/>
                                  <a:ext cx="12065" cy="17780"/>
                                </a:xfrm>
                                <a:custGeom>
                                  <a:avLst/>
                                  <a:gdLst>
                                    <a:gd name="T0" fmla="*/ 0 w 19"/>
                                    <a:gd name="T1" fmla="*/ 24 h 28"/>
                                    <a:gd name="T2" fmla="*/ 12 w 19"/>
                                    <a:gd name="T3" fmla="*/ 28 h 28"/>
                                    <a:gd name="T4" fmla="*/ 19 w 19"/>
                                    <a:gd name="T5" fmla="*/ 4 h 28"/>
                                    <a:gd name="T6" fmla="*/ 8 w 19"/>
                                    <a:gd name="T7" fmla="*/ 0 h 28"/>
                                    <a:gd name="T8" fmla="*/ 0 w 19"/>
                                    <a:gd name="T9" fmla="*/ 24 h 28"/>
                                  </a:gdLst>
                                  <a:ahLst/>
                                  <a:cxnLst>
                                    <a:cxn ang="0">
                                      <a:pos x="T0" y="T1"/>
                                    </a:cxn>
                                    <a:cxn ang="0">
                                      <a:pos x="T2" y="T3"/>
                                    </a:cxn>
                                    <a:cxn ang="0">
                                      <a:pos x="T4" y="T5"/>
                                    </a:cxn>
                                    <a:cxn ang="0">
                                      <a:pos x="T6" y="T7"/>
                                    </a:cxn>
                                    <a:cxn ang="0">
                                      <a:pos x="T8" y="T9"/>
                                    </a:cxn>
                                  </a:cxnLst>
                                  <a:rect l="0" t="0" r="r" b="b"/>
                                  <a:pathLst>
                                    <a:path w="19" h="28">
                                      <a:moveTo>
                                        <a:pt x="0" y="24"/>
                                      </a:moveTo>
                                      <a:lnTo>
                                        <a:pt x="12" y="28"/>
                                      </a:lnTo>
                                      <a:lnTo>
                                        <a:pt x="19"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5" name="Rectangle 151"/>
                              <wps:cNvSpPr>
                                <a:spLocks noChangeArrowheads="1"/>
                              </wps:cNvSpPr>
                              <wps:spPr bwMode="auto">
                                <a:xfrm>
                                  <a:off x="465455" y="0"/>
                                  <a:ext cx="14605" cy="10629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96" name="Line 152"/>
                              <wps:cNvCnPr/>
                              <wps:spPr bwMode="auto">
                                <a:xfrm flipV="1">
                                  <a:off x="2156460" y="354965"/>
                                  <a:ext cx="117475" cy="5308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97" name="Freeform 153"/>
                              <wps:cNvSpPr>
                                <a:spLocks/>
                              </wps:cNvSpPr>
                              <wps:spPr bwMode="auto">
                                <a:xfrm>
                                  <a:off x="2241550" y="354965"/>
                                  <a:ext cx="47625" cy="50165"/>
                                </a:xfrm>
                                <a:custGeom>
                                  <a:avLst/>
                                  <a:gdLst>
                                    <a:gd name="T0" fmla="*/ 0 w 75"/>
                                    <a:gd name="T1" fmla="*/ 63 h 79"/>
                                    <a:gd name="T2" fmla="*/ 51 w 75"/>
                                    <a:gd name="T3" fmla="*/ 0 h 79"/>
                                    <a:gd name="T4" fmla="*/ 75 w 75"/>
                                    <a:gd name="T5" fmla="*/ 79 h 79"/>
                                    <a:gd name="T6" fmla="*/ 43 w 75"/>
                                    <a:gd name="T7" fmla="*/ 36 h 79"/>
                                    <a:gd name="T8" fmla="*/ 0 w 75"/>
                                    <a:gd name="T9" fmla="*/ 63 h 79"/>
                                  </a:gdLst>
                                  <a:ahLst/>
                                  <a:cxnLst>
                                    <a:cxn ang="0">
                                      <a:pos x="T0" y="T1"/>
                                    </a:cxn>
                                    <a:cxn ang="0">
                                      <a:pos x="T2" y="T3"/>
                                    </a:cxn>
                                    <a:cxn ang="0">
                                      <a:pos x="T4" y="T5"/>
                                    </a:cxn>
                                    <a:cxn ang="0">
                                      <a:pos x="T6" y="T7"/>
                                    </a:cxn>
                                    <a:cxn ang="0">
                                      <a:pos x="T8" y="T9"/>
                                    </a:cxn>
                                  </a:cxnLst>
                                  <a:rect l="0" t="0" r="r" b="b"/>
                                  <a:pathLst>
                                    <a:path w="75" h="79">
                                      <a:moveTo>
                                        <a:pt x="0" y="63"/>
                                      </a:moveTo>
                                      <a:lnTo>
                                        <a:pt x="51" y="0"/>
                                      </a:lnTo>
                                      <a:lnTo>
                                        <a:pt x="75" y="79"/>
                                      </a:lnTo>
                                      <a:lnTo>
                                        <a:pt x="43" y="36"/>
                                      </a:lnTo>
                                      <a:lnTo>
                                        <a:pt x="0" y="6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498" name="Line 154"/>
                              <wps:cNvCnPr/>
                              <wps:spPr bwMode="auto">
                                <a:xfrm flipV="1">
                                  <a:off x="2156460" y="767715"/>
                                  <a:ext cx="147320" cy="1181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99" name="Freeform 155"/>
                              <wps:cNvSpPr>
                                <a:spLocks/>
                              </wps:cNvSpPr>
                              <wps:spPr bwMode="auto">
                                <a:xfrm>
                                  <a:off x="2254250" y="767715"/>
                                  <a:ext cx="49530" cy="47625"/>
                                </a:xfrm>
                                <a:custGeom>
                                  <a:avLst/>
                                  <a:gdLst>
                                    <a:gd name="T0" fmla="*/ 0 w 78"/>
                                    <a:gd name="T1" fmla="*/ 20 h 75"/>
                                    <a:gd name="T2" fmla="*/ 78 w 78"/>
                                    <a:gd name="T3" fmla="*/ 0 h 75"/>
                                    <a:gd name="T4" fmla="*/ 47 w 78"/>
                                    <a:gd name="T5" fmla="*/ 75 h 75"/>
                                    <a:gd name="T6" fmla="*/ 51 w 78"/>
                                    <a:gd name="T7" fmla="*/ 24 h 75"/>
                                    <a:gd name="T8" fmla="*/ 0 w 78"/>
                                    <a:gd name="T9" fmla="*/ 20 h 75"/>
                                  </a:gdLst>
                                  <a:ahLst/>
                                  <a:cxnLst>
                                    <a:cxn ang="0">
                                      <a:pos x="T0" y="T1"/>
                                    </a:cxn>
                                    <a:cxn ang="0">
                                      <a:pos x="T2" y="T3"/>
                                    </a:cxn>
                                    <a:cxn ang="0">
                                      <a:pos x="T4" y="T5"/>
                                    </a:cxn>
                                    <a:cxn ang="0">
                                      <a:pos x="T6" y="T7"/>
                                    </a:cxn>
                                    <a:cxn ang="0">
                                      <a:pos x="T8" y="T9"/>
                                    </a:cxn>
                                  </a:cxnLst>
                                  <a:rect l="0" t="0" r="r" b="b"/>
                                  <a:pathLst>
                                    <a:path w="78" h="75">
                                      <a:moveTo>
                                        <a:pt x="0" y="20"/>
                                      </a:moveTo>
                                      <a:lnTo>
                                        <a:pt x="78" y="0"/>
                                      </a:lnTo>
                                      <a:lnTo>
                                        <a:pt x="47" y="75"/>
                                      </a:lnTo>
                                      <a:lnTo>
                                        <a:pt x="51" y="24"/>
                                      </a:lnTo>
                                      <a:lnTo>
                                        <a:pt x="0" y="2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00" name="Rectangle 156"/>
                              <wps:cNvSpPr>
                                <a:spLocks noChangeArrowheads="1"/>
                              </wps:cNvSpPr>
                              <wps:spPr bwMode="auto">
                                <a:xfrm>
                                  <a:off x="1123315" y="890905"/>
                                  <a:ext cx="13976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wps:txbx>
                              <wps:bodyPr rot="0" vert="horz" wrap="none" lIns="0" tIns="0" rIns="0" bIns="0" anchor="t" anchorCtr="0" upright="1">
                                <a:spAutoFit/>
                              </wps:bodyPr>
                            </wps:wsp>
                            <wps:wsp>
                              <wps:cNvPr id="23501" name="Oval 157"/>
                              <wps:cNvSpPr>
                                <a:spLocks noChangeArrowheads="1"/>
                              </wps:cNvSpPr>
                              <wps:spPr bwMode="auto">
                                <a:xfrm>
                                  <a:off x="2752090" y="447675"/>
                                  <a:ext cx="172085" cy="17272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2" name="Freeform 158"/>
                              <wps:cNvSpPr>
                                <a:spLocks/>
                              </wps:cNvSpPr>
                              <wps:spPr bwMode="auto">
                                <a:xfrm>
                                  <a:off x="2736850" y="433070"/>
                                  <a:ext cx="197485" cy="197485"/>
                                </a:xfrm>
                                <a:custGeom>
                                  <a:avLst/>
                                  <a:gdLst>
                                    <a:gd name="T0" fmla="*/ 4 w 311"/>
                                    <a:gd name="T1" fmla="*/ 193 h 311"/>
                                    <a:gd name="T2" fmla="*/ 8 w 311"/>
                                    <a:gd name="T3" fmla="*/ 216 h 311"/>
                                    <a:gd name="T4" fmla="*/ 16 w 311"/>
                                    <a:gd name="T5" fmla="*/ 228 h 311"/>
                                    <a:gd name="T6" fmla="*/ 51 w 311"/>
                                    <a:gd name="T7" fmla="*/ 275 h 311"/>
                                    <a:gd name="T8" fmla="*/ 87 w 311"/>
                                    <a:gd name="T9" fmla="*/ 295 h 311"/>
                                    <a:gd name="T10" fmla="*/ 102 w 311"/>
                                    <a:gd name="T11" fmla="*/ 303 h 311"/>
                                    <a:gd name="T12" fmla="*/ 126 w 311"/>
                                    <a:gd name="T13" fmla="*/ 311 h 311"/>
                                    <a:gd name="T14" fmla="*/ 169 w 311"/>
                                    <a:gd name="T15" fmla="*/ 311 h 311"/>
                                    <a:gd name="T16" fmla="*/ 205 w 311"/>
                                    <a:gd name="T17" fmla="*/ 307 h 311"/>
                                    <a:gd name="T18" fmla="*/ 228 w 311"/>
                                    <a:gd name="T19" fmla="*/ 295 h 311"/>
                                    <a:gd name="T20" fmla="*/ 248 w 311"/>
                                    <a:gd name="T21" fmla="*/ 287 h 311"/>
                                    <a:gd name="T22" fmla="*/ 288 w 311"/>
                                    <a:gd name="T23" fmla="*/ 248 h 311"/>
                                    <a:gd name="T24" fmla="*/ 295 w 311"/>
                                    <a:gd name="T25" fmla="*/ 228 h 311"/>
                                    <a:gd name="T26" fmla="*/ 307 w 311"/>
                                    <a:gd name="T27" fmla="*/ 204 h 311"/>
                                    <a:gd name="T28" fmla="*/ 311 w 311"/>
                                    <a:gd name="T29" fmla="*/ 169 h 311"/>
                                    <a:gd name="T30" fmla="*/ 311 w 311"/>
                                    <a:gd name="T31" fmla="*/ 126 h 311"/>
                                    <a:gd name="T32" fmla="*/ 303 w 311"/>
                                    <a:gd name="T33" fmla="*/ 102 h 311"/>
                                    <a:gd name="T34" fmla="*/ 295 w 311"/>
                                    <a:gd name="T35" fmla="*/ 86 h 311"/>
                                    <a:gd name="T36" fmla="*/ 276 w 311"/>
                                    <a:gd name="T37" fmla="*/ 51 h 311"/>
                                    <a:gd name="T38" fmla="*/ 228 w 311"/>
                                    <a:gd name="T39" fmla="*/ 15 h 311"/>
                                    <a:gd name="T40" fmla="*/ 217 w 311"/>
                                    <a:gd name="T41" fmla="*/ 7 h 311"/>
                                    <a:gd name="T42" fmla="*/ 193 w 311"/>
                                    <a:gd name="T43" fmla="*/ 4 h 311"/>
                                    <a:gd name="T44" fmla="*/ 118 w 311"/>
                                    <a:gd name="T45" fmla="*/ 4 h 311"/>
                                    <a:gd name="T46" fmla="*/ 95 w 311"/>
                                    <a:gd name="T47" fmla="*/ 7 h 311"/>
                                    <a:gd name="T48" fmla="*/ 83 w 311"/>
                                    <a:gd name="T49" fmla="*/ 15 h 311"/>
                                    <a:gd name="T50" fmla="*/ 35 w 311"/>
                                    <a:gd name="T51" fmla="*/ 51 h 311"/>
                                    <a:gd name="T52" fmla="*/ 16 w 311"/>
                                    <a:gd name="T53" fmla="*/ 86 h 311"/>
                                    <a:gd name="T54" fmla="*/ 8 w 311"/>
                                    <a:gd name="T55" fmla="*/ 102 h 311"/>
                                    <a:gd name="T56" fmla="*/ 0 w 311"/>
                                    <a:gd name="T57" fmla="*/ 126 h 311"/>
                                    <a:gd name="T58" fmla="*/ 47 w 311"/>
                                    <a:gd name="T59" fmla="*/ 134 h 311"/>
                                    <a:gd name="T60" fmla="*/ 55 w 311"/>
                                    <a:gd name="T61" fmla="*/ 118 h 311"/>
                                    <a:gd name="T62" fmla="*/ 63 w 311"/>
                                    <a:gd name="T63" fmla="*/ 94 h 311"/>
                                    <a:gd name="T64" fmla="*/ 75 w 311"/>
                                    <a:gd name="T65" fmla="*/ 82 h 311"/>
                                    <a:gd name="T66" fmla="*/ 95 w 311"/>
                                    <a:gd name="T67" fmla="*/ 63 h 311"/>
                                    <a:gd name="T68" fmla="*/ 114 w 311"/>
                                    <a:gd name="T69" fmla="*/ 55 h 311"/>
                                    <a:gd name="T70" fmla="*/ 122 w 311"/>
                                    <a:gd name="T71" fmla="*/ 51 h 311"/>
                                    <a:gd name="T72" fmla="*/ 158 w 311"/>
                                    <a:gd name="T73" fmla="*/ 47 h 311"/>
                                    <a:gd name="T74" fmla="*/ 189 w 311"/>
                                    <a:gd name="T75" fmla="*/ 51 h 311"/>
                                    <a:gd name="T76" fmla="*/ 197 w 311"/>
                                    <a:gd name="T77" fmla="*/ 55 h 311"/>
                                    <a:gd name="T78" fmla="*/ 217 w 311"/>
                                    <a:gd name="T79" fmla="*/ 63 h 311"/>
                                    <a:gd name="T80" fmla="*/ 236 w 311"/>
                                    <a:gd name="T81" fmla="*/ 82 h 311"/>
                                    <a:gd name="T82" fmla="*/ 248 w 311"/>
                                    <a:gd name="T83" fmla="*/ 94 h 311"/>
                                    <a:gd name="T84" fmla="*/ 256 w 311"/>
                                    <a:gd name="T85" fmla="*/ 118 h 311"/>
                                    <a:gd name="T86" fmla="*/ 264 w 311"/>
                                    <a:gd name="T87" fmla="*/ 134 h 311"/>
                                    <a:gd name="T88" fmla="*/ 276 w 311"/>
                                    <a:gd name="T89" fmla="*/ 141 h 311"/>
                                    <a:gd name="T90" fmla="*/ 260 w 311"/>
                                    <a:gd name="T91" fmla="*/ 185 h 311"/>
                                    <a:gd name="T92" fmla="*/ 256 w 311"/>
                                    <a:gd name="T93" fmla="*/ 200 h 311"/>
                                    <a:gd name="T94" fmla="*/ 248 w 311"/>
                                    <a:gd name="T95" fmla="*/ 220 h 311"/>
                                    <a:gd name="T96" fmla="*/ 236 w 311"/>
                                    <a:gd name="T97" fmla="*/ 236 h 311"/>
                                    <a:gd name="T98" fmla="*/ 221 w 311"/>
                                    <a:gd name="T99" fmla="*/ 248 h 311"/>
                                    <a:gd name="T100" fmla="*/ 201 w 311"/>
                                    <a:gd name="T101" fmla="*/ 256 h 311"/>
                                    <a:gd name="T102" fmla="*/ 185 w 311"/>
                                    <a:gd name="T103" fmla="*/ 260 h 311"/>
                                    <a:gd name="T104" fmla="*/ 142 w 311"/>
                                    <a:gd name="T105" fmla="*/ 275 h 311"/>
                                    <a:gd name="T106" fmla="*/ 134 w 311"/>
                                    <a:gd name="T107" fmla="*/ 264 h 311"/>
                                    <a:gd name="T108" fmla="*/ 118 w 311"/>
                                    <a:gd name="T109" fmla="*/ 256 h 311"/>
                                    <a:gd name="T110" fmla="*/ 95 w 311"/>
                                    <a:gd name="T111" fmla="*/ 248 h 311"/>
                                    <a:gd name="T112" fmla="*/ 83 w 311"/>
                                    <a:gd name="T113" fmla="*/ 236 h 311"/>
                                    <a:gd name="T114" fmla="*/ 63 w 311"/>
                                    <a:gd name="T115" fmla="*/ 216 h 311"/>
                                    <a:gd name="T116" fmla="*/ 55 w 311"/>
                                    <a:gd name="T117" fmla="*/ 197 h 311"/>
                                    <a:gd name="T118" fmla="*/ 51 w 311"/>
                                    <a:gd name="T119" fmla="*/ 189 h 311"/>
                                    <a:gd name="T120" fmla="*/ 47 w 311"/>
                                    <a:gd name="T121" fmla="*/ 157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1" h="311">
                                      <a:moveTo>
                                        <a:pt x="0" y="157"/>
                                      </a:moveTo>
                                      <a:lnTo>
                                        <a:pt x="0" y="185"/>
                                      </a:lnTo>
                                      <a:lnTo>
                                        <a:pt x="4" y="193"/>
                                      </a:lnTo>
                                      <a:lnTo>
                                        <a:pt x="4" y="204"/>
                                      </a:lnTo>
                                      <a:lnTo>
                                        <a:pt x="8" y="208"/>
                                      </a:lnTo>
                                      <a:lnTo>
                                        <a:pt x="8" y="216"/>
                                      </a:lnTo>
                                      <a:lnTo>
                                        <a:pt x="16" y="228"/>
                                      </a:lnTo>
                                      <a:lnTo>
                                        <a:pt x="16" y="224"/>
                                      </a:lnTo>
                                      <a:lnTo>
                                        <a:pt x="16" y="228"/>
                                      </a:lnTo>
                                      <a:lnTo>
                                        <a:pt x="24" y="248"/>
                                      </a:lnTo>
                                      <a:lnTo>
                                        <a:pt x="35" y="260"/>
                                      </a:lnTo>
                                      <a:lnTo>
                                        <a:pt x="51" y="275"/>
                                      </a:lnTo>
                                      <a:lnTo>
                                        <a:pt x="63" y="287"/>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7" y="303"/>
                                      </a:lnTo>
                                      <a:lnTo>
                                        <a:pt x="228" y="295"/>
                                      </a:lnTo>
                                      <a:lnTo>
                                        <a:pt x="225" y="295"/>
                                      </a:lnTo>
                                      <a:lnTo>
                                        <a:pt x="228" y="295"/>
                                      </a:lnTo>
                                      <a:lnTo>
                                        <a:pt x="248" y="287"/>
                                      </a:lnTo>
                                      <a:lnTo>
                                        <a:pt x="260" y="275"/>
                                      </a:lnTo>
                                      <a:lnTo>
                                        <a:pt x="276" y="260"/>
                                      </a:lnTo>
                                      <a:lnTo>
                                        <a:pt x="288" y="248"/>
                                      </a:lnTo>
                                      <a:lnTo>
                                        <a:pt x="295" y="228"/>
                                      </a:lnTo>
                                      <a:lnTo>
                                        <a:pt x="295" y="224"/>
                                      </a:lnTo>
                                      <a:lnTo>
                                        <a:pt x="295" y="228"/>
                                      </a:lnTo>
                                      <a:lnTo>
                                        <a:pt x="303" y="216"/>
                                      </a:lnTo>
                                      <a:lnTo>
                                        <a:pt x="303" y="208"/>
                                      </a:lnTo>
                                      <a:lnTo>
                                        <a:pt x="307" y="204"/>
                                      </a:lnTo>
                                      <a:lnTo>
                                        <a:pt x="307" y="193"/>
                                      </a:lnTo>
                                      <a:lnTo>
                                        <a:pt x="311" y="185"/>
                                      </a:lnTo>
                                      <a:lnTo>
                                        <a:pt x="311" y="169"/>
                                      </a:lnTo>
                                      <a:lnTo>
                                        <a:pt x="307" y="173"/>
                                      </a:lnTo>
                                      <a:lnTo>
                                        <a:pt x="311" y="145"/>
                                      </a:lnTo>
                                      <a:lnTo>
                                        <a:pt x="311" y="126"/>
                                      </a:lnTo>
                                      <a:lnTo>
                                        <a:pt x="307" y="118"/>
                                      </a:lnTo>
                                      <a:lnTo>
                                        <a:pt x="307" y="106"/>
                                      </a:lnTo>
                                      <a:lnTo>
                                        <a:pt x="303" y="102"/>
                                      </a:lnTo>
                                      <a:lnTo>
                                        <a:pt x="303" y="94"/>
                                      </a:lnTo>
                                      <a:lnTo>
                                        <a:pt x="295" y="82"/>
                                      </a:lnTo>
                                      <a:lnTo>
                                        <a:pt x="295" y="86"/>
                                      </a:lnTo>
                                      <a:lnTo>
                                        <a:pt x="295" y="82"/>
                                      </a:lnTo>
                                      <a:lnTo>
                                        <a:pt x="288" y="63"/>
                                      </a:lnTo>
                                      <a:lnTo>
                                        <a:pt x="276" y="51"/>
                                      </a:lnTo>
                                      <a:lnTo>
                                        <a:pt x="260" y="35"/>
                                      </a:lnTo>
                                      <a:lnTo>
                                        <a:pt x="248" y="23"/>
                                      </a:lnTo>
                                      <a:lnTo>
                                        <a:pt x="228" y="15"/>
                                      </a:lnTo>
                                      <a:lnTo>
                                        <a:pt x="225" y="15"/>
                                      </a:lnTo>
                                      <a:lnTo>
                                        <a:pt x="228" y="15"/>
                                      </a:lnTo>
                                      <a:lnTo>
                                        <a:pt x="217" y="7"/>
                                      </a:lnTo>
                                      <a:lnTo>
                                        <a:pt x="209" y="7"/>
                                      </a:lnTo>
                                      <a:lnTo>
                                        <a:pt x="205" y="4"/>
                                      </a:lnTo>
                                      <a:lnTo>
                                        <a:pt x="193" y="4"/>
                                      </a:lnTo>
                                      <a:lnTo>
                                        <a:pt x="185" y="0"/>
                                      </a:lnTo>
                                      <a:lnTo>
                                        <a:pt x="126" y="0"/>
                                      </a:lnTo>
                                      <a:lnTo>
                                        <a:pt x="118" y="4"/>
                                      </a:lnTo>
                                      <a:lnTo>
                                        <a:pt x="106" y="4"/>
                                      </a:lnTo>
                                      <a:lnTo>
                                        <a:pt x="102" y="7"/>
                                      </a:lnTo>
                                      <a:lnTo>
                                        <a:pt x="95" y="7"/>
                                      </a:lnTo>
                                      <a:lnTo>
                                        <a:pt x="83" y="15"/>
                                      </a:lnTo>
                                      <a:lnTo>
                                        <a:pt x="87" y="15"/>
                                      </a:lnTo>
                                      <a:lnTo>
                                        <a:pt x="83" y="15"/>
                                      </a:lnTo>
                                      <a:lnTo>
                                        <a:pt x="63" y="23"/>
                                      </a:lnTo>
                                      <a:lnTo>
                                        <a:pt x="51" y="35"/>
                                      </a:lnTo>
                                      <a:lnTo>
                                        <a:pt x="35" y="51"/>
                                      </a:lnTo>
                                      <a:lnTo>
                                        <a:pt x="24" y="63"/>
                                      </a:lnTo>
                                      <a:lnTo>
                                        <a:pt x="16" y="82"/>
                                      </a:lnTo>
                                      <a:lnTo>
                                        <a:pt x="16" y="86"/>
                                      </a:lnTo>
                                      <a:lnTo>
                                        <a:pt x="16" y="82"/>
                                      </a:lnTo>
                                      <a:lnTo>
                                        <a:pt x="8" y="94"/>
                                      </a:lnTo>
                                      <a:lnTo>
                                        <a:pt x="8" y="102"/>
                                      </a:lnTo>
                                      <a:lnTo>
                                        <a:pt x="4" y="106"/>
                                      </a:lnTo>
                                      <a:lnTo>
                                        <a:pt x="4" y="118"/>
                                      </a:lnTo>
                                      <a:lnTo>
                                        <a:pt x="0" y="126"/>
                                      </a:lnTo>
                                      <a:lnTo>
                                        <a:pt x="0" y="157"/>
                                      </a:lnTo>
                                      <a:lnTo>
                                        <a:pt x="47" y="157"/>
                                      </a:lnTo>
                                      <a:lnTo>
                                        <a:pt x="47" y="134"/>
                                      </a:lnTo>
                                      <a:lnTo>
                                        <a:pt x="51" y="126"/>
                                      </a:lnTo>
                                      <a:lnTo>
                                        <a:pt x="51" y="122"/>
                                      </a:lnTo>
                                      <a:lnTo>
                                        <a:pt x="55" y="118"/>
                                      </a:lnTo>
                                      <a:lnTo>
                                        <a:pt x="55" y="110"/>
                                      </a:lnTo>
                                      <a:lnTo>
                                        <a:pt x="55" y="114"/>
                                      </a:lnTo>
                                      <a:lnTo>
                                        <a:pt x="63" y="94"/>
                                      </a:lnTo>
                                      <a:lnTo>
                                        <a:pt x="63" y="90"/>
                                      </a:lnTo>
                                      <a:lnTo>
                                        <a:pt x="63" y="94"/>
                                      </a:lnTo>
                                      <a:lnTo>
                                        <a:pt x="75" y="82"/>
                                      </a:lnTo>
                                      <a:lnTo>
                                        <a:pt x="75" y="74"/>
                                      </a:lnTo>
                                      <a:lnTo>
                                        <a:pt x="83" y="74"/>
                                      </a:lnTo>
                                      <a:lnTo>
                                        <a:pt x="95" y="63"/>
                                      </a:lnTo>
                                      <a:lnTo>
                                        <a:pt x="91" y="63"/>
                                      </a:lnTo>
                                      <a:lnTo>
                                        <a:pt x="95" y="63"/>
                                      </a:lnTo>
                                      <a:lnTo>
                                        <a:pt x="114" y="55"/>
                                      </a:lnTo>
                                      <a:lnTo>
                                        <a:pt x="110" y="55"/>
                                      </a:lnTo>
                                      <a:lnTo>
                                        <a:pt x="118" y="55"/>
                                      </a:lnTo>
                                      <a:lnTo>
                                        <a:pt x="122" y="51"/>
                                      </a:lnTo>
                                      <a:lnTo>
                                        <a:pt x="126" y="51"/>
                                      </a:lnTo>
                                      <a:lnTo>
                                        <a:pt x="134" y="47"/>
                                      </a:lnTo>
                                      <a:lnTo>
                                        <a:pt x="158" y="47"/>
                                      </a:lnTo>
                                      <a:lnTo>
                                        <a:pt x="177" y="47"/>
                                      </a:lnTo>
                                      <a:lnTo>
                                        <a:pt x="185" y="51"/>
                                      </a:lnTo>
                                      <a:lnTo>
                                        <a:pt x="189" y="51"/>
                                      </a:lnTo>
                                      <a:lnTo>
                                        <a:pt x="193" y="55"/>
                                      </a:lnTo>
                                      <a:lnTo>
                                        <a:pt x="201" y="55"/>
                                      </a:lnTo>
                                      <a:lnTo>
                                        <a:pt x="197" y="55"/>
                                      </a:lnTo>
                                      <a:lnTo>
                                        <a:pt x="217" y="63"/>
                                      </a:lnTo>
                                      <a:lnTo>
                                        <a:pt x="221" y="63"/>
                                      </a:lnTo>
                                      <a:lnTo>
                                        <a:pt x="217" y="63"/>
                                      </a:lnTo>
                                      <a:lnTo>
                                        <a:pt x="228" y="74"/>
                                      </a:lnTo>
                                      <a:lnTo>
                                        <a:pt x="236" y="74"/>
                                      </a:lnTo>
                                      <a:lnTo>
                                        <a:pt x="236" y="82"/>
                                      </a:lnTo>
                                      <a:lnTo>
                                        <a:pt x="248" y="94"/>
                                      </a:lnTo>
                                      <a:lnTo>
                                        <a:pt x="248" y="90"/>
                                      </a:lnTo>
                                      <a:lnTo>
                                        <a:pt x="248" y="94"/>
                                      </a:lnTo>
                                      <a:lnTo>
                                        <a:pt x="256" y="114"/>
                                      </a:lnTo>
                                      <a:lnTo>
                                        <a:pt x="256" y="110"/>
                                      </a:lnTo>
                                      <a:lnTo>
                                        <a:pt x="256" y="118"/>
                                      </a:lnTo>
                                      <a:lnTo>
                                        <a:pt x="260" y="122"/>
                                      </a:lnTo>
                                      <a:lnTo>
                                        <a:pt x="260" y="126"/>
                                      </a:lnTo>
                                      <a:lnTo>
                                        <a:pt x="264" y="134"/>
                                      </a:lnTo>
                                      <a:lnTo>
                                        <a:pt x="264" y="153"/>
                                      </a:lnTo>
                                      <a:lnTo>
                                        <a:pt x="272" y="169"/>
                                      </a:lnTo>
                                      <a:lnTo>
                                        <a:pt x="276" y="141"/>
                                      </a:lnTo>
                                      <a:lnTo>
                                        <a:pt x="264" y="153"/>
                                      </a:lnTo>
                                      <a:lnTo>
                                        <a:pt x="264" y="177"/>
                                      </a:lnTo>
                                      <a:lnTo>
                                        <a:pt x="260" y="185"/>
                                      </a:lnTo>
                                      <a:lnTo>
                                        <a:pt x="260" y="189"/>
                                      </a:lnTo>
                                      <a:lnTo>
                                        <a:pt x="256" y="193"/>
                                      </a:lnTo>
                                      <a:lnTo>
                                        <a:pt x="256" y="200"/>
                                      </a:lnTo>
                                      <a:lnTo>
                                        <a:pt x="256" y="197"/>
                                      </a:lnTo>
                                      <a:lnTo>
                                        <a:pt x="248" y="216"/>
                                      </a:lnTo>
                                      <a:lnTo>
                                        <a:pt x="248" y="220"/>
                                      </a:lnTo>
                                      <a:lnTo>
                                        <a:pt x="248" y="216"/>
                                      </a:lnTo>
                                      <a:lnTo>
                                        <a:pt x="236" y="228"/>
                                      </a:lnTo>
                                      <a:lnTo>
                                        <a:pt x="236" y="236"/>
                                      </a:lnTo>
                                      <a:lnTo>
                                        <a:pt x="228" y="236"/>
                                      </a:lnTo>
                                      <a:lnTo>
                                        <a:pt x="217" y="248"/>
                                      </a:lnTo>
                                      <a:lnTo>
                                        <a:pt x="221" y="248"/>
                                      </a:lnTo>
                                      <a:lnTo>
                                        <a:pt x="217" y="248"/>
                                      </a:lnTo>
                                      <a:lnTo>
                                        <a:pt x="197" y="256"/>
                                      </a:lnTo>
                                      <a:lnTo>
                                        <a:pt x="201" y="256"/>
                                      </a:lnTo>
                                      <a:lnTo>
                                        <a:pt x="193" y="256"/>
                                      </a:lnTo>
                                      <a:lnTo>
                                        <a:pt x="189" y="260"/>
                                      </a:lnTo>
                                      <a:lnTo>
                                        <a:pt x="185" y="260"/>
                                      </a:lnTo>
                                      <a:lnTo>
                                        <a:pt x="177" y="264"/>
                                      </a:lnTo>
                                      <a:lnTo>
                                        <a:pt x="154" y="264"/>
                                      </a:lnTo>
                                      <a:lnTo>
                                        <a:pt x="142" y="275"/>
                                      </a:lnTo>
                                      <a:lnTo>
                                        <a:pt x="169" y="271"/>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8"/>
                                      </a:lnTo>
                                      <a:lnTo>
                                        <a:pt x="63" y="216"/>
                                      </a:lnTo>
                                      <a:lnTo>
                                        <a:pt x="63" y="220"/>
                                      </a:lnTo>
                                      <a:lnTo>
                                        <a:pt x="63" y="216"/>
                                      </a:lnTo>
                                      <a:lnTo>
                                        <a:pt x="55" y="197"/>
                                      </a:lnTo>
                                      <a:lnTo>
                                        <a:pt x="55" y="200"/>
                                      </a:lnTo>
                                      <a:lnTo>
                                        <a:pt x="55" y="193"/>
                                      </a:lnTo>
                                      <a:lnTo>
                                        <a:pt x="51" y="189"/>
                                      </a:lnTo>
                                      <a:lnTo>
                                        <a:pt x="51" y="185"/>
                                      </a:lnTo>
                                      <a:lnTo>
                                        <a:pt x="47" y="177"/>
                                      </a:lnTo>
                                      <a:lnTo>
                                        <a:pt x="47" y="157"/>
                                      </a:lnTo>
                                      <a:lnTo>
                                        <a:pt x="0" y="1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3" name="Oval 159"/>
                              <wps:cNvSpPr>
                                <a:spLocks noChangeArrowheads="1"/>
                              </wps:cNvSpPr>
                              <wps:spPr bwMode="auto">
                                <a:xfrm>
                                  <a:off x="2348865" y="1673860"/>
                                  <a:ext cx="175260" cy="17208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4" name="Freeform 160"/>
                              <wps:cNvSpPr>
                                <a:spLocks/>
                              </wps:cNvSpPr>
                              <wps:spPr bwMode="auto">
                                <a:xfrm>
                                  <a:off x="2334260" y="1658620"/>
                                  <a:ext cx="200025" cy="197485"/>
                                </a:xfrm>
                                <a:custGeom>
                                  <a:avLst/>
                                  <a:gdLst>
                                    <a:gd name="T0" fmla="*/ 4 w 315"/>
                                    <a:gd name="T1" fmla="*/ 193 h 311"/>
                                    <a:gd name="T2" fmla="*/ 8 w 315"/>
                                    <a:gd name="T3" fmla="*/ 217 h 311"/>
                                    <a:gd name="T4" fmla="*/ 15 w 315"/>
                                    <a:gd name="T5" fmla="*/ 229 h 311"/>
                                    <a:gd name="T6" fmla="*/ 51 w 315"/>
                                    <a:gd name="T7" fmla="*/ 276 h 311"/>
                                    <a:gd name="T8" fmla="*/ 86 w 315"/>
                                    <a:gd name="T9" fmla="*/ 295 h 311"/>
                                    <a:gd name="T10" fmla="*/ 102 w 315"/>
                                    <a:gd name="T11" fmla="*/ 303 h 311"/>
                                    <a:gd name="T12" fmla="*/ 126 w 315"/>
                                    <a:gd name="T13" fmla="*/ 311 h 311"/>
                                    <a:gd name="T14" fmla="*/ 169 w 315"/>
                                    <a:gd name="T15" fmla="*/ 311 h 311"/>
                                    <a:gd name="T16" fmla="*/ 205 w 315"/>
                                    <a:gd name="T17" fmla="*/ 307 h 311"/>
                                    <a:gd name="T18" fmla="*/ 232 w 315"/>
                                    <a:gd name="T19" fmla="*/ 295 h 311"/>
                                    <a:gd name="T20" fmla="*/ 252 w 315"/>
                                    <a:gd name="T21" fmla="*/ 284 h 311"/>
                                    <a:gd name="T22" fmla="*/ 275 w 315"/>
                                    <a:gd name="T23" fmla="*/ 260 h 311"/>
                                    <a:gd name="T24" fmla="*/ 295 w 315"/>
                                    <a:gd name="T25" fmla="*/ 236 h 311"/>
                                    <a:gd name="T26" fmla="*/ 307 w 315"/>
                                    <a:gd name="T27" fmla="*/ 209 h 311"/>
                                    <a:gd name="T28" fmla="*/ 315 w 315"/>
                                    <a:gd name="T29" fmla="*/ 185 h 311"/>
                                    <a:gd name="T30" fmla="*/ 315 w 315"/>
                                    <a:gd name="T31" fmla="*/ 146 h 311"/>
                                    <a:gd name="T32" fmla="*/ 311 w 315"/>
                                    <a:gd name="T33" fmla="*/ 106 h 311"/>
                                    <a:gd name="T34" fmla="*/ 299 w 315"/>
                                    <a:gd name="T35" fmla="*/ 83 h 311"/>
                                    <a:gd name="T36" fmla="*/ 287 w 315"/>
                                    <a:gd name="T37" fmla="*/ 63 h 311"/>
                                    <a:gd name="T38" fmla="*/ 260 w 315"/>
                                    <a:gd name="T39" fmla="*/ 32 h 311"/>
                                    <a:gd name="T40" fmla="*/ 228 w 315"/>
                                    <a:gd name="T41" fmla="*/ 16 h 311"/>
                                    <a:gd name="T42" fmla="*/ 208 w 315"/>
                                    <a:gd name="T43" fmla="*/ 8 h 311"/>
                                    <a:gd name="T44" fmla="*/ 185 w 315"/>
                                    <a:gd name="T45" fmla="*/ 0 h 311"/>
                                    <a:gd name="T46" fmla="*/ 106 w 315"/>
                                    <a:gd name="T47" fmla="*/ 4 h 311"/>
                                    <a:gd name="T48" fmla="*/ 82 w 315"/>
                                    <a:gd name="T49" fmla="*/ 16 h 311"/>
                                    <a:gd name="T50" fmla="*/ 63 w 315"/>
                                    <a:gd name="T51" fmla="*/ 24 h 311"/>
                                    <a:gd name="T52" fmla="*/ 23 w 315"/>
                                    <a:gd name="T53" fmla="*/ 63 h 311"/>
                                    <a:gd name="T54" fmla="*/ 15 w 315"/>
                                    <a:gd name="T55" fmla="*/ 83 h 311"/>
                                    <a:gd name="T56" fmla="*/ 4 w 315"/>
                                    <a:gd name="T57" fmla="*/ 106 h 311"/>
                                    <a:gd name="T58" fmla="*/ 0 w 315"/>
                                    <a:gd name="T59" fmla="*/ 158 h 311"/>
                                    <a:gd name="T60" fmla="*/ 51 w 315"/>
                                    <a:gd name="T61" fmla="*/ 126 h 311"/>
                                    <a:gd name="T62" fmla="*/ 55 w 315"/>
                                    <a:gd name="T63" fmla="*/ 110 h 311"/>
                                    <a:gd name="T64" fmla="*/ 63 w 315"/>
                                    <a:gd name="T65" fmla="*/ 91 h 311"/>
                                    <a:gd name="T66" fmla="*/ 75 w 315"/>
                                    <a:gd name="T67" fmla="*/ 75 h 311"/>
                                    <a:gd name="T68" fmla="*/ 90 w 315"/>
                                    <a:gd name="T69" fmla="*/ 63 h 311"/>
                                    <a:gd name="T70" fmla="*/ 110 w 315"/>
                                    <a:gd name="T71" fmla="*/ 55 h 311"/>
                                    <a:gd name="T72" fmla="*/ 126 w 315"/>
                                    <a:gd name="T73" fmla="*/ 51 h 311"/>
                                    <a:gd name="T74" fmla="*/ 177 w 315"/>
                                    <a:gd name="T75" fmla="*/ 47 h 311"/>
                                    <a:gd name="T76" fmla="*/ 193 w 315"/>
                                    <a:gd name="T77" fmla="*/ 55 h 311"/>
                                    <a:gd name="T78" fmla="*/ 212 w 315"/>
                                    <a:gd name="T79" fmla="*/ 63 h 311"/>
                                    <a:gd name="T80" fmla="*/ 228 w 315"/>
                                    <a:gd name="T81" fmla="*/ 71 h 311"/>
                                    <a:gd name="T82" fmla="*/ 248 w 315"/>
                                    <a:gd name="T83" fmla="*/ 95 h 311"/>
                                    <a:gd name="T84" fmla="*/ 260 w 315"/>
                                    <a:gd name="T85" fmla="*/ 114 h 311"/>
                                    <a:gd name="T86" fmla="*/ 264 w 315"/>
                                    <a:gd name="T87" fmla="*/ 122 h 311"/>
                                    <a:gd name="T88" fmla="*/ 268 w 315"/>
                                    <a:gd name="T89" fmla="*/ 154 h 311"/>
                                    <a:gd name="T90" fmla="*/ 268 w 315"/>
                                    <a:gd name="T91" fmla="*/ 154 h 311"/>
                                    <a:gd name="T92" fmla="*/ 264 w 315"/>
                                    <a:gd name="T93" fmla="*/ 189 h 311"/>
                                    <a:gd name="T94" fmla="*/ 260 w 315"/>
                                    <a:gd name="T95" fmla="*/ 197 h 311"/>
                                    <a:gd name="T96" fmla="*/ 248 w 315"/>
                                    <a:gd name="T97" fmla="*/ 217 h 311"/>
                                    <a:gd name="T98" fmla="*/ 228 w 315"/>
                                    <a:gd name="T99" fmla="*/ 240 h 311"/>
                                    <a:gd name="T100" fmla="*/ 212 w 315"/>
                                    <a:gd name="T101" fmla="*/ 248 h 311"/>
                                    <a:gd name="T102" fmla="*/ 193 w 315"/>
                                    <a:gd name="T103" fmla="*/ 256 h 311"/>
                                    <a:gd name="T104" fmla="*/ 177 w 315"/>
                                    <a:gd name="T105" fmla="*/ 264 h 311"/>
                                    <a:gd name="T106" fmla="*/ 169 w 315"/>
                                    <a:gd name="T107" fmla="*/ 272 h 311"/>
                                    <a:gd name="T108" fmla="*/ 126 w 315"/>
                                    <a:gd name="T109" fmla="*/ 260 h 311"/>
                                    <a:gd name="T110" fmla="*/ 110 w 315"/>
                                    <a:gd name="T111" fmla="*/ 256 h 311"/>
                                    <a:gd name="T112" fmla="*/ 90 w 315"/>
                                    <a:gd name="T113" fmla="*/ 248 h 311"/>
                                    <a:gd name="T114" fmla="*/ 75 w 315"/>
                                    <a:gd name="T115" fmla="*/ 236 h 311"/>
                                    <a:gd name="T116" fmla="*/ 63 w 315"/>
                                    <a:gd name="T117" fmla="*/ 221 h 311"/>
                                    <a:gd name="T118" fmla="*/ 55 w 315"/>
                                    <a:gd name="T119" fmla="*/ 201 h 311"/>
                                    <a:gd name="T120" fmla="*/ 51 w 315"/>
                                    <a:gd name="T121" fmla="*/ 185 h 311"/>
                                    <a:gd name="T122" fmla="*/ 0 w 315"/>
                                    <a:gd name="T123" fmla="*/ 158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5" h="311">
                                      <a:moveTo>
                                        <a:pt x="0" y="158"/>
                                      </a:moveTo>
                                      <a:lnTo>
                                        <a:pt x="0" y="185"/>
                                      </a:lnTo>
                                      <a:lnTo>
                                        <a:pt x="4" y="193"/>
                                      </a:lnTo>
                                      <a:lnTo>
                                        <a:pt x="4" y="205"/>
                                      </a:lnTo>
                                      <a:lnTo>
                                        <a:pt x="8" y="209"/>
                                      </a:lnTo>
                                      <a:lnTo>
                                        <a:pt x="8" y="217"/>
                                      </a:lnTo>
                                      <a:lnTo>
                                        <a:pt x="15" y="229"/>
                                      </a:lnTo>
                                      <a:lnTo>
                                        <a:pt x="15" y="225"/>
                                      </a:lnTo>
                                      <a:lnTo>
                                        <a:pt x="15" y="229"/>
                                      </a:lnTo>
                                      <a:lnTo>
                                        <a:pt x="23" y="248"/>
                                      </a:lnTo>
                                      <a:lnTo>
                                        <a:pt x="35" y="260"/>
                                      </a:lnTo>
                                      <a:lnTo>
                                        <a:pt x="51" y="276"/>
                                      </a:lnTo>
                                      <a:lnTo>
                                        <a:pt x="63" y="288"/>
                                      </a:lnTo>
                                      <a:lnTo>
                                        <a:pt x="82" y="295"/>
                                      </a:lnTo>
                                      <a:lnTo>
                                        <a:pt x="86" y="295"/>
                                      </a:lnTo>
                                      <a:lnTo>
                                        <a:pt x="82" y="295"/>
                                      </a:lnTo>
                                      <a:lnTo>
                                        <a:pt x="94" y="303"/>
                                      </a:lnTo>
                                      <a:lnTo>
                                        <a:pt x="102" y="303"/>
                                      </a:lnTo>
                                      <a:lnTo>
                                        <a:pt x="106" y="307"/>
                                      </a:lnTo>
                                      <a:lnTo>
                                        <a:pt x="118" y="307"/>
                                      </a:lnTo>
                                      <a:lnTo>
                                        <a:pt x="126" y="311"/>
                                      </a:lnTo>
                                      <a:lnTo>
                                        <a:pt x="145" y="311"/>
                                      </a:lnTo>
                                      <a:lnTo>
                                        <a:pt x="173" y="307"/>
                                      </a:lnTo>
                                      <a:lnTo>
                                        <a:pt x="169" y="311"/>
                                      </a:lnTo>
                                      <a:lnTo>
                                        <a:pt x="185" y="311"/>
                                      </a:lnTo>
                                      <a:lnTo>
                                        <a:pt x="193" y="307"/>
                                      </a:lnTo>
                                      <a:lnTo>
                                        <a:pt x="205" y="307"/>
                                      </a:lnTo>
                                      <a:lnTo>
                                        <a:pt x="208" y="303"/>
                                      </a:lnTo>
                                      <a:lnTo>
                                        <a:pt x="212" y="303"/>
                                      </a:lnTo>
                                      <a:lnTo>
                                        <a:pt x="232" y="295"/>
                                      </a:lnTo>
                                      <a:lnTo>
                                        <a:pt x="228" y="295"/>
                                      </a:lnTo>
                                      <a:lnTo>
                                        <a:pt x="236" y="295"/>
                                      </a:lnTo>
                                      <a:lnTo>
                                        <a:pt x="252" y="284"/>
                                      </a:lnTo>
                                      <a:lnTo>
                                        <a:pt x="260" y="280"/>
                                      </a:lnTo>
                                      <a:lnTo>
                                        <a:pt x="272" y="268"/>
                                      </a:lnTo>
                                      <a:lnTo>
                                        <a:pt x="275" y="260"/>
                                      </a:lnTo>
                                      <a:lnTo>
                                        <a:pt x="287" y="248"/>
                                      </a:lnTo>
                                      <a:lnTo>
                                        <a:pt x="291"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1" y="71"/>
                                      </a:lnTo>
                                      <a:lnTo>
                                        <a:pt x="287" y="63"/>
                                      </a:lnTo>
                                      <a:lnTo>
                                        <a:pt x="275" y="51"/>
                                      </a:lnTo>
                                      <a:lnTo>
                                        <a:pt x="272" y="43"/>
                                      </a:lnTo>
                                      <a:lnTo>
                                        <a:pt x="260" y="32"/>
                                      </a:lnTo>
                                      <a:lnTo>
                                        <a:pt x="252" y="28"/>
                                      </a:lnTo>
                                      <a:lnTo>
                                        <a:pt x="236" y="16"/>
                                      </a:lnTo>
                                      <a:lnTo>
                                        <a:pt x="228" y="16"/>
                                      </a:lnTo>
                                      <a:lnTo>
                                        <a:pt x="232" y="16"/>
                                      </a:lnTo>
                                      <a:lnTo>
                                        <a:pt x="212" y="8"/>
                                      </a:lnTo>
                                      <a:lnTo>
                                        <a:pt x="208" y="8"/>
                                      </a:lnTo>
                                      <a:lnTo>
                                        <a:pt x="205" y="4"/>
                                      </a:lnTo>
                                      <a:lnTo>
                                        <a:pt x="193" y="4"/>
                                      </a:lnTo>
                                      <a:lnTo>
                                        <a:pt x="185" y="0"/>
                                      </a:lnTo>
                                      <a:lnTo>
                                        <a:pt x="126" y="0"/>
                                      </a:lnTo>
                                      <a:lnTo>
                                        <a:pt x="118" y="4"/>
                                      </a:lnTo>
                                      <a:lnTo>
                                        <a:pt x="106" y="4"/>
                                      </a:lnTo>
                                      <a:lnTo>
                                        <a:pt x="102" y="8"/>
                                      </a:lnTo>
                                      <a:lnTo>
                                        <a:pt x="94" y="8"/>
                                      </a:lnTo>
                                      <a:lnTo>
                                        <a:pt x="82" y="16"/>
                                      </a:lnTo>
                                      <a:lnTo>
                                        <a:pt x="86" y="16"/>
                                      </a:lnTo>
                                      <a:lnTo>
                                        <a:pt x="82" y="16"/>
                                      </a:lnTo>
                                      <a:lnTo>
                                        <a:pt x="63" y="24"/>
                                      </a:lnTo>
                                      <a:lnTo>
                                        <a:pt x="51" y="35"/>
                                      </a:lnTo>
                                      <a:lnTo>
                                        <a:pt x="35" y="51"/>
                                      </a:lnTo>
                                      <a:lnTo>
                                        <a:pt x="23" y="63"/>
                                      </a:lnTo>
                                      <a:lnTo>
                                        <a:pt x="15" y="83"/>
                                      </a:lnTo>
                                      <a:lnTo>
                                        <a:pt x="15" y="87"/>
                                      </a:lnTo>
                                      <a:lnTo>
                                        <a:pt x="15"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2" y="75"/>
                                      </a:lnTo>
                                      <a:lnTo>
                                        <a:pt x="94" y="63"/>
                                      </a:lnTo>
                                      <a:lnTo>
                                        <a:pt x="90" y="63"/>
                                      </a:lnTo>
                                      <a:lnTo>
                                        <a:pt x="94" y="63"/>
                                      </a:lnTo>
                                      <a:lnTo>
                                        <a:pt x="114" y="55"/>
                                      </a:lnTo>
                                      <a:lnTo>
                                        <a:pt x="110" y="55"/>
                                      </a:lnTo>
                                      <a:lnTo>
                                        <a:pt x="118" y="55"/>
                                      </a:lnTo>
                                      <a:lnTo>
                                        <a:pt x="122" y="51"/>
                                      </a:lnTo>
                                      <a:lnTo>
                                        <a:pt x="126" y="51"/>
                                      </a:lnTo>
                                      <a:lnTo>
                                        <a:pt x="134" y="47"/>
                                      </a:lnTo>
                                      <a:lnTo>
                                        <a:pt x="157" y="47"/>
                                      </a:lnTo>
                                      <a:lnTo>
                                        <a:pt x="177" y="47"/>
                                      </a:lnTo>
                                      <a:lnTo>
                                        <a:pt x="185" y="51"/>
                                      </a:lnTo>
                                      <a:lnTo>
                                        <a:pt x="189" y="51"/>
                                      </a:lnTo>
                                      <a:lnTo>
                                        <a:pt x="193" y="55"/>
                                      </a:lnTo>
                                      <a:lnTo>
                                        <a:pt x="205" y="55"/>
                                      </a:lnTo>
                                      <a:lnTo>
                                        <a:pt x="201" y="55"/>
                                      </a:lnTo>
                                      <a:lnTo>
                                        <a:pt x="212" y="63"/>
                                      </a:lnTo>
                                      <a:lnTo>
                                        <a:pt x="220" y="63"/>
                                      </a:lnTo>
                                      <a:lnTo>
                                        <a:pt x="220" y="67"/>
                                      </a:lnTo>
                                      <a:lnTo>
                                        <a:pt x="228"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5" y="169"/>
                                      </a:lnTo>
                                      <a:lnTo>
                                        <a:pt x="279"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8" y="240"/>
                                      </a:lnTo>
                                      <a:lnTo>
                                        <a:pt x="220" y="244"/>
                                      </a:lnTo>
                                      <a:lnTo>
                                        <a:pt x="220" y="248"/>
                                      </a:lnTo>
                                      <a:lnTo>
                                        <a:pt x="212" y="248"/>
                                      </a:lnTo>
                                      <a:lnTo>
                                        <a:pt x="201" y="256"/>
                                      </a:lnTo>
                                      <a:lnTo>
                                        <a:pt x="205" y="256"/>
                                      </a:lnTo>
                                      <a:lnTo>
                                        <a:pt x="193" y="256"/>
                                      </a:lnTo>
                                      <a:lnTo>
                                        <a:pt x="189" y="260"/>
                                      </a:lnTo>
                                      <a:lnTo>
                                        <a:pt x="185" y="260"/>
                                      </a:lnTo>
                                      <a:lnTo>
                                        <a:pt x="177" y="264"/>
                                      </a:lnTo>
                                      <a:lnTo>
                                        <a:pt x="153" y="264"/>
                                      </a:lnTo>
                                      <a:lnTo>
                                        <a:pt x="142" y="276"/>
                                      </a:lnTo>
                                      <a:lnTo>
                                        <a:pt x="169" y="272"/>
                                      </a:lnTo>
                                      <a:lnTo>
                                        <a:pt x="153" y="264"/>
                                      </a:lnTo>
                                      <a:lnTo>
                                        <a:pt x="134" y="264"/>
                                      </a:lnTo>
                                      <a:lnTo>
                                        <a:pt x="126" y="260"/>
                                      </a:lnTo>
                                      <a:lnTo>
                                        <a:pt x="122" y="260"/>
                                      </a:lnTo>
                                      <a:lnTo>
                                        <a:pt x="118" y="256"/>
                                      </a:lnTo>
                                      <a:lnTo>
                                        <a:pt x="110" y="256"/>
                                      </a:lnTo>
                                      <a:lnTo>
                                        <a:pt x="114" y="256"/>
                                      </a:lnTo>
                                      <a:lnTo>
                                        <a:pt x="94" y="248"/>
                                      </a:lnTo>
                                      <a:lnTo>
                                        <a:pt x="90" y="248"/>
                                      </a:lnTo>
                                      <a:lnTo>
                                        <a:pt x="94" y="248"/>
                                      </a:lnTo>
                                      <a:lnTo>
                                        <a:pt x="82"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5" name="Oval 161"/>
                              <wps:cNvSpPr>
                                <a:spLocks noChangeArrowheads="1"/>
                              </wps:cNvSpPr>
                              <wps:spPr bwMode="auto">
                                <a:xfrm>
                                  <a:off x="2749550" y="1673860"/>
                                  <a:ext cx="174625" cy="17208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6" name="Freeform 162"/>
                              <wps:cNvSpPr>
                                <a:spLocks/>
                              </wps:cNvSpPr>
                              <wps:spPr bwMode="auto">
                                <a:xfrm>
                                  <a:off x="2734310" y="1658620"/>
                                  <a:ext cx="200025" cy="197485"/>
                                </a:xfrm>
                                <a:custGeom>
                                  <a:avLst/>
                                  <a:gdLst>
                                    <a:gd name="T0" fmla="*/ 4 w 315"/>
                                    <a:gd name="T1" fmla="*/ 193 h 311"/>
                                    <a:gd name="T2" fmla="*/ 8 w 315"/>
                                    <a:gd name="T3" fmla="*/ 217 h 311"/>
                                    <a:gd name="T4" fmla="*/ 16 w 315"/>
                                    <a:gd name="T5" fmla="*/ 229 h 311"/>
                                    <a:gd name="T6" fmla="*/ 51 w 315"/>
                                    <a:gd name="T7" fmla="*/ 276 h 311"/>
                                    <a:gd name="T8" fmla="*/ 87 w 315"/>
                                    <a:gd name="T9" fmla="*/ 295 h 311"/>
                                    <a:gd name="T10" fmla="*/ 102 w 315"/>
                                    <a:gd name="T11" fmla="*/ 303 h 311"/>
                                    <a:gd name="T12" fmla="*/ 126 w 315"/>
                                    <a:gd name="T13" fmla="*/ 311 h 311"/>
                                    <a:gd name="T14" fmla="*/ 169 w 315"/>
                                    <a:gd name="T15" fmla="*/ 311 h 311"/>
                                    <a:gd name="T16" fmla="*/ 205 w 315"/>
                                    <a:gd name="T17" fmla="*/ 307 h 311"/>
                                    <a:gd name="T18" fmla="*/ 232 w 315"/>
                                    <a:gd name="T19" fmla="*/ 295 h 311"/>
                                    <a:gd name="T20" fmla="*/ 252 w 315"/>
                                    <a:gd name="T21" fmla="*/ 284 h 311"/>
                                    <a:gd name="T22" fmla="*/ 276 w 315"/>
                                    <a:gd name="T23" fmla="*/ 260 h 311"/>
                                    <a:gd name="T24" fmla="*/ 295 w 315"/>
                                    <a:gd name="T25" fmla="*/ 236 h 311"/>
                                    <a:gd name="T26" fmla="*/ 307 w 315"/>
                                    <a:gd name="T27" fmla="*/ 209 h 311"/>
                                    <a:gd name="T28" fmla="*/ 315 w 315"/>
                                    <a:gd name="T29" fmla="*/ 185 h 311"/>
                                    <a:gd name="T30" fmla="*/ 315 w 315"/>
                                    <a:gd name="T31" fmla="*/ 146 h 311"/>
                                    <a:gd name="T32" fmla="*/ 311 w 315"/>
                                    <a:gd name="T33" fmla="*/ 106 h 311"/>
                                    <a:gd name="T34" fmla="*/ 299 w 315"/>
                                    <a:gd name="T35" fmla="*/ 83 h 311"/>
                                    <a:gd name="T36" fmla="*/ 288 w 315"/>
                                    <a:gd name="T37" fmla="*/ 63 h 311"/>
                                    <a:gd name="T38" fmla="*/ 260 w 315"/>
                                    <a:gd name="T39" fmla="*/ 32 h 311"/>
                                    <a:gd name="T40" fmla="*/ 229 w 315"/>
                                    <a:gd name="T41" fmla="*/ 16 h 311"/>
                                    <a:gd name="T42" fmla="*/ 209 w 315"/>
                                    <a:gd name="T43" fmla="*/ 8 h 311"/>
                                    <a:gd name="T44" fmla="*/ 185 w 315"/>
                                    <a:gd name="T45" fmla="*/ 0 h 311"/>
                                    <a:gd name="T46" fmla="*/ 106 w 315"/>
                                    <a:gd name="T47" fmla="*/ 4 h 311"/>
                                    <a:gd name="T48" fmla="*/ 83 w 315"/>
                                    <a:gd name="T49" fmla="*/ 16 h 311"/>
                                    <a:gd name="T50" fmla="*/ 63 w 315"/>
                                    <a:gd name="T51" fmla="*/ 24 h 311"/>
                                    <a:gd name="T52" fmla="*/ 24 w 315"/>
                                    <a:gd name="T53" fmla="*/ 63 h 311"/>
                                    <a:gd name="T54" fmla="*/ 16 w 315"/>
                                    <a:gd name="T55" fmla="*/ 83 h 311"/>
                                    <a:gd name="T56" fmla="*/ 4 w 315"/>
                                    <a:gd name="T57" fmla="*/ 106 h 311"/>
                                    <a:gd name="T58" fmla="*/ 0 w 315"/>
                                    <a:gd name="T59" fmla="*/ 158 h 311"/>
                                    <a:gd name="T60" fmla="*/ 51 w 315"/>
                                    <a:gd name="T61" fmla="*/ 126 h 311"/>
                                    <a:gd name="T62" fmla="*/ 55 w 315"/>
                                    <a:gd name="T63" fmla="*/ 110 h 311"/>
                                    <a:gd name="T64" fmla="*/ 63 w 315"/>
                                    <a:gd name="T65" fmla="*/ 91 h 311"/>
                                    <a:gd name="T66" fmla="*/ 75 w 315"/>
                                    <a:gd name="T67" fmla="*/ 75 h 311"/>
                                    <a:gd name="T68" fmla="*/ 91 w 315"/>
                                    <a:gd name="T69" fmla="*/ 63 h 311"/>
                                    <a:gd name="T70" fmla="*/ 110 w 315"/>
                                    <a:gd name="T71" fmla="*/ 55 h 311"/>
                                    <a:gd name="T72" fmla="*/ 126 w 315"/>
                                    <a:gd name="T73" fmla="*/ 51 h 311"/>
                                    <a:gd name="T74" fmla="*/ 185 w 315"/>
                                    <a:gd name="T75" fmla="*/ 51 h 311"/>
                                    <a:gd name="T76" fmla="*/ 205 w 315"/>
                                    <a:gd name="T77" fmla="*/ 55 h 311"/>
                                    <a:gd name="T78" fmla="*/ 221 w 315"/>
                                    <a:gd name="T79" fmla="*/ 63 h 311"/>
                                    <a:gd name="T80" fmla="*/ 232 w 315"/>
                                    <a:gd name="T81" fmla="*/ 75 h 311"/>
                                    <a:gd name="T82" fmla="*/ 252 w 315"/>
                                    <a:gd name="T83" fmla="*/ 102 h 311"/>
                                    <a:gd name="T84" fmla="*/ 260 w 315"/>
                                    <a:gd name="T85" fmla="*/ 110 h 311"/>
                                    <a:gd name="T86" fmla="*/ 264 w 315"/>
                                    <a:gd name="T87" fmla="*/ 126 h 311"/>
                                    <a:gd name="T88" fmla="*/ 276 w 315"/>
                                    <a:gd name="T89" fmla="*/ 169 h 311"/>
                                    <a:gd name="T90" fmla="*/ 268 w 315"/>
                                    <a:gd name="T91" fmla="*/ 177 h 311"/>
                                    <a:gd name="T92" fmla="*/ 260 w 315"/>
                                    <a:gd name="T93" fmla="*/ 193 h 311"/>
                                    <a:gd name="T94" fmla="*/ 256 w 315"/>
                                    <a:gd name="T95" fmla="*/ 205 h 311"/>
                                    <a:gd name="T96" fmla="*/ 236 w 315"/>
                                    <a:gd name="T97" fmla="*/ 229 h 311"/>
                                    <a:gd name="T98" fmla="*/ 221 w 315"/>
                                    <a:gd name="T99" fmla="*/ 244 h 311"/>
                                    <a:gd name="T100" fmla="*/ 201 w 315"/>
                                    <a:gd name="T101" fmla="*/ 256 h 311"/>
                                    <a:gd name="T102" fmla="*/ 154 w 315"/>
                                    <a:gd name="T103" fmla="*/ 264 h 311"/>
                                    <a:gd name="T104" fmla="*/ 154 w 315"/>
                                    <a:gd name="T105" fmla="*/ 264 h 311"/>
                                    <a:gd name="T106" fmla="*/ 122 w 315"/>
                                    <a:gd name="T107" fmla="*/ 260 h 311"/>
                                    <a:gd name="T108" fmla="*/ 114 w 315"/>
                                    <a:gd name="T109" fmla="*/ 256 h 311"/>
                                    <a:gd name="T110" fmla="*/ 95 w 315"/>
                                    <a:gd name="T111" fmla="*/ 248 h 311"/>
                                    <a:gd name="T112" fmla="*/ 75 w 315"/>
                                    <a:gd name="T113" fmla="*/ 229 h 311"/>
                                    <a:gd name="T114" fmla="*/ 63 w 315"/>
                                    <a:gd name="T115" fmla="*/ 217 h 311"/>
                                    <a:gd name="T116" fmla="*/ 55 w 315"/>
                                    <a:gd name="T117" fmla="*/ 193 h 311"/>
                                    <a:gd name="T118" fmla="*/ 47 w 315"/>
                                    <a:gd name="T119" fmla="*/ 177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315" h="311">
                                      <a:moveTo>
                                        <a:pt x="0" y="158"/>
                                      </a:moveTo>
                                      <a:lnTo>
                                        <a:pt x="0" y="185"/>
                                      </a:lnTo>
                                      <a:lnTo>
                                        <a:pt x="4" y="193"/>
                                      </a:lnTo>
                                      <a:lnTo>
                                        <a:pt x="4" y="205"/>
                                      </a:lnTo>
                                      <a:lnTo>
                                        <a:pt x="8" y="209"/>
                                      </a:lnTo>
                                      <a:lnTo>
                                        <a:pt x="8" y="217"/>
                                      </a:lnTo>
                                      <a:lnTo>
                                        <a:pt x="16" y="229"/>
                                      </a:lnTo>
                                      <a:lnTo>
                                        <a:pt x="16" y="225"/>
                                      </a:lnTo>
                                      <a:lnTo>
                                        <a:pt x="16" y="229"/>
                                      </a:lnTo>
                                      <a:lnTo>
                                        <a:pt x="24" y="248"/>
                                      </a:lnTo>
                                      <a:lnTo>
                                        <a:pt x="35" y="260"/>
                                      </a:lnTo>
                                      <a:lnTo>
                                        <a:pt x="51" y="276"/>
                                      </a:lnTo>
                                      <a:lnTo>
                                        <a:pt x="63" y="288"/>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3" y="303"/>
                                      </a:lnTo>
                                      <a:lnTo>
                                        <a:pt x="232" y="295"/>
                                      </a:lnTo>
                                      <a:lnTo>
                                        <a:pt x="229" y="295"/>
                                      </a:lnTo>
                                      <a:lnTo>
                                        <a:pt x="236" y="295"/>
                                      </a:lnTo>
                                      <a:lnTo>
                                        <a:pt x="252" y="284"/>
                                      </a:lnTo>
                                      <a:lnTo>
                                        <a:pt x="260" y="280"/>
                                      </a:lnTo>
                                      <a:lnTo>
                                        <a:pt x="272" y="268"/>
                                      </a:lnTo>
                                      <a:lnTo>
                                        <a:pt x="276" y="260"/>
                                      </a:lnTo>
                                      <a:lnTo>
                                        <a:pt x="288" y="248"/>
                                      </a:lnTo>
                                      <a:lnTo>
                                        <a:pt x="292"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2" y="71"/>
                                      </a:lnTo>
                                      <a:lnTo>
                                        <a:pt x="288" y="63"/>
                                      </a:lnTo>
                                      <a:lnTo>
                                        <a:pt x="276" y="51"/>
                                      </a:lnTo>
                                      <a:lnTo>
                                        <a:pt x="272" y="43"/>
                                      </a:lnTo>
                                      <a:lnTo>
                                        <a:pt x="260" y="32"/>
                                      </a:lnTo>
                                      <a:lnTo>
                                        <a:pt x="252" y="28"/>
                                      </a:lnTo>
                                      <a:lnTo>
                                        <a:pt x="236" y="16"/>
                                      </a:lnTo>
                                      <a:lnTo>
                                        <a:pt x="229" y="16"/>
                                      </a:lnTo>
                                      <a:lnTo>
                                        <a:pt x="232" y="16"/>
                                      </a:lnTo>
                                      <a:lnTo>
                                        <a:pt x="213" y="8"/>
                                      </a:lnTo>
                                      <a:lnTo>
                                        <a:pt x="209" y="8"/>
                                      </a:lnTo>
                                      <a:lnTo>
                                        <a:pt x="205" y="4"/>
                                      </a:lnTo>
                                      <a:lnTo>
                                        <a:pt x="193" y="4"/>
                                      </a:lnTo>
                                      <a:lnTo>
                                        <a:pt x="185" y="0"/>
                                      </a:lnTo>
                                      <a:lnTo>
                                        <a:pt x="126" y="0"/>
                                      </a:lnTo>
                                      <a:lnTo>
                                        <a:pt x="118" y="4"/>
                                      </a:lnTo>
                                      <a:lnTo>
                                        <a:pt x="106" y="4"/>
                                      </a:lnTo>
                                      <a:lnTo>
                                        <a:pt x="102" y="8"/>
                                      </a:lnTo>
                                      <a:lnTo>
                                        <a:pt x="95" y="8"/>
                                      </a:lnTo>
                                      <a:lnTo>
                                        <a:pt x="83" y="16"/>
                                      </a:lnTo>
                                      <a:lnTo>
                                        <a:pt x="87" y="16"/>
                                      </a:lnTo>
                                      <a:lnTo>
                                        <a:pt x="83" y="16"/>
                                      </a:lnTo>
                                      <a:lnTo>
                                        <a:pt x="63" y="24"/>
                                      </a:lnTo>
                                      <a:lnTo>
                                        <a:pt x="51" y="35"/>
                                      </a:lnTo>
                                      <a:lnTo>
                                        <a:pt x="35" y="51"/>
                                      </a:lnTo>
                                      <a:lnTo>
                                        <a:pt x="24" y="63"/>
                                      </a:lnTo>
                                      <a:lnTo>
                                        <a:pt x="16" y="83"/>
                                      </a:lnTo>
                                      <a:lnTo>
                                        <a:pt x="16" y="87"/>
                                      </a:lnTo>
                                      <a:lnTo>
                                        <a:pt x="16"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3" y="75"/>
                                      </a:lnTo>
                                      <a:lnTo>
                                        <a:pt x="95" y="63"/>
                                      </a:lnTo>
                                      <a:lnTo>
                                        <a:pt x="91" y="63"/>
                                      </a:lnTo>
                                      <a:lnTo>
                                        <a:pt x="95" y="63"/>
                                      </a:lnTo>
                                      <a:lnTo>
                                        <a:pt x="114" y="55"/>
                                      </a:lnTo>
                                      <a:lnTo>
                                        <a:pt x="110" y="55"/>
                                      </a:lnTo>
                                      <a:lnTo>
                                        <a:pt x="118" y="55"/>
                                      </a:lnTo>
                                      <a:lnTo>
                                        <a:pt x="122" y="51"/>
                                      </a:lnTo>
                                      <a:lnTo>
                                        <a:pt x="126" y="51"/>
                                      </a:lnTo>
                                      <a:lnTo>
                                        <a:pt x="134" y="47"/>
                                      </a:lnTo>
                                      <a:lnTo>
                                        <a:pt x="177" y="47"/>
                                      </a:lnTo>
                                      <a:lnTo>
                                        <a:pt x="185" y="51"/>
                                      </a:lnTo>
                                      <a:lnTo>
                                        <a:pt x="189" y="51"/>
                                      </a:lnTo>
                                      <a:lnTo>
                                        <a:pt x="193" y="55"/>
                                      </a:lnTo>
                                      <a:lnTo>
                                        <a:pt x="205" y="55"/>
                                      </a:lnTo>
                                      <a:lnTo>
                                        <a:pt x="201" y="55"/>
                                      </a:lnTo>
                                      <a:lnTo>
                                        <a:pt x="213" y="63"/>
                                      </a:lnTo>
                                      <a:lnTo>
                                        <a:pt x="221" y="63"/>
                                      </a:lnTo>
                                      <a:lnTo>
                                        <a:pt x="221" y="67"/>
                                      </a:lnTo>
                                      <a:lnTo>
                                        <a:pt x="229"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6" y="169"/>
                                      </a:lnTo>
                                      <a:lnTo>
                                        <a:pt x="280"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9" y="240"/>
                                      </a:lnTo>
                                      <a:lnTo>
                                        <a:pt x="221" y="244"/>
                                      </a:lnTo>
                                      <a:lnTo>
                                        <a:pt x="221" y="248"/>
                                      </a:lnTo>
                                      <a:lnTo>
                                        <a:pt x="213" y="248"/>
                                      </a:lnTo>
                                      <a:lnTo>
                                        <a:pt x="201" y="256"/>
                                      </a:lnTo>
                                      <a:lnTo>
                                        <a:pt x="185" y="260"/>
                                      </a:lnTo>
                                      <a:lnTo>
                                        <a:pt x="177" y="264"/>
                                      </a:lnTo>
                                      <a:lnTo>
                                        <a:pt x="154" y="264"/>
                                      </a:lnTo>
                                      <a:lnTo>
                                        <a:pt x="142" y="276"/>
                                      </a:lnTo>
                                      <a:lnTo>
                                        <a:pt x="169" y="272"/>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7" name="Rectangle 163"/>
                              <wps:cNvSpPr>
                                <a:spLocks noChangeArrowheads="1"/>
                              </wps:cNvSpPr>
                              <wps:spPr bwMode="auto">
                                <a:xfrm>
                                  <a:off x="2539365" y="1969135"/>
                                  <a:ext cx="594995"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08" name="Line 164"/>
                              <wps:cNvCnPr/>
                              <wps:spPr bwMode="auto">
                                <a:xfrm flipV="1">
                                  <a:off x="2539365" y="1969135"/>
                                  <a:ext cx="80010" cy="800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09" name="Line 165"/>
                              <wps:cNvCnPr/>
                              <wps:spPr bwMode="auto">
                                <a:xfrm flipV="1">
                                  <a:off x="2551430" y="1969135"/>
                                  <a:ext cx="147955"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0" name="Line 166"/>
                              <wps:cNvCnPr/>
                              <wps:spPr bwMode="auto">
                                <a:xfrm flipV="1">
                                  <a:off x="2631440" y="1969135"/>
                                  <a:ext cx="147955"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1" name="Line 167"/>
                              <wps:cNvCnPr/>
                              <wps:spPr bwMode="auto">
                                <a:xfrm flipV="1">
                                  <a:off x="270954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2" name="Line 168"/>
                              <wps:cNvCnPr/>
                              <wps:spPr bwMode="auto">
                                <a:xfrm flipV="1">
                                  <a:off x="278955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3" name="Line 169"/>
                              <wps:cNvCnPr/>
                              <wps:spPr bwMode="auto">
                                <a:xfrm flipV="1">
                                  <a:off x="286956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4" name="Line 170"/>
                              <wps:cNvCnPr/>
                              <wps:spPr bwMode="auto">
                                <a:xfrm flipV="1">
                                  <a:off x="294957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5" name="Line 171"/>
                              <wps:cNvCnPr/>
                              <wps:spPr bwMode="auto">
                                <a:xfrm flipV="1">
                                  <a:off x="3029585" y="2013585"/>
                                  <a:ext cx="102235" cy="1028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6" name="Line 172"/>
                              <wps:cNvCnPr/>
                              <wps:spPr bwMode="auto">
                                <a:xfrm flipV="1">
                                  <a:off x="3109595" y="2094230"/>
                                  <a:ext cx="22225" cy="22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7" name="Freeform 173"/>
                              <wps:cNvSpPr>
                                <a:spLocks/>
                              </wps:cNvSpPr>
                              <wps:spPr bwMode="auto">
                                <a:xfrm>
                                  <a:off x="2819400" y="1836420"/>
                                  <a:ext cx="29845" cy="147320"/>
                                </a:xfrm>
                                <a:custGeom>
                                  <a:avLst/>
                                  <a:gdLst>
                                    <a:gd name="T0" fmla="*/ 47 w 47"/>
                                    <a:gd name="T1" fmla="*/ 23 h 232"/>
                                    <a:gd name="T2" fmla="*/ 47 w 47"/>
                                    <a:gd name="T3" fmla="*/ 15 h 232"/>
                                    <a:gd name="T4" fmla="*/ 39 w 47"/>
                                    <a:gd name="T5" fmla="*/ 8 h 232"/>
                                    <a:gd name="T6" fmla="*/ 31 w 47"/>
                                    <a:gd name="T7" fmla="*/ 0 h 232"/>
                                    <a:gd name="T8" fmla="*/ 16 w 47"/>
                                    <a:gd name="T9" fmla="*/ 0 h 232"/>
                                    <a:gd name="T10" fmla="*/ 8 w 47"/>
                                    <a:gd name="T11" fmla="*/ 8 h 232"/>
                                    <a:gd name="T12" fmla="*/ 0 w 47"/>
                                    <a:gd name="T13" fmla="*/ 15 h 232"/>
                                    <a:gd name="T14" fmla="*/ 0 w 47"/>
                                    <a:gd name="T15" fmla="*/ 216 h 232"/>
                                    <a:gd name="T16" fmla="*/ 8 w 47"/>
                                    <a:gd name="T17" fmla="*/ 224 h 232"/>
                                    <a:gd name="T18" fmla="*/ 16 w 47"/>
                                    <a:gd name="T19" fmla="*/ 232 h 232"/>
                                    <a:gd name="T20" fmla="*/ 31 w 47"/>
                                    <a:gd name="T21" fmla="*/ 232 h 232"/>
                                    <a:gd name="T22" fmla="*/ 39 w 47"/>
                                    <a:gd name="T23" fmla="*/ 224 h 232"/>
                                    <a:gd name="T24" fmla="*/ 47 w 47"/>
                                    <a:gd name="T25" fmla="*/ 216 h 232"/>
                                    <a:gd name="T26" fmla="*/ 47 w 47"/>
                                    <a:gd name="T27" fmla="*/ 209 h 232"/>
                                    <a:gd name="T28" fmla="*/ 47 w 47"/>
                                    <a:gd name="T29" fmla="*/ 23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7" h="232">
                                      <a:moveTo>
                                        <a:pt x="47" y="23"/>
                                      </a:moveTo>
                                      <a:lnTo>
                                        <a:pt x="47" y="15"/>
                                      </a:lnTo>
                                      <a:lnTo>
                                        <a:pt x="39" y="8"/>
                                      </a:lnTo>
                                      <a:lnTo>
                                        <a:pt x="31" y="0"/>
                                      </a:lnTo>
                                      <a:lnTo>
                                        <a:pt x="16" y="0"/>
                                      </a:lnTo>
                                      <a:lnTo>
                                        <a:pt x="8" y="8"/>
                                      </a:lnTo>
                                      <a:lnTo>
                                        <a:pt x="0" y="15"/>
                                      </a:lnTo>
                                      <a:lnTo>
                                        <a:pt x="0" y="216"/>
                                      </a:lnTo>
                                      <a:lnTo>
                                        <a:pt x="8" y="224"/>
                                      </a:lnTo>
                                      <a:lnTo>
                                        <a:pt x="16" y="232"/>
                                      </a:lnTo>
                                      <a:lnTo>
                                        <a:pt x="31" y="232"/>
                                      </a:lnTo>
                                      <a:lnTo>
                                        <a:pt x="39" y="224"/>
                                      </a:lnTo>
                                      <a:lnTo>
                                        <a:pt x="47" y="216"/>
                                      </a:lnTo>
                                      <a:lnTo>
                                        <a:pt x="47" y="209"/>
                                      </a:lnTo>
                                      <a:lnTo>
                                        <a:pt x="4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8" name="Freeform 174"/>
                              <wps:cNvSpPr>
                                <a:spLocks/>
                              </wps:cNvSpPr>
                              <wps:spPr bwMode="auto">
                                <a:xfrm>
                                  <a:off x="2524125" y="1953895"/>
                                  <a:ext cx="622935" cy="29845"/>
                                </a:xfrm>
                                <a:custGeom>
                                  <a:avLst/>
                                  <a:gdLst>
                                    <a:gd name="T0" fmla="*/ 24 w 981"/>
                                    <a:gd name="T1" fmla="*/ 0 h 47"/>
                                    <a:gd name="T2" fmla="*/ 16 w 981"/>
                                    <a:gd name="T3" fmla="*/ 0 h 47"/>
                                    <a:gd name="T4" fmla="*/ 8 w 981"/>
                                    <a:gd name="T5" fmla="*/ 8 h 47"/>
                                    <a:gd name="T6" fmla="*/ 0 w 981"/>
                                    <a:gd name="T7" fmla="*/ 16 h 47"/>
                                    <a:gd name="T8" fmla="*/ 0 w 981"/>
                                    <a:gd name="T9" fmla="*/ 31 h 47"/>
                                    <a:gd name="T10" fmla="*/ 8 w 981"/>
                                    <a:gd name="T11" fmla="*/ 39 h 47"/>
                                    <a:gd name="T12" fmla="*/ 16 w 981"/>
                                    <a:gd name="T13" fmla="*/ 47 h 47"/>
                                    <a:gd name="T14" fmla="*/ 965 w 981"/>
                                    <a:gd name="T15" fmla="*/ 47 h 47"/>
                                    <a:gd name="T16" fmla="*/ 973 w 981"/>
                                    <a:gd name="T17" fmla="*/ 39 h 47"/>
                                    <a:gd name="T18" fmla="*/ 981 w 981"/>
                                    <a:gd name="T19" fmla="*/ 31 h 47"/>
                                    <a:gd name="T20" fmla="*/ 981 w 981"/>
                                    <a:gd name="T21" fmla="*/ 16 h 47"/>
                                    <a:gd name="T22" fmla="*/ 973 w 981"/>
                                    <a:gd name="T23" fmla="*/ 8 h 47"/>
                                    <a:gd name="T24" fmla="*/ 965 w 981"/>
                                    <a:gd name="T25" fmla="*/ 0 h 47"/>
                                    <a:gd name="T26" fmla="*/ 957 w 981"/>
                                    <a:gd name="T27" fmla="*/ 0 h 47"/>
                                    <a:gd name="T28" fmla="*/ 24 w 981"/>
                                    <a:gd name="T29"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81" h="47">
                                      <a:moveTo>
                                        <a:pt x="24" y="0"/>
                                      </a:moveTo>
                                      <a:lnTo>
                                        <a:pt x="16" y="0"/>
                                      </a:lnTo>
                                      <a:lnTo>
                                        <a:pt x="8" y="8"/>
                                      </a:lnTo>
                                      <a:lnTo>
                                        <a:pt x="0" y="16"/>
                                      </a:lnTo>
                                      <a:lnTo>
                                        <a:pt x="0" y="31"/>
                                      </a:lnTo>
                                      <a:lnTo>
                                        <a:pt x="8" y="39"/>
                                      </a:lnTo>
                                      <a:lnTo>
                                        <a:pt x="16" y="47"/>
                                      </a:lnTo>
                                      <a:lnTo>
                                        <a:pt x="965" y="47"/>
                                      </a:lnTo>
                                      <a:lnTo>
                                        <a:pt x="973" y="39"/>
                                      </a:lnTo>
                                      <a:lnTo>
                                        <a:pt x="981" y="31"/>
                                      </a:lnTo>
                                      <a:lnTo>
                                        <a:pt x="981" y="16"/>
                                      </a:lnTo>
                                      <a:lnTo>
                                        <a:pt x="973" y="8"/>
                                      </a:lnTo>
                                      <a:lnTo>
                                        <a:pt x="965" y="0"/>
                                      </a:lnTo>
                                      <a:lnTo>
                                        <a:pt x="957"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9" name="Arc 175"/>
                              <wps:cNvSpPr>
                                <a:spLocks/>
                              </wps:cNvSpPr>
                              <wps:spPr bwMode="auto">
                                <a:xfrm>
                                  <a:off x="2613660" y="1568450"/>
                                  <a:ext cx="415925" cy="220345"/>
                                </a:xfrm>
                                <a:custGeom>
                                  <a:avLst/>
                                  <a:gdLst>
                                    <a:gd name="G0" fmla="+- 19276 0 0"/>
                                    <a:gd name="G1" fmla="+- 21600 0 0"/>
                                    <a:gd name="G2" fmla="+- 21600 0 0"/>
                                    <a:gd name="T0" fmla="*/ 0 w 40838"/>
                                    <a:gd name="T1" fmla="*/ 11853 h 21600"/>
                                    <a:gd name="T2" fmla="*/ 40838 w 40838"/>
                                    <a:gd name="T3" fmla="*/ 20326 h 21600"/>
                                    <a:gd name="T4" fmla="*/ 19276 w 40838"/>
                                    <a:gd name="T5" fmla="*/ 21600 h 21600"/>
                                  </a:gdLst>
                                  <a:ahLst/>
                                  <a:cxnLst>
                                    <a:cxn ang="0">
                                      <a:pos x="T0" y="T1"/>
                                    </a:cxn>
                                    <a:cxn ang="0">
                                      <a:pos x="T2" y="T3"/>
                                    </a:cxn>
                                    <a:cxn ang="0">
                                      <a:pos x="T4" y="T5"/>
                                    </a:cxn>
                                  </a:cxnLst>
                                  <a:rect l="0" t="0" r="r" b="b"/>
                                  <a:pathLst>
                                    <a:path w="40838" h="21600" fill="none" extrusionOk="0">
                                      <a:moveTo>
                                        <a:pt x="0" y="11853"/>
                                      </a:moveTo>
                                      <a:cubicBezTo>
                                        <a:pt x="3676" y="4583"/>
                                        <a:pt x="11129" y="-1"/>
                                        <a:pt x="19276" y="0"/>
                                      </a:cubicBezTo>
                                      <a:cubicBezTo>
                                        <a:pt x="30710" y="0"/>
                                        <a:pt x="40163" y="8911"/>
                                        <a:pt x="40838" y="20325"/>
                                      </a:cubicBezTo>
                                    </a:path>
                                    <a:path w="40838" h="21600" stroke="0" extrusionOk="0">
                                      <a:moveTo>
                                        <a:pt x="0" y="11853"/>
                                      </a:moveTo>
                                      <a:cubicBezTo>
                                        <a:pt x="3676" y="4583"/>
                                        <a:pt x="11129" y="-1"/>
                                        <a:pt x="19276" y="0"/>
                                      </a:cubicBezTo>
                                      <a:cubicBezTo>
                                        <a:pt x="30710" y="0"/>
                                        <a:pt x="40163" y="8911"/>
                                        <a:pt x="40838" y="20325"/>
                                      </a:cubicBezTo>
                                      <a:lnTo>
                                        <a:pt x="19276" y="2160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20" name="Freeform 176"/>
                              <wps:cNvSpPr>
                                <a:spLocks/>
                              </wps:cNvSpPr>
                              <wps:spPr bwMode="auto">
                                <a:xfrm>
                                  <a:off x="2614295" y="1636395"/>
                                  <a:ext cx="45085" cy="52070"/>
                                </a:xfrm>
                                <a:custGeom>
                                  <a:avLst/>
                                  <a:gdLst>
                                    <a:gd name="T0" fmla="*/ 71 w 71"/>
                                    <a:gd name="T1" fmla="*/ 35 h 82"/>
                                    <a:gd name="T2" fmla="*/ 0 w 71"/>
                                    <a:gd name="T3" fmla="*/ 82 h 82"/>
                                    <a:gd name="T4" fmla="*/ 8 w 71"/>
                                    <a:gd name="T5" fmla="*/ 0 h 82"/>
                                    <a:gd name="T6" fmla="*/ 20 w 71"/>
                                    <a:gd name="T7" fmla="*/ 51 h 82"/>
                                    <a:gd name="T8" fmla="*/ 71 w 71"/>
                                    <a:gd name="T9" fmla="*/ 35 h 82"/>
                                  </a:gdLst>
                                  <a:ahLst/>
                                  <a:cxnLst>
                                    <a:cxn ang="0">
                                      <a:pos x="T0" y="T1"/>
                                    </a:cxn>
                                    <a:cxn ang="0">
                                      <a:pos x="T2" y="T3"/>
                                    </a:cxn>
                                    <a:cxn ang="0">
                                      <a:pos x="T4" y="T5"/>
                                    </a:cxn>
                                    <a:cxn ang="0">
                                      <a:pos x="T6" y="T7"/>
                                    </a:cxn>
                                    <a:cxn ang="0">
                                      <a:pos x="T8" y="T9"/>
                                    </a:cxn>
                                  </a:cxnLst>
                                  <a:rect l="0" t="0" r="r" b="b"/>
                                  <a:pathLst>
                                    <a:path w="71" h="82">
                                      <a:moveTo>
                                        <a:pt x="71" y="35"/>
                                      </a:moveTo>
                                      <a:lnTo>
                                        <a:pt x="0" y="82"/>
                                      </a:lnTo>
                                      <a:lnTo>
                                        <a:pt x="8" y="0"/>
                                      </a:lnTo>
                                      <a:lnTo>
                                        <a:pt x="20" y="51"/>
                                      </a:lnTo>
                                      <a:lnTo>
                                        <a:pt x="71" y="3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1" name="Rectangle 177"/>
                              <wps:cNvSpPr>
                                <a:spLocks noChangeArrowheads="1"/>
                              </wps:cNvSpPr>
                              <wps:spPr bwMode="auto">
                                <a:xfrm>
                                  <a:off x="2659380" y="1390650"/>
                                  <a:ext cx="3956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ISOCPEUR" w:hAnsi="ISOCPEUR" w:cs="ISOCPEUR"/>
                                        <w:color w:val="000000"/>
                                        <w:lang w:val="en-US"/>
                                      </w:rPr>
                                      <w:t>Moteur</w:t>
                                    </w:r>
                                    <w:proofErr w:type="spellEnd"/>
                                  </w:p>
                                </w:txbxContent>
                              </wps:txbx>
                              <wps:bodyPr rot="0" vert="horz" wrap="none" lIns="0" tIns="0" rIns="0" bIns="0" anchor="t" anchorCtr="0" upright="1">
                                <a:spAutoFit/>
                              </wps:bodyPr>
                            </wps:wsp>
                            <wps:wsp>
                              <wps:cNvPr id="23522" name="Line 178"/>
                              <wps:cNvCnPr/>
                              <wps:spPr bwMode="auto">
                                <a:xfrm flipV="1">
                                  <a:off x="317500" y="2366645"/>
                                  <a:ext cx="635" cy="945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23" name="Freeform 179"/>
                              <wps:cNvSpPr>
                                <a:spLocks/>
                              </wps:cNvSpPr>
                              <wps:spPr bwMode="auto">
                                <a:xfrm>
                                  <a:off x="292735" y="2366645"/>
                                  <a:ext cx="47625" cy="47625"/>
                                </a:xfrm>
                                <a:custGeom>
                                  <a:avLst/>
                                  <a:gdLst>
                                    <a:gd name="T0" fmla="*/ 0 w 75"/>
                                    <a:gd name="T1" fmla="*/ 75 h 75"/>
                                    <a:gd name="T2" fmla="*/ 39 w 75"/>
                                    <a:gd name="T3" fmla="*/ 0 h 75"/>
                                    <a:gd name="T4" fmla="*/ 75 w 75"/>
                                    <a:gd name="T5" fmla="*/ 75 h 75"/>
                                    <a:gd name="T6" fmla="*/ 39 w 75"/>
                                    <a:gd name="T7" fmla="*/ 39 h 75"/>
                                    <a:gd name="T8" fmla="*/ 0 w 75"/>
                                    <a:gd name="T9" fmla="*/ 75 h 75"/>
                                  </a:gdLst>
                                  <a:ahLst/>
                                  <a:cxnLst>
                                    <a:cxn ang="0">
                                      <a:pos x="T0" y="T1"/>
                                    </a:cxn>
                                    <a:cxn ang="0">
                                      <a:pos x="T2" y="T3"/>
                                    </a:cxn>
                                    <a:cxn ang="0">
                                      <a:pos x="T4" y="T5"/>
                                    </a:cxn>
                                    <a:cxn ang="0">
                                      <a:pos x="T6" y="T7"/>
                                    </a:cxn>
                                    <a:cxn ang="0">
                                      <a:pos x="T8" y="T9"/>
                                    </a:cxn>
                                  </a:cxnLst>
                                  <a:rect l="0" t="0" r="r" b="b"/>
                                  <a:pathLst>
                                    <a:path w="75" h="75">
                                      <a:moveTo>
                                        <a:pt x="0" y="75"/>
                                      </a:moveTo>
                                      <a:lnTo>
                                        <a:pt x="39" y="0"/>
                                      </a:lnTo>
                                      <a:lnTo>
                                        <a:pt x="75" y="75"/>
                                      </a:lnTo>
                                      <a:lnTo>
                                        <a:pt x="39" y="39"/>
                                      </a:lnTo>
                                      <a:lnTo>
                                        <a:pt x="0" y="7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4" name="Line 180"/>
                              <wps:cNvCnPr/>
                              <wps:spPr bwMode="auto">
                                <a:xfrm>
                                  <a:off x="317500" y="2839720"/>
                                  <a:ext cx="251206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25" name="Freeform 181"/>
                              <wps:cNvSpPr>
                                <a:spLocks/>
                              </wps:cNvSpPr>
                              <wps:spPr bwMode="auto">
                                <a:xfrm>
                                  <a:off x="2781935" y="2816860"/>
                                  <a:ext cx="47625" cy="47625"/>
                                </a:xfrm>
                                <a:custGeom>
                                  <a:avLst/>
                                  <a:gdLst>
                                    <a:gd name="T0" fmla="*/ 0 w 75"/>
                                    <a:gd name="T1" fmla="*/ 0 h 75"/>
                                    <a:gd name="T2" fmla="*/ 75 w 75"/>
                                    <a:gd name="T3" fmla="*/ 36 h 75"/>
                                    <a:gd name="T4" fmla="*/ 0 w 75"/>
                                    <a:gd name="T5" fmla="*/ 75 h 75"/>
                                    <a:gd name="T6" fmla="*/ 35 w 75"/>
                                    <a:gd name="T7" fmla="*/ 36 h 75"/>
                                    <a:gd name="T8" fmla="*/ 0 w 75"/>
                                    <a:gd name="T9" fmla="*/ 0 h 75"/>
                                  </a:gdLst>
                                  <a:ahLst/>
                                  <a:cxnLst>
                                    <a:cxn ang="0">
                                      <a:pos x="T0" y="T1"/>
                                    </a:cxn>
                                    <a:cxn ang="0">
                                      <a:pos x="T2" y="T3"/>
                                    </a:cxn>
                                    <a:cxn ang="0">
                                      <a:pos x="T4" y="T5"/>
                                    </a:cxn>
                                    <a:cxn ang="0">
                                      <a:pos x="T6" y="T7"/>
                                    </a:cxn>
                                    <a:cxn ang="0">
                                      <a:pos x="T8" y="T9"/>
                                    </a:cxn>
                                  </a:cxnLst>
                                  <a:rect l="0" t="0" r="r" b="b"/>
                                  <a:pathLst>
                                    <a:path w="75" h="75">
                                      <a:moveTo>
                                        <a:pt x="0" y="0"/>
                                      </a:moveTo>
                                      <a:lnTo>
                                        <a:pt x="75" y="36"/>
                                      </a:lnTo>
                                      <a:lnTo>
                                        <a:pt x="0" y="75"/>
                                      </a:lnTo>
                                      <a:lnTo>
                                        <a:pt x="35" y="3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6" name="Freeform 182"/>
                              <wps:cNvSpPr>
                                <a:spLocks/>
                              </wps:cNvSpPr>
                              <wps:spPr bwMode="auto">
                                <a:xfrm>
                                  <a:off x="310515" y="2476500"/>
                                  <a:ext cx="457200" cy="365125"/>
                                </a:xfrm>
                                <a:custGeom>
                                  <a:avLst/>
                                  <a:gdLst>
                                    <a:gd name="T0" fmla="*/ 47 w 720"/>
                                    <a:gd name="T1" fmla="*/ 505 h 575"/>
                                    <a:gd name="T2" fmla="*/ 130 w 720"/>
                                    <a:gd name="T3" fmla="*/ 300 h 575"/>
                                    <a:gd name="T4" fmla="*/ 196 w 720"/>
                                    <a:gd name="T5" fmla="*/ 174 h 575"/>
                                    <a:gd name="T6" fmla="*/ 220 w 720"/>
                                    <a:gd name="T7" fmla="*/ 138 h 575"/>
                                    <a:gd name="T8" fmla="*/ 244 w 720"/>
                                    <a:gd name="T9" fmla="*/ 111 h 575"/>
                                    <a:gd name="T10" fmla="*/ 263 w 720"/>
                                    <a:gd name="T11" fmla="*/ 83 h 575"/>
                                    <a:gd name="T12" fmla="*/ 287 w 720"/>
                                    <a:gd name="T13" fmla="*/ 63 h 575"/>
                                    <a:gd name="T14" fmla="*/ 323 w 720"/>
                                    <a:gd name="T15" fmla="*/ 40 h 575"/>
                                    <a:gd name="T16" fmla="*/ 358 w 720"/>
                                    <a:gd name="T17" fmla="*/ 24 h 575"/>
                                    <a:gd name="T18" fmla="*/ 417 w 720"/>
                                    <a:gd name="T19" fmla="*/ 32 h 575"/>
                                    <a:gd name="T20" fmla="*/ 445 w 720"/>
                                    <a:gd name="T21" fmla="*/ 44 h 575"/>
                                    <a:gd name="T22" fmla="*/ 468 w 720"/>
                                    <a:gd name="T23" fmla="*/ 63 h 575"/>
                                    <a:gd name="T24" fmla="*/ 488 w 720"/>
                                    <a:gd name="T25" fmla="*/ 83 h 575"/>
                                    <a:gd name="T26" fmla="*/ 512 w 720"/>
                                    <a:gd name="T27" fmla="*/ 111 h 575"/>
                                    <a:gd name="T28" fmla="*/ 531 w 720"/>
                                    <a:gd name="T29" fmla="*/ 138 h 575"/>
                                    <a:gd name="T30" fmla="*/ 559 w 720"/>
                                    <a:gd name="T31" fmla="*/ 189 h 575"/>
                                    <a:gd name="T32" fmla="*/ 579 w 720"/>
                                    <a:gd name="T33" fmla="*/ 229 h 575"/>
                                    <a:gd name="T34" fmla="*/ 610 w 720"/>
                                    <a:gd name="T35" fmla="*/ 300 h 575"/>
                                    <a:gd name="T36" fmla="*/ 630 w 720"/>
                                    <a:gd name="T37" fmla="*/ 355 h 575"/>
                                    <a:gd name="T38" fmla="*/ 650 w 720"/>
                                    <a:gd name="T39" fmla="*/ 410 h 575"/>
                                    <a:gd name="T40" fmla="*/ 677 w 720"/>
                                    <a:gd name="T41" fmla="*/ 505 h 575"/>
                                    <a:gd name="T42" fmla="*/ 697 w 720"/>
                                    <a:gd name="T43" fmla="*/ 575 h 575"/>
                                    <a:gd name="T44" fmla="*/ 709 w 720"/>
                                    <a:gd name="T45" fmla="*/ 532 h 575"/>
                                    <a:gd name="T46" fmla="*/ 689 w 720"/>
                                    <a:gd name="T47" fmla="*/ 465 h 575"/>
                                    <a:gd name="T48" fmla="*/ 661 w 720"/>
                                    <a:gd name="T49" fmla="*/ 375 h 575"/>
                                    <a:gd name="T50" fmla="*/ 642 w 720"/>
                                    <a:gd name="T51" fmla="*/ 319 h 575"/>
                                    <a:gd name="T52" fmla="*/ 610 w 720"/>
                                    <a:gd name="T53" fmla="*/ 245 h 575"/>
                                    <a:gd name="T54" fmla="*/ 590 w 720"/>
                                    <a:gd name="T55" fmla="*/ 201 h 575"/>
                                    <a:gd name="T56" fmla="*/ 571 w 720"/>
                                    <a:gd name="T57" fmla="*/ 162 h 575"/>
                                    <a:gd name="T58" fmla="*/ 547 w 720"/>
                                    <a:gd name="T59" fmla="*/ 122 h 575"/>
                                    <a:gd name="T60" fmla="*/ 527 w 720"/>
                                    <a:gd name="T61" fmla="*/ 95 h 575"/>
                                    <a:gd name="T62" fmla="*/ 504 w 720"/>
                                    <a:gd name="T63" fmla="*/ 67 h 575"/>
                                    <a:gd name="T64" fmla="*/ 484 w 720"/>
                                    <a:gd name="T65" fmla="*/ 48 h 575"/>
                                    <a:gd name="T66" fmla="*/ 460 w 720"/>
                                    <a:gd name="T67" fmla="*/ 28 h 575"/>
                                    <a:gd name="T68" fmla="*/ 425 w 720"/>
                                    <a:gd name="T69" fmla="*/ 8 h 575"/>
                                    <a:gd name="T70" fmla="*/ 401 w 720"/>
                                    <a:gd name="T71" fmla="*/ 0 h 575"/>
                                    <a:gd name="T72" fmla="*/ 358 w 720"/>
                                    <a:gd name="T73" fmla="*/ 0 h 575"/>
                                    <a:gd name="T74" fmla="*/ 307 w 720"/>
                                    <a:gd name="T75" fmla="*/ 16 h 575"/>
                                    <a:gd name="T76" fmla="*/ 271 w 720"/>
                                    <a:gd name="T77" fmla="*/ 48 h 575"/>
                                    <a:gd name="T78" fmla="*/ 248 w 720"/>
                                    <a:gd name="T79" fmla="*/ 67 h 575"/>
                                    <a:gd name="T80" fmla="*/ 228 w 720"/>
                                    <a:gd name="T81" fmla="*/ 95 h 575"/>
                                    <a:gd name="T82" fmla="*/ 204 w 720"/>
                                    <a:gd name="T83" fmla="*/ 122 h 575"/>
                                    <a:gd name="T84" fmla="*/ 181 w 720"/>
                                    <a:gd name="T85" fmla="*/ 158 h 575"/>
                                    <a:gd name="T86" fmla="*/ 106 w 720"/>
                                    <a:gd name="T87" fmla="*/ 292 h 575"/>
                                    <a:gd name="T88" fmla="*/ 23 w 720"/>
                                    <a:gd name="T89" fmla="*/ 497 h 575"/>
                                    <a:gd name="T90" fmla="*/ 23 w 720"/>
                                    <a:gd name="T91"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20" h="575">
                                      <a:moveTo>
                                        <a:pt x="23" y="575"/>
                                      </a:moveTo>
                                      <a:lnTo>
                                        <a:pt x="47" y="505"/>
                                      </a:lnTo>
                                      <a:lnTo>
                                        <a:pt x="82" y="410"/>
                                      </a:lnTo>
                                      <a:lnTo>
                                        <a:pt x="130" y="300"/>
                                      </a:lnTo>
                                      <a:lnTo>
                                        <a:pt x="165" y="229"/>
                                      </a:lnTo>
                                      <a:lnTo>
                                        <a:pt x="196" y="174"/>
                                      </a:lnTo>
                                      <a:lnTo>
                                        <a:pt x="208" y="158"/>
                                      </a:lnTo>
                                      <a:lnTo>
                                        <a:pt x="220" y="138"/>
                                      </a:lnTo>
                                      <a:lnTo>
                                        <a:pt x="232" y="122"/>
                                      </a:lnTo>
                                      <a:lnTo>
                                        <a:pt x="244" y="111"/>
                                      </a:lnTo>
                                      <a:lnTo>
                                        <a:pt x="256" y="95"/>
                                      </a:lnTo>
                                      <a:lnTo>
                                        <a:pt x="263" y="83"/>
                                      </a:lnTo>
                                      <a:lnTo>
                                        <a:pt x="275" y="71"/>
                                      </a:lnTo>
                                      <a:lnTo>
                                        <a:pt x="287" y="63"/>
                                      </a:lnTo>
                                      <a:lnTo>
                                        <a:pt x="299" y="51"/>
                                      </a:lnTo>
                                      <a:lnTo>
                                        <a:pt x="323" y="40"/>
                                      </a:lnTo>
                                      <a:lnTo>
                                        <a:pt x="327" y="36"/>
                                      </a:lnTo>
                                      <a:lnTo>
                                        <a:pt x="358" y="24"/>
                                      </a:lnTo>
                                      <a:lnTo>
                                        <a:pt x="401" y="24"/>
                                      </a:lnTo>
                                      <a:lnTo>
                                        <a:pt x="417" y="32"/>
                                      </a:lnTo>
                                      <a:lnTo>
                                        <a:pt x="437" y="40"/>
                                      </a:lnTo>
                                      <a:lnTo>
                                        <a:pt x="445" y="44"/>
                                      </a:lnTo>
                                      <a:lnTo>
                                        <a:pt x="457" y="51"/>
                                      </a:lnTo>
                                      <a:lnTo>
                                        <a:pt x="468" y="63"/>
                                      </a:lnTo>
                                      <a:lnTo>
                                        <a:pt x="480" y="71"/>
                                      </a:lnTo>
                                      <a:lnTo>
                                        <a:pt x="488" y="83"/>
                                      </a:lnTo>
                                      <a:lnTo>
                                        <a:pt x="500" y="95"/>
                                      </a:lnTo>
                                      <a:lnTo>
                                        <a:pt x="512" y="111"/>
                                      </a:lnTo>
                                      <a:lnTo>
                                        <a:pt x="520" y="122"/>
                                      </a:lnTo>
                                      <a:lnTo>
                                        <a:pt x="531" y="138"/>
                                      </a:lnTo>
                                      <a:lnTo>
                                        <a:pt x="547" y="170"/>
                                      </a:lnTo>
                                      <a:lnTo>
                                        <a:pt x="559" y="189"/>
                                      </a:lnTo>
                                      <a:lnTo>
                                        <a:pt x="567" y="209"/>
                                      </a:lnTo>
                                      <a:lnTo>
                                        <a:pt x="579" y="229"/>
                                      </a:lnTo>
                                      <a:lnTo>
                                        <a:pt x="587" y="252"/>
                                      </a:lnTo>
                                      <a:lnTo>
                                        <a:pt x="610" y="300"/>
                                      </a:lnTo>
                                      <a:lnTo>
                                        <a:pt x="618" y="327"/>
                                      </a:lnTo>
                                      <a:lnTo>
                                        <a:pt x="630" y="355"/>
                                      </a:lnTo>
                                      <a:lnTo>
                                        <a:pt x="638" y="382"/>
                                      </a:lnTo>
                                      <a:lnTo>
                                        <a:pt x="650" y="410"/>
                                      </a:lnTo>
                                      <a:lnTo>
                                        <a:pt x="665" y="473"/>
                                      </a:lnTo>
                                      <a:lnTo>
                                        <a:pt x="677" y="505"/>
                                      </a:lnTo>
                                      <a:lnTo>
                                        <a:pt x="685" y="540"/>
                                      </a:lnTo>
                                      <a:lnTo>
                                        <a:pt x="697" y="575"/>
                                      </a:lnTo>
                                      <a:lnTo>
                                        <a:pt x="720" y="568"/>
                                      </a:lnTo>
                                      <a:lnTo>
                                        <a:pt x="709" y="532"/>
                                      </a:lnTo>
                                      <a:lnTo>
                                        <a:pt x="701" y="497"/>
                                      </a:lnTo>
                                      <a:lnTo>
                                        <a:pt x="689" y="465"/>
                                      </a:lnTo>
                                      <a:lnTo>
                                        <a:pt x="673" y="402"/>
                                      </a:lnTo>
                                      <a:lnTo>
                                        <a:pt x="661" y="375"/>
                                      </a:lnTo>
                                      <a:lnTo>
                                        <a:pt x="653" y="347"/>
                                      </a:lnTo>
                                      <a:lnTo>
                                        <a:pt x="642" y="319"/>
                                      </a:lnTo>
                                      <a:lnTo>
                                        <a:pt x="634" y="292"/>
                                      </a:lnTo>
                                      <a:lnTo>
                                        <a:pt x="610" y="245"/>
                                      </a:lnTo>
                                      <a:lnTo>
                                        <a:pt x="602" y="221"/>
                                      </a:lnTo>
                                      <a:lnTo>
                                        <a:pt x="590" y="201"/>
                                      </a:lnTo>
                                      <a:lnTo>
                                        <a:pt x="583" y="181"/>
                                      </a:lnTo>
                                      <a:lnTo>
                                        <a:pt x="571" y="162"/>
                                      </a:lnTo>
                                      <a:lnTo>
                                        <a:pt x="563" y="146"/>
                                      </a:lnTo>
                                      <a:lnTo>
                                        <a:pt x="547" y="122"/>
                                      </a:lnTo>
                                      <a:lnTo>
                                        <a:pt x="535" y="107"/>
                                      </a:lnTo>
                                      <a:lnTo>
                                        <a:pt x="527" y="95"/>
                                      </a:lnTo>
                                      <a:lnTo>
                                        <a:pt x="516" y="79"/>
                                      </a:lnTo>
                                      <a:lnTo>
                                        <a:pt x="504" y="67"/>
                                      </a:lnTo>
                                      <a:lnTo>
                                        <a:pt x="496" y="55"/>
                                      </a:lnTo>
                                      <a:lnTo>
                                        <a:pt x="484" y="48"/>
                                      </a:lnTo>
                                      <a:lnTo>
                                        <a:pt x="472" y="36"/>
                                      </a:lnTo>
                                      <a:lnTo>
                                        <a:pt x="460" y="28"/>
                                      </a:lnTo>
                                      <a:lnTo>
                                        <a:pt x="453" y="16"/>
                                      </a:lnTo>
                                      <a:lnTo>
                                        <a:pt x="425" y="8"/>
                                      </a:lnTo>
                                      <a:lnTo>
                                        <a:pt x="417" y="4"/>
                                      </a:lnTo>
                                      <a:lnTo>
                                        <a:pt x="401" y="0"/>
                                      </a:lnTo>
                                      <a:lnTo>
                                        <a:pt x="382" y="0"/>
                                      </a:lnTo>
                                      <a:lnTo>
                                        <a:pt x="358" y="0"/>
                                      </a:lnTo>
                                      <a:lnTo>
                                        <a:pt x="319" y="12"/>
                                      </a:lnTo>
                                      <a:lnTo>
                                        <a:pt x="307" y="16"/>
                                      </a:lnTo>
                                      <a:lnTo>
                                        <a:pt x="283" y="36"/>
                                      </a:lnTo>
                                      <a:lnTo>
                                        <a:pt x="271" y="48"/>
                                      </a:lnTo>
                                      <a:lnTo>
                                        <a:pt x="260" y="55"/>
                                      </a:lnTo>
                                      <a:lnTo>
                                        <a:pt x="248" y="67"/>
                                      </a:lnTo>
                                      <a:lnTo>
                                        <a:pt x="240" y="79"/>
                                      </a:lnTo>
                                      <a:lnTo>
                                        <a:pt x="228" y="95"/>
                                      </a:lnTo>
                                      <a:lnTo>
                                        <a:pt x="216" y="107"/>
                                      </a:lnTo>
                                      <a:lnTo>
                                        <a:pt x="204" y="122"/>
                                      </a:lnTo>
                                      <a:lnTo>
                                        <a:pt x="193" y="142"/>
                                      </a:lnTo>
                                      <a:lnTo>
                                        <a:pt x="181" y="158"/>
                                      </a:lnTo>
                                      <a:lnTo>
                                        <a:pt x="141"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7" name="Freeform 183"/>
                              <wps:cNvSpPr>
                                <a:spLocks/>
                              </wps:cNvSpPr>
                              <wps:spPr bwMode="auto">
                                <a:xfrm>
                                  <a:off x="753110" y="2837180"/>
                                  <a:ext cx="457835" cy="365125"/>
                                </a:xfrm>
                                <a:custGeom>
                                  <a:avLst/>
                                  <a:gdLst>
                                    <a:gd name="T0" fmla="*/ 12 w 721"/>
                                    <a:gd name="T1" fmla="*/ 39 h 575"/>
                                    <a:gd name="T2" fmla="*/ 47 w 721"/>
                                    <a:gd name="T3" fmla="*/ 137 h 575"/>
                                    <a:gd name="T4" fmla="*/ 71 w 721"/>
                                    <a:gd name="T5" fmla="*/ 197 h 575"/>
                                    <a:gd name="T6" fmla="*/ 142 w 721"/>
                                    <a:gd name="T7" fmla="*/ 346 h 575"/>
                                    <a:gd name="T8" fmla="*/ 228 w 721"/>
                                    <a:gd name="T9" fmla="*/ 476 h 575"/>
                                    <a:gd name="T10" fmla="*/ 248 w 721"/>
                                    <a:gd name="T11" fmla="*/ 500 h 575"/>
                                    <a:gd name="T12" fmla="*/ 307 w 721"/>
                                    <a:gd name="T13" fmla="*/ 547 h 575"/>
                                    <a:gd name="T14" fmla="*/ 358 w 721"/>
                                    <a:gd name="T15" fmla="*/ 571 h 575"/>
                                    <a:gd name="T16" fmla="*/ 378 w 721"/>
                                    <a:gd name="T17" fmla="*/ 575 h 575"/>
                                    <a:gd name="T18" fmla="*/ 394 w 721"/>
                                    <a:gd name="T19" fmla="*/ 571 h 575"/>
                                    <a:gd name="T20" fmla="*/ 417 w 721"/>
                                    <a:gd name="T21" fmla="*/ 567 h 575"/>
                                    <a:gd name="T22" fmla="*/ 437 w 721"/>
                                    <a:gd name="T23" fmla="*/ 559 h 575"/>
                                    <a:gd name="T24" fmla="*/ 461 w 721"/>
                                    <a:gd name="T25" fmla="*/ 539 h 575"/>
                                    <a:gd name="T26" fmla="*/ 496 w 721"/>
                                    <a:gd name="T27" fmla="*/ 512 h 575"/>
                                    <a:gd name="T28" fmla="*/ 528 w 721"/>
                                    <a:gd name="T29" fmla="*/ 476 h 575"/>
                                    <a:gd name="T30" fmla="*/ 563 w 721"/>
                                    <a:gd name="T31" fmla="*/ 425 h 575"/>
                                    <a:gd name="T32" fmla="*/ 583 w 721"/>
                                    <a:gd name="T33" fmla="*/ 386 h 575"/>
                                    <a:gd name="T34" fmla="*/ 603 w 721"/>
                                    <a:gd name="T35" fmla="*/ 346 h 575"/>
                                    <a:gd name="T36" fmla="*/ 634 w 721"/>
                                    <a:gd name="T37" fmla="*/ 275 h 575"/>
                                    <a:gd name="T38" fmla="*/ 654 w 721"/>
                                    <a:gd name="T39" fmla="*/ 224 h 575"/>
                                    <a:gd name="T40" fmla="*/ 674 w 721"/>
                                    <a:gd name="T41" fmla="*/ 165 h 575"/>
                                    <a:gd name="T42" fmla="*/ 689 w 721"/>
                                    <a:gd name="T43" fmla="*/ 106 h 575"/>
                                    <a:gd name="T44" fmla="*/ 709 w 721"/>
                                    <a:gd name="T45" fmla="*/ 39 h 575"/>
                                    <a:gd name="T46" fmla="*/ 697 w 721"/>
                                    <a:gd name="T47" fmla="*/ 0 h 575"/>
                                    <a:gd name="T48" fmla="*/ 677 w 721"/>
                                    <a:gd name="T49" fmla="*/ 67 h 575"/>
                                    <a:gd name="T50" fmla="*/ 658 w 721"/>
                                    <a:gd name="T51" fmla="*/ 130 h 575"/>
                                    <a:gd name="T52" fmla="*/ 638 w 721"/>
                                    <a:gd name="T53" fmla="*/ 189 h 575"/>
                                    <a:gd name="T54" fmla="*/ 618 w 721"/>
                                    <a:gd name="T55" fmla="*/ 244 h 575"/>
                                    <a:gd name="T56" fmla="*/ 587 w 721"/>
                                    <a:gd name="T57" fmla="*/ 315 h 575"/>
                                    <a:gd name="T58" fmla="*/ 567 w 721"/>
                                    <a:gd name="T59" fmla="*/ 358 h 575"/>
                                    <a:gd name="T60" fmla="*/ 547 w 721"/>
                                    <a:gd name="T61" fmla="*/ 397 h 575"/>
                                    <a:gd name="T62" fmla="*/ 516 w 721"/>
                                    <a:gd name="T63" fmla="*/ 445 h 575"/>
                                    <a:gd name="T64" fmla="*/ 488 w 721"/>
                                    <a:gd name="T65" fmla="*/ 484 h 575"/>
                                    <a:gd name="T66" fmla="*/ 469 w 721"/>
                                    <a:gd name="T67" fmla="*/ 508 h 575"/>
                                    <a:gd name="T68" fmla="*/ 437 w 721"/>
                                    <a:gd name="T69" fmla="*/ 531 h 575"/>
                                    <a:gd name="T70" fmla="*/ 417 w 721"/>
                                    <a:gd name="T71" fmla="*/ 539 h 575"/>
                                    <a:gd name="T72" fmla="*/ 402 w 721"/>
                                    <a:gd name="T73" fmla="*/ 547 h 575"/>
                                    <a:gd name="T74" fmla="*/ 378 w 721"/>
                                    <a:gd name="T75" fmla="*/ 551 h 575"/>
                                    <a:gd name="T76" fmla="*/ 386 w 721"/>
                                    <a:gd name="T77" fmla="*/ 551 h 575"/>
                                    <a:gd name="T78" fmla="*/ 358 w 721"/>
                                    <a:gd name="T79" fmla="*/ 547 h 575"/>
                                    <a:gd name="T80" fmla="*/ 323 w 721"/>
                                    <a:gd name="T81" fmla="*/ 531 h 575"/>
                                    <a:gd name="T82" fmla="*/ 264 w 721"/>
                                    <a:gd name="T83" fmla="*/ 484 h 575"/>
                                    <a:gd name="T84" fmla="*/ 244 w 721"/>
                                    <a:gd name="T85" fmla="*/ 461 h 575"/>
                                    <a:gd name="T86" fmla="*/ 165 w 721"/>
                                    <a:gd name="T87" fmla="*/ 338 h 575"/>
                                    <a:gd name="T88" fmla="*/ 94 w 721"/>
                                    <a:gd name="T89" fmla="*/ 189 h 575"/>
                                    <a:gd name="T90" fmla="*/ 71 w 721"/>
                                    <a:gd name="T91" fmla="*/ 130 h 575"/>
                                    <a:gd name="T92" fmla="*/ 35 w 721"/>
                                    <a:gd name="T93" fmla="*/ 31 h 575"/>
                                    <a:gd name="T94" fmla="*/ 0 w 721"/>
                                    <a:gd name="T95" fmla="*/ 7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1" h="575">
                                      <a:moveTo>
                                        <a:pt x="0" y="7"/>
                                      </a:moveTo>
                                      <a:lnTo>
                                        <a:pt x="12" y="39"/>
                                      </a:lnTo>
                                      <a:lnTo>
                                        <a:pt x="23" y="74"/>
                                      </a:lnTo>
                                      <a:lnTo>
                                        <a:pt x="47" y="137"/>
                                      </a:lnTo>
                                      <a:lnTo>
                                        <a:pt x="59" y="165"/>
                                      </a:lnTo>
                                      <a:lnTo>
                                        <a:pt x="71" y="197"/>
                                      </a:lnTo>
                                      <a:lnTo>
                                        <a:pt x="94" y="252"/>
                                      </a:lnTo>
                                      <a:lnTo>
                                        <a:pt x="142" y="346"/>
                                      </a:lnTo>
                                      <a:lnTo>
                                        <a:pt x="193" y="429"/>
                                      </a:lnTo>
                                      <a:lnTo>
                                        <a:pt x="228" y="476"/>
                                      </a:lnTo>
                                      <a:lnTo>
                                        <a:pt x="240" y="488"/>
                                      </a:lnTo>
                                      <a:lnTo>
                                        <a:pt x="248" y="500"/>
                                      </a:lnTo>
                                      <a:lnTo>
                                        <a:pt x="272" y="524"/>
                                      </a:lnTo>
                                      <a:lnTo>
                                        <a:pt x="307" y="547"/>
                                      </a:lnTo>
                                      <a:lnTo>
                                        <a:pt x="315" y="559"/>
                                      </a:lnTo>
                                      <a:lnTo>
                                        <a:pt x="358" y="571"/>
                                      </a:lnTo>
                                      <a:lnTo>
                                        <a:pt x="370" y="571"/>
                                      </a:lnTo>
                                      <a:lnTo>
                                        <a:pt x="378" y="575"/>
                                      </a:lnTo>
                                      <a:lnTo>
                                        <a:pt x="386" y="575"/>
                                      </a:lnTo>
                                      <a:lnTo>
                                        <a:pt x="394" y="571"/>
                                      </a:lnTo>
                                      <a:lnTo>
                                        <a:pt x="402" y="571"/>
                                      </a:lnTo>
                                      <a:lnTo>
                                        <a:pt x="417" y="567"/>
                                      </a:lnTo>
                                      <a:lnTo>
                                        <a:pt x="425" y="563"/>
                                      </a:lnTo>
                                      <a:lnTo>
                                        <a:pt x="437" y="559"/>
                                      </a:lnTo>
                                      <a:lnTo>
                                        <a:pt x="453" y="547"/>
                                      </a:lnTo>
                                      <a:lnTo>
                                        <a:pt x="461" y="539"/>
                                      </a:lnTo>
                                      <a:lnTo>
                                        <a:pt x="484" y="524"/>
                                      </a:lnTo>
                                      <a:lnTo>
                                        <a:pt x="496" y="512"/>
                                      </a:lnTo>
                                      <a:lnTo>
                                        <a:pt x="504" y="500"/>
                                      </a:lnTo>
                                      <a:lnTo>
                                        <a:pt x="528" y="476"/>
                                      </a:lnTo>
                                      <a:lnTo>
                                        <a:pt x="540" y="461"/>
                                      </a:lnTo>
                                      <a:lnTo>
                                        <a:pt x="563" y="425"/>
                                      </a:lnTo>
                                      <a:lnTo>
                                        <a:pt x="571" y="405"/>
                                      </a:lnTo>
                                      <a:lnTo>
                                        <a:pt x="583" y="386"/>
                                      </a:lnTo>
                                      <a:lnTo>
                                        <a:pt x="591" y="366"/>
                                      </a:lnTo>
                                      <a:lnTo>
                                        <a:pt x="603" y="346"/>
                                      </a:lnTo>
                                      <a:lnTo>
                                        <a:pt x="610" y="323"/>
                                      </a:lnTo>
                                      <a:lnTo>
                                        <a:pt x="634" y="275"/>
                                      </a:lnTo>
                                      <a:lnTo>
                                        <a:pt x="642" y="252"/>
                                      </a:lnTo>
                                      <a:lnTo>
                                        <a:pt x="654" y="224"/>
                                      </a:lnTo>
                                      <a:lnTo>
                                        <a:pt x="662" y="197"/>
                                      </a:lnTo>
                                      <a:lnTo>
                                        <a:pt x="674" y="165"/>
                                      </a:lnTo>
                                      <a:lnTo>
                                        <a:pt x="681" y="137"/>
                                      </a:lnTo>
                                      <a:lnTo>
                                        <a:pt x="689" y="106"/>
                                      </a:lnTo>
                                      <a:lnTo>
                                        <a:pt x="701" y="74"/>
                                      </a:lnTo>
                                      <a:lnTo>
                                        <a:pt x="709" y="39"/>
                                      </a:lnTo>
                                      <a:lnTo>
                                        <a:pt x="721" y="7"/>
                                      </a:lnTo>
                                      <a:lnTo>
                                        <a:pt x="697" y="0"/>
                                      </a:lnTo>
                                      <a:lnTo>
                                        <a:pt x="685" y="31"/>
                                      </a:lnTo>
                                      <a:lnTo>
                                        <a:pt x="677" y="67"/>
                                      </a:lnTo>
                                      <a:lnTo>
                                        <a:pt x="666" y="98"/>
                                      </a:lnTo>
                                      <a:lnTo>
                                        <a:pt x="658" y="130"/>
                                      </a:lnTo>
                                      <a:lnTo>
                                        <a:pt x="650" y="157"/>
                                      </a:lnTo>
                                      <a:lnTo>
                                        <a:pt x="638" y="189"/>
                                      </a:lnTo>
                                      <a:lnTo>
                                        <a:pt x="630" y="216"/>
                                      </a:lnTo>
                                      <a:lnTo>
                                        <a:pt x="618" y="244"/>
                                      </a:lnTo>
                                      <a:lnTo>
                                        <a:pt x="610" y="267"/>
                                      </a:lnTo>
                                      <a:lnTo>
                                        <a:pt x="587" y="315"/>
                                      </a:lnTo>
                                      <a:lnTo>
                                        <a:pt x="579" y="338"/>
                                      </a:lnTo>
                                      <a:lnTo>
                                        <a:pt x="567" y="358"/>
                                      </a:lnTo>
                                      <a:lnTo>
                                        <a:pt x="559" y="378"/>
                                      </a:lnTo>
                                      <a:lnTo>
                                        <a:pt x="547" y="397"/>
                                      </a:lnTo>
                                      <a:lnTo>
                                        <a:pt x="540" y="417"/>
                                      </a:lnTo>
                                      <a:lnTo>
                                        <a:pt x="516" y="445"/>
                                      </a:lnTo>
                                      <a:lnTo>
                                        <a:pt x="512" y="461"/>
                                      </a:lnTo>
                                      <a:lnTo>
                                        <a:pt x="488" y="484"/>
                                      </a:lnTo>
                                      <a:lnTo>
                                        <a:pt x="480" y="496"/>
                                      </a:lnTo>
                                      <a:lnTo>
                                        <a:pt x="469" y="508"/>
                                      </a:lnTo>
                                      <a:lnTo>
                                        <a:pt x="445" y="524"/>
                                      </a:lnTo>
                                      <a:lnTo>
                                        <a:pt x="437" y="531"/>
                                      </a:lnTo>
                                      <a:lnTo>
                                        <a:pt x="429" y="535"/>
                                      </a:lnTo>
                                      <a:lnTo>
                                        <a:pt x="417" y="539"/>
                                      </a:lnTo>
                                      <a:lnTo>
                                        <a:pt x="410" y="543"/>
                                      </a:lnTo>
                                      <a:lnTo>
                                        <a:pt x="402" y="547"/>
                                      </a:lnTo>
                                      <a:lnTo>
                                        <a:pt x="386" y="547"/>
                                      </a:lnTo>
                                      <a:lnTo>
                                        <a:pt x="378" y="551"/>
                                      </a:lnTo>
                                      <a:lnTo>
                                        <a:pt x="382" y="551"/>
                                      </a:lnTo>
                                      <a:lnTo>
                                        <a:pt x="386" y="551"/>
                                      </a:lnTo>
                                      <a:lnTo>
                                        <a:pt x="370" y="547"/>
                                      </a:lnTo>
                                      <a:lnTo>
                                        <a:pt x="358" y="547"/>
                                      </a:lnTo>
                                      <a:lnTo>
                                        <a:pt x="331" y="535"/>
                                      </a:lnTo>
                                      <a:lnTo>
                                        <a:pt x="323" y="531"/>
                                      </a:lnTo>
                                      <a:lnTo>
                                        <a:pt x="287" y="508"/>
                                      </a:lnTo>
                                      <a:lnTo>
                                        <a:pt x="264" y="484"/>
                                      </a:lnTo>
                                      <a:lnTo>
                                        <a:pt x="256" y="472"/>
                                      </a:lnTo>
                                      <a:lnTo>
                                        <a:pt x="244" y="461"/>
                                      </a:lnTo>
                                      <a:lnTo>
                                        <a:pt x="209" y="413"/>
                                      </a:lnTo>
                                      <a:lnTo>
                                        <a:pt x="165" y="338"/>
                                      </a:lnTo>
                                      <a:lnTo>
                                        <a:pt x="118" y="244"/>
                                      </a:lnTo>
                                      <a:lnTo>
                                        <a:pt x="94" y="189"/>
                                      </a:lnTo>
                                      <a:lnTo>
                                        <a:pt x="83" y="157"/>
                                      </a:lnTo>
                                      <a:lnTo>
                                        <a:pt x="71" y="130"/>
                                      </a:lnTo>
                                      <a:lnTo>
                                        <a:pt x="47" y="67"/>
                                      </a:lnTo>
                                      <a:lnTo>
                                        <a:pt x="35" y="31"/>
                                      </a:lnTo>
                                      <a:lnTo>
                                        <a:pt x="23"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8" name="Freeform 184"/>
                              <wps:cNvSpPr>
                                <a:spLocks/>
                              </wps:cNvSpPr>
                              <wps:spPr bwMode="auto">
                                <a:xfrm>
                                  <a:off x="1195705" y="2476500"/>
                                  <a:ext cx="457835" cy="365125"/>
                                </a:xfrm>
                                <a:custGeom>
                                  <a:avLst/>
                                  <a:gdLst>
                                    <a:gd name="T0" fmla="*/ 47 w 721"/>
                                    <a:gd name="T1" fmla="*/ 505 h 575"/>
                                    <a:gd name="T2" fmla="*/ 130 w 721"/>
                                    <a:gd name="T3" fmla="*/ 300 h 575"/>
                                    <a:gd name="T4" fmla="*/ 197 w 721"/>
                                    <a:gd name="T5" fmla="*/ 174 h 575"/>
                                    <a:gd name="T6" fmla="*/ 225 w 721"/>
                                    <a:gd name="T7" fmla="*/ 134 h 575"/>
                                    <a:gd name="T8" fmla="*/ 244 w 721"/>
                                    <a:gd name="T9" fmla="*/ 111 h 575"/>
                                    <a:gd name="T10" fmla="*/ 280 w 721"/>
                                    <a:gd name="T11" fmla="*/ 71 h 575"/>
                                    <a:gd name="T12" fmla="*/ 303 w 721"/>
                                    <a:gd name="T13" fmla="*/ 51 h 575"/>
                                    <a:gd name="T14" fmla="*/ 335 w 721"/>
                                    <a:gd name="T15" fmla="*/ 36 h 575"/>
                                    <a:gd name="T16" fmla="*/ 363 w 721"/>
                                    <a:gd name="T17" fmla="*/ 24 h 575"/>
                                    <a:gd name="T18" fmla="*/ 426 w 721"/>
                                    <a:gd name="T19" fmla="*/ 32 h 575"/>
                                    <a:gd name="T20" fmla="*/ 445 w 721"/>
                                    <a:gd name="T21" fmla="*/ 40 h 575"/>
                                    <a:gd name="T22" fmla="*/ 473 w 721"/>
                                    <a:gd name="T23" fmla="*/ 63 h 575"/>
                                    <a:gd name="T24" fmla="*/ 493 w 721"/>
                                    <a:gd name="T25" fmla="*/ 83 h 575"/>
                                    <a:gd name="T26" fmla="*/ 512 w 721"/>
                                    <a:gd name="T27" fmla="*/ 111 h 575"/>
                                    <a:gd name="T28" fmla="*/ 528 w 721"/>
                                    <a:gd name="T29" fmla="*/ 134 h 575"/>
                                    <a:gd name="T30" fmla="*/ 552 w 721"/>
                                    <a:gd name="T31" fmla="*/ 170 h 575"/>
                                    <a:gd name="T32" fmla="*/ 571 w 721"/>
                                    <a:gd name="T33" fmla="*/ 209 h 575"/>
                                    <a:gd name="T34" fmla="*/ 591 w 721"/>
                                    <a:gd name="T35" fmla="*/ 252 h 575"/>
                                    <a:gd name="T36" fmla="*/ 619 w 721"/>
                                    <a:gd name="T37" fmla="*/ 327 h 575"/>
                                    <a:gd name="T38" fmla="*/ 638 w 721"/>
                                    <a:gd name="T39" fmla="*/ 382 h 575"/>
                                    <a:gd name="T40" fmla="*/ 658 w 721"/>
                                    <a:gd name="T41" fmla="*/ 442 h 575"/>
                                    <a:gd name="T42" fmla="*/ 678 w 721"/>
                                    <a:gd name="T43" fmla="*/ 505 h 575"/>
                                    <a:gd name="T44" fmla="*/ 697 w 721"/>
                                    <a:gd name="T45" fmla="*/ 575 h 575"/>
                                    <a:gd name="T46" fmla="*/ 709 w 721"/>
                                    <a:gd name="T47" fmla="*/ 532 h 575"/>
                                    <a:gd name="T48" fmla="*/ 690 w 721"/>
                                    <a:gd name="T49" fmla="*/ 465 h 575"/>
                                    <a:gd name="T50" fmla="*/ 670 w 721"/>
                                    <a:gd name="T51" fmla="*/ 402 h 575"/>
                                    <a:gd name="T52" fmla="*/ 650 w 721"/>
                                    <a:gd name="T53" fmla="*/ 347 h 575"/>
                                    <a:gd name="T54" fmla="*/ 630 w 721"/>
                                    <a:gd name="T55" fmla="*/ 292 h 575"/>
                                    <a:gd name="T56" fmla="*/ 603 w 721"/>
                                    <a:gd name="T57" fmla="*/ 221 h 575"/>
                                    <a:gd name="T58" fmla="*/ 583 w 721"/>
                                    <a:gd name="T59" fmla="*/ 181 h 575"/>
                                    <a:gd name="T60" fmla="*/ 560 w 721"/>
                                    <a:gd name="T61" fmla="*/ 142 h 575"/>
                                    <a:gd name="T62" fmla="*/ 540 w 721"/>
                                    <a:gd name="T63" fmla="*/ 107 h 575"/>
                                    <a:gd name="T64" fmla="*/ 520 w 721"/>
                                    <a:gd name="T65" fmla="*/ 79 h 575"/>
                                    <a:gd name="T66" fmla="*/ 500 w 721"/>
                                    <a:gd name="T67" fmla="*/ 55 h 575"/>
                                    <a:gd name="T68" fmla="*/ 469 w 721"/>
                                    <a:gd name="T69" fmla="*/ 28 h 575"/>
                                    <a:gd name="T70" fmla="*/ 441 w 721"/>
                                    <a:gd name="T71" fmla="*/ 12 h 575"/>
                                    <a:gd name="T72" fmla="*/ 406 w 721"/>
                                    <a:gd name="T73" fmla="*/ 0 h 575"/>
                                    <a:gd name="T74" fmla="*/ 363 w 721"/>
                                    <a:gd name="T75" fmla="*/ 0 h 575"/>
                                    <a:gd name="T76" fmla="*/ 327 w 721"/>
                                    <a:gd name="T77" fmla="*/ 12 h 575"/>
                                    <a:gd name="T78" fmla="*/ 288 w 721"/>
                                    <a:gd name="T79" fmla="*/ 36 h 575"/>
                                    <a:gd name="T80" fmla="*/ 264 w 721"/>
                                    <a:gd name="T81" fmla="*/ 55 h 575"/>
                                    <a:gd name="T82" fmla="*/ 229 w 721"/>
                                    <a:gd name="T83" fmla="*/ 95 h 575"/>
                                    <a:gd name="T84" fmla="*/ 201 w 721"/>
                                    <a:gd name="T85" fmla="*/ 126 h 575"/>
                                    <a:gd name="T86" fmla="*/ 181 w 721"/>
                                    <a:gd name="T87" fmla="*/ 158 h 575"/>
                                    <a:gd name="T88" fmla="*/ 107 w 721"/>
                                    <a:gd name="T89" fmla="*/ 292 h 575"/>
                                    <a:gd name="T90" fmla="*/ 24 w 721"/>
                                    <a:gd name="T91" fmla="*/ 497 h 575"/>
                                    <a:gd name="T92" fmla="*/ 24 w 721"/>
                                    <a:gd name="T93"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21" h="575">
                                      <a:moveTo>
                                        <a:pt x="24" y="575"/>
                                      </a:moveTo>
                                      <a:lnTo>
                                        <a:pt x="47" y="505"/>
                                      </a:lnTo>
                                      <a:lnTo>
                                        <a:pt x="83" y="410"/>
                                      </a:lnTo>
                                      <a:lnTo>
                                        <a:pt x="130" y="300"/>
                                      </a:lnTo>
                                      <a:lnTo>
                                        <a:pt x="166" y="229"/>
                                      </a:lnTo>
                                      <a:lnTo>
                                        <a:pt x="197" y="174"/>
                                      </a:lnTo>
                                      <a:lnTo>
                                        <a:pt x="217" y="158"/>
                                      </a:lnTo>
                                      <a:lnTo>
                                        <a:pt x="225" y="134"/>
                                      </a:lnTo>
                                      <a:lnTo>
                                        <a:pt x="233" y="122"/>
                                      </a:lnTo>
                                      <a:lnTo>
                                        <a:pt x="244" y="111"/>
                                      </a:lnTo>
                                      <a:lnTo>
                                        <a:pt x="256" y="95"/>
                                      </a:lnTo>
                                      <a:lnTo>
                                        <a:pt x="280" y="71"/>
                                      </a:lnTo>
                                      <a:lnTo>
                                        <a:pt x="292" y="63"/>
                                      </a:lnTo>
                                      <a:lnTo>
                                        <a:pt x="303" y="51"/>
                                      </a:lnTo>
                                      <a:lnTo>
                                        <a:pt x="323" y="40"/>
                                      </a:lnTo>
                                      <a:lnTo>
                                        <a:pt x="335" y="36"/>
                                      </a:lnTo>
                                      <a:lnTo>
                                        <a:pt x="343" y="32"/>
                                      </a:lnTo>
                                      <a:lnTo>
                                        <a:pt x="363" y="24"/>
                                      </a:lnTo>
                                      <a:lnTo>
                                        <a:pt x="406" y="24"/>
                                      </a:lnTo>
                                      <a:lnTo>
                                        <a:pt x="426" y="32"/>
                                      </a:lnTo>
                                      <a:lnTo>
                                        <a:pt x="434" y="36"/>
                                      </a:lnTo>
                                      <a:lnTo>
                                        <a:pt x="445" y="40"/>
                                      </a:lnTo>
                                      <a:lnTo>
                                        <a:pt x="453" y="44"/>
                                      </a:lnTo>
                                      <a:lnTo>
                                        <a:pt x="473" y="63"/>
                                      </a:lnTo>
                                      <a:lnTo>
                                        <a:pt x="485" y="71"/>
                                      </a:lnTo>
                                      <a:lnTo>
                                        <a:pt x="493" y="83"/>
                                      </a:lnTo>
                                      <a:lnTo>
                                        <a:pt x="504" y="95"/>
                                      </a:lnTo>
                                      <a:lnTo>
                                        <a:pt x="512" y="111"/>
                                      </a:lnTo>
                                      <a:lnTo>
                                        <a:pt x="524" y="122"/>
                                      </a:lnTo>
                                      <a:lnTo>
                                        <a:pt x="528" y="134"/>
                                      </a:lnTo>
                                      <a:lnTo>
                                        <a:pt x="544" y="158"/>
                                      </a:lnTo>
                                      <a:lnTo>
                                        <a:pt x="552" y="170"/>
                                      </a:lnTo>
                                      <a:lnTo>
                                        <a:pt x="560" y="189"/>
                                      </a:lnTo>
                                      <a:lnTo>
                                        <a:pt x="571" y="209"/>
                                      </a:lnTo>
                                      <a:lnTo>
                                        <a:pt x="579" y="229"/>
                                      </a:lnTo>
                                      <a:lnTo>
                                        <a:pt x="591" y="252"/>
                                      </a:lnTo>
                                      <a:lnTo>
                                        <a:pt x="607" y="300"/>
                                      </a:lnTo>
                                      <a:lnTo>
                                        <a:pt x="619" y="327"/>
                                      </a:lnTo>
                                      <a:lnTo>
                                        <a:pt x="627" y="355"/>
                                      </a:lnTo>
                                      <a:lnTo>
                                        <a:pt x="638" y="382"/>
                                      </a:lnTo>
                                      <a:lnTo>
                                        <a:pt x="646" y="410"/>
                                      </a:lnTo>
                                      <a:lnTo>
                                        <a:pt x="658" y="442"/>
                                      </a:lnTo>
                                      <a:lnTo>
                                        <a:pt x="666" y="473"/>
                                      </a:lnTo>
                                      <a:lnTo>
                                        <a:pt x="678" y="505"/>
                                      </a:lnTo>
                                      <a:lnTo>
                                        <a:pt x="686" y="540"/>
                                      </a:lnTo>
                                      <a:lnTo>
                                        <a:pt x="697" y="575"/>
                                      </a:lnTo>
                                      <a:lnTo>
                                        <a:pt x="721" y="568"/>
                                      </a:lnTo>
                                      <a:lnTo>
                                        <a:pt x="709" y="532"/>
                                      </a:lnTo>
                                      <a:lnTo>
                                        <a:pt x="701" y="497"/>
                                      </a:lnTo>
                                      <a:lnTo>
                                        <a:pt x="690" y="465"/>
                                      </a:lnTo>
                                      <a:lnTo>
                                        <a:pt x="682" y="434"/>
                                      </a:lnTo>
                                      <a:lnTo>
                                        <a:pt x="670" y="402"/>
                                      </a:lnTo>
                                      <a:lnTo>
                                        <a:pt x="662" y="375"/>
                                      </a:lnTo>
                                      <a:lnTo>
                                        <a:pt x="650" y="347"/>
                                      </a:lnTo>
                                      <a:lnTo>
                                        <a:pt x="642" y="319"/>
                                      </a:lnTo>
                                      <a:lnTo>
                                        <a:pt x="630" y="292"/>
                                      </a:lnTo>
                                      <a:lnTo>
                                        <a:pt x="615" y="245"/>
                                      </a:lnTo>
                                      <a:lnTo>
                                        <a:pt x="603" y="221"/>
                                      </a:lnTo>
                                      <a:lnTo>
                                        <a:pt x="595" y="201"/>
                                      </a:lnTo>
                                      <a:lnTo>
                                        <a:pt x="583" y="181"/>
                                      </a:lnTo>
                                      <a:lnTo>
                                        <a:pt x="575" y="162"/>
                                      </a:lnTo>
                                      <a:lnTo>
                                        <a:pt x="560" y="142"/>
                                      </a:lnTo>
                                      <a:lnTo>
                                        <a:pt x="552" y="126"/>
                                      </a:lnTo>
                                      <a:lnTo>
                                        <a:pt x="540" y="107"/>
                                      </a:lnTo>
                                      <a:lnTo>
                                        <a:pt x="528" y="95"/>
                                      </a:lnTo>
                                      <a:lnTo>
                                        <a:pt x="520" y="79"/>
                                      </a:lnTo>
                                      <a:lnTo>
                                        <a:pt x="508" y="67"/>
                                      </a:lnTo>
                                      <a:lnTo>
                                        <a:pt x="500" y="55"/>
                                      </a:lnTo>
                                      <a:lnTo>
                                        <a:pt x="489" y="48"/>
                                      </a:lnTo>
                                      <a:lnTo>
                                        <a:pt x="469" y="28"/>
                                      </a:lnTo>
                                      <a:lnTo>
                                        <a:pt x="453" y="16"/>
                                      </a:lnTo>
                                      <a:lnTo>
                                        <a:pt x="441" y="12"/>
                                      </a:lnTo>
                                      <a:lnTo>
                                        <a:pt x="434" y="8"/>
                                      </a:lnTo>
                                      <a:lnTo>
                                        <a:pt x="406" y="0"/>
                                      </a:lnTo>
                                      <a:lnTo>
                                        <a:pt x="386" y="0"/>
                                      </a:lnTo>
                                      <a:lnTo>
                                        <a:pt x="363" y="0"/>
                                      </a:lnTo>
                                      <a:lnTo>
                                        <a:pt x="335" y="8"/>
                                      </a:lnTo>
                                      <a:lnTo>
                                        <a:pt x="327" y="12"/>
                                      </a:lnTo>
                                      <a:lnTo>
                                        <a:pt x="315" y="16"/>
                                      </a:lnTo>
                                      <a:lnTo>
                                        <a:pt x="288" y="36"/>
                                      </a:lnTo>
                                      <a:lnTo>
                                        <a:pt x="276" y="48"/>
                                      </a:lnTo>
                                      <a:lnTo>
                                        <a:pt x="264" y="55"/>
                                      </a:lnTo>
                                      <a:lnTo>
                                        <a:pt x="240" y="79"/>
                                      </a:lnTo>
                                      <a:lnTo>
                                        <a:pt x="229" y="95"/>
                                      </a:lnTo>
                                      <a:lnTo>
                                        <a:pt x="217" y="107"/>
                                      </a:lnTo>
                                      <a:lnTo>
                                        <a:pt x="201" y="126"/>
                                      </a:lnTo>
                                      <a:lnTo>
                                        <a:pt x="193" y="142"/>
                                      </a:lnTo>
                                      <a:lnTo>
                                        <a:pt x="181" y="158"/>
                                      </a:lnTo>
                                      <a:lnTo>
                                        <a:pt x="142" y="221"/>
                                      </a:lnTo>
                                      <a:lnTo>
                                        <a:pt x="107" y="292"/>
                                      </a:lnTo>
                                      <a:lnTo>
                                        <a:pt x="59" y="402"/>
                                      </a:lnTo>
                                      <a:lnTo>
                                        <a:pt x="24" y="497"/>
                                      </a:lnTo>
                                      <a:lnTo>
                                        <a:pt x="0" y="568"/>
                                      </a:lnTo>
                                      <a:lnTo>
                                        <a:pt x="24"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9" name="Freeform 185"/>
                              <wps:cNvSpPr>
                                <a:spLocks/>
                              </wps:cNvSpPr>
                              <wps:spPr bwMode="auto">
                                <a:xfrm>
                                  <a:off x="1638300" y="2837180"/>
                                  <a:ext cx="457835" cy="365125"/>
                                </a:xfrm>
                                <a:custGeom>
                                  <a:avLst/>
                                  <a:gdLst>
                                    <a:gd name="T0" fmla="*/ 12 w 721"/>
                                    <a:gd name="T1" fmla="*/ 39 h 575"/>
                                    <a:gd name="T2" fmla="*/ 48 w 721"/>
                                    <a:gd name="T3" fmla="*/ 137 h 575"/>
                                    <a:gd name="T4" fmla="*/ 71 w 721"/>
                                    <a:gd name="T5" fmla="*/ 197 h 575"/>
                                    <a:gd name="T6" fmla="*/ 142 w 721"/>
                                    <a:gd name="T7" fmla="*/ 346 h 575"/>
                                    <a:gd name="T8" fmla="*/ 194 w 721"/>
                                    <a:gd name="T9" fmla="*/ 429 h 575"/>
                                    <a:gd name="T10" fmla="*/ 229 w 721"/>
                                    <a:gd name="T11" fmla="*/ 476 h 575"/>
                                    <a:gd name="T12" fmla="*/ 324 w 721"/>
                                    <a:gd name="T13" fmla="*/ 559 h 575"/>
                                    <a:gd name="T14" fmla="*/ 363 w 721"/>
                                    <a:gd name="T15" fmla="*/ 571 h 575"/>
                                    <a:gd name="T16" fmla="*/ 383 w 721"/>
                                    <a:gd name="T17" fmla="*/ 575 h 575"/>
                                    <a:gd name="T18" fmla="*/ 398 w 721"/>
                                    <a:gd name="T19" fmla="*/ 571 h 575"/>
                                    <a:gd name="T20" fmla="*/ 434 w 721"/>
                                    <a:gd name="T21" fmla="*/ 563 h 575"/>
                                    <a:gd name="T22" fmla="*/ 469 w 721"/>
                                    <a:gd name="T23" fmla="*/ 539 h 575"/>
                                    <a:gd name="T24" fmla="*/ 489 w 721"/>
                                    <a:gd name="T25" fmla="*/ 524 h 575"/>
                                    <a:gd name="T26" fmla="*/ 509 w 721"/>
                                    <a:gd name="T27" fmla="*/ 500 h 575"/>
                                    <a:gd name="T28" fmla="*/ 528 w 721"/>
                                    <a:gd name="T29" fmla="*/ 476 h 575"/>
                                    <a:gd name="T30" fmla="*/ 560 w 721"/>
                                    <a:gd name="T31" fmla="*/ 429 h 575"/>
                                    <a:gd name="T32" fmla="*/ 584 w 721"/>
                                    <a:gd name="T33" fmla="*/ 386 h 575"/>
                                    <a:gd name="T34" fmla="*/ 603 w 721"/>
                                    <a:gd name="T35" fmla="*/ 346 h 575"/>
                                    <a:gd name="T36" fmla="*/ 631 w 721"/>
                                    <a:gd name="T37" fmla="*/ 275 h 575"/>
                                    <a:gd name="T38" fmla="*/ 651 w 721"/>
                                    <a:gd name="T39" fmla="*/ 224 h 575"/>
                                    <a:gd name="T40" fmla="*/ 670 w 721"/>
                                    <a:gd name="T41" fmla="*/ 165 h 575"/>
                                    <a:gd name="T42" fmla="*/ 690 w 721"/>
                                    <a:gd name="T43" fmla="*/ 106 h 575"/>
                                    <a:gd name="T44" fmla="*/ 710 w 721"/>
                                    <a:gd name="T45" fmla="*/ 39 h 575"/>
                                    <a:gd name="T46" fmla="*/ 698 w 721"/>
                                    <a:gd name="T47" fmla="*/ 0 h 575"/>
                                    <a:gd name="T48" fmla="*/ 678 w 721"/>
                                    <a:gd name="T49" fmla="*/ 67 h 575"/>
                                    <a:gd name="T50" fmla="*/ 658 w 721"/>
                                    <a:gd name="T51" fmla="*/ 130 h 575"/>
                                    <a:gd name="T52" fmla="*/ 639 w 721"/>
                                    <a:gd name="T53" fmla="*/ 189 h 575"/>
                                    <a:gd name="T54" fmla="*/ 619 w 721"/>
                                    <a:gd name="T55" fmla="*/ 244 h 575"/>
                                    <a:gd name="T56" fmla="*/ 591 w 721"/>
                                    <a:gd name="T57" fmla="*/ 315 h 575"/>
                                    <a:gd name="T58" fmla="*/ 572 w 721"/>
                                    <a:gd name="T59" fmla="*/ 358 h 575"/>
                                    <a:gd name="T60" fmla="*/ 552 w 721"/>
                                    <a:gd name="T61" fmla="*/ 397 h 575"/>
                                    <a:gd name="T62" fmla="*/ 528 w 721"/>
                                    <a:gd name="T63" fmla="*/ 429 h 575"/>
                                    <a:gd name="T64" fmla="*/ 513 w 721"/>
                                    <a:gd name="T65" fmla="*/ 461 h 575"/>
                                    <a:gd name="T66" fmla="*/ 493 w 721"/>
                                    <a:gd name="T67" fmla="*/ 484 h 575"/>
                                    <a:gd name="T68" fmla="*/ 473 w 721"/>
                                    <a:gd name="T69" fmla="*/ 508 h 575"/>
                                    <a:gd name="T70" fmla="*/ 454 w 721"/>
                                    <a:gd name="T71" fmla="*/ 524 h 575"/>
                                    <a:gd name="T72" fmla="*/ 426 w 721"/>
                                    <a:gd name="T73" fmla="*/ 539 h 575"/>
                                    <a:gd name="T74" fmla="*/ 390 w 721"/>
                                    <a:gd name="T75" fmla="*/ 547 h 575"/>
                                    <a:gd name="T76" fmla="*/ 387 w 721"/>
                                    <a:gd name="T77" fmla="*/ 551 h 575"/>
                                    <a:gd name="T78" fmla="*/ 375 w 721"/>
                                    <a:gd name="T79" fmla="*/ 547 h 575"/>
                                    <a:gd name="T80" fmla="*/ 343 w 721"/>
                                    <a:gd name="T81" fmla="*/ 539 h 575"/>
                                    <a:gd name="T82" fmla="*/ 292 w 721"/>
                                    <a:gd name="T83" fmla="*/ 508 h 575"/>
                                    <a:gd name="T84" fmla="*/ 225 w 721"/>
                                    <a:gd name="T85" fmla="*/ 429 h 575"/>
                                    <a:gd name="T86" fmla="*/ 197 w 721"/>
                                    <a:gd name="T87" fmla="*/ 394 h 575"/>
                                    <a:gd name="T88" fmla="*/ 119 w 721"/>
                                    <a:gd name="T89" fmla="*/ 244 h 575"/>
                                    <a:gd name="T90" fmla="*/ 83 w 721"/>
                                    <a:gd name="T91" fmla="*/ 157 h 575"/>
                                    <a:gd name="T92" fmla="*/ 48 w 721"/>
                                    <a:gd name="T93" fmla="*/ 67 h 575"/>
                                    <a:gd name="T94" fmla="*/ 24 w 721"/>
                                    <a:gd name="T95" fmla="*/ 0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1" h="575">
                                      <a:moveTo>
                                        <a:pt x="0" y="7"/>
                                      </a:moveTo>
                                      <a:lnTo>
                                        <a:pt x="12" y="39"/>
                                      </a:lnTo>
                                      <a:lnTo>
                                        <a:pt x="24" y="74"/>
                                      </a:lnTo>
                                      <a:lnTo>
                                        <a:pt x="48" y="137"/>
                                      </a:lnTo>
                                      <a:lnTo>
                                        <a:pt x="60" y="165"/>
                                      </a:lnTo>
                                      <a:lnTo>
                                        <a:pt x="71" y="197"/>
                                      </a:lnTo>
                                      <a:lnTo>
                                        <a:pt x="95" y="252"/>
                                      </a:lnTo>
                                      <a:lnTo>
                                        <a:pt x="142" y="346"/>
                                      </a:lnTo>
                                      <a:lnTo>
                                        <a:pt x="182" y="409"/>
                                      </a:lnTo>
                                      <a:lnTo>
                                        <a:pt x="194" y="429"/>
                                      </a:lnTo>
                                      <a:lnTo>
                                        <a:pt x="201" y="445"/>
                                      </a:lnTo>
                                      <a:lnTo>
                                        <a:pt x="229" y="476"/>
                                      </a:lnTo>
                                      <a:lnTo>
                                        <a:pt x="276" y="524"/>
                                      </a:lnTo>
                                      <a:lnTo>
                                        <a:pt x="324" y="559"/>
                                      </a:lnTo>
                                      <a:lnTo>
                                        <a:pt x="335" y="563"/>
                                      </a:lnTo>
                                      <a:lnTo>
                                        <a:pt x="363" y="571"/>
                                      </a:lnTo>
                                      <a:lnTo>
                                        <a:pt x="375" y="571"/>
                                      </a:lnTo>
                                      <a:lnTo>
                                        <a:pt x="383" y="575"/>
                                      </a:lnTo>
                                      <a:lnTo>
                                        <a:pt x="390" y="575"/>
                                      </a:lnTo>
                                      <a:lnTo>
                                        <a:pt x="398" y="571"/>
                                      </a:lnTo>
                                      <a:lnTo>
                                        <a:pt x="406" y="571"/>
                                      </a:lnTo>
                                      <a:lnTo>
                                        <a:pt x="434" y="563"/>
                                      </a:lnTo>
                                      <a:lnTo>
                                        <a:pt x="446" y="559"/>
                                      </a:lnTo>
                                      <a:lnTo>
                                        <a:pt x="469" y="539"/>
                                      </a:lnTo>
                                      <a:lnTo>
                                        <a:pt x="477" y="531"/>
                                      </a:lnTo>
                                      <a:lnTo>
                                        <a:pt x="489" y="524"/>
                                      </a:lnTo>
                                      <a:lnTo>
                                        <a:pt x="501" y="512"/>
                                      </a:lnTo>
                                      <a:lnTo>
                                        <a:pt x="509" y="500"/>
                                      </a:lnTo>
                                      <a:lnTo>
                                        <a:pt x="520" y="488"/>
                                      </a:lnTo>
                                      <a:lnTo>
                                        <a:pt x="528" y="476"/>
                                      </a:lnTo>
                                      <a:lnTo>
                                        <a:pt x="544" y="461"/>
                                      </a:lnTo>
                                      <a:lnTo>
                                        <a:pt x="560" y="429"/>
                                      </a:lnTo>
                                      <a:lnTo>
                                        <a:pt x="576" y="405"/>
                                      </a:lnTo>
                                      <a:lnTo>
                                        <a:pt x="584" y="386"/>
                                      </a:lnTo>
                                      <a:lnTo>
                                        <a:pt x="595" y="366"/>
                                      </a:lnTo>
                                      <a:lnTo>
                                        <a:pt x="603" y="346"/>
                                      </a:lnTo>
                                      <a:lnTo>
                                        <a:pt x="615" y="323"/>
                                      </a:lnTo>
                                      <a:lnTo>
                                        <a:pt x="631" y="275"/>
                                      </a:lnTo>
                                      <a:lnTo>
                                        <a:pt x="643" y="252"/>
                                      </a:lnTo>
                                      <a:lnTo>
                                        <a:pt x="651" y="224"/>
                                      </a:lnTo>
                                      <a:lnTo>
                                        <a:pt x="662" y="197"/>
                                      </a:lnTo>
                                      <a:lnTo>
                                        <a:pt x="670" y="165"/>
                                      </a:lnTo>
                                      <a:lnTo>
                                        <a:pt x="682" y="137"/>
                                      </a:lnTo>
                                      <a:lnTo>
                                        <a:pt x="690" y="106"/>
                                      </a:lnTo>
                                      <a:lnTo>
                                        <a:pt x="702" y="74"/>
                                      </a:lnTo>
                                      <a:lnTo>
                                        <a:pt x="710" y="39"/>
                                      </a:lnTo>
                                      <a:lnTo>
                                        <a:pt x="721" y="7"/>
                                      </a:lnTo>
                                      <a:lnTo>
                                        <a:pt x="698" y="0"/>
                                      </a:lnTo>
                                      <a:lnTo>
                                        <a:pt x="686" y="31"/>
                                      </a:lnTo>
                                      <a:lnTo>
                                        <a:pt x="678" y="67"/>
                                      </a:lnTo>
                                      <a:lnTo>
                                        <a:pt x="666" y="98"/>
                                      </a:lnTo>
                                      <a:lnTo>
                                        <a:pt x="658" y="130"/>
                                      </a:lnTo>
                                      <a:lnTo>
                                        <a:pt x="647" y="157"/>
                                      </a:lnTo>
                                      <a:lnTo>
                                        <a:pt x="639" y="189"/>
                                      </a:lnTo>
                                      <a:lnTo>
                                        <a:pt x="627" y="216"/>
                                      </a:lnTo>
                                      <a:lnTo>
                                        <a:pt x="619" y="244"/>
                                      </a:lnTo>
                                      <a:lnTo>
                                        <a:pt x="607" y="267"/>
                                      </a:lnTo>
                                      <a:lnTo>
                                        <a:pt x="591" y="315"/>
                                      </a:lnTo>
                                      <a:lnTo>
                                        <a:pt x="580" y="338"/>
                                      </a:lnTo>
                                      <a:lnTo>
                                        <a:pt x="572" y="358"/>
                                      </a:lnTo>
                                      <a:lnTo>
                                        <a:pt x="560" y="378"/>
                                      </a:lnTo>
                                      <a:lnTo>
                                        <a:pt x="552" y="397"/>
                                      </a:lnTo>
                                      <a:lnTo>
                                        <a:pt x="544" y="413"/>
                                      </a:lnTo>
                                      <a:lnTo>
                                        <a:pt x="528" y="429"/>
                                      </a:lnTo>
                                      <a:lnTo>
                                        <a:pt x="520" y="445"/>
                                      </a:lnTo>
                                      <a:lnTo>
                                        <a:pt x="513" y="461"/>
                                      </a:lnTo>
                                      <a:lnTo>
                                        <a:pt x="505" y="472"/>
                                      </a:lnTo>
                                      <a:lnTo>
                                        <a:pt x="493" y="484"/>
                                      </a:lnTo>
                                      <a:lnTo>
                                        <a:pt x="485" y="496"/>
                                      </a:lnTo>
                                      <a:lnTo>
                                        <a:pt x="473" y="508"/>
                                      </a:lnTo>
                                      <a:lnTo>
                                        <a:pt x="461" y="516"/>
                                      </a:lnTo>
                                      <a:lnTo>
                                        <a:pt x="454" y="524"/>
                                      </a:lnTo>
                                      <a:lnTo>
                                        <a:pt x="430" y="535"/>
                                      </a:lnTo>
                                      <a:lnTo>
                                        <a:pt x="426" y="539"/>
                                      </a:lnTo>
                                      <a:lnTo>
                                        <a:pt x="406" y="547"/>
                                      </a:lnTo>
                                      <a:lnTo>
                                        <a:pt x="390" y="547"/>
                                      </a:lnTo>
                                      <a:lnTo>
                                        <a:pt x="383" y="551"/>
                                      </a:lnTo>
                                      <a:lnTo>
                                        <a:pt x="387" y="551"/>
                                      </a:lnTo>
                                      <a:lnTo>
                                        <a:pt x="390" y="551"/>
                                      </a:lnTo>
                                      <a:lnTo>
                                        <a:pt x="375" y="547"/>
                                      </a:lnTo>
                                      <a:lnTo>
                                        <a:pt x="363" y="547"/>
                                      </a:lnTo>
                                      <a:lnTo>
                                        <a:pt x="343" y="539"/>
                                      </a:lnTo>
                                      <a:lnTo>
                                        <a:pt x="339" y="535"/>
                                      </a:lnTo>
                                      <a:lnTo>
                                        <a:pt x="292" y="508"/>
                                      </a:lnTo>
                                      <a:lnTo>
                                        <a:pt x="245" y="461"/>
                                      </a:lnTo>
                                      <a:lnTo>
                                        <a:pt x="225" y="429"/>
                                      </a:lnTo>
                                      <a:lnTo>
                                        <a:pt x="217" y="413"/>
                                      </a:lnTo>
                                      <a:lnTo>
                                        <a:pt x="197" y="394"/>
                                      </a:lnTo>
                                      <a:lnTo>
                                        <a:pt x="166" y="338"/>
                                      </a:lnTo>
                                      <a:lnTo>
                                        <a:pt x="119" y="244"/>
                                      </a:lnTo>
                                      <a:lnTo>
                                        <a:pt x="95" y="189"/>
                                      </a:lnTo>
                                      <a:lnTo>
                                        <a:pt x="83" y="157"/>
                                      </a:lnTo>
                                      <a:lnTo>
                                        <a:pt x="71" y="130"/>
                                      </a:lnTo>
                                      <a:lnTo>
                                        <a:pt x="48" y="67"/>
                                      </a:lnTo>
                                      <a:lnTo>
                                        <a:pt x="36" y="31"/>
                                      </a:lnTo>
                                      <a:lnTo>
                                        <a:pt x="24"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0" name="Freeform 186"/>
                              <wps:cNvSpPr>
                                <a:spLocks/>
                              </wps:cNvSpPr>
                              <wps:spPr bwMode="auto">
                                <a:xfrm>
                                  <a:off x="2081530" y="2476500"/>
                                  <a:ext cx="460375" cy="365125"/>
                                </a:xfrm>
                                <a:custGeom>
                                  <a:avLst/>
                                  <a:gdLst>
                                    <a:gd name="T0" fmla="*/ 47 w 725"/>
                                    <a:gd name="T1" fmla="*/ 505 h 575"/>
                                    <a:gd name="T2" fmla="*/ 130 w 725"/>
                                    <a:gd name="T3" fmla="*/ 300 h 575"/>
                                    <a:gd name="T4" fmla="*/ 197 w 725"/>
                                    <a:gd name="T5" fmla="*/ 174 h 575"/>
                                    <a:gd name="T6" fmla="*/ 224 w 725"/>
                                    <a:gd name="T7" fmla="*/ 134 h 575"/>
                                    <a:gd name="T8" fmla="*/ 244 w 725"/>
                                    <a:gd name="T9" fmla="*/ 111 h 575"/>
                                    <a:gd name="T10" fmla="*/ 279 w 725"/>
                                    <a:gd name="T11" fmla="*/ 71 h 575"/>
                                    <a:gd name="T12" fmla="*/ 303 w 725"/>
                                    <a:gd name="T13" fmla="*/ 51 h 575"/>
                                    <a:gd name="T14" fmla="*/ 335 w 725"/>
                                    <a:gd name="T15" fmla="*/ 36 h 575"/>
                                    <a:gd name="T16" fmla="*/ 362 w 725"/>
                                    <a:gd name="T17" fmla="*/ 24 h 575"/>
                                    <a:gd name="T18" fmla="*/ 421 w 725"/>
                                    <a:gd name="T19" fmla="*/ 32 h 575"/>
                                    <a:gd name="T20" fmla="*/ 449 w 725"/>
                                    <a:gd name="T21" fmla="*/ 44 h 575"/>
                                    <a:gd name="T22" fmla="*/ 473 w 725"/>
                                    <a:gd name="T23" fmla="*/ 63 h 575"/>
                                    <a:gd name="T24" fmla="*/ 492 w 725"/>
                                    <a:gd name="T25" fmla="*/ 83 h 575"/>
                                    <a:gd name="T26" fmla="*/ 516 w 725"/>
                                    <a:gd name="T27" fmla="*/ 111 h 575"/>
                                    <a:gd name="T28" fmla="*/ 536 w 725"/>
                                    <a:gd name="T29" fmla="*/ 138 h 575"/>
                                    <a:gd name="T30" fmla="*/ 563 w 725"/>
                                    <a:gd name="T31" fmla="*/ 189 h 575"/>
                                    <a:gd name="T32" fmla="*/ 583 w 725"/>
                                    <a:gd name="T33" fmla="*/ 229 h 575"/>
                                    <a:gd name="T34" fmla="*/ 614 w 725"/>
                                    <a:gd name="T35" fmla="*/ 300 h 575"/>
                                    <a:gd name="T36" fmla="*/ 634 w 725"/>
                                    <a:gd name="T37" fmla="*/ 355 h 575"/>
                                    <a:gd name="T38" fmla="*/ 654 w 725"/>
                                    <a:gd name="T39" fmla="*/ 410 h 575"/>
                                    <a:gd name="T40" fmla="*/ 681 w 725"/>
                                    <a:gd name="T41" fmla="*/ 505 h 575"/>
                                    <a:gd name="T42" fmla="*/ 701 w 725"/>
                                    <a:gd name="T43" fmla="*/ 575 h 575"/>
                                    <a:gd name="T44" fmla="*/ 713 w 725"/>
                                    <a:gd name="T45" fmla="*/ 532 h 575"/>
                                    <a:gd name="T46" fmla="*/ 693 w 725"/>
                                    <a:gd name="T47" fmla="*/ 465 h 575"/>
                                    <a:gd name="T48" fmla="*/ 666 w 725"/>
                                    <a:gd name="T49" fmla="*/ 375 h 575"/>
                                    <a:gd name="T50" fmla="*/ 646 w 725"/>
                                    <a:gd name="T51" fmla="*/ 319 h 575"/>
                                    <a:gd name="T52" fmla="*/ 614 w 725"/>
                                    <a:gd name="T53" fmla="*/ 245 h 575"/>
                                    <a:gd name="T54" fmla="*/ 595 w 725"/>
                                    <a:gd name="T55" fmla="*/ 201 h 575"/>
                                    <a:gd name="T56" fmla="*/ 575 w 725"/>
                                    <a:gd name="T57" fmla="*/ 162 h 575"/>
                                    <a:gd name="T58" fmla="*/ 551 w 725"/>
                                    <a:gd name="T59" fmla="*/ 122 h 575"/>
                                    <a:gd name="T60" fmla="*/ 532 w 725"/>
                                    <a:gd name="T61" fmla="*/ 95 h 575"/>
                                    <a:gd name="T62" fmla="*/ 508 w 725"/>
                                    <a:gd name="T63" fmla="*/ 67 h 575"/>
                                    <a:gd name="T64" fmla="*/ 488 w 725"/>
                                    <a:gd name="T65" fmla="*/ 48 h 575"/>
                                    <a:gd name="T66" fmla="*/ 465 w 725"/>
                                    <a:gd name="T67" fmla="*/ 28 h 575"/>
                                    <a:gd name="T68" fmla="*/ 429 w 725"/>
                                    <a:gd name="T69" fmla="*/ 8 h 575"/>
                                    <a:gd name="T70" fmla="*/ 406 w 725"/>
                                    <a:gd name="T71" fmla="*/ 0 h 575"/>
                                    <a:gd name="T72" fmla="*/ 362 w 725"/>
                                    <a:gd name="T73" fmla="*/ 0 h 575"/>
                                    <a:gd name="T74" fmla="*/ 327 w 725"/>
                                    <a:gd name="T75" fmla="*/ 12 h 575"/>
                                    <a:gd name="T76" fmla="*/ 287 w 725"/>
                                    <a:gd name="T77" fmla="*/ 36 h 575"/>
                                    <a:gd name="T78" fmla="*/ 264 w 725"/>
                                    <a:gd name="T79" fmla="*/ 55 h 575"/>
                                    <a:gd name="T80" fmla="*/ 228 w 725"/>
                                    <a:gd name="T81" fmla="*/ 95 h 575"/>
                                    <a:gd name="T82" fmla="*/ 201 w 725"/>
                                    <a:gd name="T83" fmla="*/ 126 h 575"/>
                                    <a:gd name="T84" fmla="*/ 181 w 725"/>
                                    <a:gd name="T85" fmla="*/ 158 h 575"/>
                                    <a:gd name="T86" fmla="*/ 106 w 725"/>
                                    <a:gd name="T87" fmla="*/ 292 h 575"/>
                                    <a:gd name="T88" fmla="*/ 23 w 725"/>
                                    <a:gd name="T89" fmla="*/ 497 h 575"/>
                                    <a:gd name="T90" fmla="*/ 23 w 725"/>
                                    <a:gd name="T91"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25" h="575">
                                      <a:moveTo>
                                        <a:pt x="23" y="575"/>
                                      </a:moveTo>
                                      <a:lnTo>
                                        <a:pt x="47" y="505"/>
                                      </a:lnTo>
                                      <a:lnTo>
                                        <a:pt x="83" y="410"/>
                                      </a:lnTo>
                                      <a:lnTo>
                                        <a:pt x="130" y="300"/>
                                      </a:lnTo>
                                      <a:lnTo>
                                        <a:pt x="165" y="229"/>
                                      </a:lnTo>
                                      <a:lnTo>
                                        <a:pt x="197" y="174"/>
                                      </a:lnTo>
                                      <a:lnTo>
                                        <a:pt x="216" y="158"/>
                                      </a:lnTo>
                                      <a:lnTo>
                                        <a:pt x="224" y="134"/>
                                      </a:lnTo>
                                      <a:lnTo>
                                        <a:pt x="232" y="122"/>
                                      </a:lnTo>
                                      <a:lnTo>
                                        <a:pt x="244" y="111"/>
                                      </a:lnTo>
                                      <a:lnTo>
                                        <a:pt x="256" y="95"/>
                                      </a:lnTo>
                                      <a:lnTo>
                                        <a:pt x="279" y="71"/>
                                      </a:lnTo>
                                      <a:lnTo>
                                        <a:pt x="291" y="63"/>
                                      </a:lnTo>
                                      <a:lnTo>
                                        <a:pt x="303" y="51"/>
                                      </a:lnTo>
                                      <a:lnTo>
                                        <a:pt x="323" y="40"/>
                                      </a:lnTo>
                                      <a:lnTo>
                                        <a:pt x="335" y="36"/>
                                      </a:lnTo>
                                      <a:lnTo>
                                        <a:pt x="343" y="32"/>
                                      </a:lnTo>
                                      <a:lnTo>
                                        <a:pt x="362" y="24"/>
                                      </a:lnTo>
                                      <a:lnTo>
                                        <a:pt x="406" y="24"/>
                                      </a:lnTo>
                                      <a:lnTo>
                                        <a:pt x="421" y="32"/>
                                      </a:lnTo>
                                      <a:lnTo>
                                        <a:pt x="441" y="40"/>
                                      </a:lnTo>
                                      <a:lnTo>
                                        <a:pt x="449" y="44"/>
                                      </a:lnTo>
                                      <a:lnTo>
                                        <a:pt x="461" y="51"/>
                                      </a:lnTo>
                                      <a:lnTo>
                                        <a:pt x="473" y="63"/>
                                      </a:lnTo>
                                      <a:lnTo>
                                        <a:pt x="484" y="71"/>
                                      </a:lnTo>
                                      <a:lnTo>
                                        <a:pt x="492" y="83"/>
                                      </a:lnTo>
                                      <a:lnTo>
                                        <a:pt x="504" y="95"/>
                                      </a:lnTo>
                                      <a:lnTo>
                                        <a:pt x="516" y="111"/>
                                      </a:lnTo>
                                      <a:lnTo>
                                        <a:pt x="524" y="122"/>
                                      </a:lnTo>
                                      <a:lnTo>
                                        <a:pt x="536" y="138"/>
                                      </a:lnTo>
                                      <a:lnTo>
                                        <a:pt x="551" y="170"/>
                                      </a:lnTo>
                                      <a:lnTo>
                                        <a:pt x="563" y="189"/>
                                      </a:lnTo>
                                      <a:lnTo>
                                        <a:pt x="571" y="209"/>
                                      </a:lnTo>
                                      <a:lnTo>
                                        <a:pt x="583" y="229"/>
                                      </a:lnTo>
                                      <a:lnTo>
                                        <a:pt x="591" y="252"/>
                                      </a:lnTo>
                                      <a:lnTo>
                                        <a:pt x="614" y="300"/>
                                      </a:lnTo>
                                      <a:lnTo>
                                        <a:pt x="622" y="327"/>
                                      </a:lnTo>
                                      <a:lnTo>
                                        <a:pt x="634" y="355"/>
                                      </a:lnTo>
                                      <a:lnTo>
                                        <a:pt x="642" y="382"/>
                                      </a:lnTo>
                                      <a:lnTo>
                                        <a:pt x="654" y="410"/>
                                      </a:lnTo>
                                      <a:lnTo>
                                        <a:pt x="670" y="473"/>
                                      </a:lnTo>
                                      <a:lnTo>
                                        <a:pt x="681" y="505"/>
                                      </a:lnTo>
                                      <a:lnTo>
                                        <a:pt x="689" y="540"/>
                                      </a:lnTo>
                                      <a:lnTo>
                                        <a:pt x="701" y="575"/>
                                      </a:lnTo>
                                      <a:lnTo>
                                        <a:pt x="725" y="568"/>
                                      </a:lnTo>
                                      <a:lnTo>
                                        <a:pt x="713" y="532"/>
                                      </a:lnTo>
                                      <a:lnTo>
                                        <a:pt x="705" y="497"/>
                                      </a:lnTo>
                                      <a:lnTo>
                                        <a:pt x="693" y="465"/>
                                      </a:lnTo>
                                      <a:lnTo>
                                        <a:pt x="677" y="402"/>
                                      </a:lnTo>
                                      <a:lnTo>
                                        <a:pt x="666" y="375"/>
                                      </a:lnTo>
                                      <a:lnTo>
                                        <a:pt x="658" y="347"/>
                                      </a:lnTo>
                                      <a:lnTo>
                                        <a:pt x="646" y="319"/>
                                      </a:lnTo>
                                      <a:lnTo>
                                        <a:pt x="638" y="292"/>
                                      </a:lnTo>
                                      <a:lnTo>
                                        <a:pt x="614" y="245"/>
                                      </a:lnTo>
                                      <a:lnTo>
                                        <a:pt x="606" y="221"/>
                                      </a:lnTo>
                                      <a:lnTo>
                                        <a:pt x="595" y="201"/>
                                      </a:lnTo>
                                      <a:lnTo>
                                        <a:pt x="587" y="181"/>
                                      </a:lnTo>
                                      <a:lnTo>
                                        <a:pt x="575" y="162"/>
                                      </a:lnTo>
                                      <a:lnTo>
                                        <a:pt x="567" y="146"/>
                                      </a:lnTo>
                                      <a:lnTo>
                                        <a:pt x="551" y="122"/>
                                      </a:lnTo>
                                      <a:lnTo>
                                        <a:pt x="540" y="107"/>
                                      </a:lnTo>
                                      <a:lnTo>
                                        <a:pt x="532" y="95"/>
                                      </a:lnTo>
                                      <a:lnTo>
                                        <a:pt x="520" y="79"/>
                                      </a:lnTo>
                                      <a:lnTo>
                                        <a:pt x="508" y="67"/>
                                      </a:lnTo>
                                      <a:lnTo>
                                        <a:pt x="500" y="55"/>
                                      </a:lnTo>
                                      <a:lnTo>
                                        <a:pt x="488" y="48"/>
                                      </a:lnTo>
                                      <a:lnTo>
                                        <a:pt x="476" y="36"/>
                                      </a:lnTo>
                                      <a:lnTo>
                                        <a:pt x="465" y="28"/>
                                      </a:lnTo>
                                      <a:lnTo>
                                        <a:pt x="457" y="16"/>
                                      </a:lnTo>
                                      <a:lnTo>
                                        <a:pt x="429" y="8"/>
                                      </a:lnTo>
                                      <a:lnTo>
                                        <a:pt x="421" y="4"/>
                                      </a:lnTo>
                                      <a:lnTo>
                                        <a:pt x="406" y="0"/>
                                      </a:lnTo>
                                      <a:lnTo>
                                        <a:pt x="386" y="0"/>
                                      </a:lnTo>
                                      <a:lnTo>
                                        <a:pt x="362" y="0"/>
                                      </a:lnTo>
                                      <a:lnTo>
                                        <a:pt x="335" y="8"/>
                                      </a:lnTo>
                                      <a:lnTo>
                                        <a:pt x="327" y="12"/>
                                      </a:lnTo>
                                      <a:lnTo>
                                        <a:pt x="315" y="16"/>
                                      </a:lnTo>
                                      <a:lnTo>
                                        <a:pt x="287" y="36"/>
                                      </a:lnTo>
                                      <a:lnTo>
                                        <a:pt x="276" y="48"/>
                                      </a:lnTo>
                                      <a:lnTo>
                                        <a:pt x="264" y="55"/>
                                      </a:lnTo>
                                      <a:lnTo>
                                        <a:pt x="240" y="79"/>
                                      </a:lnTo>
                                      <a:lnTo>
                                        <a:pt x="228" y="95"/>
                                      </a:lnTo>
                                      <a:lnTo>
                                        <a:pt x="216" y="107"/>
                                      </a:lnTo>
                                      <a:lnTo>
                                        <a:pt x="201" y="126"/>
                                      </a:lnTo>
                                      <a:lnTo>
                                        <a:pt x="193" y="142"/>
                                      </a:lnTo>
                                      <a:lnTo>
                                        <a:pt x="181" y="158"/>
                                      </a:lnTo>
                                      <a:lnTo>
                                        <a:pt x="142"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1" name="Rectangle 187"/>
                              <wps:cNvSpPr>
                                <a:spLocks noChangeArrowheads="1"/>
                              </wps:cNvSpPr>
                              <wps:spPr bwMode="auto">
                                <a:xfrm>
                                  <a:off x="385445" y="2121535"/>
                                  <a:ext cx="5861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ISOCPEUR" w:hAnsi="ISOCPEUR" w:cs="ISOCPEUR"/>
                                        <w:color w:val="000000"/>
                                        <w:lang w:val="en-US"/>
                                      </w:rPr>
                                      <w:t>Contrainte</w:t>
                                    </w:r>
                                    <w:proofErr w:type="spellEnd"/>
                                  </w:p>
                                </w:txbxContent>
                              </wps:txbx>
                              <wps:bodyPr rot="0" vert="horz" wrap="none" lIns="0" tIns="0" rIns="0" bIns="0" anchor="t" anchorCtr="0" upright="1">
                                <a:spAutoFit/>
                              </wps:bodyPr>
                            </wps:wsp>
                            <wps:wsp>
                              <wps:cNvPr id="23532" name="Rectangle 188"/>
                              <wps:cNvSpPr>
                                <a:spLocks noChangeArrowheads="1"/>
                              </wps:cNvSpPr>
                              <wps:spPr bwMode="auto">
                                <a:xfrm>
                                  <a:off x="385445" y="2273935"/>
                                  <a:ext cx="5441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wps:txbx>
                              <wps:bodyPr rot="0" vert="horz" wrap="none" lIns="0" tIns="0" rIns="0" bIns="0" anchor="t" anchorCtr="0" upright="1">
                                <a:spAutoFit/>
                              </wps:bodyPr>
                            </wps:wsp>
                            <wps:wsp>
                              <wps:cNvPr id="23533" name="Rectangle 189"/>
                              <wps:cNvSpPr>
                                <a:spLocks noChangeArrowheads="1"/>
                              </wps:cNvSpPr>
                              <wps:spPr bwMode="auto">
                                <a:xfrm>
                                  <a:off x="2621915" y="2992120"/>
                                  <a:ext cx="3886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r>
                                      <w:rPr>
                                        <w:rFonts w:ascii="ISOCPEUR" w:hAnsi="ISOCPEUR" w:cs="ISOCPEUR"/>
                                        <w:color w:val="000000"/>
                                        <w:lang w:val="en-US"/>
                                      </w:rPr>
                                      <w:t>Temps</w:t>
                                    </w:r>
                                  </w:p>
                                </w:txbxContent>
                              </wps:txbx>
                              <wps:bodyPr rot="0" vert="horz" wrap="none" lIns="0" tIns="0" rIns="0" bIns="0" anchor="t" anchorCtr="0" upright="1">
                                <a:spAutoFit/>
                              </wps:bodyPr>
                            </wps:wsp>
                            <wps:wsp>
                              <wps:cNvPr id="23534" name="Rectangle 190"/>
                              <wps:cNvSpPr>
                                <a:spLocks noChangeArrowheads="1"/>
                              </wps:cNvSpPr>
                              <wps:spPr bwMode="auto">
                                <a:xfrm>
                                  <a:off x="638175" y="57785"/>
                                  <a:ext cx="14827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Default="00084B79"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wps:txbx>
                              <wps:bodyPr rot="0" vert="horz" wrap="none" lIns="0" tIns="0" rIns="0" bIns="0" anchor="t" anchorCtr="0" upright="1">
                                <a:spAutoFit/>
                              </wps:bodyPr>
                            </wps:wsp>
                          </wpc:wpc>
                        </a:graphicData>
                      </a:graphic>
                    </wp:inline>
                  </w:drawing>
                </mc:Choice>
                <mc:Fallback>
                  <w:pict>
                    <v:group id="Zone de dessin 23535" o:spid="_x0000_s4400" editas="canvas" style="width:248pt;height:261.2pt;mso-position-horizontal-relative:char;mso-position-vertical-relative:line" coordsize="31496,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">
                      <v:shape id="_x0000_s4401" type="#_x0000_t75" style="position:absolute;width:31496;height:33172;visibility:visible;mso-wrap-style:square">
                        <v:fill o:detectmouseclick="t"/>
                        <v:path o:connecttype="none"/>
                      </v:shape>
                      <v:rect id="Rectangle 70" o:spid="_x0000_s4402" style="position:absolute;left:24364;top:17437;width:402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EPcgA&#10;AADeAAAADwAAAGRycy9kb3ducmV2LnhtbESPQWvCQBSE7wX/w/IK3urGmBabuooKgpeC2h7q7Zl9&#10;TYLZt3F31dhf7xYKPQ4z8w0zmXWmERdyvrasYDhIQBAXVtdcKvj8WD2NQfiArLGxTApu5GE27T1M&#10;MNf2ylu67EIpIoR9jgqqENpcSl9UZNAPbEscvW/rDIYoXSm1w2uEm0amSfIiDdYcFypsaVlRcdyd&#10;jYLF63hx2mT8/rM97Gn/dTg+py5Rqv/Yzd9ABOrCf/ivvdYK0lE2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YQ9yAAAAN4AAAAPAAAAAAAAAAAAAAAAAJgCAABk&#10;cnMvZG93bnJldi54bWxQSwUGAAAAAAQABAD1AAAAjQMAAAAA&#10;" fillcolor="black" stroked="f"/>
                      <v:shape id="Freeform 71" o:spid="_x0000_s4403" style="position:absolute;left:24091;top:5276;width:4426;height:12535;visibility:visible;mso-wrap-style:square;v-text-anchor:top" coordsize="697,1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d38UA&#10;AADeAAAADwAAAGRycy9kb3ducmV2LnhtbESP0WrCQBRE3wv9h+UW+lY3RhskdZUgFKRvpn7ANXvN&#10;psnejdmtxr93BcHHYWbOMMv1aDtxpsE3jhVMJwkI4srphmsF+9/vjwUIH5A1do5JwZU8rFevL0vM&#10;tbvwjs5lqEWEsM9RgQmhz6X0lSGLfuJ64ugd3WAxRDnUUg94iXDbyTRJMmmx4bhgsKeNoaot/62C&#10;Jqv4x5yyv2taFwdTHhPdFq1S729j8QUi0Bie4Ud7qxWks/n0E+534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R3fxQAAAN4AAAAPAAAAAAAAAAAAAAAAAJgCAABkcnMv&#10;ZG93bnJldi54bWxQSwUGAAAAAAQABAD1AAAAigMAAAAA&#10;" path="m650,l,1958r47,16l697,16,650,xe" fillcolor="black" stroked="f">
                        <v:path arrowok="t" o:connecttype="custom" o:connectlocs="412750,0;0,1243330;29845,1253490;442595,10160;412750,0" o:connectangles="0,0,0,0,0"/>
                      </v:shape>
                      <v:rect id="Rectangle 72" o:spid="_x0000_s4404" style="position:absolute;width:4756;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yccA&#10;AADeAAAADwAAAGRycy9kb3ducmV2LnhtbESPS2vDMBCE74X8B7GB3Bopj5rWjRJKwRBoe8gDel2s&#10;jW1irRxLfvTfV4VCjsPMfMNsdqOtRU+trxxrWMwVCOLcmYoLDedT9vgMwgdkg7Vj0vBDHnbbycMG&#10;U+MGPlB/DIWIEPYpaihDaFIpfV6SRT93DXH0Lq61GKJsC2laHCLc1nKpVCItVhwXSmzovaT8euys&#10;BkzW5vZ1WX2eProEX4pRZU/fSuvZdHx7BRFoDPfwf3tvNCxX60UC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snHAAAA3gAAAA8AAAAAAAAAAAAAAAAAmAIAAGRy&#10;cy9kb3ducmV2LnhtbFBLBQYAAAAABAAEAPUAAACMAwAAAAA=&#10;" stroked="f"/>
                      <v:line id="Line 73" o:spid="_x0000_s4405" style="position:absolute;visibility:visible;mso-wrap-style:square" from="3403,0" to="473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YHccAAADeAAAADwAAAGRycy9kb3ducmV2LnhtbESPS2vDMBCE74X8B7GB3hrZaR6OGyWU&#10;0pDmlifkuFhbW8RaGUtN3H9fFQI5DjPzDTNfdrYWV2q9cawgHSQgiAunDZcKjofVSwbCB2SNtWNS&#10;8Eselove0xxz7W68o+s+lCJC2OeooAqhyaX0RUUW/cA1xNH7dq3FEGVbSt3iLcJtLYdJMpEWDceF&#10;Chv6qKi47H+sArOdrMeb6Wl2kp/rkJ6zS2bsUannfvf+BiJQFx7he/tLKxi+jtIp/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ndgdxwAAAN4AAAAPAAAAAAAA&#10;AAAAAAAAAKECAABkcnMvZG93bnJldi54bWxQSwUGAAAAAAQABAD5AAAAlQMAAAAA&#10;" strokeweight="0"/>
                      <v:line id="Line 74" o:spid="_x0000_s4406" style="position:absolute;visibility:visible;mso-wrap-style:square" from="2051,0" to="4730,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JMb8MAAADeAAAADwAAAGRycy9kb3ducmV2LnhtbERPy2rCQBTdF/yH4Qru6iTaaoyOItJi&#10;3fkEl5fMNRnM3AmZqaZ/31kUujyc92LV2Vo8qPXGsYJ0mIAgLpw2XCo4nz5fMxA+IGusHZOCH/Kw&#10;WvZeFphr9+QDPY6hFDGEfY4KqhCaXEpfVGTRD11DHLmbay2GCNtS6hafMdzWcpQkE2nRcGyosKFN&#10;RcX9+G0VmP1k+76bXmYX+bEN6TW7Z8aelRr0u/UcRKAu/Iv/3F9awWj8lsa98U68An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CTG/DAAAA3gAAAA8AAAAAAAAAAAAA&#10;AAAAoQIAAGRycy9kb3ducmV2LnhtbFBLBQYAAAAABAAEAPkAAACRAwAAAAA=&#10;" strokeweight="0"/>
                      <v:line id="Line 75" o:spid="_x0000_s4407" style="position:absolute;visibility:visible;mso-wrap-style:square" from="749,0" to="473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7p9McAAADeAAAADwAAAGRycy9kb3ducmV2LnhtbESPS2vDMBCE74X8B7GB3hrZaR6OGyWU&#10;0pDmlifkuFhbW8RaGUtN3H9fFQI5DjPzDTNfdrYWV2q9cawgHSQgiAunDZcKjofVSwbCB2SNtWNS&#10;8Eselove0xxz7W68o+s+lCJC2OeooAqhyaX0RUUW/cA1xNH7dq3FEGVbSt3iLcJtLYdJMpEWDceF&#10;Chv6qKi47H+sArOdrMeb6Wl2kp/rkJ6zS2bsUannfvf+BiJQFx7he/tLKxi+jtIZ/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un0xwAAAN4AAAAPAAAAAAAA&#10;AAAAAAAAAKECAABkcnMvZG93bnJldi54bWxQSwUGAAAAAAQABAD5AAAAlQMAAAAA&#10;" strokeweight="0"/>
                      <v:line id="Line 76" o:spid="_x0000_s4408" style="position:absolute;visibility:visible;mso-wrap-style:square" from="0,603" to="473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K1MUAAADeAAAADwAAAGRycy9kb3ducmV2LnhtbESPy2rCQBSG9wXfYTiCuzoxthqjo4i0&#10;WHdeweUhc0wGM2dCZqrp23cWhS5//hvfYtXZWjyo9caxgtEwAUFcOG24VHA+fb5mIHxA1lg7JgU/&#10;5GG17L0sMNfuyQd6HEMp4gj7HBVUITS5lL6oyKIfuoY4ejfXWgxRtqXULT7juK1lmiQTadFwfKiw&#10;oU1Fxf34bRWY/WT7vpteZhf5sQ2ja3bPjD0rNeh36zmIQF34D/+1v7SCdPyWRoCIE1F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iK1MUAAADeAAAADwAAAAAAAAAA&#10;AAAAAAChAgAAZHJzL2Rvd25yZXYueG1sUEsFBgAAAAAEAAQA+QAAAJMDAAAAAA==&#10;" strokeweight="0"/>
                      <v:line id="Line 77" o:spid="_x0000_s4409" style="position:absolute;visibility:visible;mso-wrap-style:square" from="0,1898" to="4730,6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QvT8cAAADeAAAADwAAAGRycy9kb3ducmV2LnhtbESPT2vCQBTE7wW/w/KE3uomqdWYuopI&#10;xXpr/QMeH9nXZDH7NmS3mn77bqHgcZiZ3zDzZW8bcaXOG8cK0lECgrh02nCl4HjYPOUgfEDW2Dgm&#10;BT/kYbkYPMyx0O7Gn3Tdh0pECPsCFdQhtIWUvqzJoh+5ljh6X66zGKLsKqk7vEW4bWSWJBNp0XBc&#10;qLGldU3lZf9tFZiPyfZlNz3NTvJtG9JzfsmNPSr1OOxXryAC9eEe/m+/awXZ8zhL4e9OvA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9PxwAAAN4AAAAPAAAAAAAA&#10;AAAAAAAAAKECAABkcnMvZG93bnJldi54bWxQSwUGAAAAAAQABAD5AAAAlQMAAAAA&#10;" strokeweight="0"/>
                      <v:line id="Line 78" o:spid="_x0000_s4410" style="position:absolute;visibility:visible;mso-wrap-style:square" from="0,3251" to="4730,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xOMYAAADeAAAADwAAAGRycy9kb3ducmV2LnhtbESPQWvCQBSE70L/w/IKvenGtLUxuoqI&#10;xXprrYLHR/aZLGbfhuyq8d+7hYLHYWa+YabzztbiQq03jhUMBwkI4sJpw6WC3e9nPwPhA7LG2jEp&#10;uJGH+eypN8Vcuyv/0GUbShEh7HNUUIXQ5FL6oiKLfuAa4ugdXWsxRNmWUrd4jXBbyzRJRtKi4bhQ&#10;YUPLiorT9mwVmO/R+n3zsR/v5WodhofslBm7U+rluVtMQATqwiP83/7SCtLXtz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sTjGAAAA3gAAAA8AAAAAAAAA&#10;AAAAAAAAoQIAAGRycy9kb3ducmV2LnhtbFBLBQYAAAAABAAEAPkAAACUAwAAAAA=&#10;" strokeweight="0"/>
                      <v:line id="Line 79" o:spid="_x0000_s4411" style="position:absolute;visibility:visible;mso-wrap-style:square" from="0,4552" to="4730,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Uo8cAAADeAAAADwAAAGRycy9kb3ducmV2LnhtbESPS2vDMBCE74X8B7GF3ho5zst1o4RQ&#10;GpLcmhfkuFhbW8RaGUtN3H9fBQI9DjPzDTNbdLYWV2q9caxg0E9AEBdOGy4VHA+r1wyED8gaa8ek&#10;4Jc8LOa9pxnm2t14R9d9KEWEsM9RQRVCk0vpi4os+r5riKP37VqLIcq2lLrFW4TbWqZJMpEWDceF&#10;Chv6qKi47H+sAvM1WY+309PbSX6uw+CcXTJjj0q9PHfLdxCBuvAffrQ3WkE6HKVDu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yhSjxwAAAN4AAAAPAAAAAAAA&#10;AAAAAAAAAKECAABkcnMvZG93bnJldi54bWxQSwUGAAAAAAQABAD5AAAAlQMAAAAA&#10;" strokeweight="0"/>
                      <v:line id="Line 80" o:spid="_x0000_s4412" style="position:absolute;visibility:visible;mso-wrap-style:square" from="0,5905" to="4730,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OM18cAAADeAAAADwAAAGRycy9kb3ducmV2LnhtbESPT2vCQBTE7wW/w/IK3urG1GqauoqU&#10;FvVW/4HHR/Y1Wcy+DdlV47d3hUKPw8z8hpnOO1uLC7XeOFYwHCQgiAunDZcK9rvvlwyED8gaa8ek&#10;4EYe5rPe0xRz7a68ocs2lCJC2OeooAqhyaX0RUUW/cA1xNH7da3FEGVbSt3iNcJtLdMkGUuLhuNC&#10;hQ19VlSctmerwPyMl2/ryeH9IL+WYXjMTpmxe6X6z93iA0SgLvyH/9orrSB9HaUjeNyJV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I4zXxwAAAN4AAAAPAAAAAAAA&#10;AAAAAAAAAKECAABkcnMvZG93bnJldi54bWxQSwUGAAAAAAQABAD5AAAAlQMAAAAA&#10;" strokeweight="0"/>
                      <v:line id="Line 81" o:spid="_x0000_s4413" style="position:absolute;visibility:visible;mso-wrap-style:square" from="0,7207" to="3429,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8pTM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DdMR/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bylMxwAAAN4AAAAPAAAAAAAA&#10;AAAAAAAAAKECAABkcnMvZG93bnJldi54bWxQSwUGAAAAAAQABAD5AAAAlQMAAAAA&#10;" strokeweight="0"/>
                      <v:line id="Line 82" o:spid="_x0000_s4414" style="position:absolute;visibility:visible;mso-wrap-style:square" from="0,8553" to="2076,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23O8cAAADeAAAADwAAAGRycy9kb3ducmV2LnhtbESPT2vCQBTE74LfYXlCb7oxbWNMXUWk&#10;xfbW+gc8PrKvyWL2bchuNX57t1DocZiZ3zCLVW8bcaHOG8cKppMEBHHptOFKwWH/Ns5B+ICssXFM&#10;Cm7kYbUcDhZYaHflL7rsQiUihH2BCuoQ2kJKX9Zk0U9cSxy9b9dZDFF2ldQdXiPcNjJNkkxaNBwX&#10;amxpU1N53v1YBeYz2z5/zI7zo3zdhukpP+fGHpR6GPXrFxCB+vAf/mu/awXp41Oawe+deAXk8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bc7xwAAAN4AAAAPAAAAAAAA&#10;AAAAAAAAAKECAABkcnMvZG93bnJldi54bWxQSwUGAAAAAAQABAD5AAAAlQMAAAAA&#10;" strokeweight="0"/>
                      <v:line id="Line 83" o:spid="_x0000_s4415" style="position:absolute;visibility:visible;mso-wrap-style:square" from="0,9855" to="774,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SoMcAAADeAAAADwAAAGRycy9kb3ducmV2LnhtbESPT2vCQBTE74LfYXlCb7oxbTWmrlJK&#10;i/XmX/D4yL4mi9m3IbvV+O3dQsHjMDO/YebLztbiQq03jhWMRwkI4sJpw6WCw/5rmIHwAVlj7ZgU&#10;3MjDctHvzTHX7spbuuxCKSKEfY4KqhCaXEpfVGTRj1xDHL0f11oMUbal1C1eI9zWMk2SibRoOC5U&#10;2NBHRcV592sVmM1k9bqeHmdH+bkK41N2zow9KPU06N7fQATqwiP83/7WCtLnl3QKf3fi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8RKgxwAAAN4AAAAPAAAAAAAA&#10;AAAAAAAAAKECAABkcnMvZG93bnJldi54bWxQSwUGAAAAAAQABAD5AAAAlQMAAAAA&#10;" strokeweight="0"/>
                      <v:rect id="Rectangle 84" o:spid="_x0000_s4416" style="position:absolute;left:2076;top:5181;width:2629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EhcUA&#10;AADeAAAADwAAAGRycy9kb3ducmV2LnhtbERPz2vCMBS+C/4P4Qm7aWrnxHWNooPBLsLUHebt2Tzb&#10;YvNSk6zW/fXLYbDjx/c7X/WmER05X1tWMJ0kIIgLq2suFXwe3sYLED4ga2wsk4I7eVgth4McM21v&#10;vKNuH0oRQ9hnqKAKoc2k9EVFBv3EtsSRO1tnMEToSqkd3mK4aWSaJHNpsObYUGFLrxUVl/23UbB5&#10;XmyuHzPe/uxORzp+nS5PqUuUehj16xcQgfrwL/5zv2sF6eMs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ESFxQAAAN4AAAAPAAAAAAAAAAAAAAAAAJgCAABkcnMv&#10;ZG93bnJldi54bWxQSwUGAAAAAAQABAD1AAAAigMAAAAA&#10;" fillcolor="black" stroked="f"/>
                      <v:rect id="Rectangle 85" o:spid="_x0000_s4417" style="position:absolute;left:4730;top:5251;width:597;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hHskA&#10;AADeAAAADwAAAGRycy9kb3ducmV2LnhtbESPzWsCMRTE7wX/h/AEbzXr+oGuRtFCoZdC/Tjo7bl5&#10;7i5uXrZJqtv+9U1B6HGYmd8wi1VranEj5yvLCgb9BARxbnXFhYLD/vV5CsIHZI21ZVLwTR5Wy87T&#10;AjNt77yl2y4UIkLYZ6igDKHJpPR5SQZ93zbE0btYZzBE6QqpHd4j3NQyTZKJNFhxXCixoZeS8uvu&#10;yyjYzKabz48Rv/9szyc6Hc/XceoSpXrddj0HEagN/+FH+00rSIej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DhHskAAADeAAAADwAAAAAAAAAAAAAAAACYAgAA&#10;ZHJzL2Rvd25yZXYueG1sUEsFBgAAAAAEAAQA9QAAAI4DAAAAAA==&#10;" fillcolor="black" stroked="f"/>
                      <v:shape id="Freeform 86" o:spid="_x0000_s4418" style="position:absolute;left:5480;top:5226;width:596;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4c2sQA&#10;AADeAAAADwAAAGRycy9kb3ducmV2LnhtbESPy4rCMBSG94LvEI4wO5t6wZGOUYbBUTcOWH2AQ3Ns&#10;yjQnpYm1vr1ZCC5//hvfatPbWnTU+sqxgkmSgiAunK64VHA5/46XIHxA1lg7JgUP8rBZDwcrzLS7&#10;84m6PJQijrDPUIEJocmk9IUhiz5xDXH0rq61GKJsS6lbvMdxW8tpmi6kxYrjg8GGfgwV//nNKlge&#10;P+0+74p+dzV/Xm7Pp8tEGqU+Rv33F4hAfXiHX+2DVjCdzWcRIOJEFJ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NrEAAAA3gAAAA8AAAAAAAAAAAAAAAAAmAIAAGRycy9k&#10;b3ducmV2LnhtbFBLBQYAAAAABAAEAPUAAACJAwAAAAA=&#10;" path="m,28r8,l71,24r23,l94,,71,,8,4,,4,,28xe" fillcolor="black" stroked="f">
                        <v:path arrowok="t" o:connecttype="custom" o:connectlocs="0,17780;5080,17780;45085,15240;59690,15240;59690,0;45085,0;5080,2540;0,2540;0,17780" o:connectangles="0,0,0,0,0,0,0,0,0"/>
                      </v:shape>
                      <v:rect id="Rectangle 87" o:spid="_x0000_s4419"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7xcgA&#10;AADeAAAADwAAAGRycy9kb3ducmV2LnhtbESPT2sCMRTE7wW/Q3hCbzXrakW3RqkFoReh/jno7bl5&#10;3V3cvGyTqFs/fSMUPA4z8xtmOm9NLS7kfGVZQb+XgCDOra64ULDbLl/GIHxA1lhbJgW/5GE+6zxN&#10;MdP2ymu6bEIhIoR9hgrKEJpMSp+XZND3bEMcvW/rDIYoXSG1w2uEm1qmSTKSBiuOCyU29FFSftqc&#10;jYLFZLz4+Rry6rY+HuiwP55eU5co9dxt399ABGrDI/zf/tQK0sFw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vFyAAAAN4AAAAPAAAAAAAAAAAAAAAAAJgCAABk&#10;cnMvZG93bnJldi54bWxQSwUGAAAAAAQABAD1AAAAjQMAAAAA&#10;" fillcolor="black" stroked="f"/>
                      <v:shape id="Freeform 88" o:spid="_x0000_s4420" style="position:absolute;left:6978;top:5200;width:603;height:178;visibility:visible;mso-wrap-style:square;v-text-anchor:top" coordsize="9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d58YA&#10;AADeAAAADwAAAGRycy9kb3ducmV2LnhtbESPQWvCQBSE7wX/w/IKXopu3BQp0VUkUKgn0Rbs8ZF9&#10;TYLZt2F3jfHfu4VCj8PMfMOst6PtxEA+tI41LOYZCOLKmZZrDV+f77M3ECEiG+wck4Y7BdhuJk9r&#10;LIy78ZGGU6xFgnAoUEMTY19IGaqGLIa564mT9+O8xZikr6XxeEtw20mVZUtpseW00GBPZUPV5XS1&#10;GspSfVfH4XLI1DX3fr+z55e91Xr6PO5WICKN8T/81/4wGlT+miv4vZ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Gd58YAAADeAAAADwAAAAAAAAAAAAAAAACYAgAAZHJz&#10;L2Rvd25yZXYueG1sUEsFBgAAAAAEAAQA9QAAAIsDAAAAAA==&#10;" path="m,28r24,l87,24r8,l95,,87,,24,4,,4,,28xe" fillcolor="black" stroked="f">
                        <v:path arrowok="t" o:connecttype="custom" o:connectlocs="0,17780;15240,17780;55245,15240;60325,15240;60325,0;55245,0;15240,2540;0,2540;0,17780" o:connectangles="0,0,0,0,0,0,0,0,0"/>
                      </v:shape>
                      <v:shape id="Freeform 89" o:spid="_x0000_s4421" style="position:absolute;left:7727;top:5181;width:604;height:172;visibility:visible;mso-wrap-style:square;v-text-anchor:top" coordsize="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B9tskA&#10;AADeAAAADwAAAGRycy9kb3ducmV2LnhtbESPT0vDQBTE74LfYXlCb3bTRoJNuy3SUihqLf1z6e25&#10;+0yC2bchuybx27uC4HGYmd8wi9Vga9FR6yvHCibjBASxdqbiQsHlvL1/BOEDssHaMSn4Jg+r5e3N&#10;AnPjej5SdwqFiBD2OSooQ2hyKb0uyaIfu4Y4eh+utRiibAtpWuwj3NZymiSZtFhxXCixoXVJ+vP0&#10;ZRWsw/X1rdabrM+62eFF7y/vk+dEqdHd8DQHEWgI/+G/9s4omKYPaQq/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8B9tskAAADeAAAADwAAAAAAAAAAAAAAAACYAgAA&#10;ZHJzL2Rvd25yZXYueG1sUEsFBgAAAAAEAAQA9QAAAI4DAAAAAA==&#10;" path="m,27r32,l95,23,95,,32,3,,3,,27xe" fillcolor="black" stroked="f">
                        <v:path arrowok="t" o:connecttype="custom" o:connectlocs="0,17145;20320,17145;60325,14605;60325,0;20320,1905;0,1905;0,17145" o:connectangles="0,0,0,0,0,0,0"/>
                      </v:shape>
                      <v:shape id="Freeform 90" o:spid="_x0000_s4422" style="position:absolute;left:8483;top:5156;width:597;height:171;visibility:visible;mso-wrap-style:square;v-text-anchor:top" coordsize="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x7/8YA&#10;AADeAAAADwAAAGRycy9kb3ducmV2LnhtbESPT4vCMBTE78J+h/AWvGm6VYtUo8iC4kFh/QceH82z&#10;LTYvtYna/fabBcHjMDO/Yabz1lTiQY0rLSv46kcgiDOrS84VHA/L3hiE88gaK8uk4JcczGcfnSmm&#10;2j55R4+9z0WAsEtRQeF9nUrpsoIMur6tiYN3sY1BH2STS93gM8BNJeMoSqTBksNCgTV9F5Rd93ej&#10;4HA8RxcTjxZ1u0lu2+0P3k6rRKnuZ7uYgPDU+nf41V5rBfFgOBjC/51w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x7/8YAAADeAAAADwAAAAAAAAAAAAAAAACYAgAAZHJz&#10;L2Rvd25yZXYueG1sUEsFBgAAAAAEAAQA9QAAAIsDAAAAAA==&#10;" path="m,27r39,l94,23,94,,39,4,,4,,27xe" fillcolor="black" stroked="f">
                        <v:path arrowok="t" o:connecttype="custom" o:connectlocs="0,17145;24765,17145;59690,14605;59690,0;24765,2540;0,2540;0,17145" o:connectangles="0,0,0,0,0,0,0"/>
                      </v:shape>
                      <v:shape id="Freeform 91" o:spid="_x0000_s4423" style="position:absolute;left:9232;top:5105;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thsYA&#10;AADeAAAADwAAAGRycy9kb3ducmV2LnhtbESPQWsCMRSE70L/Q3hCb5rV1SJbo0hBsCCUri14fGye&#10;m8XNy5JEXf+9EQo9DjPzDbNc97YVV/KhcaxgMs5AEFdON1wr+DlsRwsQISJrbB2TgjsFWK9eBkss&#10;tLvxN13LWIsE4VCgAhNjV0gZKkMWw9h1xMk7OW8xJulrqT3eEty2cpplb9Jiw2nBYEcfhqpzebEK&#10;ejPf2s2XP+1nn2X9O2mP+SI7KvU67DfvICL18T/8195pBdN8ls/heSdd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NthsYAAADeAAAADwAAAAAAAAAAAAAAAACYAgAAZHJz&#10;L2Rvd25yZXYueG1sUEsFBgAAAAAEAAQA9QAAAIsDAAAAAA==&#10;" path="m,31l43,27,94,23,94,,43,4,,8,,31xe" fillcolor="black" stroked="f">
                        <v:path arrowok="t" o:connecttype="custom" o:connectlocs="0,19685;27305,17145;59690,14605;59690,0;27305,2540;0,5080;0,19685" o:connectangles="0,0,0,0,0,0,0"/>
                      </v:shape>
                      <v:shape id="Freeform 92" o:spid="_x0000_s4424" style="position:absolute;left:9982;top:5054;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z8cYA&#10;AADeAAAADwAAAGRycy9kb3ducmV2LnhtbESPQWsCMRSE7wX/Q3iCt5rVtSKrUUQQLBRKVwWPj81z&#10;s7h5WZKo23/fFAo9DjPzDbPa9LYVD/KhcaxgMs5AEFdON1wrOB33rwsQISJrbB2Tgm8KsFkPXlZY&#10;aPfkL3qUsRYJwqFABSbGrpAyVIYshrHriJN3dd5iTNLXUnt8Jrht5TTL5tJiw2nBYEc7Q9WtvFsF&#10;vXnb2+2nv37M3sv6PGkv+SK7KDUa9tsliEh9/A//tQ9awTSf5X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Hz8cYAAADeAAAADwAAAAAAAAAAAAAAAACYAgAAZHJz&#10;L2Rvd25yZXYueG1sUEsFBgAAAAAEAAQA9QAAAIsDAAAAAA==&#10;" path="m,31l94,23,94,,,8,,31xe" fillcolor="black" stroked="f">
                        <v:path arrowok="t" o:connecttype="custom" o:connectlocs="0,19685;59690,14605;59690,0;0,5080;0,19685" o:connectangles="0,0,0,0,0"/>
                      </v:shape>
                      <v:shape id="Freeform 93" o:spid="_x0000_s4425" style="position:absolute;left:10731;top:5003;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5tMMcA&#10;AADeAAAADwAAAGRycy9kb3ducmV2LnhtbESPT2vCQBTE74V+h+UJvUjd1BRbo5tQSoV68x/S4yP7&#10;TILZt+nuVuO3dwuCx2FmfsPMi9604kTON5YVvIwSEMSl1Q1XCnbbxfM7CB+QNbaWScGFPBT548Mc&#10;M23PvKbTJlQiQthnqKAOocuk9GVNBv3IdsTRO1hnMETpKqkdniPctHKcJBNpsOG4UGNHnzWVx82f&#10;UeAmy8Mq+R1+tVW3x2Gp+We6TJV6GvQfMxCB+nAP39rfWsE4fU3f4P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ubTDHAAAA3gAAAA8AAAAAAAAAAAAAAAAAmAIAAGRy&#10;cy9kb3ducmV2LnhtbFBLBQYAAAAABAAEAPUAAACMAwAAAAA=&#10;" path="m,31l55,28,95,24,95,,55,4,,8,,31xe" fillcolor="black" stroked="f">
                        <v:path arrowok="t" o:connecttype="custom" o:connectlocs="0,19685;34925,17780;60325,15240;60325,0;34925,2540;0,5080;0,19685" o:connectangles="0,0,0,0,0,0,0"/>
                      </v:shape>
                      <v:shape id="Freeform 94" o:spid="_x0000_s4426" style="position:absolute;left:11480;top:4953;width:604;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K8MA&#10;AADeAAAADwAAAGRycy9kb3ducmV2LnhtbERPTYvCMBC9C/sfwizsTVOrFFuNIovCoiDY9bDHoRnb&#10;YjPpNlHrvzcHwePjfS9WvWnEjTpXW1YwHkUgiAuray4VnH63wxkI55E1NpZJwYMcrJYfgwVm2t75&#10;SLfclyKEsMtQQeV9m0npiooMupFtiQN3tp1BH2BXSt3hPYSbRsZRlEiDNYeGClv6rqi45Fej4JDs&#10;k/V5F/+PN3/XdJ/m7kRTp9TXZ7+eg/DU+7f45f7RCuLJdBL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EK8MAAADeAAAADwAAAAAAAAAAAAAAAACYAgAAZHJzL2Rv&#10;d25yZXYueG1sUEsFBgAAAAAEAAQA9QAAAIgDAAAAAA==&#10;" path="m,32l55,28,95,24,95,,55,4,,8,,32xe" fillcolor="black" stroked="f">
                        <v:path arrowok="t" o:connecttype="custom" o:connectlocs="0,20320;34925,17780;60325,15240;60325,0;34925,2540;0,5080;0,20320" o:connectangles="0,0,0,0,0,0,0"/>
                      </v:shape>
                      <v:shape id="Freeform 95" o:spid="_x0000_s4427" style="position:absolute;left:12230;top:4876;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av8cA&#10;AADeAAAADwAAAGRycy9kb3ducmV2LnhtbESPQUvDQBSE74L/YXlCb3ZjW0TTboNUCgW9WBPQ2yP7&#10;msRk3y672yb+e1cQPA4z8w2zKSYziAv50FlWcDfPQBDXVnfcKCjf97cPIEJE1jhYJgXfFKDYXl9t&#10;MNd25De6HGMjEoRDjgraGF0uZahbMhjm1hEn72S9wZikb6T2OCa4GeQiy+6lwY7TQouOdi3V/fFs&#10;FPSVd6P72FWrL//y3NSvn1VZOqVmN9PTGkSkKf6H/9oHrWCxXC0f4fdOug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mr/HAAAA3gAAAA8AAAAAAAAAAAAAAAAAmAIAAGRy&#10;cy9kb3ducmV2LnhtbFBLBQYAAAAABAAEAPUAAACMAwAAAAA=&#10;" path="m,36l60,28,95,24,95,,60,4,,12,,36xe" fillcolor="black" stroked="f">
                        <v:path arrowok="t" o:connecttype="custom" o:connectlocs="0,22860;38100,17780;60325,15240;60325,0;38100,2540;0,7620;0,22860" o:connectangles="0,0,0,0,0,0,0"/>
                      </v:shape>
                      <v:shape id="Freeform 96" o:spid="_x0000_s4428" style="position:absolute;left:12985;top:4800;width:597;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Op8YA&#10;AADeAAAADwAAAGRycy9kb3ducmV2LnhtbESPzWrCQBSF9wXfYbhCd3USm4pGJyKC0kWhrbpweclc&#10;k2jmTpgZY/r2nUWhy8P541utB9OKnpxvLCtIJwkI4tLqhisFp+PuZQ7CB2SNrWVS8EMe1sXoaYW5&#10;tg/+pv4QKhFH2OeooA6hy6X0ZU0G/cR2xNG7WGcwROkqqR0+4rhp5TRJZtJgw/Ghxo62NZW3w90o&#10;oJ1N9cfi6/N+vi76mcv25fC2V+p5PGyWIAIN4T/8137XCqavWRYBIk5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BOp8YAAADeAAAADwAAAAAAAAAAAAAAAACYAgAAZHJz&#10;L2Rvd25yZXYueG1sUEsFBgAAAAAEAAQA9QAAAIsDAAAAAA==&#10;" path="m,36l59,28,94,24,94,,59,4,,12,,36xe" fillcolor="black" stroked="f">
                        <v:path arrowok="t" o:connecttype="custom" o:connectlocs="0,22860;37465,17780;59690,15240;59690,0;37465,2540;0,7620;0,22860" o:connectangles="0,0,0,0,0,0,0"/>
                      </v:shape>
                      <v:shape id="Freeform 97" o:spid="_x0000_s4429" style="position:absolute;left:13735;top:4730;width:596;height:223;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a1MgA&#10;AADeAAAADwAAAGRycy9kb3ducmV2LnhtbESP3WoCMRSE74W+QziF3tWsVlRWo5T+0Cqo+PMAh81x&#10;d3Fzsk1Sd+vTG6Hg5TAz3zDTeWsqcSbnS8sKet0EBHFmdcm5gsP+83kMwgdkjZVlUvBHHuazh84U&#10;U20b3tJ5F3IRIexTVFCEUKdS+qwgg75ra+LoHa0zGKJ0udQOmwg3lewnyVAaLDkuFFjTW0HZafdr&#10;FKwXl02z/3o/Lbd8WbnRz/KQfQyVenpsXycgArXhHv5vf2sF/ZfBoAe3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NrUyAAAAN4AAAAPAAAAAAAAAAAAAAAAAJgCAABk&#10;cnMvZG93bnJldi54bWxQSwUGAAAAAAQABAD1AAAAjQMAAAAA&#10;" path="m,35r4,l63,27,94,23,94,,63,4,4,11,,11,,35xe" fillcolor="black" stroked="f">
                        <v:path arrowok="t" o:connecttype="custom" o:connectlocs="0,22225;2540,22225;40005,17145;59690,14605;59690,0;40005,2540;2540,6985;0,6985;0,22225" o:connectangles="0,0,0,0,0,0,0,0,0"/>
                      </v:shape>
                      <v:shape id="Freeform 98" o:spid="_x0000_s4430" style="position:absolute;left:14484;top:4629;width:603;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9KccA&#10;AADeAAAADwAAAGRycy9kb3ducmV2LnhtbESPT0sDMRTE7wW/Q3iCN5s1LlLXpqUUBA/10D8evD02&#10;r5vVzcuaxHb77ZtCocdhZn7DTOeD68SBQmw9a3gaFyCIa29abjTstu+PExAxIRvsPJOGE0WYz+5G&#10;U6yMP/KaDpvUiAzhWKEGm1JfSRlrSw7j2PfE2dv74DBlGRppAh4z3HVSFcWLdNhyXrDY09JS/bv5&#10;dxrC9w+d9p9/i4lSq5V15fJLvbZaP9wPizcQiYZ0C1/bH0aDei5LBZc7+QrI2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fSnHAAAA3gAAAA8AAAAAAAAAAAAAAAAAmAIAAGRy&#10;cy9kb3ducmV2LnhtbFBLBQYAAAAABAAEAPUAAACMAwAAAAA=&#10;" path="m,35r4,l63,27,95,23,95,,63,4,4,12,,12,,35xe" fillcolor="black" stroked="f">
                        <v:path arrowok="t" o:connecttype="custom" o:connectlocs="0,22225;2540,22225;40005,17145;60325,14605;60325,0;40005,2540;2540,7620;0,7620;0,22225" o:connectangles="0,0,0,0,0,0,0,0,0"/>
                      </v:shape>
                      <v:shape id="Freeform 99" o:spid="_x0000_s4431" style="position:absolute;left:15233;top:45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eKMcA&#10;AADeAAAADwAAAGRycy9kb3ducmV2LnhtbESPQWvCQBSE74X+h+UVvOmmGkRSVymWQsFeqgnY2yP7&#10;mqRm3y67W5P++64g9DjMzDfMejuaXlzIh86ygsdZBoK4trrjRkF5fJ2uQISIrLG3TAp+KcB2c3+3&#10;xkLbgT/ocoiNSBAOBSpoY3SFlKFuyWCYWUecvC/rDcYkfSO1xyHBTS/nWbaUBjtOCy062rVUnw8/&#10;RsG58m5wp12Vf/v9S1O/f1Zl6ZSaPIzPTyAijfE/fGu/aQXzRZ4v4HonXQ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c3ij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0" o:spid="_x0000_s4432" style="position:absolute;left:15982;top:4425;width:604;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GXMcA&#10;AADeAAAADwAAAGRycy9kb3ducmV2LnhtbESPQWvCQBSE74X+h+UVequb2lBKdBWxFAr1ok1Ab4/s&#10;M4lm3y67WxP/vVso9DjMzDfMfDmaXlzIh86ygudJBoK4trrjRkH5/fH0BiJEZI29ZVJwpQDLxf3d&#10;HAttB97SZRcbkSAcClTQxugKKUPdksEwsY44eUfrDcYkfSO1xyHBTS+nWfYqDXacFlp0tG6pPu9+&#10;jIJz5d3g9usqP/mv96beHKqydEo9PoyrGYhIY/wP/7U/tYLpS57n8HsnX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Rlz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1" o:spid="_x0000_s4433" style="position:absolute;left:16738;top:4305;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aCcgA&#10;AADeAAAADwAAAGRycy9kb3ducmV2LnhtbESP0WrCQBRE3wv+w3KFvtWNqS0SXcUWRKEPYuoHXLPX&#10;JJq9m2S3Jvbru0LBx2FmzjDzZW8qcaXWlZYVjEcRCOLM6pJzBYfv9csUhPPIGivLpOBGDpaLwdMc&#10;E2073tM19bkIEHYJKii8rxMpXVaQQTeyNXHwTrY16INsc6lb7ALcVDKOondpsOSwUGBNnwVll/TH&#10;KNjEu3Pz241vm2Ozrb/S5sN1616p52G/moHw1PtH+L+91Qri18nkDe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poJyAAAAN4AAAAPAAAAAAAAAAAAAAAAAJgCAABk&#10;cnMvZG93bnJldi54bWxQSwUGAAAAAAQABAD1AAAAjQMAAAAA&#10;" path="m,39r4,l63,31r4,l98,23,90,,59,8r4,l4,15,,15,,39xe" fillcolor="black" stroked="f">
                        <v:path arrowok="t" o:connecttype="custom" o:connectlocs="0,24765;2540,24765;40005,19685;42545,19685;62230,14605;57150,0;37465,5080;40005,5080;2540,9525;0,9525;0,24765" o:connectangles="0,0,0,0,0,0,0,0,0,0,0"/>
                      </v:shape>
                      <v:shape id="Freeform 102" o:spid="_x0000_s4434" style="position:absolute;left:17462;top:4178;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EfscA&#10;AADeAAAADwAAAGRycy9kb3ducmV2LnhtbESP0WrCQBRE3wv+w3IF3+rGVESiq6ggCj6Upn7ANXtN&#10;otm7SXZrYr++Wyj0cZiZM8xy3ZtKPKh1pWUFk3EEgjizuuRcwflz/zoH4TyyxsoyKXiSg/Vq8LLE&#10;RNuOP+iR+lwECLsEFRTe14mULivIoBvbmjh4V9sa9EG2udQtdgFuKhlH0UwaLDksFFjTrqDsnn4Z&#10;BYf4/dZ8d5Pn4dIc61PabF2375UaDfvNAoSn3v+H/9pHrSB+m05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8BH7HAAAA3gAAAA8AAAAAAAAAAAAAAAAAmAIAAGRy&#10;cy9kb3ducmV2LnhtbFBLBQYAAAAABAAEAPUAAACMAwAAAAA=&#10;" path="m8,39l67,28r-4,l98,24,98,,63,4r-4,l,16,8,39xe" fillcolor="black" stroked="f">
                        <v:path arrowok="t" o:connecttype="custom" o:connectlocs="5080,24765;42545,17780;40005,17780;62230,15240;62230,0;40005,2540;37465,2540;0,10160;5080,24765" o:connectangles="0,0,0,0,0,0,0,0,0"/>
                      </v:shape>
                      <v:shape id="Freeform 103" o:spid="_x0000_s4435" style="position:absolute;left:18211;top:4025;width:648;height:280;visibility:visible;mso-wrap-style:square;v-text-anchor:top" coordsize="10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mb8cA&#10;AADeAAAADwAAAGRycy9kb3ducmV2LnhtbESPQWvCQBSE70L/w/IKvemmqbQSXaUNCB48WJsevD2y&#10;zyRN9m3YXTX5926h0OMwM98wq81gOnEl5xvLCp5nCQji0uqGKwXF13a6AOEDssbOMikYycNm/TBZ&#10;YabtjT/pegyViBD2GSqoQ+gzKX1Zk0E/sz1x9M7WGQxRukpqh7cIN51Mk+RVGmw4LtTYU15T2R4v&#10;RgEdcrsfzUd3+mm/vWtMMWJbKPX0OLwvQQQawn/4r73TCtKX+fwNfu/EK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opm/HAAAA3gAAAA8AAAAAAAAAAAAAAAAAmAIAAGRy&#10;cy9kb3ducmV2LnhtbFBLBQYAAAAABAAEAPUAAACMAwAAAAA=&#10;" path="m8,44l63,32r39,-8l95,,55,8,,20,8,44xe" fillcolor="black" stroked="f">
                        <v:path arrowok="t" o:connecttype="custom" o:connectlocs="5080,27940;40005,20320;64770,15240;60325,0;34925,5080;0,12700;5080,27940" o:connectangles="0,0,0,0,0,0,0"/>
                      </v:shape>
                      <v:shape id="Freeform 104" o:spid="_x0000_s4436" style="position:absolute;left:18986;top:3905;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XZr8MA&#10;AADeAAAADwAAAGRycy9kb3ducmV2LnhtbERPTWsCMRC9F/wPYQq91Wx1tWVrFKkUBE+uXnobNtPN&#10;2s1kSVJN++vNQfD4eN+LVbK9OJMPnWMFL+MCBHHjdMetguPh8/kNRIjIGnvHpOCPAqyWo4cFVtpd&#10;eE/nOrYih3CoUIGJcaikDI0hi2HsBuLMfTtvMWboW6k9XnK47eWkKObSYse5weBAH4aan/rXKrDN&#10;12Yz+0+n6F93xs5OnLCcKvX0mNbvICKleBff3FutYDIty7w338lX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XZr8MAAADeAAAADwAAAAAAAAAAAAAAAACYAgAAZHJzL2Rv&#10;d25yZXYueG1sUEsFBgAAAAAEAAQA9QAAAIgDAAAAAA==&#10;" path="m,39l51,31r4,l99,23,91,,47,7r4,l,15,,39xe" fillcolor="black" stroked="f">
                        <v:path arrowok="t" o:connecttype="custom" o:connectlocs="0,24765;32385,19685;34925,19685;62865,14605;57785,0;29845,4445;32385,4445;0,9525;0,24765" o:connectangles="0,0,0,0,0,0,0,0,0"/>
                      </v:shape>
                      <v:shape id="Freeform 105" o:spid="_x0000_s4437" style="position:absolute;left:19710;top:3727;width:654;height:298;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9eccA&#10;AADeAAAADwAAAGRycy9kb3ducmV2LnhtbESPT2vCQBTE70K/w/IK3szGP2hMXUUE0VtR255fs69J&#10;TPZtyK6a9tO7BcHjMDO/YRarztTiSq0rLSsYRjEI4szqknMFH6ftIAHhPLLG2jIp+CUHq+VLb4Gp&#10;tjc+0PXocxEg7FJUUHjfpFK6rCCDLrINcfB+bGvQB9nmUrd4C3BTy1EcT6XBksNCgQ1tCsqq48Uo&#10;mFdV/lUn0+/ZWe8+x9uZ/Ev8u1L91279BsJT55/hR3uvFYzGk8kc/u+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mfXnHAAAA3gAAAA8AAAAAAAAAAAAAAAAAmAIAAGRy&#10;cy9kb3ducmV2LnhtbFBLBQYAAAAABAAEAPUAAACMAwAAAAA=&#10;" path="m8,47l103,24,95,,,24,8,47xe" fillcolor="black" stroked="f">
                        <v:path arrowok="t" o:connecttype="custom" o:connectlocs="5080,29845;65405,15240;60325,0;0,15240;5080,29845" o:connectangles="0,0,0,0,0"/>
                      </v:shape>
                      <v:shape id="Freeform 106" o:spid="_x0000_s4438" style="position:absolute;left:20466;top:3549;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QzccA&#10;AADeAAAADwAAAGRycy9kb3ducmV2LnhtbESPzWrCQBSF94W+w3AL3ZQ6o7apTR1FRIkbA7VduLxk&#10;rkkwcydkppq8vbMouDycP775sreNuFDna8caxiMFgrhwpuZSw+/P9nUGwgdkg41j0jCQh+Xi8WGO&#10;qXFX/qbLIZQijrBPUUMVQptK6YuKLPqRa4mjd3KdxRBlV0rT4TWO20ZOlEqkxZrjQ4UtrSsqzoc/&#10;qyFbqX1yTAbKPl82H6dsyHdblWv9/NSvvkAE6sM9/N/eGQ2T6dt7BIg4EQ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UM3HAAAA3gAAAA8AAAAAAAAAAAAAAAAAmAIAAGRy&#10;cy9kb3ducmV2LnhtbFBLBQYAAAAABAAEAPUAAACMAwAAAAA=&#10;" path="m8,48l51,36,98,24,90,,43,12,,24,8,48xe" fillcolor="black" stroked="f">
                        <v:path arrowok="t" o:connecttype="custom" o:connectlocs="5080,30480;32385,22860;62230,15240;57150,0;27305,7620;0,15240;5080,30480" o:connectangles="0,0,0,0,0,0,0"/>
                      </v:shape>
                      <v:shape id="Freeform 107" o:spid="_x0000_s4439" style="position:absolute;left:21189;top:3403;width:648;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NMUA&#10;AADeAAAADwAAAGRycy9kb3ducmV2LnhtbESPT2vCQBTE74V+h+UVvNXNn1YldRURBOlB6CqeH9ln&#10;Epp9G7JrEr99t1DocZiZ3zDr7WRbMVDvG8cK0nkCgrh0puFKweV8eF2B8AHZYOuYFDzIw3bz/LTG&#10;wriRv2jQoRIRwr5ABXUIXSGlL2uy6OeuI47ezfUWQ5R9JU2PY4TbVmZJspAWG44LNXa0r6n81ner&#10;4PPw0O0ST/qEeCuv+arZhVQrNXuZdh8gAk3hP/zXPhoFWf72nsL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A0xQAAAN4AAAAPAAAAAAAAAAAAAAAAAJgCAABkcnMv&#10;ZG93bnJldi54bWxQSwUGAAAAAAQABAD1AAAAigMAAAAA&#10;" path="m8,43l47,35,102,23,94,,39,12,,19,8,43xe" fillcolor="black" stroked="f">
                        <v:path arrowok="t" o:connecttype="custom" o:connectlocs="5080,27305;29845,22225;64770,14605;59690,0;24765,7620;0,12065;5080,27305" o:connectangles="0,0,0,0,0,0,0"/>
                      </v:shape>
                      <v:shape id="Freeform 108" o:spid="_x0000_s4440" style="position:absolute;left:21939;top:3225;width:603;height:280;visibility:visible;mso-wrap-style:square;v-text-anchor:top" coordsize="9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rk8YA&#10;AADeAAAADwAAAGRycy9kb3ducmV2LnhtbESPUUvDQBCE3wX/w7FC3+zFtBaJvRYRBClCbar4uuTW&#10;SzC3G3KXNvXX9wShj8PMfMMs16Nv1YH60AgbuJtmoIgrsQ07Ax/7l9sHUCEiW2yFycCJAqxX11dL&#10;LKwceUeHMjqVIBwKNFDH2BVah6omj2EqHXHyvqX3GJPsnbY9HhPctzrPsoX22HBaqLGj55qqn3Lw&#10;ifK5HebDu/y25W7zZp2T+OXFmMnN+PQIKtIYL+H/9qs1kM/m9zn83UlXQK/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Jrk8YAAADeAAAADwAAAAAAAAAAAAAAAACYAgAAZHJz&#10;L2Rvd25yZXYueG1sUEsFBgAAAAAEAAQA9QAAAIsDAAAAAA==&#10;" path="m8,44l39,36,95,24r-4,l95,24,95,,91,,32,12,,20,8,44xe" fillcolor="black" stroked="f">
                        <v:path arrowok="t" o:connecttype="custom" o:connectlocs="5080,27940;24765,22860;60325,15240;57785,15240;60325,15240;60325,0;57785,0;20320,7620;0,12700;5080,27940" o:connectangles="0,0,0,0,0,0,0,0,0,0"/>
                      </v:shape>
                      <v:shape id="Freeform 109" o:spid="_x0000_s4441" style="position:absolute;left:22663;top:3028;width:578;height:299;visibility:visible;mso-wrap-style:square;v-text-anchor:top" coordsize="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3QcUA&#10;AADeAAAADwAAAGRycy9kb3ducmV2LnhtbESPUUsDMRCE3wX/Q1jBN5trT0u5Ni1SEH1R2uoP2Cbr&#10;5ehlcyRre/57Iwg+DjPzDbPajKFXZ0q5i2xgOqlAEdvoOm4NfLw/3S1AZUF22EcmA9+UYbO+vlph&#10;4+KF93Q+SKsKhHODBrzI0GidraeAeRIH4uJ9xhRQikytdgkvBR56PauquQ7YcVnwONDWkz0dvoIB&#10;u6uPp7QI9vV5O50Pb52MOy/G3N6Mj0tQQqP8h//aL87ArL5/qOH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dBxQAAAN4AAAAPAAAAAAAAAAAAAAAAAJgCAABkcnMv&#10;ZG93bnJldi54bWxQSwUGAAAAAAQABAD1AAAAigMAAAAA&#10;" path="m8,47l91,23r-4,l91,23,91,,87,,,23,8,47xe" fillcolor="black" stroked="f">
                        <v:path arrowok="t" o:connecttype="custom" o:connectlocs="5080,29845;57785,14605;55245,14605;57785,14605;57785,0;55245,0;0,14605;5080,29845" o:connectangles="0,0,0,0,0,0,0,0"/>
                      </v:shape>
                      <v:shape id="Freeform 110" o:spid="_x0000_s4442" style="position:absolute;left:23368;top:2825;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1lAcgA&#10;AADeAAAADwAAAGRycy9kb3ducmV2LnhtbESPzWvCQBTE70L/h+UVetONH60SXUUChdqDYurB4yP7&#10;8qHZtyG71di/3i0IHoeZ+Q2zWHWmFhdqXWVZwXAQgSDOrK64UHD4+ezPQDiPrLG2TApu5GC1fOkt&#10;MNb2ynu6pL4QAcIuRgWl900spctKMugGtiEOXm5bgz7ItpC6xWuAm1qOouhDGqw4LJTYUFJSdk5/&#10;jYLt0Ub5KZebdf33vctn4+TM00Spt9duPQfhqfPP8KP9pRWMxpP3CfzfC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3WUByAAAAN4AAAAPAAAAAAAAAAAAAAAAAJgCAABk&#10;cnMvZG93bnJldi54bWxQSwUGAAAAAAQABAD1AAAAjQMAAAAA&#10;" path="m7,51l90,28r8,-4l90,,82,4,,28,7,51xe" fillcolor="black" stroked="f">
                        <v:path arrowok="t" o:connecttype="custom" o:connectlocs="4445,32385;57150,17780;62230,15240;57150,0;52070,2540;0,17780;4445,32385" o:connectangles="0,0,0,0,0,0,0"/>
                      </v:shape>
                      <v:shape id="Freeform 111" o:spid="_x0000_s4443" style="position:absolute;left:24091;top:2628;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0ANMcA&#10;AADeAAAADwAAAGRycy9kb3ducmV2LnhtbESPUWvCMBSF3wf+h3AHexmapk4Z1Sgi2xD2pNsPuGuu&#10;bWdzU5Jou/16Mxj4eDjnfIezXA+2FRfyoXGsQU0yEMSlMw1XGj4/XsfPIEJENtg6Jg0/FGC9Gt0t&#10;sTCu5z1dDrESCcKhQA11jF0hZShrshgmriNO3tF5izFJX0njsU9w28o8y+bSYsNpocaOtjWVp8PZ&#10;avj1Xf726F+m38qpL/Mue6VOvdYP98NmASLSEG/h//bOaMinT7MZ/N1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9ADTHAAAA3gAAAA8AAAAAAAAAAAAAAAAAmAIAAGRy&#10;cy9kb3ducmV2LnhtbFBLBQYAAAAABAAEAPUAAACMAwAAAAA=&#10;" path="m8,51l31,43,87,27r7,-4l87,,79,4,24,19,,27,8,51xe" fillcolor="black" stroked="f">
                        <v:path arrowok="t" o:connecttype="custom" o:connectlocs="5080,32385;19685,27305;55245,17145;59690,14605;55245,0;50165,2540;15240,12065;0,17145;5080,32385" o:connectangles="0,0,0,0,0,0,0,0,0"/>
                      </v:shape>
                      <v:shape id="Freeform 112" o:spid="_x0000_s4444" style="position:absolute;left:24790;top:2400;width:603;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p7ccA&#10;AADeAAAADwAAAGRycy9kb3ducmV2LnhtbESPQWsCMRSE74X+h/AKvRTN6rayrEYRS8FDD9Wq58fm&#10;uVlMXpZN6q7/3hQKPQ4z8w2zWA3Oiit1ofGsYDLOQBBXXjdcKzh8f4wKECEia7SeScGNAqyWjw8L&#10;LLXveUfXfaxFgnAoUYGJsS2lDJUhh2HsW+LknX3nMCbZ1VJ32Ce4s3KaZTPpsOG0YLCljaHqsv9x&#10;Cr6KKj+Zl2F7sKHtj7n9XL/bQqnnp2E9BxFpiP/hv/ZWK5jmr28z+L2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gqe3HAAAA3gAAAA8AAAAAAAAAAAAAAAAAmAIAAGRy&#10;cy9kb3ducmV2LnhtbFBLBQYAAAAABAAEAPUAAACMAwAAAAA=&#10;" path="m8,55l28,47,83,28,95,24,87,,75,4,20,24,,32,8,55xe" fillcolor="black" stroked="f">
                        <v:path arrowok="t" o:connecttype="custom" o:connectlocs="5080,34925;17780,29845;52705,17780;60325,15240;55245,0;47625,2540;12700,15240;0,20320;5080,34925" o:connectangles="0,0,0,0,0,0,0,0,0"/>
                      </v:shape>
                      <v:shape id="Freeform 113" o:spid="_x0000_s4445" style="position:absolute;left:25488;top:2203;width:604;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P88gA&#10;AADeAAAADwAAAGRycy9kb3ducmV2LnhtbESPS2vCQBSF94X+h+EWuik68VEtqaOUgFjc+UBwd83c&#10;TtJk7oTMqGl/fUcQujycx8eZLTpbiwu1vnSsYNBPQBDnTpdsFOx3y94bCB+QNdaOScEPeVjMHx9m&#10;mGp35Q1dtsGIOMI+RQVFCE0qpc8Lsuj7riGO3pdrLYYoWyN1i9c4bms5TJKJtFhyJBTYUFZQXm3P&#10;NnIpDH5X1aky62PyPcoO5dK8ZEo9P3Uf7yACdeE/fG9/agXD0fh1Crc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g/zyAAAAN4AAAAPAAAAAAAAAAAAAAAAAJgCAABk&#10;cnMvZG93bnJldi54bWxQSwUGAAAAAAQABAD1AAAAjQMAAAAA&#10;" path="m8,51l28,43,79,27,95,23,87,,71,4,20,19,,27,8,51xe" fillcolor="black" stroked="f">
                        <v:path arrowok="t" o:connecttype="custom" o:connectlocs="5080,32385;17780,27305;50165,17145;60325,14605;55245,0;45085,2540;12700,12065;0,17145;5080,32385" o:connectangles="0,0,0,0,0,0,0,0,0"/>
                      </v:shape>
                      <v:shape id="Freeform 114" o:spid="_x0000_s4446" style="position:absolute;left:26168;top:1974;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vBMUA&#10;AADeAAAADwAAAGRycy9kb3ducmV2LnhtbERPy2rCQBTdC/7DcIXumkm1tpI6hhAotC4U0y66vGRu&#10;HjVzJ2SmGv16Z1FweTjvdTqaTpxocK1lBU9RDIK4tLrlWsH31/vjCoTzyBo7y6TgQg7SzXSyxkTb&#10;Mx/oVPhahBB2CSpovO8TKV3ZkEEX2Z44cJUdDPoAh1rqAc8h3HRyHscv0mDLoaHBnvKGymPxZxTs&#10;fmxc/VbyM+uu2321WuRHfs2VepiN2RsIT6O/i//dH1rBfPG8DHvDnXA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G8ExQAAAN4AAAAPAAAAAAAAAAAAAAAAAJgCAABkcnMv&#10;ZG93bnJldi54bWxQSwUGAAAAAAQABAD1AAAAigMAAAAA&#10;" path="m8,51l27,44,83,28,98,24,90,,75,4,20,20,,28,8,51xe" fillcolor="black" stroked="f">
                        <v:path arrowok="t" o:connecttype="custom" o:connectlocs="5080,32385;17145,27940;52705,17780;62230,15240;57150,0;47625,2540;12700,12700;0,17780;5080,32385" o:connectangles="0,0,0,0,0,0,0,0,0"/>
                      </v:shape>
                      <v:shape id="Freeform 115" o:spid="_x0000_s4447" style="position:absolute;left:26866;top:1701;width:629;height:350;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cQL8kA&#10;AADeAAAADwAAAGRycy9kb3ducmV2LnhtbESP3WrCQBSE7wt9h+UI3hSzqT9FU1exSkHQixrzAKfZ&#10;YxLMnk2zq8a37wqFXg4z8w0zX3amFldqXWVZwWsUgyDOra64UJAdPwdTEM4ja6wtk4I7OVgunp/m&#10;mGh74wNdU1+IAGGXoILS+yaR0uUlGXSRbYiDd7KtQR9kW0jd4i3ATS2HcfwmDVYcFkpsaF1Sfk4v&#10;RsHHvj5sVnd9fpmm7uu4Nt8/42ynVL/Xrd5BeOr8f/ivvdUKhqPxZAaP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ucQL8kAAADeAAAADwAAAAAAAAAAAAAAAACYAgAA&#10;ZHJzL2Rvd25yZXYueG1sUEsFBgAAAAAEAAQA9QAAAI4DAAAAAA==&#10;" path="m8,55l24,51,79,31,99,24,91,,71,8,16,27,,31,8,55xe" fillcolor="black" stroked="f">
                        <v:path arrowok="t" o:connecttype="custom" o:connectlocs="5080,34925;15240,32385;50165,19685;62865,15240;57785,0;45085,5080;10160,17145;0,19685;5080,34925" o:connectangles="0,0,0,0,0,0,0,0,0"/>
                      </v:shape>
                      <v:shape id="Freeform 116" o:spid="_x0000_s4448" style="position:absolute;left:27565;top:147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A3sQA&#10;AADeAAAADwAAAGRycy9kb3ducmV2LnhtbESPzYrCMBSF9wO+Q7iCuzFVi2jHKCKIgqupCi6vzZ22&#10;2NyUJtbq008WgsvD+eNbrDpTiZYaV1pWMBpGIIgzq0vOFZyO2+8ZCOeRNVaWScGTHKyWva8FJto+&#10;+Jfa1OcijLBLUEHhfZ1I6bKCDLqhrYmD92cbgz7IJpe6wUcYN5UcR9FUGiw5PBRY06ag7JbejYJ4&#10;3uLuVp723fV5n13i9HWODi+lBv1u/QPCU+c/4Xd7rxWMJ/E0AAScg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wgN7EAAAA3gAAAA8AAAAAAAAAAAAAAAAAmAIAAGRycy9k&#10;b3ducmV2LnhtbFBLBQYAAAAABAAEAPUAAACJAwAAAAA=&#10;" path="m8,52l20,48,75,32,99,24,91,,67,8,12,24,,28,8,52xe" fillcolor="black" stroked="f">
                        <v:path arrowok="t" o:connecttype="custom" o:connectlocs="5080,33020;12700,30480;47625,20320;62865,15240;57785,0;42545,5080;7620,15240;0,17780;5080,33020" o:connectangles="0,0,0,0,0,0,0,0,0"/>
                      </v:shape>
                      <v:shape id="Freeform 117" o:spid="_x0000_s4449" style="position:absolute;left:28270;top:1403;width:120;height:171;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6cgA&#10;AADeAAAADwAAAGRycy9kb3ducmV2LnhtbESPQWvCQBSE70L/w/IEb7qJFVuiq5RSS5FetBLo7ZF9&#10;ZoPZt2l2jfHfu0LB4zAz3zDLdW9r0VHrK8cK0kkCgrhwuuJSweFnM34F4QOyxtoxKbiSh/XqabDE&#10;TLsL76jbh1JECPsMFZgQmkxKXxiy6CeuIY7e0bUWQ5RtKXWLlwi3tZwmyVxarDguGGzo3VBx2p+t&#10;gqRudt/5tXs5fJjtMd385p9/p1yp0bB/W4AI1IdH+L/9pRVMn2fzFO534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7pyAAAAN4AAAAPAAAAAAAAAAAAAAAAAJgCAABk&#10;cnMvZG93bnJldi54bWxQSwUGAAAAAAQABAD1AAAAjQMAAAAA&#10;" path="m8,27l19,23,12,,,4,8,27xe" fillcolor="black" stroked="f">
                        <v:path arrowok="t" o:connecttype="custom" o:connectlocs="5080,17145;12065,14605;7620,0;0,2540;5080,17145" o:connectangles="0,0,0,0,0"/>
                      </v:shape>
                      <v:shape id="Freeform 118" o:spid="_x0000_s4450" style="position:absolute;left:4730;top:5226;width:597;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MIK8UA&#10;AADeAAAADwAAAGRycy9kb3ducmV2LnhtbESP0WrCQBRE3wv+w3IF3+rGKCrRVaRU25cKRj/gkr1m&#10;g9m7IbvG+PddodDHYWbOMOttb2vRUesrxwom4wQEceF0xaWCy3n/vgThA7LG2jEpeJKH7WbwtsZM&#10;uwefqMtDKSKEfYYKTAhNJqUvDFn0Y9cQR+/qWoshyraUusVHhNtapkkylxYrjgsGG/owVNzyu1Ww&#10;/FnYr7wr+sPVHL38PJ8uE2mUGg373QpEoD78h//a31pBOp3NU3j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wgrxQAAAN4AAAAPAAAAAAAAAAAAAAAAAJgCAABkcnMv&#10;ZG93bnJldi54bWxQSwUGAAAAAAQABAD1AAAAigMAAAAA&#10;" path="m,28l63,24r31,l94,,63,,,4,,28xe" fillcolor="black" stroked="f">
                        <v:path arrowok="t" o:connecttype="custom" o:connectlocs="0,17780;40005,15240;59690,15240;59690,0;40005,0;0,2540;0,17780" o:connectangles="0,0,0,0,0,0,0"/>
                      </v:shape>
                      <v:rect id="Rectangle 119" o:spid="_x0000_s4451" style="position:absolute;left:5480;top:5226;width:59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vNMgA&#10;AADeAAAADwAAAGRycy9kb3ducmV2LnhtbESPT2sCMRTE74V+h/CE3mrW9Q92a5QqCF4EtT3U23Pz&#10;uru4eVmTVFc/vREKPQ4z8xtmMmtNLc7kfGVZQa+bgCDOra64UPD1uXwdg/ABWWNtmRRcycNs+vw0&#10;wUzbC2/pvAuFiBD2GSooQ2gyKX1ekkHftQ1x9H6sMxiidIXUDi8RbmqZJslIGqw4LpTY0KKk/Lj7&#10;NQrmb+P5aTPg9W172NP++3Acpi5R6qXTfryDCNSG//Bfe6UVpP3B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80yAAAAN4AAAAPAAAAAAAAAAAAAAAAAJgCAABk&#10;cnMvZG93bnJldi54bWxQSwUGAAAAAAQABAD1AAAAjQMAAAAA&#10;" fillcolor="black" stroked="f"/>
                      <v:rect id="Rectangle 120" o:spid="_x0000_s4452"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3QMgA&#10;AADeAAAADwAAAGRycy9kb3ducmV2LnhtbESPQWvCQBSE70L/w/IK3nRjmopNXaUWBC+Fqj3U2zP7&#10;TILZt+nuqml/fVcQPA4z8w0znXemEWdyvrasYDRMQBAXVtdcKvjaLgcTED4ga2wsk4Jf8jCfPfSm&#10;mGt74TWdN6EUEcI+RwVVCG0upS8qMuiHtiWO3sE6gyFKV0rt8BLhppFpkoylwZrjQoUtvVdUHDcn&#10;o2DxMln8fGb88bfe72j3vT8+py5Rqv/Yvb2CCNSFe/jWXmkF6VM2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W/dAyAAAAN4AAAAPAAAAAAAAAAAAAAAAAJgCAABk&#10;cnMvZG93bnJldi54bWxQSwUGAAAAAAQABAD1AAAAjQMAAAAA&#10;" fillcolor="black" stroked="f"/>
                      <v:rect id="Rectangle 121" o:spid="_x0000_s4453" style="position:absolute;left:6978;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S2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Po8m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F1LbyAAAAN4AAAAPAAAAAAAAAAAAAAAAAJgCAABk&#10;cnMvZG93bnJldi54bWxQSwUGAAAAAAQABAD1AAAAjQMAAAAA&#10;" fillcolor="black" stroked="f"/>
                      <v:rect id="Rectangle 122" o:spid="_x0000_s4454" style="position:absolute;left:7727;top:5251;width:604;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MrMgA&#10;AADeAAAADwAAAGRycy9kb3ducmV2LnhtbESPQWvCQBSE7wX/w/KE3uqmqQ0aXaUWCr0I1XrQ2zP7&#10;mgSzb9PdrUZ/vSsIPQ4z8w0znXemEUdyvras4HmQgCAurK65VLD5/ngagfABWWNjmRScycN81nuY&#10;Yq7tiVd0XIdSRAj7HBVUIbS5lL6oyKAf2JY4ej/WGQxRulJqh6cIN41MkySTBmuOCxW29F5RcVj/&#10;GQWL8Wjx+zXk5WW139Fuuz+8pi5R6rHfvU1ABOrCf/je/tQK0p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cysyAAAAN4AAAAPAAAAAAAAAAAAAAAAAJgCAABk&#10;cnMvZG93bnJldi54bWxQSwUGAAAAAAQABAD1AAAAjQMAAAAA&#10;" fillcolor="black" stroked="f"/>
                      <v:shape id="Freeform 123" o:spid="_x0000_s4455" style="position:absolute;left:8483;top:5251;width:597;height:178;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8QA&#10;AADeAAAADwAAAGRycy9kb3ducmV2LnhtbESP0YrCMBRE3wX/IVxh3zTVXVSqUUTc1RcFqx9waa5N&#10;sbkpTbZ2/94sCD4OM3OGWa47W4mWGl86VjAeJSCIc6dLLhRcL9/DOQgfkDVWjknBH3lYr/q9Jaba&#10;PfhMbRYKESHsU1RgQqhTKX1uyKIfuZo4ejfXWAxRNoXUDT4i3FZykiRTabHkuGCwpq2h/J79WgXz&#10;48zuszbvfm7m5OXucr6OpVHqY9BtFiACdeEdfrUPWsHk82s6g/878Q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kq7PEAAAA3gAAAA8AAAAAAAAAAAAAAAAAmAIAAGRycy9k&#10;b3ducmV2LnhtbFBLBQYAAAAABAAEAPUAAACJAwAAAAA=&#10;" path="m,24r39,4l94,28,94,4,39,4,,,,24xe" fillcolor="black" stroked="f">
                        <v:path arrowok="t" o:connecttype="custom" o:connectlocs="0,15240;24765,17780;59690,17780;59690,2540;24765,2540;0,0;0,15240" o:connectangles="0,0,0,0,0,0,0"/>
                      </v:shape>
                      <v:shape id="Freeform 124" o:spid="_x0000_s4456" style="position:absolute;left:9232;top:5276;width:597;height:204;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EJcIA&#10;AADeAAAADwAAAGRycy9kb3ducmV2LnhtbERPy4rCMBTdC/5DuMLsNPWBSMcoKiizdFTKzO5Oc22L&#10;zU1Jola/3iwGXB7Oe75sTS1u5HxlWcFwkIAgzq2uuFBwOm77MxA+IGusLZOCB3lYLrqdOaba3vmb&#10;bodQiBjCPkUFZQhNKqXPSzLoB7YhjtzZOoMhQldI7fAew00tR0kylQYrjg0lNrQpKb8crkYBYfYT&#10;6pVL1tvf4mj2z51//mVKffTa1SeIQG14i//dX1rBaDyZxr3xTr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AQlwgAAAN4AAAAPAAAAAAAAAAAAAAAAAJgCAABkcnMvZG93&#10;bnJldi54bWxQSwUGAAAAAAQABAD1AAAAhwMAAAAA&#10;" path="m,24r43,4l94,32,94,8,43,4,,,,24xe" fillcolor="black" stroked="f">
                        <v:path arrowok="t" o:connecttype="custom" o:connectlocs="0,15240;27305,17780;59690,20320;59690,5080;27305,2540;0,0;0,15240" o:connectangles="0,0,0,0,0,0,0"/>
                      </v:shape>
                      <v:shape id="Freeform 125" o:spid="_x0000_s4457" style="position:absolute;left:9982;top:5327;width:597;height:203;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hvscA&#10;AADeAAAADwAAAGRycy9kb3ducmV2LnhtbESPT2vCQBTE74V+h+UJvTUbtUibuglWsPTonyJ6e80+&#10;k2D2bdjdauqndwWhx2FmfsNMi9604kTON5YVDJMUBHFpdcOVgu/N4vkVhA/IGlvLpOCPPBT548MU&#10;M23PvKLTOlQiQthnqKAOocuk9GVNBn1iO+LoHawzGKJ0ldQOzxFuWjlK04k02HBcqLGjeU3lcf1r&#10;FBBud6GdufRjsa82Znn59JefrVJPg372DiJQH/7D9/aXVjAav0ze4HYnXg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gob7HAAAA3gAAAA8AAAAAAAAAAAAAAAAAmAIAAGRy&#10;cy9kb3ducmV2LnhtbFBLBQYAAAAABAAEAPUAAACMAwAAAAA=&#10;" path="m,24r94,8l94,8,,,,24xe" fillcolor="black" stroked="f">
                        <v:path arrowok="t" o:connecttype="custom" o:connectlocs="0,15240;59690,20320;59690,5080;0,0;0,15240" o:connectangles="0,0,0,0,0"/>
                      </v:shape>
                      <v:shape id="Freeform 126" o:spid="_x0000_s4458" style="position:absolute;left:10731;top:5378;width:603;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x7ccA&#10;AADeAAAADwAAAGRycy9kb3ducmV2LnhtbESPy2rCQBSG9wXfYTiCu2ZilLSmjiJFQSoUmrro8pA5&#10;JqGZM2lmcvHtO4tClz//jW+7n0wjBupcbVnBMopBEBdW11wquH6eHp9BOI+ssbFMCu7kYL+bPWwx&#10;03bkDxpyX4owwi5DBZX3bSalKyoy6CLbEgfvZjuDPsiulLrDMYybRiZxnEqDNYeHClt6raj4znuj&#10;4D29pIfbW/KzPH71m8smd1daO6UW8+nwAsLT5P/Df+2zVpCs1k8BIOAEFJ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jMe3HAAAA3gAAAA8AAAAAAAAAAAAAAAAAmAIAAGRy&#10;cy9kb3ducmV2LnhtbFBLBQYAAAAABAAEAPUAAACMAwAAAAA=&#10;" path="m,24r55,4l95,32,95,8,55,4,,,,24xe" fillcolor="black" stroked="f">
                        <v:path arrowok="t" o:connecttype="custom" o:connectlocs="0,15240;34925,17780;60325,20320;60325,5080;34925,2540;0,0;0,15240" o:connectangles="0,0,0,0,0,0,0"/>
                      </v:shape>
                      <v:shape id="Freeform 127" o:spid="_x0000_s4459" style="position:absolute;left:11480;top:5429;width:604;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pH8cA&#10;AADeAAAADwAAAGRycy9kb3ducmV2LnhtbESPW2sCMRSE34X+h3AKvohmvWDrulGKtKBv1krx8bA5&#10;e8HNyTZJdfvvjSD0cZiZb5hs3ZlGXMj52rKC8SgBQZxbXXOp4Pj1MXwF4QOyxsYyKfgjD+vVUy/D&#10;VNsrf9LlEEoRIexTVFCF0KZS+rwig35kW+LoFdYZDFG6UmqH1wg3jZwkyVwarDkuVNjSpqL8fPg1&#10;Ctx8V+yTn8F7U7bfOMg1nxa7qVL95+5tCSJQF/7Dj/ZWK5hMZy9juN+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6R/HAAAA3gAAAA8AAAAAAAAAAAAAAAAAmAIAAGRy&#10;cy9kb3ducmV2LnhtbFBLBQYAAAAABAAEAPUAAACMAwAAAAA=&#10;" path="m,24r55,3l95,31,95,8,55,4,,,,24xe" fillcolor="black" stroked="f">
                        <v:path arrowok="t" o:connecttype="custom" o:connectlocs="0,15240;34925,17145;60325,19685;60325,5080;34925,2540;0,0;0,15240" o:connectangles="0,0,0,0,0,0,0"/>
                      </v:shape>
                      <v:shape id="Freeform 128" o:spid="_x0000_s4460" style="position:absolute;left:12230;top:5505;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3aMcA&#10;AADeAAAADwAAAGRycy9kb3ducmV2LnhtbESPT2vCQBTE74V+h+UJvUjdNBZboxsppUK9+Q/p8ZF9&#10;JsHs23R3G+O3dwuCx2FmfsPMF71pREfO15YVvIwSEMSF1TWXCva75fM7CB+QNTaWScGFPCzyx4c5&#10;ZtqeeUPdNpQiQthnqKAKoc2k9EVFBv3ItsTRO1pnMETpSqkdniPcNDJNkok0WHNcqLClz4qK0/bP&#10;KHCT1XGd/A6/mrI94LDQ/DNdjZV6GvQfMxCB+nAP39rfWkE6fn1L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zd2jHAAAA3gAAAA8AAAAAAAAAAAAAAAAAmAIAAGRy&#10;cy9kb3ducmV2LnhtbFBLBQYAAAAABAAEAPUAAACMAwAAAAA=&#10;" path="m,23r60,4l95,31,95,8,60,4,,,,23xe" fillcolor="black" stroked="f">
                        <v:path arrowok="t" o:connecttype="custom" o:connectlocs="0,14605;38100,17145;60325,19685;60325,5080;38100,2540;0,0;0,14605" o:connectangles="0,0,0,0,0,0,0"/>
                      </v:shape>
                      <v:shape id="Freeform 129" o:spid="_x0000_s4461" style="position:absolute;left:12985;top:5556;width:597;height:222;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rhcgA&#10;AADeAAAADwAAAGRycy9kb3ducmV2LnhtbESP3WoCMRSE74W+QziF3tVsVVRWo5T+UCuo+PMAh81x&#10;d3Fzsk1Sd/XpG6Hg5TAz3zDTeWsqcSbnS8sKXroJCOLM6pJzBYf95/MYhA/IGivLpOBCHuazh84U&#10;U20b3tJ5F3IRIexTVFCEUKdS+qwgg75ra+LoHa0zGKJ0udQOmwg3lewlyVAaLDkuFFjTW0HZafdr&#10;FKy/r5tm//V+Wm75unKjn+Uh+xgq9fTYvk5ABGrDPfzfXmgFvf5g1Ifb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iuFyAAAAN4AAAAPAAAAAAAAAAAAAAAAAJgCAABk&#10;cnMvZG93bnJldi54bWxQSwUGAAAAAAQABAD1AAAAjQMAAAAA&#10;" path="m,23r59,8l94,35r,-24l59,7,,,,23xe" fillcolor="black" stroked="f">
                        <v:path arrowok="t" o:connecttype="custom" o:connectlocs="0,14605;37465,19685;59690,22225;59690,6985;37465,4445;0,0;0,14605" o:connectangles="0,0,0,0,0,0,0"/>
                      </v:shape>
                      <v:shape id="Freeform 130" o:spid="_x0000_s4462" style="position:absolute;left:13735;top:5651;width:596;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CGcgA&#10;AADeAAAADwAAAGRycy9kb3ducmV2LnhtbESPzWvCQBTE7wX/h+UJvdWNNvUjuooUlB4K9evg8ZF9&#10;JtHs27C7xvS/7xYKPQ4z8xtmsepMLVpyvrKsYDhIQBDnVldcKDgdNy9TED4ga6wtk4Jv8rBa9p4W&#10;mGn74D21h1CICGGfoYIyhCaT0uclGfQD2xBH72KdwRClK6R2+IhwU8tRkoylwYrjQokNvZeU3w53&#10;o4A2dqg/Z7uv+/k6a8cu3ebd21ap5363noMI1IX/8F/7QysYvaaTFH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4IZyAAAAN4AAAAPAAAAAAAAAAAAAAAAAJgCAABk&#10;cnMvZG93bnJldi54bWxQSwUGAAAAAAQABAD1AAAAjQMAAAAA&#10;" path="m,24r4,l63,32r31,4l94,12,63,8,4,,,,,24xe" fillcolor="black" stroked="f">
                        <v:path arrowok="t" o:connecttype="custom" o:connectlocs="0,15240;2540,15240;40005,20320;59690,22860;59690,7620;40005,5080;2540,0;0,0;0,15240" o:connectangles="0,0,0,0,0,0,0,0,0"/>
                      </v:shape>
                      <v:shape id="Freeform 131" o:spid="_x0000_s4463" style="position:absolute;left:14484;top:57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pesgA&#10;AADeAAAADwAAAGRycy9kb3ducmV2LnhtbESPQUsDMRSE7wX/Q3iCtzZrrW1ZmxapFAS92O5Ce3ts&#10;nrtrNy8hSbvrvzeC4HGYmW+Y1WYwnbiSD61lBfeTDARxZXXLtYLisBsvQYSIrLGzTAq+KcBmfTNa&#10;Ya5tzx903cdaJAiHHBU0MbpcylA1ZDBMrCNO3qf1BmOSvpbaY5/gppPTLJtLgy2nhQYdbRuqzvuL&#10;UXAuvevdcVvOvvzbS129n8qicErd3Q7PTyAiDfE//Nd+1QqmD7PFI/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Sl6yAAAAN4AAAAPAAAAAAAAAAAAAAAAAJgCAABk&#10;cnMvZG93bnJldi54bWxQSwUGAAAAAAQABAD1AAAAjQMAAAAA&#10;" path="m,24r4,l63,32r32,4l95,12,63,8,4,,,,,24xe" fillcolor="black" stroked="f">
                        <v:path arrowok="t" o:connecttype="custom" o:connectlocs="0,15240;2540,15240;40005,20320;60325,22860;60325,7620;40005,5080;2540,0;0,0;0,15240" o:connectangles="0,0,0,0,0,0,0,0,0"/>
                      </v:shape>
                      <v:shape id="Freeform 132" o:spid="_x0000_s4464" style="position:absolute;left:15233;top:5829;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i+8YA&#10;AADeAAAADwAAAGRycy9kb3ducmV2LnhtbESPT2sCMRTE7wW/Q3iF3mq2/lnL1iiiFARP1V56e2xe&#10;N2s3L0sSNe2nN0LB4zAzv2Hmy2Q7cSYfWscKXoYFCOLa6ZYbBZ+H9+dXECEia+wck4JfCrBcDB7m&#10;WGl34Q8672MjMoRDhQpMjH0lZagNWQxD1xNn79t5izFL30jt8ZLhtpOjoiilxZbzgsGe1obqn/3J&#10;KrD112Yz/UvH6Gc7Y6dHTjgZK/X0mFZvICKleA//t7dawWg8mZVwu5Ov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oi+8YAAADeAAAADwAAAAAAAAAAAAAAAACYAgAAZHJz&#10;L2Rvd25yZXYueG1sUEsFBgAAAAAEAAQA9QAAAIsDAAAAAA==&#10;" path="m,24r4,l63,31r-4,l91,39,99,16,67,8r-4,l4,,,,,24xe" fillcolor="black" stroked="f">
                        <v:path arrowok="t" o:connecttype="custom" o:connectlocs="0,15240;2540,15240;40005,19685;37465,19685;57785,24765;62865,10160;42545,5080;40005,5080;2540,0;0,0;0,15240" o:connectangles="0,0,0,0,0,0,0,0,0,0,0"/>
                      </v:shape>
                      <v:shape id="Freeform 133" o:spid="_x0000_s4465" style="position:absolute;left:15982;top:5956;width:604;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UDMcA&#10;AADeAAAADwAAAGRycy9kb3ducmV2LnhtbESPQWsCMRSE74X+h/AKvdWsqajdGkWEggd7qLaH3h6b&#10;52br5mWbRF3/fVMQPA4z8w0zW/SuFScKsfGsYTgoQBBX3jRca/jcvT1NQcSEbLD1TBouFGExv7+b&#10;YWn8mT/otE21yBCOJWqwKXWllLGy5DAOfEecvb0PDlOWoZYm4DnDXStVUYylw4bzgsWOVpaqw/bo&#10;NITvH7rs33+XU6U2G+tGqy/10mj9+NAvX0Ek6tMtfG2vjQb1PJpM4P9Ov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FAzHAAAA3gAAAA8AAAAAAAAAAAAAAAAAmAIAAGRy&#10;cy9kb3ducmV2LnhtbFBLBQYAAAAABAAEAPUAAACMAwAAAAA=&#10;" path="m,23r4,l63,31r32,4l95,11,63,8,4,,,,,23xe" fillcolor="black" stroked="f">
                        <v:path arrowok="t" o:connecttype="custom" o:connectlocs="0,14605;2540,14605;40005,19685;60325,22225;60325,6985;40005,5080;2540,0;0,0;0,14605" o:connectangles="0,0,0,0,0,0,0,0,0"/>
                      </v:shape>
                      <v:shape id="Freeform 134" o:spid="_x0000_s4466" style="position:absolute;left:16738;top:6051;width:597;height:254;visibility:visible;mso-wrap-style:square;v-text-anchor:top" coordsize="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ssMA&#10;AADeAAAADwAAAGRycy9kb3ducmV2LnhtbERPz2vCMBS+D/wfwhO8zUS3qVSjyEA2xlCsXrw9mmdb&#10;TF5KE2333y+HwY4f3+/VpndWPKgNtWcNk7ECQVx4U3Op4XzaPS9AhIhs0HomDT8UYLMePK0wM77j&#10;Iz3yWIoUwiFDDVWMTSZlKCpyGMa+IU7c1bcOY4JtKU2LXQp3Vk6VmkmHNaeGCht6r6i45XenYXcm&#10;VJf87fvL7otO+UO4ftiF1qNhv12CiNTHf/Gf+9NomL68ztPedCd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sssMAAADeAAAADwAAAAAAAAAAAAAAAACYAgAAZHJzL2Rv&#10;d25yZXYueG1sUEsFBgAAAAAEAAQA9QAAAIgDAAAAAA==&#10;" path="m,24r4,l,24,59,36r4,l94,40r,-24l63,12r4,l4,,,,,24xe" fillcolor="black" stroked="f">
                        <v:path arrowok="t" o:connecttype="custom" o:connectlocs="0,15240;2540,15240;0,15240;37465,22860;40005,22860;59690,25400;59690,10160;40005,7620;42545,7620;2540,0;0,0;0,15240" o:connectangles="0,0,0,0,0,0,0,0,0,0,0,0"/>
                      </v:shape>
                      <v:shape id="Freeform 135" o:spid="_x0000_s4467" style="position:absolute;left:17487;top:6178;width:623;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9ascgA&#10;AADeAAAADwAAAGRycy9kb3ducmV2LnhtbESP0WrCQBRE34X+w3ILvtWNUdqaukoriEIfxLQfcM3e&#10;JtHs3SS7mujXdwsFH4eZOcPMl72pxIVaV1pWMB5FIIgzq0vOFXx/rZ9eQTiPrLGyTAqu5GC5eBjM&#10;MdG24z1dUp+LAGGXoILC+zqR0mUFGXQjWxMH78e2Bn2QbS51i12Am0rGUfQsDZYcFgqsaVVQdkrP&#10;RsEm3h2bWze+bg7Ntv5Mmw/XrXulho/9+xsIT72/h//bW60gnkxfZ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D1qxyAAAAN4AAAAPAAAAAAAAAAAAAAAAAJgCAABk&#10;cnMvZG93bnJldi54bWxQSwUGAAAAAAQABAD1AAAAjQMAAAAA&#10;" path="m,24r59,8l55,32r35,7l98,16,63,8r-4,l,,,24xe" fillcolor="black" stroked="f">
                        <v:path arrowok="t" o:connecttype="custom" o:connectlocs="0,15240;37465,20320;34925,20320;57150,24765;62230,10160;40005,5080;37465,5080;0,0;0,15240" o:connectangles="0,0,0,0,0,0,0,0,0"/>
                      </v:shape>
                      <v:shape id="Freeform 136" o:spid="_x0000_s4468" style="position:absolute;left:18237;top:6305;width:622;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C8YA&#10;AADeAAAADwAAAGRycy9kb3ducmV2LnhtbESPzWrCQBSF94W+w3AL7urEKEWik9AKouBCmvYBbjPX&#10;JJq5k2RGE/v0nYXQ5eH88a2z0TTiRr2rLSuYTSMQxIXVNZcKvr+2r0sQziNrbCyTgjs5yNLnpzUm&#10;2g78SbfclyKMsEtQQeV9m0jpiooMuqltiYN3sr1BH2RfSt3jEMZNI+MoepMGaw4PFba0qai45Fej&#10;YBcfz93vMLvvfrp9e8i7DzdsR6UmL+P7CoSn0f+HH+29VhDPF8sAEHACCs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DC8YAAADeAAAADwAAAAAAAAAAAAAAAACYAgAAZHJz&#10;L2Rvd25yZXYueG1sUEsFBgAAAAAEAAQA9QAAAIsDAAAAAA==&#10;" path="m,23r55,8l51,31r40,8l98,16,59,8r-4,l,,,23xe" fillcolor="black" stroked="f">
                        <v:path arrowok="t" o:connecttype="custom" o:connectlocs="0,14605;34925,19685;32385,19685;57785,24765;62230,10160;37465,5080;34925,5080;0,0;0,14605" o:connectangles="0,0,0,0,0,0,0,0,0"/>
                      </v:shape>
                      <v:shape id="Freeform 137" o:spid="_x0000_s4469" style="position:absolute;left:18961;top:6426;width:654;height:279;visibility:visible;mso-wrap-style:square;v-text-anchor:top" coordsize="10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4D+8YA&#10;AADeAAAADwAAAGRycy9kb3ducmV2LnhtbESPwW7CMBBE75X6D9ZW6q04QIvSFINQEIgr0A/YxtvE&#10;arwOtgMpX18jVeI4mpk3mvlysK04kw/GsYLxKANBXDltuFbwedy85CBCRNbYOiYFvxRguXh8mGOh&#10;3YX3dD7EWiQIhwIVNDF2hZShashiGLmOOHnfzluMSfpaao+XBLetnGTZTFo0nBYa7KhsqPo59FaB&#10;90O+mfanfWnezbrcvl2/+uNaqeenYfUBItIQ7+H/9k4rmExf8zHc7q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4D+8YAAADeAAAADwAAAAAAAAAAAAAAAACYAgAAZHJz&#10;L2Rvd25yZXYueG1sUEsFBgAAAAAEAAQA9QAAAIsDAAAAAA==&#10;" path="m,24l51,36r44,8l103,20,59,12,8,,,24xe" fillcolor="black" stroked="f">
                        <v:path arrowok="t" o:connecttype="custom" o:connectlocs="0,15240;32385,22860;60325,27940;65405,12700;37465,7620;5080,0;0,15240" o:connectangles="0,0,0,0,0,0,0"/>
                      </v:shape>
                      <v:shape id="Freeform 138" o:spid="_x0000_s4470" style="position:absolute;left:19710;top:6578;width:654;height:299;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VksYA&#10;AADeAAAADwAAAGRycy9kb3ducmV2LnhtbESPT2vCQBTE74LfYXlCb7oxFk1TV5GC2Fupf3p+zT6T&#10;mOzbkF01+um7BcHjMDO/YebLztTiQq0rLSsYjyIQxJnVJecK9rv1MAHhPLLG2jIpuJGD5aLfm2Oq&#10;7ZW/6bL1uQgQdikqKLxvUildVpBBN7INcfCOtjXog2xzqVu8BripZRxFU2mw5LBQYEMfBWXV9mwU&#10;vFVV/lMn09/ZSW8Ok/VM3hP/pdTLoFu9g/DU+Wf40f7UCuLJaxLD/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tVksYAAADeAAAADwAAAAAAAAAAAAAAAACYAgAAZHJz&#10;L2Rvd25yZXYueG1sUEsFBgAAAAAEAAQA9QAAAIsDAAAAAA==&#10;" path="m,24l95,47r8,-23l8,,,24xe" fillcolor="black" stroked="f">
                        <v:path arrowok="t" o:connecttype="custom" o:connectlocs="0,15240;60325,29845;65405,15240;5080,0;0,15240" o:connectangles="0,0,0,0,0"/>
                      </v:shape>
                      <v:shape id="Freeform 139" o:spid="_x0000_s4471" style="position:absolute;left:20466;top:6756;width:647;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nn8MA&#10;AADeAAAADwAAAGRycy9kb3ducmV2LnhtbESPQYvCMBSE74L/ITzBm6ZacUs1iiwI4kEwu+z50Tzb&#10;YvNSmqzWf28EweMwM98w621vG3GjzteOFcymCQjiwpmaSwW/P/tJBsIHZIONY1LwIA/bzXCwxty4&#10;O5/ppkMpIoR9jgqqENpcSl9UZNFPXUscvYvrLIYou1KaDu8Rbhs5T5KltFhzXKiwpe+Kiqv+twqO&#10;+4duvvCkT4iX4i/N6l2YaaXGo363AhGoD5/wu30wCubpIkvhdSde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nn8MAAADeAAAADwAAAAAAAAAAAAAAAACYAgAAZHJzL2Rv&#10;d25yZXYueG1sUEsFBgAAAAAEAAQA9QAAAIgDAAAAAA==&#10;" path="m,23r43,8l94,43r8,-24l51,8,8,,,23xe" fillcolor="black" stroked="f">
                        <v:path arrowok="t" o:connecttype="custom" o:connectlocs="0,14605;27305,19685;59690,27305;64770,12065;32385,5080;5080,0;0,14605" o:connectangles="0,0,0,0,0,0,0"/>
                      </v:shape>
                      <v:shape id="Freeform 140" o:spid="_x0000_s4472" style="position:absolute;left:21215;top:6902;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16icgA&#10;AADeAAAADwAAAGRycy9kb3ducmV2LnhtbESPQWvCQBSE70L/w/IKXqTuViW1qauIVOLFQG0PPT6y&#10;zyQ0+zZkt5r8e7dQ8DjMzDfMatPbRlyo87VjDc9TBYK4cKbmUsPX5/5pCcIHZIONY9IwkIfN+mG0&#10;wtS4K3/Q5RRKESHsU9RQhdCmUvqiIot+6lri6J1dZzFE2ZXSdHiNcNvImVKJtFhzXKiwpV1Fxc/p&#10;12rItuqYfCcDZa+T95dzNuSHvcq1Hj/22zcQgfpwD/+3D0bDbL5YLuDv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XqJyAAAAN4AAAAPAAAAAAAAAAAAAAAAAJgCAABk&#10;cnMvZG93bnJldi54bWxQSwUGAAAAAAQABAD1AAAAjQMAAAAA&#10;" path="m,24r35,8l90,48,98,24,43,8,8,,,24xe" fillcolor="black" stroked="f">
                        <v:path arrowok="t" o:connecttype="custom" o:connectlocs="0,15240;22225,20320;57150,30480;62230,15240;27305,5080;5080,0;0,15240" o:connectangles="0,0,0,0,0,0,0"/>
                      </v:shape>
                      <v:shape id="Freeform 141" o:spid="_x0000_s4473" style="position:absolute;left:21939;top:7080;width:603;height:298;visibility:visible;mso-wrap-style:square;v-text-anchor:top" coordsize="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ccA&#10;AADeAAAADwAAAGRycy9kb3ducmV2LnhtbESP0WoCMRRE3wv+Q7iFvhTNaqvoapS2UOiDUqp+wGVz&#10;zYZubpYk665/3xQKfRxm5gyz2Q2uEVcK0XpWMJ0UIIgrry0bBefT+3gJIiZkjY1nUnCjCLvt6G6D&#10;pfY9f9H1mIzIEI4lKqhTakspY1WTwzjxLXH2Lj44TFkGI3XAPsNdI2dFsZAOLeeFGlt6q6n6PnZO&#10;gR1u3Vy/nvtPYx7Dfm+7w6onpR7uh5c1iERD+g//tT+0gtnT83IOv3fy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5UP3HAAAA3gAAAA8AAAAAAAAAAAAAAAAAmAIAAGRy&#10;cy9kb3ducmV2LnhtbFBLBQYAAAAABAAEAPUAAACMAwAAAAA=&#10;" path="m,24r32,7l91,47r4,l95,24r-4,l95,24,39,8,8,,,24xe" fillcolor="black" stroked="f">
                        <v:path arrowok="t" o:connecttype="custom" o:connectlocs="0,15240;20320,19685;57785,29845;60325,29845;60325,15240;57785,15240;60325,15240;24765,5080;5080,0;0,15240" o:connectangles="0,0,0,0,0,0,0,0,0,0"/>
                      </v:shape>
                      <v:shape id="Freeform 142" o:spid="_x0000_s4474" style="position:absolute;left:22663;top:7258;width:628;height:323;visibility:visible;mso-wrap-style:square;v-text-anchor:top" coordsize="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Y0MQA&#10;AADeAAAADwAAAGRycy9kb3ducmV2LnhtbESP3YrCMBSE7xd8h3AE79bEutVSjSKCIHvnzwMcm2Nb&#10;bE5KE2337TcLC14OM/MNs94OthEv6nztWMNsqkAQF87UXGq4Xg6fGQgfkA02jknDD3nYbkYfa8yN&#10;6/lEr3MoRYSwz1FDFUKbS+mLiiz6qWuJo3d3ncUQZVdK02Ef4baRiVILabHmuFBhS/uKisf5aTUo&#10;lR73t/ssS2/98vuReCNVGrSejIfdCkSgIbzD/+2j0ZDMv7IF/N2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NGNDEAAAA3gAAAA8AAAAAAAAAAAAAAAAAmAIAAGRycy9k&#10;b3ducmV2LnhtbFBLBQYAAAAABAAEAPUAAACJAwAAAAA=&#10;" path="m,23l83,47r8,4l99,27,91,23,8,,,23xe" fillcolor="black" stroked="f">
                        <v:path arrowok="t" o:connecttype="custom" o:connectlocs="0,14605;52705,29845;57785,32385;62865,17145;57785,14605;5080,0;0,14605" o:connectangles="0,0,0,0,0,0,0"/>
                      </v:shape>
                      <v:shape id="Freeform 143" o:spid="_x0000_s4475" style="position:absolute;left:23393;top:7454;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Xn8cA&#10;AADeAAAADwAAAGRycy9kb3ducmV2LnhtbESPUWvCMBSF3wf+h3CFvYimqWNKNYrINgZ7mtsPuGvu&#10;2mpzU5LMdv56MxD2eDjnfIez3g62FWfyoXGsQc0yEMSlMw1XGj4/nqdLECEiG2wdk4ZfCrDdjO7W&#10;WBjX8zudD7ESCcKhQA11jF0hZShrshhmriNO3rfzFmOSvpLGY5/gtpV5lj1Kiw2nhRo72tdUng4/&#10;VsPFd/nLxD/Nj8qpL/Mme6VOvdb342G3AhFpiP/hW/vVaMjnD8sF/N1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DF5/HAAAA3gAAAA8AAAAAAAAAAAAAAAAAmAIAAGRy&#10;cy9kb3ducmV2LnhtbFBLBQYAAAAABAAEAPUAAACMAwAAAAA=&#10;" path="m,24r23,8l78,47r8,4l94,28,86,24,31,8,7,,,24xe" fillcolor="black" stroked="f">
                        <v:path arrowok="t" o:connecttype="custom" o:connectlocs="0,15240;14605,20320;49530,29845;54610,32385;59690,17780;54610,15240;19685,5080;4445,0;0,15240" o:connectangles="0,0,0,0,0,0,0,0,0"/>
                      </v:shape>
                      <v:shape id="Freeform 144" o:spid="_x0000_s4476" style="position:absolute;left:24091;top:7658;width:597;height:323;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D7cMA&#10;AADeAAAADwAAAGRycy9kb3ducmV2LnhtbERP3WrCMBS+H/gO4QjeDE1Tx5BqFJEpg13N+QDH5thW&#10;m5OSZLbu6ZeLwS4/vv/VZrCtuJMPjWMNapaBIC6dabjScPraTxcgQkQ22DomDQ8KsFmPnlZYGNfz&#10;J92PsRIphEOBGuoYu0LKUNZkMcxcR5y4i/MWY4K+ksZjn8JtK/Mse5UWG04NNXa0q6m8Hb+thh/f&#10;5Ydn/za/KqfO5kP2St16rSfjYbsEEWmI/+I/97vRkM9fFmlvupO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yD7cMAAADeAAAADwAAAAAAAAAAAAAAAACYAgAAZHJzL2Rv&#10;d25yZXYueG1sUEsFBgAAAAAEAAQA9QAAAIgDAAAAAA==&#10;" path="m,23r24,8l79,47r8,4l94,27,87,23,31,7,8,,,23xe" fillcolor="black" stroked="f">
                        <v:path arrowok="t" o:connecttype="custom" o:connectlocs="0,14605;15240,19685;50165,29845;55245,32385;59690,17145;55245,14605;19685,4445;5080,0;0,14605" o:connectangles="0,0,0,0,0,0,0,0,0"/>
                      </v:shape>
                      <v:shape id="Freeform 145" o:spid="_x0000_s4477" style="position:absolute;left:24790;top:7854;width:603;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SXccA&#10;AADeAAAADwAAAGRycy9kb3ducmV2LnhtbESPX2vCMBTF3wW/Q7iDvQxN1TG6ahQpyMbe5kTw7a65&#10;pl2bm9JkWv30y0Dw8XD+/DiLVW8bcaLOV44VTMYJCOLC6YqNgt3XZpSC8AFZY+OYFFzIw2o5HCww&#10;0+7Mn3TaBiPiCPsMFZQhtJmUvijJoh+7ljh6R9dZDFF2RuoOz3HcNnKaJC/SYsWRUGJLeUlFvf21&#10;kUthcn2rv2vzcUh+Zvm+2pinXKnHh349BxGoD/fwrf2uFUxnz+kr/N+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pEl3HAAAA3gAAAA8AAAAAAAAAAAAAAAAAmAIAAGRy&#10;cy9kb3ducmV2LnhtbFBLBQYAAAAABAAEAPUAAACMAwAAAAA=&#10;" path="m,24r20,8l75,47r12,4l95,28,83,24,28,8,8,,,24xe" fillcolor="black" stroked="f">
                        <v:path arrowok="t" o:connecttype="custom" o:connectlocs="0,15240;12700,20320;47625,29845;55245,32385;60325,17780;52705,15240;17780,5080;5080,0;0,15240" o:connectangles="0,0,0,0,0,0,0,0,0"/>
                      </v:shape>
                      <v:shape id="Freeform 146" o:spid="_x0000_s4478" style="position:absolute;left:25488;top:8058;width:604;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umMUA&#10;AADeAAAADwAAAGRycy9kb3ducmV2LnhtbESPy2rDMBBF94X+g5hCNyWRG4fguFFCSClk0UXe68Ga&#10;WqbSyFhK7P59tQhkebkvzmI1OCtu1IXGs4L3cQaCuPK64VrB6fg1KkCEiKzReiYFfxRgtXx+WmCp&#10;fc97uh1iLdIIhxIVmBjbUspQGXIYxr4lTt6P7xzGJLta6g77NO6snGTZTDpsOD0YbGljqPo9XJ2C&#10;XVHlF/M2bE82tP05t9/rT1so9foyrD9ARBriI3xvb7WCST6dJ4CEk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C6YxQAAAN4AAAAPAAAAAAAAAAAAAAAAAJgCAABkcnMv&#10;ZG93bnJldi54bWxQSwUGAAAAAAQABAD1AAAAigMAAAAA&#10;" path="m,23r20,8l71,51r16,4l95,31,79,27,28,7,8,,,23xe" fillcolor="black" stroked="f">
                        <v:path arrowok="t" o:connecttype="custom" o:connectlocs="0,14605;12700,19685;45085,32385;55245,34925;60325,19685;50165,17145;17780,4445;5080,0;0,14605" o:connectangles="0,0,0,0,0,0,0,0,0"/>
                      </v:shape>
                      <v:shape id="Freeform 147" o:spid="_x0000_s4479" style="position:absolute;left:26193;top:8305;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ccA&#10;AADeAAAADwAAAGRycy9kb3ducmV2LnhtbESPUWvCMBSF3wf+h3AFX2SmqWNsnVFEpgh70u0H3DV3&#10;bWdzU5LM1v36RRD2eDjnfIezWA22FWfyoXGsQc0yEMSlMw1XGj7et/dPIEJENtg6Jg0XCrBaju4W&#10;WBjX84HOx1iJBOFQoIY6xq6QMpQ1WQwz1xEn78t5izFJX0njsU9w28o8yx6lxYbTQo0dbWoqT8cf&#10;q+HXd/lu6l/n38qpT/Mme6VOvdaT8bB+ARFpiP/hW3tvNOTzh2cF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K3HAAAA3gAAAA8AAAAAAAAAAAAAAAAAmAIAAGRy&#10;cy9kb3ducmV2LnhtbFBLBQYAAAAABAAEAPUAAACMAwAAAAA=&#10;" path="m,24r16,4l71,47r15,4l94,28,79,24,23,4,8,,,24xe" fillcolor="black" stroked="f">
                        <v:path arrowok="t" o:connecttype="custom" o:connectlocs="0,15240;10160,17780;45085,29845;54610,32385;59690,17780;50165,15240;14605,2540;5080,0;0,15240" o:connectangles="0,0,0,0,0,0,0,0,0"/>
                      </v:shape>
                      <v:shape id="Freeform 148" o:spid="_x0000_s4480" style="position:absolute;left:26866;top:855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vLFcYA&#10;AADeAAAADwAAAGRycy9kb3ducmV2LnhtbESPQWvCQBSE74L/YXlCb7ppGkSjq4ggCj01WujxmX1N&#10;gtm3IbvG6K/vFgSPw8x8wyzXvalFR62rLCt4n0QgiHOrKy4UnI678QyE88gaa8uk4E4O1qvhYImp&#10;tjf+oi7zhQgQdikqKL1vUildXpJBN7ENcfB+bWvQB9kWUrd4C3BTyziKptJgxWGhxIa2JeWX7GoU&#10;JPMO95fqdOjP9+vsJ8ke39HnQ6m3Ub9ZgPDU+1f42T5oBfFHMo/h/06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vLFcYAAADeAAAADwAAAAAAAAAAAAAAAACYAgAAZHJz&#10;L2Rvd25yZXYueG1sUEsFBgAAAAAEAAQA9QAAAIsDAAAAAA==&#10;" path="m,24r16,4l71,44r20,8l99,28,79,20,24,4,8,,,24xe" fillcolor="black" stroked="f">
                        <v:path arrowok="t" o:connecttype="custom" o:connectlocs="0,15240;10160,17780;45085,27940;57785,33020;62865,17780;50165,12700;15240,2540;5080,0;0,15240" o:connectangles="0,0,0,0,0,0,0,0,0"/>
                      </v:shape>
                      <v:shape id="Freeform 149" o:spid="_x0000_s4481" style="position:absolute;left:27565;top:8782;width:629;height:349;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X8gA&#10;AADeAAAADwAAAGRycy9kb3ducmV2LnhtbESP0WrCQBRE3wv+w3ILvpS60YjY1FWsIhTqgyb5gNvs&#10;bRLM3k2zqyZ/3y0U+jjMzBlmtelNI27UudqygukkAkFcWF1zqSDPDs9LEM4ja2wsk4KBHGzWo4cV&#10;Jtre+Uy31JciQNglqKDyvk2kdEVFBt3EtsTB+7KdQR9kV0rd4T3ATSNnUbSQBmsOCxW2tKuouKRX&#10;o+Dt2Jz320FfnpapO2U78/k9zz+UGj/221cQnnr/H/5rv2sFs3j+EsP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p1fyAAAAN4AAAAPAAAAAAAAAAAAAAAAAJgCAABk&#10;cnMvZG93bnJldi54bWxQSwUGAAAAAAQABAD1AAAAjQMAAAAA&#10;" path="m,23r12,4l67,47r24,8l99,31,75,23,20,4,8,,,23xe" fillcolor="black" stroked="f">
                        <v:path arrowok="t" o:connecttype="custom" o:connectlocs="0,14605;7620,17145;42545,29845;57785,34925;62865,19685;47625,14605;12700,2540;5080,0;0,14605" o:connectangles="0,0,0,0,0,0,0,0,0"/>
                      </v:shape>
                      <v:shape id="Freeform 150" o:spid="_x0000_s4482" style="position:absolute;left:28270;top:9055;width:120;height:177;visibility:visible;mso-wrap-style:square;v-text-anchor:top" coordsize="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XfMgA&#10;AADeAAAADwAAAGRycy9kb3ducmV2LnhtbESPQWsCMRSE74X+h/AKvUjNVqXUrVGkUKiggnY99PbY&#10;PHcXNy8hSdf13xtB6HGYmW+Y2aI3rejIh8aygtdhBoK4tLrhSkHx8/XyDiJEZI2tZVJwoQCL+ePD&#10;DHNtz7yjbh8rkSAcclRQx+hyKUNZk8EwtI44eUfrDcYkfSW1x3OCm1aOsuxNGmw4LdTo6LOm8rT/&#10;Mwr8b7ctBvK086496GOxdIP1ZqXU81O//AARqY//4Xv7WysYjSfTCdzup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Zd8yAAAAN4AAAAPAAAAAAAAAAAAAAAAAJgCAABk&#10;cnMvZG93bnJldi54bWxQSwUGAAAAAAQABAD1AAAAjQMAAAAA&#10;" path="m,24r12,4l19,4,8,,,24xe" fillcolor="black" stroked="f">
                        <v:path arrowok="t" o:connecttype="custom" o:connectlocs="0,15240;7620,17780;12065,2540;5080,0;0,15240" o:connectangles="0,0,0,0,0"/>
                      </v:shape>
                      <v:rect id="Rectangle 151" o:spid="_x0000_s4483" style="position:absolute;left:4654;width:146;height:1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iL8yAAAAN4AAAAPAAAAAAAAAAAAAAAAAJgCAABk&#10;cnMvZG93bnJldi54bWxQSwUGAAAAAAQABAD1AAAAjQMAAAAA&#10;" fillcolor="black" stroked="f"/>
                      <v:line id="Line 152" o:spid="_x0000_s4484" style="position:absolute;flip:y;visibility:visible;mso-wrap-style:square" from="21564,3549" to="2273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ku8kAAADeAAAADwAAAGRycy9kb3ducmV2LnhtbESPT0sDMRTE70K/Q3iCN5u1Sm3XpqVU&#10;LCJo6b9Db6+b5+7SzcuSpN347RtB8DjMzG+YySyaRlzI+dqygod+BoK4sLrmUsFu+3Y/AuEDssbG&#10;Min4IQ+zae9mgrm2Ha/psgmlSBD2OSqoQmhzKX1RkUHfty1x8r6tMxiSdKXUDrsEN40cZNlQGqw5&#10;LVTY0qKi4rQ5GwXrr2c+uuU5nuKx+1wd9uXH/nWu1N1tnL+ACBTDf/iv/a4VDB6fxkP4vZOugJx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M/5LvJAAAA3gAAAA8AAAAA&#10;AAAAAAAAAAAAoQIAAGRycy9kb3ducmV2LnhtbFBLBQYAAAAABAAEAPkAAACXAwAAAAA=&#10;" strokeweight="0"/>
                      <v:shape id="Freeform 153" o:spid="_x0000_s4485" style="position:absolute;left:22415;top:3549;width:476;height:502;visibility:visible;mso-wrap-style:square;v-text-anchor:top" coordsize="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b3sgA&#10;AADeAAAADwAAAGRycy9kb3ducmV2LnhtbESPzW7CMBCE75V4B2uRuBUHaGkbMKiq1B8EF0IPHJd4&#10;SQLxOrJdcN++rlSpx9HMfKOZL6NpxYWcbywrGA0zEMSl1Q1XCj53r7ePIHxA1thaJgXf5GG56N3M&#10;Mdf2ylu6FKESCcI+RwV1CF0upS9rMuiHtiNO3tE6gyFJV0nt8JrgppXjLJtKgw2nhRo7eqmpPBdf&#10;RsHhvPFxRcaVRTy97+/9Ybd/Wys16MfnGYhAMfyH/9ofWsF4cvf0AL930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dveyAAAAN4AAAAPAAAAAAAAAAAAAAAAAJgCAABk&#10;cnMvZG93bnJldi54bWxQSwUGAAAAAAQABAD1AAAAjQMAAAAA&#10;" path="m,63l51,,75,79,43,36,,63xe" fillcolor="black" strokeweight="0">
                        <v:path arrowok="t" o:connecttype="custom" o:connectlocs="0,40005;32385,0;47625,50165;27305,22860;0,40005" o:connectangles="0,0,0,0,0"/>
                      </v:shape>
                      <v:line id="Line 154" o:spid="_x0000_s4486" style="position:absolute;flip:y;visibility:visible;mso-wrap-style:square" from="21564,7677" to="23037,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zVUsYAAADeAAAADwAAAGRycy9kb3ducmV2LnhtbERPy2oCMRTdF/yHcIXuNFNbrE6NIkpL&#10;Edria9HddXI7Mzi5GZLopH/fLIQuD+c9W0TTiCs5X1tW8DDMQBAXVtdcKjjsXwcTED4ga2wsk4Jf&#10;8rCY9+5mmGvb8Zauu1CKFMI+RwVVCG0upS8qMuiHtiVO3I91BkOCrpTaYZfCTSNHWTaWBmtODRW2&#10;tKqoOO8uRsH285lP7u0Sz/HUfXx9H8vNcb1U6r4fly8gAsXwL76537WC0ePTNO1Nd9IV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s1VLGAAAA3gAAAA8AAAAAAAAA&#10;AAAAAAAAoQIAAGRycy9kb3ducmV2LnhtbFBLBQYAAAAABAAEAPkAAACUAwAAAAA=&#10;" strokeweight="0"/>
                      <v:shape id="Freeform 155" o:spid="_x0000_s4487" style="position:absolute;left:22542;top:7677;width:495;height:476;visibility:visible;mso-wrap-style:square;v-text-anchor:top" coordsize="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83sYA&#10;AADeAAAADwAAAGRycy9kb3ducmV2LnhtbESPQWvCQBSE74L/YXkFb2ZTLaVJs4qkCPaW2lx6e2Sf&#10;STT7NmS3mvTXdwsFj8PMfMNk29F04kqDay0reIxiEMSV1S3XCsrP/fIFhPPIGjvLpGAiB9vNfJZh&#10;qu2NP+h69LUIEHYpKmi871MpXdWQQRfZnjh4JzsY9EEOtdQD3gLcdHIVx8/SYMthocGe8oaqy/Hb&#10;KDgXF5l/TcXPu+neSmLKMaZWqcXDuHsF4Wn09/B/+6AVrNZPSQJ/d8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K83sYAAADeAAAADwAAAAAAAAAAAAAAAACYAgAAZHJz&#10;L2Rvd25yZXYueG1sUEsFBgAAAAAEAAQA9QAAAIsDAAAAAA==&#10;" path="m,20l78,,47,75,51,24,,20xe" fillcolor="black" strokeweight="0">
                        <v:path arrowok="t" o:connecttype="custom" o:connectlocs="0,12700;49530,0;29845,47625;32385,15240;0,12700" o:connectangles="0,0,0,0,0"/>
                      </v:shape>
                      <v:rect id="Rectangle 156" o:spid="_x0000_s4488" style="position:absolute;left:11233;top:8909;width:1397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GS8MA&#10;AADeAAAADwAAAGRycy9kb3ducmV2LnhtbESPy2rDMBBF94X+g5hCd41Ul5TgRjahEEhLNnH6AYM1&#10;fhBpZCQldv6+WhS6vNwXZ1svzoobhTh61vC6UiCIW29G7jX8nPcvGxAxIRu0nknDnSLU1ePDFkvj&#10;Zz7RrUm9yCMcS9QwpDSVUsZ2IIdx5Sfi7HU+OExZhl6agHMed1YWSr1LhyPnhwEn+hyovTRXp0Ge&#10;m/28aWxQ/rvojvbrcOrIa/38tOw+QCRa0n/4r30wGoq3tcoAGSej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eGS8MAAADeAAAADwAAAAAAAAAAAAAAAACYAgAAZHJzL2Rv&#10;d25yZXYueG1sUEsFBgAAAAAEAAQA9QAAAIgDAAAAAA==&#10;" filled="f" stroked="f">
                        <v:textbox style="mso-fit-shape-to-text:t" inset="0,0,0,0">
                          <w:txbxContent>
                            <w:p w:rsidR="00084B79" w:rsidRDefault="00084B79"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v:textbox>
                      </v:rect>
                      <v:oval id="Oval 157" o:spid="_x0000_s4489" style="position:absolute;left:27520;top:4476;width:172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MsSsUA&#10;AADeAAAADwAAAGRycy9kb3ducmV2LnhtbESPT0sDMRTE70K/Q3gFL9Im7aKVtWkR/4BXa+n5dfPc&#10;DW5eliRus9/eCILHYWZ+w2z32fVipBCtZw2rpQJB3HhjudVw/Hhd3IOICdlg75k0TBRhv5tdbbE2&#10;/sLvNB5SKwqEY40aupSGWsrYdOQwLv1AXLxPHxymIkMrTcBLgbterpW6kw4tl4UOB3rqqPk6fDsN&#10;4zGccpis3QxTlc/P1Yu7QaX19Tw/PoBIlNN/+K/9ZjSsq1u1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yxKxQAAAN4AAAAPAAAAAAAAAAAAAAAAAJgCAABkcnMv&#10;ZG93bnJldi54bWxQSwUGAAAAAAQABAD1AAAAigMAAAAA&#10;" stroked="f"/>
                      <v:shape id="Freeform 158" o:spid="_x0000_s4490" style="position:absolute;left:27368;top:4330;width:1975;height:1975;visibility:visible;mso-wrap-style:square;v-text-anchor:top" coordsize="31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D8UA&#10;AADeAAAADwAAAGRycy9kb3ducmV2LnhtbESPwWrDMBBE74X+g9hCbrVch4bgWAmlUCjNodjJByzW&#10;2jK2VsZSHTdfHxUKOQ4z84YpDosdxEyT7xwreElSEMS10x23Cs6nj+ctCB+QNQ6OScEveTjsHx8K&#10;zLW7cElzFVoRIexzVGBCGHMpfW3Iok/cSBy9xk0WQ5RTK/WElwi3g8zSdCMtdhwXDI70bqjuqx+r&#10;oP42y1geJZ2vVzYNz33zdeqVWj0tbzsQgZZwD/+3P7WCbP2aZvB3J14Bu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9MPxQAAAN4AAAAPAAAAAAAAAAAAAAAAAJgCAABkcnMv&#10;ZG93bnJldi54bWxQSwUGAAAAAAQABAD1AAAAigMAAAAA&#10;" path="m,157r,28l4,193r,11l8,208r,8l16,228r,-4l16,228r8,20l35,260r16,15l63,287r20,8l87,295r-4,l95,303r7,l106,307r12,l126,311r20,l173,307r-4,4l185,311r8,-4l205,307r4,-4l217,303r11,-8l225,295r3,l248,287r12,-12l276,260r12,-12l295,228r,-4l295,228r8,-12l303,208r4,-4l307,193r4,-8l311,169r-4,4l311,145r,-19l307,118r,-12l303,102r,-8l295,82r,4l295,82,288,63,276,51,260,35,248,23,228,15r-3,l228,15,217,7r-8,l205,4r-12,l185,,126,r-8,4l106,4r-4,3l95,7,83,15r4,l83,15,63,23,51,35,35,51,24,63,16,82r,4l16,82,8,94r,8l4,106r,12l,126r,31l47,157r,-23l51,126r,-4l55,118r,-8l55,114,63,94r,-4l63,94,75,82r,-8l83,74,95,63r-4,l95,63r19,-8l110,55r8,l122,51r4,l134,47r24,l177,47r8,4l189,51r4,4l201,55r-4,l217,63r4,l217,63r11,11l236,74r,8l248,94r,-4l248,94r8,20l256,110r,8l260,122r,4l264,134r,19l272,169r4,-28l264,153r,24l260,185r,4l256,193r,7l256,197r-8,19l248,220r,-4l236,228r,8l228,236r-11,12l221,248r-4,l197,256r4,l193,256r-4,4l185,260r-8,4l154,264r-12,11l169,271r-15,-7l134,264r-8,-4l122,260r-4,-4l110,256r4,l95,248r-4,l95,248,83,236r-8,l75,228,63,216r,4l63,216,55,197r,3l55,193r-4,-4l51,185r-4,-8l47,157,,157xe" fillcolor="black" stroked="f">
                        <v:path arrowok="t" o:connecttype="custom" o:connectlocs="2540,122555;5080,137160;10160,144780;32385,174625;55245,187325;64770,192405;80010,197485;107315,197485;130175,194945;144780,187325;157480,182245;182880,157480;187325,144780;194945,129540;197485,107315;197485,80010;192405,64770;187325,54610;175260,32385;144780,9525;137795,4445;122555,2540;74930,2540;60325,4445;52705,9525;22225,32385;10160,54610;5080,64770;0,80010;29845,85090;34925,74930;40005,59690;47625,52070;60325,40005;72390,34925;77470,32385;100330,29845;120015,32385;125095,34925;137795,40005;149860,52070;157480,59690;162560,74930;167640,85090;175260,89535;165100,117475;162560,127000;157480,139700;149860,149860;140335,157480;127635,162560;117475,165100;90170,174625;85090,167640;74930,162560;60325,157480;52705,149860;40005,137160;34925,125095;32385,120015;29845,99695" o:connectangles="0,0,0,0,0,0,0,0,0,0,0,0,0,0,0,0,0,0,0,0,0,0,0,0,0,0,0,0,0,0,0,0,0,0,0,0,0,0,0,0,0,0,0,0,0,0,0,0,0,0,0,0,0,0,0,0,0,0,0,0,0"/>
                      </v:shape>
                      <v:oval id="Oval 159" o:spid="_x0000_s4491" style="position:absolute;left:23488;top:16738;width:1753;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XpsQA&#10;AADeAAAADwAAAGRycy9kb3ducmV2LnhtbESPT0sDMRTE70K/Q3iCF7GJXaxlbVqKf8Crben5dfPc&#10;DW5eliRus9/eCILHYWZ+w6y32fVipBCtZw33cwWCuPHGcqvheHi7W4GICdlg75k0TBRhu5ldrbE2&#10;/sIfNO5TKwqEY40aupSGWsrYdOQwzv1AXLxPHxymIkMrTcBLgbteLpRaSoeWy0KHAz131Hztv52G&#10;8RhOOUzWPg5Tlc8v1au7RaX1zXXePYFIlNN/+K/9bjQsqgdVwe+dcg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F6bEAAAA3gAAAA8AAAAAAAAAAAAAAAAAmAIAAGRycy9k&#10;b3ducmV2LnhtbFBLBQYAAAAABAAEAPUAAACJAwAAAAA=&#10;" stroked="f"/>
                      <v:shape id="Freeform 160" o:spid="_x0000_s4492" style="position:absolute;left:23342;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nRccA&#10;AADeAAAADwAAAGRycy9kb3ducmV2LnhtbESPQWvCQBSE74L/YXmF3nRT0xaJrlJbi714qBbx+Mg+&#10;s9Hs25BdTfz3riD0OMzMN8x03tlKXKjxpWMFL8MEBHHudMmFgr/t92AMwgdkjZVjUnAlD/NZvzfF&#10;TLuWf+myCYWIEPYZKjAh1JmUPjdk0Q9dTRy9g2sshiibQuoG2wi3lRwlybu0WHJcMFjTp6H8tDlb&#10;Bem64q/jUetFuh+vV9tlsTOLVqnnp+5jAiJQF/7Dj/aPVjBK35JXuN+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SJ0XHAAAA3gAAAA8AAAAAAAAAAAAAAAAAmAIAAGRy&#10;cy9kb3ducmV2LnhtbFBLBQYAAAAABAAEAPUAAACMAwAAAAA=&#10;" path="m,158r,27l4,193r,12l8,209r,8l15,229r,-4l15,229r8,19l35,260r16,16l63,288r19,7l86,295r-4,l94,303r8,l106,307r12,l126,311r19,l173,307r-4,4l185,311r8,-4l205,307r3,-4l212,303r20,-8l228,295r8,l252,284r8,-4l272,268r3,-8l287,248r4,-8l295,236r4,-7l307,217r,-8l311,205r,-12l315,185r,-16l311,173r4,-27l315,126r-4,-8l311,106r-4,-4l307,95,299,83r-4,-8l291,71r-4,-8l275,51r-3,-8l260,32r-8,-4l236,16r-8,l232,16,212,8r-4,l205,4r-12,l185,,126,r-8,4l106,4r-4,4l94,8,82,16r4,l82,16,63,24,51,35,35,51,23,63,15,83r,4l15,83,8,95r,7l4,106r,12l,126r,32l47,158r,-24l51,126r,-4l55,118r,-8l55,114,63,95r,-4l63,95,75,83r,-8l82,75,94,63r-4,l94,63r20,-8l110,55r8,l122,51r4,l134,47r23,l177,47r8,4l189,51r4,4l205,55r-4,l212,63r8,l220,67r8,4l232,75r4,8l248,95r4,7l256,106r4,8l260,110r,8l264,122r,4l268,134r,20l275,169r4,-27l268,154r,23l264,185r,4l260,193r,8l260,197r-4,8l252,209r-4,8l236,229r-4,7l228,240r-8,4l220,248r-8,l201,256r4,l193,256r-4,4l185,260r-8,4l153,264r-11,12l169,272r-16,-8l134,264r-8,-4l122,260r-4,-4l110,256r4,l94,248r-4,l94,248,82,236r-7,l75,229,63,217r,4l63,217,55,197r,4l55,193r-4,-4l51,185r-4,-8l47,158,,158xe" fillcolor="black" stroked="f">
                        <v:path arrowok="t" o:connecttype="custom" o:connectlocs="2540,122555;5080,137795;9525,145415;32385,175260;54610,187325;64770,192405;80010,197485;107315,197485;130175,194945;147320,187325;160020,180340;174625,165100;187325,149860;194945,132715;200025,117475;200025,92710;197485,67310;189865,52705;182245,40005;165100,20320;144780,10160;132080,5080;117475,0;67310,2540;52070,10160;40005,15240;14605,40005;9525,52705;2540,67310;0,100330;32385,80010;34925,69850;40005,57785;47625,47625;57150,40005;69850,34925;80010,32385;112395,29845;122555,34925;134620,40005;144780,45085;157480,60325;165100,72390;167640,77470;170180,97790;170180,97790;167640,120015;165100,125095;157480,137795;144780,152400;134620,157480;122555,162560;112395,167640;107315,172720;80010,165100;69850,162560;57150,157480;47625,149860;40005,140335;34925,127635;32385,117475;0,100330" o:connectangles="0,0,0,0,0,0,0,0,0,0,0,0,0,0,0,0,0,0,0,0,0,0,0,0,0,0,0,0,0,0,0,0,0,0,0,0,0,0,0,0,0,0,0,0,0,0,0,0,0,0,0,0,0,0,0,0,0,0,0,0,0,0"/>
                      </v:shape>
                      <v:oval id="Oval 161" o:spid="_x0000_s4493" style="position:absolute;left:27495;top:16738;width:1746;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qScUA&#10;AADeAAAADwAAAGRycy9kb3ducmV2LnhtbESPT0sDMRTE70K/Q3gFL9ImdqmVtWkR/4BXa+n5dfPc&#10;DW5eliRus9/eCILHYWZ+w2z32fVipBCtZw23SwWCuPHGcqvh+PG6uAcRE7LB3jNpmCjCfje72mJt&#10;/IXfaTykVhQIxxo1dCkNtZSx6chhXPqBuHifPjhMRYZWmoCXAne9XCl1Jx1aLgsdDvTUUfN1+HYa&#10;xmM45TBZuxmmKp+fqxd3g0rr63l+fACRKKf/8F/7zWhYVWu1h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CpJxQAAAN4AAAAPAAAAAAAAAAAAAAAAAJgCAABkcnMv&#10;ZG93bnJldi54bWxQSwUGAAAAAAQABAD1AAAAigMAAAAA&#10;" stroked="f"/>
                      <v:shape id="Freeform 162" o:spid="_x0000_s4494" style="position:absolute;left:27343;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cqccA&#10;AADeAAAADwAAAGRycy9kb3ducmV2LnhtbESPT2vCQBTE7wW/w/IEb3WjoSLRVaqt6MWDfyg9PrLP&#10;bGz2bciuJv32bqHgcZiZ3zDzZWcrcafGl44VjIYJCOLc6ZILBefT5nUKwgdkjZVjUvBLHpaL3ssc&#10;M+1aPtD9GAoRIewzVGBCqDMpfW7Ioh+6mjh6F9dYDFE2hdQNthFuKzlOkom0WHJcMFjT2lD+c7xZ&#10;Bem+4o/rVetV+j3db0+fxZdZtUoN+t37DESgLjzD/+2dVjBO35IJ/N2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MHKnHAAAA3gAAAA8AAAAAAAAAAAAAAAAAmAIAAGRy&#10;cy9kb3ducmV2LnhtbFBLBQYAAAAABAAEAPUAAACMAwAAAAA=&#10;" path="m,158r,27l4,193r,12l8,209r,8l16,229r,-4l16,229r8,19l35,260r16,16l63,288r20,7l87,295r-4,l95,303r7,l106,307r12,l126,311r20,l173,307r-4,4l185,311r8,-4l205,307r4,-4l213,303r19,-8l229,295r7,l252,284r8,-4l272,268r4,-8l288,248r4,-8l295,236r4,-7l307,217r,-8l311,205r,-12l315,185r,-16l311,173r4,-27l315,126r-4,-8l311,106r-4,-4l307,95,299,83r-4,-8l292,71r-4,-8l276,51r-4,-8l260,32r-8,-4l236,16r-7,l232,16,213,8r-4,l205,4r-12,l185,,126,r-8,4l106,4r-4,4l95,8,83,16r4,l83,16,63,24,51,35,35,51,24,63,16,83r,4l16,83,8,95r,7l4,106r,12l,126r,32l47,158r,-24l51,126r,-4l55,118r,-8l55,114,63,95r,-4l63,95,75,83r,-8l83,75,95,63r-4,l95,63r19,-8l110,55r8,l122,51r4,l134,47r43,l185,51r4,l193,55r12,l201,55r12,8l221,63r,4l229,71r3,4l236,83r12,12l252,102r4,4l260,114r,-4l260,118r4,4l264,126r4,8l268,154r8,15l280,142r-12,12l268,177r-4,8l264,189r-4,4l260,201r,-4l256,205r-4,4l248,217r-12,12l232,236r-3,4l221,244r,4l213,248r-12,8l185,260r-8,4l154,264r-12,12l169,272r-15,-8l134,264r-8,-4l122,260r-4,-4l110,256r4,l95,248r-4,l95,248,83,236r-8,l75,229,63,217r,4l63,217,55,197r,4l55,193r-4,-4l51,185r-4,-8l47,158,,158xe" fillcolor="black" stroked="f">
                        <v:path arrowok="t" o:connecttype="custom" o:connectlocs="2540,122555;5080,137795;10160,145415;32385,175260;55245,187325;64770,192405;80010,197485;107315,197485;130175,194945;147320,187325;160020,180340;175260,165100;187325,149860;194945,132715;200025,117475;200025,92710;197485,67310;189865,52705;182880,40005;165100,20320;145415,10160;132715,5080;117475,0;67310,2540;52705,10160;40005,15240;15240,40005;10160,52705;2540,67310;0,100330;32385,80010;34925,69850;40005,57785;47625,47625;57785,40005;69850,34925;80010,32385;117475,32385;130175,34925;140335,40005;147320,47625;160020,64770;165100,69850;167640,80010;175260,107315;170180,112395;165100,122555;162560,130175;149860,145415;140335,154940;127635,162560;97790,167640;97790,167640;77470,165100;72390,162560;60325,157480;47625,145415;40005,137795;34925,122555;29845,112395" o:connectangles="0,0,0,0,0,0,0,0,0,0,0,0,0,0,0,0,0,0,0,0,0,0,0,0,0,0,0,0,0,0,0,0,0,0,0,0,0,0,0,0,0,0,0,0,0,0,0,0,0,0,0,0,0,0,0,0,0,0,0,0"/>
                      </v:shape>
                      <v:rect id="Rectangle 163" o:spid="_x0000_s4495" style="position:absolute;left:25393;top:19691;width:5950;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qWEscA&#10;AADeAAAADwAAAGRycy9kb3ducmV2LnhtbESPT2vCQBTE7wW/w/IKvdXdao0asxERhELrwT/g9ZF9&#10;JsHs25hdNf323UKhx2FmfsNky9424k6drx1reBsqEMSFMzWXGo6HzesMhA/IBhvHpOGbPCzzwVOG&#10;qXEP3tF9H0oRIexT1FCF0KZS+qIii37oWuLonV1nMUTZldJ0+Ihw28iRUom0WHNcqLCldUXFZX+z&#10;GjB5N9ftefx1+LwlOC97tZmclNYvz/1qASJQH/7Df+0Po2E0nqgp/N6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lhLHAAAA3gAAAA8AAAAAAAAAAAAAAAAAmAIAAGRy&#10;cy9kb3ducmV2LnhtbFBLBQYAAAAABAAEAPUAAACMAwAAAAA=&#10;" stroked="f"/>
                      <v:line id="Line 164" o:spid="_x0000_s4496" style="position:absolute;flip:y;visibility:visible;mso-wrap-style:square" from="25393,19691" to="26193,20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PSMUAAADeAAAADwAAAGRycy9kb3ducmV2LnhtbERPTWsCMRC9C/6HMAVvNVultWyNIpaK&#10;FKpo66G3cTPdXdxMliS68d+bQ8Hj431P59E04kLO15YVPA0zEMSF1TWXCn6+Px5fQfiArLGxTAqu&#10;5GE+6/emmGvb8Y4u+1CKFMI+RwVVCG0upS8qMuiHtiVO3J91BkOCrpTaYZfCTSNHWfYiDdacGips&#10;aVlRcdqfjYLdZsJHtzrHUzx2X9vfQ/l5eF8oNXiIizcQgWK4i//da61gNH7O0t50J1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dPSMUAAADeAAAADwAAAAAAAAAA&#10;AAAAAAChAgAAZHJzL2Rvd25yZXYueG1sUEsFBgAAAAAEAAQA+QAAAJMDAAAAAA==&#10;" strokeweight="0"/>
                      <v:line id="Line 165" o:spid="_x0000_s4497" style="position:absolute;flip:y;visibility:visible;mso-wrap-style:square" from="25514,19691" to="269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vq08kAAADeAAAADwAAAGRycy9kb3ducmV2LnhtbESPT0sDMRTE7wW/Q3iCtzZrRW3XpqW0&#10;KCLU0n8Hb6+b5+7SzcuSpN347Y0g9DjMzG+YySyaRlzI+dqygvtBBoK4sLrmUsF+99ofgfABWWNj&#10;mRT8kIfZ9KY3wVzbjjd02YZSJAj7HBVUIbS5lL6oyKAf2JY4ed/WGQxJulJqh12Cm0YOs+xJGqw5&#10;LVTY0qKi4rQ9GwWbz2c+urdzPMVjt1p/HcqPw3Ku1N1tnL+ACBTDNfzfftcKhg+P2Rj+7qQrIK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xL6tPJAAAA3gAAAA8AAAAA&#10;AAAAAAAAAAAAoQIAAGRycy9kb3ducmV2LnhtbFBLBQYAAAAABAAEAPkAAACXAwAAAAA=&#10;" strokeweight="0"/>
                      <v:line id="Line 166" o:spid="_x0000_s4498" style="position:absolute;flip:y;visibility:visible;mso-wrap-style:square" from="26314,19691" to="277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jVk8cAAADeAAAADwAAAGRycy9kb3ducmV2LnhtbESPy2oCMRSG94W+QzhCdzWjxQtTo0hL&#10;SxFUtHXR3XFynBmcnAxJdOLbm0Why5//xjdbRNOIKzlfW1Yw6GcgiAuray4V/Hx/PE9B+ICssbFM&#10;Cm7kYTF/fJhhrm3HO7ruQynSCPscFVQhtLmUvqjIoO/bljh5J+sMhiRdKbXDLo2bRg6zbCwN1pwe&#10;KmzpraLivL8YBbvNhI/u8xLP8ditt7+HcnV4Xyr11IvLVxCBYvgP/7W/tILhy2iQABJOQgE5v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qNWTxwAAAN4AAAAPAAAAAAAA&#10;AAAAAAAAAKECAABkcnMvZG93bnJldi54bWxQSwUGAAAAAAQABAD5AAAAlQMAAAAA&#10;" strokeweight="0"/>
                      <v:line id="Line 167" o:spid="_x0000_s4499" style="position:absolute;flip:y;visibility:visible;mso-wrap-style:square" from="27095,19691" to="285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CMkAAADeAAAADwAAAGRycy9kb3ducmV2LnhtbESPQWsCMRSE74X+h/AK3mp2FduyNYq0&#10;KCLUoq2H3p6b193FzcuSRDf++6ZQ6HGYmW+Y6TyaVlzI+caygnyYgSAurW64UvD5sbx/AuEDssbW&#10;Mim4kof57PZmioW2Pe/osg+VSBD2BSqoQ+gKKX1Zk0E/tB1x8r6tMxiSdJXUDvsEN60cZdmDNNhw&#10;Wqixo5eaytP+bBTsto98dKtzPMVj//b+dag2h9eFUoO7uHgGESiG//Bfe60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fkcAjJAAAA3gAAAA8AAAAA&#10;AAAAAAAAAAAAoQIAAGRycy9kb3ducmV2LnhtbFBLBQYAAAAABAAEAPkAAACXAwAAAAA=&#10;" strokeweight="0"/>
                      <v:line id="Line 168" o:spid="_x0000_s4500" style="position:absolute;flip:y;visibility:visible;mso-wrap-style:square" from="27895,19691" to="293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buf8kAAADeAAAADwAAAGRycy9kb3ducmV2LnhtbESPQWsCMRSE74X+h/AK3mrWFduyNYq0&#10;KCLUoq2H3p6b193FzcuSRDf++6ZQ6HGYmW+Y6TyaVlzI+caygtEwA0FcWt1wpeDzY3n/BMIHZI2t&#10;ZVJwJQ/z2e3NFAtte97RZR8qkSDsC1RQh9AVUvqyJoN+aDvi5H1bZzAk6SqpHfYJblqZZ9mDNNhw&#10;Wqixo5eaytP+bBTsto98dKtzPMVj//b+dag2h9eFUoO7uHgGESiG//Bfe60V5OPJK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c27n/JAAAA3gAAAA8AAAAA&#10;AAAAAAAAAAAAoQIAAGRycy9kb3ducmV2LnhtbFBLBQYAAAAABAAEAPkAAACXAwAAAAA=&#10;" strokeweight="0"/>
                      <v:line id="Line 169" o:spid="_x0000_s4501" style="position:absolute;flip:y;visibility:visible;mso-wrap-style:square" from="28695,19691" to="301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pL5MgAAADeAAAADwAAAGRycy9kb3ducmV2LnhtbESPQWsCMRSE70L/Q3iF3jSrYltWo0hL&#10;ixRs0daDt+fmdXdx87Ik0U3/vSkIHoeZ+YaZLaJpxJmcry0rGA4yEMSF1TWXCn6+3/rPIHxA1thY&#10;JgV/5GExv+vNMNe24w2dt6EUCcI+RwVVCG0upS8qMugHtiVO3q91BkOSrpTaYZfgppGjLHuUBmtO&#10;CxW29FJRcdyejILN5xMf3PspHuOhW3/td+XH7nWp1MN9XE5BBIrhFr62V1rBaDwZjuH/TroCc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HpL5MgAAADeAAAADwAAAAAA&#10;AAAAAAAAAAChAgAAZHJzL2Rvd25yZXYueG1sUEsFBgAAAAAEAAQA+QAAAJYDAAAAAA==&#10;" strokeweight="0"/>
                      <v:line id="Line 170" o:spid="_x0000_s4502" style="position:absolute;flip:y;visibility:visible;mso-wrap-style:square" from="29495,19691" to="309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TkMkAAADeAAAADwAAAGRycy9kb3ducmV2LnhtbESPW2sCMRSE3wv9D+EU+laz2ouyNYq0&#10;tEhBxduDb8fN6e7i5mRJohv/fVMo9HGYmW+Y8TSaRlzI+dqygn4vA0FcWF1zqWC3/XgYgfABWWNj&#10;mRRcycN0cnszxlzbjtd02YRSJAj7HBVUIbS5lL6oyKDv2ZY4ed/WGQxJulJqh12Cm0YOsuxFGqw5&#10;LVTY0ltFxWlzNgrWyyEf3ec5nuKxW6wO+/Jr/z5T6v4uzl5BBIrhP/zXnmsFg8fn/hP83klXQE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eT05DJAAAA3gAAAA8AAAAA&#10;AAAAAAAAAAAAoQIAAGRycy9kb3ducmV2LnhtbFBLBQYAAAAABAAEAPkAAACXAwAAAAA=&#10;" strokeweight="0"/>
                      <v:line id="Line 171" o:spid="_x0000_s4503" style="position:absolute;flip:y;visibility:visible;mso-wrap-style:square" from="30295,20135"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92C8gAAADeAAAADwAAAGRycy9kb3ducmV2LnhtbESPT2sCMRTE74V+h/AKvdWsFtuyGkVa&#10;KiLY4r+Dt+fmdXdx87Ik0Y3f3hQKPQ4z8xtmPI2mERdyvrasoN/LQBAXVtdcKthtP5/eQPiArLGx&#10;TAqu5GE6ub8bY65tx2u6bEIpEoR9jgqqENpcSl9UZND3bEucvB/rDIYkXSm1wy7BTSMHWfYiDdac&#10;Fips6b2i4rQ5GwXrr1c+uvk5nuKxW30f9uVy/zFT6vEhzkYgAsXwH/5rL7SCwfOwP4T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92C8gAAADeAAAADwAAAAAA&#10;AAAAAAAAAAChAgAAZHJzL2Rvd25yZXYueG1sUEsFBgAAAAAEAAQA+QAAAJYDAAAAAA==&#10;" strokeweight="0"/>
                      <v:line id="Line 172" o:spid="_x0000_s4504" style="position:absolute;flip:y;visibility:visible;mso-wrap-style:square" from="31095,20942"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ofMgAAADeAAAADwAAAGRycy9kb3ducmV2LnhtbESPT2sCMRTE70K/Q3iF3mpWS21ZjSIt&#10;FSm0xX8Hb8/N6+7i5mVJohu/vSkUPA4z8xtmMoumEWdyvrasYNDPQBAXVtdcKthuPh5fQfiArLGx&#10;TAou5GE2vetNMNe24xWd16EUCcI+RwVVCG0upS8qMuj7tiVO3q91BkOSrpTaYZfgppHDLBtJgzWn&#10;hQpbequoOK5PRsHq+4UPbnGKx3jovn72u/Jz9z5X6uE+zscgAsVwC/+3l1rB8Ol5MIK/O+kKyOkV&#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3ofMgAAADeAAAADwAAAAAA&#10;AAAAAAAAAAChAgAAZHJzL2Rvd25yZXYueG1sUEsFBgAAAAAEAAQA+QAAAJYDAAAAAA==&#10;" strokeweight="0"/>
                      <v:shape id="Freeform 173" o:spid="_x0000_s4505" style="position:absolute;left:28194;top:18364;width:298;height:1473;visibility:visible;mso-wrap-style:square;v-text-anchor:top" coordsize="4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XPMUA&#10;AADeAAAADwAAAGRycy9kb3ducmV2LnhtbESPQUvDQBSE7wX/w/IEb2aTqNHGbIsIpXrT2N6f2WcS&#10;zL4N2dc2/ntXEHocZuYbplrPblBHmkLv2UCWpKCIG297bg3sPjbXD6CCIFscPJOBHwqwXl0sKiyt&#10;P/E7HWtpVYRwKNFAJzKWWoemI4ch8SNx9L785FCinFptJzxFuBt0nqaFdthzXOhwpOeOmu/64Azs&#10;D6/bYitv86d1UizrTb68tc6Yq8v56RGU0Czn8H/7xRrIb+6ye/i7E6+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hc8xQAAAN4AAAAPAAAAAAAAAAAAAAAAAJgCAABkcnMv&#10;ZG93bnJldi54bWxQSwUGAAAAAAQABAD1AAAAigMAAAAA&#10;" path="m47,23r,-8l39,8,31,,16,,8,8,,15,,216r8,8l16,232r15,l39,224r8,-8l47,209,47,23xe" fillcolor="black" stroked="f">
                        <v:path arrowok="t" o:connecttype="custom" o:connectlocs="29845,14605;29845,9525;24765,5080;19685,0;10160,0;5080,5080;0,9525;0,137160;5080,142240;10160,147320;19685,147320;24765,142240;29845,137160;29845,132715;29845,14605" o:connectangles="0,0,0,0,0,0,0,0,0,0,0,0,0,0,0"/>
                      </v:shape>
                      <v:shape id="Freeform 174" o:spid="_x0000_s4506" style="position:absolute;left:25241;top:19538;width:6229;height:299;visibility:visible;mso-wrap-style:square;v-text-anchor:top" coordsize="9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pgcQA&#10;AADeAAAADwAAAGRycy9kb3ducmV2LnhtbERPTWvCQBC9F/oflil4qxuVakldRQoFQSgYhfY4Zqeb&#10;0OxsyI4x9td3D4LHx/tergffqJ66WAc2MBlnoIjLYGt2Bo6Hj+dXUFGQLTaBycCVIqxXjw9LzG24&#10;8J76QpxKIRxzNFCJtLnWsazIYxyHljhxP6HzKAl2TtsOLyncN3qaZXPtsebUUGFL7xWVv8XZG4iL&#10;jf36LP7mvZPjTK77k/s+7YwZPQ2bN1BCg9zFN/fWGpjOXiZpb7qTroB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LqYHEAAAA3gAAAA8AAAAAAAAAAAAAAAAAmAIAAGRycy9k&#10;b3ducmV2LnhtbFBLBQYAAAAABAAEAPUAAACJAwAAAAA=&#10;" path="m24,l16,,8,8,,16,,31r8,8l16,47r949,l973,39r8,-8l981,16,973,8,965,r-8,l24,xe" fillcolor="black" stroked="f">
                        <v:path arrowok="t" o:connecttype="custom" o:connectlocs="15240,0;10160,0;5080,5080;0,10160;0,19685;5080,24765;10160,29845;612775,29845;617855,24765;622935,19685;622935,10160;617855,5080;612775,0;607695,0;15240,0" o:connectangles="0,0,0,0,0,0,0,0,0,0,0,0,0,0,0"/>
                      </v:shape>
                      <v:shape id="Arc 175" o:spid="_x0000_s4507" style="position:absolute;left:26136;top:15684;width:4159;height:2203;visibility:visible;mso-wrap-style:square;v-text-anchor:top" coordsize="40838,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ipsgA&#10;AADeAAAADwAAAGRycy9kb3ducmV2LnhtbESPQWvCQBSE74X+h+UVvATdaFFj6ipaKPWiYNT7I/tM&#10;QrNvQ3ar0V/fFYQeh5n5hpkvO1OLC7WusqxgOIhBEOdWV1woOB6++gkI55E11pZJwY0cLBevL3NM&#10;tb3yni6ZL0SAsEtRQel9k0rp8pIMuoFtiIN3tq1BH2RbSN3iNcBNLUdxPJEGKw4LJTb0WVL+k/0a&#10;BbNoc95+n4rjOpuOd+toe09MdFeq99atPkB46vx/+NneaAWj9/FwBo8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KKmyAAAAN4AAAAPAAAAAAAAAAAAAAAAAJgCAABk&#10;cnMvZG93bnJldi54bWxQSwUGAAAAAAQABAD1AAAAjQMAAAAA&#10;" path="m,11853nfc3676,4583,11129,-1,19276,,30710,,40163,8911,40838,20325em,11853nsc3676,4583,11129,-1,19276,,30710,,40163,8911,40838,20325l19276,21600,,11853xe" filled="f" strokeweight="0">
                        <v:path arrowok="t" o:extrusionok="f" o:connecttype="custom" o:connectlocs="0,120914;415925,207349;196321,220345" o:connectangles="0,0,0"/>
                      </v:shape>
                      <v:shape id="Freeform 176" o:spid="_x0000_s4508" style="position:absolute;left:26142;top:16363;width:451;height:521;visibility:visible;mso-wrap-style:square;v-text-anchor:top" coordsize="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PcgA&#10;AADeAAAADwAAAGRycy9kb3ducmV2LnhtbESPzWrCQBSF94W+w3ALbkqdNEXR6CilIGjtolrR7SVz&#10;zUQzd9LMaOLbO4tCl4fzxzedd7YSV2p86VjBaz8BQZw7XXKhYPezeBmB8AFZY+WYFNzIw3z2+DDF&#10;TLuWN3TdhkLEEfYZKjAh1JmUPjdk0fddTRy9o2sshiibQuoG2zhuK5kmyVBaLDk+GKzpw1B+3l6s&#10;gtP+9Pn73R6fzXK0+irW+/OhHSdK9Z669wmIQF34D/+1l1pB+jZII0DEiSg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P49yAAAAN4AAAAPAAAAAAAAAAAAAAAAAJgCAABk&#10;cnMvZG93bnJldi54bWxQSwUGAAAAAAQABAD1AAAAjQMAAAAA&#10;" path="m71,35l,82,8,,20,51,71,35xe" fillcolor="black" strokeweight="0">
                        <v:path arrowok="t" o:connecttype="custom" o:connectlocs="45085,22225;0,52070;5080,0;12700,32385;45085,22225" o:connectangles="0,0,0,0,0"/>
                      </v:shape>
                      <v:rect id="Rectangle 177" o:spid="_x0000_s4509" style="position:absolute;left:26593;top:13906;width:3956;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sMQA&#10;AADeAAAADwAAAGRycy9kb3ducmV2LnhtbESP3WoCMRSE7wu+QziCdzXrSousRimCoNIbVx/gsDn7&#10;Q5OTJYnu+vamUOjlMDPfMJvdaI14kA+dYwWLeQaCuHK640bB7Xp4X4EIEVmjcUwKnhRgt528bbDQ&#10;buALPcrYiAThUKCCNsa+kDJULVkMc9cTJ6923mJM0jdSexwS3BqZZ9mntNhxWmixp31L1U95twrk&#10;tTwMq9L4zJ3z+tucjpeanFKz6fi1BhFpjP/hv/ZRK8iXH/kCfu+kK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Of7DEAAAA3gAAAA8AAAAAAAAAAAAAAAAAmAIAAGRycy9k&#10;b3ducmV2LnhtbFBLBQYAAAAABAAEAPUAAACJAwAAAAA=&#10;" filled="f" stroked="f">
                        <v:textbox style="mso-fit-shape-to-text:t" inset="0,0,0,0">
                          <w:txbxContent>
                            <w:p w:rsidR="00084B79" w:rsidRDefault="00084B79" w:rsidP="00D35342">
                              <w:proofErr w:type="spellStart"/>
                              <w:r>
                                <w:rPr>
                                  <w:rFonts w:ascii="ISOCPEUR" w:hAnsi="ISOCPEUR" w:cs="ISOCPEUR"/>
                                  <w:color w:val="000000"/>
                                  <w:lang w:val="en-US"/>
                                </w:rPr>
                                <w:t>Moteur</w:t>
                              </w:r>
                              <w:proofErr w:type="spellEnd"/>
                            </w:p>
                          </w:txbxContent>
                        </v:textbox>
                      </v:rect>
                      <v:line id="Line 178" o:spid="_x0000_s4510" style="position:absolute;flip:y;visibility:visible;mso-wrap-style:square" from="3175,23666" to="3181,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okwskAAADeAAAADwAAAGRycy9kb3ducmV2LnhtbESPS2vDMBCE74X+B7GF3ho5Ln3gRAmh&#10;paUE0pLXIbeNtbFNrJWRlFj591Gh0OMwM98w42k0rTiT841lBcNBBoK4tLrhSsFm/fHwCsIHZI2t&#10;ZVJwIQ/Tye3NGAtte17SeRUqkSDsC1RQh9AVUvqyJoN+YDvi5B2sMxiSdJXUDvsEN63Ms+xZGmw4&#10;LdTY0VtN5XF1MgqW3y+8d5+neIz7fvGz21bz7ftMqfu7OBuBCBTDf/iv/aUV5I9PeQ6/d9IVkJ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laJMLJAAAA3gAAAA8AAAAA&#10;AAAAAAAAAAAAoQIAAGRycy9kb3ducmV2LnhtbFBLBQYAAAAABAAEAPkAAACXAwAAAAA=&#10;" strokeweight="0"/>
                      <v:shape id="Freeform 179" o:spid="_x0000_s4511" style="position:absolute;left:2927;top:23666;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mYMUA&#10;AADeAAAADwAAAGRycy9kb3ducmV2LnhtbESPzWrDMBCE74W+g9hCbo38Q0pxo4QQmp9j6voBFmtr&#10;m1grI6mx/fZRoNDjMDPfMOvtZHpxI+c7ywrSZQKCuLa640ZB9X14fQfhA7LG3jIpmMnDdvP8tMZC&#10;25G/6FaGRkQI+wIVtCEMhZS+bsmgX9qBOHo/1hkMUbpGaodjhJteZknyJg12HBdaHGjfUn0tf42C&#10;z/nkVvMxzcdLJftTmux1dSmVWrxMuw8QgabwH/5rn7WCLF9lOTzuxCs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eZgxQAAAN4AAAAPAAAAAAAAAAAAAAAAAJgCAABkcnMv&#10;ZG93bnJldi54bWxQSwUGAAAAAAQABAD1AAAAigMAAAAA&#10;" path="m,75l39,,75,75,39,39,,75xe" fillcolor="black" strokeweight="0">
                        <v:path arrowok="t" o:connecttype="custom" o:connectlocs="0,47625;24765,0;47625,47625;24765,24765;0,47625" o:connectangles="0,0,0,0,0"/>
                      </v:shape>
                      <v:line id="Line 180" o:spid="_x0000_s4512" style="position:absolute;visibility:visible;mso-wrap-style:square" from="3175,28397" to="28295,2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DSs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dIh/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NKxwAAAN4AAAAPAAAAAAAA&#10;AAAAAAAAAKECAABkcnMvZG93bnJldi54bWxQSwUGAAAAAAQABAD5AAAAlQMAAAAA&#10;" strokeweight="0"/>
                      <v:shape id="Freeform 181" o:spid="_x0000_s4513" style="position:absolute;left:27819;top:28168;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zbj8UA&#10;AADeAAAADwAAAGRycy9kb3ducmV2LnhtbESPzWrDMBCE74W8g9hAb41sB5fiRAkl5KfH1PUDLNbG&#10;NrVWRlJi++2rQqHHYWa+Ybb7yfTiQc53lhWkqwQEcW11x42C6uv08gbCB2SNvWVSMJOH/W7xtMVC&#10;25E/6VGGRkQI+wIVtCEMhZS+bsmgX9mBOHo36wyGKF0jtcMxwk0vsyR5lQY7jgstDnRoqf4u70bB&#10;cb64fD6n6/Fayf6SJgddXUulnpfT+wZEoCn8h//aH1pBts6zHH7vxC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NuPxQAAAN4AAAAPAAAAAAAAAAAAAAAAAJgCAABkcnMv&#10;ZG93bnJldi54bWxQSwUGAAAAAAQABAD1AAAAigMAAAAA&#10;" path="m,l75,36,,75,35,36,,xe" fillcolor="black" strokeweight="0">
                        <v:path arrowok="t" o:connecttype="custom" o:connectlocs="0,0;47625,22860;0,47625;22225,22860;0,0" o:connectangles="0,0,0,0,0"/>
                      </v:shape>
                      <v:shape id="Freeform 182" o:spid="_x0000_s4514" style="position:absolute;left:3105;top:24765;width:4572;height:3651;visibility:visible;mso-wrap-style:square;v-text-anchor:top" coordsize="72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j1sYA&#10;AADeAAAADwAAAGRycy9kb3ducmV2LnhtbESPT2sCMRTE74LfIbyCN812pVK2Riniv5Oilvb63Lxu&#10;tm5elk3U7bc3guBxmJnfMONpaytxocaXjhW8DhIQxLnTJRcKvg6L/jsIH5A1Vo5JwT95mE66nTFm&#10;2l15R5d9KESEsM9QgQmhzqT0uSGLfuBq4uj9usZiiLIppG7wGuG2kmmSjKTFkuOCwZpmhvLT/mwj&#10;hcziMJfzn13F27/V8vh93CRLpXov7ecHiEBteIYf7bVWkA7f0hHc78Qr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ij1sYAAADeAAAADwAAAAAAAAAAAAAAAACYAgAAZHJz&#10;L2Rvd25yZXYueG1sUEsFBgAAAAAEAAQA9QAAAIsDAAAAAA==&#10;" path="m23,575l47,505,82,410,130,300r35,-71l196,174r12,-16l220,138r12,-16l244,111,256,95r7,-12l275,71r12,-8l299,51,323,40r4,-4l358,24r43,l417,32r20,8l445,44r12,7l468,63r12,8l488,83r12,12l512,111r8,11l531,138r16,32l559,189r8,20l579,229r8,23l610,300r8,27l630,355r8,27l650,410r15,63l677,505r8,35l697,575r23,-7l709,532r-8,-35l689,465,673,402,661,375r-8,-28l642,319r-8,-27l610,245r-8,-24l590,201r-7,-20l571,162r-8,-16l547,122,535,107,527,95,516,79,504,67,496,55,484,48,472,36,460,28,453,16,425,8,417,4,401,,382,,358,,319,12r-12,4l283,36,271,48r-11,7l248,67r-8,12l228,95r-12,12l204,122r-11,20l181,158r-40,63l106,292,59,402,23,497,,568r23,7xe" fillcolor="black" stroked="f">
                        <v:path arrowok="t" o:connecttype="custom" o:connectlocs="29845,320675;82550,190500;124460,110490;139700,87630;154940,70485;167005,52705;182245,40005;205105,25400;227330,15240;264795,20320;282575,27940;297180,40005;309880,52705;325120,70485;337185,87630;354965,120015;367665,145415;387350,190500;400050,225425;412750,260350;429895,320675;442595,365125;450215,337820;437515,295275;419735,238125;407670,202565;387350,155575;374650,127635;362585,102870;347345,77470;334645,60325;320040,42545;307340,30480;292100,17780;269875,5080;254635,0;227330,0;194945,10160;172085,30480;157480,42545;144780,60325;129540,77470;114935,100330;67310,185420;14605,315595;14605,365125" o:connectangles="0,0,0,0,0,0,0,0,0,0,0,0,0,0,0,0,0,0,0,0,0,0,0,0,0,0,0,0,0,0,0,0,0,0,0,0,0,0,0,0,0,0,0,0,0,0"/>
                      </v:shape>
                      <v:shape id="Freeform 183" o:spid="_x0000_s4515" style="position:absolute;left:7531;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NasYA&#10;AADeAAAADwAAAGRycy9kb3ducmV2LnhtbESPzWrDMBCE74W+g9hCbo1chf7gRAnFxODcEqcPsLU2&#10;tltrZSwldt4+KgR6HGbmG2a1mWwnLjT41rGGl3kCgrhypuVaw9cxf/4A4QOywc4xabiSh8368WGF&#10;qXEjH+hShlpECPsUNTQh9KmUvmrIop+7njh6JzdYDFEOtTQDjhFuO6mS5E1abDkuNNhT1lD1W56t&#10;hrrIx63adwfls/zIxc91l32XWs+eps8liEBT+A/f24XRoBav6h3+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NasYAAADeAAAADwAAAAAAAAAAAAAAAACYAgAAZHJz&#10;L2Rvd25yZXYueG1sUEsFBgAAAAAEAAQA9QAAAIsDAAAAAA==&#10;" path="m,7l12,39,23,74r24,63l59,165r12,32l94,252r48,94l193,429r35,47l240,488r8,12l272,524r35,23l315,559r43,12l370,571r8,4l386,575r8,-4l402,571r15,-4l425,563r12,-4l453,547r8,-8l484,524r12,-12l504,500r24,-24l540,461r23,-36l571,405r12,-19l591,366r12,-20l610,323r24,-48l642,252r12,-28l662,197r12,-32l681,137r8,-31l701,74r8,-35l721,7,697,,685,31r-8,36l666,98r-8,32l650,157r-12,32l630,216r-12,28l610,267r-23,48l579,338r-12,20l559,378r-12,19l540,417r-24,28l512,461r-24,23l480,496r-11,12l445,524r-8,7l429,535r-12,4l410,543r-8,4l386,547r-8,4l382,551r4,l370,547r-12,l331,535r-8,-4l287,508,264,484r-8,-12l244,461,209,413,165,338,118,244,94,189,83,157,71,130,47,67,35,31,23,,,7xe" fillcolor="black" stroked="f">
                        <v:path arrowok="t" o:connecttype="custom" o:connectlocs="7620,24765;29845,86995;45085,125095;90170,219710;144780,302260;157480,317500;194945,347345;227330,362585;240030,365125;250190,362585;264795,360045;277495,354965;292735,342265;314960,325120;335280,302260;357505,269875;370205,245110;382905,219710;402590,174625;415290,142240;427990,104775;437515,67310;450215,24765;442595,0;429895,42545;417830,82550;405130,120015;392430,154940;372745,200025;360045,227330;347345,252095;327660,282575;309880,307340;297815,322580;277495,337185;264795,342265;255270,347345;240030,349885;245110,349885;227330,347345;205105,337185;167640,307340;154940,292735;104775,214630;59690,120015;45085,82550;22225,19685;0,4445" o:connectangles="0,0,0,0,0,0,0,0,0,0,0,0,0,0,0,0,0,0,0,0,0,0,0,0,0,0,0,0,0,0,0,0,0,0,0,0,0,0,0,0,0,0,0,0,0,0,0,0"/>
                      </v:shape>
                      <v:shape id="Freeform 184" o:spid="_x0000_s4516" style="position:absolute;left:11957;top:24765;width:4578;height:3651;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ZGMIA&#10;AADeAAAADwAAAGRycy9kb3ducmV2LnhtbERP3WrCMBS+H/gO4QjezdTIZFSjjGKh3s26Bzg2Z223&#10;5qQ00da3Xy4GXn58/7vDZDtxp8G3jjWslgkI4sqZlmsNX5f89R2ED8gGO8ek4UEeDvvZyw5T40Y+&#10;070MtYgh7FPU0ITQp1L6qiGLful64sh9u8FiiHCopRlwjOG2kypJNtJiy7GhwZ6yhqrf8mY11EU+&#10;HtVnd1Y+yy9c/DxO2bXUejGfPrYgAk3hKf53F0aDWr+puDfeiVd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FkYwgAAAN4AAAAPAAAAAAAAAAAAAAAAAJgCAABkcnMvZG93&#10;bnJldi54bWxQSwUGAAAAAAQABAD1AAAAhwMAAAAA&#10;" path="m24,575l47,505,83,410,130,300r36,-71l197,174r20,-16l225,134r8,-12l244,111,256,95,280,71r12,-8l303,51,323,40r12,-4l343,32r20,-8l406,24r20,8l434,36r11,4l453,44r20,19l485,71r8,12l504,95r8,16l524,122r4,12l544,158r8,12l560,189r11,20l579,229r12,23l607,300r12,27l627,355r11,27l646,410r12,32l666,473r12,32l686,540r11,35l721,568,709,532r-8,-35l690,465r-8,-31l670,402r-8,-27l650,347r-8,-28l630,292,615,245,603,221r-8,-20l583,181r-8,-19l560,142r-8,-16l540,107,528,95,520,79,508,67,500,55,489,48,469,28,453,16,441,12,434,8,406,,386,,363,,335,8r-8,4l315,16,288,36,276,48r-12,7l240,79,229,95r-12,12l201,126r-8,16l181,158r-39,63l107,292,59,402,24,497,,568r24,7xe" fillcolor="black" stroked="f">
                        <v:path arrowok="t" o:connecttype="custom" o:connectlocs="29845,320675;82550,190500;125095,110490;142875,85090;154940,70485;177800,45085;192405,32385;212725,22860;230505,15240;270510,20320;282575,25400;300355,40005;313055,52705;325120,70485;335280,85090;350520,107950;362585,132715;375285,160020;393065,207645;405130,242570;417830,280670;430530,320675;442595,365125;450215,337820;438150,295275;425450,255270;412750,220345;400050,185420;382905,140335;370205,114935;355600,90170;342900,67945;330200,50165;317500,34925;297815,17780;280035,7620;257810,0;230505,0;207645,7620;182880,22860;167640,34925;145415,60325;127635,80010;114935,100330;67945,185420;15240,315595;15240,365125" o:connectangles="0,0,0,0,0,0,0,0,0,0,0,0,0,0,0,0,0,0,0,0,0,0,0,0,0,0,0,0,0,0,0,0,0,0,0,0,0,0,0,0,0,0,0,0,0,0,0"/>
                      </v:shape>
                      <v:shape id="Freeform 185" o:spid="_x0000_s4517" style="position:absolute;left:16383;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8g8YA&#10;AADeAAAADwAAAGRycy9kb3ducmV2LnhtbESPwWrDMBBE74X+g9hCbo1chZbWiRKKicG5JU4/YGtt&#10;bLfWylhK7Px9VAj0OMzMG2a1mWwnLjT41rGGl3kCgrhypuVaw9cxf34H4QOywc4xabiSh8368WGF&#10;qXEjH+hShlpECPsUNTQh9KmUvmrIop+7njh6JzdYDFEOtTQDjhFuO6mS5E1abDkuNNhT1lD1W56t&#10;hrrIx63adwfls/zIxc91l32XWs+eps8liEBT+A/f24XRoBav6gP+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T8g8YAAADeAAAADwAAAAAAAAAAAAAAAACYAgAAZHJz&#10;L2Rvd25yZXYueG1sUEsFBgAAAAAEAAQA9QAAAIsDAAAAAA==&#10;" path="m,7l12,39,24,74r24,63l60,165r11,32l95,252r47,94l182,409r12,20l201,445r28,31l276,524r48,35l335,563r28,8l375,571r8,4l390,575r8,-4l406,571r28,-8l446,559r23,-20l477,531r12,-7l501,512r8,-12l520,488r8,-12l544,461r16,-32l576,405r8,-19l595,366r8,-20l615,323r16,-48l643,252r8,-28l662,197r8,-32l682,137r8,-31l702,74r8,-35l721,7,698,,686,31r-8,36l666,98r-8,32l647,157r-8,32l627,216r-8,28l607,267r-16,48l580,338r-8,20l560,378r-8,19l544,413r-16,16l520,445r-7,16l505,472r-12,12l485,496r-12,12l461,516r-7,8l430,535r-4,4l406,547r-16,l383,551r4,l390,551r-15,-4l363,547r-20,-8l339,535,292,508,245,461,225,429r-8,-16l197,394,166,338,119,244,95,189,83,157,71,130,48,67,36,31,24,,,7xe" fillcolor="black" stroked="f">
                        <v:path arrowok="t" o:connecttype="custom" o:connectlocs="7620,24765;30480,86995;45085,125095;90170,219710;123190,272415;145415,302260;205740,354965;230505,362585;243205,365125;252730,362585;275590,357505;297815,342265;310515,332740;323215,317500;335280,302260;355600,272415;370840,245110;382905,219710;400685,174625;413385,142240;425450,104775;438150,67310;450850,24765;443230,0;430530,42545;417830,82550;405765,120015;393065,154940;375285,200025;363220,227330;350520,252095;335280,272415;325755,292735;313055,307340;300355,322580;288290,332740;270510,342265;247650,347345;245745,349885;238125,347345;217805,342265;185420,322580;142875,272415;125095,250190;75565,154940;52705,99695;30480,42545;15240,0" o:connectangles="0,0,0,0,0,0,0,0,0,0,0,0,0,0,0,0,0,0,0,0,0,0,0,0,0,0,0,0,0,0,0,0,0,0,0,0,0,0,0,0,0,0,0,0,0,0,0,0"/>
                      </v:shape>
                      <v:shape id="Freeform 186" o:spid="_x0000_s4518" style="position:absolute;left:20815;top:24765;width:4604;height:3651;visibility:visible;mso-wrap-style:square;v-text-anchor:top" coordsize="72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EsUA&#10;AADeAAAADwAAAGRycy9kb3ducmV2LnhtbESPzWoCMRSF9wXfIVzBXc2o2MpoFLEKCt1U265vJ9eZ&#10;weRmmsSZ6ds3i0KXh/PHt9r01oiWfKgdK5iMMxDEhdM1lwreL4fHBYgQkTUax6TghwJs1oOHFeba&#10;dfxG7TmWIo1wyFFBFWOTSxmKiiyGsWuIk3d13mJM0pdSe+zSuDVymmVP0mLN6aHChnYVFbfz3Sro&#10;Ti+v7fNX/Dxoc5KXxf7Dz7+NUqNhv12CiNTH//Bf+6gVTGfzWQJIOAk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6ESxQAAAN4AAAAPAAAAAAAAAAAAAAAAAJgCAABkcnMv&#10;ZG93bnJldi54bWxQSwUGAAAAAAQABAD1AAAAigMAAAAA&#10;" path="m23,575l47,505,83,410,130,300r35,-71l197,174r19,-16l224,134r8,-12l244,111,256,95,279,71r12,-8l303,51,323,40r12,-4l343,32r19,-8l406,24r15,8l441,40r8,4l461,51r12,12l484,71r8,12l504,95r12,16l524,122r12,16l551,170r12,19l571,209r12,20l591,252r23,48l622,327r12,28l642,382r12,28l670,473r11,32l689,540r12,35l725,568,713,532r-8,-35l693,465,677,402,666,375r-8,-28l646,319r-8,-27l614,245r-8,-24l595,201r-8,-20l575,162r-8,-16l551,122,540,107,532,95,520,79,508,67,500,55,488,48,476,36,465,28,457,16,429,8,421,4,406,,386,,362,,335,8r-8,4l315,16,287,36,276,48r-12,7l240,79,228,95r-12,12l201,126r-8,16l181,158r-39,63l106,292,59,402,23,497,,568r23,7xe" fillcolor="black" stroked="f">
                        <v:path arrowok="t" o:connecttype="custom" o:connectlocs="29845,320675;82550,190500;125095,110490;142240,85090;154940,70485;177165,45085;192405,32385;212725,22860;229870,15240;267335,20320;285115,27940;300355,40005;312420,52705;327660,70485;340360,87630;357505,120015;370205,145415;389890,190500;402590,225425;415290,260350;432435,320675;445135,365125;452755,337820;440055,295275;422910,238125;410210,202565;389890,155575;377825,127635;365125,102870;349885,77470;337820,60325;322580,42545;309880,30480;295275,17780;272415,5080;257810,0;229870,0;207645,7620;182245,22860;167640,34925;144780,60325;127635,80010;114935,100330;67310,185420;14605,315595;14605,365125" o:connectangles="0,0,0,0,0,0,0,0,0,0,0,0,0,0,0,0,0,0,0,0,0,0,0,0,0,0,0,0,0,0,0,0,0,0,0,0,0,0,0,0,0,0,0,0,0,0"/>
                      </v:shape>
                      <v:rect id="Rectangle 187" o:spid="_x0000_s4519" style="position:absolute;left:3854;top:21215;width:5861;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pbcQA&#10;AADeAAAADwAAAGRycy9kb3ducmV2LnhtbESP3WoCMRSE7wt9h3CE3tWsK4psjSIFwYo3rj7AYXP2&#10;hyYnS5K627c3guDlMDPfMOvtaI24kQ+dYwWzaQaCuHK640bB9bL/XIEIEVmjcUwK/inAdvP+tsZC&#10;u4HPdCtjIxKEQ4EK2hj7QspQtWQxTF1PnLzaeYsxSd9I7XFIcGtknmVLabHjtNBiT98tVb/ln1Ug&#10;L+V+WJXGZ+6Y1yfzczjX5JT6mIy7LxCRxvgKP9sHrSCfL+YzeNxJV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X6W3EAAAA3gAAAA8AAAAAAAAAAAAAAAAAmAIAAGRycy9k&#10;b3ducmV2LnhtbFBLBQYAAAAABAAEAPUAAACJAwAAAAA=&#10;" filled="f" stroked="f">
                        <v:textbox style="mso-fit-shape-to-text:t" inset="0,0,0,0">
                          <w:txbxContent>
                            <w:p w:rsidR="00084B79" w:rsidRDefault="00084B79" w:rsidP="00D35342">
                              <w:proofErr w:type="spellStart"/>
                              <w:r>
                                <w:rPr>
                                  <w:rFonts w:ascii="ISOCPEUR" w:hAnsi="ISOCPEUR" w:cs="ISOCPEUR"/>
                                  <w:color w:val="000000"/>
                                  <w:lang w:val="en-US"/>
                                </w:rPr>
                                <w:t>Contrainte</w:t>
                              </w:r>
                              <w:proofErr w:type="spellEnd"/>
                            </w:p>
                          </w:txbxContent>
                        </v:textbox>
                      </v:rect>
                      <v:rect id="Rectangle 188" o:spid="_x0000_s4520" style="position:absolute;left:3854;top:22739;width:5442;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3GsQA&#10;AADeAAAADwAAAGRycy9kb3ducmV2LnhtbESP3WoCMRSE7wXfIRyhd5p1xSJbo4ggWPHGtQ9w2Jz9&#10;weRkSVJ3+/amUOjlMDPfMNv9aI14kg+dYwXLRQaCuHK640bB1/0034AIEVmjcUwKfijAfjedbLHQ&#10;buAbPcvYiAThUKCCNsa+kDJULVkMC9cTJ6923mJM0jdSexwS3BqZZ9m7tNhxWmixp2NL1aP8tgrk&#10;vTwNm9L4zF3y+mo+z7eanFJvs/HwASLSGP/Df+2zVpCv1qscfu+kKy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dxrEAAAA3gAAAA8AAAAAAAAAAAAAAAAAmAIAAGRycy9k&#10;b3ducmV2LnhtbFBLBQYAAAAABAAEAPUAAACJAwAAAAA=&#10;" filled="f" stroked="f">
                        <v:textbox style="mso-fit-shape-to-text:t" inset="0,0,0,0">
                          <w:txbxContent>
                            <w:p w:rsidR="00084B79" w:rsidRDefault="00084B79"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v:textbox>
                      </v:rect>
                      <v:rect id="Rectangle 189" o:spid="_x0000_s4521" style="position:absolute;left:26219;top:29921;width:38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SgcQA&#10;AADeAAAADwAAAGRycy9kb3ducmV2LnhtbESPzWrDMBCE74W+g9hCb41cm5bgRjahEEhLL3H6AIu1&#10;/iHSykhK7Lx9FQj0OMzMN8ymXqwRF/JhdKzgdZWBIG6dHrlX8HvcvaxBhIis0TgmBVcKUFePDxss&#10;tZv5QJcm9iJBOJSoYIhxKqUM7UAWw8pNxMnrnLcYk/S91B7nBLdG5ln2Li2OnBYGnOhzoPbUnK0C&#10;eWx287oxPnPfefdjvvaHjpxSz0/L9gNEpCX+h+/tvVaQF29FAbc76Qr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J0oHEAAAA3gAAAA8AAAAAAAAAAAAAAAAAmAIAAGRycy9k&#10;b3ducmV2LnhtbFBLBQYAAAAABAAEAPUAAACJAwAAAAA=&#10;" filled="f" stroked="f">
                        <v:textbox style="mso-fit-shape-to-text:t" inset="0,0,0,0">
                          <w:txbxContent>
                            <w:p w:rsidR="00084B79" w:rsidRDefault="00084B79" w:rsidP="00D35342">
                              <w:r>
                                <w:rPr>
                                  <w:rFonts w:ascii="ISOCPEUR" w:hAnsi="ISOCPEUR" w:cs="ISOCPEUR"/>
                                  <w:color w:val="000000"/>
                                  <w:lang w:val="en-US"/>
                                </w:rPr>
                                <w:t>Temps</w:t>
                              </w:r>
                            </w:p>
                          </w:txbxContent>
                        </v:textbox>
                      </v:rect>
                      <v:rect id="Rectangle 190" o:spid="_x0000_s4522" style="position:absolute;left:6381;top:577;width:1482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K9cUA&#10;AADeAAAADwAAAGRycy9kb3ducmV2LnhtbESPzWrDMBCE74G+g9hCb4kcpw3BtRxKIZCUXuL0ARZr&#10;/UOklZHU2H37KlDocZiZb5hyP1sjbuTD4FjBepWBIG6cHrhT8HU5LHcgQkTWaByTgh8KsK8eFiUW&#10;2k18plsdO5EgHApU0Mc4FlKGpieLYeVG4uS1zluMSfpOao9Tglsj8yzbSosDp4UeR3rvqbnW31aB&#10;vNSHaVcbn7mPvP00p+O5JafU0+P89goi0hz/w3/to1aQb142z3C/k66Ar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Er1xQAAAN4AAAAPAAAAAAAAAAAAAAAAAJgCAABkcnMv&#10;ZG93bnJldi54bWxQSwUGAAAAAAQABAD1AAAAigMAAAAA&#10;" filled="f" stroked="f">
                        <v:textbox style="mso-fit-shape-to-text:t" inset="0,0,0,0">
                          <w:txbxContent>
                            <w:p w:rsidR="00084B79" w:rsidRDefault="00084B79"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v:textbox>
                      </v:rect>
                      <w10:anchorlock/>
                    </v:group>
                  </w:pict>
                </mc:Fallback>
              </mc:AlternateContent>
            </w:r>
          </w:p>
        </w:tc>
        <w:tc>
          <w:tcPr>
            <w:tcW w:w="4076" w:type="dxa"/>
            <w:vAlign w:val="center"/>
          </w:tcPr>
          <w:p w:rsidR="00D35342" w:rsidRPr="00125132" w:rsidRDefault="00D35342" w:rsidP="00084B79">
            <w:r w:rsidRPr="00125132">
              <w:t>L'essai de fatigue consiste à imposer à une pièce un déplacement variable dans le temps en restant dans le domaine des déformations élastiques.</w:t>
            </w:r>
          </w:p>
          <w:p w:rsidR="00D35342" w:rsidRPr="00125132" w:rsidRDefault="00D35342" w:rsidP="00084B79"/>
          <w:p w:rsidR="00D35342" w:rsidRPr="00125132" w:rsidRDefault="00D35342" w:rsidP="00084B79">
            <w:r w:rsidRPr="00125132">
              <w:t>Sur la figure ci-contre est représenté un essai de fatigue en flexion alternée. Il en existe d'autres tels que traction ou torsion.</w:t>
            </w:r>
          </w:p>
          <w:p w:rsidR="00D35342" w:rsidRPr="00125132" w:rsidRDefault="00D35342" w:rsidP="00084B79"/>
          <w:p w:rsidR="00D35342" w:rsidRPr="00125132" w:rsidRDefault="00D35342" w:rsidP="00084B79">
            <w:r w:rsidRPr="00125132">
              <w:t>On observe expérimentalement que pour un certain nombre de cycles il y a rupture de la pièce. On note le nombre de cycles ayant conduit à la rupture.</w:t>
            </w:r>
          </w:p>
          <w:p w:rsidR="00D35342" w:rsidRPr="00125132" w:rsidRDefault="00D35342" w:rsidP="00084B79"/>
          <w:p w:rsidR="00D35342" w:rsidRPr="00125132" w:rsidRDefault="00D35342" w:rsidP="00084B79">
            <w:r w:rsidRPr="00125132">
              <w:t>On obtient donc un point du diagramme de Wöhler page suivante.</w:t>
            </w:r>
          </w:p>
          <w:p w:rsidR="00D35342" w:rsidRPr="00125132" w:rsidRDefault="00D35342" w:rsidP="00084B79"/>
          <w:p w:rsidR="00D35342" w:rsidRPr="00125132" w:rsidRDefault="00D35342" w:rsidP="00084B79">
            <w:r w:rsidRPr="00125132">
              <w:t>On répète l'expérience en faisant varier l'amplitude du mouvement (donc la charge unitaire R) pour obtenir d'autres points.</w:t>
            </w:r>
          </w:p>
        </w:tc>
      </w:tr>
    </w:tbl>
    <w:p w:rsidR="00D35342" w:rsidRDefault="00D35342" w:rsidP="00D35342"/>
    <w:p w:rsidR="00D35342" w:rsidRPr="00125132" w:rsidRDefault="00D35342" w:rsidP="00D35342">
      <w:r w:rsidRPr="00125132">
        <w:t>On obtient avec ces différents points une courbe appelée courbe de WÖHLER.</w:t>
      </w:r>
    </w:p>
    <w:p w:rsidR="00D35342" w:rsidRPr="00125132" w:rsidRDefault="00D35342" w:rsidP="00D35342"/>
    <w:p w:rsidR="00D35342" w:rsidRPr="00125132" w:rsidRDefault="00D35342" w:rsidP="00D35342">
      <w:pPr>
        <w:jc w:val="center"/>
      </w:pPr>
      <w:r>
        <w:rPr>
          <w:noProof/>
          <w:lang w:eastAsia="fr-FR"/>
        </w:rPr>
        <mc:AlternateContent>
          <mc:Choice Requires="wps">
            <w:drawing>
              <wp:anchor distT="0" distB="0" distL="114300" distR="114300" simplePos="0" relativeHeight="251672576" behindDoc="0" locked="0" layoutInCell="1" allowOverlap="1" wp14:anchorId="6DE48F04" wp14:editId="744F76D9">
                <wp:simplePos x="0" y="0"/>
                <wp:positionH relativeFrom="column">
                  <wp:posOffset>4737735</wp:posOffset>
                </wp:positionH>
                <wp:positionV relativeFrom="paragraph">
                  <wp:posOffset>800735</wp:posOffset>
                </wp:positionV>
                <wp:extent cx="1644650" cy="201295"/>
                <wp:effectExtent l="0" t="2540" r="3175" b="0"/>
                <wp:wrapNone/>
                <wp:docPr id="23413" name="Rectangle 23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13" o:spid="_x0000_s4523" style="position:absolute;left:0;text-align:left;margin-left:373.05pt;margin-top:63.05pt;width:129.5pt;height:1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" filled="f" stroked="f">
                <v:textbox inset="0,0,0,0">
                  <w:txbxContent>
                    <w:p w:rsidR="00084B79" w:rsidRPr="00495AB6" w:rsidRDefault="00084B79"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v:textbox>
              </v:rect>
            </w:pict>
          </mc:Fallback>
        </mc:AlternateContent>
      </w:r>
      <w:r>
        <w:rPr>
          <w:noProof/>
          <w:lang w:eastAsia="fr-FR"/>
        </w:rPr>
        <mc:AlternateContent>
          <mc:Choice Requires="wpc">
            <w:drawing>
              <wp:inline distT="0" distB="0" distL="0" distR="0" wp14:anchorId="278F6057" wp14:editId="426FA6AC">
                <wp:extent cx="4353560" cy="1734820"/>
                <wp:effectExtent l="2540" t="11430" r="0" b="0"/>
                <wp:docPr id="23412" name="Zone de dessin 234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006" name="Rectangle 33"/>
                        <wps:cNvSpPr>
                          <a:spLocks noChangeArrowheads="1"/>
                        </wps:cNvSpPr>
                        <wps:spPr bwMode="auto">
                          <a:xfrm>
                            <a:off x="1392561" y="696819"/>
                            <a:ext cx="851438" cy="194685"/>
                          </a:xfrm>
                          <a:prstGeom prst="rect">
                            <a:avLst/>
                          </a:prstGeom>
                          <a:solidFill>
                            <a:srgbClr val="FFFFFF"/>
                          </a:solidFill>
                          <a:ln w="0">
                            <a:solidFill>
                              <a:srgbClr val="000000"/>
                            </a:solidFill>
                            <a:miter lim="800000"/>
                            <a:headEnd/>
                            <a:tailEnd/>
                          </a:ln>
                        </wps:spPr>
                        <wps:bodyPr rot="0" vert="horz" wrap="square" lIns="91440" tIns="45720" rIns="91440" bIns="45720" anchor="t" anchorCtr="0" upright="1">
                          <a:noAutofit/>
                        </wps:bodyPr>
                      </wps:wsp>
                      <wps:wsp>
                        <wps:cNvPr id="16007" name="Line 34"/>
                        <wps:cNvCnPr/>
                        <wps:spPr bwMode="auto">
                          <a:xfrm flipV="1">
                            <a:off x="749285" y="11565"/>
                            <a:ext cx="482" cy="15584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08" name="Freeform 35"/>
                        <wps:cNvSpPr>
                          <a:spLocks/>
                        </wps:cNvSpPr>
                        <wps:spPr bwMode="auto">
                          <a:xfrm>
                            <a:off x="728565" y="11565"/>
                            <a:ext cx="43849" cy="41925"/>
                          </a:xfrm>
                          <a:custGeom>
                            <a:avLst/>
                            <a:gdLst>
                              <a:gd name="T0" fmla="*/ 0 w 91"/>
                              <a:gd name="T1" fmla="*/ 87 h 87"/>
                              <a:gd name="T2" fmla="*/ 43 w 91"/>
                              <a:gd name="T3" fmla="*/ 0 h 87"/>
                              <a:gd name="T4" fmla="*/ 91 w 91"/>
                              <a:gd name="T5" fmla="*/ 87 h 87"/>
                              <a:gd name="T6" fmla="*/ 43 w 91"/>
                              <a:gd name="T7" fmla="*/ 43 h 87"/>
                              <a:gd name="T8" fmla="*/ 0 w 91"/>
                              <a:gd name="T9" fmla="*/ 87 h 87"/>
                            </a:gdLst>
                            <a:ahLst/>
                            <a:cxnLst>
                              <a:cxn ang="0">
                                <a:pos x="T0" y="T1"/>
                              </a:cxn>
                              <a:cxn ang="0">
                                <a:pos x="T2" y="T3"/>
                              </a:cxn>
                              <a:cxn ang="0">
                                <a:pos x="T4" y="T5"/>
                              </a:cxn>
                              <a:cxn ang="0">
                                <a:pos x="T6" y="T7"/>
                              </a:cxn>
                              <a:cxn ang="0">
                                <a:pos x="T8" y="T9"/>
                              </a:cxn>
                            </a:cxnLst>
                            <a:rect l="0" t="0" r="r" b="b"/>
                            <a:pathLst>
                              <a:path w="91" h="87">
                                <a:moveTo>
                                  <a:pt x="0" y="87"/>
                                </a:moveTo>
                                <a:lnTo>
                                  <a:pt x="43" y="0"/>
                                </a:lnTo>
                                <a:lnTo>
                                  <a:pt x="91" y="87"/>
                                </a:lnTo>
                                <a:lnTo>
                                  <a:pt x="43" y="43"/>
                                </a:lnTo>
                                <a:lnTo>
                                  <a:pt x="0"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009" name="Line 36"/>
                        <wps:cNvCnPr/>
                        <wps:spPr bwMode="auto">
                          <a:xfrm>
                            <a:off x="749285" y="1570012"/>
                            <a:ext cx="2595753"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10" name="Freeform 37"/>
                        <wps:cNvSpPr>
                          <a:spLocks/>
                        </wps:cNvSpPr>
                        <wps:spPr bwMode="auto">
                          <a:xfrm>
                            <a:off x="3303598" y="1546881"/>
                            <a:ext cx="41440" cy="43852"/>
                          </a:xfrm>
                          <a:custGeom>
                            <a:avLst/>
                            <a:gdLst>
                              <a:gd name="T0" fmla="*/ 0 w 86"/>
                              <a:gd name="T1" fmla="*/ 0 h 91"/>
                              <a:gd name="T2" fmla="*/ 86 w 86"/>
                              <a:gd name="T3" fmla="*/ 48 h 91"/>
                              <a:gd name="T4" fmla="*/ 0 w 86"/>
                              <a:gd name="T5" fmla="*/ 91 h 91"/>
                              <a:gd name="T6" fmla="*/ 43 w 86"/>
                              <a:gd name="T7" fmla="*/ 48 h 91"/>
                              <a:gd name="T8" fmla="*/ 0 w 86"/>
                              <a:gd name="T9" fmla="*/ 0 h 91"/>
                            </a:gdLst>
                            <a:ahLst/>
                            <a:cxnLst>
                              <a:cxn ang="0">
                                <a:pos x="T0" y="T1"/>
                              </a:cxn>
                              <a:cxn ang="0">
                                <a:pos x="T2" y="T3"/>
                              </a:cxn>
                              <a:cxn ang="0">
                                <a:pos x="T4" y="T5"/>
                              </a:cxn>
                              <a:cxn ang="0">
                                <a:pos x="T6" y="T7"/>
                              </a:cxn>
                              <a:cxn ang="0">
                                <a:pos x="T8" y="T9"/>
                              </a:cxn>
                            </a:cxnLst>
                            <a:rect l="0" t="0" r="r" b="b"/>
                            <a:pathLst>
                              <a:path w="86" h="91">
                                <a:moveTo>
                                  <a:pt x="0" y="0"/>
                                </a:moveTo>
                                <a:lnTo>
                                  <a:pt x="86" y="48"/>
                                </a:lnTo>
                                <a:lnTo>
                                  <a:pt x="0" y="91"/>
                                </a:lnTo>
                                <a:lnTo>
                                  <a:pt x="43" y="48"/>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011" name="Freeform 38"/>
                        <wps:cNvSpPr>
                          <a:spLocks/>
                        </wps:cNvSpPr>
                        <wps:spPr bwMode="auto">
                          <a:xfrm>
                            <a:off x="895287" y="256850"/>
                            <a:ext cx="2408311" cy="1035109"/>
                          </a:xfrm>
                          <a:custGeom>
                            <a:avLst/>
                            <a:gdLst>
                              <a:gd name="T0" fmla="*/ 38 w 4998"/>
                              <a:gd name="T1" fmla="*/ 101 h 2148"/>
                              <a:gd name="T2" fmla="*/ 125 w 4998"/>
                              <a:gd name="T3" fmla="*/ 289 h 2148"/>
                              <a:gd name="T4" fmla="*/ 293 w 4998"/>
                              <a:gd name="T5" fmla="*/ 596 h 2148"/>
                              <a:gd name="T6" fmla="*/ 403 w 4998"/>
                              <a:gd name="T7" fmla="*/ 755 h 2148"/>
                              <a:gd name="T8" fmla="*/ 514 w 4998"/>
                              <a:gd name="T9" fmla="*/ 904 h 2148"/>
                              <a:gd name="T10" fmla="*/ 634 w 4998"/>
                              <a:gd name="T11" fmla="*/ 1043 h 2148"/>
                              <a:gd name="T12" fmla="*/ 797 w 4998"/>
                              <a:gd name="T13" fmla="*/ 1211 h 2148"/>
                              <a:gd name="T14" fmla="*/ 893 w 4998"/>
                              <a:gd name="T15" fmla="*/ 1303 h 2148"/>
                              <a:gd name="T16" fmla="*/ 989 w 4998"/>
                              <a:gd name="T17" fmla="*/ 1384 h 2148"/>
                              <a:gd name="T18" fmla="*/ 1085 w 4998"/>
                              <a:gd name="T19" fmla="*/ 1461 h 2148"/>
                              <a:gd name="T20" fmla="*/ 1176 w 4998"/>
                              <a:gd name="T21" fmla="*/ 1533 h 2148"/>
                              <a:gd name="T22" fmla="*/ 1315 w 4998"/>
                              <a:gd name="T23" fmla="*/ 1629 h 2148"/>
                              <a:gd name="T24" fmla="*/ 1464 w 4998"/>
                              <a:gd name="T25" fmla="*/ 1706 h 2148"/>
                              <a:gd name="T26" fmla="*/ 1632 w 4998"/>
                              <a:gd name="T27" fmla="*/ 1783 h 2148"/>
                              <a:gd name="T28" fmla="*/ 1776 w 4998"/>
                              <a:gd name="T29" fmla="*/ 1831 h 2148"/>
                              <a:gd name="T30" fmla="*/ 1930 w 4998"/>
                              <a:gd name="T31" fmla="*/ 1879 h 2148"/>
                              <a:gd name="T32" fmla="*/ 2108 w 4998"/>
                              <a:gd name="T33" fmla="*/ 1923 h 2148"/>
                              <a:gd name="T34" fmla="*/ 2237 w 4998"/>
                              <a:gd name="T35" fmla="*/ 1947 h 2148"/>
                              <a:gd name="T36" fmla="*/ 2448 w 4998"/>
                              <a:gd name="T37" fmla="*/ 1985 h 2148"/>
                              <a:gd name="T38" fmla="*/ 2895 w 4998"/>
                              <a:gd name="T39" fmla="*/ 2047 h 2148"/>
                              <a:gd name="T40" fmla="*/ 3221 w 4998"/>
                              <a:gd name="T41" fmla="*/ 2081 h 2148"/>
                              <a:gd name="T42" fmla="*/ 3485 w 4998"/>
                              <a:gd name="T43" fmla="*/ 2100 h 2148"/>
                              <a:gd name="T44" fmla="*/ 3951 w 4998"/>
                              <a:gd name="T45" fmla="*/ 2129 h 2148"/>
                              <a:gd name="T46" fmla="*/ 4350 w 4998"/>
                              <a:gd name="T47" fmla="*/ 2139 h 2148"/>
                              <a:gd name="T48" fmla="*/ 4882 w 4998"/>
                              <a:gd name="T49" fmla="*/ 2148 h 2148"/>
                              <a:gd name="T50" fmla="*/ 4882 w 4998"/>
                              <a:gd name="T51" fmla="*/ 2120 h 2148"/>
                              <a:gd name="T52" fmla="*/ 4350 w 4998"/>
                              <a:gd name="T53" fmla="*/ 2110 h 2148"/>
                              <a:gd name="T54" fmla="*/ 3951 w 4998"/>
                              <a:gd name="T55" fmla="*/ 2100 h 2148"/>
                              <a:gd name="T56" fmla="*/ 3485 w 4998"/>
                              <a:gd name="T57" fmla="*/ 2072 h 2148"/>
                              <a:gd name="T58" fmla="*/ 3221 w 4998"/>
                              <a:gd name="T59" fmla="*/ 2052 h 2148"/>
                              <a:gd name="T60" fmla="*/ 2895 w 4998"/>
                              <a:gd name="T61" fmla="*/ 2019 h 2148"/>
                              <a:gd name="T62" fmla="*/ 2448 w 4998"/>
                              <a:gd name="T63" fmla="*/ 1956 h 2148"/>
                              <a:gd name="T64" fmla="*/ 2247 w 4998"/>
                              <a:gd name="T65" fmla="*/ 1918 h 2148"/>
                              <a:gd name="T66" fmla="*/ 2117 w 4998"/>
                              <a:gd name="T67" fmla="*/ 1894 h 2148"/>
                              <a:gd name="T68" fmla="*/ 1939 w 4998"/>
                              <a:gd name="T69" fmla="*/ 1850 h 2148"/>
                              <a:gd name="T70" fmla="*/ 1786 w 4998"/>
                              <a:gd name="T71" fmla="*/ 1802 h 2148"/>
                              <a:gd name="T72" fmla="*/ 1642 w 4998"/>
                              <a:gd name="T73" fmla="*/ 1754 h 2148"/>
                              <a:gd name="T74" fmla="*/ 1474 w 4998"/>
                              <a:gd name="T75" fmla="*/ 1677 h 2148"/>
                              <a:gd name="T76" fmla="*/ 1363 w 4998"/>
                              <a:gd name="T77" fmla="*/ 1620 h 2148"/>
                              <a:gd name="T78" fmla="*/ 1263 w 4998"/>
                              <a:gd name="T79" fmla="*/ 1557 h 2148"/>
                              <a:gd name="T80" fmla="*/ 1133 w 4998"/>
                              <a:gd name="T81" fmla="*/ 1466 h 2148"/>
                              <a:gd name="T82" fmla="*/ 1037 w 4998"/>
                              <a:gd name="T83" fmla="*/ 1389 h 2148"/>
                              <a:gd name="T84" fmla="*/ 946 w 4998"/>
                              <a:gd name="T85" fmla="*/ 1307 h 2148"/>
                              <a:gd name="T86" fmla="*/ 850 w 4998"/>
                              <a:gd name="T87" fmla="*/ 1221 h 2148"/>
                              <a:gd name="T88" fmla="*/ 686 w 4998"/>
                              <a:gd name="T89" fmla="*/ 1058 h 2148"/>
                              <a:gd name="T90" fmla="*/ 562 w 4998"/>
                              <a:gd name="T91" fmla="*/ 918 h 2148"/>
                              <a:gd name="T92" fmla="*/ 446 w 4998"/>
                              <a:gd name="T93" fmla="*/ 774 h 2148"/>
                              <a:gd name="T94" fmla="*/ 370 w 4998"/>
                              <a:gd name="T95" fmla="*/ 654 h 2148"/>
                              <a:gd name="T96" fmla="*/ 173 w 4998"/>
                              <a:gd name="T97" fmla="*/ 322 h 2148"/>
                              <a:gd name="T98" fmla="*/ 106 w 4998"/>
                              <a:gd name="T99" fmla="*/ 188 h 2148"/>
                              <a:gd name="T100" fmla="*/ 29 w 4998"/>
                              <a:gd name="T101" fmla="*/ 0 h 2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998" h="2148">
                                <a:moveTo>
                                  <a:pt x="0" y="10"/>
                                </a:moveTo>
                                <a:lnTo>
                                  <a:pt x="19" y="58"/>
                                </a:lnTo>
                                <a:lnTo>
                                  <a:pt x="38" y="101"/>
                                </a:lnTo>
                                <a:lnTo>
                                  <a:pt x="77" y="197"/>
                                </a:lnTo>
                                <a:lnTo>
                                  <a:pt x="101" y="245"/>
                                </a:lnTo>
                                <a:lnTo>
                                  <a:pt x="125" y="289"/>
                                </a:lnTo>
                                <a:lnTo>
                                  <a:pt x="144" y="332"/>
                                </a:lnTo>
                                <a:lnTo>
                                  <a:pt x="264" y="553"/>
                                </a:lnTo>
                                <a:lnTo>
                                  <a:pt x="293" y="596"/>
                                </a:lnTo>
                                <a:lnTo>
                                  <a:pt x="341" y="673"/>
                                </a:lnTo>
                                <a:lnTo>
                                  <a:pt x="374" y="716"/>
                                </a:lnTo>
                                <a:lnTo>
                                  <a:pt x="403" y="755"/>
                                </a:lnTo>
                                <a:lnTo>
                                  <a:pt x="427" y="793"/>
                                </a:lnTo>
                                <a:lnTo>
                                  <a:pt x="456" y="827"/>
                                </a:lnTo>
                                <a:lnTo>
                                  <a:pt x="514" y="904"/>
                                </a:lnTo>
                                <a:lnTo>
                                  <a:pt x="542" y="937"/>
                                </a:lnTo>
                                <a:lnTo>
                                  <a:pt x="576" y="976"/>
                                </a:lnTo>
                                <a:lnTo>
                                  <a:pt x="634" y="1043"/>
                                </a:lnTo>
                                <a:lnTo>
                                  <a:pt x="667" y="1077"/>
                                </a:lnTo>
                                <a:lnTo>
                                  <a:pt x="696" y="1110"/>
                                </a:lnTo>
                                <a:lnTo>
                                  <a:pt x="797" y="1211"/>
                                </a:lnTo>
                                <a:lnTo>
                                  <a:pt x="830" y="1240"/>
                                </a:lnTo>
                                <a:lnTo>
                                  <a:pt x="864" y="1274"/>
                                </a:lnTo>
                                <a:lnTo>
                                  <a:pt x="893" y="1303"/>
                                </a:lnTo>
                                <a:lnTo>
                                  <a:pt x="927" y="1327"/>
                                </a:lnTo>
                                <a:lnTo>
                                  <a:pt x="955" y="1356"/>
                                </a:lnTo>
                                <a:lnTo>
                                  <a:pt x="989" y="1384"/>
                                </a:lnTo>
                                <a:lnTo>
                                  <a:pt x="1018" y="1408"/>
                                </a:lnTo>
                                <a:lnTo>
                                  <a:pt x="1051" y="1437"/>
                                </a:lnTo>
                                <a:lnTo>
                                  <a:pt x="1085" y="1461"/>
                                </a:lnTo>
                                <a:lnTo>
                                  <a:pt x="1114" y="1485"/>
                                </a:lnTo>
                                <a:lnTo>
                                  <a:pt x="1147" y="1509"/>
                                </a:lnTo>
                                <a:lnTo>
                                  <a:pt x="1176" y="1533"/>
                                </a:lnTo>
                                <a:lnTo>
                                  <a:pt x="1243" y="1586"/>
                                </a:lnTo>
                                <a:lnTo>
                                  <a:pt x="1277" y="1605"/>
                                </a:lnTo>
                                <a:lnTo>
                                  <a:pt x="1315" y="1629"/>
                                </a:lnTo>
                                <a:lnTo>
                                  <a:pt x="1392" y="1668"/>
                                </a:lnTo>
                                <a:lnTo>
                                  <a:pt x="1426" y="1687"/>
                                </a:lnTo>
                                <a:lnTo>
                                  <a:pt x="1464" y="1706"/>
                                </a:lnTo>
                                <a:lnTo>
                                  <a:pt x="1507" y="1726"/>
                                </a:lnTo>
                                <a:lnTo>
                                  <a:pt x="1546" y="1745"/>
                                </a:lnTo>
                                <a:lnTo>
                                  <a:pt x="1632" y="1783"/>
                                </a:lnTo>
                                <a:lnTo>
                                  <a:pt x="1680" y="1798"/>
                                </a:lnTo>
                                <a:lnTo>
                                  <a:pt x="1723" y="1817"/>
                                </a:lnTo>
                                <a:lnTo>
                                  <a:pt x="1776" y="1831"/>
                                </a:lnTo>
                                <a:lnTo>
                                  <a:pt x="1824" y="1846"/>
                                </a:lnTo>
                                <a:lnTo>
                                  <a:pt x="1877" y="1865"/>
                                </a:lnTo>
                                <a:lnTo>
                                  <a:pt x="1930" y="1879"/>
                                </a:lnTo>
                                <a:lnTo>
                                  <a:pt x="1988" y="1894"/>
                                </a:lnTo>
                                <a:lnTo>
                                  <a:pt x="2050" y="1908"/>
                                </a:lnTo>
                                <a:lnTo>
                                  <a:pt x="2108" y="1923"/>
                                </a:lnTo>
                                <a:lnTo>
                                  <a:pt x="2175" y="1937"/>
                                </a:lnTo>
                                <a:lnTo>
                                  <a:pt x="2180" y="1937"/>
                                </a:lnTo>
                                <a:lnTo>
                                  <a:pt x="2237" y="1947"/>
                                </a:lnTo>
                                <a:lnTo>
                                  <a:pt x="2304" y="1961"/>
                                </a:lnTo>
                                <a:lnTo>
                                  <a:pt x="2372" y="1971"/>
                                </a:lnTo>
                                <a:lnTo>
                                  <a:pt x="2448" y="1985"/>
                                </a:lnTo>
                                <a:lnTo>
                                  <a:pt x="2592" y="2004"/>
                                </a:lnTo>
                                <a:lnTo>
                                  <a:pt x="2664" y="2019"/>
                                </a:lnTo>
                                <a:lnTo>
                                  <a:pt x="2895" y="2047"/>
                                </a:lnTo>
                                <a:lnTo>
                                  <a:pt x="2976" y="2057"/>
                                </a:lnTo>
                                <a:lnTo>
                                  <a:pt x="3058" y="2062"/>
                                </a:lnTo>
                                <a:lnTo>
                                  <a:pt x="3221" y="2081"/>
                                </a:lnTo>
                                <a:lnTo>
                                  <a:pt x="3308" y="2086"/>
                                </a:lnTo>
                                <a:lnTo>
                                  <a:pt x="3394" y="2096"/>
                                </a:lnTo>
                                <a:lnTo>
                                  <a:pt x="3485" y="2100"/>
                                </a:lnTo>
                                <a:lnTo>
                                  <a:pt x="3572" y="2105"/>
                                </a:lnTo>
                                <a:lnTo>
                                  <a:pt x="3663" y="2115"/>
                                </a:lnTo>
                                <a:lnTo>
                                  <a:pt x="3951" y="2129"/>
                                </a:lnTo>
                                <a:lnTo>
                                  <a:pt x="4047" y="2129"/>
                                </a:lnTo>
                                <a:lnTo>
                                  <a:pt x="4249" y="2139"/>
                                </a:lnTo>
                                <a:lnTo>
                                  <a:pt x="4350" y="2139"/>
                                </a:lnTo>
                                <a:lnTo>
                                  <a:pt x="4450" y="2144"/>
                                </a:lnTo>
                                <a:lnTo>
                                  <a:pt x="4772" y="2144"/>
                                </a:lnTo>
                                <a:lnTo>
                                  <a:pt x="4882" y="2148"/>
                                </a:lnTo>
                                <a:lnTo>
                                  <a:pt x="4998" y="2148"/>
                                </a:lnTo>
                                <a:lnTo>
                                  <a:pt x="4998" y="2120"/>
                                </a:lnTo>
                                <a:lnTo>
                                  <a:pt x="4882" y="2120"/>
                                </a:lnTo>
                                <a:lnTo>
                                  <a:pt x="4772" y="2115"/>
                                </a:lnTo>
                                <a:lnTo>
                                  <a:pt x="4450" y="2115"/>
                                </a:lnTo>
                                <a:lnTo>
                                  <a:pt x="4350" y="2110"/>
                                </a:lnTo>
                                <a:lnTo>
                                  <a:pt x="4249" y="2110"/>
                                </a:lnTo>
                                <a:lnTo>
                                  <a:pt x="4047" y="2100"/>
                                </a:lnTo>
                                <a:lnTo>
                                  <a:pt x="3951" y="2100"/>
                                </a:lnTo>
                                <a:lnTo>
                                  <a:pt x="3663" y="2086"/>
                                </a:lnTo>
                                <a:lnTo>
                                  <a:pt x="3572" y="2076"/>
                                </a:lnTo>
                                <a:lnTo>
                                  <a:pt x="3485" y="2072"/>
                                </a:lnTo>
                                <a:lnTo>
                                  <a:pt x="3394" y="2067"/>
                                </a:lnTo>
                                <a:lnTo>
                                  <a:pt x="3308" y="2057"/>
                                </a:lnTo>
                                <a:lnTo>
                                  <a:pt x="3221" y="2052"/>
                                </a:lnTo>
                                <a:lnTo>
                                  <a:pt x="3058" y="2033"/>
                                </a:lnTo>
                                <a:lnTo>
                                  <a:pt x="2976" y="2028"/>
                                </a:lnTo>
                                <a:lnTo>
                                  <a:pt x="2895" y="2019"/>
                                </a:lnTo>
                                <a:lnTo>
                                  <a:pt x="2664" y="1990"/>
                                </a:lnTo>
                                <a:lnTo>
                                  <a:pt x="2592" y="1975"/>
                                </a:lnTo>
                                <a:lnTo>
                                  <a:pt x="2448" y="1956"/>
                                </a:lnTo>
                                <a:lnTo>
                                  <a:pt x="2381" y="1942"/>
                                </a:lnTo>
                                <a:lnTo>
                                  <a:pt x="2314" y="1932"/>
                                </a:lnTo>
                                <a:lnTo>
                                  <a:pt x="2247" y="1918"/>
                                </a:lnTo>
                                <a:lnTo>
                                  <a:pt x="2180" y="1908"/>
                                </a:lnTo>
                                <a:lnTo>
                                  <a:pt x="2184" y="1908"/>
                                </a:lnTo>
                                <a:lnTo>
                                  <a:pt x="2117" y="1894"/>
                                </a:lnTo>
                                <a:lnTo>
                                  <a:pt x="2060" y="1879"/>
                                </a:lnTo>
                                <a:lnTo>
                                  <a:pt x="1997" y="1865"/>
                                </a:lnTo>
                                <a:lnTo>
                                  <a:pt x="1939" y="1850"/>
                                </a:lnTo>
                                <a:lnTo>
                                  <a:pt x="1887" y="1836"/>
                                </a:lnTo>
                                <a:lnTo>
                                  <a:pt x="1834" y="1817"/>
                                </a:lnTo>
                                <a:lnTo>
                                  <a:pt x="1786" y="1802"/>
                                </a:lnTo>
                                <a:lnTo>
                                  <a:pt x="1733" y="1788"/>
                                </a:lnTo>
                                <a:lnTo>
                                  <a:pt x="1690" y="1769"/>
                                </a:lnTo>
                                <a:lnTo>
                                  <a:pt x="1642" y="1754"/>
                                </a:lnTo>
                                <a:lnTo>
                                  <a:pt x="1555" y="1716"/>
                                </a:lnTo>
                                <a:lnTo>
                                  <a:pt x="1517" y="1697"/>
                                </a:lnTo>
                                <a:lnTo>
                                  <a:pt x="1474" y="1677"/>
                                </a:lnTo>
                                <a:lnTo>
                                  <a:pt x="1435" y="1658"/>
                                </a:lnTo>
                                <a:lnTo>
                                  <a:pt x="1402" y="1639"/>
                                </a:lnTo>
                                <a:lnTo>
                                  <a:pt x="1363" y="1620"/>
                                </a:lnTo>
                                <a:lnTo>
                                  <a:pt x="1335" y="1601"/>
                                </a:lnTo>
                                <a:lnTo>
                                  <a:pt x="1296" y="1577"/>
                                </a:lnTo>
                                <a:lnTo>
                                  <a:pt x="1263" y="1557"/>
                                </a:lnTo>
                                <a:lnTo>
                                  <a:pt x="1195" y="1514"/>
                                </a:lnTo>
                                <a:lnTo>
                                  <a:pt x="1167" y="1490"/>
                                </a:lnTo>
                                <a:lnTo>
                                  <a:pt x="1133" y="1466"/>
                                </a:lnTo>
                                <a:lnTo>
                                  <a:pt x="1104" y="1442"/>
                                </a:lnTo>
                                <a:lnTo>
                                  <a:pt x="1071" y="1418"/>
                                </a:lnTo>
                                <a:lnTo>
                                  <a:pt x="1037" y="1389"/>
                                </a:lnTo>
                                <a:lnTo>
                                  <a:pt x="1008" y="1365"/>
                                </a:lnTo>
                                <a:lnTo>
                                  <a:pt x="975" y="1336"/>
                                </a:lnTo>
                                <a:lnTo>
                                  <a:pt x="946" y="1307"/>
                                </a:lnTo>
                                <a:lnTo>
                                  <a:pt x="912" y="1283"/>
                                </a:lnTo>
                                <a:lnTo>
                                  <a:pt x="883" y="1255"/>
                                </a:lnTo>
                                <a:lnTo>
                                  <a:pt x="850" y="1221"/>
                                </a:lnTo>
                                <a:lnTo>
                                  <a:pt x="816" y="1192"/>
                                </a:lnTo>
                                <a:lnTo>
                                  <a:pt x="715" y="1091"/>
                                </a:lnTo>
                                <a:lnTo>
                                  <a:pt x="686" y="1058"/>
                                </a:lnTo>
                                <a:lnTo>
                                  <a:pt x="653" y="1024"/>
                                </a:lnTo>
                                <a:lnTo>
                                  <a:pt x="595" y="957"/>
                                </a:lnTo>
                                <a:lnTo>
                                  <a:pt x="562" y="918"/>
                                </a:lnTo>
                                <a:lnTo>
                                  <a:pt x="533" y="885"/>
                                </a:lnTo>
                                <a:lnTo>
                                  <a:pt x="475" y="808"/>
                                </a:lnTo>
                                <a:lnTo>
                                  <a:pt x="446" y="774"/>
                                </a:lnTo>
                                <a:lnTo>
                                  <a:pt x="422" y="736"/>
                                </a:lnTo>
                                <a:lnTo>
                                  <a:pt x="394" y="697"/>
                                </a:lnTo>
                                <a:lnTo>
                                  <a:pt x="370" y="654"/>
                                </a:lnTo>
                                <a:lnTo>
                                  <a:pt x="322" y="577"/>
                                </a:lnTo>
                                <a:lnTo>
                                  <a:pt x="293" y="534"/>
                                </a:lnTo>
                                <a:lnTo>
                                  <a:pt x="173" y="322"/>
                                </a:lnTo>
                                <a:lnTo>
                                  <a:pt x="154" y="279"/>
                                </a:lnTo>
                                <a:lnTo>
                                  <a:pt x="130" y="236"/>
                                </a:lnTo>
                                <a:lnTo>
                                  <a:pt x="106" y="188"/>
                                </a:lnTo>
                                <a:lnTo>
                                  <a:pt x="67" y="92"/>
                                </a:lnTo>
                                <a:lnTo>
                                  <a:pt x="48" y="48"/>
                                </a:lnTo>
                                <a:lnTo>
                                  <a:pt x="29" y="0"/>
                                </a:lnTo>
                                <a:lnTo>
                                  <a:pt x="0" y="1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2" name="Rectangle 39"/>
                        <wps:cNvSpPr>
                          <a:spLocks noChangeArrowheads="1"/>
                        </wps:cNvSpPr>
                        <wps:spPr bwMode="auto">
                          <a:xfrm>
                            <a:off x="3079054"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3" name="Rectangle 40"/>
                        <wps:cNvSpPr>
                          <a:spLocks noChangeArrowheads="1"/>
                        </wps:cNvSpPr>
                        <wps:spPr bwMode="auto">
                          <a:xfrm>
                            <a:off x="3180725"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9"/>
                                  <w:szCs w:val="12"/>
                                  <w:lang w:val="en-US"/>
                                </w:rPr>
                                <w:t>7</w:t>
                              </w:r>
                            </w:p>
                          </w:txbxContent>
                        </wps:txbx>
                        <wps:bodyPr rot="0" vert="horz" wrap="square" lIns="0" tIns="0" rIns="0" bIns="0" anchor="t" anchorCtr="0" upright="1">
                          <a:noAutofit/>
                        </wps:bodyPr>
                      </wps:wsp>
                      <wps:wsp>
                        <wps:cNvPr id="16014" name="Rectangle 41"/>
                        <wps:cNvSpPr>
                          <a:spLocks noChangeArrowheads="1"/>
                        </wps:cNvSpPr>
                        <wps:spPr bwMode="auto">
                          <a:xfrm>
                            <a:off x="2281102"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5" name="Rectangle 42"/>
                        <wps:cNvSpPr>
                          <a:spLocks noChangeArrowheads="1"/>
                        </wps:cNvSpPr>
                        <wps:spPr bwMode="auto">
                          <a:xfrm>
                            <a:off x="2382773"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9"/>
                                  <w:szCs w:val="12"/>
                                  <w:lang w:val="en-US"/>
                                </w:rPr>
                                <w:t>6</w:t>
                              </w:r>
                            </w:p>
                          </w:txbxContent>
                        </wps:txbx>
                        <wps:bodyPr rot="0" vert="horz" wrap="square" lIns="0" tIns="0" rIns="0" bIns="0" anchor="t" anchorCtr="0" upright="1">
                          <a:noAutofit/>
                        </wps:bodyPr>
                      </wps:wsp>
                      <wps:wsp>
                        <wps:cNvPr id="16016" name="Rectangle 43"/>
                        <wps:cNvSpPr>
                          <a:spLocks noChangeArrowheads="1"/>
                        </wps:cNvSpPr>
                        <wps:spPr bwMode="auto">
                          <a:xfrm>
                            <a:off x="1480740"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7" name="Rectangle 44"/>
                        <wps:cNvSpPr>
                          <a:spLocks noChangeArrowheads="1"/>
                        </wps:cNvSpPr>
                        <wps:spPr bwMode="auto">
                          <a:xfrm>
                            <a:off x="1582412"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9"/>
                                  <w:szCs w:val="12"/>
                                  <w:lang w:val="en-US"/>
                                </w:rPr>
                                <w:t>5</w:t>
                              </w:r>
                            </w:p>
                          </w:txbxContent>
                        </wps:txbx>
                        <wps:bodyPr rot="0" vert="horz" wrap="square" lIns="0" tIns="0" rIns="0" bIns="0" anchor="t" anchorCtr="0" upright="1">
                          <a:noAutofit/>
                        </wps:bodyPr>
                      </wps:wsp>
                      <wps:wsp>
                        <wps:cNvPr id="16018" name="Rectangle 45"/>
                        <wps:cNvSpPr>
                          <a:spLocks noChangeArrowheads="1"/>
                        </wps:cNvSpPr>
                        <wps:spPr bwMode="auto">
                          <a:xfrm>
                            <a:off x="707845"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9" name="Rectangle 46"/>
                        <wps:cNvSpPr>
                          <a:spLocks noChangeArrowheads="1"/>
                        </wps:cNvSpPr>
                        <wps:spPr bwMode="auto">
                          <a:xfrm>
                            <a:off x="809516"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9"/>
                                  <w:szCs w:val="12"/>
                                  <w:lang w:val="en-US"/>
                                </w:rPr>
                                <w:t>4</w:t>
                              </w:r>
                            </w:p>
                          </w:txbxContent>
                        </wps:txbx>
                        <wps:bodyPr rot="0" vert="horz" wrap="square" lIns="0" tIns="0" rIns="0" bIns="0" anchor="t" anchorCtr="0" upright="1">
                          <a:noAutofit/>
                        </wps:bodyPr>
                      </wps:wsp>
                      <wps:wsp>
                        <wps:cNvPr id="16020" name="Line 47"/>
                        <wps:cNvCnPr/>
                        <wps:spPr bwMode="auto">
                          <a:xfrm flipV="1">
                            <a:off x="1542900" y="1044265"/>
                            <a:ext cx="482" cy="5257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1" name="Line 48"/>
                        <wps:cNvCnPr/>
                        <wps:spPr bwMode="auto">
                          <a:xfrm flipV="1">
                            <a:off x="2334106" y="1243288"/>
                            <a:ext cx="482" cy="32672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2" name="Line 49"/>
                        <wps:cNvCnPr/>
                        <wps:spPr bwMode="auto">
                          <a:xfrm flipV="1">
                            <a:off x="3127721" y="1282803"/>
                            <a:ext cx="482" cy="28720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3" name="Line 50"/>
                        <wps:cNvCnPr/>
                        <wps:spPr bwMode="auto">
                          <a:xfrm flipH="1">
                            <a:off x="747357" y="1044265"/>
                            <a:ext cx="795543"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4" name="Line 51"/>
                        <wps:cNvCnPr/>
                        <wps:spPr bwMode="auto">
                          <a:xfrm flipH="1">
                            <a:off x="749285" y="1243288"/>
                            <a:ext cx="1584821"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5" name="Line 52"/>
                        <wps:cNvCnPr/>
                        <wps:spPr bwMode="auto">
                          <a:xfrm flipH="1">
                            <a:off x="749285" y="1282803"/>
                            <a:ext cx="2378436"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6" name="Rectangle 53"/>
                        <wps:cNvSpPr>
                          <a:spLocks noChangeArrowheads="1"/>
                        </wps:cNvSpPr>
                        <wps:spPr bwMode="auto">
                          <a:xfrm>
                            <a:off x="805180" y="0"/>
                            <a:ext cx="400903"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R (N/mm</w:t>
                              </w:r>
                            </w:p>
                          </w:txbxContent>
                        </wps:txbx>
                        <wps:bodyPr rot="0" vert="horz" wrap="square" lIns="0" tIns="0" rIns="0" bIns="0" anchor="t" anchorCtr="0" upright="1">
                          <a:noAutofit/>
                        </wps:bodyPr>
                      </wps:wsp>
                      <wps:wsp>
                        <wps:cNvPr id="16027" name="Rectangle 54"/>
                        <wps:cNvSpPr>
                          <a:spLocks noChangeArrowheads="1"/>
                        </wps:cNvSpPr>
                        <wps:spPr bwMode="auto">
                          <a:xfrm>
                            <a:off x="1205119" y="16384"/>
                            <a:ext cx="17347" cy="129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9"/>
                                  <w:szCs w:val="12"/>
                                  <w:lang w:val="en-US"/>
                                </w:rPr>
                                <w:t xml:space="preserve"> </w:t>
                              </w:r>
                            </w:p>
                          </w:txbxContent>
                        </wps:txbx>
                        <wps:bodyPr rot="0" vert="horz" wrap="square" lIns="0" tIns="0" rIns="0" bIns="0" anchor="t" anchorCtr="0" upright="1">
                          <a:noAutofit/>
                        </wps:bodyPr>
                      </wps:wsp>
                      <wps:wsp>
                        <wps:cNvPr id="16028" name="Rectangle 55"/>
                        <wps:cNvSpPr>
                          <a:spLocks noChangeArrowheads="1"/>
                        </wps:cNvSpPr>
                        <wps:spPr bwMode="auto">
                          <a:xfrm>
                            <a:off x="1233067" y="1638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9"/>
                                  <w:szCs w:val="12"/>
                                  <w:lang w:val="en-US"/>
                                </w:rPr>
                                <w:t>2</w:t>
                              </w:r>
                            </w:p>
                          </w:txbxContent>
                        </wps:txbx>
                        <wps:bodyPr rot="0" vert="horz" wrap="square" lIns="0" tIns="0" rIns="0" bIns="0" anchor="t" anchorCtr="0" upright="1">
                          <a:noAutofit/>
                        </wps:bodyPr>
                      </wps:wsp>
                      <wps:wsp>
                        <wps:cNvPr id="16029" name="Rectangle 56"/>
                        <wps:cNvSpPr>
                          <a:spLocks noChangeArrowheads="1"/>
                        </wps:cNvSpPr>
                        <wps:spPr bwMode="auto">
                          <a:xfrm>
                            <a:off x="1267761" y="0"/>
                            <a:ext cx="35657"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w:t>
                              </w:r>
                            </w:p>
                          </w:txbxContent>
                        </wps:txbx>
                        <wps:bodyPr rot="0" vert="horz" wrap="square" lIns="0" tIns="0" rIns="0" bIns="0" anchor="t" anchorCtr="0" upright="1">
                          <a:noAutofit/>
                        </wps:bodyPr>
                      </wps:wsp>
                      <wps:wsp>
                        <wps:cNvPr id="16030" name="Rectangle 57"/>
                        <wps:cNvSpPr>
                          <a:spLocks noChangeArrowheads="1"/>
                        </wps:cNvSpPr>
                        <wps:spPr bwMode="auto">
                          <a:xfrm>
                            <a:off x="640867" y="1303524"/>
                            <a:ext cx="3032795" cy="1397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1" name="Rectangle 58"/>
                        <wps:cNvSpPr>
                          <a:spLocks noChangeArrowheads="1"/>
                        </wps:cNvSpPr>
                        <wps:spPr bwMode="auto">
                          <a:xfrm>
                            <a:off x="0" y="1095346"/>
                            <a:ext cx="280440"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Limite</w:t>
                              </w:r>
                              <w:proofErr w:type="spellEnd"/>
                            </w:p>
                          </w:txbxContent>
                        </wps:txbx>
                        <wps:bodyPr rot="0" vert="horz" wrap="square" lIns="0" tIns="0" rIns="0" bIns="0" anchor="t" anchorCtr="0" upright="1">
                          <a:noAutofit/>
                        </wps:bodyPr>
                      </wps:wsp>
                      <wps:wsp>
                        <wps:cNvPr id="23399" name="Rectangle 59"/>
                        <wps:cNvSpPr>
                          <a:spLocks noChangeArrowheads="1"/>
                        </wps:cNvSpPr>
                        <wps:spPr bwMode="auto">
                          <a:xfrm>
                            <a:off x="0" y="1229795"/>
                            <a:ext cx="552688"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d'endurance</w:t>
                              </w:r>
                              <w:proofErr w:type="spellEnd"/>
                            </w:p>
                          </w:txbxContent>
                        </wps:txbx>
                        <wps:bodyPr rot="0" vert="horz" wrap="square" lIns="0" tIns="0" rIns="0" bIns="0" anchor="t" anchorCtr="0" upright="1">
                          <a:noAutofit/>
                        </wps:bodyPr>
                      </wps:wsp>
                      <wps:wsp>
                        <wps:cNvPr id="23403" name="Rectangle 60"/>
                        <wps:cNvSpPr>
                          <a:spLocks noChangeArrowheads="1"/>
                        </wps:cNvSpPr>
                        <wps:spPr bwMode="auto">
                          <a:xfrm>
                            <a:off x="0" y="1363761"/>
                            <a:ext cx="460653"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Comic Sans MS" w:hAnsi="Comic Sans MS" w:cs="Comic Sans MS"/>
                                  <w:color w:val="000000"/>
                                  <w:sz w:val="15"/>
                                  <w:lang w:val="en-US"/>
                                </w:rPr>
                                <w:t>(270 MPa)</w:t>
                              </w:r>
                            </w:p>
                          </w:txbxContent>
                        </wps:txbx>
                        <wps:bodyPr rot="0" vert="horz" wrap="square" lIns="0" tIns="0" rIns="0" bIns="0" anchor="t" anchorCtr="0" upright="1">
                          <a:noAutofit/>
                        </wps:bodyPr>
                      </wps:wsp>
                      <wps:wsp>
                        <wps:cNvPr id="23405" name="Freeform 61"/>
                        <wps:cNvSpPr>
                          <a:spLocks/>
                        </wps:cNvSpPr>
                        <wps:spPr bwMode="auto">
                          <a:xfrm>
                            <a:off x="451016" y="1185460"/>
                            <a:ext cx="245264" cy="97343"/>
                          </a:xfrm>
                          <a:custGeom>
                            <a:avLst/>
                            <a:gdLst>
                              <a:gd name="T0" fmla="*/ 0 w 509"/>
                              <a:gd name="T1" fmla="*/ 0 h 202"/>
                              <a:gd name="T2" fmla="*/ 509 w 509"/>
                              <a:gd name="T3" fmla="*/ 0 h 202"/>
                              <a:gd name="T4" fmla="*/ 509 w 509"/>
                              <a:gd name="T5" fmla="*/ 173 h 202"/>
                              <a:gd name="T6" fmla="*/ 509 w 509"/>
                              <a:gd name="T7" fmla="*/ 202 h 202"/>
                            </a:gdLst>
                            <a:ahLst/>
                            <a:cxnLst>
                              <a:cxn ang="0">
                                <a:pos x="T0" y="T1"/>
                              </a:cxn>
                              <a:cxn ang="0">
                                <a:pos x="T2" y="T3"/>
                              </a:cxn>
                              <a:cxn ang="0">
                                <a:pos x="T4" y="T5"/>
                              </a:cxn>
                              <a:cxn ang="0">
                                <a:pos x="T6" y="T7"/>
                              </a:cxn>
                            </a:cxnLst>
                            <a:rect l="0" t="0" r="r" b="b"/>
                            <a:pathLst>
                              <a:path w="509" h="202">
                                <a:moveTo>
                                  <a:pt x="0" y="0"/>
                                </a:moveTo>
                                <a:lnTo>
                                  <a:pt x="509" y="0"/>
                                </a:lnTo>
                                <a:lnTo>
                                  <a:pt x="509" y="173"/>
                                </a:lnTo>
                                <a:lnTo>
                                  <a:pt x="509" y="20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06" name="Freeform 62"/>
                        <wps:cNvSpPr>
                          <a:spLocks/>
                        </wps:cNvSpPr>
                        <wps:spPr bwMode="auto">
                          <a:xfrm>
                            <a:off x="673151" y="1238951"/>
                            <a:ext cx="43849" cy="43852"/>
                          </a:xfrm>
                          <a:custGeom>
                            <a:avLst/>
                            <a:gdLst>
                              <a:gd name="T0" fmla="*/ 91 w 91"/>
                              <a:gd name="T1" fmla="*/ 0 h 91"/>
                              <a:gd name="T2" fmla="*/ 48 w 91"/>
                              <a:gd name="T3" fmla="*/ 91 h 91"/>
                              <a:gd name="T4" fmla="*/ 0 w 91"/>
                              <a:gd name="T5" fmla="*/ 0 h 91"/>
                              <a:gd name="T6" fmla="*/ 48 w 91"/>
                              <a:gd name="T7" fmla="*/ 48 h 91"/>
                              <a:gd name="T8" fmla="*/ 91 w 91"/>
                              <a:gd name="T9" fmla="*/ 0 h 91"/>
                            </a:gdLst>
                            <a:ahLst/>
                            <a:cxnLst>
                              <a:cxn ang="0">
                                <a:pos x="T0" y="T1"/>
                              </a:cxn>
                              <a:cxn ang="0">
                                <a:pos x="T2" y="T3"/>
                              </a:cxn>
                              <a:cxn ang="0">
                                <a:pos x="T4" y="T5"/>
                              </a:cxn>
                              <a:cxn ang="0">
                                <a:pos x="T6" y="T7"/>
                              </a:cxn>
                              <a:cxn ang="0">
                                <a:pos x="T8" y="T9"/>
                              </a:cxn>
                            </a:cxnLst>
                            <a:rect l="0" t="0" r="r" b="b"/>
                            <a:pathLst>
                              <a:path w="91" h="91">
                                <a:moveTo>
                                  <a:pt x="91" y="0"/>
                                </a:moveTo>
                                <a:lnTo>
                                  <a:pt x="48" y="91"/>
                                </a:lnTo>
                                <a:lnTo>
                                  <a:pt x="0" y="0"/>
                                </a:lnTo>
                                <a:lnTo>
                                  <a:pt x="48" y="48"/>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407" name="Rectangle 63"/>
                        <wps:cNvSpPr>
                          <a:spLocks noChangeArrowheads="1"/>
                        </wps:cNvSpPr>
                        <wps:spPr bwMode="auto">
                          <a:xfrm>
                            <a:off x="1447974" y="724769"/>
                            <a:ext cx="750730"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wps:txbx>
                        <wps:bodyPr rot="0" vert="horz" wrap="square" lIns="0" tIns="0" rIns="0" bIns="0" anchor="t" anchorCtr="0" upright="1">
                          <a:noAutofit/>
                        </wps:bodyPr>
                      </wps:wsp>
                      <wps:wsp>
                        <wps:cNvPr id="23408" name="Rectangle 64"/>
                        <wps:cNvSpPr>
                          <a:spLocks noChangeArrowheads="1"/>
                        </wps:cNvSpPr>
                        <wps:spPr bwMode="auto">
                          <a:xfrm>
                            <a:off x="3414425" y="1512185"/>
                            <a:ext cx="80132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wps:txbx>
                        <wps:bodyPr rot="0" vert="horz" wrap="square" lIns="0" tIns="0" rIns="0" bIns="0" anchor="t" anchorCtr="0" upright="1">
                          <a:noAutofit/>
                        </wps:bodyPr>
                      </wps:wsp>
                      <wps:wsp>
                        <wps:cNvPr id="23409" name="Rectangle 65"/>
                        <wps:cNvSpPr>
                          <a:spLocks noChangeArrowheads="1"/>
                        </wps:cNvSpPr>
                        <wps:spPr bwMode="auto">
                          <a:xfrm>
                            <a:off x="1966450" y="189866"/>
                            <a:ext cx="1619997"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wps:txbx>
                        <wps:bodyPr rot="0" vert="horz" wrap="square" lIns="0" tIns="0" rIns="0" bIns="0" anchor="t" anchorCtr="0" upright="1">
                          <a:noAutofit/>
                        </wps:bodyPr>
                      </wps:wsp>
                      <wps:wsp>
                        <wps:cNvPr id="23410" name="Rectangle 66"/>
                        <wps:cNvSpPr>
                          <a:spLocks noChangeArrowheads="1"/>
                        </wps:cNvSpPr>
                        <wps:spPr bwMode="auto">
                          <a:xfrm>
                            <a:off x="1966450" y="331061"/>
                            <a:ext cx="1884053"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wps:txbx>
                        <wps:bodyPr rot="0" vert="horz" wrap="square" lIns="0" tIns="0" rIns="0" bIns="0" anchor="t" anchorCtr="0" upright="1">
                          <a:noAutofit/>
                        </wps:bodyPr>
                      </wps:wsp>
                      <wps:wsp>
                        <wps:cNvPr id="23411" name="Rectangle 67"/>
                        <wps:cNvSpPr>
                          <a:spLocks noChangeArrowheads="1"/>
                        </wps:cNvSpPr>
                        <wps:spPr bwMode="auto">
                          <a:xfrm>
                            <a:off x="1966450" y="472257"/>
                            <a:ext cx="1918747"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4B79" w:rsidRPr="00495AB6" w:rsidRDefault="00084B79"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wps:txbx>
                        <wps:bodyPr rot="0" vert="horz" wrap="square" lIns="0" tIns="0" rIns="0" bIns="0" anchor="t" anchorCtr="0" upright="1">
                          <a:noAutofit/>
                        </wps:bodyPr>
                      </wps:wsp>
                    </wpc:wpc>
                  </a:graphicData>
                </a:graphic>
              </wp:inline>
            </w:drawing>
          </mc:Choice>
          <mc:Fallback>
            <w:pict>
              <v:group id="Zone de dessin 23412" o:spid="_x0000_s4524" editas="canvas" style="width:342.8pt;height:136.6pt;mso-position-horizontal-relative:char;mso-position-vertical-relative:line" coordsize="43535,1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">
                <v:shape id="_x0000_s4525" type="#_x0000_t75" style="position:absolute;width:43535;height:17348;visibility:visible;mso-wrap-style:square">
                  <v:fill o:detectmouseclick="t"/>
                  <v:path o:connecttype="none"/>
                </v:shape>
                <v:rect id="Rectangle 33" o:spid="_x0000_s4526" style="position:absolute;left:13925;top:6968;width:8514;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tXcUA&#10;AADeAAAADwAAAGRycy9kb3ducmV2LnhtbESPT4vCMBDF78J+hzAL3jRdD1K6RmkXRA9e/AP2ODSz&#10;Tdlm0m2i1m9vBMHbDO+937xZrAbbiiv1vnGs4GuagCCunG64VnA6ricpCB+QNbaOScGdPKyWH6MF&#10;ZtrdeE/XQ6hFhLDPUIEJocuk9JUhi37qOuKo/breYohrX0vd4y3CbStnSTKXFhuOFwx29GOo+jtc&#10;rAJq/9fnNM335aYoqqTTpdnsSqXGn0P+DSLQEN7mV3qrY/15RMLznTiD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C1dxQAAAN4AAAAPAAAAAAAAAAAAAAAAAJgCAABkcnMv&#10;ZG93bnJldi54bWxQSwUGAAAAAAQABAD1AAAAigMAAAAA&#10;" strokeweight="0"/>
                <v:line id="Line 34" o:spid="_x0000_s4527" style="position:absolute;flip:y;visibility:visible;mso-wrap-style:square" from="7492,115" to="7497,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3pMYAAADeAAAADwAAAGRycy9kb3ducmV2LnhtbERPTWsCMRC9C/0PYQq9adIetGyNIi0t&#10;RbDFbT30Nm6mu4ubyZJEN/57UxB6m8f7nPky2U6cyIfWsYb7iQJBXDnTcq3h++t1/AgiRGSDnWPS&#10;cKYAy8XNaI6FcQNv6VTGWuQQDgVqaGLsCylD1ZDFMHE9ceZ+nbcYM/S1NB6HHG47+aDUVFpsOTc0&#10;2NNzQ9WhPFoN248Z7/3bMR3Sfth8/uzq9e5lpfXdbVo9gYiU4r/46n43ef5UqRn8vZNv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8N6TGAAAA3gAAAA8AAAAAAAAA&#10;AAAAAAAAoQIAAGRycy9kb3ducmV2LnhtbFBLBQYAAAAABAAEAPkAAACUAwAAAAA=&#10;" strokeweight="0"/>
                <v:shape id="Freeform 35" o:spid="_x0000_s4528" style="position:absolute;left:7285;top:115;width:439;height:419;visibility:visible;mso-wrap-style:square;v-text-anchor:top" coordsize="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qEsYA&#10;AADeAAAADwAAAGRycy9kb3ducmV2LnhtbESPQWsCMRCF74X+hzAFbzWpiLSrUUpBUcRDbS+9DZtx&#10;s7iZbDdRV3+9cyj0NsN78943s0UfGnWmLtWRLbwMDSjiMrqaKwvfX8vnV1ApIztsIpOFKyVYzB8f&#10;Zli4eOFPOu9zpSSEU4EWfM5toXUqPQVMw9gSi3aIXcAsa1dp1+FFwkOjR8ZMdMCapcFjSx+eyuP+&#10;FCwg7xKdfrfj+rY7rJabtRv7nzdrB0/9+xRUpj7/m/+u107wJ8YIr7wj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PqEsYAAADeAAAADwAAAAAAAAAAAAAAAACYAgAAZHJz&#10;L2Rvd25yZXYueG1sUEsFBgAAAAAEAAQA9QAAAIsDAAAAAA==&#10;" path="m,87l43,,91,87,43,43,,87xe" fillcolor="black" strokeweight="0">
                  <v:path arrowok="t" o:connecttype="custom" o:connectlocs="0,41925;20720,0;43849,41925;20720,20722;0,41925" o:connectangles="0,0,0,0,0"/>
                </v:shape>
                <v:line id="Line 36" o:spid="_x0000_s4529" style="position:absolute;visibility:visible;mso-wrap-style:square" from="7492,15700" to="33450,15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cKsQAAADeAAAADwAAAGRycy9kb3ducmV2LnhtbERP32vCMBB+F/Y/hBv4pomCXe2MIuJw&#10;e9uqgo9Hc2uDzaU0mXb//TIY7O0+vp+32gyuFTfqg/WsYTZVIIgrbyzXGk7Hl0kOIkRkg61n0vBN&#10;ATbrh9EKC+Pv/EG3MtYihXAoUEMTY1dIGaqGHIap74gT9+l7hzHBvpamx3sKd62cK5VJh5ZTQ4Md&#10;7RqqruWX02Dfs8Pi7em8PMv9Ic4u+TW37qT1+HHYPoOINMR/8Z/71aT5mVJL+H0n3S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EpwqxAAAAN4AAAAPAAAAAAAAAAAA&#10;AAAAAKECAABkcnMvZG93bnJldi54bWxQSwUGAAAAAAQABAD5AAAAkgMAAAAA&#10;" strokeweight="0"/>
                <v:shape id="Freeform 37" o:spid="_x0000_s4530" style="position:absolute;left:33035;top:15468;width:415;height:439;visibility:visible;mso-wrap-style:square;v-text-anchor:top" coordsize="8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XLcYA&#10;AADeAAAADwAAAGRycy9kb3ducmV2LnhtbESPQWvDMAyF74P+B6PCbquTMrqR1S1lo1AYDNpu3VXE&#10;Whway8F2m+zfT4fCbhJ6eu99y/XoO3WlmNrABspZAYq4DrblxsDncfvwDCplZItdYDLwSwnWq8nd&#10;EisbBt7T9ZAbJSacKjTgcu4rrVPtyGOahZ5Ybj8hesyyxkbbiIOY+07Pi2KhPbYsCQ57enVUnw8X&#10;b2Cg+dvj++6jLkfsvk7fpxhd82TM/XTcvIDKNOZ/8e17Z6X+oigF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SXLcYAAADeAAAADwAAAAAAAAAAAAAAAACYAgAAZHJz&#10;L2Rvd25yZXYueG1sUEsFBgAAAAAEAAQA9QAAAIsDAAAAAA==&#10;" path="m,l86,48,,91,43,48,,xe" fillcolor="black" strokeweight="0">
                  <v:path arrowok="t" o:connecttype="custom" o:connectlocs="0,0;41440,23131;0,43852;20720,23131;0,0" o:connectangles="0,0,0,0,0"/>
                </v:shape>
                <v:shape id="Freeform 38" o:spid="_x0000_s4531" style="position:absolute;left:8952;top:2568;width:24083;height:10351;visibility:visible;mso-wrap-style:square;v-text-anchor:top" coordsize="4998,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UQcQA&#10;AADeAAAADwAAAGRycy9kb3ducmV2LnhtbERPS4vCMBC+L/gfwgjeNO0e3KUaRYVFb64PfNyGZmyK&#10;zaQ2We3+e7Mg7G0+vueMp62txJ0aXzpWkA4SEMS50yUXCva7r/4nCB+QNVaOScEveZhOOm9jzLR7&#10;8Ibu21CIGMI+QwUmhDqT0ueGLPqBq4kjd3GNxRBhU0jd4COG20q+J8lQWiw5NhisaWEov25/rIIP&#10;ut2+54d8OVufjC6Px7Veni9K9brtbAQiUBv+xS/3Ssf5wyRN4e+deIO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1EHEAAAA3gAAAA8AAAAAAAAAAAAAAAAAmAIAAGRycy9k&#10;b3ducmV2LnhtbFBLBQYAAAAABAAEAPUAAACJAwAAAAA=&#10;" path="m,10l19,58r19,43l77,197r24,48l125,289r19,43l264,553r29,43l341,673r33,43l403,755r24,38l456,827r58,77l542,937r34,39l634,1043r33,34l696,1110r101,101l830,1240r34,34l893,1303r34,24l955,1356r34,28l1018,1408r33,29l1085,1461r29,24l1147,1509r29,24l1243,1586r34,19l1315,1629r77,39l1426,1687r38,19l1507,1726r39,19l1632,1783r48,15l1723,1817r53,14l1824,1846r53,19l1930,1879r58,15l2050,1908r58,15l2175,1937r5,l2237,1947r67,14l2372,1971r76,14l2592,2004r72,15l2895,2047r81,10l3058,2062r163,19l3308,2086r86,10l3485,2100r87,5l3663,2115r288,14l4047,2129r202,10l4350,2139r100,5l4772,2144r110,4l4998,2148r,-28l4882,2120r-110,-5l4450,2115r-100,-5l4249,2110r-202,-10l3951,2100r-288,-14l3572,2076r-87,-4l3394,2067r-86,-10l3221,2052r-163,-19l2976,2028r-81,-9l2664,1990r-72,-15l2448,1956r-67,-14l2314,1932r-67,-14l2180,1908r4,l2117,1894r-57,-15l1997,1865r-58,-15l1887,1836r-53,-19l1786,1802r-53,-14l1690,1769r-48,-15l1555,1716r-38,-19l1474,1677r-39,-19l1402,1639r-39,-19l1335,1601r-39,-24l1263,1557r-68,-43l1167,1490r-34,-24l1104,1442r-33,-24l1037,1389r-29,-24l975,1336r-29,-29l912,1283r-29,-28l850,1221r-34,-29l715,1091r-29,-33l653,1024,595,957,562,918,533,885,475,808,446,774,422,736,394,697,370,654,322,577,293,534,173,322,154,279,130,236,106,188,67,92,48,48,29,,,10xe" fillcolor="red" stroked="f">
                  <v:path arrowok="t" o:connecttype="custom" o:connectlocs="18310,48671;60232,139267;141183,287209;194188,363830;247673,435632;305496,502616;384038,583574;430296,627908;476555,666942;522813,704048;566661,738744;633639,785006;705436,822112;786387,859218;855774,882349;929980,905479;1015750,926683;1077910,938248;1179581,956560;1394970,986438;1552055,1002822;1679264,1011978;1903809,1025953;2096069,1030772;2352416,1035109;2352416,1021616;2096069,1016797;1903809,1011978;1679264,998485;1552055,988847;1394970,972945;1179581,942585;1082728,924273;1020087,912708;934317,891504;860593,868374;791206,845243;710254,808137;656768,780669;608583,750309;545942,706457;499684,669351;455835,629836;409577,588393;330552,509844;270802,442379;214907,372986;178286,315159;83361,155170;51077,90596;13974,0" o:connectangles="0,0,0,0,0,0,0,0,0,0,0,0,0,0,0,0,0,0,0,0,0,0,0,0,0,0,0,0,0,0,0,0,0,0,0,0,0,0,0,0,0,0,0,0,0,0,0,0,0,0,0"/>
                </v:shape>
                <v:rect id="Rectangle 39" o:spid="_x0000_s4532" style="position:absolute;left:30790;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vPsUA&#10;AADeAAAADwAAAGRycy9kb3ducmV2LnhtbERPS2uDQBC+F/Iflgn01qzJQRLjKtIH8ZhHIeltcKcq&#10;dWfF3UabX58tFHqbj+85aT6ZTlxpcK1lBctFBIK4srrlWsH76e1pDcJ5ZI2dZVLwQw7ybPaQYqLt&#10;yAe6Hn0tQgi7BBU03veJlK5qyKBb2J44cJ92MOgDHGqpBxxDuOnkKopiabDl0NBgT88NVV/Hb6Ng&#10;t+6LS2lvY929fuzO+/Pm5bTxSj3Op2ILwtPk/8V/7lKH+XG0XM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u8+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v:textbox>
                </v:rect>
                <v:rect id="Rectangle 40" o:spid="_x0000_s4533" style="position:absolute;left:31807;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pcUA&#10;AADeAAAADwAAAGRycy9kb3ducmV2LnhtbERPTWvCQBC9F/oflin01my0IE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kql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9"/>
                            <w:szCs w:val="12"/>
                            <w:lang w:val="en-US"/>
                          </w:rPr>
                          <w:t>7</w:t>
                        </w:r>
                      </w:p>
                    </w:txbxContent>
                  </v:textbox>
                </v:rect>
                <v:rect id="Rectangle 41" o:spid="_x0000_s4534" style="position:absolute;left:22811;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0cUA&#10;AADeAAAADwAAAGRycy9kb3ducmV2LnhtbERPTWvCQBC9F/oflin01myUI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9LR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v:textbox>
                </v:rect>
                <v:rect id="Rectangle 42" o:spid="_x0000_s4535" style="position:absolute;left:23827;top:16162;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3SsUA&#10;AADeAAAADwAAAGRycy9kb3ducmV2LnhtbERPTWvCQBC9F/oflin01mwUK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3dK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9"/>
                            <w:szCs w:val="12"/>
                            <w:lang w:val="en-US"/>
                          </w:rPr>
                          <w:t>6</w:t>
                        </w:r>
                      </w:p>
                    </w:txbxContent>
                  </v:textbox>
                </v:rect>
                <v:rect id="Rectangle 43" o:spid="_x0000_s4536" style="position:absolute;left:14807;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pPcUA&#10;AADeAAAADwAAAGRycy9kb3ducmV2LnhtbERPTWvCQBC9C/6HZYTedGMPIUY3QbTFHFstWG9DdkyC&#10;2dmQ3Zq0v75bKHibx/ucTT6aVtypd41lBctFBIK4tLrhSsHH6XWegHAeWWNrmRR8k4M8m042mGo7&#10;8Dvdj74SIYRdigpq77tUSlfWZNAtbEccuKvtDfoA+0rqHocQblr5HEWxNNhwaKixo11N5e34ZRQc&#10;km77WdifoWpfLofz23m1P628Uk+zcbsG4Wn0D/G/u9Bhfhwt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ek9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v:textbox>
                </v:rect>
                <v:rect id="Rectangle 44" o:spid="_x0000_s4537" style="position:absolute;left:15824;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1MpsUA&#10;AADeAAAADwAAAGRycy9kb3ducmV2LnhtbERPTWvCQBC9F/wPywjemo0erKauImoxxzYKsbchOybB&#10;7GzIbk3sr+8WCr3N433OajOYRtypc7VlBdMoBkFcWF1zqeB8entegHAeWWNjmRQ8yMFmPXpaYaJt&#10;zx90z3wpQgi7BBVU3reJlK6oyKCLbEscuKvtDPoAu1LqDvsQbho5i+O5NFhzaKiwpV1FxS37MgqO&#10;i3Z7Se13XzaHz2P+ni/3p6VXajIetq8gPA3+X/znTnWYP4+n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Uym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9"/>
                            <w:szCs w:val="12"/>
                            <w:lang w:val="en-US"/>
                          </w:rPr>
                          <w:t>5</w:t>
                        </w:r>
                      </w:p>
                    </w:txbxContent>
                  </v:textbox>
                </v:rect>
                <v:rect id="Rectangle 45" o:spid="_x0000_s4538" style="position:absolute;left:7078;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Y1MYA&#10;AADeAAAADwAAAGRycy9kb3ducmV2LnhtbESPQW/CMAyF75P4D5GRdhspOyAoBIRgExwZIAE3qzFt&#10;ReNUTUY7fv18QOJm6z2/93m26Fyl7tSE0rOB4SABRZx5W3Ju4Hj4/hiDChHZYuWZDPxRgMW89zbD&#10;1PqWf+i+j7mSEA4pGihirFOtQ1aQwzDwNbFoV984jLI2ubYNthLuKv2ZJCPtsGRpKLCmVUHZbf/r&#10;DGzG9fK89Y82r74um9PuNFkfJtGY9363nIKK1MWX+Xm9tYI/So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LY1MYAAADeAAAADwAAAAAAAAAAAAAAAACYAgAAZHJz&#10;L2Rvd25yZXYueG1sUEsFBgAAAAAEAAQA9QAAAIsDA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10</w:t>
                        </w:r>
                      </w:p>
                    </w:txbxContent>
                  </v:textbox>
                </v:rect>
                <v:rect id="Rectangle 46" o:spid="_x0000_s4539" style="position:absolute;left:8095;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9T8UA&#10;AADeAAAADwAAAGRycy9kb3ducmV2LnhtbERPTWvCQBC9F/wPywi91Y09BBPdBNEWc2y1YL0N2TEJ&#10;ZmdDdmvS/vquIHibx/ucVT6aVlypd41lBfNZBIK4tLrhSsHX4f1lAcJ5ZI2tZVLwSw7ybPK0wlTb&#10;gT/puveVCCHsUlRQe9+lUrqyJoNuZjviwJ1tb9AH2FdS9ziEcNPK1yiKpcGGQ0ONHW1qKi/7H6Ng&#10;t+jW34X9G6r27bQ7fhyT7SHxSj1Px/UShKfRP8R3d6HD/Dia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n1P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9"/>
                            <w:szCs w:val="12"/>
                            <w:lang w:val="en-US"/>
                          </w:rPr>
                          <w:t>4</w:t>
                        </w:r>
                      </w:p>
                    </w:txbxContent>
                  </v:textbox>
                </v:rect>
                <v:line id="Line 47" o:spid="_x0000_s4540" style="position:absolute;flip:y;visibility:visible;mso-wrap-style:square" from="15429,10442" to="15433,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zsMgAAADeAAAADwAAAGRycy9kb3ducmV2LnhtbESPQU8CMRCF7yb8h2ZIvElXDmhWCiES&#10;jDFRA8qB27Addjdsp5u2sPXfOwcTbzOZN++9b77MrlNXCrH1bOB+UoAirrxtuTbw/bW5ewQVE7LF&#10;zjMZ+KEIy8XoZo6l9QNv6bpLtRITjiUaaFLqS61j1ZDDOPE9sdxOPjhMsoZa24CDmLtOT4tiph22&#10;LAkN9vTcUHXeXZyB7ccDH8PLJZ/zcXj/POzrt/16ZcztOK+eQCXK6V/89/1qpf6smAq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qDzsMgAAADeAAAADwAAAAAA&#10;AAAAAAAAAAChAgAAZHJzL2Rvd25yZXYueG1sUEsFBgAAAAAEAAQA+QAAAJYDAAAAAA==&#10;" strokeweight="0"/>
                <v:line id="Line 48" o:spid="_x0000_s4541" style="position:absolute;flip:y;visibility:visible;mso-wrap-style:square" from="23341,12432" to="23345,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WK8UAAADeAAAADwAAAGRycy9kb3ducmV2LnhtbERPS2sCMRC+F/wPYQRvNasHW7ZGkYql&#10;CLX4OvQ2bqa7i5vJkkQ3/nsjFHqbj+8503k0jbiS87VlBaNhBoK4sLrmUsFhv3p+BeEDssbGMim4&#10;kYf5rPc0xVzbjrd03YVSpBD2OSqoQmhzKX1RkUE/tC1x4n6tMxgSdKXUDrsUbho5zrKJNFhzaqiw&#10;pfeKivPuYhRsNy98ch+XeI6n7uv751iuj8uFUoN+XLyBCBTDv/jP/anT/Ek2HsHjnXSD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xWK8UAAADeAAAADwAAAAAAAAAA&#10;AAAAAAChAgAAZHJzL2Rvd25yZXYueG1sUEsFBgAAAAAEAAQA+QAAAJMDAAAAAA==&#10;" strokeweight="0"/>
                <v:line id="Line 49" o:spid="_x0000_s4542" style="position:absolute;flip:y;visibility:visible;mso-wrap-style:square" from="31277,12828" to="31282,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IXMUAAADeAAAADwAAAGRycy9kb3ducmV2LnhtbERPTWsCMRC9F/ofwhR6q1n3YMtqFLG0&#10;lEItWj14Gzfj7uJmsiTRjf/eCEJv83ifM5lF04ozOd9YVjAcZCCIS6sbrhRs/j5e3kD4gKyxtUwK&#10;LuRhNn18mGChbc8rOq9DJVII+wIV1CF0hZS+rMmgH9iOOHEH6wyGBF0ltcM+hZtW5lk2kgYbTg01&#10;drSoqTyuT0bBavnKe/d5ise4739+d9vqe/s+V+r5Kc7HIALF8C++u790mj/K8hxu76Qb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7IXMUAAADeAAAADwAAAAAAAAAA&#10;AAAAAAChAgAAZHJzL2Rvd25yZXYueG1sUEsFBgAAAAAEAAQA+QAAAJMDAAAAAA==&#10;" strokeweight="0"/>
                <v:line id="Line 50" o:spid="_x0000_s4543" style="position:absolute;flip:x;visibility:visible;mso-wrap-style:square" from="7473,10442" to="15429,10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tx8UAAADeAAAADwAAAGRycy9kb3ducmV2LnhtbERPTWsCMRC9F/wPYYTealYL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tx8UAAADeAAAADwAAAAAAAAAA&#10;AAAAAAChAgAAZHJzL2Rvd25yZXYueG1sUEsFBgAAAAAEAAQA+QAAAJMDAAAAAA==&#10;" strokeweight="0"/>
                <v:line id="Line 51" o:spid="_x0000_s4544" style="position:absolute;flip:x;visibility:visible;mso-wrap-style:square" from="7492,12432" to="23341,1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1s8UAAADeAAAADwAAAGRycy9kb3ducmV2LnhtbERPTWsCMRC9F/wPYYTealYp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1s8UAAADeAAAADwAAAAAAAAAA&#10;AAAAAAChAgAAZHJzL2Rvd25yZXYueG1sUEsFBgAAAAAEAAQA+QAAAJMDAAAAAA==&#10;" strokeweight="0"/>
                <v:line id="Line 52" o:spid="_x0000_s4545" style="position:absolute;flip:x;visibility:visible;mso-wrap-style:square" from="7492,12828" to="31277,1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QKMUAAADeAAAADwAAAGRycy9kb3ducmV2LnhtbERPTWsCMRC9F/wPYYTealah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dQKMUAAADeAAAADwAAAAAAAAAA&#10;AAAAAAChAgAAZHJzL2Rvd25yZXYueG1sUEsFBgAAAAAEAAQA+QAAAJMDAAAAAA==&#10;" strokeweight="0"/>
                <v:rect id="Rectangle 53" o:spid="_x0000_s4546" style="position:absolute;left:8051;width:4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jgMUA&#10;AADeAAAADwAAAGRycy9kb3ducmV2LnhtbERPS2vCQBC+C/6HZYTedFMPIUZXkT5Ijq0K6m3Ijkkw&#10;Oxuy2yTtr+8WCt7m43vOZjeaRvTUudqygudFBIK4sLrmUsHp+D5PQDiPrLGxTAq+ycFuO51sMNV2&#10;4E/qD74UIYRdigoq79tUSldUZNAtbEscuJvtDPoAu1LqDocQbhq5jKJYGqw5NFTY0ktFxf3wZRRk&#10;Sbu/5PZnKJu3a3b+OK9ejyuv1NNs3K9BeBr9Q/zvznWYH0f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OA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R (N/mm</w:t>
                        </w:r>
                      </w:p>
                    </w:txbxContent>
                  </v:textbox>
                </v:rect>
                <v:rect id="Rectangle 54" o:spid="_x0000_s4547" style="position:absolute;left:12051;top:163;width:17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GG8UA&#10;AADeAAAADwAAAGRycy9kb3ducmV2LnhtbERPTWvCQBC9C/6HZYTedGMOVqOrBNuix1YF9TZkxyS4&#10;OxuyW5P213cLhd7m8T5ntemtEQ9qfe1YwXSSgCAunK65VHA6vo3nIHxA1mgck4Iv8rBZDwcrzLTr&#10;+IMeh1CKGMI+QwVVCE0mpS8qsugnriGO3M21FkOEbSl1i10Mt0amSTKTFmuODRU2tK2ouB8+rYLd&#10;vMkve/fdleb1uju/nxcvx0VQ6mnU50sQgfrwL/5z73WcP0v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YYb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9"/>
                            <w:szCs w:val="12"/>
                            <w:lang w:val="en-US"/>
                          </w:rPr>
                          <w:t xml:space="preserve"> </w:t>
                        </w:r>
                      </w:p>
                    </w:txbxContent>
                  </v:textbox>
                </v:rect>
                <v:rect id="Rectangle 55" o:spid="_x0000_s4548" style="position:absolute;left:12330;top:163;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084B79" w:rsidRPr="00495AB6" w:rsidRDefault="00084B79" w:rsidP="00D35342">
                        <w:pPr>
                          <w:rPr>
                            <w:sz w:val="17"/>
                          </w:rPr>
                        </w:pPr>
                        <w:r w:rsidRPr="00495AB6">
                          <w:rPr>
                            <w:rFonts w:ascii="Comic Sans MS" w:hAnsi="Comic Sans MS" w:cs="Comic Sans MS"/>
                            <w:color w:val="000000"/>
                            <w:sz w:val="9"/>
                            <w:szCs w:val="12"/>
                            <w:lang w:val="en-US"/>
                          </w:rPr>
                          <w:t>2</w:t>
                        </w:r>
                      </w:p>
                    </w:txbxContent>
                  </v:textbox>
                </v:rect>
                <v:rect id="Rectangle 56" o:spid="_x0000_s4549" style="position:absolute;left:12677;width:35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8sUA&#10;AADeAAAADwAAAGRycy9kb3ducmV2LnhtbERPTWvCQBC9F/wPywi91U09hCS6irQVc2yNoN6G7JgE&#10;s7Mhu5q0v75bKHibx/uc5Xo0rbhT7xrLCl5nEQji0uqGKwWHYvuSgHAeWWNrmRR8k4P1avK0xEzb&#10;gb/ovveVCCHsMlRQe99lUrqyJoNuZjviwF1sb9AH2FdS9ziEcNPKeRTF0mDDoaHGjt5qKq/7m1Gw&#10;S7rNKbc/Q9V+nHfHz2P6XqReqefpuFmA8DT6h/jfneswP47m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rfyxQAAAN4AAAAPAAAAAAAAAAAAAAAAAJgCAABkcnMv&#10;ZG93bnJldi54bWxQSwUGAAAAAAQABAD1AAAAigM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w:t>
                        </w:r>
                      </w:p>
                    </w:txbxContent>
                  </v:textbox>
                </v:rect>
                <v:rect id="Rectangle 57" o:spid="_x0000_s4550" style="position:absolute;left:6408;top:13035;width:30328;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63sUA&#10;AADeAAAADwAAAGRycy9kb3ducmV2LnhtbESPQWvDMAyF74P+B6PCbqvTBbKS1S2jEBj0sqY99Chi&#10;LQmLZRO7Tfrvp8NgNwk9vfe+7X52g7rTGHvPBtarDBRx423PrYHLuXrZgIoJ2eLgmQw8KMJ+t3ja&#10;Ymn9xCe616lVYsKxRANdSqHUOjYdOYwrH4jl9u1Hh0nWsdV2xEnM3aBfs6zQDnuWhA4DHTpqfuqb&#10;MxAO0xmrL1tdT84XeciPTV+/GfO8nD/eQSWa07/47/vTSv0iywVAcG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rrexQAAAN4AAAAPAAAAAAAAAAAAAAAAAJgCAABkcnMv&#10;ZG93bnJldi54bWxQSwUGAAAAAAQABAD1AAAAigMAAAAA&#10;" fillcolor="blue" stroked="f"/>
                <v:rect id="Rectangle 58" o:spid="_x0000_s4551" style="position:absolute;top:10953;width:28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tKcUA&#10;AADeAAAADwAAAGRycy9kb3ducmV2LnhtbERPTWvCQBC9F/oflin01my0IE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S0pxQAAAN4AAAAPAAAAAAAAAAAAAAAAAJgCAABkcnMv&#10;ZG93bnJldi54bWxQSwUGAAAAAAQABAD1AAAAigMAAAAA&#10;" filled="f" stroked="f">
                  <v:textbox inset="0,0,0,0">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Limite</w:t>
                        </w:r>
                        <w:proofErr w:type="spellEnd"/>
                      </w:p>
                    </w:txbxContent>
                  </v:textbox>
                </v:rect>
                <v:rect id="Rectangle 59" o:spid="_x0000_s4552" style="position:absolute;top:12297;width:55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Qc8cA&#10;AADeAAAADwAAAGRycy9kb3ducmV2LnhtbESPQWvCQBSE74X+h+UVvNVNFYqJriFUS3KsWrDeHtnX&#10;JDT7NmS3JvbXdwXB4zAz3zCrdDStOFPvGssKXqYRCOLS6oYrBZ+H9+cFCOeRNbaWScGFHKTrx4cV&#10;JtoOvKPz3lciQNglqKD2vkukdGVNBt3UdsTB+7a9QR9kX0nd4xDgppWzKHqVBhsOCzV29FZT+bP/&#10;NQryRZd9FfZvqNrtKT9+HOPNIfZKTZ7GbAnC0+jv4Vu70Apm83kc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iUHPHAAAA3gAAAA8AAAAAAAAAAAAAAAAAmAIAAGRy&#10;cy9kb3ducmV2LnhtbFBLBQYAAAAABAAEAPUAAACMAwAAAAA=&#10;" filled="f" stroked="f">
                  <v:textbox inset="0,0,0,0">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d'endurance</w:t>
                        </w:r>
                        <w:proofErr w:type="spellEnd"/>
                      </w:p>
                    </w:txbxContent>
                  </v:textbox>
                </v:rect>
                <v:rect id="Rectangle 60" o:spid="_x0000_s4553" style="position:absolute;top:13637;width:4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e8cA&#10;AADeAAAADwAAAGRycy9kb3ducmV2LnhtbESPS4vCQBCE7wv+h6EFb+vEB4tGR5FdRY8+FtRbk2mT&#10;YKYnZEYT/fWOsLDHoqq+oqbzxhTiTpXLLSvodSMQxInVOacKfg+rzxEI55E1FpZJwYMczGetjynG&#10;2ta8o/vepyJA2MWoIPO+jKV0SUYGXdeWxMG72MqgD7JKpa6wDnBTyH4UfUmDOYeFDEv6zii57m9G&#10;wXpULk4b+6zTYnleH7fH8c9h7JXqtJvFBISnxv+H/9obraA/GE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qP3vHAAAA3gAAAA8AAAAAAAAAAAAAAAAAmAIAAGRy&#10;cy9kb3ducmV2LnhtbFBLBQYAAAAABAAEAPUAAACMAwAAAAA=&#10;" filled="f" stroked="f">
                  <v:textbox inset="0,0,0,0">
                    <w:txbxContent>
                      <w:p w:rsidR="00084B79" w:rsidRPr="00495AB6" w:rsidRDefault="00084B79" w:rsidP="00D35342">
                        <w:pPr>
                          <w:rPr>
                            <w:sz w:val="17"/>
                          </w:rPr>
                        </w:pPr>
                        <w:r w:rsidRPr="00495AB6">
                          <w:rPr>
                            <w:rFonts w:ascii="Comic Sans MS" w:hAnsi="Comic Sans MS" w:cs="Comic Sans MS"/>
                            <w:color w:val="000000"/>
                            <w:sz w:val="15"/>
                            <w:lang w:val="en-US"/>
                          </w:rPr>
                          <w:t>(270 MPa)</w:t>
                        </w:r>
                      </w:p>
                    </w:txbxContent>
                  </v:textbox>
                </v:rect>
                <v:shape id="Freeform 61" o:spid="_x0000_s4554" style="position:absolute;left:4510;top:11854;width:2452;height:974;visibility:visible;mso-wrap-style:square;v-text-anchor:top" coordsize="50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tHcgA&#10;AADeAAAADwAAAGRycy9kb3ducmV2LnhtbESP3WrCQBSE74W+w3KE3ulGbaukrlIK9keqaGx7fcge&#10;N6HZsyG7NfHtuwXBy2FmvmHmy85W4kSNLx0rGA0TEMS50yUbBZ+H1WAGwgdkjZVjUnAmD8vFTW+O&#10;qXYt7+mUBSMihH2KCooQ6lRKnxdk0Q9dTRy9o2sshigbI3WDbYTbSo6T5EFaLDkuFFjTc0H5T/Zr&#10;FWze8+n6xXzIr/P+OzPt0W93r16p23739AgiUBeu4Uv7TSsYT+6Se/i/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u0dyAAAAN4AAAAPAAAAAAAAAAAAAAAAAJgCAABk&#10;cnMvZG93bnJldi54bWxQSwUGAAAAAAQABAD1AAAAjQMAAAAA&#10;" path="m,l509,r,173l509,202e" filled="f" strokeweight="0">
                  <v:path arrowok="t" o:connecttype="custom" o:connectlocs="0,0;245264,0;245264,83368;245264,97343" o:connectangles="0,0,0,0"/>
                </v:shape>
                <v:shape id="Freeform 62" o:spid="_x0000_s4555" style="position:absolute;left:6731;top:12389;width:439;height:439;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0DI8kA&#10;AADeAAAADwAAAGRycy9kb3ducmV2LnhtbESPT2sCMRTE7wW/Q3hCbzXRiq5bo4i00EMr+Aelt9fN&#10;6+7q5mXZpLr99qYgeBxm5jfMdN7aSpyp8aVjDf2eAkGcOVNyrmG3fXtKQPiAbLByTBr+yMN81nmY&#10;Ymrchdd03oRcRAj7FDUUIdSplD4ryKLvuZo4ej+usRiibHJpGrxEuK3kQKmRtFhyXCiwpmVB2Wnz&#10;azV8LL/ro5uMV+04Ge5fV4n6PHwprR+77eIFRKA23MO39rvRMHgeqhH834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0DI8kAAADeAAAADwAAAAAAAAAAAAAAAACYAgAA&#10;ZHJzL2Rvd25yZXYueG1sUEsFBgAAAAAEAAQA9QAAAI4DAAAAAA==&#10;" path="m91,l48,91,,,48,48,91,xe" fillcolor="black" strokeweight="0">
                  <v:path arrowok="t" o:connecttype="custom" o:connectlocs="43849,0;23129,43852;0,0;23129,23131;43849,0" o:connectangles="0,0,0,0,0"/>
                </v:shape>
                <v:rect id="Rectangle 63" o:spid="_x0000_s4556" style="position:absolute;left:14479;top:7247;width:750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5eMgA&#10;AADeAAAADwAAAGRycy9kb3ducmV2LnhtbESPW2vCQBSE3wv+h+UIvtWNF6ymriJe0EcbC+rbIXua&#10;BLNnQ3Y1aX99tyD0cZiZb5j5sjWleFDtCssKBv0IBHFqdcGZgs/T7nUKwnlkjaVlUvBNDpaLzssc&#10;Y20b/qBH4jMRIOxiVJB7X8VSujQng65vK+LgfdnaoA+yzqSusQlwU8phFE2kwYLDQo4VrXNKb8nd&#10;KNhPq9XlYH+arNxe9+fjebY5zbxSvW67egfhqfX/4Wf7oBUMR+P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Tl4yAAAAN4AAAAPAAAAAAAAAAAAAAAAAJgCAABk&#10;cnMvZG93bnJldi54bWxQSwUGAAAAAAQABAD1AAAAjQMAAAAA&#10;" filled="f" stroked="f">
                  <v:textbox inset="0,0,0,0">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v:textbox>
                </v:rect>
                <v:rect id="Rectangle 64" o:spid="_x0000_s4557" style="position:absolute;left:34144;top:15121;width:8013;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tCsMA&#10;AADeAAAADwAAAGRycy9kb3ducmV2LnhtbERPTYvCMBC9L/gfwgje1lRdRLtGEXXRo1bB3dvQzLbF&#10;ZlKaaKu/3hwEj4/3PVu0phQ3ql1hWcGgH4EgTq0uOFNwOv58TkA4j6yxtEwK7uRgMe98zDDWtuED&#10;3RKfiRDCLkYFufdVLKVLczLo+rYiDty/rQ36AOtM6hqbEG5KOYyisTRYcGjIsaJVTukluRoF20m1&#10;/N3ZR5OVm7/teX+ero9Tr1Sv2y6/QXhq/Vv8cu+0guHoKw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6tCsMAAADeAAAADwAAAAAAAAAAAAAAAACYAgAAZHJzL2Rv&#10;d25yZXYueG1sUEsFBgAAAAAEAAQA9QAAAIgDAAAAAA==&#10;" filled="f" stroked="f">
                  <v:textbox inset="0,0,0,0">
                    <w:txbxContent>
                      <w:p w:rsidR="00084B79" w:rsidRPr="00495AB6" w:rsidRDefault="00084B79"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v:textbox>
                </v:rect>
                <v:rect id="Rectangle 65" o:spid="_x0000_s4558" style="position:absolute;left:19664;top:1898;width:16200;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IkccA&#10;AADeAAAADwAAAGRycy9kb3ducmV2LnhtbESPT2vCQBTE74LfYXmCN92opZjoKmJb9Fj/gHp7ZJ9J&#10;MPs2ZLcm9dO7hYLHYWZ+w8yXrSnFnWpXWFYwGkYgiFOrC84UHA9fgykI55E1lpZJwS85WC66nTkm&#10;2ja8o/veZyJA2CWoIPe+SqR0aU4G3dBWxMG72tqgD7LOpK6xCXBTynEUvUuDBYeFHCta55Te9j9G&#10;wWZarc5b+2iy8vOyOX2f4o9D7JXq99rVDISn1r/C/+2tVjCevEU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CCJHHAAAA3gAAAA8AAAAAAAAAAAAAAAAAmAIAAGRy&#10;cy9kb3ducmV2LnhtbFBLBQYAAAAABAAEAPUAAACMAwAAAAA=&#10;" filled="f" stroked="f">
                  <v:textbox inset="0,0,0,0">
                    <w:txbxContent>
                      <w:p w:rsidR="00084B79" w:rsidRPr="00495AB6" w:rsidRDefault="00084B79"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v:textbox>
                </v:rect>
                <v:rect id="Rectangle 66" o:spid="_x0000_s4559" style="position:absolute;left:19664;top:3310;width:18841;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30cUA&#10;AADeAAAADwAAAGRycy9kb3ducmV2LnhtbESPzYrCMBSF9wO+Q7iCuzHVEdFqFNERXWodcNxdmjtt&#10;meamNNFWn94sBJeH88c3X7amFDeqXWFZwaAfgSBOrS44U/Bz2n5OQDiPrLG0TAru5GC56HzMMda2&#10;4SPdEp+JMMIuRgW591UspUtzMuj6tiIO3p+tDfog60zqGpswbko5jKKxNFhweMixonVO6X9yNQp2&#10;k2r1u7ePJiu/L7vz4TzdnKZeqV63Xc1AeGr9O/xq77WC4ddo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TfRxQAAAN4AAAAPAAAAAAAAAAAAAAAAAJgCAABkcnMv&#10;ZG93bnJldi54bWxQSwUGAAAAAAQABAD1AAAAigMAAAAA&#10;" filled="f" stroked="f">
                  <v:textbox inset="0,0,0,0">
                    <w:txbxContent>
                      <w:p w:rsidR="00084B79" w:rsidRPr="00495AB6" w:rsidRDefault="00084B79"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v:textbox>
                </v:rect>
                <v:rect id="Rectangle 67" o:spid="_x0000_s4560" style="position:absolute;left:19664;top:4722;width:1918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SSscA&#10;AADeAAAADwAAAGRycy9kb3ducmV2LnhtbESPT2vCQBTE70K/w/IK3nQTFYmpq0hV9Oifgu3tkX1N&#10;QrNvQ3Y1sZ++Kwg9DjPzG2a+7EwlbtS40rKCeBiBIM6sLjlX8HHeDhIQziNrrCyTgjs5WC5eenNM&#10;tW35SLeTz0WAsEtRQeF9nUrpsoIMuqGtiYP3bRuDPsgml7rBNsBNJUdRNJUGSw4LBdb0XlD2c7oa&#10;BbukXn3u7W+bV5uv3eVwma3PM69U/7VbvYHw1Pn/8LO91wpG40k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kkrHAAAA3gAAAA8AAAAAAAAAAAAAAAAAmAIAAGRy&#10;cy9kb3ducmV2LnhtbFBLBQYAAAAABAAEAPUAAACMAwAAAAA=&#10;" filled="f" stroked="f">
                  <v:textbox inset="0,0,0,0">
                    <w:txbxContent>
                      <w:p w:rsidR="00084B79" w:rsidRPr="00495AB6" w:rsidRDefault="00084B79"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v:textbox>
                </v:rect>
                <w10:anchorlock/>
              </v:group>
            </w:pict>
          </mc:Fallback>
        </mc:AlternateContent>
      </w:r>
    </w:p>
    <w:p w:rsidR="00D35342" w:rsidRPr="00125132" w:rsidRDefault="00D35342" w:rsidP="00D35342">
      <w:r w:rsidRPr="00125132">
        <w:t>Pour les métaux, la courbe tend vers une asymptote. La position en ordonnée de cette asymptote est appelée limite d'endurance ou limite de fatigue. Pour cette valeur de R, la tenue de la pièce sera théoriquement infinie.</w:t>
      </w:r>
    </w:p>
    <w:p w:rsidR="00D35342" w:rsidRDefault="00D35342" w:rsidP="00D35342"/>
    <w:p w:rsidR="00D35342" w:rsidRPr="00125132" w:rsidRDefault="00D35342" w:rsidP="00101E66">
      <w:pPr>
        <w:pStyle w:val="Titre2"/>
      </w:pPr>
      <w:bookmarkStart w:id="9" w:name="_Toc382341746"/>
      <w:r w:rsidRPr="00125132">
        <w:t>Fer, fontes et aciers</w:t>
      </w:r>
      <w:bookmarkEnd w:id="9"/>
    </w:p>
    <w:p w:rsidR="00D35342" w:rsidRPr="00101E66" w:rsidRDefault="00D35342" w:rsidP="00010D37">
      <w:pPr>
        <w:pStyle w:val="Titre3"/>
        <w:numPr>
          <w:ilvl w:val="0"/>
          <w:numId w:val="42"/>
        </w:numPr>
      </w:pPr>
      <w:bookmarkStart w:id="10" w:name="_Toc527014934"/>
      <w:bookmarkStart w:id="11" w:name="_Toc527014972"/>
      <w:bookmarkStart w:id="12" w:name="_Toc527015131"/>
      <w:bookmarkStart w:id="13" w:name="_Toc21705639"/>
      <w:bookmarkStart w:id="14" w:name="_Toc22889740"/>
      <w:bookmarkStart w:id="15" w:name="_Toc22889953"/>
      <w:bookmarkStart w:id="16" w:name="_Toc113768367"/>
      <w:bookmarkStart w:id="17" w:name="_Toc382341747"/>
      <w:r w:rsidRPr="00101E66">
        <w:t>Du minerai à la fonte et à l’acier</w:t>
      </w:r>
      <w:bookmarkEnd w:id="10"/>
      <w:bookmarkEnd w:id="11"/>
      <w:bookmarkEnd w:id="12"/>
      <w:bookmarkEnd w:id="13"/>
      <w:bookmarkEnd w:id="14"/>
      <w:bookmarkEnd w:id="15"/>
      <w:bookmarkEnd w:id="16"/>
      <w:bookmarkEnd w:id="17"/>
    </w:p>
    <w:p w:rsidR="00D35342" w:rsidRPr="00125132" w:rsidRDefault="00D35342" w:rsidP="00D35342">
      <w:pPr>
        <w:jc w:val="center"/>
      </w:pPr>
      <w:r w:rsidRPr="00125132">
        <w:drawing>
          <wp:inline distT="0" distB="0" distL="0" distR="0" wp14:anchorId="5059EFBF" wp14:editId="254F555E">
            <wp:extent cx="1190625" cy="1788944"/>
            <wp:effectExtent l="0" t="0" r="0" b="1905"/>
            <wp:docPr id="5" name="Image 1" descr="http://3.bp.blogspot.com/-GM_lBDANroY/UFw81oh6E1I/AAAAAAAAA0Q/Xh8KS3nH2-Q/s1600/haut_fourneau.png"/>
            <wp:cNvGraphicFramePr/>
            <a:graphic xmlns:a="http://schemas.openxmlformats.org/drawingml/2006/main">
              <a:graphicData uri="http://schemas.openxmlformats.org/drawingml/2006/picture">
                <pic:pic xmlns:pic="http://schemas.openxmlformats.org/drawingml/2006/picture">
                  <pic:nvPicPr>
                    <pic:cNvPr id="39944" name="Picture 8" descr="http://3.bp.blogspot.com/-GM_lBDANroY/UFw81oh6E1I/AAAAAAAAA0Q/Xh8KS3nH2-Q/s1600/haut_fourneau.png"/>
                    <pic:cNvPicPr>
                      <a:picLocks noChangeAspect="1" noChangeArrowheads="1"/>
                    </pic:cNvPicPr>
                  </pic:nvPicPr>
                  <pic:blipFill>
                    <a:blip r:embed="rId72" cstate="print"/>
                    <a:srcRect l="2052" t="3150" r="2475"/>
                    <a:stretch>
                      <a:fillRect/>
                    </a:stretch>
                  </pic:blipFill>
                  <pic:spPr bwMode="auto">
                    <a:xfrm>
                      <a:off x="0" y="0"/>
                      <a:ext cx="1193513" cy="1793284"/>
                    </a:xfrm>
                    <a:prstGeom prst="rect">
                      <a:avLst/>
                    </a:prstGeom>
                    <a:noFill/>
                  </pic:spPr>
                </pic:pic>
              </a:graphicData>
            </a:graphic>
          </wp:inline>
        </w:drawing>
      </w:r>
      <w:r w:rsidRPr="00125132">
        <w:tab/>
      </w:r>
      <w:r w:rsidRPr="00125132">
        <w:tab/>
      </w:r>
      <w:r w:rsidRPr="00125132">
        <w:tab/>
      </w:r>
      <w:r w:rsidRPr="00125132">
        <w:drawing>
          <wp:inline distT="0" distB="0" distL="0" distR="0" wp14:anchorId="6F8ACEF6" wp14:editId="3B32AF13">
            <wp:extent cx="2753879" cy="1513796"/>
            <wp:effectExtent l="19050" t="0" r="8371" b="0"/>
            <wp:docPr id="9" name="Image 4" descr="http://www.lefigaro.fr/medias/2009/07/16/9c7c07ba-71c4-11de-9b96-4cd35ff674f4.jpg"/>
            <wp:cNvGraphicFramePr/>
            <a:graphic xmlns:a="http://schemas.openxmlformats.org/drawingml/2006/main">
              <a:graphicData uri="http://schemas.openxmlformats.org/drawingml/2006/picture">
                <pic:pic xmlns:pic="http://schemas.openxmlformats.org/drawingml/2006/picture">
                  <pic:nvPicPr>
                    <pic:cNvPr id="39948" name="Picture 12" descr="http://www.lefigaro.fr/medias/2009/07/16/9c7c07ba-71c4-11de-9b96-4cd35ff674f4.jpg"/>
                    <pic:cNvPicPr>
                      <a:picLocks noChangeAspect="1" noChangeArrowheads="1"/>
                    </pic:cNvPicPr>
                  </pic:nvPicPr>
                  <pic:blipFill>
                    <a:blip r:embed="rId73" cstate="print">
                      <a:lum bright="10000"/>
                    </a:blip>
                    <a:srcRect/>
                    <a:stretch>
                      <a:fillRect/>
                    </a:stretch>
                  </pic:blipFill>
                  <pic:spPr bwMode="auto">
                    <a:xfrm>
                      <a:off x="0" y="0"/>
                      <a:ext cx="2753879" cy="1513796"/>
                    </a:xfrm>
                    <a:prstGeom prst="rect">
                      <a:avLst/>
                    </a:prstGeom>
                    <a:noFill/>
                  </pic:spPr>
                </pic:pic>
              </a:graphicData>
            </a:graphic>
          </wp:inline>
        </w:drawing>
      </w:r>
    </w:p>
    <w:p w:rsidR="00D35342" w:rsidRPr="00125132" w:rsidRDefault="00D35342" w:rsidP="00D35342">
      <w:pPr>
        <w:jc w:val="center"/>
      </w:pPr>
    </w:p>
    <w:p w:rsidR="00D35342" w:rsidRPr="00125132" w:rsidRDefault="00D35342" w:rsidP="00010D37">
      <w:pPr>
        <w:pStyle w:val="Titre4"/>
        <w:numPr>
          <w:ilvl w:val="0"/>
          <w:numId w:val="43"/>
        </w:numPr>
      </w:pPr>
      <w:bookmarkStart w:id="18" w:name="_Toc21705640"/>
      <w:r w:rsidRPr="00125132">
        <w:lastRenderedPageBreak/>
        <w:t>Du minerai de fer à la fonte</w:t>
      </w:r>
      <w:bookmarkEnd w:id="18"/>
    </w:p>
    <w:p w:rsidR="00D35342" w:rsidRPr="00125132" w:rsidRDefault="00D35342" w:rsidP="00D35342">
      <w:r w:rsidRPr="00125132">
        <w:t>Le minerai de fer est une roche (gangue) contenant de l'oxyde de fer (30 à 60 %). La gangue est formée de silico-aluminate de calcium et de magnésium et de phosphate de calcium. Il y a 5% de Fe dans l’écorce terrestre.</w:t>
      </w:r>
    </w:p>
    <w:p w:rsidR="00D35342" w:rsidRPr="00125132" w:rsidRDefault="00D35342" w:rsidP="00101E66"/>
    <w:p w:rsidR="00D35342" w:rsidRPr="00125132" w:rsidRDefault="00D35342" w:rsidP="00D35342">
      <w:r w:rsidRPr="00125132">
        <w:t>Ce minerai sera traité par réduction des oxydes dans un haut fourneau pour obtenir de la fonte. Le mélange est le suivant :</w:t>
      </w:r>
    </w:p>
    <w:p w:rsidR="00D35342" w:rsidRPr="00125132" w:rsidRDefault="00D35342" w:rsidP="00010D37">
      <w:pPr>
        <w:numPr>
          <w:ilvl w:val="0"/>
          <w:numId w:val="24"/>
        </w:numPr>
        <w:jc w:val="left"/>
      </w:pPr>
      <w:r w:rsidRPr="00125132">
        <w:t>Minerai concassé (8 à 25 mm)</w:t>
      </w:r>
    </w:p>
    <w:p w:rsidR="00D35342" w:rsidRPr="00125132" w:rsidRDefault="00D35342" w:rsidP="00010D37">
      <w:pPr>
        <w:numPr>
          <w:ilvl w:val="0"/>
          <w:numId w:val="24"/>
        </w:numPr>
        <w:jc w:val="left"/>
      </w:pPr>
      <w:r w:rsidRPr="00125132">
        <w:t xml:space="preserve">Coke obtenu par </w:t>
      </w:r>
      <w:proofErr w:type="spellStart"/>
      <w:r w:rsidRPr="00125132">
        <w:t>pyrogénération</w:t>
      </w:r>
      <w:proofErr w:type="spellEnd"/>
      <w:r w:rsidRPr="00125132">
        <w:t xml:space="preserve"> de la houille. Le carbone  réduira les oxydes de fer de manganèse de silicium et de phosphore. </w:t>
      </w:r>
    </w:p>
    <w:p w:rsidR="00D35342" w:rsidRPr="00125132" w:rsidRDefault="00D35342" w:rsidP="00010D37">
      <w:pPr>
        <w:numPr>
          <w:ilvl w:val="0"/>
          <w:numId w:val="24"/>
        </w:numPr>
        <w:jc w:val="left"/>
      </w:pPr>
      <w:r w:rsidRPr="00125132">
        <w:t>Fondants : roche ou sable calcaire ou siliceux permettant la fusion de la gangue.</w:t>
      </w:r>
    </w:p>
    <w:p w:rsidR="00D35342" w:rsidRPr="00125132" w:rsidRDefault="00D35342" w:rsidP="00010D37">
      <w:pPr>
        <w:numPr>
          <w:ilvl w:val="0"/>
          <w:numId w:val="24"/>
        </w:numPr>
        <w:jc w:val="left"/>
      </w:pPr>
      <w:r w:rsidRPr="00125132">
        <w:t>Oxygène assurant la combustion.</w:t>
      </w:r>
    </w:p>
    <w:p w:rsidR="00D35342" w:rsidRPr="00125132" w:rsidRDefault="00D35342" w:rsidP="00D35342">
      <w:pPr>
        <w:ind w:left="851"/>
      </w:pPr>
    </w:p>
    <w:p w:rsidR="00D35342" w:rsidRPr="00125132" w:rsidRDefault="00D35342" w:rsidP="00D35342">
      <w:r w:rsidRPr="00125132">
        <w:t xml:space="preserve">Ce mélange atteint en bas du haut fourneau la température de 2000°C et correspond à un mélange liquide de fer, de carbone, de soufre, de phosphore, de calcaire, de silice…    </w:t>
      </w:r>
    </w:p>
    <w:p w:rsidR="00D35342" w:rsidRPr="00125132" w:rsidRDefault="00D35342" w:rsidP="00D35342"/>
    <w:p w:rsidR="00D35342" w:rsidRPr="00125132" w:rsidRDefault="00D35342" w:rsidP="00D35342">
      <w:r w:rsidRPr="00125132">
        <w:t>On obtient par décantation en bas du haut fourneau une solution liquide de fer +carbone +phosphore + soufre +… appelée fonte sur laquelle flotte le laitier calcaire ou siliceux qui solidifié et concassé servira par exemple au remblaiement des voies de communication.</w:t>
      </w:r>
    </w:p>
    <w:p w:rsidR="00D35342" w:rsidRPr="00125132" w:rsidRDefault="00D35342" w:rsidP="00D35342"/>
    <w:p w:rsidR="00D35342" w:rsidRPr="00125132" w:rsidRDefault="00D35342" w:rsidP="00D35342">
      <w:r w:rsidRPr="00125132">
        <w:t xml:space="preserve">Cette fonte est soit utilisée directement si les fonderies sont proches des hauts fourneaux et si sa qualité est acceptable, soit coulée en lingots pour un traitement ultérieur, soit transformée en acier dans des convertisseurs à oxygène. </w:t>
      </w:r>
    </w:p>
    <w:p w:rsidR="00D35342" w:rsidRPr="00125132" w:rsidRDefault="00D35342" w:rsidP="00D35342">
      <w:pPr>
        <w:ind w:left="851"/>
      </w:pPr>
    </w:p>
    <w:p w:rsidR="00D35342" w:rsidRPr="00125132" w:rsidRDefault="00D35342" w:rsidP="00D35342">
      <w:r w:rsidRPr="00125132">
        <w:t>Si le refroidissement de la fonte est lent ou si la teneur en silicium est  suffisante (2%) on obtient des fontes grises à graphite lamellaire (EN-GJL...) utilisable pour la fonderie.</w:t>
      </w:r>
    </w:p>
    <w:p w:rsidR="00D35342" w:rsidRPr="00125132" w:rsidRDefault="00D35342" w:rsidP="00D35342"/>
    <w:p w:rsidR="00D35342" w:rsidRPr="00125132" w:rsidRDefault="00D35342" w:rsidP="00D35342">
      <w:r w:rsidRPr="00125132">
        <w:t>Si le refroidissement est rapide on obtient un carbure très dur, non usinable et très cassant. C'est la fonte blanche (MB ou MN).</w:t>
      </w:r>
    </w:p>
    <w:p w:rsidR="00D35342" w:rsidRPr="00125132" w:rsidRDefault="00D35342" w:rsidP="00101E66"/>
    <w:p w:rsidR="00D35342" w:rsidRPr="00125132" w:rsidRDefault="00D35342" w:rsidP="00D35342">
      <w:proofErr w:type="gramStart"/>
      <w:r w:rsidRPr="00125132">
        <w:t>Le</w:t>
      </w:r>
      <w:proofErr w:type="gramEnd"/>
      <w:r w:rsidRPr="00125132">
        <w:t xml:space="preserve"> fonte de 2° fusion dans des fours électriques à partir des lingots permet la modification des composants :</w:t>
      </w:r>
    </w:p>
    <w:p w:rsidR="00D35342" w:rsidRPr="00125132" w:rsidRDefault="00D35342" w:rsidP="00010D37">
      <w:pPr>
        <w:numPr>
          <w:ilvl w:val="0"/>
          <w:numId w:val="24"/>
        </w:numPr>
        <w:jc w:val="left"/>
      </w:pPr>
      <w:r w:rsidRPr="00125132">
        <w:t>Le magnésium permet d'obtenir des fontes grises à graphite sphéroïdal (FGS) aux propriétés mécaniques proches de celles de l'acier.</w:t>
      </w:r>
    </w:p>
    <w:p w:rsidR="00D35342" w:rsidRDefault="00D35342" w:rsidP="00010D37">
      <w:pPr>
        <w:numPr>
          <w:ilvl w:val="0"/>
          <w:numId w:val="24"/>
        </w:numPr>
        <w:jc w:val="left"/>
      </w:pPr>
      <w:r w:rsidRPr="00125132">
        <w:t>L'addition de Nickel, Chrome, Silicium permet l'obtention des fontes grises alliées à graphite lamellaire (L-NGS) ou sphéroïdal (S-NGS).</w:t>
      </w:r>
    </w:p>
    <w:p w:rsidR="00D35342" w:rsidRPr="00125132" w:rsidRDefault="00D35342" w:rsidP="00101E66">
      <w:pPr>
        <w:pStyle w:val="Titre4"/>
      </w:pPr>
      <w:bookmarkStart w:id="19" w:name="_Toc21705641"/>
      <w:r w:rsidRPr="00125132">
        <w:t>De la fonte au fer et à l'acier</w:t>
      </w:r>
      <w:bookmarkEnd w:id="19"/>
      <w:r w:rsidRPr="00125132">
        <w:t xml:space="preserve"> </w:t>
      </w:r>
    </w:p>
    <w:p w:rsidR="00D35342" w:rsidRPr="00125132" w:rsidRDefault="00D35342" w:rsidP="00D35342">
      <w:r w:rsidRPr="00125132">
        <w:t>La fonte liquide ou fonte d'affinage est traitée dans des convertisseurs à oxygène afin de réduire le taux de carbone. Des traitements chimiques complémentaires permettent de réduire les taux de silicium, manganèse, phosphore et soufre.</w:t>
      </w:r>
    </w:p>
    <w:p w:rsidR="00D35342" w:rsidRPr="00125132" w:rsidRDefault="00D35342" w:rsidP="00D35342"/>
    <w:p w:rsidR="00D35342" w:rsidRPr="00125132" w:rsidRDefault="00D35342" w:rsidP="00D35342">
      <w:r w:rsidRPr="00125132">
        <w:t xml:space="preserve">Généralement la fonte est entièrement décarburée afin d'obtenir du fer liquide quasiment pur qui est ensuite </w:t>
      </w:r>
      <w:proofErr w:type="spellStart"/>
      <w:r w:rsidRPr="00125132">
        <w:t>recarburé</w:t>
      </w:r>
      <w:proofErr w:type="spellEnd"/>
      <w:r w:rsidRPr="00125132">
        <w:t xml:space="preserve"> et allié en fonction de la nuance d'acier désirée.     </w:t>
      </w:r>
    </w:p>
    <w:p w:rsidR="00D35342" w:rsidRPr="00125132" w:rsidRDefault="00D35342" w:rsidP="00D35342"/>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8"/>
        <w:gridCol w:w="1377"/>
        <w:gridCol w:w="1377"/>
        <w:gridCol w:w="1377"/>
        <w:gridCol w:w="1377"/>
        <w:gridCol w:w="1378"/>
      </w:tblGrid>
      <w:tr w:rsidR="00D35342" w:rsidRPr="00125132" w:rsidTr="00084B79">
        <w:tc>
          <w:tcPr>
            <w:tcW w:w="808" w:type="dxa"/>
          </w:tcPr>
          <w:p w:rsidR="00D35342" w:rsidRPr="00125132" w:rsidRDefault="00D35342" w:rsidP="00084B79"/>
        </w:tc>
        <w:tc>
          <w:tcPr>
            <w:tcW w:w="1377" w:type="dxa"/>
          </w:tcPr>
          <w:p w:rsidR="00D35342" w:rsidRPr="00125132" w:rsidRDefault="00D35342" w:rsidP="00084B79">
            <w:r w:rsidRPr="00125132">
              <w:t>% carbone</w:t>
            </w:r>
          </w:p>
        </w:tc>
        <w:tc>
          <w:tcPr>
            <w:tcW w:w="1377" w:type="dxa"/>
          </w:tcPr>
          <w:p w:rsidR="00D35342" w:rsidRPr="00125132" w:rsidRDefault="00D35342" w:rsidP="00084B79">
            <w:r w:rsidRPr="00125132">
              <w:t>% Silicium</w:t>
            </w:r>
          </w:p>
        </w:tc>
        <w:tc>
          <w:tcPr>
            <w:tcW w:w="1377" w:type="dxa"/>
          </w:tcPr>
          <w:p w:rsidR="00D35342" w:rsidRPr="00125132" w:rsidRDefault="00D35342" w:rsidP="00084B79">
            <w:r w:rsidRPr="00125132">
              <w:t>% manganèse</w:t>
            </w:r>
          </w:p>
        </w:tc>
        <w:tc>
          <w:tcPr>
            <w:tcW w:w="1377" w:type="dxa"/>
          </w:tcPr>
          <w:p w:rsidR="00D35342" w:rsidRPr="00125132" w:rsidRDefault="00D35342" w:rsidP="00084B79">
            <w:r w:rsidRPr="00125132">
              <w:t>% phosphore</w:t>
            </w:r>
          </w:p>
        </w:tc>
        <w:tc>
          <w:tcPr>
            <w:tcW w:w="1378" w:type="dxa"/>
          </w:tcPr>
          <w:p w:rsidR="00D35342" w:rsidRPr="00125132" w:rsidRDefault="00D35342" w:rsidP="00084B79">
            <w:r w:rsidRPr="00125132">
              <w:t>% soufre</w:t>
            </w:r>
          </w:p>
        </w:tc>
      </w:tr>
      <w:tr w:rsidR="00D35342" w:rsidRPr="00125132" w:rsidTr="00084B79">
        <w:tc>
          <w:tcPr>
            <w:tcW w:w="808" w:type="dxa"/>
          </w:tcPr>
          <w:p w:rsidR="00D35342" w:rsidRPr="00125132" w:rsidRDefault="00D35342" w:rsidP="00084B79">
            <w:r w:rsidRPr="00125132">
              <w:t>Fonte</w:t>
            </w:r>
          </w:p>
        </w:tc>
        <w:tc>
          <w:tcPr>
            <w:tcW w:w="1377" w:type="dxa"/>
          </w:tcPr>
          <w:p w:rsidR="00D35342" w:rsidRPr="00125132" w:rsidRDefault="00D35342" w:rsidP="00084B79">
            <w:r w:rsidRPr="00125132">
              <w:t>3 à 4</w:t>
            </w:r>
          </w:p>
        </w:tc>
        <w:tc>
          <w:tcPr>
            <w:tcW w:w="1377" w:type="dxa"/>
          </w:tcPr>
          <w:p w:rsidR="00D35342" w:rsidRPr="00125132" w:rsidRDefault="00D35342" w:rsidP="00084B79">
            <w:r w:rsidRPr="00125132">
              <w:t>0.5 à 2,5</w:t>
            </w:r>
          </w:p>
        </w:tc>
        <w:tc>
          <w:tcPr>
            <w:tcW w:w="1377" w:type="dxa"/>
          </w:tcPr>
          <w:p w:rsidR="00D35342" w:rsidRPr="00125132" w:rsidRDefault="00D35342" w:rsidP="00084B79">
            <w:r w:rsidRPr="00125132">
              <w:t>1 à 2</w:t>
            </w:r>
          </w:p>
        </w:tc>
        <w:tc>
          <w:tcPr>
            <w:tcW w:w="1377" w:type="dxa"/>
          </w:tcPr>
          <w:p w:rsidR="00D35342" w:rsidRPr="00125132" w:rsidRDefault="00D35342" w:rsidP="00084B79">
            <w:r w:rsidRPr="00125132">
              <w:t>0,1 à 2</w:t>
            </w:r>
          </w:p>
        </w:tc>
        <w:tc>
          <w:tcPr>
            <w:tcW w:w="1378" w:type="dxa"/>
          </w:tcPr>
          <w:p w:rsidR="00D35342" w:rsidRPr="00125132" w:rsidRDefault="00D35342" w:rsidP="00084B79">
            <w:r w:rsidRPr="00125132">
              <w:t>0,05</w:t>
            </w:r>
          </w:p>
        </w:tc>
      </w:tr>
      <w:tr w:rsidR="00D35342" w:rsidRPr="00125132" w:rsidTr="00084B79">
        <w:tc>
          <w:tcPr>
            <w:tcW w:w="808" w:type="dxa"/>
          </w:tcPr>
          <w:p w:rsidR="00D35342" w:rsidRPr="00125132" w:rsidRDefault="00D35342" w:rsidP="00084B79">
            <w:r w:rsidRPr="00125132">
              <w:t>Acier</w:t>
            </w:r>
          </w:p>
        </w:tc>
        <w:tc>
          <w:tcPr>
            <w:tcW w:w="1377" w:type="dxa"/>
          </w:tcPr>
          <w:p w:rsidR="00D35342" w:rsidRPr="00125132" w:rsidRDefault="00D35342" w:rsidP="00084B79">
            <w:r w:rsidRPr="00125132">
              <w:t>0,05 à 1,5</w:t>
            </w:r>
          </w:p>
        </w:tc>
        <w:tc>
          <w:tcPr>
            <w:tcW w:w="1377" w:type="dxa"/>
          </w:tcPr>
          <w:p w:rsidR="00D35342" w:rsidRPr="00125132" w:rsidRDefault="00D35342" w:rsidP="00084B79">
            <w:r w:rsidRPr="00125132">
              <w:t>0 à 0,5</w:t>
            </w:r>
          </w:p>
        </w:tc>
        <w:tc>
          <w:tcPr>
            <w:tcW w:w="1377" w:type="dxa"/>
          </w:tcPr>
          <w:p w:rsidR="00D35342" w:rsidRPr="00125132" w:rsidRDefault="00D35342" w:rsidP="00084B79">
            <w:r w:rsidRPr="00125132">
              <w:t>0,3 à 1,5</w:t>
            </w:r>
          </w:p>
        </w:tc>
        <w:tc>
          <w:tcPr>
            <w:tcW w:w="1377" w:type="dxa"/>
          </w:tcPr>
          <w:p w:rsidR="00D35342" w:rsidRPr="00125132" w:rsidRDefault="00D35342" w:rsidP="00084B79">
            <w:r w:rsidRPr="00125132">
              <w:t>&lt;0,05</w:t>
            </w:r>
          </w:p>
        </w:tc>
        <w:tc>
          <w:tcPr>
            <w:tcW w:w="1378" w:type="dxa"/>
          </w:tcPr>
          <w:p w:rsidR="00D35342" w:rsidRPr="00125132" w:rsidRDefault="00D35342" w:rsidP="00084B79">
            <w:r w:rsidRPr="00125132">
              <w:t>&lt; 0,05</w:t>
            </w:r>
          </w:p>
        </w:tc>
      </w:tr>
    </w:tbl>
    <w:p w:rsidR="00D35342" w:rsidRPr="00125132" w:rsidRDefault="00D35342" w:rsidP="00D35342"/>
    <w:p w:rsidR="00D35342" w:rsidRPr="00125132" w:rsidRDefault="00D35342" w:rsidP="00D35342">
      <w:r w:rsidRPr="00125132">
        <w:t xml:space="preserve">Les ferrailles sont fondues dans des fours électriques sous vide et peuvent subir les mêmes traitements de décarburation, carburation et alliage. </w:t>
      </w:r>
    </w:p>
    <w:p w:rsidR="00D35342" w:rsidRPr="00125132" w:rsidRDefault="00D35342" w:rsidP="00D35342"/>
    <w:p w:rsidR="00D35342" w:rsidRPr="00125132" w:rsidRDefault="00D35342" w:rsidP="00D35342">
      <w:r w:rsidRPr="00125132">
        <w:t xml:space="preserve">L'acier est ensuite soit moulé immédiatement dans des moules en sable pour l'obtention de pièces, soit moulé dans des lingotières avec préforme du futur produit de laminage (IPN, UPN, plats, ronds, …), soit en plats par coulée continue (brames),  pour l'obtention ultérieure de tôles. </w:t>
      </w:r>
    </w:p>
    <w:p w:rsidR="00D35342" w:rsidRPr="00125132" w:rsidRDefault="00D35342" w:rsidP="00D35342">
      <w:pPr>
        <w:ind w:left="851"/>
      </w:pPr>
    </w:p>
    <w:p w:rsidR="00D35342" w:rsidRPr="00125132" w:rsidRDefault="00D35342" w:rsidP="00101E66">
      <w:pPr>
        <w:pStyle w:val="Titre3"/>
      </w:pPr>
      <w:bookmarkStart w:id="20" w:name="_Toc527014935"/>
      <w:bookmarkStart w:id="21" w:name="_Toc527014973"/>
      <w:bookmarkStart w:id="22" w:name="_Toc527015132"/>
      <w:bookmarkStart w:id="23" w:name="_Toc21705642"/>
      <w:bookmarkStart w:id="24" w:name="_Toc22889741"/>
      <w:bookmarkStart w:id="25" w:name="_Toc22889954"/>
      <w:bookmarkStart w:id="26" w:name="_Toc113768368"/>
      <w:bookmarkStart w:id="27" w:name="_Toc382341748"/>
      <w:r w:rsidRPr="00125132">
        <w:t>Traitements thermiques des aciers</w:t>
      </w:r>
      <w:bookmarkEnd w:id="20"/>
      <w:bookmarkEnd w:id="21"/>
      <w:bookmarkEnd w:id="22"/>
      <w:bookmarkEnd w:id="23"/>
      <w:bookmarkEnd w:id="24"/>
      <w:bookmarkEnd w:id="25"/>
      <w:bookmarkEnd w:id="26"/>
      <w:bookmarkEnd w:id="27"/>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3898"/>
        <w:gridCol w:w="6448"/>
      </w:tblGrid>
      <w:tr w:rsidR="00D35342" w:rsidRPr="00125132" w:rsidTr="00084B79">
        <w:tc>
          <w:tcPr>
            <w:tcW w:w="3898" w:type="dxa"/>
          </w:tcPr>
          <w:p w:rsidR="00D35342" w:rsidRPr="00125132" w:rsidRDefault="00D35342" w:rsidP="00084B79"/>
          <w:p w:rsidR="00D35342" w:rsidRPr="00125132" w:rsidRDefault="00101E66" w:rsidP="00084B79">
            <w:r>
              <w:t>L</w:t>
            </w:r>
            <w:r w:rsidR="00D35342" w:rsidRPr="00125132">
              <w:t>es courbes AC3 et AC1 du diagramme simplifié fer-carbone doivent être tracées afin de présenter les zones propres à la trempe, au revenu et au recuit.</w:t>
            </w:r>
          </w:p>
          <w:p w:rsidR="00D35342" w:rsidRPr="00125132" w:rsidRDefault="00D35342" w:rsidP="00084B79"/>
          <w:p w:rsidR="00D35342" w:rsidRPr="00125132" w:rsidRDefault="00D35342" w:rsidP="00084B79">
            <w:pPr>
              <w:jc w:val="center"/>
            </w:pPr>
            <w:r w:rsidRPr="00125132">
              <w:drawing>
                <wp:inline distT="0" distB="0" distL="0" distR="0" wp14:anchorId="2273418C" wp14:editId="3AA662F0">
                  <wp:extent cx="1275080" cy="1158240"/>
                  <wp:effectExtent l="19050" t="0" r="1270" b="0"/>
                  <wp:docPr id="3" name="Imag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74" cstate="print"/>
                          <a:srcRect/>
                          <a:stretch>
                            <a:fillRect/>
                          </a:stretch>
                        </pic:blipFill>
                        <pic:spPr bwMode="auto">
                          <a:xfrm>
                            <a:off x="0" y="0"/>
                            <a:ext cx="1275080" cy="1158240"/>
                          </a:xfrm>
                          <a:prstGeom prst="rect">
                            <a:avLst/>
                          </a:prstGeom>
                          <a:noFill/>
                          <a:ln w="9525">
                            <a:noFill/>
                            <a:miter lim="800000"/>
                            <a:headEnd/>
                            <a:tailEnd/>
                          </a:ln>
                        </pic:spPr>
                      </pic:pic>
                    </a:graphicData>
                  </a:graphic>
                </wp:inline>
              </w:drawing>
            </w:r>
          </w:p>
        </w:tc>
        <w:tc>
          <w:tcPr>
            <w:tcW w:w="6448" w:type="dxa"/>
          </w:tcPr>
          <w:p w:rsidR="00D35342" w:rsidRPr="00125132" w:rsidRDefault="00D35342" w:rsidP="00084B79">
            <w:pPr>
              <w:jc w:val="center"/>
            </w:pPr>
            <w:r w:rsidRPr="00125132">
              <w:drawing>
                <wp:inline distT="0" distB="0" distL="0" distR="0" wp14:anchorId="1C2E6B2E" wp14:editId="3BD27CF5">
                  <wp:extent cx="3738880" cy="2438400"/>
                  <wp:effectExtent l="19050" t="0" r="0" b="0"/>
                  <wp:docPr id="160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r="9608" b="5782"/>
                          <a:stretch>
                            <a:fillRect/>
                          </a:stretch>
                        </pic:blipFill>
                        <pic:spPr bwMode="auto">
                          <a:xfrm>
                            <a:off x="0" y="0"/>
                            <a:ext cx="3738880" cy="2438400"/>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Explication succincte des transformations.</w:t>
      </w:r>
    </w:p>
    <w:p w:rsidR="00D35342" w:rsidRPr="00125132" w:rsidRDefault="00D35342" w:rsidP="00D35342"/>
    <w:p w:rsidR="00D35342" w:rsidRPr="00125132" w:rsidRDefault="00101E66" w:rsidP="00010D37">
      <w:pPr>
        <w:pStyle w:val="Paragraphedeliste"/>
        <w:numPr>
          <w:ilvl w:val="0"/>
          <w:numId w:val="25"/>
        </w:numPr>
        <w:jc w:val="left"/>
      </w:pPr>
      <w:r>
        <w:t>À</w:t>
      </w:r>
      <w:r w:rsidR="00D35342" w:rsidRPr="00125132">
        <w:t xml:space="preserve"> l'état initial (recuit) l'acier (fer + carbone) se présente  en un mélange hétérogène de ferrite, cémentite et austénite : </w:t>
      </w:r>
    </w:p>
    <w:p w:rsidR="00D35342" w:rsidRPr="00125132" w:rsidRDefault="00D35342" w:rsidP="00010D37">
      <w:pPr>
        <w:pStyle w:val="Paragraphedeliste"/>
        <w:numPr>
          <w:ilvl w:val="1"/>
          <w:numId w:val="25"/>
        </w:numPr>
        <w:jc w:val="left"/>
      </w:pPr>
      <w:r w:rsidRPr="00125132">
        <w:t xml:space="preserve">Ferrite = fer </w:t>
      </w:r>
      <w:r w:rsidRPr="00125132">
        <w:t></w:t>
      </w:r>
      <w:r w:rsidRPr="00125132">
        <w:t></w:t>
      </w:r>
      <w:r w:rsidRPr="00125132">
        <w:t>fer pur, cubique centré, ne dissout pas le carbone)</w:t>
      </w:r>
    </w:p>
    <w:p w:rsidR="00D35342" w:rsidRPr="00125132" w:rsidRDefault="00D35342" w:rsidP="00010D37">
      <w:pPr>
        <w:pStyle w:val="Paragraphedeliste"/>
        <w:numPr>
          <w:ilvl w:val="1"/>
          <w:numId w:val="25"/>
        </w:numPr>
        <w:jc w:val="left"/>
      </w:pPr>
      <w:r w:rsidRPr="00125132">
        <w:t xml:space="preserve">Cémentite = carbure de fer Fe3C à 6,7 % de carbone </w:t>
      </w:r>
    </w:p>
    <w:p w:rsidR="00D35342" w:rsidRPr="00125132" w:rsidRDefault="00D35342" w:rsidP="00010D37">
      <w:pPr>
        <w:pStyle w:val="Paragraphedeliste"/>
        <w:numPr>
          <w:ilvl w:val="1"/>
          <w:numId w:val="25"/>
        </w:numPr>
        <w:jc w:val="left"/>
      </w:pPr>
      <w:r w:rsidRPr="00125132">
        <w:t xml:space="preserve">Austénite = fer </w:t>
      </w:r>
      <w:r w:rsidRPr="00125132">
        <w:t></w:t>
      </w:r>
      <w:proofErr w:type="gramStart"/>
      <w:r w:rsidRPr="00125132">
        <w:t>(</w:t>
      </w:r>
      <w:proofErr w:type="gramEnd"/>
      <w:r w:rsidRPr="00125132">
        <w:t xml:space="preserve"> fer pur, cubique à faces centrées, dissout le carbone jusqu'à 1,7 %</w:t>
      </w:r>
    </w:p>
    <w:p w:rsidR="00D35342" w:rsidRPr="00125132" w:rsidRDefault="00D35342" w:rsidP="00D35342">
      <w:pPr>
        <w:pStyle w:val="Paragraphedeliste"/>
        <w:ind w:left="1440"/>
      </w:pPr>
    </w:p>
    <w:p w:rsidR="00D35342" w:rsidRPr="00125132" w:rsidRDefault="00D35342" w:rsidP="00010D37">
      <w:pPr>
        <w:pStyle w:val="Paragraphedeliste"/>
        <w:numPr>
          <w:ilvl w:val="0"/>
          <w:numId w:val="25"/>
        </w:numPr>
        <w:jc w:val="left"/>
      </w:pPr>
      <w:proofErr w:type="spellStart"/>
      <w:r w:rsidRPr="00125132">
        <w:t>Austénisation</w:t>
      </w:r>
      <w:proofErr w:type="spellEnd"/>
      <w:r w:rsidRPr="00125132">
        <w:t xml:space="preserve"> : lors de l'élévation de température de l'acier dans une plage de 50° supérieure à AC3 et AC1, le mélange solide de fer </w:t>
      </w:r>
      <w:r w:rsidRPr="00125132">
        <w:t></w:t>
      </w:r>
      <w:r w:rsidRPr="00125132">
        <w:t></w:t>
      </w:r>
      <w:r w:rsidRPr="00125132">
        <w:t xml:space="preserve">de fer </w:t>
      </w:r>
      <w:r w:rsidRPr="00125132">
        <w:t xml:space="preserve">  et de carbure se transforme en fer </w:t>
      </w:r>
      <w:r w:rsidRPr="00125132">
        <w:t></w:t>
      </w:r>
      <w:r w:rsidRPr="00125132">
        <w:t></w:t>
      </w:r>
      <w:r w:rsidRPr="00125132">
        <w:t>cubique à faces centrées, qui dissout le carbone.</w:t>
      </w:r>
    </w:p>
    <w:p w:rsidR="00D35342" w:rsidRPr="00125132" w:rsidRDefault="00D35342" w:rsidP="00D35342">
      <w:pPr>
        <w:pStyle w:val="Paragraphedeliste"/>
      </w:pPr>
    </w:p>
    <w:p w:rsidR="00D35342" w:rsidRPr="00125132" w:rsidRDefault="00D35342" w:rsidP="00010D37">
      <w:pPr>
        <w:pStyle w:val="Paragraphedeliste"/>
        <w:numPr>
          <w:ilvl w:val="0"/>
          <w:numId w:val="25"/>
        </w:numPr>
        <w:jc w:val="left"/>
      </w:pPr>
      <w:r w:rsidRPr="00125132">
        <w:t>Recuit : le refroidissement lent provoque la transformation inverse avec rejet du carbone.</w:t>
      </w:r>
    </w:p>
    <w:p w:rsidR="00D35342" w:rsidRPr="00125132" w:rsidRDefault="00D35342" w:rsidP="00D35342">
      <w:pPr>
        <w:pStyle w:val="Paragraphedeliste"/>
      </w:pPr>
    </w:p>
    <w:p w:rsidR="00D35342" w:rsidRPr="00125132" w:rsidRDefault="00D35342" w:rsidP="00010D37">
      <w:pPr>
        <w:pStyle w:val="Paragraphedeliste"/>
        <w:numPr>
          <w:ilvl w:val="0"/>
          <w:numId w:val="25"/>
        </w:numPr>
        <w:jc w:val="left"/>
      </w:pPr>
      <w:r w:rsidRPr="00125132">
        <w:t xml:space="preserve">Trempe : le refroidissement rapide piège le carbone dissout dans le fer </w:t>
      </w:r>
      <w:r w:rsidRPr="00125132">
        <w:t xml:space="preserve"> qui se transforme en martensite, très dure et très cassante. </w:t>
      </w:r>
    </w:p>
    <w:p w:rsidR="00D35342" w:rsidRPr="00125132" w:rsidRDefault="00D35342" w:rsidP="00010D37">
      <w:pPr>
        <w:pStyle w:val="Titre4"/>
        <w:numPr>
          <w:ilvl w:val="0"/>
          <w:numId w:val="44"/>
        </w:numPr>
      </w:pPr>
      <w:bookmarkStart w:id="28" w:name="_Toc21705643"/>
      <w:r w:rsidRPr="00125132">
        <w:t>Trempe</w:t>
      </w:r>
      <w:bookmarkEnd w:id="28"/>
      <w:r w:rsidRPr="00125132">
        <w:t xml:space="preserve"> </w:t>
      </w:r>
    </w:p>
    <w:p w:rsidR="00D35342" w:rsidRPr="00125132" w:rsidRDefault="00D35342" w:rsidP="00010D37">
      <w:pPr>
        <w:pStyle w:val="Paragraphedeliste"/>
        <w:numPr>
          <w:ilvl w:val="0"/>
          <w:numId w:val="23"/>
        </w:numPr>
        <w:jc w:val="left"/>
      </w:pPr>
      <w:r w:rsidRPr="00125132">
        <w:t>L'acier doit avoir au moins 0,3 % de carbone.</w:t>
      </w:r>
    </w:p>
    <w:p w:rsidR="00D35342" w:rsidRPr="00125132" w:rsidRDefault="00D35342" w:rsidP="00010D37">
      <w:pPr>
        <w:numPr>
          <w:ilvl w:val="0"/>
          <w:numId w:val="23"/>
        </w:numPr>
        <w:jc w:val="left"/>
      </w:pPr>
      <w:r w:rsidRPr="00125132">
        <w:t xml:space="preserve">Chauffage dans un four à 50° </w:t>
      </w:r>
      <w:r w:rsidR="00101E66" w:rsidRPr="00125132">
        <w:t>au-dessus</w:t>
      </w:r>
      <w:r w:rsidRPr="00125132">
        <w:t xml:space="preserve"> </w:t>
      </w:r>
      <w:proofErr w:type="gramStart"/>
      <w:r w:rsidRPr="00125132">
        <w:t>de AC1</w:t>
      </w:r>
      <w:proofErr w:type="gramEnd"/>
      <w:r w:rsidRPr="00125132">
        <w:t xml:space="preserve"> et AC3.</w:t>
      </w:r>
    </w:p>
    <w:p w:rsidR="00D35342" w:rsidRPr="00125132" w:rsidRDefault="00D35342" w:rsidP="00010D37">
      <w:pPr>
        <w:numPr>
          <w:ilvl w:val="0"/>
          <w:numId w:val="23"/>
        </w:numPr>
        <w:jc w:val="left"/>
      </w:pPr>
      <w:r w:rsidRPr="00125132">
        <w:t>Le refroidissement se fait par immersion dans un bain d'eau à température ambiante.</w:t>
      </w:r>
    </w:p>
    <w:p w:rsidR="00D35342" w:rsidRPr="00125132" w:rsidRDefault="00D35342" w:rsidP="00010D37">
      <w:pPr>
        <w:numPr>
          <w:ilvl w:val="0"/>
          <w:numId w:val="23"/>
        </w:numPr>
        <w:jc w:val="left"/>
      </w:pPr>
      <w:r w:rsidRPr="00125132">
        <w:t>Pour la trempe étagée le bain d'huile est à 300°.</w:t>
      </w:r>
    </w:p>
    <w:p w:rsidR="00D35342" w:rsidRPr="00125132" w:rsidRDefault="00D35342" w:rsidP="00010D37">
      <w:pPr>
        <w:numPr>
          <w:ilvl w:val="0"/>
          <w:numId w:val="23"/>
        </w:numPr>
        <w:jc w:val="left"/>
      </w:pPr>
      <w:r w:rsidRPr="00125132">
        <w:t>L'acier devient dur et cassant, mais la rapidité de refroidissement et donc les propriétés mécaniques varient en fonction de l'épaisseur et des éléments d'addition.</w:t>
      </w:r>
    </w:p>
    <w:p w:rsidR="00D35342" w:rsidRPr="00125132" w:rsidRDefault="00D35342" w:rsidP="00D35342"/>
    <w:p w:rsidR="00D35342" w:rsidRPr="00125132" w:rsidRDefault="00D35342" w:rsidP="00101E66">
      <w:pPr>
        <w:pStyle w:val="Titre4"/>
      </w:pPr>
      <w:bookmarkStart w:id="29" w:name="_Toc21705644"/>
      <w:r w:rsidRPr="00125132">
        <w:t>Revenu</w:t>
      </w:r>
      <w:bookmarkEnd w:id="29"/>
    </w:p>
    <w:p w:rsidR="00D35342" w:rsidRPr="00125132" w:rsidRDefault="00D35342" w:rsidP="00010D37">
      <w:pPr>
        <w:numPr>
          <w:ilvl w:val="0"/>
          <w:numId w:val="23"/>
        </w:numPr>
        <w:jc w:val="left"/>
      </w:pPr>
      <w:r w:rsidRPr="00125132">
        <w:t>La pièce est chauffée plus d'une heure dans un four entre 200° et 600° puis refroidie doucement afin d'atténuer les effets de la trempe.</w:t>
      </w:r>
    </w:p>
    <w:p w:rsidR="00D35342" w:rsidRPr="00125132" w:rsidRDefault="00D35342" w:rsidP="00010D37">
      <w:pPr>
        <w:numPr>
          <w:ilvl w:val="0"/>
          <w:numId w:val="23"/>
        </w:numPr>
        <w:jc w:val="left"/>
      </w:pPr>
      <w:r w:rsidRPr="00125132">
        <w:t xml:space="preserve">L'acier sera plus ou moins dur et plus ou moins cassant en fonction de la température. </w:t>
      </w:r>
    </w:p>
    <w:p w:rsidR="00D35342" w:rsidRPr="00125132" w:rsidRDefault="00D35342" w:rsidP="00D35342"/>
    <w:p w:rsidR="00D35342" w:rsidRPr="00125132" w:rsidRDefault="00D35342" w:rsidP="00101E66">
      <w:pPr>
        <w:pStyle w:val="Titre4"/>
      </w:pPr>
      <w:bookmarkStart w:id="30" w:name="_Toc21705645"/>
      <w:r w:rsidRPr="00125132">
        <w:t>Recuit</w:t>
      </w:r>
      <w:bookmarkEnd w:id="30"/>
    </w:p>
    <w:p w:rsidR="00D35342" w:rsidRPr="00125132" w:rsidRDefault="00D35342" w:rsidP="00010D37">
      <w:pPr>
        <w:numPr>
          <w:ilvl w:val="0"/>
          <w:numId w:val="23"/>
        </w:numPr>
        <w:jc w:val="left"/>
      </w:pPr>
      <w:r w:rsidRPr="00125132">
        <w:t xml:space="preserve">La pièce est chauffée dans un four de 50° à 150° </w:t>
      </w:r>
      <w:r w:rsidR="00101E66" w:rsidRPr="00125132">
        <w:t>au-dessus</w:t>
      </w:r>
      <w:r w:rsidRPr="00125132">
        <w:t xml:space="preserve"> </w:t>
      </w:r>
      <w:proofErr w:type="gramStart"/>
      <w:r w:rsidRPr="00125132">
        <w:t>de AC1</w:t>
      </w:r>
      <w:proofErr w:type="gramEnd"/>
      <w:r w:rsidRPr="00125132">
        <w:t xml:space="preserve"> et AC3 pendant plusieurs heures puis refroidie lentement.</w:t>
      </w:r>
    </w:p>
    <w:p w:rsidR="00D35342" w:rsidRPr="00125132" w:rsidRDefault="00D35342" w:rsidP="00010D37">
      <w:pPr>
        <w:numPr>
          <w:ilvl w:val="0"/>
          <w:numId w:val="23"/>
        </w:numPr>
        <w:jc w:val="left"/>
      </w:pPr>
      <w:r w:rsidRPr="00125132">
        <w:t>L'acier revient à son état initial, moins dur et plus résilient (résistant au choc).</w:t>
      </w:r>
    </w:p>
    <w:p w:rsidR="00D35342" w:rsidRPr="00125132" w:rsidRDefault="00D35342" w:rsidP="00010D37">
      <w:pPr>
        <w:numPr>
          <w:ilvl w:val="0"/>
          <w:numId w:val="23"/>
        </w:numPr>
        <w:jc w:val="left"/>
      </w:pPr>
      <w:r w:rsidRPr="00125132">
        <w:t>Cette opération est appliquée pour supprimer les effets dus à la trempe, au soudage,  à un écrouissage (forgeage, laminage, filage,…)</w:t>
      </w:r>
      <w:r w:rsidR="00101E66">
        <w:t>.</w:t>
      </w:r>
    </w:p>
    <w:p w:rsidR="00D35342" w:rsidRPr="00125132" w:rsidRDefault="00D35342" w:rsidP="00101E66">
      <w:pPr>
        <w:pStyle w:val="Titre3"/>
      </w:pPr>
      <w:bookmarkStart w:id="31" w:name="_Toc382341749"/>
      <w:r w:rsidRPr="00125132">
        <w:t>Traitements des surfaces</w:t>
      </w:r>
      <w:bookmarkEnd w:id="31"/>
    </w:p>
    <w:p w:rsidR="00D35342" w:rsidRPr="00125132" w:rsidRDefault="00D35342" w:rsidP="00010D37">
      <w:pPr>
        <w:pStyle w:val="Titre4"/>
        <w:numPr>
          <w:ilvl w:val="0"/>
          <w:numId w:val="45"/>
        </w:numPr>
      </w:pPr>
      <w:bookmarkStart w:id="32" w:name="_Toc21705648"/>
      <w:r w:rsidRPr="00125132">
        <w:t>Cémentation</w:t>
      </w:r>
      <w:bookmarkEnd w:id="32"/>
    </w:p>
    <w:p w:rsidR="00D35342" w:rsidRPr="00125132" w:rsidRDefault="00D35342" w:rsidP="00010D37">
      <w:pPr>
        <w:numPr>
          <w:ilvl w:val="0"/>
          <w:numId w:val="23"/>
        </w:numPr>
        <w:jc w:val="left"/>
      </w:pPr>
      <w:r w:rsidRPr="00125132">
        <w:t>Acier faiblement carburé C10 à C25 (0,1 à 0,25 % de carbone)</w:t>
      </w:r>
    </w:p>
    <w:p w:rsidR="00D35342" w:rsidRPr="00125132" w:rsidRDefault="00D35342" w:rsidP="00010D37">
      <w:pPr>
        <w:numPr>
          <w:ilvl w:val="0"/>
          <w:numId w:val="23"/>
        </w:numPr>
        <w:jc w:val="left"/>
      </w:pPr>
      <w:r w:rsidRPr="00125132">
        <w:t xml:space="preserve">Chauffage de la pièce dans un milieu riche en carbone  à une température supérieure à </w:t>
      </w:r>
      <w:proofErr w:type="gramStart"/>
      <w:r w:rsidRPr="00125132">
        <w:t>AC3 .</w:t>
      </w:r>
      <w:proofErr w:type="gramEnd"/>
    </w:p>
    <w:p w:rsidR="00D35342" w:rsidRPr="00125132" w:rsidRDefault="00D35342" w:rsidP="00010D37">
      <w:pPr>
        <w:numPr>
          <w:ilvl w:val="0"/>
          <w:numId w:val="23"/>
        </w:numPr>
        <w:jc w:val="left"/>
      </w:pPr>
      <w:r w:rsidRPr="00125132">
        <w:t xml:space="preserve">Enrichissement en carbone (0,85 %) de la surface de la pièce sur une épaisseur de 0,5 à 1 </w:t>
      </w:r>
      <w:proofErr w:type="spellStart"/>
      <w:r w:rsidRPr="00125132">
        <w:t>mm.</w:t>
      </w:r>
      <w:proofErr w:type="spellEnd"/>
    </w:p>
    <w:p w:rsidR="00D35342" w:rsidRPr="00125132" w:rsidRDefault="00D35342" w:rsidP="00010D37">
      <w:pPr>
        <w:numPr>
          <w:ilvl w:val="0"/>
          <w:numId w:val="23"/>
        </w:numPr>
        <w:jc w:val="left"/>
      </w:pPr>
      <w:r w:rsidRPr="00125132">
        <w:t>Ce n'est pas un traitement thermique.</w:t>
      </w:r>
    </w:p>
    <w:p w:rsidR="00D35342" w:rsidRPr="00125132" w:rsidRDefault="00D35342" w:rsidP="00010D37">
      <w:pPr>
        <w:numPr>
          <w:ilvl w:val="0"/>
          <w:numId w:val="23"/>
        </w:numPr>
        <w:jc w:val="left"/>
      </w:pPr>
      <w:r w:rsidRPr="00125132">
        <w:lastRenderedPageBreak/>
        <w:t>La pièce doit être ensuite trempée, généralement sans revenu.</w:t>
      </w:r>
    </w:p>
    <w:p w:rsidR="00D35342" w:rsidRPr="00125132" w:rsidRDefault="00D35342" w:rsidP="00010D37">
      <w:pPr>
        <w:numPr>
          <w:ilvl w:val="0"/>
          <w:numId w:val="23"/>
        </w:numPr>
        <w:jc w:val="left"/>
      </w:pPr>
      <w:r w:rsidRPr="00125132">
        <w:t xml:space="preserve">La dureté maximum en surface est de 900 HV  (72 </w:t>
      </w:r>
      <w:proofErr w:type="spellStart"/>
      <w:r w:rsidRPr="00125132">
        <w:t>HRc</w:t>
      </w:r>
      <w:proofErr w:type="spellEnd"/>
      <w:r w:rsidRPr="00125132">
        <w:t>)</w:t>
      </w:r>
    </w:p>
    <w:p w:rsidR="00D35342" w:rsidRPr="00125132" w:rsidRDefault="00D35342" w:rsidP="00D35342"/>
    <w:p w:rsidR="00D35342" w:rsidRPr="00125132" w:rsidRDefault="00D35342" w:rsidP="00101E66">
      <w:pPr>
        <w:pStyle w:val="Titre4"/>
      </w:pPr>
      <w:bookmarkStart w:id="33" w:name="_Toc21705649"/>
      <w:r w:rsidRPr="00125132">
        <w:t>Nitruration</w:t>
      </w:r>
      <w:bookmarkEnd w:id="33"/>
      <w:r w:rsidRPr="00125132">
        <w:t xml:space="preserve"> </w:t>
      </w:r>
    </w:p>
    <w:p w:rsidR="00D35342" w:rsidRPr="00125132" w:rsidRDefault="00D35342" w:rsidP="00010D37">
      <w:pPr>
        <w:numPr>
          <w:ilvl w:val="0"/>
          <w:numId w:val="23"/>
        </w:numPr>
        <w:jc w:val="left"/>
      </w:pPr>
      <w:r w:rsidRPr="00125132">
        <w:t xml:space="preserve">Dernière étape après usinage, trempe, revenu et rectification d’une pièce en acier allié contenant du chrome ou de l’aluminium (30 Cr Mo 12, … 30 Cr Al Mo 6-12,…). </w:t>
      </w:r>
    </w:p>
    <w:p w:rsidR="00D35342" w:rsidRPr="00125132" w:rsidRDefault="00D35342" w:rsidP="00010D37">
      <w:pPr>
        <w:numPr>
          <w:ilvl w:val="0"/>
          <w:numId w:val="23"/>
        </w:numPr>
        <w:jc w:val="left"/>
      </w:pPr>
      <w:r w:rsidRPr="00125132">
        <w:t xml:space="preserve">Formation d’une couche superficielle de nitrure de chrome ou d’aluminium de 0,1 à 0,5 mm d’épaisseur. améliorant la résistance à l’usure et à la corrosion. Dureté de la surface : 850 à 1200HV </w:t>
      </w:r>
    </w:p>
    <w:p w:rsidR="00D35342" w:rsidRPr="00125132" w:rsidRDefault="00D35342" w:rsidP="00010D37">
      <w:pPr>
        <w:numPr>
          <w:ilvl w:val="0"/>
          <w:numId w:val="23"/>
        </w:numPr>
        <w:jc w:val="left"/>
      </w:pPr>
      <w:r w:rsidRPr="00125132">
        <w:t xml:space="preserve">Procédé    </w:t>
      </w:r>
      <w:r w:rsidRPr="00125132">
        <w:object w:dxaOrig="300" w:dyaOrig="220">
          <v:shape id="_x0000_i1045" type="#_x0000_t75" style="width:15.75pt;height:11.25pt" o:ole="">
            <v:imagedata r:id="rId76" o:title=""/>
          </v:shape>
          <o:OLEObject Type="Embed" ProgID="Equation.DSMT4" ShapeID="_x0000_i1045" DrawAspect="Content" ObjectID="_1487486139" r:id="rId77"/>
        </w:object>
      </w:r>
      <w:r w:rsidRPr="00125132">
        <w:t>Nitruration gazeuse (520°, 100h, atmosphère chargée d’azote)</w:t>
      </w:r>
    </w:p>
    <w:p w:rsidR="00D35342" w:rsidRPr="00125132" w:rsidRDefault="00D35342" w:rsidP="00D35342">
      <w:pPr>
        <w:ind w:left="1416"/>
      </w:pPr>
      <w:r w:rsidRPr="00125132">
        <w:t xml:space="preserve">                   </w:t>
      </w:r>
      <w:r w:rsidRPr="00125132">
        <w:object w:dxaOrig="300" w:dyaOrig="220">
          <v:shape id="_x0000_i1046" type="#_x0000_t75" style="width:15.75pt;height:11.25pt" o:ole="">
            <v:imagedata r:id="rId78" o:title=""/>
          </v:shape>
          <o:OLEObject Type="Embed" ProgID="Equation.DSMT4" ShapeID="_x0000_i1046" DrawAspect="Content" ObjectID="_1487486140" r:id="rId79"/>
        </w:object>
      </w:r>
      <w:r w:rsidRPr="00125132">
        <w:t>Nitruration liquide (570</w:t>
      </w:r>
      <w:proofErr w:type="gramStart"/>
      <w:r w:rsidRPr="00125132">
        <w:t>° ,</w:t>
      </w:r>
      <w:proofErr w:type="gramEnd"/>
      <w:r w:rsidRPr="00125132">
        <w:t xml:space="preserve"> bain de sels fondus  (cyanure alcalin))</w:t>
      </w:r>
    </w:p>
    <w:p w:rsidR="00D35342" w:rsidRPr="00125132" w:rsidRDefault="00D35342" w:rsidP="00D35342"/>
    <w:p w:rsidR="00D35342" w:rsidRPr="00125132" w:rsidRDefault="00D35342" w:rsidP="00101E66">
      <w:pPr>
        <w:pStyle w:val="Titre4"/>
      </w:pPr>
      <w:bookmarkStart w:id="34" w:name="_Toc21705650"/>
      <w:r w:rsidRPr="00125132">
        <w:t>Carbonitruration</w:t>
      </w:r>
      <w:bookmarkEnd w:id="34"/>
    </w:p>
    <w:p w:rsidR="00D35342" w:rsidRPr="00125132" w:rsidRDefault="00D35342" w:rsidP="00010D37">
      <w:pPr>
        <w:numPr>
          <w:ilvl w:val="0"/>
          <w:numId w:val="23"/>
        </w:numPr>
        <w:jc w:val="left"/>
      </w:pPr>
      <w:r w:rsidRPr="00125132">
        <w:t>Combinaison des procédés de cémentation et nitruration.</w:t>
      </w:r>
    </w:p>
    <w:p w:rsidR="00D35342" w:rsidRPr="00125132" w:rsidRDefault="00D35342" w:rsidP="00D35342"/>
    <w:p w:rsidR="00D35342" w:rsidRPr="00125132" w:rsidRDefault="00D35342" w:rsidP="00101E66">
      <w:pPr>
        <w:pStyle w:val="Titre4"/>
      </w:pPr>
      <w:bookmarkStart w:id="35" w:name="_Toc21705651"/>
      <w:proofErr w:type="spellStart"/>
      <w:r w:rsidRPr="00125132">
        <w:t>Sulfunisation</w:t>
      </w:r>
      <w:bookmarkEnd w:id="35"/>
      <w:proofErr w:type="spellEnd"/>
    </w:p>
    <w:p w:rsidR="00D35342" w:rsidRPr="00125132" w:rsidRDefault="00D35342" w:rsidP="00010D37">
      <w:pPr>
        <w:numPr>
          <w:ilvl w:val="0"/>
          <w:numId w:val="23"/>
        </w:numPr>
        <w:jc w:val="left"/>
      </w:pPr>
      <w:r w:rsidRPr="00125132">
        <w:t>Formation d’une couche superficielle riche en soufre et en carbone.</w:t>
      </w:r>
    </w:p>
    <w:p w:rsidR="00D35342" w:rsidRPr="00125132" w:rsidRDefault="00D35342" w:rsidP="00010D37">
      <w:pPr>
        <w:numPr>
          <w:ilvl w:val="0"/>
          <w:numId w:val="23"/>
        </w:numPr>
        <w:jc w:val="left"/>
      </w:pPr>
      <w:r w:rsidRPr="00125132">
        <w:t>Surface très dure, résistante à l’usure et à faible coefficient de frottement.</w:t>
      </w:r>
    </w:p>
    <w:p w:rsidR="00D35342" w:rsidRPr="00125132" w:rsidRDefault="00D35342" w:rsidP="00D35342"/>
    <w:p w:rsidR="00D35342" w:rsidRPr="00125132" w:rsidRDefault="00D35342" w:rsidP="00A50225">
      <w:pPr>
        <w:pStyle w:val="Titre4"/>
      </w:pPr>
      <w:bookmarkStart w:id="36" w:name="_Toc21705652"/>
      <w:r w:rsidRPr="00125132">
        <w:t>Chromisation</w:t>
      </w:r>
      <w:bookmarkEnd w:id="36"/>
    </w:p>
    <w:p w:rsidR="00D35342" w:rsidRPr="00125132" w:rsidRDefault="00D35342" w:rsidP="00010D37">
      <w:pPr>
        <w:numPr>
          <w:ilvl w:val="0"/>
          <w:numId w:val="23"/>
        </w:numPr>
        <w:jc w:val="left"/>
      </w:pPr>
      <w:r w:rsidRPr="00125132">
        <w:t>Formation par diffusion à 1000°C d’une couche de 20</w:t>
      </w:r>
      <w:r w:rsidRPr="00125132">
        <w:t>m riche en chrome (30%)</w:t>
      </w:r>
    </w:p>
    <w:p w:rsidR="00D35342" w:rsidRPr="00125132" w:rsidRDefault="00D35342" w:rsidP="00010D37">
      <w:pPr>
        <w:numPr>
          <w:ilvl w:val="0"/>
          <w:numId w:val="23"/>
        </w:numPr>
        <w:jc w:val="left"/>
      </w:pPr>
      <w:r w:rsidRPr="00125132">
        <w:t>Surface inoxydable très dure (1600 à 2000HV) résistante à l’</w:t>
      </w:r>
      <w:proofErr w:type="spellStart"/>
      <w:r w:rsidRPr="00125132">
        <w:t>usure.La</w:t>
      </w:r>
      <w:proofErr w:type="spellEnd"/>
      <w:r w:rsidRPr="00125132">
        <w:t xml:space="preserve"> chromisation est suivie d’une trempe et d’une rectification pour mise à la cote : rectification minimum de 5</w:t>
      </w:r>
      <w:r w:rsidRPr="00125132">
        <w:object w:dxaOrig="279" w:dyaOrig="200">
          <v:shape id="_x0000_i1027" type="#_x0000_t75" style="width:14.25pt;height:10.5pt" o:ole="" fillcolor="window">
            <v:imagedata r:id="rId80" o:title=""/>
          </v:shape>
          <o:OLEObject Type="Embed" ProgID="Equation" ShapeID="_x0000_i1027" DrawAspect="Content" ObjectID="_1487486141" r:id="rId81"/>
        </w:object>
      </w:r>
      <w:r w:rsidRPr="00125132">
        <w:t>.</w:t>
      </w:r>
      <w:r w:rsidRPr="00125132">
        <w:t></w:t>
      </w:r>
    </w:p>
    <w:p w:rsidR="00D35342" w:rsidRPr="00125132" w:rsidRDefault="00D35342" w:rsidP="00D35342"/>
    <w:p w:rsidR="00D35342" w:rsidRPr="00125132" w:rsidRDefault="00D35342" w:rsidP="00A50225">
      <w:pPr>
        <w:pStyle w:val="Titre4"/>
      </w:pPr>
      <w:bookmarkStart w:id="37" w:name="_Toc21705653"/>
      <w:r w:rsidRPr="00125132">
        <w:t>Chromage</w:t>
      </w:r>
      <w:bookmarkEnd w:id="37"/>
    </w:p>
    <w:p w:rsidR="00D35342" w:rsidRPr="00125132" w:rsidRDefault="00D35342" w:rsidP="00010D37">
      <w:pPr>
        <w:numPr>
          <w:ilvl w:val="0"/>
          <w:numId w:val="23"/>
        </w:numPr>
        <w:jc w:val="left"/>
      </w:pPr>
      <w:r w:rsidRPr="00125132">
        <w:t>Traitement esthétique  et anticorrosion de la surface par dépôt électrolytique de 0,01 à 0,1 mm de chrome.</w:t>
      </w:r>
    </w:p>
    <w:p w:rsidR="00D35342" w:rsidRPr="00125132" w:rsidRDefault="00D35342" w:rsidP="00D35342"/>
    <w:p w:rsidR="00D35342" w:rsidRPr="00125132" w:rsidRDefault="00D35342" w:rsidP="00A50225">
      <w:pPr>
        <w:pStyle w:val="Titre3"/>
      </w:pPr>
      <w:bookmarkStart w:id="38" w:name="_Toc382341750"/>
      <w:r w:rsidRPr="00A50225">
        <w:t>Désignation</w:t>
      </w:r>
      <w:r w:rsidRPr="00125132">
        <w:t xml:space="preserve"> normalisée</w:t>
      </w:r>
      <w:bookmarkEnd w:id="38"/>
    </w:p>
    <w:p w:rsidR="00D35342" w:rsidRPr="00125132" w:rsidRDefault="00D35342" w:rsidP="00010D37">
      <w:pPr>
        <w:pStyle w:val="Titre4"/>
        <w:numPr>
          <w:ilvl w:val="0"/>
          <w:numId w:val="46"/>
        </w:numPr>
      </w:pPr>
      <w:r w:rsidRPr="00125132">
        <w:t>Fontes</w:t>
      </w:r>
    </w:p>
    <w:p w:rsidR="00D35342" w:rsidRPr="00125132" w:rsidRDefault="00D35342" w:rsidP="00A50225">
      <w:pPr>
        <w:pStyle w:val="Para"/>
      </w:pPr>
      <w:r w:rsidRPr="00125132">
        <w:t>Fontes à graphite lamellaire</w:t>
      </w:r>
    </w:p>
    <w:tbl>
      <w:tblPr>
        <w:tblW w:w="0" w:type="auto"/>
        <w:tblBorders>
          <w:insideH w:val="single" w:sz="4" w:space="0" w:color="auto"/>
        </w:tblBorders>
        <w:tblLayout w:type="fixed"/>
        <w:tblCellMar>
          <w:left w:w="70" w:type="dxa"/>
          <w:right w:w="70" w:type="dxa"/>
        </w:tblCellMar>
        <w:tblLook w:val="0000" w:firstRow="0" w:lastRow="0" w:firstColumn="0" w:lastColumn="0" w:noHBand="0" w:noVBand="0"/>
      </w:tblPr>
      <w:tblGrid>
        <w:gridCol w:w="4889"/>
        <w:gridCol w:w="4889"/>
      </w:tblGrid>
      <w:tr w:rsidR="00D35342" w:rsidRPr="00125132" w:rsidTr="00084B79">
        <w:tc>
          <w:tcPr>
            <w:tcW w:w="4889" w:type="dxa"/>
            <w:vAlign w:val="center"/>
          </w:tcPr>
          <w:p w:rsidR="00D35342" w:rsidRPr="00125132" w:rsidRDefault="00D35342" w:rsidP="00084B79">
            <w:pPr>
              <w:spacing w:before="40" w:after="40"/>
              <w:jc w:val="center"/>
            </w:pPr>
            <w:r w:rsidRPr="00125132">
              <w:object w:dxaOrig="2684" w:dyaOrig="2290">
                <v:shape id="_x0000_i1025" type="#_x0000_t75" style="width:109.5pt;height:93.75pt" o:ole="" fillcolor="window">
                  <v:imagedata r:id="rId82" o:title="" croptop="2427f" cropleft="2316f"/>
                </v:shape>
                <o:OLEObject Type="Embed" ProgID="MgxDesigner" ShapeID="_x0000_i1025" DrawAspect="Content" ObjectID="_1487486142" r:id="rId83"/>
              </w:object>
            </w:r>
          </w:p>
        </w:tc>
        <w:tc>
          <w:tcPr>
            <w:tcW w:w="4889" w:type="dxa"/>
            <w:vAlign w:val="center"/>
          </w:tcPr>
          <w:p w:rsidR="00D35342" w:rsidRPr="00125132" w:rsidRDefault="00D35342" w:rsidP="00084B79">
            <w:pPr>
              <w:spacing w:before="40" w:after="40"/>
            </w:pPr>
            <w:r w:rsidRPr="00125132">
              <w:t>Le graphite apparaît sous forme de lamelles de différentes tailles.</w:t>
            </w:r>
          </w:p>
          <w:p w:rsidR="00D35342" w:rsidRPr="00125132" w:rsidRDefault="00D35342" w:rsidP="00084B79">
            <w:pPr>
              <w:spacing w:before="40" w:after="40"/>
            </w:pPr>
          </w:p>
          <w:p w:rsidR="00D35342" w:rsidRPr="00125132" w:rsidRDefault="00D35342" w:rsidP="00084B79">
            <w:pPr>
              <w:spacing w:before="40" w:after="40"/>
            </w:pPr>
            <w:r w:rsidRPr="00125132">
              <w:t>Ces fontes résistent peu à l'extension et aux chocs car les lamelles forment des entailles qui créent des amorces de rupture, mais elles sont faciles à obtenir.</w:t>
            </w:r>
          </w:p>
          <w:p w:rsidR="00D35342" w:rsidRPr="00125132" w:rsidRDefault="00D35342" w:rsidP="00084B79">
            <w:pPr>
              <w:spacing w:before="40" w:after="40"/>
            </w:pPr>
          </w:p>
        </w:tc>
      </w:tr>
    </w:tbl>
    <w:p w:rsidR="00D35342" w:rsidRPr="00125132" w:rsidRDefault="00D35342" w:rsidP="00D35342">
      <w:pPr>
        <w:pStyle w:val="Exemple"/>
        <w:jc w:val="left"/>
      </w:pPr>
      <w:r w:rsidRPr="00125132">
        <w:t>Exemple de désignation :</w:t>
      </w:r>
    </w:p>
    <w:p w:rsidR="00D35342" w:rsidRPr="00125132" w:rsidRDefault="00D35342" w:rsidP="00D35342"/>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7581"/>
      </w:tblGrid>
      <w:tr w:rsidR="00D35342" w:rsidRPr="00125132" w:rsidTr="00084B79">
        <w:tc>
          <w:tcPr>
            <w:tcW w:w="2197" w:type="dxa"/>
            <w:vAlign w:val="center"/>
          </w:tcPr>
          <w:p w:rsidR="00D35342" w:rsidRPr="00125132" w:rsidRDefault="00D35342" w:rsidP="00084B79">
            <w:pPr>
              <w:spacing w:before="40" w:after="40"/>
              <w:jc w:val="center"/>
            </w:pPr>
            <w:r w:rsidRPr="00125132">
              <w:t>EN-GJL-250</w:t>
            </w:r>
          </w:p>
        </w:tc>
        <w:tc>
          <w:tcPr>
            <w:tcW w:w="7581" w:type="dxa"/>
            <w:vAlign w:val="center"/>
          </w:tcPr>
          <w:p w:rsidR="00D35342" w:rsidRPr="00125132" w:rsidRDefault="00D35342" w:rsidP="00010D37">
            <w:pPr>
              <w:pStyle w:val="puces"/>
              <w:numPr>
                <w:ilvl w:val="0"/>
                <w:numId w:val="15"/>
              </w:numPr>
              <w:spacing w:before="40" w:after="40"/>
              <w:ind w:left="213" w:firstLine="0"/>
            </w:pPr>
            <w:r w:rsidRPr="00125132">
              <w:t>EN-GJ : Fonte</w:t>
            </w:r>
          </w:p>
          <w:p w:rsidR="00D35342" w:rsidRPr="00125132" w:rsidRDefault="00D35342" w:rsidP="00010D37">
            <w:pPr>
              <w:pStyle w:val="puces"/>
              <w:numPr>
                <w:ilvl w:val="0"/>
                <w:numId w:val="15"/>
              </w:numPr>
              <w:spacing w:before="40" w:after="40"/>
              <w:ind w:left="213" w:firstLine="0"/>
            </w:pPr>
            <w:r w:rsidRPr="00125132">
              <w:t>L : à graphite lamellaire</w:t>
            </w:r>
          </w:p>
          <w:p w:rsidR="00D35342" w:rsidRPr="00125132" w:rsidRDefault="00D35342" w:rsidP="00010D37">
            <w:pPr>
              <w:pStyle w:val="puces"/>
              <w:numPr>
                <w:ilvl w:val="0"/>
                <w:numId w:val="15"/>
              </w:numPr>
              <w:spacing w:before="40" w:after="40"/>
              <w:ind w:left="213" w:firstLine="0"/>
            </w:pPr>
            <w:r w:rsidRPr="00125132">
              <w:t xml:space="preserve">250 : résistance minimale à la rupture en traction exprimée en </w:t>
            </w:r>
            <w:proofErr w:type="spellStart"/>
            <w:r w:rsidRPr="00125132">
              <w:t>MPa</w:t>
            </w:r>
            <w:proofErr w:type="spellEnd"/>
            <w:r w:rsidRPr="00125132">
              <w:t>.</w:t>
            </w:r>
          </w:p>
        </w:tc>
      </w:tr>
    </w:tbl>
    <w:p w:rsidR="00D35342" w:rsidRPr="00125132" w:rsidRDefault="00D35342" w:rsidP="00D35342"/>
    <w:p w:rsidR="00D35342" w:rsidRPr="00125132" w:rsidRDefault="00D35342" w:rsidP="00A50225">
      <w:pPr>
        <w:pStyle w:val="Para"/>
      </w:pPr>
      <w:r w:rsidRPr="00125132">
        <w:t xml:space="preserve">Fontes malléables. </w:t>
      </w:r>
    </w:p>
    <w:p w:rsidR="00D35342" w:rsidRPr="00125132" w:rsidRDefault="00D35342" w:rsidP="00D35342">
      <w:r w:rsidRPr="00125132">
        <w:t>La malléabilité est la propriété qu'a un métal à être façonné, à température ambiante, en feuille mince par martelage ou par laminage. Le cuivre pur est très malléable.</w:t>
      </w:r>
    </w:p>
    <w:p w:rsidR="00D35342" w:rsidRPr="00125132" w:rsidRDefault="00D35342" w:rsidP="00D35342"/>
    <w:p w:rsidR="00D35342" w:rsidRPr="00125132" w:rsidRDefault="00D35342" w:rsidP="00D35342">
      <w:r w:rsidRPr="00125132">
        <w:t>La ductilité est la propriété qu'a un métal à température ambiante à pouvoir être étendu et réduit en fils très minces.</w:t>
      </w:r>
    </w:p>
    <w:p w:rsidR="00D35342" w:rsidRPr="00125132" w:rsidRDefault="00D35342" w:rsidP="00D35342">
      <w:pPr>
        <w:pStyle w:val="Exemple"/>
        <w:jc w:val="left"/>
      </w:pPr>
      <w:r w:rsidRPr="00125132">
        <w:t>Exemple de désignation :</w:t>
      </w:r>
    </w:p>
    <w:p w:rsidR="00D35342" w:rsidRPr="00125132" w:rsidRDefault="00D35342" w:rsidP="00D35342"/>
    <w:tbl>
      <w:tblPr>
        <w:tblW w:w="0" w:type="auto"/>
        <w:tblBorders>
          <w:top w:val="single" w:sz="8" w:space="0" w:color="auto"/>
          <w:left w:val="single" w:sz="8" w:space="0" w:color="auto"/>
          <w:bottom w:val="single" w:sz="8" w:space="0" w:color="auto"/>
          <w:right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480"/>
        <w:gridCol w:w="7298"/>
      </w:tblGrid>
      <w:tr w:rsidR="00D35342" w:rsidRPr="00125132" w:rsidTr="00084B79">
        <w:tc>
          <w:tcPr>
            <w:tcW w:w="2480" w:type="dxa"/>
            <w:vAlign w:val="center"/>
          </w:tcPr>
          <w:p w:rsidR="00D35342" w:rsidRPr="00125132" w:rsidRDefault="00D35342" w:rsidP="00084B79">
            <w:pPr>
              <w:spacing w:before="40" w:after="40"/>
              <w:jc w:val="center"/>
            </w:pPr>
            <w:r w:rsidRPr="00125132">
              <w:t>EN-GJMW 400-5</w:t>
            </w:r>
          </w:p>
          <w:p w:rsidR="00D35342" w:rsidRPr="00125132" w:rsidRDefault="00D35342" w:rsidP="00084B79">
            <w:pPr>
              <w:spacing w:before="40" w:after="40"/>
              <w:jc w:val="center"/>
            </w:pPr>
          </w:p>
          <w:p w:rsidR="00D35342" w:rsidRPr="00125132" w:rsidRDefault="00D35342" w:rsidP="00084B79">
            <w:pPr>
              <w:spacing w:before="40" w:after="40"/>
              <w:jc w:val="center"/>
            </w:pPr>
            <w:r w:rsidRPr="00125132">
              <w:t>EN-GJMB 600-3</w:t>
            </w:r>
          </w:p>
          <w:p w:rsidR="00D35342" w:rsidRPr="00125132" w:rsidRDefault="00D35342" w:rsidP="00084B79">
            <w:pPr>
              <w:spacing w:before="40" w:after="40"/>
              <w:jc w:val="center"/>
            </w:pPr>
          </w:p>
        </w:tc>
        <w:tc>
          <w:tcPr>
            <w:tcW w:w="7298" w:type="dxa"/>
            <w:vAlign w:val="center"/>
          </w:tcPr>
          <w:p w:rsidR="00D35342" w:rsidRPr="00125132" w:rsidRDefault="00D35342" w:rsidP="00010D37">
            <w:pPr>
              <w:pStyle w:val="puces"/>
              <w:numPr>
                <w:ilvl w:val="0"/>
                <w:numId w:val="15"/>
              </w:numPr>
              <w:spacing w:before="40" w:after="40"/>
              <w:ind w:left="214" w:firstLine="0"/>
            </w:pPr>
            <w:r w:rsidRPr="00125132">
              <w:t>EN-GJ : Fonte</w:t>
            </w:r>
          </w:p>
          <w:p w:rsidR="00D35342" w:rsidRPr="00125132" w:rsidRDefault="00D35342" w:rsidP="00010D37">
            <w:pPr>
              <w:pStyle w:val="puces"/>
              <w:numPr>
                <w:ilvl w:val="0"/>
                <w:numId w:val="15"/>
              </w:numPr>
              <w:spacing w:before="40" w:after="40"/>
              <w:ind w:left="214" w:firstLine="0"/>
            </w:pPr>
            <w:r w:rsidRPr="00125132">
              <w:t>MW : malléable à cœur blanc</w:t>
            </w:r>
          </w:p>
          <w:p w:rsidR="00D35342" w:rsidRPr="00125132" w:rsidRDefault="00D35342" w:rsidP="00010D37">
            <w:pPr>
              <w:pStyle w:val="puces"/>
              <w:numPr>
                <w:ilvl w:val="0"/>
                <w:numId w:val="15"/>
              </w:numPr>
              <w:spacing w:before="40" w:after="40"/>
              <w:ind w:left="214" w:firstLine="0"/>
            </w:pPr>
            <w:r w:rsidRPr="00125132">
              <w:t>MB : malléable à cœur noir ou à graphite nodulaire.</w:t>
            </w:r>
          </w:p>
          <w:p w:rsidR="00D35342" w:rsidRPr="00125132" w:rsidRDefault="00D35342" w:rsidP="00010D37">
            <w:pPr>
              <w:pStyle w:val="puces"/>
              <w:numPr>
                <w:ilvl w:val="0"/>
                <w:numId w:val="15"/>
              </w:numPr>
              <w:spacing w:before="40" w:after="40"/>
              <w:ind w:left="214" w:firstLine="0"/>
            </w:pPr>
            <w:r w:rsidRPr="00125132">
              <w:t xml:space="preserve">400 est la résistance minimale à la rupture en traction exprimée en </w:t>
            </w:r>
            <w:proofErr w:type="spellStart"/>
            <w:r w:rsidRPr="00125132">
              <w:t>MPa</w:t>
            </w:r>
            <w:proofErr w:type="spellEnd"/>
            <w:r w:rsidRPr="00125132">
              <w:t>.</w:t>
            </w:r>
          </w:p>
          <w:p w:rsidR="00D35342" w:rsidRPr="00125132" w:rsidRDefault="00D35342" w:rsidP="00010D37">
            <w:pPr>
              <w:pStyle w:val="puces"/>
              <w:numPr>
                <w:ilvl w:val="0"/>
                <w:numId w:val="15"/>
              </w:numPr>
              <w:spacing w:before="40" w:after="40"/>
              <w:ind w:left="214" w:firstLine="0"/>
            </w:pPr>
            <w:r w:rsidRPr="00125132">
              <w:lastRenderedPageBreak/>
              <w:t>5 est l'allongement en % de l'éprouvette après rupture. Plus ce chiffre est grand, plus la fonte est malléable.</w:t>
            </w:r>
          </w:p>
        </w:tc>
      </w:tr>
    </w:tbl>
    <w:p w:rsidR="00D35342" w:rsidRPr="00125132" w:rsidRDefault="00D35342" w:rsidP="00D35342"/>
    <w:p w:rsidR="00D35342" w:rsidRPr="00125132" w:rsidRDefault="00D35342" w:rsidP="00A50225">
      <w:pPr>
        <w:pStyle w:val="Para"/>
      </w:pPr>
      <w:r w:rsidRPr="00125132">
        <w:t xml:space="preserve">Fontes à graphite sphéroïdal </w:t>
      </w:r>
    </w:p>
    <w:p w:rsidR="00D35342" w:rsidRPr="00125132" w:rsidRDefault="00D35342" w:rsidP="00D35342"/>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3756"/>
        <w:gridCol w:w="6022"/>
      </w:tblGrid>
      <w:tr w:rsidR="00D35342" w:rsidRPr="00125132" w:rsidTr="00084B79">
        <w:tc>
          <w:tcPr>
            <w:tcW w:w="3756" w:type="dxa"/>
            <w:vAlign w:val="center"/>
          </w:tcPr>
          <w:p w:rsidR="00D35342" w:rsidRPr="00125132" w:rsidRDefault="00D35342" w:rsidP="00084B79">
            <w:pPr>
              <w:spacing w:before="40" w:after="40"/>
              <w:jc w:val="center"/>
            </w:pPr>
            <w:r w:rsidRPr="00125132">
              <w:drawing>
                <wp:inline distT="0" distB="0" distL="0" distR="0" wp14:anchorId="48BA4432" wp14:editId="2CD70EB4">
                  <wp:extent cx="1215390" cy="940606"/>
                  <wp:effectExtent l="19050" t="0" r="3810" b="0"/>
                  <wp:docPr id="183" name="il_fi" descr="http://www.chateaubriant.org/IMG/jpg/fonderi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teaubriant.org/IMG/jpg/fonderie16.jpg"/>
                          <pic:cNvPicPr>
                            <a:picLocks noChangeAspect="1" noChangeArrowheads="1"/>
                          </pic:cNvPicPr>
                        </pic:nvPicPr>
                        <pic:blipFill>
                          <a:blip r:embed="rId84" cstate="print"/>
                          <a:srcRect l="38870" t="50556"/>
                          <a:stretch>
                            <a:fillRect/>
                          </a:stretch>
                        </pic:blipFill>
                        <pic:spPr bwMode="auto">
                          <a:xfrm>
                            <a:off x="0" y="0"/>
                            <a:ext cx="1216758" cy="941665"/>
                          </a:xfrm>
                          <a:prstGeom prst="rect">
                            <a:avLst/>
                          </a:prstGeom>
                          <a:noFill/>
                          <a:ln w="9525">
                            <a:noFill/>
                            <a:miter lim="800000"/>
                            <a:headEnd/>
                            <a:tailEnd/>
                          </a:ln>
                        </pic:spPr>
                      </pic:pic>
                    </a:graphicData>
                  </a:graphic>
                </wp:inline>
              </w:drawing>
            </w:r>
          </w:p>
        </w:tc>
        <w:tc>
          <w:tcPr>
            <w:tcW w:w="6022" w:type="dxa"/>
            <w:vAlign w:val="center"/>
          </w:tcPr>
          <w:p w:rsidR="00D35342" w:rsidRPr="00125132" w:rsidRDefault="00D35342" w:rsidP="00084B79">
            <w:pPr>
              <w:spacing w:before="40" w:after="40"/>
            </w:pPr>
            <w:r w:rsidRPr="00125132">
              <w:sym w:font="Symbol" w:char="F0B7"/>
            </w:r>
            <w:r w:rsidRPr="00125132">
              <w:t xml:space="preserve"> Ces fontes ont le graphite sous forme de sphères irrégulières.</w:t>
            </w:r>
          </w:p>
          <w:p w:rsidR="00D35342" w:rsidRPr="00125132" w:rsidRDefault="00D35342" w:rsidP="00084B79">
            <w:pPr>
              <w:spacing w:before="40" w:after="40"/>
            </w:pPr>
          </w:p>
          <w:p w:rsidR="00D35342" w:rsidRPr="00125132" w:rsidRDefault="00D35342" w:rsidP="00084B79">
            <w:pPr>
              <w:spacing w:before="40" w:after="40"/>
            </w:pPr>
            <w:r w:rsidRPr="00125132">
              <w:sym w:font="Symbol" w:char="F0B7"/>
            </w:r>
            <w:r w:rsidRPr="00125132">
              <w:t xml:space="preserve"> Elles résistent bien à l'extension et aux chocs et se comportent mécaniquement plutôt comme un acier tout en conservant la bonne coulabilité des fontes.</w:t>
            </w:r>
          </w:p>
        </w:tc>
      </w:tr>
    </w:tbl>
    <w:p w:rsidR="00D35342" w:rsidRDefault="00D35342" w:rsidP="00D35342"/>
    <w:p w:rsidR="00D35342" w:rsidRPr="00125132" w:rsidRDefault="00D35342" w:rsidP="00D35342">
      <w:pPr>
        <w:pStyle w:val="Exemple"/>
        <w:jc w:val="left"/>
      </w:pPr>
      <w:r w:rsidRPr="00125132">
        <w:t>Exemple de désignation :</w:t>
      </w:r>
    </w:p>
    <w:p w:rsidR="00D35342" w:rsidRPr="00125132" w:rsidRDefault="00D35342" w:rsidP="00D35342"/>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7156"/>
      </w:tblGrid>
      <w:tr w:rsidR="00D35342" w:rsidRPr="00125132" w:rsidTr="00084B79">
        <w:tc>
          <w:tcPr>
            <w:tcW w:w="2622" w:type="dxa"/>
            <w:vAlign w:val="center"/>
          </w:tcPr>
          <w:p w:rsidR="00D35342" w:rsidRPr="00125132" w:rsidRDefault="00D35342" w:rsidP="00084B79">
            <w:pPr>
              <w:spacing w:before="40" w:after="40"/>
              <w:jc w:val="center"/>
            </w:pPr>
            <w:r w:rsidRPr="00125132">
              <w:t>EN-GJS-600-3</w:t>
            </w:r>
          </w:p>
        </w:tc>
        <w:tc>
          <w:tcPr>
            <w:tcW w:w="7156" w:type="dxa"/>
            <w:vAlign w:val="center"/>
          </w:tcPr>
          <w:p w:rsidR="00D35342" w:rsidRPr="00125132" w:rsidRDefault="00D35342" w:rsidP="00084B79">
            <w:pPr>
              <w:spacing w:before="40" w:after="40"/>
              <w:ind w:left="214"/>
            </w:pPr>
            <w:r w:rsidRPr="00125132">
              <w:t>Même significations des nombres que les fontes EN-GJMW et EN-GJMB.</w:t>
            </w:r>
          </w:p>
        </w:tc>
      </w:tr>
    </w:tbl>
    <w:p w:rsidR="00D35342" w:rsidRPr="00125132" w:rsidRDefault="00D35342" w:rsidP="00D35342"/>
    <w:p w:rsidR="00D35342" w:rsidRPr="00125132" w:rsidRDefault="00D35342" w:rsidP="00A50225">
      <w:pPr>
        <w:pStyle w:val="Titre4"/>
      </w:pPr>
      <w:bookmarkStart w:id="39" w:name="_Toc382341751"/>
      <w:r w:rsidRPr="00125132">
        <w:t>Aciers</w:t>
      </w:r>
      <w:bookmarkEnd w:id="39"/>
    </w:p>
    <w:p w:rsidR="00D35342" w:rsidRPr="00125132" w:rsidRDefault="00D35342" w:rsidP="00010D37">
      <w:pPr>
        <w:pStyle w:val="Para"/>
        <w:numPr>
          <w:ilvl w:val="0"/>
          <w:numId w:val="47"/>
        </w:numPr>
      </w:pPr>
      <w:r w:rsidRPr="00125132">
        <w:t>Aciers non alliés d'usage général</w:t>
      </w:r>
    </w:p>
    <w:p w:rsidR="00D35342" w:rsidRPr="00125132" w:rsidRDefault="00D35342" w:rsidP="00D35342">
      <w:pPr>
        <w:pStyle w:val="Exemple"/>
        <w:jc w:val="left"/>
      </w:pPr>
      <w:r w:rsidRPr="00125132">
        <w:t>Exemple de désignation :</w:t>
      </w:r>
    </w:p>
    <w:p w:rsidR="00D35342" w:rsidRPr="00125132" w:rsidRDefault="00D35342" w:rsidP="00D35342">
      <w:pPr>
        <w:pStyle w:val="Pieddepage"/>
        <w:tabs>
          <w:tab w:val="clear" w:pos="4536"/>
          <w:tab w:val="clear" w:pos="9072"/>
        </w:tabs>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204"/>
        <w:gridCol w:w="8574"/>
      </w:tblGrid>
      <w:tr w:rsidR="00D35342" w:rsidRPr="00125132" w:rsidTr="00084B79">
        <w:tc>
          <w:tcPr>
            <w:tcW w:w="1204" w:type="dxa"/>
            <w:vAlign w:val="center"/>
          </w:tcPr>
          <w:p w:rsidR="00D35342" w:rsidRPr="00125132" w:rsidRDefault="00D35342" w:rsidP="00084B79">
            <w:pPr>
              <w:spacing w:before="40" w:after="40"/>
              <w:jc w:val="center"/>
            </w:pPr>
            <w:r w:rsidRPr="00125132">
              <w:t>S 235</w:t>
            </w:r>
          </w:p>
          <w:p w:rsidR="00D35342" w:rsidRPr="00125132" w:rsidRDefault="00D35342" w:rsidP="00084B79">
            <w:pPr>
              <w:spacing w:before="240" w:after="40"/>
              <w:jc w:val="center"/>
            </w:pPr>
            <w:r w:rsidRPr="00125132">
              <w:t>E 335</w:t>
            </w:r>
          </w:p>
        </w:tc>
        <w:tc>
          <w:tcPr>
            <w:tcW w:w="8574" w:type="dxa"/>
            <w:vAlign w:val="center"/>
          </w:tcPr>
          <w:p w:rsidR="00D35342" w:rsidRPr="00125132" w:rsidRDefault="00D35342" w:rsidP="00010D37">
            <w:pPr>
              <w:pStyle w:val="puces"/>
              <w:numPr>
                <w:ilvl w:val="0"/>
                <w:numId w:val="15"/>
              </w:numPr>
              <w:spacing w:before="40" w:after="40"/>
              <w:ind w:left="356" w:firstLine="0"/>
            </w:pPr>
            <w:r w:rsidRPr="00125132">
              <w:t>S : acier d'usage général.</w:t>
            </w:r>
          </w:p>
          <w:p w:rsidR="00D35342" w:rsidRPr="00125132" w:rsidRDefault="00D35342" w:rsidP="00010D37">
            <w:pPr>
              <w:pStyle w:val="puces"/>
              <w:numPr>
                <w:ilvl w:val="0"/>
                <w:numId w:val="15"/>
              </w:numPr>
              <w:spacing w:before="40" w:after="40"/>
              <w:ind w:left="356" w:firstLine="0"/>
            </w:pPr>
            <w:r w:rsidRPr="00125132">
              <w:t>E : acier de construction mécanique.</w:t>
            </w:r>
          </w:p>
          <w:p w:rsidR="00D35342" w:rsidRPr="00125132" w:rsidRDefault="00D35342" w:rsidP="00010D37">
            <w:pPr>
              <w:pStyle w:val="puces"/>
              <w:numPr>
                <w:ilvl w:val="0"/>
                <w:numId w:val="15"/>
              </w:numPr>
              <w:spacing w:before="40" w:after="40"/>
              <w:ind w:left="356" w:firstLine="0"/>
            </w:pPr>
            <w:r w:rsidRPr="00125132">
              <w:t xml:space="preserve">Le nombre indique la valeur minimale de la limite élastique en </w:t>
            </w:r>
            <w:proofErr w:type="spellStart"/>
            <w:r w:rsidRPr="00125132">
              <w:t>mégapascals</w:t>
            </w:r>
            <w:proofErr w:type="spellEnd"/>
            <w:r w:rsidRPr="00125132">
              <w:t xml:space="preserve"> (</w:t>
            </w:r>
            <w:proofErr w:type="spellStart"/>
            <w:r w:rsidRPr="00125132">
              <w:t>MPa</w:t>
            </w:r>
            <w:proofErr w:type="spellEnd"/>
            <w:r w:rsidRPr="00125132">
              <w:t>).</w:t>
            </w:r>
          </w:p>
        </w:tc>
      </w:tr>
    </w:tbl>
    <w:p w:rsidR="00D35342" w:rsidRPr="00125132" w:rsidRDefault="00D35342" w:rsidP="00D35342"/>
    <w:p w:rsidR="00D35342" w:rsidRPr="00125132" w:rsidRDefault="00D35342" w:rsidP="00A50225">
      <w:pPr>
        <w:pStyle w:val="Para"/>
      </w:pPr>
      <w:r w:rsidRPr="00125132">
        <w:t>Aciers non alliés (teneur en manganèse &lt; 1%)</w:t>
      </w:r>
    </w:p>
    <w:p w:rsidR="00D35342" w:rsidRPr="00125132" w:rsidRDefault="00D35342" w:rsidP="00D35342">
      <w:pPr>
        <w:pStyle w:val="Exemple"/>
        <w:jc w:val="left"/>
      </w:pPr>
      <w:r w:rsidRPr="00125132">
        <w:t>Exemple de désignation :</w:t>
      </w:r>
    </w:p>
    <w:p w:rsidR="00D35342" w:rsidRPr="00125132" w:rsidRDefault="00D35342" w:rsidP="00D35342"/>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7723"/>
      </w:tblGrid>
      <w:tr w:rsidR="00D35342" w:rsidRPr="00125132" w:rsidTr="00084B79">
        <w:tc>
          <w:tcPr>
            <w:tcW w:w="2055" w:type="dxa"/>
            <w:vAlign w:val="center"/>
          </w:tcPr>
          <w:p w:rsidR="00D35342" w:rsidRPr="00125132" w:rsidRDefault="00D35342" w:rsidP="00084B79">
            <w:pPr>
              <w:spacing w:before="40" w:after="40"/>
              <w:jc w:val="center"/>
            </w:pPr>
            <w:r w:rsidRPr="00125132">
              <w:t xml:space="preserve">C 22 </w:t>
            </w:r>
          </w:p>
        </w:tc>
        <w:tc>
          <w:tcPr>
            <w:tcW w:w="7723" w:type="dxa"/>
            <w:vAlign w:val="center"/>
          </w:tcPr>
          <w:p w:rsidR="00D35342" w:rsidRPr="00125132" w:rsidRDefault="00D35342" w:rsidP="00010D37">
            <w:pPr>
              <w:pStyle w:val="puces"/>
              <w:numPr>
                <w:ilvl w:val="0"/>
                <w:numId w:val="15"/>
              </w:numPr>
              <w:spacing w:before="40" w:after="40"/>
              <w:ind w:left="214" w:firstLine="0"/>
            </w:pPr>
            <w:r w:rsidRPr="00125132">
              <w:t>C : acier non allié.</w:t>
            </w:r>
          </w:p>
          <w:p w:rsidR="00D35342" w:rsidRPr="00125132" w:rsidRDefault="00D35342" w:rsidP="00010D37">
            <w:pPr>
              <w:pStyle w:val="puces"/>
              <w:numPr>
                <w:ilvl w:val="0"/>
                <w:numId w:val="15"/>
              </w:numPr>
              <w:spacing w:before="40" w:after="40"/>
              <w:ind w:left="214" w:firstLine="0"/>
            </w:pPr>
            <w:r w:rsidRPr="00125132">
              <w:t>22 : 0,22% de carbone (pourcentage réel de carbone multiplié par 100).</w:t>
            </w:r>
          </w:p>
        </w:tc>
      </w:tr>
    </w:tbl>
    <w:p w:rsidR="00D35342" w:rsidRPr="00125132" w:rsidRDefault="00D35342" w:rsidP="00D35342"/>
    <w:p w:rsidR="00D35342" w:rsidRPr="00125132" w:rsidRDefault="00D35342" w:rsidP="00A50225">
      <w:pPr>
        <w:pStyle w:val="Para"/>
      </w:pPr>
      <w:r w:rsidRPr="00125132">
        <w:t>Aciers faiblement alliés (tout élément d'addition &lt; 5%) et teneur en manganèse &lt; 1%</w:t>
      </w:r>
    </w:p>
    <w:p w:rsidR="00D35342" w:rsidRPr="00125132" w:rsidRDefault="00D35342" w:rsidP="00D35342">
      <w:pPr>
        <w:pStyle w:val="Exemple"/>
        <w:jc w:val="left"/>
      </w:pPr>
      <w:r w:rsidRPr="00125132">
        <w:t>Exemple de désignation :</w:t>
      </w:r>
    </w:p>
    <w:p w:rsidR="00D35342" w:rsidRPr="00125132" w:rsidRDefault="00D35342" w:rsidP="00D35342">
      <w:pPr>
        <w:jc w:val="center"/>
      </w:pPr>
      <w:r w:rsidRPr="00125132">
        <w:t xml:space="preserv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7723"/>
      </w:tblGrid>
      <w:tr w:rsidR="00D35342" w:rsidRPr="00125132" w:rsidTr="00084B79">
        <w:tc>
          <w:tcPr>
            <w:tcW w:w="2055" w:type="dxa"/>
            <w:vAlign w:val="center"/>
          </w:tcPr>
          <w:p w:rsidR="00D35342" w:rsidRPr="00125132" w:rsidRDefault="00D35342" w:rsidP="00084B79">
            <w:pPr>
              <w:spacing w:before="40" w:after="40"/>
              <w:jc w:val="center"/>
            </w:pPr>
            <w:r w:rsidRPr="00125132">
              <w:t>42 Cr Mo 6</w:t>
            </w:r>
          </w:p>
        </w:tc>
        <w:tc>
          <w:tcPr>
            <w:tcW w:w="7723" w:type="dxa"/>
            <w:vAlign w:val="center"/>
          </w:tcPr>
          <w:p w:rsidR="00D35342" w:rsidRPr="00125132" w:rsidRDefault="00D35342" w:rsidP="00010D37">
            <w:pPr>
              <w:pStyle w:val="puces"/>
              <w:numPr>
                <w:ilvl w:val="0"/>
                <w:numId w:val="15"/>
              </w:numPr>
              <w:spacing w:before="40" w:after="40"/>
              <w:ind w:left="355" w:firstLine="0"/>
            </w:pPr>
            <w:r w:rsidRPr="00125132">
              <w:t xml:space="preserve">42 : 0,42 % de carbone. </w:t>
            </w:r>
          </w:p>
          <w:p w:rsidR="00D35342" w:rsidRPr="00125132" w:rsidRDefault="00D35342" w:rsidP="00010D37">
            <w:pPr>
              <w:pStyle w:val="puces"/>
              <w:numPr>
                <w:ilvl w:val="0"/>
                <w:numId w:val="15"/>
              </w:numPr>
              <w:spacing w:before="40" w:after="40"/>
              <w:ind w:left="355" w:firstLine="0"/>
            </w:pPr>
            <w:r w:rsidRPr="00125132">
              <w:t>Cr Mo : symboles chimiques des éléments d'addition (voir dessous) en pourcentages décroissants (ici chrome, molybdène).</w:t>
            </w:r>
          </w:p>
          <w:p w:rsidR="00D35342" w:rsidRPr="00125132" w:rsidRDefault="00D35342" w:rsidP="00010D37">
            <w:pPr>
              <w:pStyle w:val="puces"/>
              <w:numPr>
                <w:ilvl w:val="0"/>
                <w:numId w:val="15"/>
              </w:numPr>
              <w:spacing w:before="40" w:after="40"/>
              <w:ind w:left="355" w:firstLine="0"/>
            </w:pPr>
            <w:r w:rsidRPr="00125132">
              <w:t>6 : pourcentage de chrome multiplié par 4 (valeur du multiplicateur pour le chrome, voir ci-dessous). Il y a ici 1,5 % de chrome.</w:t>
            </w:r>
          </w:p>
        </w:tc>
      </w:tr>
    </w:tbl>
    <w:p w:rsidR="00D35342" w:rsidRPr="00125132" w:rsidRDefault="00D35342" w:rsidP="00D35342"/>
    <w:tbl>
      <w:tblPr>
        <w:tblW w:w="0" w:type="auto"/>
        <w:tblLayout w:type="fixed"/>
        <w:tblCellMar>
          <w:left w:w="70" w:type="dxa"/>
          <w:right w:w="70" w:type="dxa"/>
        </w:tblCellMar>
        <w:tblLook w:val="0000" w:firstRow="0" w:lastRow="0" w:firstColumn="0" w:lastColumn="0" w:noHBand="0" w:noVBand="0"/>
      </w:tblPr>
      <w:tblGrid>
        <w:gridCol w:w="1204"/>
        <w:gridCol w:w="993"/>
        <w:gridCol w:w="992"/>
        <w:gridCol w:w="1276"/>
        <w:gridCol w:w="992"/>
        <w:gridCol w:w="1134"/>
        <w:gridCol w:w="1176"/>
        <w:gridCol w:w="1008"/>
        <w:gridCol w:w="936"/>
      </w:tblGrid>
      <w:tr w:rsidR="00D35342" w:rsidRPr="00125132" w:rsidTr="00084B79">
        <w:tc>
          <w:tcPr>
            <w:tcW w:w="1204" w:type="dxa"/>
            <w:tcBorders>
              <w:top w:val="single" w:sz="12" w:space="0" w:color="auto"/>
              <w:left w:val="single" w:sz="12" w:space="0" w:color="auto"/>
              <w:bottom w:val="single" w:sz="12" w:space="0" w:color="auto"/>
            </w:tcBorders>
            <w:vAlign w:val="center"/>
          </w:tcPr>
          <w:p w:rsidR="00D35342" w:rsidRPr="00125132" w:rsidRDefault="00D35342" w:rsidP="00084B79">
            <w:pPr>
              <w:spacing w:before="40" w:after="40"/>
              <w:jc w:val="center"/>
            </w:pPr>
            <w:r w:rsidRPr="00125132">
              <w:t>Élément</w:t>
            </w:r>
          </w:p>
        </w:tc>
        <w:tc>
          <w:tcPr>
            <w:tcW w:w="993"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92"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2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992"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1134"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1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1008"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36" w:type="dxa"/>
            <w:tcBorders>
              <w:top w:val="single" w:sz="12" w:space="0" w:color="auto"/>
              <w:left w:val="nil"/>
              <w:right w:val="single" w:sz="12" w:space="0" w:color="auto"/>
            </w:tcBorders>
            <w:vAlign w:val="center"/>
          </w:tcPr>
          <w:p w:rsidR="00D35342" w:rsidRPr="00125132" w:rsidRDefault="00D35342" w:rsidP="00084B79">
            <w:pPr>
              <w:spacing w:before="40" w:after="40"/>
              <w:jc w:val="center"/>
            </w:pPr>
            <w:r w:rsidRPr="00125132">
              <w:t>Multiplicateur.</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Aluminium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Al</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top w:val="single" w:sz="12" w:space="0" w:color="auto"/>
              <w:left w:val="nil"/>
            </w:tcBorders>
          </w:tcPr>
          <w:p w:rsidR="00D35342" w:rsidRPr="00125132" w:rsidRDefault="00D35342" w:rsidP="00084B79">
            <w:pPr>
              <w:spacing w:before="40" w:after="40"/>
              <w:jc w:val="center"/>
            </w:pPr>
            <w:r w:rsidRPr="00125132">
              <w:t>Magnésium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Mg</w:t>
            </w:r>
          </w:p>
        </w:tc>
        <w:tc>
          <w:tcPr>
            <w:tcW w:w="1134" w:type="dxa"/>
            <w:tcBorders>
              <w:left w:val="nil"/>
              <w:right w:val="single" w:sz="12" w:space="0" w:color="auto"/>
            </w:tcBorders>
          </w:tcPr>
          <w:p w:rsidR="00D35342" w:rsidRPr="00125132" w:rsidRDefault="00D35342" w:rsidP="00084B79">
            <w:pPr>
              <w:spacing w:before="40" w:after="40"/>
              <w:jc w:val="center"/>
            </w:pPr>
          </w:p>
        </w:tc>
        <w:tc>
          <w:tcPr>
            <w:tcW w:w="1176" w:type="dxa"/>
            <w:tcBorders>
              <w:top w:val="single" w:sz="12" w:space="0" w:color="auto"/>
              <w:left w:val="nil"/>
            </w:tcBorders>
          </w:tcPr>
          <w:p w:rsidR="00D35342" w:rsidRPr="00125132" w:rsidRDefault="00D35342" w:rsidP="00084B79">
            <w:pPr>
              <w:spacing w:before="40" w:after="40"/>
              <w:jc w:val="center"/>
            </w:pPr>
            <w:r w:rsidRPr="00125132">
              <w:t>Soufre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w:t>
            </w:r>
          </w:p>
        </w:tc>
        <w:tc>
          <w:tcPr>
            <w:tcW w:w="936" w:type="dxa"/>
            <w:tcBorders>
              <w:top w:val="single" w:sz="12" w:space="0" w:color="auto"/>
              <w:left w:val="nil"/>
              <w:right w:val="single" w:sz="12" w:space="0" w:color="auto"/>
            </w:tcBorders>
          </w:tcPr>
          <w:p w:rsidR="00D35342" w:rsidRPr="00125132" w:rsidRDefault="00D35342" w:rsidP="00084B79">
            <w:pPr>
              <w:spacing w:before="40" w:after="40"/>
              <w:jc w:val="center"/>
            </w:pPr>
            <w:r w:rsidRPr="00125132">
              <w:t>100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proofErr w:type="spellStart"/>
            <w:r w:rsidRPr="00125132">
              <w:t>Beryllium</w:t>
            </w:r>
            <w:proofErr w:type="spellEnd"/>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Be</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Manganèse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Mn</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Strontium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Sr</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Bore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w:t>
            </w:r>
          </w:p>
        </w:tc>
        <w:tc>
          <w:tcPr>
            <w:tcW w:w="992" w:type="dxa"/>
            <w:tcBorders>
              <w:left w:val="nil"/>
              <w:right w:val="single" w:sz="12" w:space="0" w:color="auto"/>
            </w:tcBorders>
          </w:tcPr>
          <w:p w:rsidR="00D35342" w:rsidRPr="00125132" w:rsidRDefault="00D35342" w:rsidP="00084B79">
            <w:pPr>
              <w:spacing w:before="40" w:after="40"/>
              <w:jc w:val="center"/>
            </w:pPr>
            <w:r w:rsidRPr="00125132">
              <w:t>1000</w:t>
            </w:r>
          </w:p>
        </w:tc>
        <w:tc>
          <w:tcPr>
            <w:tcW w:w="1276" w:type="dxa"/>
            <w:tcBorders>
              <w:left w:val="nil"/>
            </w:tcBorders>
          </w:tcPr>
          <w:p w:rsidR="00D35342" w:rsidRPr="00125132" w:rsidRDefault="00D35342" w:rsidP="00084B79">
            <w:pPr>
              <w:spacing w:before="40" w:after="40"/>
              <w:jc w:val="center"/>
            </w:pPr>
            <w:r w:rsidRPr="00125132">
              <w:t>Molybdène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Mo</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Tantale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Ta</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Cérium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Ce</w:t>
            </w:r>
          </w:p>
        </w:tc>
        <w:tc>
          <w:tcPr>
            <w:tcW w:w="992" w:type="dxa"/>
            <w:tcBorders>
              <w:left w:val="nil"/>
              <w:right w:val="single" w:sz="12" w:space="0" w:color="auto"/>
            </w:tcBorders>
          </w:tcPr>
          <w:p w:rsidR="00D35342" w:rsidRPr="00125132" w:rsidRDefault="00D35342" w:rsidP="00084B79">
            <w:pPr>
              <w:spacing w:before="40" w:after="40"/>
              <w:jc w:val="center"/>
            </w:pPr>
            <w:r w:rsidRPr="00125132">
              <w:t>100</w:t>
            </w:r>
          </w:p>
        </w:tc>
        <w:tc>
          <w:tcPr>
            <w:tcW w:w="1276" w:type="dxa"/>
            <w:tcBorders>
              <w:left w:val="nil"/>
            </w:tcBorders>
          </w:tcPr>
          <w:p w:rsidR="00D35342" w:rsidRPr="00125132" w:rsidRDefault="00D35342" w:rsidP="00084B79">
            <w:pPr>
              <w:spacing w:before="40" w:after="40"/>
              <w:jc w:val="center"/>
            </w:pPr>
            <w:r w:rsidRPr="00125132">
              <w:t>Nickel</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Ni</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Titane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Ti</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Chrome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Cr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Niobium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Tungstène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W</w:t>
            </w:r>
          </w:p>
        </w:tc>
        <w:tc>
          <w:tcPr>
            <w:tcW w:w="936" w:type="dxa"/>
            <w:tcBorders>
              <w:left w:val="nil"/>
              <w:right w:val="single" w:sz="12" w:space="0" w:color="auto"/>
            </w:tcBorders>
          </w:tcPr>
          <w:p w:rsidR="00D35342" w:rsidRPr="00125132" w:rsidRDefault="00D35342" w:rsidP="00084B79">
            <w:pPr>
              <w:spacing w:before="40" w:after="40"/>
              <w:jc w:val="center"/>
            </w:pPr>
            <w:r w:rsidRPr="00125132">
              <w:t>4</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Cobalt</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Co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Plomb</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Vanadium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V</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Cuivre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Cu </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Phosphore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w:t>
            </w:r>
          </w:p>
        </w:tc>
        <w:tc>
          <w:tcPr>
            <w:tcW w:w="1134" w:type="dxa"/>
            <w:tcBorders>
              <w:left w:val="nil"/>
              <w:right w:val="single" w:sz="12" w:space="0" w:color="auto"/>
            </w:tcBorders>
          </w:tcPr>
          <w:p w:rsidR="00D35342" w:rsidRPr="00125132" w:rsidRDefault="00D35342" w:rsidP="00084B79">
            <w:pPr>
              <w:spacing w:before="40" w:after="40"/>
              <w:jc w:val="center"/>
            </w:pPr>
            <w:r w:rsidRPr="00125132">
              <w:t>100</w:t>
            </w:r>
          </w:p>
        </w:tc>
        <w:tc>
          <w:tcPr>
            <w:tcW w:w="1176" w:type="dxa"/>
            <w:tcBorders>
              <w:left w:val="nil"/>
            </w:tcBorders>
          </w:tcPr>
          <w:p w:rsidR="00D35342" w:rsidRPr="00125132" w:rsidRDefault="00D35342" w:rsidP="00084B79">
            <w:pPr>
              <w:spacing w:before="40" w:after="40"/>
              <w:jc w:val="center"/>
            </w:pPr>
            <w:r w:rsidRPr="00125132">
              <w:t>Zinc</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Zn</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bottom w:val="single" w:sz="12" w:space="0" w:color="auto"/>
            </w:tcBorders>
          </w:tcPr>
          <w:p w:rsidR="00D35342" w:rsidRPr="00125132" w:rsidRDefault="00D35342" w:rsidP="00084B79">
            <w:pPr>
              <w:spacing w:before="40" w:after="40"/>
              <w:jc w:val="center"/>
            </w:pPr>
            <w:r w:rsidRPr="00125132">
              <w:t>Étain</w:t>
            </w:r>
          </w:p>
        </w:tc>
        <w:tc>
          <w:tcPr>
            <w:tcW w:w="993"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 xml:space="preserve">Sn </w:t>
            </w:r>
          </w:p>
        </w:tc>
        <w:tc>
          <w:tcPr>
            <w:tcW w:w="992" w:type="dxa"/>
            <w:tcBorders>
              <w:left w:val="nil"/>
              <w:bottom w:val="single" w:sz="12" w:space="0" w:color="auto"/>
              <w:right w:val="single" w:sz="12" w:space="0" w:color="auto"/>
            </w:tcBorders>
          </w:tcPr>
          <w:p w:rsidR="00D35342" w:rsidRPr="00125132" w:rsidRDefault="00D35342" w:rsidP="00084B79">
            <w:pPr>
              <w:spacing w:before="40" w:after="40"/>
              <w:jc w:val="center"/>
            </w:pPr>
          </w:p>
        </w:tc>
        <w:tc>
          <w:tcPr>
            <w:tcW w:w="1276" w:type="dxa"/>
            <w:tcBorders>
              <w:left w:val="nil"/>
              <w:bottom w:val="single" w:sz="12" w:space="0" w:color="auto"/>
            </w:tcBorders>
          </w:tcPr>
          <w:p w:rsidR="00D35342" w:rsidRPr="00125132" w:rsidRDefault="00D35342" w:rsidP="00084B79">
            <w:pPr>
              <w:spacing w:before="40" w:after="40"/>
              <w:jc w:val="center"/>
            </w:pPr>
            <w:r w:rsidRPr="00125132">
              <w:t>Silicium</w:t>
            </w:r>
          </w:p>
        </w:tc>
        <w:tc>
          <w:tcPr>
            <w:tcW w:w="992"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Si</w:t>
            </w:r>
          </w:p>
        </w:tc>
        <w:tc>
          <w:tcPr>
            <w:tcW w:w="1134"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4</w:t>
            </w:r>
          </w:p>
        </w:tc>
        <w:tc>
          <w:tcPr>
            <w:tcW w:w="1176" w:type="dxa"/>
            <w:tcBorders>
              <w:left w:val="nil"/>
              <w:bottom w:val="single" w:sz="12" w:space="0" w:color="auto"/>
            </w:tcBorders>
          </w:tcPr>
          <w:p w:rsidR="00D35342" w:rsidRPr="00125132" w:rsidRDefault="00D35342" w:rsidP="00084B79">
            <w:pPr>
              <w:spacing w:before="40" w:after="40"/>
              <w:jc w:val="center"/>
            </w:pPr>
            <w:r w:rsidRPr="00125132">
              <w:t>Zirconium</w:t>
            </w:r>
          </w:p>
        </w:tc>
        <w:tc>
          <w:tcPr>
            <w:tcW w:w="1008"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Zr</w:t>
            </w:r>
          </w:p>
        </w:tc>
        <w:tc>
          <w:tcPr>
            <w:tcW w:w="936"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10</w:t>
            </w:r>
          </w:p>
        </w:tc>
      </w:tr>
    </w:tbl>
    <w:p w:rsidR="00D35342" w:rsidRPr="00125132" w:rsidRDefault="00D35342" w:rsidP="00D35342"/>
    <w:p w:rsidR="00D35342" w:rsidRPr="00125132" w:rsidRDefault="00D35342" w:rsidP="00A50225">
      <w:pPr>
        <w:pStyle w:val="Para"/>
      </w:pPr>
      <w:r w:rsidRPr="00125132">
        <w:t>Aciers fortement alliés. (un élément d'addition atteint au moins 5 %)</w:t>
      </w:r>
    </w:p>
    <w:p w:rsidR="00D35342" w:rsidRPr="00125132" w:rsidRDefault="00D35342" w:rsidP="00D35342">
      <w:pPr>
        <w:pStyle w:val="Exemple"/>
        <w:jc w:val="left"/>
      </w:pPr>
      <w:r w:rsidRPr="00125132">
        <w:t>Exemple de désignation :</w:t>
      </w:r>
    </w:p>
    <w:p w:rsidR="00D35342" w:rsidRPr="00125132" w:rsidRDefault="00D35342" w:rsidP="00D35342">
      <w:pPr>
        <w:jc w:val="center"/>
      </w:pPr>
      <w:r w:rsidRPr="00125132">
        <w:t xml:space="preserve">     </w:t>
      </w:r>
    </w:p>
    <w:tbl>
      <w:tblPr>
        <w:tblW w:w="0" w:type="auto"/>
        <w:tblInd w:w="35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844"/>
        <w:gridCol w:w="7580"/>
      </w:tblGrid>
      <w:tr w:rsidR="00D35342" w:rsidRPr="00125132" w:rsidTr="00084B79">
        <w:tc>
          <w:tcPr>
            <w:tcW w:w="1844" w:type="dxa"/>
            <w:vAlign w:val="center"/>
          </w:tcPr>
          <w:p w:rsidR="00D35342" w:rsidRPr="00125132" w:rsidRDefault="00D35342" w:rsidP="00084B79">
            <w:pPr>
              <w:spacing w:before="40" w:after="40"/>
              <w:jc w:val="center"/>
            </w:pPr>
            <w:r w:rsidRPr="00125132">
              <w:t>X 5 Cr Ni 18-10</w:t>
            </w:r>
          </w:p>
        </w:tc>
        <w:tc>
          <w:tcPr>
            <w:tcW w:w="7580" w:type="dxa"/>
            <w:vAlign w:val="center"/>
          </w:tcPr>
          <w:p w:rsidR="00D35342" w:rsidRPr="00125132" w:rsidRDefault="00D35342" w:rsidP="00010D37">
            <w:pPr>
              <w:pStyle w:val="puces"/>
              <w:numPr>
                <w:ilvl w:val="0"/>
                <w:numId w:val="15"/>
              </w:numPr>
              <w:spacing w:before="40" w:after="40"/>
              <w:ind w:left="284" w:hanging="72"/>
            </w:pPr>
            <w:r w:rsidRPr="00125132">
              <w:t xml:space="preserve">X : acier fortement allié. </w:t>
            </w:r>
          </w:p>
          <w:p w:rsidR="00D35342" w:rsidRPr="00125132" w:rsidRDefault="00D35342" w:rsidP="00010D37">
            <w:pPr>
              <w:pStyle w:val="puces"/>
              <w:numPr>
                <w:ilvl w:val="0"/>
                <w:numId w:val="15"/>
              </w:numPr>
              <w:spacing w:before="40" w:after="40"/>
              <w:ind w:left="284" w:hanging="72"/>
            </w:pPr>
            <w:r w:rsidRPr="00125132">
              <w:t xml:space="preserve">5 : 0,05 % de carbone. </w:t>
            </w:r>
          </w:p>
          <w:p w:rsidR="00D35342" w:rsidRPr="00125132" w:rsidRDefault="00D35342" w:rsidP="00010D37">
            <w:pPr>
              <w:pStyle w:val="puces"/>
              <w:numPr>
                <w:ilvl w:val="0"/>
                <w:numId w:val="15"/>
              </w:numPr>
              <w:spacing w:before="40" w:after="40"/>
              <w:ind w:left="284" w:hanging="72"/>
            </w:pPr>
            <w:r w:rsidRPr="00125132">
              <w:t xml:space="preserve">Cr Ni : éléments d'addition en pourcentages décroissants (chrome et nickel). </w:t>
            </w:r>
          </w:p>
          <w:p w:rsidR="00D35342" w:rsidRPr="00125132" w:rsidRDefault="00D35342" w:rsidP="00010D37">
            <w:pPr>
              <w:pStyle w:val="puces"/>
              <w:numPr>
                <w:ilvl w:val="0"/>
                <w:numId w:val="15"/>
              </w:numPr>
              <w:spacing w:before="40" w:after="40"/>
              <w:ind w:left="284" w:hanging="72"/>
            </w:pPr>
            <w:r w:rsidRPr="00125132">
              <w:t xml:space="preserve">18-10 : 18 % de chrome et 10 % de nickel. </w:t>
            </w:r>
          </w:p>
        </w:tc>
      </w:tr>
    </w:tbl>
    <w:p w:rsidR="00D35342" w:rsidRPr="00125132" w:rsidRDefault="00D35342" w:rsidP="00A50225">
      <w:pPr>
        <w:pStyle w:val="Titre2"/>
      </w:pPr>
      <w:bookmarkStart w:id="40" w:name="_Toc22889748"/>
      <w:bookmarkStart w:id="41" w:name="_Toc22889961"/>
      <w:bookmarkStart w:id="42" w:name="_Toc113768375"/>
      <w:bookmarkStart w:id="43" w:name="_Toc382341752"/>
      <w:r w:rsidRPr="00125132">
        <w:t>A</w:t>
      </w:r>
      <w:bookmarkEnd w:id="40"/>
      <w:bookmarkEnd w:id="41"/>
      <w:bookmarkEnd w:id="42"/>
      <w:bookmarkEnd w:id="43"/>
      <w:r w:rsidRPr="00125132">
        <w:t>luminium &amp; Cuivre</w:t>
      </w:r>
    </w:p>
    <w:p w:rsidR="00D35342" w:rsidRPr="00125132" w:rsidRDefault="00D35342" w:rsidP="00010D37">
      <w:pPr>
        <w:pStyle w:val="Titre3"/>
        <w:numPr>
          <w:ilvl w:val="0"/>
          <w:numId w:val="48"/>
        </w:numPr>
      </w:pPr>
      <w:bookmarkStart w:id="44" w:name="_Toc22889749"/>
      <w:bookmarkStart w:id="45" w:name="_Toc22889962"/>
      <w:bookmarkStart w:id="46" w:name="_Toc113768376"/>
      <w:bookmarkStart w:id="47" w:name="_Toc527014943"/>
      <w:bookmarkStart w:id="48" w:name="_Toc527014981"/>
      <w:bookmarkStart w:id="49" w:name="_Toc527015140"/>
      <w:bookmarkStart w:id="50" w:name="_Toc21705673"/>
      <w:bookmarkStart w:id="51" w:name="_Toc382341753"/>
      <w:r w:rsidRPr="00125132">
        <w:t xml:space="preserve">Élaboration des </w:t>
      </w:r>
      <w:bookmarkEnd w:id="44"/>
      <w:bookmarkEnd w:id="45"/>
      <w:bookmarkEnd w:id="46"/>
      <w:bookmarkEnd w:id="47"/>
      <w:bookmarkEnd w:id="48"/>
      <w:bookmarkEnd w:id="49"/>
      <w:bookmarkEnd w:id="50"/>
      <w:bookmarkEnd w:id="51"/>
      <w:r w:rsidR="003A20AD" w:rsidRPr="00125132">
        <w:t>aluminiums</w:t>
      </w:r>
    </w:p>
    <w:p w:rsidR="00D35342" w:rsidRPr="00125132" w:rsidRDefault="00D35342" w:rsidP="00010D37">
      <w:pPr>
        <w:pStyle w:val="Titre4"/>
        <w:numPr>
          <w:ilvl w:val="0"/>
          <w:numId w:val="49"/>
        </w:numPr>
      </w:pPr>
      <w:bookmarkStart w:id="52" w:name="_Toc21705674"/>
      <w:r w:rsidRPr="00125132">
        <w:t>Du minerai à l’aluminium</w:t>
      </w:r>
      <w:bookmarkEnd w:id="52"/>
    </w:p>
    <w:p w:rsidR="00D35342" w:rsidRPr="00125132" w:rsidRDefault="00D35342" w:rsidP="00D35342">
      <w:r w:rsidRPr="00125132">
        <w:sym w:font="Symbol" w:char="F0B7"/>
      </w:r>
      <w:r w:rsidRPr="00125132">
        <w:t xml:space="preserve"> Le minerai utilisé est la bauxite (Al2O3 (45% à 60%) +  Fe2O3 (20% à 30%) + …</w:t>
      </w:r>
    </w:p>
    <w:p w:rsidR="00D35342" w:rsidRPr="00125132" w:rsidRDefault="00D35342" w:rsidP="00D35342"/>
    <w:p w:rsidR="00D35342" w:rsidRPr="00125132" w:rsidRDefault="00D35342" w:rsidP="00D35342">
      <w:r w:rsidRPr="00125132">
        <w:t xml:space="preserve">Il est dissout avec de la soude dans un autoclave (250°C - 4 </w:t>
      </w:r>
      <w:proofErr w:type="spellStart"/>
      <w:r w:rsidRPr="00125132">
        <w:t>MPa</w:t>
      </w:r>
      <w:proofErr w:type="spellEnd"/>
      <w:r w:rsidRPr="00125132">
        <w:t xml:space="preserve">) puis dilué, décanté, filtré, calciné pour obtenir de l’alumine Al2O3 pure. </w:t>
      </w:r>
    </w:p>
    <w:p w:rsidR="00D35342" w:rsidRPr="00125132" w:rsidRDefault="00D35342" w:rsidP="00D35342"/>
    <w:p w:rsidR="00D35342" w:rsidRPr="00125132" w:rsidRDefault="00D35342" w:rsidP="00D35342">
      <w:r w:rsidRPr="00125132">
        <w:t xml:space="preserve">Une solution liquide : fondant (cryolithe) + alumine (7%) est traitée par électrolyse (4volts, 150 000 ampères). Cela permet d’obtenir de l’aluminium pur à 99,7 %. Pompé par siphonage sous vide l’aluminium pur est coulé en lingots. Il peut être raffiné </w:t>
      </w:r>
      <w:proofErr w:type="spellStart"/>
      <w:r w:rsidRPr="00125132">
        <w:t>électrolytiquement</w:t>
      </w:r>
      <w:proofErr w:type="spellEnd"/>
      <w:r w:rsidRPr="00125132">
        <w:t xml:space="preserve"> jusqu’à 99,996 %,  </w:t>
      </w:r>
    </w:p>
    <w:p w:rsidR="00D35342" w:rsidRPr="00125132" w:rsidRDefault="00D35342" w:rsidP="00D35342"/>
    <w:p w:rsidR="00D35342" w:rsidRPr="00125132" w:rsidRDefault="00D35342" w:rsidP="003A20AD">
      <w:pPr>
        <w:pStyle w:val="Titre4"/>
      </w:pPr>
      <w:bookmarkStart w:id="53" w:name="_Toc21705675"/>
      <w:r w:rsidRPr="00125132">
        <w:t>De l’aluminium aux alliages</w:t>
      </w:r>
      <w:bookmarkEnd w:id="53"/>
      <w:r w:rsidRPr="00125132">
        <w:t xml:space="preserve"> </w:t>
      </w:r>
    </w:p>
    <w:p w:rsidR="00D35342" w:rsidRPr="00125132" w:rsidRDefault="00D35342" w:rsidP="00D35342">
      <w:r w:rsidRPr="00125132">
        <w:t>Le pourcentage d’impureté permet d’établir des nuances d’aluminium de 99,00 % à 99,8 %.</w:t>
      </w:r>
    </w:p>
    <w:p w:rsidR="00D35342" w:rsidRPr="00125132" w:rsidRDefault="00D35342" w:rsidP="00D35342"/>
    <w:p w:rsidR="00D35342" w:rsidRPr="00125132" w:rsidRDefault="00D35342" w:rsidP="00D35342">
      <w:r w:rsidRPr="00125132">
        <w:sym w:font="Symbol" w:char="F0B7"/>
      </w:r>
      <w:r w:rsidRPr="00125132">
        <w:t xml:space="preserve"> Les proportions des différentes impuretés (fer, silicium, cuivre, nickel, étain…) modifient ses propriétés mécaniques, électriques, et sa résistance à la corrosion.</w:t>
      </w:r>
    </w:p>
    <w:p w:rsidR="00D35342" w:rsidRPr="00125132" w:rsidRDefault="00D35342" w:rsidP="00D35342"/>
    <w:p w:rsidR="00D35342" w:rsidRPr="00125132" w:rsidRDefault="00D35342" w:rsidP="00D35342">
      <w:r w:rsidRPr="00125132">
        <w:t xml:space="preserve">Les propriétés mécaniques de l’aluminium pur étant très faibles, il sera généralement employé sous forme d’alliage avec le cuivre (Cu), le silicium (Si), le magnésium (Mg) et subira des traitements thermiques.  </w:t>
      </w:r>
    </w:p>
    <w:p w:rsidR="00D35342" w:rsidRPr="00125132" w:rsidRDefault="00D35342" w:rsidP="00D35342"/>
    <w:p w:rsidR="00D35342" w:rsidRPr="00125132" w:rsidRDefault="00D35342" w:rsidP="003A20AD">
      <w:pPr>
        <w:pStyle w:val="Titre3"/>
      </w:pPr>
      <w:bookmarkStart w:id="54" w:name="_Toc527014945"/>
      <w:bookmarkStart w:id="55" w:name="_Toc527014983"/>
      <w:bookmarkStart w:id="56" w:name="_Toc527015142"/>
      <w:bookmarkStart w:id="57" w:name="_Toc21705680"/>
      <w:bookmarkStart w:id="58" w:name="_Toc22889751"/>
      <w:bookmarkStart w:id="59" w:name="_Toc22889964"/>
      <w:bookmarkStart w:id="60" w:name="_Toc113768378"/>
      <w:bookmarkStart w:id="61" w:name="_Toc382341754"/>
      <w:r w:rsidRPr="00125132">
        <w:t>Désignation de l’aluminium et des alliages d’aluminium (exemples)</w:t>
      </w:r>
      <w:bookmarkEnd w:id="54"/>
      <w:bookmarkEnd w:id="55"/>
      <w:bookmarkEnd w:id="56"/>
      <w:bookmarkEnd w:id="57"/>
      <w:bookmarkEnd w:id="58"/>
      <w:bookmarkEnd w:id="59"/>
      <w:bookmarkEnd w:id="60"/>
      <w:bookmarkEnd w:id="61"/>
    </w:p>
    <w:p w:rsidR="00D35342" w:rsidRPr="00125132" w:rsidRDefault="00D35342" w:rsidP="00010D37">
      <w:pPr>
        <w:pStyle w:val="Titre4"/>
        <w:numPr>
          <w:ilvl w:val="0"/>
          <w:numId w:val="50"/>
        </w:numPr>
      </w:pPr>
      <w:bookmarkStart w:id="62" w:name="_Toc21705681"/>
      <w:r w:rsidRPr="00125132">
        <w:t>Aluminium non allié</w:t>
      </w:r>
      <w:bookmarkEnd w:id="62"/>
      <w:r w:rsidRPr="00125132">
        <w:t xml:space="preserve"> </w:t>
      </w:r>
    </w:p>
    <w:p w:rsidR="00D35342" w:rsidRPr="00125132" w:rsidRDefault="00D35342" w:rsidP="00D35342">
      <w:r w:rsidRPr="00125132">
        <w:t>Désignation alphanumérique  (symboles métallurgiques)</w:t>
      </w:r>
    </w:p>
    <w:p w:rsidR="00D35342" w:rsidRPr="00125132" w:rsidRDefault="00D35342" w:rsidP="00D35342">
      <w:r w:rsidRPr="00125132">
        <w:tab/>
        <w:t>A5 : aluminium pur à 99,5 %</w:t>
      </w:r>
    </w:p>
    <w:p w:rsidR="00D35342" w:rsidRPr="00125132" w:rsidRDefault="00D35342" w:rsidP="00D35342">
      <w:r w:rsidRPr="00125132">
        <w:t>Désignation numérique  (norme internationale)</w:t>
      </w:r>
    </w:p>
    <w:p w:rsidR="00D35342" w:rsidRPr="00125132" w:rsidRDefault="00D35342" w:rsidP="00D35342">
      <w:r w:rsidRPr="00125132">
        <w:tab/>
        <w:t xml:space="preserve">EN AW 1050 A : (AW =  aluminium corroyé, 1 = pureté &gt;99%  et 050 = pureté +0,50%) </w:t>
      </w:r>
    </w:p>
    <w:p w:rsidR="00D35342" w:rsidRPr="00125132" w:rsidRDefault="00D35342" w:rsidP="00D35342"/>
    <w:p w:rsidR="00D35342" w:rsidRPr="00125132" w:rsidRDefault="00D35342" w:rsidP="003A20AD">
      <w:pPr>
        <w:pStyle w:val="Titre4"/>
      </w:pPr>
      <w:bookmarkStart w:id="63" w:name="_Toc21705682"/>
      <w:r w:rsidRPr="00125132">
        <w:t>Aluminium allié</w:t>
      </w:r>
      <w:bookmarkEnd w:id="63"/>
      <w:r w:rsidRPr="00125132">
        <w:t xml:space="preserve">  </w:t>
      </w:r>
    </w:p>
    <w:p w:rsidR="00D35342" w:rsidRPr="00125132" w:rsidRDefault="00D35342" w:rsidP="00D35342">
      <w:r w:rsidRPr="00125132">
        <w:t>Désignation alphanumérique  (symboles métallurgiques)</w:t>
      </w:r>
    </w:p>
    <w:p w:rsidR="00D35342" w:rsidRPr="00125132" w:rsidRDefault="00D35342" w:rsidP="00D35342">
      <w:r w:rsidRPr="00125132">
        <w:tab/>
        <w:t>Al Si10 Mg Alpax : 10 % de silicium + magnésium</w:t>
      </w:r>
    </w:p>
    <w:p w:rsidR="00D35342" w:rsidRPr="00125132" w:rsidRDefault="00D35342" w:rsidP="00D35342">
      <w:r w:rsidRPr="00125132">
        <w:tab/>
        <w:t xml:space="preserve">Al Cu4  </w:t>
      </w:r>
      <w:r w:rsidRPr="00125132">
        <w:tab/>
        <w:t xml:space="preserve">Duralumin : 4% de cuivre + magnésium </w:t>
      </w:r>
    </w:p>
    <w:p w:rsidR="00D35342" w:rsidRPr="00125132" w:rsidRDefault="00D35342" w:rsidP="00D35342">
      <w:r w:rsidRPr="00125132">
        <w:tab/>
        <w:t xml:space="preserve">Al Mg6  Alumag : 6 % de magnésium </w:t>
      </w:r>
    </w:p>
    <w:p w:rsidR="00D35342" w:rsidRPr="00125132" w:rsidRDefault="00D35342" w:rsidP="00D35342"/>
    <w:p w:rsidR="00D35342" w:rsidRPr="00125132" w:rsidRDefault="00D35342" w:rsidP="00D35342">
      <w:r w:rsidRPr="00125132">
        <w:t>Désignation numérique (norme internationale)</w:t>
      </w:r>
    </w:p>
    <w:p w:rsidR="00D35342" w:rsidRPr="00125132" w:rsidRDefault="00D35342" w:rsidP="00D35342">
      <w:r w:rsidRPr="00125132">
        <w:tab/>
        <w:t xml:space="preserve">EN AW 2001 </w:t>
      </w:r>
      <w:r w:rsidRPr="00125132">
        <w:tab/>
        <w:t xml:space="preserve">2 = aluminium + cuivre (1%) </w:t>
      </w:r>
      <w:r w:rsidRPr="00125132">
        <w:tab/>
      </w:r>
    </w:p>
    <w:p w:rsidR="00D35342" w:rsidRPr="00125132" w:rsidRDefault="00D35342" w:rsidP="00D35342"/>
    <w:p w:rsidR="00D35342" w:rsidRPr="00125132" w:rsidRDefault="00D35342" w:rsidP="008F259C">
      <w:pPr>
        <w:pStyle w:val="Titre3"/>
      </w:pPr>
      <w:bookmarkStart w:id="64" w:name="_Toc527014946"/>
      <w:bookmarkStart w:id="65" w:name="_Toc527014984"/>
      <w:bookmarkStart w:id="66" w:name="_Toc527015143"/>
      <w:bookmarkStart w:id="67" w:name="_Toc21705683"/>
      <w:bookmarkStart w:id="68" w:name="_Toc22889752"/>
      <w:bookmarkStart w:id="69" w:name="_Toc22889965"/>
      <w:bookmarkStart w:id="70" w:name="_Toc113768379"/>
      <w:bookmarkStart w:id="71" w:name="_Toc382341755"/>
      <w:r w:rsidRPr="00125132">
        <w:t>Propriétés de l’aluminium et des alliages d’aluminium</w:t>
      </w:r>
      <w:bookmarkEnd w:id="64"/>
      <w:bookmarkEnd w:id="65"/>
      <w:bookmarkEnd w:id="66"/>
      <w:bookmarkEnd w:id="67"/>
      <w:bookmarkEnd w:id="68"/>
      <w:bookmarkEnd w:id="69"/>
      <w:bookmarkEnd w:id="70"/>
      <w:bookmarkEnd w:id="71"/>
      <w:r w:rsidRPr="00125132">
        <w:t xml:space="preserve">  </w:t>
      </w:r>
    </w:p>
    <w:p w:rsidR="00D35342" w:rsidRPr="00125132" w:rsidRDefault="00D35342" w:rsidP="00010D37">
      <w:pPr>
        <w:numPr>
          <w:ilvl w:val="0"/>
          <w:numId w:val="23"/>
        </w:numPr>
        <w:jc w:val="left"/>
      </w:pPr>
      <w:r w:rsidRPr="00125132">
        <w:t>Faible résistance mécanique à chaud</w:t>
      </w:r>
    </w:p>
    <w:p w:rsidR="00D35342" w:rsidRPr="00125132" w:rsidRDefault="00D35342" w:rsidP="00010D37">
      <w:pPr>
        <w:numPr>
          <w:ilvl w:val="0"/>
          <w:numId w:val="23"/>
        </w:numPr>
        <w:jc w:val="left"/>
      </w:pPr>
      <w:r w:rsidRPr="00125132">
        <w:t>Peu fragile aux basses températures</w:t>
      </w:r>
    </w:p>
    <w:p w:rsidR="00D35342" w:rsidRPr="00125132" w:rsidRDefault="00D35342" w:rsidP="00010D37">
      <w:pPr>
        <w:numPr>
          <w:ilvl w:val="0"/>
          <w:numId w:val="23"/>
        </w:numPr>
        <w:jc w:val="left"/>
      </w:pPr>
      <w:r w:rsidRPr="00125132">
        <w:t xml:space="preserve">Bonne résistance à la fatigue : </w:t>
      </w:r>
      <w:r w:rsidRPr="00125132">
        <w:t xml:space="preserve">D = </w:t>
      </w:r>
      <w:r w:rsidRPr="00125132">
        <w:t xml:space="preserve">r/2 </w:t>
      </w:r>
    </w:p>
    <w:p w:rsidR="00D35342" w:rsidRPr="00125132" w:rsidRDefault="00D35342" w:rsidP="00010D37">
      <w:pPr>
        <w:numPr>
          <w:ilvl w:val="0"/>
          <w:numId w:val="23"/>
        </w:numPr>
        <w:jc w:val="left"/>
      </w:pPr>
      <w:r w:rsidRPr="00125132">
        <w:t xml:space="preserve">Bonne résistance à la corrosion grâce à la formation d’une couche d’Al2O3.  </w:t>
      </w:r>
    </w:p>
    <w:p w:rsidR="00D35342" w:rsidRPr="00125132" w:rsidRDefault="00D35342" w:rsidP="00D35342"/>
    <w:p w:rsidR="00D35342" w:rsidRDefault="00D35342" w:rsidP="00D35342">
      <w:r w:rsidRPr="00125132">
        <w:t xml:space="preserve">La conductibilité thermique de l’aluminium est à 65 % de celle du cuivre pour une masse volumique de 50 % plus faible. Cette qualité augmente avec la pureté. </w:t>
      </w:r>
    </w:p>
    <w:p w:rsidR="008F259C" w:rsidRPr="00125132" w:rsidRDefault="008F259C" w:rsidP="00D353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032"/>
        <w:gridCol w:w="4606"/>
      </w:tblGrid>
      <w:tr w:rsidR="00D35342" w:rsidRPr="00125132" w:rsidTr="00084B79">
        <w:tc>
          <w:tcPr>
            <w:tcW w:w="5032" w:type="dxa"/>
          </w:tcPr>
          <w:p w:rsidR="00D35342" w:rsidRPr="00125132" w:rsidRDefault="00D35342" w:rsidP="00084B79">
            <w:r w:rsidRPr="00125132">
              <w:lastRenderedPageBreak/>
              <w:t xml:space="preserve"> Alpax : Al Si10 Mg</w:t>
            </w:r>
          </w:p>
        </w:tc>
        <w:tc>
          <w:tcPr>
            <w:tcW w:w="4606" w:type="dxa"/>
          </w:tcPr>
          <w:p w:rsidR="00D35342" w:rsidRPr="00125132" w:rsidRDefault="00D35342" w:rsidP="00084B79">
            <w:r w:rsidRPr="00125132">
              <w:t xml:space="preserve">Duralumin : Al Cu4 Mg </w:t>
            </w:r>
          </w:p>
        </w:tc>
      </w:tr>
      <w:tr w:rsidR="00D35342" w:rsidRPr="00125132" w:rsidTr="00084B79">
        <w:tc>
          <w:tcPr>
            <w:tcW w:w="5032" w:type="dxa"/>
          </w:tcPr>
          <w:p w:rsidR="00D35342" w:rsidRPr="00125132" w:rsidRDefault="00D35342" w:rsidP="00084B79">
            <w:r w:rsidRPr="00125132">
              <w:t>-  10% de silicium</w:t>
            </w:r>
          </w:p>
        </w:tc>
        <w:tc>
          <w:tcPr>
            <w:tcW w:w="4606" w:type="dxa"/>
          </w:tcPr>
          <w:p w:rsidR="00D35342" w:rsidRPr="00125132" w:rsidRDefault="00D35342" w:rsidP="00084B79">
            <w:r w:rsidRPr="00125132">
              <w:t>-  4% de cuivre</w:t>
            </w:r>
          </w:p>
        </w:tc>
      </w:tr>
      <w:tr w:rsidR="00D35342" w:rsidRPr="00125132" w:rsidTr="00084B79">
        <w:tc>
          <w:tcPr>
            <w:tcW w:w="5032" w:type="dxa"/>
          </w:tcPr>
          <w:p w:rsidR="00D35342" w:rsidRPr="00125132" w:rsidRDefault="00D35342" w:rsidP="00084B79">
            <w:r w:rsidRPr="00125132">
              <w:t xml:space="preserve">-  Bonne </w:t>
            </w:r>
            <w:proofErr w:type="spellStart"/>
            <w:r w:rsidRPr="00125132">
              <w:t>moulabilité</w:t>
            </w:r>
            <w:proofErr w:type="spellEnd"/>
            <w:r w:rsidRPr="00125132">
              <w:t xml:space="preserve"> (Y) et soudabilité</w:t>
            </w:r>
          </w:p>
        </w:tc>
        <w:tc>
          <w:tcPr>
            <w:tcW w:w="4606" w:type="dxa"/>
          </w:tcPr>
          <w:p w:rsidR="00D35342" w:rsidRPr="00125132" w:rsidRDefault="00D35342" w:rsidP="00084B79">
            <w:r w:rsidRPr="00125132">
              <w:t>-  Barres et feuille (H = corroyé)</w:t>
            </w:r>
          </w:p>
        </w:tc>
      </w:tr>
      <w:tr w:rsidR="00D35342" w:rsidRPr="00125132" w:rsidTr="00084B79">
        <w:tc>
          <w:tcPr>
            <w:tcW w:w="5032" w:type="dxa"/>
          </w:tcPr>
          <w:p w:rsidR="00D35342" w:rsidRPr="00125132" w:rsidRDefault="00D35342" w:rsidP="00084B79">
            <w:r w:rsidRPr="00125132">
              <w:t xml:space="preserve">-  Limite élastique </w:t>
            </w:r>
            <w:r w:rsidRPr="00125132">
              <w:t xml:space="preserve">e = 180 </w:t>
            </w:r>
            <w:proofErr w:type="spellStart"/>
            <w:r w:rsidRPr="00125132">
              <w:t>Mpa</w:t>
            </w:r>
            <w:proofErr w:type="spellEnd"/>
          </w:p>
        </w:tc>
        <w:tc>
          <w:tcPr>
            <w:tcW w:w="4606" w:type="dxa"/>
          </w:tcPr>
          <w:p w:rsidR="00D35342" w:rsidRPr="00125132" w:rsidRDefault="00D35342" w:rsidP="00084B79">
            <w:r w:rsidRPr="00125132">
              <w:t xml:space="preserve">-  Limite élastique </w:t>
            </w:r>
            <w:r w:rsidRPr="00125132">
              <w:t xml:space="preserve">e = 180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xml:space="preserve">-  Limite de rupture </w:t>
            </w:r>
            <w:r w:rsidRPr="00125132">
              <w:t xml:space="preserve">r =  250 </w:t>
            </w:r>
            <w:proofErr w:type="spellStart"/>
            <w:r w:rsidRPr="00125132">
              <w:t>Mpa</w:t>
            </w:r>
            <w:proofErr w:type="spellEnd"/>
          </w:p>
        </w:tc>
        <w:tc>
          <w:tcPr>
            <w:tcW w:w="4606" w:type="dxa"/>
          </w:tcPr>
          <w:p w:rsidR="00D35342" w:rsidRPr="00125132" w:rsidRDefault="00D35342" w:rsidP="00084B79">
            <w:r w:rsidRPr="00125132">
              <w:t xml:space="preserve">-  Limite de rupture </w:t>
            </w:r>
            <w:r w:rsidRPr="00125132">
              <w:t xml:space="preserve">r =  250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Allongement après rupture A% : 5 %</w:t>
            </w:r>
            <w:r w:rsidRPr="00125132">
              <w:tab/>
            </w:r>
          </w:p>
        </w:tc>
        <w:tc>
          <w:tcPr>
            <w:tcW w:w="4606" w:type="dxa"/>
          </w:tcPr>
          <w:p w:rsidR="00D35342" w:rsidRPr="00125132" w:rsidRDefault="00D35342" w:rsidP="00084B79">
            <w:r w:rsidRPr="00125132">
              <w:t>-  Allongement après rupture A% : 5 %</w:t>
            </w:r>
          </w:p>
        </w:tc>
      </w:tr>
    </w:tbl>
    <w:p w:rsidR="008F259C" w:rsidRDefault="008F259C" w:rsidP="008F259C">
      <w:pPr>
        <w:pStyle w:val="Paragraphedeliste"/>
        <w:ind w:left="0"/>
        <w:jc w:val="left"/>
      </w:pPr>
      <w:bookmarkStart w:id="72" w:name="_Toc527014947"/>
      <w:bookmarkStart w:id="73" w:name="_Toc527014985"/>
      <w:bookmarkStart w:id="74" w:name="_Toc527015144"/>
      <w:bookmarkStart w:id="75" w:name="_Toc21705686"/>
      <w:bookmarkStart w:id="76" w:name="_Toc22889753"/>
      <w:bookmarkStart w:id="77" w:name="_Toc22889966"/>
      <w:bookmarkStart w:id="78" w:name="_Toc113768380"/>
    </w:p>
    <w:p w:rsidR="00D35342" w:rsidRPr="00125132" w:rsidRDefault="00D35342" w:rsidP="008F259C">
      <w:pPr>
        <w:pStyle w:val="Paragraphedeliste"/>
        <w:ind w:left="0"/>
        <w:jc w:val="left"/>
      </w:pPr>
      <w:r w:rsidRPr="00125132">
        <w:t>Influence des éléments d'addition dans les alliages d’aluminium</w:t>
      </w:r>
      <w:bookmarkEnd w:id="72"/>
      <w:bookmarkEnd w:id="73"/>
      <w:bookmarkEnd w:id="74"/>
      <w:bookmarkEnd w:id="75"/>
      <w:bookmarkEnd w:id="76"/>
      <w:bookmarkEnd w:id="77"/>
      <w:bookmarkEnd w:id="78"/>
    </w:p>
    <w:p w:rsidR="00D35342" w:rsidRPr="00125132" w:rsidRDefault="00D35342" w:rsidP="00010D37">
      <w:pPr>
        <w:numPr>
          <w:ilvl w:val="0"/>
          <w:numId w:val="23"/>
        </w:numPr>
        <w:jc w:val="left"/>
      </w:pPr>
      <w:r w:rsidRPr="00125132">
        <w:t>Cuivre : augmente la résistance mécanique.</w:t>
      </w:r>
    </w:p>
    <w:p w:rsidR="00D35342" w:rsidRPr="00125132" w:rsidRDefault="00D35342" w:rsidP="00010D37">
      <w:pPr>
        <w:numPr>
          <w:ilvl w:val="0"/>
          <w:numId w:val="23"/>
        </w:numPr>
        <w:jc w:val="left"/>
      </w:pPr>
      <w:r w:rsidRPr="00125132">
        <w:t>Silicium : augmente l’aptitude au moulage.</w:t>
      </w:r>
    </w:p>
    <w:p w:rsidR="00D35342" w:rsidRPr="00125132" w:rsidRDefault="00D35342" w:rsidP="00010D37">
      <w:pPr>
        <w:numPr>
          <w:ilvl w:val="0"/>
          <w:numId w:val="23"/>
        </w:numPr>
        <w:jc w:val="left"/>
      </w:pPr>
      <w:r w:rsidRPr="00125132">
        <w:t>Magnésium : augmente la résistance à la corrosion, l’aptitude au moulage.</w:t>
      </w:r>
    </w:p>
    <w:p w:rsidR="00D35342" w:rsidRPr="00125132" w:rsidRDefault="00D35342" w:rsidP="00010D37">
      <w:pPr>
        <w:numPr>
          <w:ilvl w:val="0"/>
          <w:numId w:val="23"/>
        </w:numPr>
        <w:jc w:val="left"/>
      </w:pPr>
      <w:r w:rsidRPr="00125132">
        <w:t>Manganèse : augmente les caractéristiques mécaniques.</w:t>
      </w:r>
    </w:p>
    <w:p w:rsidR="00D35342" w:rsidRPr="00125132" w:rsidRDefault="00D35342" w:rsidP="00D35342"/>
    <w:p w:rsidR="00D35342" w:rsidRPr="00125132" w:rsidRDefault="00D35342" w:rsidP="00BB42FF">
      <w:pPr>
        <w:pStyle w:val="Titre3"/>
      </w:pPr>
      <w:bookmarkStart w:id="79" w:name="_Toc22889755"/>
      <w:bookmarkStart w:id="80" w:name="_Toc22889968"/>
      <w:bookmarkStart w:id="81" w:name="_Toc113768382"/>
      <w:bookmarkStart w:id="82" w:name="_Toc527014949"/>
      <w:bookmarkStart w:id="83" w:name="_Toc527014987"/>
      <w:bookmarkStart w:id="84" w:name="_Toc527015146"/>
      <w:bookmarkStart w:id="85" w:name="_Toc21705690"/>
      <w:bookmarkStart w:id="86" w:name="_Toc382341756"/>
      <w:r w:rsidRPr="00125132">
        <w:t>Élaboration d</w:t>
      </w:r>
      <w:bookmarkEnd w:id="79"/>
      <w:bookmarkEnd w:id="80"/>
      <w:bookmarkEnd w:id="81"/>
      <w:bookmarkEnd w:id="82"/>
      <w:bookmarkEnd w:id="83"/>
      <w:bookmarkEnd w:id="84"/>
      <w:bookmarkEnd w:id="85"/>
      <w:r w:rsidRPr="00125132">
        <w:t>u cuivre</w:t>
      </w:r>
      <w:bookmarkEnd w:id="86"/>
    </w:p>
    <w:p w:rsidR="00D35342" w:rsidRPr="00125132" w:rsidRDefault="00D35342" w:rsidP="00010D37">
      <w:pPr>
        <w:pStyle w:val="Titre4"/>
        <w:numPr>
          <w:ilvl w:val="0"/>
          <w:numId w:val="51"/>
        </w:numPr>
      </w:pPr>
      <w:bookmarkStart w:id="87" w:name="_Toc21705691"/>
      <w:r w:rsidRPr="00125132">
        <w:t>Du minerai au cuivre</w:t>
      </w:r>
      <w:bookmarkEnd w:id="87"/>
    </w:p>
    <w:p w:rsidR="00D35342" w:rsidRPr="00125132" w:rsidRDefault="00D35342" w:rsidP="00D35342">
      <w:r w:rsidRPr="00125132">
        <w:t>5 % à l’état natif, 15 % de minerais oxydés, 80 % de minerais sulfurés.</w:t>
      </w:r>
    </w:p>
    <w:p w:rsidR="00D35342" w:rsidRPr="00125132" w:rsidRDefault="00D35342" w:rsidP="00D35342"/>
    <w:p w:rsidR="00D35342" w:rsidRPr="00125132" w:rsidRDefault="00D35342" w:rsidP="00D35342">
      <w:r w:rsidRPr="00125132">
        <w:t>Teneur &lt; 3% : traitement par voie humide. Mise en solution sulfurique puis dépôt du cuivre par cémentation sur plaques d’acier.</w:t>
      </w:r>
    </w:p>
    <w:p w:rsidR="00D35342" w:rsidRPr="00125132" w:rsidRDefault="00D35342" w:rsidP="00D35342"/>
    <w:p w:rsidR="00D35342" w:rsidRPr="00125132" w:rsidRDefault="00D35342" w:rsidP="00D35342">
      <w:r w:rsidRPr="00125132">
        <w:t>Teneur &gt; 3% : traitement par voie humide. Le minerai est tamisé, broyé et enrichi par flottation et décantation. Le minerai enrichi est liquéfié dans un four à 1100°C et sa teneur passe à 50 % de cuivre.</w:t>
      </w:r>
    </w:p>
    <w:p w:rsidR="00D35342" w:rsidRPr="00125132" w:rsidRDefault="00D35342" w:rsidP="00D35342"/>
    <w:p w:rsidR="00D35342" w:rsidRPr="00125132" w:rsidRDefault="00D35342" w:rsidP="00D35342">
      <w:r w:rsidRPr="00125132">
        <w:t>Puis chauffé et oxydé à 1250°C le métal obtenu, le cuivre blister, contient 1 % d’impureté. Ces impuretés sont éliminées par électrolyse. Le cuivre est pur à 99,9 % au minimum.</w:t>
      </w:r>
    </w:p>
    <w:p w:rsidR="00D35342" w:rsidRPr="00125132" w:rsidRDefault="00D35342" w:rsidP="00D35342"/>
    <w:p w:rsidR="00D35342" w:rsidRPr="00125132" w:rsidRDefault="00D35342" w:rsidP="00BB42FF">
      <w:pPr>
        <w:pStyle w:val="Titre4"/>
      </w:pPr>
      <w:bookmarkStart w:id="88" w:name="_Toc21705692"/>
      <w:r w:rsidRPr="00125132">
        <w:t>Du cuivre aux alliages</w:t>
      </w:r>
      <w:bookmarkEnd w:id="88"/>
      <w:r w:rsidRPr="00125132">
        <w:t xml:space="preserve"> </w:t>
      </w:r>
    </w:p>
    <w:p w:rsidR="00D35342" w:rsidRPr="00125132" w:rsidRDefault="00D35342" w:rsidP="00D35342">
      <w:r w:rsidRPr="00125132">
        <w:t>Il existe plus de 200 alliages du cuivre connus sous différentes appellations : laitons, bronzes, cupro-nickels, cupro-aluminiums, maillechorts…</w:t>
      </w:r>
      <w:bookmarkStart w:id="89" w:name="_Toc527014951"/>
      <w:bookmarkStart w:id="90" w:name="_Toc527014989"/>
      <w:bookmarkStart w:id="91" w:name="_Toc527015148"/>
      <w:bookmarkStart w:id="92" w:name="_Toc21705696"/>
      <w:bookmarkStart w:id="93" w:name="_Toc22889757"/>
      <w:bookmarkStart w:id="94" w:name="_Toc22889970"/>
      <w:bookmarkStart w:id="95" w:name="_Toc113768384"/>
    </w:p>
    <w:p w:rsidR="00D35342" w:rsidRPr="00125132" w:rsidRDefault="00D35342" w:rsidP="00D35342"/>
    <w:p w:rsidR="00D35342" w:rsidRPr="00125132" w:rsidRDefault="00D35342" w:rsidP="00D35342">
      <w:pPr>
        <w:pStyle w:val="Titre3"/>
        <w:jc w:val="left"/>
      </w:pPr>
      <w:r w:rsidRPr="00125132">
        <w:t>Désignation du cuivre et des alliages de cuivre (exemples)</w:t>
      </w:r>
      <w:bookmarkEnd w:id="89"/>
      <w:bookmarkEnd w:id="90"/>
      <w:bookmarkEnd w:id="91"/>
      <w:bookmarkEnd w:id="92"/>
      <w:bookmarkEnd w:id="93"/>
      <w:bookmarkEnd w:id="94"/>
      <w:bookmarkEnd w:id="95"/>
    </w:p>
    <w:p w:rsidR="00D35342" w:rsidRPr="00125132" w:rsidRDefault="00D35342" w:rsidP="00010D37">
      <w:pPr>
        <w:pStyle w:val="Titre4"/>
        <w:numPr>
          <w:ilvl w:val="0"/>
          <w:numId w:val="13"/>
        </w:numPr>
        <w:ind w:left="0"/>
        <w:jc w:val="left"/>
      </w:pPr>
      <w:r w:rsidRPr="00125132">
        <w:t xml:space="preserve">Cuivre non allié : </w:t>
      </w:r>
    </w:p>
    <w:p w:rsidR="00D35342" w:rsidRPr="00125132" w:rsidRDefault="00D35342" w:rsidP="00010D37">
      <w:pPr>
        <w:pStyle w:val="Paragraphedeliste"/>
        <w:numPr>
          <w:ilvl w:val="0"/>
          <w:numId w:val="26"/>
        </w:numPr>
        <w:jc w:val="left"/>
      </w:pPr>
      <w:r w:rsidRPr="00125132">
        <w:t>Cu-ETP </w:t>
      </w:r>
      <w:proofErr w:type="gramStart"/>
      <w:r w:rsidRPr="00125132">
        <w:t>:  affiné</w:t>
      </w:r>
      <w:proofErr w:type="gramEnd"/>
      <w:r w:rsidRPr="00125132">
        <w:t xml:space="preserve"> </w:t>
      </w:r>
      <w:proofErr w:type="spellStart"/>
      <w:r w:rsidRPr="00125132">
        <w:t>électrolytiquement</w:t>
      </w:r>
      <w:proofErr w:type="spellEnd"/>
    </w:p>
    <w:p w:rsidR="00D35342" w:rsidRPr="00125132" w:rsidRDefault="00D35342" w:rsidP="00D35342"/>
    <w:p w:rsidR="00D35342" w:rsidRPr="00125132" w:rsidRDefault="00D35342" w:rsidP="00D35342">
      <w:pPr>
        <w:pStyle w:val="Titre4"/>
        <w:ind w:left="0"/>
        <w:jc w:val="left"/>
      </w:pPr>
      <w:r w:rsidRPr="00125132">
        <w:t>Cuivre allié</w:t>
      </w:r>
    </w:p>
    <w:p w:rsidR="00D35342" w:rsidRPr="00125132" w:rsidRDefault="00D35342" w:rsidP="00010D37">
      <w:pPr>
        <w:pStyle w:val="Paragraphedeliste"/>
        <w:numPr>
          <w:ilvl w:val="0"/>
          <w:numId w:val="26"/>
        </w:numPr>
        <w:jc w:val="left"/>
      </w:pPr>
      <w:r w:rsidRPr="00125132">
        <w:t>Cu Zn 40 : laiton, 40 % de zinc</w:t>
      </w:r>
    </w:p>
    <w:p w:rsidR="00D35342" w:rsidRPr="00125132" w:rsidRDefault="00D35342" w:rsidP="00010D37">
      <w:pPr>
        <w:pStyle w:val="Paragraphedeliste"/>
        <w:numPr>
          <w:ilvl w:val="0"/>
          <w:numId w:val="26"/>
        </w:numPr>
        <w:jc w:val="left"/>
      </w:pPr>
      <w:r w:rsidRPr="00125132">
        <w:t>Cu Sn 5   : bronze, 5 % d’étain</w:t>
      </w:r>
    </w:p>
    <w:p w:rsidR="00D35342" w:rsidRPr="00125132" w:rsidRDefault="00D35342" w:rsidP="00010D37">
      <w:pPr>
        <w:pStyle w:val="Paragraphedeliste"/>
        <w:numPr>
          <w:ilvl w:val="0"/>
          <w:numId w:val="26"/>
        </w:numPr>
        <w:jc w:val="left"/>
      </w:pPr>
      <w:r w:rsidRPr="00125132">
        <w:t>Cu Al 9   : cupro-aluminium 9 % d’aluminium</w:t>
      </w:r>
    </w:p>
    <w:p w:rsidR="00D35342" w:rsidRPr="00125132" w:rsidRDefault="00D35342" w:rsidP="00010D37">
      <w:pPr>
        <w:pStyle w:val="Paragraphedeliste"/>
        <w:numPr>
          <w:ilvl w:val="0"/>
          <w:numId w:val="26"/>
        </w:numPr>
        <w:jc w:val="left"/>
      </w:pPr>
      <w:r w:rsidRPr="00125132">
        <w:t xml:space="preserve">Cu Ni 10 : cupro-nickel 10 % de nickel </w:t>
      </w:r>
    </w:p>
    <w:p w:rsidR="00D35342" w:rsidRPr="00125132" w:rsidRDefault="00D35342" w:rsidP="00010D37">
      <w:pPr>
        <w:pStyle w:val="Paragraphedeliste"/>
        <w:numPr>
          <w:ilvl w:val="0"/>
          <w:numId w:val="26"/>
        </w:numPr>
        <w:jc w:val="left"/>
      </w:pPr>
      <w:r w:rsidRPr="00125132">
        <w:t>Cu Zn28 Ni9 : 28 % de zinc et 9 % de nickel</w:t>
      </w:r>
    </w:p>
    <w:p w:rsidR="00D35342" w:rsidRPr="00125132" w:rsidRDefault="00D35342" w:rsidP="00D35342"/>
    <w:p w:rsidR="00D35342" w:rsidRPr="00125132" w:rsidRDefault="00D35342" w:rsidP="00D35342">
      <w:pPr>
        <w:pStyle w:val="Titre3"/>
        <w:jc w:val="left"/>
      </w:pPr>
      <w:bookmarkStart w:id="96" w:name="_Toc527014953"/>
      <w:bookmarkStart w:id="97" w:name="_Toc527014991"/>
      <w:bookmarkStart w:id="98" w:name="_Toc527015150"/>
      <w:bookmarkStart w:id="99" w:name="_Toc21705698"/>
      <w:bookmarkStart w:id="100" w:name="_Toc22889759"/>
      <w:bookmarkStart w:id="101" w:name="_Toc22889972"/>
      <w:bookmarkStart w:id="102" w:name="_Toc113768386"/>
      <w:r w:rsidRPr="00125132">
        <w:t>Influence des éléments d’addition dans les alliages de cuivre</w:t>
      </w:r>
      <w:bookmarkEnd w:id="96"/>
      <w:bookmarkEnd w:id="97"/>
      <w:bookmarkEnd w:id="98"/>
      <w:bookmarkEnd w:id="99"/>
      <w:bookmarkEnd w:id="100"/>
      <w:bookmarkEnd w:id="101"/>
      <w:bookmarkEnd w:id="102"/>
      <w:r w:rsidRPr="00125132">
        <w:t xml:space="preserve"> </w:t>
      </w:r>
    </w:p>
    <w:p w:rsidR="00D35342" w:rsidRPr="00125132" w:rsidRDefault="00D35342" w:rsidP="00010D37">
      <w:pPr>
        <w:pStyle w:val="Titre4"/>
        <w:numPr>
          <w:ilvl w:val="0"/>
          <w:numId w:val="52"/>
        </w:numPr>
        <w:jc w:val="left"/>
      </w:pPr>
      <w:r w:rsidRPr="00125132">
        <w:t>Laitons (cuivre + zinc)</w:t>
      </w:r>
    </w:p>
    <w:p w:rsidR="00D35342" w:rsidRPr="00125132" w:rsidRDefault="00D35342" w:rsidP="00010D37">
      <w:pPr>
        <w:pStyle w:val="Paragraphedeliste"/>
        <w:numPr>
          <w:ilvl w:val="0"/>
          <w:numId w:val="27"/>
        </w:numPr>
        <w:jc w:val="left"/>
      </w:pPr>
      <w:r w:rsidRPr="00125132">
        <w:t>C’est l’alliage le plus utilisé.</w:t>
      </w:r>
    </w:p>
    <w:p w:rsidR="00D35342" w:rsidRPr="00125132" w:rsidRDefault="00D35342" w:rsidP="00010D37">
      <w:pPr>
        <w:pStyle w:val="Paragraphedeliste"/>
        <w:numPr>
          <w:ilvl w:val="0"/>
          <w:numId w:val="27"/>
        </w:numPr>
        <w:jc w:val="left"/>
      </w:pPr>
      <w:r w:rsidRPr="00125132">
        <w:t xml:space="preserve">Le zinc diminue le prix, augmente </w:t>
      </w:r>
      <w:r w:rsidRPr="00125132">
        <w:t xml:space="preserve">r et A% et améliore la </w:t>
      </w:r>
      <w:proofErr w:type="spellStart"/>
      <w:r w:rsidRPr="00125132">
        <w:t>moulabilité</w:t>
      </w:r>
      <w:proofErr w:type="spellEnd"/>
      <w:r w:rsidRPr="00125132">
        <w:t>.</w:t>
      </w:r>
    </w:p>
    <w:p w:rsidR="00291E00" w:rsidRPr="00BB42FF" w:rsidRDefault="00291E00" w:rsidP="00BB42FF">
      <w:pPr>
        <w:pStyle w:val="Titre4"/>
        <w:numPr>
          <w:ilvl w:val="0"/>
          <w:numId w:val="0"/>
        </w:numPr>
        <w:jc w:val="left"/>
        <w:rPr>
          <w:i w:val="0"/>
        </w:rPr>
      </w:pPr>
    </w:p>
    <w:p w:rsidR="00D35342" w:rsidRPr="00125132" w:rsidRDefault="00D35342" w:rsidP="00D35342">
      <w:pPr>
        <w:pStyle w:val="Titre4"/>
        <w:ind w:left="0"/>
        <w:jc w:val="left"/>
      </w:pPr>
      <w:r w:rsidRPr="00125132">
        <w:t>Bronzes (cuivre + étain)</w:t>
      </w:r>
    </w:p>
    <w:p w:rsidR="00D35342" w:rsidRPr="00125132" w:rsidRDefault="00D35342" w:rsidP="00010D37">
      <w:pPr>
        <w:pStyle w:val="Paragraphedeliste"/>
        <w:numPr>
          <w:ilvl w:val="0"/>
          <w:numId w:val="28"/>
        </w:numPr>
        <w:jc w:val="left"/>
      </w:pPr>
      <w:r w:rsidRPr="00125132">
        <w:t xml:space="preserve">L’étain permet d’augmente </w:t>
      </w:r>
      <w:r w:rsidRPr="00125132">
        <w:t xml:space="preserve">r et A% encore plus que le zinc, et améliore la </w:t>
      </w:r>
      <w:proofErr w:type="spellStart"/>
      <w:r w:rsidRPr="00125132">
        <w:t>moulabilité</w:t>
      </w:r>
      <w:proofErr w:type="spellEnd"/>
      <w:r w:rsidRPr="00125132">
        <w:t>.</w:t>
      </w:r>
    </w:p>
    <w:p w:rsidR="00D35342" w:rsidRPr="00125132" w:rsidRDefault="00D35342" w:rsidP="00010D37">
      <w:pPr>
        <w:pStyle w:val="Paragraphedeliste"/>
        <w:numPr>
          <w:ilvl w:val="1"/>
          <w:numId w:val="28"/>
        </w:numPr>
        <w:jc w:val="left"/>
      </w:pPr>
      <w:r w:rsidRPr="00125132">
        <w:t xml:space="preserve">phosphore : améliore </w:t>
      </w:r>
      <w:r w:rsidRPr="00125132">
        <w:t>r et A% et le frottement</w:t>
      </w:r>
    </w:p>
    <w:p w:rsidR="00D35342" w:rsidRPr="00125132" w:rsidRDefault="00D35342" w:rsidP="00010D37">
      <w:pPr>
        <w:pStyle w:val="Paragraphedeliste"/>
        <w:numPr>
          <w:ilvl w:val="1"/>
          <w:numId w:val="28"/>
        </w:numPr>
        <w:jc w:val="left"/>
      </w:pPr>
      <w:r w:rsidRPr="00125132">
        <w:t xml:space="preserve">zinc : améliore la </w:t>
      </w:r>
      <w:proofErr w:type="spellStart"/>
      <w:r w:rsidRPr="00125132">
        <w:t>moulabilité</w:t>
      </w:r>
      <w:proofErr w:type="spellEnd"/>
    </w:p>
    <w:p w:rsidR="00D35342" w:rsidRPr="00125132" w:rsidRDefault="00D35342" w:rsidP="00010D37">
      <w:pPr>
        <w:pStyle w:val="Paragraphedeliste"/>
        <w:numPr>
          <w:ilvl w:val="1"/>
          <w:numId w:val="28"/>
        </w:numPr>
        <w:jc w:val="left"/>
      </w:pPr>
      <w:r w:rsidRPr="00125132">
        <w:t>plomb : améliore le frottement</w:t>
      </w:r>
    </w:p>
    <w:p w:rsidR="00D35342" w:rsidRPr="00125132" w:rsidRDefault="00D35342" w:rsidP="00D35342"/>
    <w:p w:rsidR="00D35342" w:rsidRPr="00125132" w:rsidRDefault="00D35342" w:rsidP="00D35342">
      <w:pPr>
        <w:pStyle w:val="Titre4"/>
        <w:ind w:left="0"/>
        <w:jc w:val="left"/>
      </w:pPr>
      <w:r w:rsidRPr="00125132">
        <w:t>Cupro-aluminiums (cuivre + aluminium)</w:t>
      </w:r>
    </w:p>
    <w:p w:rsidR="00D35342" w:rsidRPr="00125132" w:rsidRDefault="00D35342" w:rsidP="00010D37">
      <w:pPr>
        <w:pStyle w:val="Paragraphedeliste"/>
        <w:numPr>
          <w:ilvl w:val="0"/>
          <w:numId w:val="29"/>
        </w:numPr>
        <w:jc w:val="left"/>
      </w:pPr>
      <w:r w:rsidRPr="00125132">
        <w:t>Utilisés en fonderie, bonnes caractéristiques mécaniques et résistant à la corrosion.</w:t>
      </w:r>
    </w:p>
    <w:p w:rsidR="00D35342" w:rsidRPr="00125132" w:rsidRDefault="00D35342" w:rsidP="00D35342"/>
    <w:p w:rsidR="00D35342" w:rsidRPr="00125132" w:rsidRDefault="00D35342" w:rsidP="00D35342">
      <w:pPr>
        <w:pStyle w:val="Titre4"/>
        <w:ind w:left="0"/>
        <w:jc w:val="left"/>
      </w:pPr>
      <w:r w:rsidRPr="00125132">
        <w:t>Cupro-nickels (cuivre + nickel)</w:t>
      </w:r>
    </w:p>
    <w:p w:rsidR="00D35342" w:rsidRPr="00125132" w:rsidRDefault="00D35342" w:rsidP="00010D37">
      <w:pPr>
        <w:pStyle w:val="Paragraphedeliste"/>
        <w:numPr>
          <w:ilvl w:val="0"/>
          <w:numId w:val="30"/>
        </w:numPr>
        <w:jc w:val="left"/>
      </w:pPr>
      <w:r w:rsidRPr="00125132">
        <w:lastRenderedPageBreak/>
        <w:t>Très malléable, bonnes caractéristiques mécaniques et résistant à la corrosion.</w:t>
      </w:r>
    </w:p>
    <w:p w:rsidR="00D35342" w:rsidRPr="00125132" w:rsidRDefault="00D35342" w:rsidP="00D35342"/>
    <w:p w:rsidR="00D35342" w:rsidRPr="00125132" w:rsidRDefault="00D35342" w:rsidP="00D35342">
      <w:pPr>
        <w:pStyle w:val="Titre4"/>
        <w:ind w:left="0"/>
        <w:jc w:val="left"/>
      </w:pPr>
      <w:r w:rsidRPr="00125132">
        <w:t>Maillechorts (cuivre + zinc + nickel)</w:t>
      </w:r>
    </w:p>
    <w:p w:rsidR="00D35342" w:rsidRPr="00125132" w:rsidRDefault="00D35342" w:rsidP="00010D37">
      <w:pPr>
        <w:pStyle w:val="Paragraphedeliste"/>
        <w:numPr>
          <w:ilvl w:val="0"/>
          <w:numId w:val="31"/>
        </w:numPr>
        <w:jc w:val="left"/>
      </w:pPr>
      <w:r w:rsidRPr="00125132">
        <w:t>Malléable et facilement usinable.</w:t>
      </w:r>
    </w:p>
    <w:p w:rsidR="00D35342" w:rsidRPr="00125132" w:rsidRDefault="00D35342" w:rsidP="00D35342"/>
    <w:p w:rsidR="00D35342" w:rsidRPr="00125132" w:rsidRDefault="00D35342" w:rsidP="00BB42FF">
      <w:pPr>
        <w:pStyle w:val="Titre2"/>
      </w:pPr>
      <w:bookmarkStart w:id="103" w:name="_Toc382341757"/>
      <w:r w:rsidRPr="00125132">
        <w:t>Propriétés comparées des matériaux métalliques</w:t>
      </w:r>
      <w:bookmarkEnd w:id="103"/>
    </w:p>
    <w:p w:rsidR="00D35342" w:rsidRPr="00125132" w:rsidRDefault="00D35342" w:rsidP="00010D37">
      <w:pPr>
        <w:pStyle w:val="Titre3"/>
        <w:numPr>
          <w:ilvl w:val="0"/>
          <w:numId w:val="53"/>
        </w:numPr>
      </w:pPr>
      <w:bookmarkStart w:id="104" w:name="_Toc382341758"/>
      <w:r w:rsidRPr="00125132">
        <w:t>Propriétés mécaniques de quelques aciers</w:t>
      </w:r>
      <w:bookmarkEnd w:id="104"/>
    </w:p>
    <w:p w:rsidR="00D35342" w:rsidRPr="00125132" w:rsidRDefault="00D35342" w:rsidP="00D3534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
        <w:gridCol w:w="1763"/>
        <w:gridCol w:w="883"/>
        <w:gridCol w:w="883"/>
        <w:gridCol w:w="1091"/>
        <w:gridCol w:w="668"/>
        <w:gridCol w:w="906"/>
        <w:gridCol w:w="876"/>
        <w:gridCol w:w="1264"/>
      </w:tblGrid>
      <w:tr w:rsidR="00D35342" w:rsidRPr="00125132" w:rsidTr="00084B79">
        <w:trPr>
          <w:jc w:val="center"/>
        </w:trPr>
        <w:tc>
          <w:tcPr>
            <w:tcW w:w="1520" w:type="dxa"/>
            <w:vAlign w:val="center"/>
          </w:tcPr>
          <w:p w:rsidR="00D35342" w:rsidRPr="00125132" w:rsidRDefault="00D35342" w:rsidP="00084B79">
            <w:pPr>
              <w:jc w:val="center"/>
            </w:pPr>
            <w:r w:rsidRPr="00125132">
              <w:t>Matériau</w:t>
            </w:r>
          </w:p>
        </w:tc>
        <w:tc>
          <w:tcPr>
            <w:tcW w:w="1763" w:type="dxa"/>
            <w:vAlign w:val="center"/>
          </w:tcPr>
          <w:p w:rsidR="00D35342" w:rsidRPr="00125132" w:rsidRDefault="00D35342" w:rsidP="00084B79">
            <w:pPr>
              <w:jc w:val="center"/>
            </w:pPr>
            <w:r w:rsidRPr="00125132">
              <w:t>État</w:t>
            </w:r>
          </w:p>
        </w:tc>
        <w:tc>
          <w:tcPr>
            <w:tcW w:w="883" w:type="dxa"/>
            <w:vAlign w:val="center"/>
          </w:tcPr>
          <w:p w:rsidR="00D35342" w:rsidRPr="00125132" w:rsidRDefault="00D35342" w:rsidP="00084B79">
            <w:pPr>
              <w:jc w:val="center"/>
            </w:pPr>
            <w:proofErr w:type="spellStart"/>
            <w:r w:rsidRPr="00125132">
              <w:t>Re</w:t>
            </w:r>
            <w:proofErr w:type="spellEnd"/>
            <w:r w:rsidRPr="00125132">
              <w:t xml:space="preserve"> (</w:t>
            </w:r>
            <w:proofErr w:type="spellStart"/>
            <w:r w:rsidRPr="00125132">
              <w:t>MPa</w:t>
            </w:r>
            <w:proofErr w:type="spellEnd"/>
            <w:r w:rsidRPr="00125132">
              <w:t>)</w:t>
            </w:r>
          </w:p>
        </w:tc>
        <w:tc>
          <w:tcPr>
            <w:tcW w:w="883" w:type="dxa"/>
            <w:vAlign w:val="center"/>
          </w:tcPr>
          <w:p w:rsidR="00D35342" w:rsidRPr="00125132" w:rsidRDefault="00D35342" w:rsidP="00084B79">
            <w:pPr>
              <w:jc w:val="center"/>
            </w:pPr>
            <w:proofErr w:type="spellStart"/>
            <w:r w:rsidRPr="00125132">
              <w:t>Rm</w:t>
            </w:r>
            <w:proofErr w:type="spellEnd"/>
            <w:r w:rsidRPr="00125132">
              <w:t xml:space="preserve"> (</w:t>
            </w:r>
            <w:proofErr w:type="spellStart"/>
            <w:r w:rsidRPr="00125132">
              <w:t>MPa</w:t>
            </w:r>
            <w:proofErr w:type="spellEnd"/>
            <w:r w:rsidRPr="00125132">
              <w:t>)</w:t>
            </w:r>
          </w:p>
        </w:tc>
        <w:tc>
          <w:tcPr>
            <w:tcW w:w="1091" w:type="dxa"/>
            <w:vAlign w:val="center"/>
          </w:tcPr>
          <w:p w:rsidR="00D35342" w:rsidRPr="00125132" w:rsidRDefault="00D35342" w:rsidP="00084B79">
            <w:pPr>
              <w:jc w:val="center"/>
            </w:pPr>
            <w:r w:rsidRPr="00125132">
              <w:t>E (</w:t>
            </w:r>
            <w:proofErr w:type="spellStart"/>
            <w:r w:rsidRPr="00125132">
              <w:t>MPa</w:t>
            </w:r>
            <w:proofErr w:type="spellEnd"/>
            <w:r w:rsidRPr="00125132">
              <w:t>)</w:t>
            </w:r>
          </w:p>
        </w:tc>
        <w:tc>
          <w:tcPr>
            <w:tcW w:w="668" w:type="dxa"/>
            <w:vAlign w:val="center"/>
          </w:tcPr>
          <w:p w:rsidR="00D35342" w:rsidRPr="00125132" w:rsidRDefault="00D35342" w:rsidP="00084B79">
            <w:pPr>
              <w:jc w:val="center"/>
            </w:pPr>
            <w:r w:rsidRPr="00125132">
              <w:t>A%</w:t>
            </w:r>
          </w:p>
        </w:tc>
        <w:tc>
          <w:tcPr>
            <w:tcW w:w="906" w:type="dxa"/>
            <w:vAlign w:val="center"/>
          </w:tcPr>
          <w:p w:rsidR="00D35342" w:rsidRPr="00125132" w:rsidRDefault="00D35342" w:rsidP="00084B79">
            <w:pPr>
              <w:jc w:val="center"/>
            </w:pPr>
            <w:r w:rsidRPr="00125132">
              <w:t>KCU (J/cm2)</w:t>
            </w:r>
          </w:p>
        </w:tc>
        <w:tc>
          <w:tcPr>
            <w:tcW w:w="876" w:type="dxa"/>
            <w:vAlign w:val="center"/>
          </w:tcPr>
          <w:p w:rsidR="00D35342" w:rsidRPr="00125132" w:rsidRDefault="00D35342" w:rsidP="00084B79">
            <w:pPr>
              <w:jc w:val="center"/>
            </w:pPr>
            <w:r w:rsidRPr="00125132">
              <w:t>HB</w:t>
            </w:r>
          </w:p>
        </w:tc>
        <w:tc>
          <w:tcPr>
            <w:tcW w:w="1264" w:type="dxa"/>
            <w:vAlign w:val="center"/>
          </w:tcPr>
          <w:p w:rsidR="00D35342" w:rsidRPr="00125132" w:rsidRDefault="00D35342" w:rsidP="00084B79">
            <w:pPr>
              <w:jc w:val="center"/>
            </w:pPr>
            <w:r w:rsidRPr="00125132">
              <w:t xml:space="preserve">Limite endurance </w:t>
            </w:r>
            <w:proofErr w:type="spellStart"/>
            <w:r w:rsidRPr="00125132">
              <w:t>MPa</w:t>
            </w:r>
            <w:proofErr w:type="spellEnd"/>
          </w:p>
        </w:tc>
      </w:tr>
      <w:tr w:rsidR="00D35342" w:rsidRPr="00125132" w:rsidTr="00084B79">
        <w:trPr>
          <w:jc w:val="center"/>
        </w:trPr>
        <w:tc>
          <w:tcPr>
            <w:tcW w:w="1520" w:type="dxa"/>
            <w:vAlign w:val="center"/>
          </w:tcPr>
          <w:p w:rsidR="00D35342" w:rsidRPr="00125132" w:rsidRDefault="00D35342" w:rsidP="00084B79">
            <w:pPr>
              <w:jc w:val="center"/>
            </w:pPr>
            <w:r w:rsidRPr="00125132">
              <w:t>S235 (acier extra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235</w:t>
            </w:r>
          </w:p>
        </w:tc>
        <w:tc>
          <w:tcPr>
            <w:tcW w:w="883" w:type="dxa"/>
            <w:vAlign w:val="center"/>
          </w:tcPr>
          <w:p w:rsidR="00D35342" w:rsidRPr="00125132" w:rsidRDefault="00D35342" w:rsidP="00084B79">
            <w:pPr>
              <w:jc w:val="center"/>
            </w:pPr>
            <w:r w:rsidRPr="00125132">
              <w:t>340</w:t>
            </w:r>
          </w:p>
        </w:tc>
        <w:tc>
          <w:tcPr>
            <w:tcW w:w="1091" w:type="dxa"/>
            <w:vAlign w:val="center"/>
          </w:tcPr>
          <w:p w:rsidR="00D35342" w:rsidRPr="00125132" w:rsidRDefault="00D35342" w:rsidP="00084B79">
            <w:pPr>
              <w:jc w:val="center"/>
            </w:pPr>
            <w:r w:rsidRPr="00125132">
              <w:t>1,9 x 105</w:t>
            </w:r>
          </w:p>
        </w:tc>
        <w:tc>
          <w:tcPr>
            <w:tcW w:w="668" w:type="dxa"/>
            <w:vAlign w:val="center"/>
          </w:tcPr>
          <w:p w:rsidR="00D35342" w:rsidRPr="00125132" w:rsidRDefault="00D35342" w:rsidP="00084B79">
            <w:pPr>
              <w:jc w:val="center"/>
            </w:pPr>
            <w:r w:rsidRPr="00125132">
              <w:t>35</w:t>
            </w:r>
          </w:p>
        </w:tc>
        <w:tc>
          <w:tcPr>
            <w:tcW w:w="906" w:type="dxa"/>
            <w:vAlign w:val="center"/>
          </w:tcPr>
          <w:p w:rsidR="00D35342" w:rsidRPr="00125132" w:rsidRDefault="00D35342" w:rsidP="00084B79">
            <w:pPr>
              <w:jc w:val="center"/>
            </w:pPr>
          </w:p>
        </w:tc>
        <w:tc>
          <w:tcPr>
            <w:tcW w:w="876" w:type="dxa"/>
            <w:vAlign w:val="center"/>
          </w:tcPr>
          <w:p w:rsidR="00D35342" w:rsidRPr="00125132" w:rsidRDefault="00D35342" w:rsidP="00084B79">
            <w:pPr>
              <w:jc w:val="center"/>
            </w:pPr>
            <w:r w:rsidRPr="00125132">
              <w:t>100</w:t>
            </w:r>
          </w:p>
        </w:tc>
        <w:tc>
          <w:tcPr>
            <w:tcW w:w="1264" w:type="dxa"/>
            <w:vAlign w:val="center"/>
          </w:tcPr>
          <w:p w:rsidR="00D35342" w:rsidRPr="00125132" w:rsidRDefault="00D35342" w:rsidP="00084B79">
            <w:pPr>
              <w:jc w:val="center"/>
            </w:pPr>
            <w:r w:rsidRPr="00125132">
              <w:t>200</w:t>
            </w:r>
          </w:p>
        </w:tc>
      </w:tr>
      <w:tr w:rsidR="00D35342" w:rsidRPr="00125132" w:rsidTr="00084B79">
        <w:trPr>
          <w:jc w:val="center"/>
        </w:trPr>
        <w:tc>
          <w:tcPr>
            <w:tcW w:w="1520" w:type="dxa"/>
            <w:vAlign w:val="center"/>
          </w:tcPr>
          <w:p w:rsidR="00D35342" w:rsidRPr="00125132" w:rsidRDefault="00D35342" w:rsidP="00084B79">
            <w:pPr>
              <w:jc w:val="center"/>
            </w:pPr>
            <w:r w:rsidRPr="00125132">
              <w:t>E295 (acier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295</w:t>
            </w:r>
          </w:p>
        </w:tc>
        <w:tc>
          <w:tcPr>
            <w:tcW w:w="883" w:type="dxa"/>
            <w:vAlign w:val="center"/>
          </w:tcPr>
          <w:p w:rsidR="00D35342" w:rsidRPr="00125132" w:rsidRDefault="00D35342" w:rsidP="00084B79">
            <w:pPr>
              <w:jc w:val="center"/>
            </w:pPr>
            <w:r w:rsidRPr="00125132">
              <w:t>470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24</w:t>
            </w:r>
          </w:p>
        </w:tc>
        <w:tc>
          <w:tcPr>
            <w:tcW w:w="906" w:type="dxa"/>
            <w:vAlign w:val="center"/>
          </w:tcPr>
          <w:p w:rsidR="00D35342" w:rsidRPr="00125132" w:rsidRDefault="00D35342" w:rsidP="00084B79">
            <w:pPr>
              <w:jc w:val="center"/>
            </w:pPr>
            <w:r w:rsidRPr="00125132">
              <w:t>200</w:t>
            </w:r>
          </w:p>
        </w:tc>
        <w:tc>
          <w:tcPr>
            <w:tcW w:w="876" w:type="dxa"/>
            <w:vAlign w:val="center"/>
          </w:tcPr>
          <w:p w:rsidR="00D35342" w:rsidRPr="00125132" w:rsidRDefault="00D35342" w:rsidP="00084B79">
            <w:pPr>
              <w:jc w:val="center"/>
            </w:pPr>
            <w:r w:rsidRPr="00125132">
              <w:t>135</w:t>
            </w:r>
          </w:p>
        </w:tc>
        <w:tc>
          <w:tcPr>
            <w:tcW w:w="1264" w:type="dxa"/>
            <w:vAlign w:val="center"/>
          </w:tcPr>
          <w:p w:rsidR="00D35342" w:rsidRPr="00125132" w:rsidRDefault="00D35342" w:rsidP="00084B79">
            <w:pPr>
              <w:jc w:val="center"/>
            </w:pPr>
            <w:r w:rsidRPr="00125132">
              <w:t>230</w:t>
            </w:r>
          </w:p>
        </w:tc>
      </w:tr>
      <w:tr w:rsidR="00D35342" w:rsidRPr="00125132" w:rsidTr="00084B79">
        <w:trPr>
          <w:jc w:val="center"/>
        </w:trPr>
        <w:tc>
          <w:tcPr>
            <w:tcW w:w="1520" w:type="dxa"/>
            <w:vAlign w:val="center"/>
          </w:tcPr>
          <w:p w:rsidR="00D35342" w:rsidRPr="00125132" w:rsidRDefault="00D35342" w:rsidP="00084B79">
            <w:pPr>
              <w:jc w:val="center"/>
            </w:pPr>
            <w:r w:rsidRPr="00125132">
              <w:t>C45 (Acier mi dur)</w:t>
            </w:r>
          </w:p>
        </w:tc>
        <w:tc>
          <w:tcPr>
            <w:tcW w:w="1763" w:type="dxa"/>
            <w:vAlign w:val="center"/>
          </w:tcPr>
          <w:p w:rsidR="00D35342" w:rsidRPr="00125132" w:rsidRDefault="00D35342" w:rsidP="00084B79">
            <w:pPr>
              <w:jc w:val="center"/>
            </w:pPr>
            <w:r w:rsidRPr="00125132">
              <w:t>Trempé 830°C et revenu 600°C</w:t>
            </w:r>
          </w:p>
        </w:tc>
        <w:tc>
          <w:tcPr>
            <w:tcW w:w="883" w:type="dxa"/>
            <w:vAlign w:val="center"/>
          </w:tcPr>
          <w:p w:rsidR="00D35342" w:rsidRPr="00125132" w:rsidRDefault="00D35342" w:rsidP="00084B79">
            <w:pPr>
              <w:jc w:val="center"/>
            </w:pPr>
            <w:r w:rsidRPr="00125132">
              <w:t>700</w:t>
            </w:r>
          </w:p>
        </w:tc>
        <w:tc>
          <w:tcPr>
            <w:tcW w:w="883" w:type="dxa"/>
            <w:vAlign w:val="center"/>
          </w:tcPr>
          <w:p w:rsidR="00D35342" w:rsidRPr="00125132" w:rsidRDefault="00D35342" w:rsidP="00084B79">
            <w:pPr>
              <w:jc w:val="center"/>
            </w:pPr>
            <w:r w:rsidRPr="00125132">
              <w:t>900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10</w:t>
            </w:r>
          </w:p>
        </w:tc>
        <w:tc>
          <w:tcPr>
            <w:tcW w:w="906" w:type="dxa"/>
            <w:vAlign w:val="center"/>
          </w:tcPr>
          <w:p w:rsidR="00D35342" w:rsidRPr="00125132" w:rsidRDefault="00D35342" w:rsidP="00084B79">
            <w:pPr>
              <w:jc w:val="center"/>
            </w:pPr>
            <w:r w:rsidRPr="00125132">
              <w:t>80</w:t>
            </w:r>
          </w:p>
        </w:tc>
        <w:tc>
          <w:tcPr>
            <w:tcW w:w="876" w:type="dxa"/>
            <w:vAlign w:val="center"/>
          </w:tcPr>
          <w:p w:rsidR="00D35342" w:rsidRPr="00125132" w:rsidRDefault="00D35342" w:rsidP="00084B79">
            <w:pPr>
              <w:jc w:val="center"/>
            </w:pPr>
            <w:r w:rsidRPr="00125132">
              <w:t>240</w:t>
            </w:r>
          </w:p>
        </w:tc>
        <w:tc>
          <w:tcPr>
            <w:tcW w:w="1264" w:type="dxa"/>
            <w:vAlign w:val="center"/>
          </w:tcPr>
          <w:p w:rsidR="00D35342" w:rsidRPr="00125132" w:rsidRDefault="00D35342" w:rsidP="00084B79">
            <w:pPr>
              <w:jc w:val="center"/>
            </w:pPr>
            <w:r w:rsidRPr="00125132">
              <w:t>400</w:t>
            </w:r>
          </w:p>
        </w:tc>
      </w:tr>
      <w:tr w:rsidR="00D35342" w:rsidRPr="00125132" w:rsidTr="00084B79">
        <w:trPr>
          <w:jc w:val="center"/>
        </w:trPr>
        <w:tc>
          <w:tcPr>
            <w:tcW w:w="1520" w:type="dxa"/>
            <w:vAlign w:val="center"/>
          </w:tcPr>
          <w:p w:rsidR="00D35342" w:rsidRPr="00125132" w:rsidRDefault="00D35342" w:rsidP="00084B79">
            <w:pPr>
              <w:jc w:val="center"/>
            </w:pPr>
            <w:r w:rsidRPr="00125132">
              <w:t>C80 (Acier extra dur)</w:t>
            </w:r>
          </w:p>
        </w:tc>
        <w:tc>
          <w:tcPr>
            <w:tcW w:w="1763" w:type="dxa"/>
            <w:vAlign w:val="center"/>
          </w:tcPr>
          <w:p w:rsidR="00D35342" w:rsidRPr="00125132" w:rsidRDefault="00D35342" w:rsidP="00084B79">
            <w:pPr>
              <w:jc w:val="center"/>
            </w:pPr>
            <w:r w:rsidRPr="00125132">
              <w:t>Trempé 780°C et revenu 600°C</w:t>
            </w:r>
          </w:p>
        </w:tc>
        <w:tc>
          <w:tcPr>
            <w:tcW w:w="883" w:type="dxa"/>
            <w:vAlign w:val="center"/>
          </w:tcPr>
          <w:p w:rsidR="00D35342" w:rsidRPr="00125132" w:rsidRDefault="00D35342" w:rsidP="00084B79">
            <w:pPr>
              <w:jc w:val="center"/>
            </w:pPr>
            <w:r w:rsidRPr="00125132">
              <w:t>800</w:t>
            </w:r>
          </w:p>
        </w:tc>
        <w:tc>
          <w:tcPr>
            <w:tcW w:w="883" w:type="dxa"/>
            <w:vAlign w:val="center"/>
          </w:tcPr>
          <w:p w:rsidR="00D35342" w:rsidRPr="00125132" w:rsidRDefault="00D35342" w:rsidP="00084B79">
            <w:pPr>
              <w:jc w:val="center"/>
            </w:pPr>
            <w:r w:rsidRPr="00125132">
              <w:t>1050</w:t>
            </w:r>
          </w:p>
        </w:tc>
        <w:tc>
          <w:tcPr>
            <w:tcW w:w="1091" w:type="dxa"/>
            <w:vAlign w:val="center"/>
          </w:tcPr>
          <w:p w:rsidR="00D35342" w:rsidRPr="00125132" w:rsidRDefault="00D35342" w:rsidP="00084B79">
            <w:pPr>
              <w:jc w:val="center"/>
            </w:pPr>
            <w:r w:rsidRPr="00125132">
              <w:t>2,2 x 105</w:t>
            </w:r>
          </w:p>
        </w:tc>
        <w:tc>
          <w:tcPr>
            <w:tcW w:w="668" w:type="dxa"/>
            <w:vAlign w:val="center"/>
          </w:tcPr>
          <w:p w:rsidR="00D35342" w:rsidRPr="00125132" w:rsidRDefault="00D35342" w:rsidP="00084B79">
            <w:pPr>
              <w:jc w:val="center"/>
            </w:pPr>
            <w:r w:rsidRPr="00125132">
              <w:t>4</w:t>
            </w:r>
          </w:p>
        </w:tc>
        <w:tc>
          <w:tcPr>
            <w:tcW w:w="906" w:type="dxa"/>
            <w:vAlign w:val="center"/>
          </w:tcPr>
          <w:p w:rsidR="00D35342" w:rsidRPr="00125132" w:rsidRDefault="00D35342" w:rsidP="00084B79">
            <w:pPr>
              <w:jc w:val="center"/>
            </w:pPr>
            <w:r w:rsidRPr="00125132">
              <w:t>20</w:t>
            </w:r>
          </w:p>
        </w:tc>
        <w:tc>
          <w:tcPr>
            <w:tcW w:w="876" w:type="dxa"/>
            <w:vAlign w:val="center"/>
          </w:tcPr>
          <w:p w:rsidR="00D35342" w:rsidRPr="00125132" w:rsidRDefault="00D35342" w:rsidP="00084B79">
            <w:pPr>
              <w:jc w:val="center"/>
            </w:pPr>
            <w:r w:rsidRPr="00125132">
              <w:t>300</w:t>
            </w:r>
          </w:p>
        </w:tc>
        <w:tc>
          <w:tcPr>
            <w:tcW w:w="1264" w:type="dxa"/>
            <w:vAlign w:val="center"/>
          </w:tcPr>
          <w:p w:rsidR="00D35342" w:rsidRPr="00125132" w:rsidRDefault="00D35342" w:rsidP="00084B79">
            <w:pPr>
              <w:jc w:val="center"/>
            </w:pPr>
            <w:r w:rsidRPr="00125132">
              <w:t>430</w:t>
            </w:r>
          </w:p>
        </w:tc>
      </w:tr>
    </w:tbl>
    <w:p w:rsidR="00D35342" w:rsidRPr="00125132" w:rsidRDefault="00D35342" w:rsidP="00D35342"/>
    <w:p w:rsidR="00D35342" w:rsidRPr="00125132" w:rsidRDefault="00D35342" w:rsidP="00BB42FF">
      <w:pPr>
        <w:pStyle w:val="Titre3"/>
      </w:pPr>
      <w:bookmarkStart w:id="105" w:name="_Toc382341759"/>
      <w:r w:rsidRPr="00125132">
        <w:t>Propriétés physiques et thermiques des matériaux</w:t>
      </w:r>
      <w:bookmarkEnd w:id="105"/>
    </w:p>
    <w:p w:rsidR="00D35342" w:rsidRPr="00125132" w:rsidRDefault="00D35342" w:rsidP="00D35342"/>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44"/>
        <w:gridCol w:w="2444"/>
        <w:gridCol w:w="2444"/>
        <w:gridCol w:w="2444"/>
      </w:tblGrid>
      <w:tr w:rsidR="00D35342" w:rsidRPr="00125132" w:rsidTr="00084B79">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Matériau</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Masse volumique</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Coefficient de dilatation linéaire de 0 à 100 °C</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Température de fusion</w:t>
            </w:r>
          </w:p>
        </w:tc>
      </w:tr>
      <w:tr w:rsidR="00D35342" w:rsidRPr="00125132" w:rsidTr="00084B79">
        <w:trPr>
          <w:trHeight w:val="240"/>
        </w:trPr>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Unités</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kg / dm3</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mm  / (°C.mm)</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°C</w:t>
            </w:r>
          </w:p>
        </w:tc>
      </w:tr>
      <w:tr w:rsidR="00D35342" w:rsidRPr="00125132" w:rsidTr="00084B79">
        <w:trPr>
          <w:trHeight w:val="240"/>
        </w:trPr>
        <w:tc>
          <w:tcPr>
            <w:tcW w:w="2444" w:type="dxa"/>
            <w:tcBorders>
              <w:top w:val="nil"/>
            </w:tcBorders>
            <w:vAlign w:val="center"/>
          </w:tcPr>
          <w:p w:rsidR="00D35342" w:rsidRPr="00125132" w:rsidRDefault="00D35342" w:rsidP="00084B79">
            <w:pPr>
              <w:spacing w:before="40" w:after="40"/>
              <w:jc w:val="center"/>
            </w:pPr>
            <w:r w:rsidRPr="00125132">
              <w:t>Fontes</w:t>
            </w:r>
          </w:p>
        </w:tc>
        <w:tc>
          <w:tcPr>
            <w:tcW w:w="2444" w:type="dxa"/>
            <w:tcBorders>
              <w:top w:val="nil"/>
            </w:tcBorders>
            <w:vAlign w:val="center"/>
          </w:tcPr>
          <w:p w:rsidR="00D35342" w:rsidRPr="00125132" w:rsidRDefault="00D35342" w:rsidP="00084B79">
            <w:pPr>
              <w:spacing w:before="40" w:after="40"/>
              <w:jc w:val="center"/>
            </w:pPr>
            <w:r w:rsidRPr="00125132">
              <w:t>7 à 8</w:t>
            </w:r>
          </w:p>
        </w:tc>
        <w:tc>
          <w:tcPr>
            <w:tcW w:w="2444" w:type="dxa"/>
            <w:tcBorders>
              <w:top w:val="nil"/>
            </w:tcBorders>
            <w:vAlign w:val="center"/>
          </w:tcPr>
          <w:p w:rsidR="00D35342" w:rsidRPr="00125132" w:rsidRDefault="00D35342" w:rsidP="00084B79">
            <w:pPr>
              <w:spacing w:before="40" w:after="40"/>
              <w:jc w:val="center"/>
            </w:pPr>
            <w:r w:rsidRPr="00125132">
              <w:t>12 x 10-6</w:t>
            </w:r>
          </w:p>
        </w:tc>
        <w:tc>
          <w:tcPr>
            <w:tcW w:w="2444" w:type="dxa"/>
            <w:tcBorders>
              <w:top w:val="nil"/>
            </w:tcBorders>
            <w:vAlign w:val="center"/>
          </w:tcPr>
          <w:p w:rsidR="00D35342" w:rsidRPr="00125132" w:rsidRDefault="00D35342" w:rsidP="00084B79">
            <w:pPr>
              <w:spacing w:before="40" w:after="40"/>
              <w:jc w:val="center"/>
            </w:pPr>
            <w:r w:rsidRPr="00125132">
              <w:t>1200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Aciers</w:t>
            </w:r>
          </w:p>
        </w:tc>
        <w:tc>
          <w:tcPr>
            <w:tcW w:w="2444" w:type="dxa"/>
            <w:vAlign w:val="center"/>
          </w:tcPr>
          <w:p w:rsidR="00D35342" w:rsidRPr="00125132" w:rsidRDefault="00D35342" w:rsidP="00084B79">
            <w:pPr>
              <w:spacing w:before="40" w:after="40"/>
              <w:jc w:val="center"/>
            </w:pPr>
            <w:r w:rsidRPr="00125132">
              <w:t>7,8</w:t>
            </w:r>
          </w:p>
        </w:tc>
        <w:tc>
          <w:tcPr>
            <w:tcW w:w="2444" w:type="dxa"/>
            <w:vAlign w:val="center"/>
          </w:tcPr>
          <w:p w:rsidR="00D35342" w:rsidRPr="00125132" w:rsidRDefault="00D35342" w:rsidP="00084B79">
            <w:pPr>
              <w:spacing w:before="40" w:after="40"/>
              <w:jc w:val="center"/>
            </w:pPr>
            <w:r w:rsidRPr="00125132">
              <w:t>12 x 10-6</w:t>
            </w:r>
          </w:p>
        </w:tc>
        <w:tc>
          <w:tcPr>
            <w:tcW w:w="2444" w:type="dxa"/>
            <w:vAlign w:val="center"/>
          </w:tcPr>
          <w:p w:rsidR="00D35342" w:rsidRPr="00125132" w:rsidRDefault="00D35342" w:rsidP="00084B79">
            <w:pPr>
              <w:spacing w:before="40" w:after="40"/>
              <w:jc w:val="center"/>
            </w:pPr>
            <w:r w:rsidRPr="00125132">
              <w:t>1500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Duralumin</w:t>
            </w:r>
          </w:p>
        </w:tc>
        <w:tc>
          <w:tcPr>
            <w:tcW w:w="2444" w:type="dxa"/>
            <w:vAlign w:val="center"/>
          </w:tcPr>
          <w:p w:rsidR="00D35342" w:rsidRPr="00125132" w:rsidRDefault="00D35342" w:rsidP="00084B79">
            <w:pPr>
              <w:spacing w:before="40" w:after="40"/>
              <w:jc w:val="center"/>
            </w:pPr>
            <w:r w:rsidRPr="00125132">
              <w:t>2,9</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Alpax</w:t>
            </w:r>
          </w:p>
        </w:tc>
        <w:tc>
          <w:tcPr>
            <w:tcW w:w="2444" w:type="dxa"/>
            <w:vAlign w:val="center"/>
          </w:tcPr>
          <w:p w:rsidR="00D35342" w:rsidRPr="00125132" w:rsidRDefault="00D35342" w:rsidP="00084B79">
            <w:pPr>
              <w:spacing w:before="40" w:after="40"/>
              <w:jc w:val="center"/>
            </w:pPr>
            <w:r w:rsidRPr="00125132">
              <w:t>2,6</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Laitons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Bronzes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bl>
    <w:p w:rsidR="00D35342" w:rsidRPr="00125132" w:rsidRDefault="00D35342" w:rsidP="00D35342"/>
    <w:p w:rsidR="00D35342" w:rsidRPr="00125132" w:rsidRDefault="00D35342" w:rsidP="00BB42FF">
      <w:pPr>
        <w:pStyle w:val="Titre3"/>
      </w:pPr>
      <w:bookmarkStart w:id="106" w:name="_Toc382341760"/>
      <w:r w:rsidRPr="00125132">
        <w:t>Prix des matériaux</w:t>
      </w:r>
      <w:bookmarkEnd w:id="106"/>
    </w:p>
    <w:p w:rsidR="00D35342" w:rsidRPr="00125132" w:rsidRDefault="00D35342" w:rsidP="00D35342"/>
    <w:p w:rsidR="00D35342" w:rsidRPr="00125132" w:rsidRDefault="00D35342" w:rsidP="00D35342">
      <w:pPr>
        <w:jc w:val="center"/>
      </w:pPr>
      <w:r w:rsidRPr="00125132">
        <w:object w:dxaOrig="9706" w:dyaOrig="3851">
          <v:shape id="_x0000_i1026" type="#_x0000_t75" style="width:480.75pt;height:190.5pt" o:ole="" fillcolor="window">
            <v:imagedata r:id="rId85" o:title=""/>
          </v:shape>
          <o:OLEObject Type="Embed" ProgID="MgxDesigner" ShapeID="_x0000_i1026" DrawAspect="Content" ObjectID="_1487486143" r:id="rId86"/>
        </w:object>
      </w:r>
    </w:p>
    <w:p w:rsidR="00D35342" w:rsidRPr="00125132" w:rsidRDefault="00D35342" w:rsidP="00D35342">
      <w:pPr>
        <w:pStyle w:val="Titre5"/>
        <w:jc w:val="left"/>
      </w:pPr>
      <w:r w:rsidRPr="00125132">
        <w:t>Remarque</w:t>
      </w:r>
    </w:p>
    <w:p w:rsidR="00D35342" w:rsidRPr="00125132" w:rsidRDefault="00D35342" w:rsidP="00D35342"/>
    <w:p w:rsidR="00D35342" w:rsidRPr="00125132" w:rsidRDefault="00D35342" w:rsidP="00D35342">
      <w:r w:rsidRPr="00125132">
        <w:t>Le but est de concevoir une pièce dont le coût final est le plus faible.</w:t>
      </w:r>
    </w:p>
    <w:p w:rsidR="00D35342" w:rsidRPr="00125132" w:rsidRDefault="00D35342" w:rsidP="00D35342"/>
    <w:p w:rsidR="00D35342" w:rsidRPr="00125132" w:rsidRDefault="00D35342" w:rsidP="00D35342">
      <w:r w:rsidRPr="00125132">
        <w:t>Le coût d'une pièce fait intervenir :</w:t>
      </w:r>
    </w:p>
    <w:p w:rsidR="00D35342" w:rsidRPr="00125132" w:rsidRDefault="00D35342" w:rsidP="00010D37">
      <w:pPr>
        <w:pStyle w:val="puces"/>
        <w:numPr>
          <w:ilvl w:val="0"/>
          <w:numId w:val="32"/>
        </w:numPr>
        <w:jc w:val="left"/>
      </w:pPr>
      <w:r w:rsidRPr="00125132">
        <w:t>le prix de la matière</w:t>
      </w:r>
    </w:p>
    <w:p w:rsidR="00D35342" w:rsidRPr="00125132" w:rsidRDefault="00D35342" w:rsidP="00010D37">
      <w:pPr>
        <w:pStyle w:val="puces"/>
        <w:numPr>
          <w:ilvl w:val="0"/>
          <w:numId w:val="32"/>
        </w:numPr>
        <w:jc w:val="left"/>
      </w:pPr>
      <w:r w:rsidRPr="00125132">
        <w:t>sa mise en œuvre (fabrication, recyclage…) :</w:t>
      </w:r>
    </w:p>
    <w:p w:rsidR="00D35342" w:rsidRPr="00125132" w:rsidRDefault="00D35342" w:rsidP="00010D37">
      <w:pPr>
        <w:pStyle w:val="puces"/>
        <w:numPr>
          <w:ilvl w:val="0"/>
          <w:numId w:val="32"/>
        </w:numPr>
        <w:jc w:val="left"/>
      </w:pPr>
      <w:r w:rsidRPr="00125132">
        <w:t>étude de la fabrication</w:t>
      </w:r>
    </w:p>
    <w:p w:rsidR="00D35342" w:rsidRPr="00125132" w:rsidRDefault="00D35342" w:rsidP="00010D37">
      <w:pPr>
        <w:pStyle w:val="puces"/>
        <w:numPr>
          <w:ilvl w:val="1"/>
          <w:numId w:val="32"/>
        </w:numPr>
        <w:jc w:val="left"/>
      </w:pPr>
      <w:r w:rsidRPr="00125132">
        <w:t>organiser le processus</w:t>
      </w:r>
    </w:p>
    <w:p w:rsidR="00D35342" w:rsidRPr="00125132" w:rsidRDefault="00D35342" w:rsidP="00010D37">
      <w:pPr>
        <w:pStyle w:val="puces"/>
        <w:numPr>
          <w:ilvl w:val="1"/>
          <w:numId w:val="32"/>
        </w:numPr>
        <w:jc w:val="left"/>
      </w:pPr>
      <w:r w:rsidRPr="00125132">
        <w:t>gérer les approvisionnements</w:t>
      </w:r>
    </w:p>
    <w:p w:rsidR="00D35342" w:rsidRPr="00125132" w:rsidRDefault="00D35342" w:rsidP="00010D37">
      <w:pPr>
        <w:pStyle w:val="puces"/>
        <w:numPr>
          <w:ilvl w:val="1"/>
          <w:numId w:val="32"/>
        </w:numPr>
        <w:jc w:val="left"/>
      </w:pPr>
      <w:r w:rsidRPr="00125132">
        <w:t>gérer la fabrication (outils, machines)</w:t>
      </w:r>
    </w:p>
    <w:p w:rsidR="00D35342" w:rsidRPr="00125132" w:rsidRDefault="00D35342" w:rsidP="00010D37">
      <w:pPr>
        <w:pStyle w:val="puces"/>
        <w:numPr>
          <w:ilvl w:val="1"/>
          <w:numId w:val="32"/>
        </w:numPr>
        <w:jc w:val="left"/>
      </w:pPr>
      <w:r w:rsidRPr="00125132">
        <w:t>nettoyer, peindre</w:t>
      </w:r>
    </w:p>
    <w:p w:rsidR="00D35342" w:rsidRPr="00125132" w:rsidRDefault="00D35342" w:rsidP="00010D37">
      <w:pPr>
        <w:pStyle w:val="puces"/>
        <w:numPr>
          <w:ilvl w:val="1"/>
          <w:numId w:val="32"/>
        </w:numPr>
        <w:jc w:val="left"/>
      </w:pPr>
      <w:r w:rsidRPr="00125132">
        <w:t>conditionner</w:t>
      </w:r>
    </w:p>
    <w:p w:rsidR="00D35342" w:rsidRPr="00125132" w:rsidRDefault="00D35342" w:rsidP="00010D37">
      <w:pPr>
        <w:pStyle w:val="puces"/>
        <w:numPr>
          <w:ilvl w:val="1"/>
          <w:numId w:val="32"/>
        </w:numPr>
        <w:jc w:val="left"/>
      </w:pPr>
      <w:r w:rsidRPr="00125132">
        <w:t>recycler</w:t>
      </w:r>
    </w:p>
    <w:p w:rsidR="00D35342" w:rsidRPr="00125132" w:rsidRDefault="00D35342" w:rsidP="00D35342"/>
    <w:p w:rsidR="00D35342" w:rsidRPr="00125132" w:rsidRDefault="00D35342" w:rsidP="00D35342">
      <w:r w:rsidRPr="00125132">
        <w:t>Le prix du matériau intervient comme une composante du coût global et ne doit pas être isolé du reste.</w:t>
      </w:r>
    </w:p>
    <w:p w:rsidR="00D35342" w:rsidRPr="00125132" w:rsidRDefault="00D35342" w:rsidP="00D35342"/>
    <w:p w:rsidR="00D35342" w:rsidRPr="00125132" w:rsidRDefault="00D35342" w:rsidP="00D35342">
      <w:pPr>
        <w:pStyle w:val="Exemple"/>
        <w:jc w:val="left"/>
      </w:pPr>
      <w:r w:rsidRPr="00125132">
        <w:t>Exemple :</w:t>
      </w:r>
    </w:p>
    <w:p w:rsidR="00D35342" w:rsidRDefault="00D35342" w:rsidP="00D35342">
      <w:r w:rsidRPr="00125132">
        <w:t xml:space="preserve">Le laiton est plus </w:t>
      </w:r>
      <w:proofErr w:type="gramStart"/>
      <w:r w:rsidRPr="00125132">
        <w:t>cher</w:t>
      </w:r>
      <w:proofErr w:type="gramEnd"/>
      <w:r w:rsidRPr="00125132">
        <w:t xml:space="preserve"> que l'acier de construction mécanique courant mais la pièce n'a pas besoin d'être traitée contre la corrosion ce qui supprime une opération de fabrication et justifie peut-être le choix du laiton.</w:t>
      </w:r>
    </w:p>
    <w:p w:rsidR="00291E00" w:rsidRDefault="00291E00" w:rsidP="00D35342"/>
    <w:p w:rsidR="00D35342" w:rsidRPr="00125132" w:rsidRDefault="00D35342" w:rsidP="00BB42FF">
      <w:pPr>
        <w:pStyle w:val="Titre2"/>
      </w:pPr>
      <w:bookmarkStart w:id="107" w:name="_Toc382341761"/>
      <w:r w:rsidRPr="00125132">
        <w:t>Les matières plastiques</w:t>
      </w:r>
      <w:bookmarkEnd w:id="107"/>
    </w:p>
    <w:p w:rsidR="00D35342" w:rsidRPr="00125132" w:rsidRDefault="00D35342" w:rsidP="00010D37">
      <w:pPr>
        <w:pStyle w:val="Titre3"/>
        <w:numPr>
          <w:ilvl w:val="0"/>
          <w:numId w:val="54"/>
        </w:numPr>
      </w:pPr>
      <w:bookmarkStart w:id="108" w:name="_Toc382341762"/>
      <w:r w:rsidRPr="00125132">
        <w:t>Introduction</w:t>
      </w:r>
      <w:bookmarkEnd w:id="108"/>
      <w:r w:rsidRPr="00125132">
        <w:t xml:space="preserve"> </w:t>
      </w:r>
    </w:p>
    <w:p w:rsidR="00D35342" w:rsidRPr="00125132" w:rsidRDefault="00D35342" w:rsidP="00D35342">
      <w:r w:rsidRPr="00125132">
        <w:sym w:font="Symbol" w:char="F0B7"/>
      </w:r>
      <w:r w:rsidRPr="00125132">
        <w:t xml:space="preserve"> Les matières plastiques font désormais partie de notre quotidien. Certains polymères ont été découverts fortuitement. Une matière plastique ou en langage courant un plastique est un mélange contenant une matière de base (un polymère) qui est susceptible d'être moulé, façonné, en général à chaud et sous pression, afin de conduire à un semi-produit ou à un objet.</w:t>
      </w:r>
    </w:p>
    <w:p w:rsidR="00D35342" w:rsidRPr="00125132" w:rsidRDefault="00D35342" w:rsidP="00D35342"/>
    <w:p w:rsidR="00D35342" w:rsidRPr="00125132" w:rsidRDefault="00D35342" w:rsidP="00D35342">
      <w:r w:rsidRPr="00125132">
        <w:sym w:font="Symbol" w:char="F0B7"/>
      </w:r>
      <w:r w:rsidRPr="00125132">
        <w:t xml:space="preserve"> Les matières plastiques couvrent une gamme très étendue de matériaux polymères synthétiques ou artificiels.</w:t>
      </w:r>
    </w:p>
    <w:p w:rsidR="00D35342" w:rsidRPr="00125132" w:rsidRDefault="00D35342" w:rsidP="00D35342">
      <w:r w:rsidRPr="00125132">
        <w:t>On peut observer aujourd'hui sur un même matériau des propriétés qui n'avaient jamais auparavant été réunies, par exemple la transparence et la résistance aux chocs.</w:t>
      </w:r>
    </w:p>
    <w:p w:rsidR="00D35342" w:rsidRPr="00125132" w:rsidRDefault="00D35342" w:rsidP="00D35342"/>
    <w:p w:rsidR="00D35342" w:rsidRPr="00125132" w:rsidRDefault="00D35342" w:rsidP="00D35342">
      <w:r w:rsidRPr="00125132">
        <w:sym w:font="Symbol" w:char="F0B7"/>
      </w:r>
      <w:r w:rsidRPr="00125132">
        <w:t xml:space="preserve"> Les textiles (fils et fibres) ainsi que les élastomères ne sont pas des matières plastiques proprement dites.</w:t>
      </w:r>
    </w:p>
    <w:p w:rsidR="00D35342" w:rsidRPr="00125132" w:rsidRDefault="00D35342" w:rsidP="00D35342"/>
    <w:p w:rsidR="00D35342" w:rsidRPr="00125132" w:rsidRDefault="00D35342" w:rsidP="00D35342">
      <w:r w:rsidRPr="00125132">
        <w:sym w:font="Symbol" w:char="F0B7"/>
      </w:r>
      <w:r w:rsidRPr="00125132">
        <w:t xml:space="preserve"> Généralement, les polymères industriels ne sont pas utilisés à l'état « pur », mais mélangés à des substances miscibles ou non dans la matrice polymère.</w:t>
      </w:r>
    </w:p>
    <w:p w:rsidR="00D35342" w:rsidRPr="00125132" w:rsidRDefault="00D35342" w:rsidP="00D35342"/>
    <w:p w:rsidR="00D35342" w:rsidRPr="00125132" w:rsidRDefault="00D35342" w:rsidP="00D35342">
      <w:r w:rsidRPr="00125132">
        <w:sym w:font="Symbol" w:char="F0B7"/>
      </w:r>
      <w:r w:rsidRPr="00125132">
        <w:t xml:space="preserve"> Structure typique d'une formule :</w:t>
      </w:r>
    </w:p>
    <w:p w:rsidR="00D35342" w:rsidRPr="00125132" w:rsidRDefault="00D35342" w:rsidP="00D35342"/>
    <w:p w:rsidR="00D35342" w:rsidRPr="00125132" w:rsidRDefault="00D35342" w:rsidP="00D35342">
      <w:pPr>
        <w:jc w:val="center"/>
      </w:pPr>
      <w:r w:rsidRPr="00125132">
        <w:t> </w:t>
      </w:r>
      <w:proofErr w:type="gramStart"/>
      <w:r w:rsidRPr="00125132">
        <w:t>matière</w:t>
      </w:r>
      <w:proofErr w:type="gramEnd"/>
      <w:r w:rsidRPr="00125132">
        <w:t xml:space="preserve"> plastique = polymère(s) brut(s) (résine(s) de base) + charges + plastifiant(s) + additifs </w:t>
      </w:r>
    </w:p>
    <w:p w:rsidR="00D35342" w:rsidRPr="00125132" w:rsidRDefault="00D35342" w:rsidP="00D35342"/>
    <w:p w:rsidR="00D35342" w:rsidRPr="00125132" w:rsidRDefault="00D35342" w:rsidP="00D35342">
      <w:r w:rsidRPr="00125132">
        <w:sym w:font="Symbol" w:char="F0B7"/>
      </w:r>
      <w:r w:rsidRPr="00125132">
        <w:t xml:space="preserve"> Il existe un grand nombre de matières plastiques ; certaines connaissent un grand succès commercial. Les plastiques se présentent sous de nombreuses formes : pièces moulées par injections, tubes, films, fibres, tissus, mastics, revêtements, etc. Ils sont présents dans de nombreux secteurs, même dans les plus avancés de la technologie.</w:t>
      </w:r>
    </w:p>
    <w:p w:rsidR="00D35342" w:rsidRPr="00125132" w:rsidRDefault="00D35342" w:rsidP="00D35342"/>
    <w:p w:rsidR="00D35342" w:rsidRPr="00125132" w:rsidRDefault="00D35342" w:rsidP="00D35342">
      <w:r w:rsidRPr="00125132">
        <w:sym w:font="Symbol" w:char="F0B7"/>
      </w:r>
      <w:r w:rsidRPr="00125132">
        <w:t xml:space="preserve"> Les premiers plastiques industriels très résistants ont été produits à partir du lait. La bakélite a connu un immense succès à partir des années 1920. La caséine du lait a servi d'agent plastifiant en peinture dès le Moyen Âge et peut-être bien plus tôt.</w:t>
      </w:r>
    </w:p>
    <w:p w:rsidR="00D35342" w:rsidRPr="00125132" w:rsidRDefault="00D35342" w:rsidP="00D35342"/>
    <w:p w:rsidR="00D35342" w:rsidRPr="00125132" w:rsidRDefault="00D35342" w:rsidP="00D35342">
      <w:r w:rsidRPr="00125132">
        <w:sym w:font="Symbol" w:char="F0B7"/>
      </w:r>
      <w:r w:rsidRPr="00125132">
        <w:t xml:space="preserve"> Les matières plastiques sont pratiquement nées avec le XXe siècle. Des centaines de chercheurs et de bricoleurs de génie sont à l'origine de leur essor. Les premiers plastiques, artificiels, résultaient de la transformation chimique de polymères naturels tels le caoutchouc, la cellulose et la caséine. La première matière plastique industrielle basée sur un polymère synthétique est la Bakélite.</w:t>
      </w:r>
    </w:p>
    <w:p w:rsidR="00D35342" w:rsidRPr="00125132" w:rsidRDefault="00D35342" w:rsidP="00D35342"/>
    <w:p w:rsidR="00D35342" w:rsidRPr="00125132" w:rsidRDefault="00D35342" w:rsidP="00BB42FF">
      <w:pPr>
        <w:pStyle w:val="Titre3"/>
      </w:pPr>
      <w:bookmarkStart w:id="109" w:name="_Toc382341763"/>
      <w:r w:rsidRPr="00125132">
        <w:t>Bref historique</w:t>
      </w:r>
      <w:bookmarkEnd w:id="109"/>
    </w:p>
    <w:p w:rsidR="00D35342" w:rsidRPr="00125132" w:rsidRDefault="00D35342" w:rsidP="00D35342">
      <w:r w:rsidRPr="00125132">
        <w:sym w:font="Symbol" w:char="F0B7"/>
      </w:r>
      <w:r w:rsidRPr="00125132">
        <w:t xml:space="preserve"> L'histoire des matières plastiques remonte à l'Égypte antique : quinze siècles avant J.-C., les Égyptiens employaient des colles à base de gélatine, caséine ou albumine.</w:t>
      </w:r>
    </w:p>
    <w:p w:rsidR="00D35342" w:rsidRPr="00125132" w:rsidRDefault="00D35342" w:rsidP="00D35342"/>
    <w:p w:rsidR="00D35342" w:rsidRPr="00125132" w:rsidRDefault="00D35342" w:rsidP="00D35342">
      <w:r w:rsidRPr="00125132">
        <w:sym w:font="Symbol" w:char="F0B7"/>
      </w:r>
      <w:r w:rsidRPr="00125132">
        <w:t xml:space="preserve"> Fin du XVe siècle : Christophe Colomb apporte des plants de caoutchouc appelés Cao (bois) </w:t>
      </w:r>
      <w:proofErr w:type="spellStart"/>
      <w:r w:rsidRPr="00125132">
        <w:t>tchu</w:t>
      </w:r>
      <w:proofErr w:type="spellEnd"/>
      <w:r w:rsidRPr="00125132">
        <w:t xml:space="preserve"> (qui pleure)</w:t>
      </w:r>
    </w:p>
    <w:p w:rsidR="00D35342" w:rsidRPr="00125132" w:rsidRDefault="00D35342" w:rsidP="00D35342">
      <w:proofErr w:type="gramStart"/>
      <w:r w:rsidRPr="00125132">
        <w:t>par</w:t>
      </w:r>
      <w:proofErr w:type="gramEnd"/>
      <w:r w:rsidRPr="00125132">
        <w:t xml:space="preserve"> les Amérindiens.</w:t>
      </w:r>
    </w:p>
    <w:p w:rsidR="00D35342" w:rsidRPr="00125132" w:rsidRDefault="00D35342" w:rsidP="00D35342"/>
    <w:p w:rsidR="00D35342" w:rsidRPr="00125132" w:rsidRDefault="00D35342" w:rsidP="00D35342">
      <w:r w:rsidRPr="00125132">
        <w:lastRenderedPageBreak/>
        <w:sym w:font="Symbol" w:char="F0B7"/>
      </w:r>
      <w:r w:rsidRPr="00125132">
        <w:t xml:space="preserve"> 1736 : les naturalistes français Charles Marie de La </w:t>
      </w:r>
      <w:proofErr w:type="spellStart"/>
      <w:r w:rsidRPr="00125132">
        <w:t>Condamine</w:t>
      </w:r>
      <w:proofErr w:type="spellEnd"/>
      <w:r w:rsidRPr="00125132">
        <w:t xml:space="preserve"> et François Fresneau de La </w:t>
      </w:r>
      <w:proofErr w:type="spellStart"/>
      <w:r w:rsidRPr="00125132">
        <w:t>Gataudière</w:t>
      </w:r>
      <w:proofErr w:type="spellEnd"/>
      <w:r w:rsidRPr="00125132">
        <w:t xml:space="preserve"> découvrent le caoutchouc naturel dans le bassin amazonien un peu par hasard.</w:t>
      </w:r>
    </w:p>
    <w:p w:rsidR="00D35342" w:rsidRPr="00125132" w:rsidRDefault="00D35342" w:rsidP="00D35342"/>
    <w:p w:rsidR="00D35342" w:rsidRPr="00125132" w:rsidRDefault="00D35342" w:rsidP="00D35342">
      <w:r w:rsidRPr="00125132">
        <w:sym w:font="Symbol" w:char="F0B7"/>
      </w:r>
      <w:r w:rsidRPr="00125132">
        <w:t xml:space="preserve"> 1835 : Henri Victor Regnault découvre par accident la réaction de polymérisation du chlorure de vinyle.</w:t>
      </w:r>
    </w:p>
    <w:p w:rsidR="00D35342" w:rsidRPr="00125132" w:rsidRDefault="00D35342" w:rsidP="00D35342"/>
    <w:p w:rsidR="00D35342" w:rsidRPr="00125132" w:rsidRDefault="00D35342" w:rsidP="00D35342">
      <w:r w:rsidRPr="00125132">
        <w:sym w:font="Symbol" w:char="F0B7"/>
      </w:r>
      <w:r w:rsidRPr="00125132">
        <w:t xml:space="preserve"> 1839 : l’américain Charles Goodyear découvre (assez fortuitement d'ailleurs) le procédé de vulcanisation du caoutchouc naturel par le soufre.</w:t>
      </w:r>
    </w:p>
    <w:p w:rsidR="00D35342" w:rsidRPr="00125132" w:rsidRDefault="00D35342" w:rsidP="00D35342"/>
    <w:p w:rsidR="00D35342" w:rsidRPr="00125132" w:rsidRDefault="00D35342" w:rsidP="00D35342">
      <w:r w:rsidRPr="00125132">
        <w:sym w:font="Symbol" w:char="F0B7"/>
      </w:r>
      <w:r w:rsidRPr="00125132">
        <w:t xml:space="preserve"> 1862 : l'anglais Alexander </w:t>
      </w:r>
      <w:proofErr w:type="spellStart"/>
      <w:r w:rsidRPr="00125132">
        <w:t>Parkes</w:t>
      </w:r>
      <w:proofErr w:type="spellEnd"/>
      <w:r w:rsidRPr="00125132">
        <w:t xml:space="preserve"> présente la </w:t>
      </w:r>
      <w:proofErr w:type="spellStart"/>
      <w:r w:rsidRPr="00125132">
        <w:t>Parkesine</w:t>
      </w:r>
      <w:proofErr w:type="spellEnd"/>
      <w:r w:rsidRPr="00125132">
        <w:t xml:space="preserve"> (issue de la cellulose), l'un des plus anciens polymères artificiels, lors de l'Exposition universelle de Londres. Cette découverte est à la base de l’industrie plastique moderne.</w:t>
      </w:r>
    </w:p>
    <w:p w:rsidR="00D35342" w:rsidRPr="00125132" w:rsidRDefault="00D35342" w:rsidP="00D35342"/>
    <w:p w:rsidR="00D35342" w:rsidRPr="00125132" w:rsidRDefault="00D35342" w:rsidP="00D35342">
      <w:r w:rsidRPr="00125132">
        <w:sym w:font="Symbol" w:char="F0B7"/>
      </w:r>
      <w:r w:rsidRPr="00125132">
        <w:t xml:space="preserve"> 1870 : les frères </w:t>
      </w:r>
      <w:proofErr w:type="spellStart"/>
      <w:r w:rsidRPr="00125132">
        <w:t>Hyatt</w:t>
      </w:r>
      <w:proofErr w:type="spellEnd"/>
      <w:r w:rsidRPr="00125132">
        <w:t xml:space="preserve"> inventent le </w:t>
      </w:r>
      <w:proofErr w:type="spellStart"/>
      <w:r w:rsidRPr="00125132">
        <w:t>Celluloid</w:t>
      </w:r>
      <w:proofErr w:type="spellEnd"/>
      <w:r w:rsidRPr="00125132">
        <w:t xml:space="preserve"> (utilisé dans les balles de tennis de table) qui est considéré comme</w:t>
      </w:r>
    </w:p>
    <w:p w:rsidR="00D35342" w:rsidRPr="00125132" w:rsidRDefault="00D35342" w:rsidP="00D35342">
      <w:proofErr w:type="gramStart"/>
      <w:r w:rsidRPr="00125132">
        <w:t>la</w:t>
      </w:r>
      <w:proofErr w:type="gramEnd"/>
      <w:r w:rsidRPr="00125132">
        <w:t xml:space="preserve"> première matière plastique artificielle, dont l'origine remonte à 1856. Il est obtenu en plastifiant la nitrocellulose (issue de la nitration de la cellulose du bois) à chaud par le camphre. C’était la conséquence d’un embargo de boules de billard en ivoire pendant la guerre de Sécession.</w:t>
      </w:r>
    </w:p>
    <w:p w:rsidR="00D35342" w:rsidRPr="00125132" w:rsidRDefault="00D35342" w:rsidP="00D35342"/>
    <w:p w:rsidR="00D35342" w:rsidRPr="00125132" w:rsidRDefault="00D35342" w:rsidP="00D35342">
      <w:r w:rsidRPr="00125132">
        <w:sym w:font="Symbol" w:char="F0B7"/>
      </w:r>
      <w:r w:rsidRPr="00125132">
        <w:t xml:space="preserve"> 1889 : un chimiste français, Jean-Jacques </w:t>
      </w:r>
      <w:proofErr w:type="spellStart"/>
      <w:r w:rsidRPr="00125132">
        <w:t>Trillat</w:t>
      </w:r>
      <w:proofErr w:type="spellEnd"/>
      <w:r w:rsidRPr="00125132">
        <w:t xml:space="preserve">, travaillant sur la caséine du lait, réussit à la durcir et </w:t>
      </w:r>
      <w:proofErr w:type="gramStart"/>
      <w:r w:rsidRPr="00125132">
        <w:t>obtient la</w:t>
      </w:r>
      <w:proofErr w:type="gramEnd"/>
    </w:p>
    <w:p w:rsidR="00D35342" w:rsidRPr="00125132" w:rsidRDefault="00D35342" w:rsidP="00D35342">
      <w:r w:rsidRPr="00125132">
        <w:t>Galalithe ou « pierre de lait ». Cette matière est plus dure que la corne, plus brillante que l'os et plus soyeuse au toucher que l'ivoire. Bientôt toutes les boules de billard seront en Galalithe. En 1918, commence la fabrication d'articles courants, comme le bouton, le bijou fantaisie, le fume-cigarette ou encore le stylo.</w:t>
      </w:r>
    </w:p>
    <w:p w:rsidR="00D35342" w:rsidRPr="00125132" w:rsidRDefault="00D35342" w:rsidP="00D35342">
      <w:pPr>
        <w:jc w:val="center"/>
      </w:pPr>
      <w:r w:rsidRPr="00125132">
        <w:drawing>
          <wp:inline distT="0" distB="0" distL="0" distR="0" wp14:anchorId="34C1CECD" wp14:editId="0A276312">
            <wp:extent cx="1515110" cy="996611"/>
            <wp:effectExtent l="19050" t="0" r="8890" b="0"/>
            <wp:docPr id="44" name="il_fi" descr="http://www.cmo-antiquites.com/upload/gedit/1/file/EXPOSANTS/galalithe_bill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mo-antiquites.com/upload/gedit/1/file/EXPOSANTS/galalithe_billard1.jpg"/>
                    <pic:cNvPicPr>
                      <a:picLocks noChangeAspect="1" noChangeArrowheads="1"/>
                    </pic:cNvPicPr>
                  </pic:nvPicPr>
                  <pic:blipFill>
                    <a:blip r:embed="rId87" cstate="print"/>
                    <a:srcRect/>
                    <a:stretch>
                      <a:fillRect/>
                    </a:stretch>
                  </pic:blipFill>
                  <pic:spPr bwMode="auto">
                    <a:xfrm>
                      <a:off x="0" y="0"/>
                      <a:ext cx="1515110" cy="996611"/>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24105FCA" wp14:editId="23378F58">
            <wp:extent cx="1184910" cy="994403"/>
            <wp:effectExtent l="19050" t="0" r="0" b="0"/>
            <wp:docPr id="16005" name="il_fi" descr="http://upload.wikimedia.org/wikipedia/commons/e/ed/White_casein_Australian_Royal_Airforce_pre-1953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e/ed/White_casein_Australian_Royal_Airforce_pre-1953_buttons.jpg"/>
                    <pic:cNvPicPr>
                      <a:picLocks noChangeAspect="1" noChangeArrowheads="1"/>
                    </pic:cNvPicPr>
                  </pic:nvPicPr>
                  <pic:blipFill>
                    <a:blip r:embed="rId88" cstate="print"/>
                    <a:srcRect/>
                    <a:stretch>
                      <a:fillRect/>
                    </a:stretch>
                  </pic:blipFill>
                  <pic:spPr bwMode="auto">
                    <a:xfrm>
                      <a:off x="0" y="0"/>
                      <a:ext cx="1184722" cy="99424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D35342">
      <w:r w:rsidRPr="00125132">
        <w:sym w:font="Symbol" w:char="F0B7"/>
      </w:r>
      <w:r w:rsidRPr="00125132">
        <w:t xml:space="preserve"> 1907 : le chimiste belge, naturalisé américain Leo Baekeland découvre les résines </w:t>
      </w:r>
      <w:proofErr w:type="spellStart"/>
      <w:r w:rsidRPr="00125132">
        <w:t>formo</w:t>
      </w:r>
      <w:proofErr w:type="spellEnd"/>
      <w:r w:rsidRPr="00125132">
        <w:t>-phénoliques (sous le nom de Bakélite), les plus anciens polymères synthétiques industriels ; produites par polycondensation du phénol et du formaldéhyde (famille des phénoplastes) ; utilisées à l'origine pour les boîtiers de téléphone, coques de rasoir, poignées de casserole, prises électriques, cendriers, etc.</w:t>
      </w:r>
    </w:p>
    <w:p w:rsidR="00D35342" w:rsidRPr="00125132" w:rsidRDefault="00D35342" w:rsidP="00D35342">
      <w:pPr>
        <w:jc w:val="center"/>
      </w:pPr>
      <w:r w:rsidRPr="00125132">
        <w:drawing>
          <wp:inline distT="0" distB="0" distL="0" distR="0" wp14:anchorId="7850AD3E" wp14:editId="4A13235A">
            <wp:extent cx="1520190" cy="1265044"/>
            <wp:effectExtent l="19050" t="0" r="3810" b="0"/>
            <wp:docPr id="17" name="il_fi" descr="http://www.eurocosm.com/Application/Images/Teleph/ivory-bakelite-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cosm.com/Application/Images/Teleph/ivory-bakelite-lg.jpg"/>
                    <pic:cNvPicPr>
                      <a:picLocks noChangeAspect="1" noChangeArrowheads="1"/>
                    </pic:cNvPicPr>
                  </pic:nvPicPr>
                  <pic:blipFill>
                    <a:blip r:embed="rId89" cstate="print"/>
                    <a:srcRect/>
                    <a:stretch>
                      <a:fillRect/>
                    </a:stretch>
                  </pic:blipFill>
                  <pic:spPr bwMode="auto">
                    <a:xfrm>
                      <a:off x="0" y="0"/>
                      <a:ext cx="1520190" cy="1265044"/>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5B4008E3" wp14:editId="42A1DA76">
            <wp:extent cx="2124710" cy="1278951"/>
            <wp:effectExtent l="19050" t="0" r="8890" b="0"/>
            <wp:docPr id="18" name="il_fi" descr="http://upload.wikimedia.org/wikipedia/commons/2/2f/Beoli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Beolit_39.jpg"/>
                    <pic:cNvPicPr>
                      <a:picLocks noChangeAspect="1" noChangeArrowheads="1"/>
                    </pic:cNvPicPr>
                  </pic:nvPicPr>
                  <pic:blipFill>
                    <a:blip r:embed="rId90" cstate="print"/>
                    <a:srcRect/>
                    <a:stretch>
                      <a:fillRect/>
                    </a:stretch>
                  </pic:blipFill>
                  <pic:spPr bwMode="auto">
                    <a:xfrm>
                      <a:off x="0" y="0"/>
                      <a:ext cx="2124063" cy="12785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D35342">
      <w:r w:rsidRPr="00125132">
        <w:sym w:font="Symbol" w:char="F0B7"/>
      </w:r>
      <w:r w:rsidRPr="00125132">
        <w:t xml:space="preserve"> 1908 : découverte de la cellophane par le chimiste suisse Jacques </w:t>
      </w:r>
      <w:proofErr w:type="spellStart"/>
      <w:r w:rsidRPr="00125132">
        <w:t>Brandenberger</w:t>
      </w:r>
      <w:proofErr w:type="spellEnd"/>
      <w:r w:rsidRPr="00125132">
        <w:t>.</w:t>
      </w:r>
    </w:p>
    <w:p w:rsidR="00D35342" w:rsidRPr="00125132" w:rsidRDefault="00D35342" w:rsidP="00D35342"/>
    <w:p w:rsidR="00D35342" w:rsidRPr="00125132" w:rsidRDefault="00D35342" w:rsidP="00D35342">
      <w:r w:rsidRPr="00125132">
        <w:sym w:font="Symbol" w:char="F0B7"/>
      </w:r>
      <w:r w:rsidRPr="00125132">
        <w:t xml:space="preserve"> 1919 : le chimiste allemand Hermann Staudinger, prix Nobel de chimie en 1953, introduit la notion de macro- molécule puis réalise la polymérisation de nombreux monomères éthyléniques. Il peut être considéré comme le père de la science macromoléculaire.</w:t>
      </w:r>
    </w:p>
    <w:p w:rsidR="00D35342" w:rsidRPr="00125132" w:rsidRDefault="00D35342" w:rsidP="00D35342"/>
    <w:p w:rsidR="00D35342" w:rsidRPr="00125132" w:rsidRDefault="00D35342" w:rsidP="00D35342">
      <w:r w:rsidRPr="00125132">
        <w:sym w:font="Symbol" w:char="F0B7"/>
      </w:r>
      <w:r w:rsidRPr="00125132">
        <w:t xml:space="preserve"> 1920 : premières études des réactions phénol-</w:t>
      </w:r>
      <w:proofErr w:type="spellStart"/>
      <w:r w:rsidRPr="00125132">
        <w:t>épichlorhydrine</w:t>
      </w:r>
      <w:proofErr w:type="spellEnd"/>
      <w:r w:rsidRPr="00125132">
        <w:t xml:space="preserve"> par Paul </w:t>
      </w:r>
      <w:proofErr w:type="spellStart"/>
      <w:r w:rsidRPr="00125132">
        <w:t>Schlack</w:t>
      </w:r>
      <w:proofErr w:type="spellEnd"/>
      <w:r w:rsidRPr="00125132">
        <w:t xml:space="preserve"> de la société IG </w:t>
      </w:r>
      <w:proofErr w:type="spellStart"/>
      <w:r w:rsidRPr="00125132">
        <w:t>Farben</w:t>
      </w:r>
      <w:proofErr w:type="spellEnd"/>
      <w:r w:rsidRPr="00125132">
        <w:t xml:space="preserve"> Industrie, conduisant aux résines époxydes.</w:t>
      </w:r>
    </w:p>
    <w:p w:rsidR="00D35342" w:rsidRPr="00125132" w:rsidRDefault="00D35342" w:rsidP="00D35342"/>
    <w:p w:rsidR="00D35342" w:rsidRPr="00125132" w:rsidRDefault="00D35342" w:rsidP="00D35342">
      <w:r w:rsidRPr="00125132">
        <w:sym w:font="Symbol" w:char="F0B7"/>
      </w:r>
      <w:r w:rsidRPr="00125132">
        <w:t xml:space="preserve"> 1931 : première fabrication industrielle du polychlorure de vinyle (PVC</w:t>
      </w:r>
      <w:proofErr w:type="gramStart"/>
      <w:r w:rsidRPr="00125132">
        <w:t>) .</w:t>
      </w:r>
      <w:proofErr w:type="gramEnd"/>
    </w:p>
    <w:p w:rsidR="00D35342" w:rsidRPr="00125132" w:rsidRDefault="00D35342" w:rsidP="00D35342"/>
    <w:p w:rsidR="00D35342" w:rsidRPr="00125132" w:rsidRDefault="00D35342" w:rsidP="00D35342">
      <w:r w:rsidRPr="00125132">
        <w:sym w:font="Symbol" w:char="F0B7"/>
      </w:r>
      <w:r w:rsidRPr="00125132">
        <w:t xml:space="preserve"> 1932 : après plus de vingt ans de recherches, développement par Otto </w:t>
      </w:r>
      <w:proofErr w:type="spellStart"/>
      <w:r w:rsidRPr="00125132">
        <w:t>Rôhm</w:t>
      </w:r>
      <w:proofErr w:type="spellEnd"/>
      <w:r w:rsidRPr="00125132">
        <w:t xml:space="preserve"> et Haas, en collaboration avec la</w:t>
      </w:r>
    </w:p>
    <w:p w:rsidR="00D35342" w:rsidRPr="00125132" w:rsidRDefault="00D35342" w:rsidP="00D35342">
      <w:proofErr w:type="gramStart"/>
      <w:r w:rsidRPr="00125132">
        <w:t>société</w:t>
      </w:r>
      <w:proofErr w:type="gramEnd"/>
      <w:r w:rsidRPr="00125132">
        <w:t xml:space="preserve"> IG </w:t>
      </w:r>
      <w:proofErr w:type="spellStart"/>
      <w:r w:rsidRPr="00125132">
        <w:t>Farben</w:t>
      </w:r>
      <w:proofErr w:type="spellEnd"/>
      <w:r w:rsidRPr="00125132">
        <w:t xml:space="preserve">, d'un grand nombre de dérivés polyacryliques, dont le </w:t>
      </w:r>
      <w:proofErr w:type="spellStart"/>
      <w:r w:rsidRPr="00125132">
        <w:t>polyméthacryiate</w:t>
      </w:r>
      <w:proofErr w:type="spellEnd"/>
      <w:r w:rsidRPr="00125132">
        <w:t xml:space="preserve"> de méthyle</w:t>
      </w:r>
    </w:p>
    <w:p w:rsidR="00D35342" w:rsidRPr="00125132" w:rsidRDefault="00D35342" w:rsidP="00D35342">
      <w:r w:rsidRPr="00125132">
        <w:t>(PMMA), commercialement connu sous le nom de Plexiglas ; utilisation : feux arrière et de clignotant, certains carters de véhicule, hublots d'avion, fibres optiques, enseignes lumineuses.</w:t>
      </w:r>
    </w:p>
    <w:p w:rsidR="00D35342" w:rsidRDefault="00D35342" w:rsidP="00D35342">
      <w:pPr>
        <w:jc w:val="center"/>
      </w:pPr>
      <w:r w:rsidRPr="00125132">
        <w:lastRenderedPageBreak/>
        <w:drawing>
          <wp:inline distT="0" distB="0" distL="0" distR="0" wp14:anchorId="298B198D" wp14:editId="58600F63">
            <wp:extent cx="1454150" cy="864505"/>
            <wp:effectExtent l="19050" t="0" r="0" b="0"/>
            <wp:docPr id="50" name="il_fi" descr="http://www.gasagogo.com/wp-content/uploads/2010/08/Galvestion-Stratocaster-Plexi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asagogo.com/wp-content/uploads/2010/08/Galvestion-Stratocaster-Plexiglass.jpg"/>
                    <pic:cNvPicPr>
                      <a:picLocks noChangeAspect="1" noChangeArrowheads="1"/>
                    </pic:cNvPicPr>
                  </pic:nvPicPr>
                  <pic:blipFill>
                    <a:blip r:embed="rId91" cstate="print"/>
                    <a:srcRect/>
                    <a:stretch>
                      <a:fillRect/>
                    </a:stretch>
                  </pic:blipFill>
                  <pic:spPr bwMode="auto">
                    <a:xfrm>
                      <a:off x="0" y="0"/>
                      <a:ext cx="1454943" cy="864976"/>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783B28A5" wp14:editId="1093406C">
            <wp:extent cx="687070" cy="871924"/>
            <wp:effectExtent l="19050" t="0" r="0" b="0"/>
            <wp:docPr id="53" name="il_fi" descr="http://i2.cdscdn.com/pdt2/0/8/1/1/700x700/ins3700732928081/rw/etagere-cube-9-castelbajac-plexiglass-acrila-d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2.cdscdn.com/pdt2/0/8/1/1/700x700/ins3700732928081/rw/etagere-cube-9-castelbajac-plexiglass-acrila-desi.jpg"/>
                    <pic:cNvPicPr>
                      <a:picLocks noChangeAspect="1" noChangeArrowheads="1"/>
                    </pic:cNvPicPr>
                  </pic:nvPicPr>
                  <pic:blipFill>
                    <a:blip r:embed="rId92" cstate="print"/>
                    <a:srcRect l="15319" t="5101" r="19341" b="11935"/>
                    <a:stretch>
                      <a:fillRect/>
                    </a:stretch>
                  </pic:blipFill>
                  <pic:spPr bwMode="auto">
                    <a:xfrm>
                      <a:off x="0" y="0"/>
                      <a:ext cx="686953" cy="871775"/>
                    </a:xfrm>
                    <a:prstGeom prst="rect">
                      <a:avLst/>
                    </a:prstGeom>
                    <a:noFill/>
                    <a:ln w="9525">
                      <a:noFill/>
                      <a:miter lim="800000"/>
                      <a:headEnd/>
                      <a:tailEnd/>
                    </a:ln>
                  </pic:spPr>
                </pic:pic>
              </a:graphicData>
            </a:graphic>
          </wp:inline>
        </w:drawing>
      </w:r>
    </w:p>
    <w:p w:rsidR="00291E00" w:rsidRDefault="00291E00" w:rsidP="00D35342">
      <w:pPr>
        <w:jc w:val="center"/>
      </w:pPr>
    </w:p>
    <w:p w:rsidR="00D35342" w:rsidRPr="00125132" w:rsidRDefault="00D35342" w:rsidP="00D35342"/>
    <w:p w:rsidR="00D35342" w:rsidRPr="00125132" w:rsidRDefault="00D35342" w:rsidP="00D35342">
      <w:r w:rsidRPr="00125132">
        <w:sym w:font="Symbol" w:char="F0B7"/>
      </w:r>
      <w:r w:rsidRPr="00125132">
        <w:t xml:space="preserve"> 1933 : obtention par polymérisation radicalaire du polyéthylène basse densité (PEBD) (LDPE pour les </w:t>
      </w:r>
      <w:proofErr w:type="spellStart"/>
      <w:r w:rsidRPr="00125132">
        <w:t>Anglo</w:t>
      </w:r>
      <w:proofErr w:type="spellEnd"/>
      <w:r w:rsidRPr="00125132">
        <w:t>-</w:t>
      </w:r>
    </w:p>
    <w:p w:rsidR="00D35342" w:rsidRPr="00125132" w:rsidRDefault="00D35342" w:rsidP="00D35342">
      <w:proofErr w:type="gramStart"/>
      <w:r w:rsidRPr="00125132">
        <w:t>saxons</w:t>
      </w:r>
      <w:proofErr w:type="gramEnd"/>
      <w:r w:rsidRPr="00125132">
        <w:t xml:space="preserve">) (densité 0,92) par les ingénieurs anglais </w:t>
      </w:r>
      <w:proofErr w:type="spellStart"/>
      <w:r w:rsidRPr="00125132">
        <w:t>Eric</w:t>
      </w:r>
      <w:proofErr w:type="spellEnd"/>
      <w:r w:rsidRPr="00125132">
        <w:t xml:space="preserve"> Fawcett et Reginald Gibson de la firme ICI en opérant sous très haute pression à environ 200 °C. </w:t>
      </w:r>
    </w:p>
    <w:p w:rsidR="00D35342" w:rsidRPr="00125132" w:rsidRDefault="00D35342" w:rsidP="00D35342"/>
    <w:p w:rsidR="00D35342" w:rsidRPr="00125132" w:rsidRDefault="00D35342" w:rsidP="00D35342">
      <w:r w:rsidRPr="00125132">
        <w:sym w:font="Symbol" w:char="F0B7"/>
      </w:r>
      <w:r w:rsidRPr="00125132">
        <w:t xml:space="preserve"> 1935 : les polyamides (PA) (connus sous le nom de Nylon) sont sortis des éprouvettes du chimiste américain</w:t>
      </w:r>
    </w:p>
    <w:p w:rsidR="00D35342" w:rsidRPr="00125132" w:rsidRDefault="00D35342" w:rsidP="00D35342">
      <w:r w:rsidRPr="00125132">
        <w:t>Wallace Hume Carothers travaillant pour Du Pont de Nemours. En 1938, la firme annonce officiellement la découverte d'une fibre synthétique « aussi solide que l'acier, aussi fine que la toile d'araignée, et d'un magnifique éclat ». Ce fut le premier plastique technique à haute performance, avec en particulier un coefficient de friction faible. Applications : fait ses preuves dans les parachutes des GI au moment du débarquement puis utilisé dans la confection de bas ; engrenages, cages de roulement à billes, corps de perceuse, têtes de maillet, visserie plastique, semelles de chaussures de football.</w:t>
      </w:r>
    </w:p>
    <w:p w:rsidR="00D35342" w:rsidRPr="00125132" w:rsidRDefault="00D35342" w:rsidP="00D35342">
      <w:pPr>
        <w:jc w:val="center"/>
      </w:pPr>
      <w:r w:rsidRPr="00125132">
        <w:drawing>
          <wp:inline distT="0" distB="0" distL="0" distR="0" wp14:anchorId="63FAF058" wp14:editId="2CE339CF">
            <wp:extent cx="1158939" cy="1030519"/>
            <wp:effectExtent l="19050" t="0" r="3111" b="0"/>
            <wp:docPr id="56" name="il_fi" descr="http://img.directindustry.fr/images_di/photo-g/roues-nylon-7884-379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roues-nylon-7884-3797777.jpg"/>
                    <pic:cNvPicPr>
                      <a:picLocks noChangeAspect="1" noChangeArrowheads="1"/>
                    </pic:cNvPicPr>
                  </pic:nvPicPr>
                  <pic:blipFill>
                    <a:blip r:embed="rId93" cstate="print"/>
                    <a:srcRect/>
                    <a:stretch>
                      <a:fillRect/>
                    </a:stretch>
                  </pic:blipFill>
                  <pic:spPr bwMode="auto">
                    <a:xfrm>
                      <a:off x="0" y="0"/>
                      <a:ext cx="1158905" cy="1030489"/>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242D8BE0" wp14:editId="025BC368">
            <wp:extent cx="2317750" cy="1052759"/>
            <wp:effectExtent l="19050" t="0" r="6350" b="0"/>
            <wp:docPr id="59" name="il_fi" descr="http://www.lesitedelasneaker.com/wp-content/images/2012/01/nike-blazer-nylon-vintage-neptune-bl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sitedelasneaker.com/wp-content/images/2012/01/nike-blazer-nylon-vintage-neptune-blue-2.jpg"/>
                    <pic:cNvPicPr>
                      <a:picLocks noChangeAspect="1" noChangeArrowheads="1"/>
                    </pic:cNvPicPr>
                  </pic:nvPicPr>
                  <pic:blipFill>
                    <a:blip r:embed="rId94" cstate="print"/>
                    <a:srcRect/>
                    <a:stretch>
                      <a:fillRect/>
                    </a:stretch>
                  </pic:blipFill>
                  <pic:spPr bwMode="auto">
                    <a:xfrm>
                      <a:off x="0" y="0"/>
                      <a:ext cx="2317750" cy="1052759"/>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D35342"/>
    <w:p w:rsidR="00D35342" w:rsidRPr="00125132" w:rsidRDefault="00D35342" w:rsidP="00D35342">
      <w:r w:rsidRPr="00125132">
        <w:sym w:font="Symbol" w:char="F0B7"/>
      </w:r>
      <w:r w:rsidRPr="00125132">
        <w:t xml:space="preserve"> 1936 : la société Rhône-Poulenc crée le </w:t>
      </w:r>
      <w:proofErr w:type="spellStart"/>
      <w:r w:rsidRPr="00125132">
        <w:t>Rhodoid</w:t>
      </w:r>
      <w:proofErr w:type="spellEnd"/>
      <w:r w:rsidRPr="00125132">
        <w:t>, à base d'acétate de cellulose.</w:t>
      </w:r>
    </w:p>
    <w:p w:rsidR="00D35342" w:rsidRPr="00125132" w:rsidRDefault="00D35342" w:rsidP="00D35342"/>
    <w:p w:rsidR="00D35342" w:rsidRPr="00125132" w:rsidRDefault="00D35342" w:rsidP="00D35342">
      <w:r w:rsidRPr="00125132">
        <w:sym w:font="Symbol" w:char="F0B7"/>
      </w:r>
      <w:r w:rsidRPr="00125132">
        <w:t xml:space="preserve"> 1938 : Roy J. </w:t>
      </w:r>
      <w:proofErr w:type="spellStart"/>
      <w:r w:rsidRPr="00125132">
        <w:t>Plunkett</w:t>
      </w:r>
      <w:proofErr w:type="spellEnd"/>
      <w:r w:rsidRPr="00125132">
        <w:t xml:space="preserve">, un chimiste américain de Du Pont de Nemours, découvre par hasard le </w:t>
      </w:r>
      <w:proofErr w:type="spellStart"/>
      <w:r w:rsidRPr="00125132">
        <w:t>polytétrafluoroéthylène</w:t>
      </w:r>
      <w:proofErr w:type="spellEnd"/>
      <w:r w:rsidRPr="00125132">
        <w:t xml:space="preserve"> (PTFE) (principalement connu sous le nom commercial de Téflon et présent dans le </w:t>
      </w:r>
    </w:p>
    <w:p w:rsidR="00D35342" w:rsidRPr="00125132" w:rsidRDefault="00D35342" w:rsidP="00D35342">
      <w:proofErr w:type="spellStart"/>
      <w:r w:rsidRPr="00125132">
        <w:t>GoreTex</w:t>
      </w:r>
      <w:proofErr w:type="spellEnd"/>
      <w:r w:rsidRPr="00125132">
        <w:t>). Le Téflon est un isolant qui offre une excellente résistance chimique et à la chaleur (stable jusqu'à</w:t>
      </w:r>
    </w:p>
    <w:p w:rsidR="00D35342" w:rsidRPr="00125132" w:rsidRDefault="00D35342" w:rsidP="00D35342">
      <w:r w:rsidRPr="00125132">
        <w:t>250 °C en service continu, avec pointes possibles à 300 °C). Isolant étanche, il sert dans l'industrie nucléaire militaire, avant de recouvrir dans les années 1960 les poêles à frire des cuisines (application de son pouvoir antiadhésif) ; joints d'étanchéité.</w:t>
      </w:r>
    </w:p>
    <w:p w:rsidR="00D35342" w:rsidRPr="00125132" w:rsidRDefault="00D35342" w:rsidP="00D35342">
      <w:pPr>
        <w:jc w:val="center"/>
      </w:pPr>
      <w:r w:rsidRPr="00125132">
        <w:drawing>
          <wp:inline distT="0" distB="0" distL="0" distR="0" wp14:anchorId="6BD01912" wp14:editId="295EBDC7">
            <wp:extent cx="1225550" cy="830303"/>
            <wp:effectExtent l="19050" t="0" r="0" b="0"/>
            <wp:docPr id="62" name="il_fi" descr="http://www.pompes-negimex.com/images/Image/Teflon2_137182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ompes-negimex.com/images/Image/Teflon2_1371828954.jpg"/>
                    <pic:cNvPicPr>
                      <a:picLocks noChangeAspect="1" noChangeArrowheads="1"/>
                    </pic:cNvPicPr>
                  </pic:nvPicPr>
                  <pic:blipFill>
                    <a:blip r:embed="rId95" cstate="print"/>
                    <a:srcRect b="32251"/>
                    <a:stretch>
                      <a:fillRect/>
                    </a:stretch>
                  </pic:blipFill>
                  <pic:spPr bwMode="auto">
                    <a:xfrm>
                      <a:off x="0" y="0"/>
                      <a:ext cx="1225550" cy="830303"/>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32A346E6" wp14:editId="3CE3A399">
            <wp:extent cx="1100522" cy="825685"/>
            <wp:effectExtent l="19050" t="0" r="4378" b="0"/>
            <wp:docPr id="65" name="il_fi" descr="http://english.despertando.me/wp-content/uploads/2012/0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nglish.despertando.me/wp-content/uploads/2012/08/168.jpg"/>
                    <pic:cNvPicPr>
                      <a:picLocks noChangeAspect="1" noChangeArrowheads="1"/>
                    </pic:cNvPicPr>
                  </pic:nvPicPr>
                  <pic:blipFill>
                    <a:blip r:embed="rId96" cstate="print"/>
                    <a:srcRect/>
                    <a:stretch>
                      <a:fillRect/>
                    </a:stretch>
                  </pic:blipFill>
                  <pic:spPr bwMode="auto">
                    <a:xfrm>
                      <a:off x="0" y="0"/>
                      <a:ext cx="1101557" cy="8264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D35342">
      <w:r w:rsidRPr="00125132">
        <w:sym w:font="Symbol" w:char="F0B7"/>
      </w:r>
      <w:r w:rsidRPr="00125132">
        <w:t xml:space="preserve"> La Seconde Guerre mondiale exacerba les besoins en matières premières.</w:t>
      </w:r>
    </w:p>
    <w:p w:rsidR="00D35342" w:rsidRPr="00125132" w:rsidRDefault="00D35342" w:rsidP="00D35342"/>
    <w:p w:rsidR="00D35342" w:rsidRPr="00125132" w:rsidRDefault="00D35342" w:rsidP="00D35342">
      <w:r w:rsidRPr="00125132">
        <w:sym w:font="Symbol" w:char="F0B7"/>
      </w:r>
      <w:r w:rsidRPr="00125132">
        <w:t xml:space="preserve"> 1947 : la résine « mélamine-formol », alias Formica (marque déposée), envahit les cuisines. Cette résine très dure fait partie de la famille des aminoplastes. Elle a été développée dans les années 1930 et 40 par des firmes telles American </w:t>
      </w:r>
      <w:proofErr w:type="spellStart"/>
      <w:r w:rsidRPr="00125132">
        <w:t>Cyanamid</w:t>
      </w:r>
      <w:proofErr w:type="spellEnd"/>
      <w:r w:rsidRPr="00125132">
        <w:t>, Ciba et Henkel, mais sans véritable succès commercial. Ses propriétés élevées de résistance à la plupart des produits chimiques, à la chaleur, à la lumière, à l'abrasion et au feu expliquent son succès dans l'immédiat après-guerre. Les aminoplastes sont par ailleurs utilisés comme adhésifs/liants dans l'industrie du bois.</w:t>
      </w:r>
    </w:p>
    <w:p w:rsidR="00D35342" w:rsidRPr="00125132" w:rsidRDefault="00D35342" w:rsidP="00D35342"/>
    <w:p w:rsidR="00D35342" w:rsidRPr="00125132" w:rsidRDefault="00D35342" w:rsidP="00D35342">
      <w:r w:rsidRPr="00125132">
        <w:sym w:font="Symbol" w:char="F0B7"/>
      </w:r>
      <w:r w:rsidRPr="00125132">
        <w:t xml:space="preserve"> Découverte du polyéthylène téréphtalate (PET) par J. R. </w:t>
      </w:r>
      <w:proofErr w:type="spellStart"/>
      <w:r w:rsidRPr="00125132">
        <w:t>Whinfield</w:t>
      </w:r>
      <w:proofErr w:type="spellEnd"/>
      <w:r w:rsidRPr="00125132">
        <w:t xml:space="preserve"> et J. Dickson.</w:t>
      </w:r>
    </w:p>
    <w:p w:rsidR="00D35342" w:rsidRPr="00125132" w:rsidRDefault="00D35342" w:rsidP="00D35342"/>
    <w:p w:rsidR="00D35342" w:rsidRPr="00125132" w:rsidRDefault="00D35342" w:rsidP="00D35342">
      <w:r w:rsidRPr="00125132">
        <w:sym w:font="Symbol" w:char="F0B7"/>
      </w:r>
      <w:r w:rsidRPr="00125132">
        <w:t xml:space="preserve"> À partir de la Libération, l'élan scientifique et technologique insufflé à l'industrie par la guerre se poursuivit et</w:t>
      </w:r>
    </w:p>
    <w:p w:rsidR="00D35342" w:rsidRPr="00125132" w:rsidRDefault="00D35342" w:rsidP="00D35342">
      <w:proofErr w:type="gramStart"/>
      <w:r w:rsidRPr="00125132">
        <w:t>de</w:t>
      </w:r>
      <w:proofErr w:type="gramEnd"/>
      <w:r w:rsidRPr="00125132">
        <w:t xml:space="preserve"> nouvelles matières furent synthétisées telles les nouveaux polyamides, le polycarbonate et les </w:t>
      </w:r>
      <w:proofErr w:type="spellStart"/>
      <w:r w:rsidRPr="00125132">
        <w:t>polyacétals</w:t>
      </w:r>
      <w:proofErr w:type="spellEnd"/>
      <w:r w:rsidRPr="00125132">
        <w:t>.</w:t>
      </w:r>
    </w:p>
    <w:p w:rsidR="00D35342" w:rsidRPr="00125132" w:rsidRDefault="00D35342" w:rsidP="00D35342"/>
    <w:p w:rsidR="00D35342" w:rsidRPr="00125132" w:rsidRDefault="00D35342" w:rsidP="00D35342">
      <w:pPr>
        <w:sectPr w:rsidR="00D35342" w:rsidRPr="00125132" w:rsidSect="00DE736B">
          <w:pgSz w:w="11907" w:h="16840" w:code="9"/>
          <w:pgMar w:top="1134" w:right="567" w:bottom="1134" w:left="1134" w:header="567" w:footer="340" w:gutter="0"/>
          <w:cols w:space="720"/>
          <w:docGrid w:linePitch="299"/>
        </w:sectPr>
      </w:pPr>
      <w:r w:rsidRPr="00125132">
        <w:sym w:font="Symbol" w:char="F0B7"/>
      </w:r>
      <w:r w:rsidRPr="00125132">
        <w:t xml:space="preserve"> 1953 : les chercheurs </w:t>
      </w:r>
      <w:proofErr w:type="spellStart"/>
      <w:r w:rsidRPr="00125132">
        <w:t>Bottenbruch</w:t>
      </w:r>
      <w:proofErr w:type="spellEnd"/>
      <w:r w:rsidRPr="00125132">
        <w:t xml:space="preserve">, </w:t>
      </w:r>
      <w:proofErr w:type="spellStart"/>
      <w:r w:rsidRPr="00125132">
        <w:t>Krimm</w:t>
      </w:r>
      <w:proofErr w:type="spellEnd"/>
      <w:r w:rsidRPr="00125132">
        <w:t xml:space="preserve"> et </w:t>
      </w:r>
      <w:proofErr w:type="spellStart"/>
      <w:r w:rsidRPr="00125132">
        <w:t>Schnell</w:t>
      </w:r>
      <w:proofErr w:type="spellEnd"/>
      <w:r w:rsidRPr="00125132">
        <w:t xml:space="preserve"> de Bayer AG découvrent le polycarbonate (PC), un polymère très transparent et extrêmement résistant aux chocs. Il a équipé le casque des astronautes pour la mission Apollo 11 en 1969. Utilisation dans plus de 80% des visières de casque de moto, CD, biberons incassables, phares d'automobile, profilés de toiture, vitres de cabine téléphonique, vitres pare-balles, châssis d'ordinateurs portables, etc.</w:t>
      </w:r>
    </w:p>
    <w:p w:rsidR="00D35342" w:rsidRPr="00125132" w:rsidRDefault="00D35342" w:rsidP="00D35342">
      <w:r w:rsidRPr="00125132">
        <w:lastRenderedPageBreak/>
        <w:sym w:font="Symbol" w:char="F0B7"/>
      </w:r>
      <w:r w:rsidRPr="00125132">
        <w:t xml:space="preserve"> 1965 : découverte par les chercheurs Stéphanie </w:t>
      </w:r>
      <w:proofErr w:type="spellStart"/>
      <w:r w:rsidRPr="00125132">
        <w:t>Kwolek</w:t>
      </w:r>
      <w:proofErr w:type="spellEnd"/>
      <w:r w:rsidRPr="00125132">
        <w:t xml:space="preserve"> et Herbert </w:t>
      </w:r>
      <w:proofErr w:type="spellStart"/>
      <w:r w:rsidRPr="00125132">
        <w:t>Blades</w:t>
      </w:r>
      <w:proofErr w:type="spellEnd"/>
      <w:r w:rsidRPr="00125132">
        <w:t xml:space="preserve"> de la firme Du Pont de Nemours d'un</w:t>
      </w:r>
    </w:p>
    <w:p w:rsidR="00D35342" w:rsidRPr="00125132" w:rsidRDefault="00D35342" w:rsidP="00D35342">
      <w:r w:rsidRPr="00125132">
        <w:t xml:space="preserve">« </w:t>
      </w:r>
      <w:proofErr w:type="gramStart"/>
      <w:r w:rsidRPr="00125132">
        <w:t>super</w:t>
      </w:r>
      <w:proofErr w:type="gramEnd"/>
      <w:r w:rsidRPr="00125132">
        <w:t xml:space="preserve"> nylon », le Kevlar, une fibre aramide légère et particulièrement résistante à la déchirure et aux chocs : gilets et vitres pare-balles, couches anti-perçage.</w:t>
      </w:r>
    </w:p>
    <w:p w:rsidR="00D35342" w:rsidRPr="00125132" w:rsidRDefault="00D35342" w:rsidP="00D35342">
      <w:pPr>
        <w:jc w:val="center"/>
      </w:pPr>
      <w:r w:rsidRPr="00125132">
        <w:drawing>
          <wp:inline distT="0" distB="0" distL="0" distR="0" wp14:anchorId="4B7B851C" wp14:editId="5CAE573D">
            <wp:extent cx="1174750" cy="1174750"/>
            <wp:effectExtent l="19050" t="0" r="6350" b="0"/>
            <wp:docPr id="71" name="il_fi" descr="http://static.bootic.com/_pictures/1571867/goodyear-wrangler-mt-r-with-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bootic.com/_pictures/1571867/goodyear-wrangler-mt-r-with-kevlar.jpg"/>
                    <pic:cNvPicPr>
                      <a:picLocks noChangeAspect="1" noChangeArrowheads="1"/>
                    </pic:cNvPicPr>
                  </pic:nvPicPr>
                  <pic:blipFill>
                    <a:blip r:embed="rId97" cstate="print"/>
                    <a:srcRect/>
                    <a:stretch>
                      <a:fillRect/>
                    </a:stretch>
                  </pic:blipFill>
                  <pic:spPr bwMode="auto">
                    <a:xfrm>
                      <a:off x="0" y="0"/>
                      <a:ext cx="1175872" cy="1175872"/>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2755B7B9" wp14:editId="1E75F1A7">
            <wp:extent cx="1489553" cy="1270000"/>
            <wp:effectExtent l="19050" t="0" r="0" b="0"/>
            <wp:docPr id="74" name="il_fi" descr="http://www.intelligent-armour.fr/images/P/Gilet-pare-balles-discret-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lligent-armour.fr/images/P/Gilet-pare-balles-discret-Kevlar.jpg"/>
                    <pic:cNvPicPr>
                      <a:picLocks noChangeAspect="1" noChangeArrowheads="1"/>
                    </pic:cNvPicPr>
                  </pic:nvPicPr>
                  <pic:blipFill>
                    <a:blip r:embed="rId98" cstate="print"/>
                    <a:srcRect l="6567" t="12993" r="7121" b="13378"/>
                    <a:stretch>
                      <a:fillRect/>
                    </a:stretch>
                  </pic:blipFill>
                  <pic:spPr bwMode="auto">
                    <a:xfrm>
                      <a:off x="0" y="0"/>
                      <a:ext cx="1490216" cy="127056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D35342">
      <w:r w:rsidRPr="00125132">
        <w:sym w:font="Symbol" w:char="F0B7"/>
      </w:r>
      <w:r w:rsidRPr="00125132">
        <w:t xml:space="preserve"> 1990, le </w:t>
      </w:r>
      <w:proofErr w:type="spellStart"/>
      <w:r w:rsidRPr="00125132">
        <w:t>terpolymère</w:t>
      </w:r>
      <w:proofErr w:type="spellEnd"/>
      <w:r w:rsidRPr="00125132">
        <w:t xml:space="preserve"> ABS tend peu à peu à remplacer les résines « mélamine-formol ». C'est une matière plus noble que le polystyrène, très utilisée en habillage d'équipements électroménagers (corps d'aspirateur), pour jouets rigides, enjoliveurs, parfois en emballage (couvercles), en accessoires de salles de bains et dans l’industrie ;</w:t>
      </w:r>
    </w:p>
    <w:p w:rsidR="00D35342" w:rsidRPr="00125132" w:rsidRDefault="00D35342" w:rsidP="00D35342">
      <w:r w:rsidRPr="00125132">
        <w:t xml:space="preserve">I'ABS existe aussi en version translucide (M-ABS dit ABS transparent) ; il est </w:t>
      </w:r>
      <w:proofErr w:type="spellStart"/>
      <w:r w:rsidRPr="00125132">
        <w:t>métallisable</w:t>
      </w:r>
      <w:proofErr w:type="spellEnd"/>
      <w:r w:rsidRPr="00125132">
        <w:t xml:space="preserve"> par galvanoplastie pour imiter l'aluminium.</w:t>
      </w:r>
    </w:p>
    <w:p w:rsidR="00D35342" w:rsidRPr="00125132" w:rsidRDefault="00D35342" w:rsidP="00D35342">
      <w:pPr>
        <w:jc w:val="center"/>
      </w:pPr>
      <w:r w:rsidRPr="00125132">
        <w:drawing>
          <wp:inline distT="0" distB="0" distL="0" distR="0" wp14:anchorId="2BBAB893" wp14:editId="3547ACE1">
            <wp:extent cx="1474470" cy="964303"/>
            <wp:effectExtent l="19050" t="0" r="0" b="0"/>
            <wp:docPr id="77" name="il_fi" descr="http://www.markeo.fr/media/catalog/product/cache/1/image/9df78eab33525d08d6e5fb8d27136e95/c/l/cle-usb-en-aluminium-plastique-abs-et-metal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rkeo.fr/media/catalog/product/cache/1/image/9df78eab33525d08d6e5fb8d27136e95/c/l/cle-usb-en-aluminium-plastique-abs-et-metal_1.jpeg"/>
                    <pic:cNvPicPr>
                      <a:picLocks noChangeAspect="1" noChangeArrowheads="1"/>
                    </pic:cNvPicPr>
                  </pic:nvPicPr>
                  <pic:blipFill>
                    <a:blip r:embed="rId99" cstate="print"/>
                    <a:srcRect l="4307" t="4218" r="10405" b="14640"/>
                    <a:stretch>
                      <a:fillRect/>
                    </a:stretch>
                  </pic:blipFill>
                  <pic:spPr bwMode="auto">
                    <a:xfrm>
                      <a:off x="0" y="0"/>
                      <a:ext cx="1477900" cy="966546"/>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19C00689" wp14:editId="76C78497">
            <wp:extent cx="1491708" cy="962914"/>
            <wp:effectExtent l="19050" t="0" r="0" b="0"/>
            <wp:docPr id="80" name="il_fi" descr="http://cms1.proximedia.com/site/33598/Medias/Webshop1/55159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ms1.proximedia.com/site/33598/Medias/Webshop1/551598_a.jpg"/>
                    <pic:cNvPicPr>
                      <a:picLocks noChangeAspect="1" noChangeArrowheads="1"/>
                    </pic:cNvPicPr>
                  </pic:nvPicPr>
                  <pic:blipFill>
                    <a:blip r:embed="rId100" cstate="print"/>
                    <a:srcRect/>
                    <a:stretch>
                      <a:fillRect/>
                    </a:stretch>
                  </pic:blipFill>
                  <pic:spPr bwMode="auto">
                    <a:xfrm>
                      <a:off x="0" y="0"/>
                      <a:ext cx="1494128" cy="964476"/>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BB42FF">
      <w:pPr>
        <w:pStyle w:val="Titre3"/>
      </w:pPr>
      <w:bookmarkStart w:id="110" w:name="_Toc382341764"/>
      <w:r w:rsidRPr="00125132">
        <w:t>Structures moléculaires</w:t>
      </w:r>
      <w:bookmarkEnd w:id="110"/>
    </w:p>
    <w:p w:rsidR="00D35342" w:rsidRPr="00125132" w:rsidRDefault="00D35342" w:rsidP="00D35342">
      <w:r w:rsidRPr="00125132">
        <w:sym w:font="Symbol" w:char="F0B7"/>
      </w:r>
      <w:r w:rsidRPr="00125132">
        <w:t xml:space="preserve"> Les plastiques, ou n polymères », sont élaborés par synthèse chimique (construits chimiquement) à partir de molécules de base, appelées monomères.</w:t>
      </w:r>
    </w:p>
    <w:p w:rsidR="00D35342" w:rsidRPr="00125132" w:rsidRDefault="00D35342" w:rsidP="00D35342"/>
    <w:p w:rsidR="00D35342" w:rsidRPr="00125132" w:rsidRDefault="00D35342" w:rsidP="00D35342">
      <w:r w:rsidRPr="00125132">
        <w:sym w:font="Symbol" w:char="F0B7"/>
      </w:r>
      <w:r w:rsidRPr="00125132">
        <w:t xml:space="preserve"> Monomères : ce sont les unités chimiques de base, ou molécules, des matières plastiques. Ils sont construits autour des atomes de carbone (C), d'hydrogène (H), d'oxygène (O), d'azote(N), chlore (Cl), soufre (S), fluor (F)...</w:t>
      </w:r>
    </w:p>
    <w:p w:rsidR="00D35342" w:rsidRPr="00125132" w:rsidRDefault="00D35342" w:rsidP="00D35342"/>
    <w:p w:rsidR="00D35342" w:rsidRPr="00125132" w:rsidRDefault="00D35342" w:rsidP="00D35342">
      <w:r w:rsidRPr="00125132">
        <w:sym w:font="Symbol" w:char="F0B7"/>
      </w:r>
      <w:r w:rsidRPr="00125132">
        <w:t xml:space="preserve"> Polymères : sous l'action de la pression, de la chaleur et d'un catalyseur, les molécules, ou monomères, se regroupent entre elles pour former de longues chaînes appelées polymères, ou macromolécules. Une macromolécule peut contenir de plusieurs centaines à plusieurs millions de monomères.</w:t>
      </w:r>
    </w:p>
    <w:p w:rsidR="00D35342" w:rsidRPr="00125132" w:rsidRDefault="00D35342" w:rsidP="00D35342"/>
    <w:p w:rsidR="00D35342" w:rsidRPr="00125132" w:rsidRDefault="00D35342" w:rsidP="00D35342">
      <w:pPr>
        <w:jc w:val="center"/>
      </w:pPr>
      <w:r w:rsidRPr="00125132">
        <w:drawing>
          <wp:inline distT="0" distB="0" distL="0" distR="0" wp14:anchorId="541AC3CF" wp14:editId="21D6BE5C">
            <wp:extent cx="3946369" cy="1706880"/>
            <wp:effectExtent l="19050" t="0" r="0" b="0"/>
            <wp:docPr id="83" name="Image 83" descr="C:\Users\JPP\Documents\BROUILLON\2014_03_1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PP\Documents\BROUILLON\2014_03_11\IMG.jpg"/>
                    <pic:cNvPicPr>
                      <a:picLocks noChangeAspect="1" noChangeArrowheads="1"/>
                    </pic:cNvPicPr>
                  </pic:nvPicPr>
                  <pic:blipFill>
                    <a:blip r:embed="rId101" cstate="print"/>
                    <a:srcRect l="3131" t="4656" r="7552" b="7095"/>
                    <a:stretch>
                      <a:fillRect/>
                    </a:stretch>
                  </pic:blipFill>
                  <pic:spPr bwMode="auto">
                    <a:xfrm>
                      <a:off x="0" y="0"/>
                      <a:ext cx="3946369" cy="17068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9"/>
      </w:pPr>
      <w:r w:rsidRPr="00125132">
        <w:t>Structure moléculaire du polyéthylène.</w:t>
      </w:r>
    </w:p>
    <w:p w:rsidR="00D35342" w:rsidRPr="00125132" w:rsidRDefault="00D35342" w:rsidP="00D35342"/>
    <w:p w:rsidR="00D35342" w:rsidRPr="00125132" w:rsidRDefault="00D35342" w:rsidP="00D35342">
      <w:r w:rsidRPr="00125132">
        <w:sym w:font="Symbol" w:char="F0B7"/>
      </w:r>
      <w:r w:rsidRPr="00125132">
        <w:t xml:space="preserve"> Polymérisation : l'opération chimique liant les monomères entre eux, pour obtenir un polymère, est appelée polymérisation.</w:t>
      </w:r>
    </w:p>
    <w:p w:rsidR="00D35342" w:rsidRPr="00125132" w:rsidRDefault="00D35342" w:rsidP="00D35342"/>
    <w:p w:rsidR="00D35342" w:rsidRPr="00125132" w:rsidRDefault="00D35342" w:rsidP="00D35342">
      <w:r w:rsidRPr="00125132">
        <w:sym w:font="Symbol" w:char="F0B7"/>
      </w:r>
      <w:r w:rsidRPr="00125132">
        <w:t xml:space="preserve"> Copolymérisation : lorsque deux ou plusieurs polymères, de même nature ou non, sont liés entre eux chimiquement (branchements) l'opération est appelée copolymérisation.</w:t>
      </w:r>
    </w:p>
    <w:p w:rsidR="00D35342" w:rsidRDefault="00D35342" w:rsidP="00D35342"/>
    <w:p w:rsidR="00D35342" w:rsidRPr="00125132" w:rsidRDefault="00D35342" w:rsidP="00D35342">
      <w:r w:rsidRPr="00125132">
        <w:sym w:font="Symbol" w:char="F0B7"/>
      </w:r>
      <w:r w:rsidRPr="00125132">
        <w:t xml:space="preserve"> Structure des thermoplastiques : le nombre des branchements entre macromolécules est faible ; celles-ci restent linéaires et séparées après moulage. La structure obtenue, très serrée (forces élevées entre molécules et atomes) est semi-cristalline, bien organisée et proche de celle des métaux.</w:t>
      </w:r>
    </w:p>
    <w:p w:rsidR="00D35342" w:rsidRPr="00125132" w:rsidRDefault="00D35342" w:rsidP="00D35342"/>
    <w:p w:rsidR="00D35342" w:rsidRPr="00125132" w:rsidRDefault="00D35342" w:rsidP="00D35342">
      <w:r w:rsidRPr="00125132">
        <w:sym w:font="Symbol" w:char="F0B7"/>
      </w:r>
      <w:r w:rsidRPr="00125132">
        <w:t xml:space="preserve"> Structure des thermodurcissables : les branchements entre macromolécules, très nombreux, solidarisent irréversiblement les macromolécules entre elles (copolymérisation créant un réseau tridimensionnel). Dans la mesure où les branchements se font de manière aléatoire, au hasard, le matériau obtenu est dit amorphe ou « désorganisé », différent d'un réseau cristallin très organisé, avec des couches d'atomes bien rangés et empilées les unes sur les autres.</w:t>
      </w:r>
    </w:p>
    <w:p w:rsidR="00D35342" w:rsidRPr="00125132" w:rsidRDefault="00D35342" w:rsidP="00D35342"/>
    <w:p w:rsidR="00D35342" w:rsidRPr="00125132" w:rsidRDefault="00D35342" w:rsidP="00D35342">
      <w:pPr>
        <w:pStyle w:val="Titre5"/>
        <w:jc w:val="left"/>
      </w:pPr>
      <w:r w:rsidRPr="00125132">
        <w:t xml:space="preserve">Remarques </w:t>
      </w:r>
    </w:p>
    <w:p w:rsidR="00D35342" w:rsidRPr="00125132" w:rsidRDefault="00D35342" w:rsidP="00D35342">
      <w:pPr>
        <w:pBdr>
          <w:left w:val="single" w:sz="8" w:space="4" w:color="auto"/>
        </w:pBdr>
      </w:pPr>
      <w:r w:rsidRPr="00125132">
        <w:t>Certains plastiques, comme le polyester, existent dans les deux structures, thermodurcissable et thermoplastique.</w:t>
      </w:r>
    </w:p>
    <w:p w:rsidR="00D35342" w:rsidRPr="00125132" w:rsidRDefault="00D35342" w:rsidP="00D35342"/>
    <w:p w:rsidR="00D35342" w:rsidRPr="00125132" w:rsidRDefault="00D35342" w:rsidP="00D35342">
      <w:pPr>
        <w:jc w:val="center"/>
      </w:pPr>
      <w:r w:rsidRPr="00125132">
        <w:drawing>
          <wp:inline distT="0" distB="0" distL="0" distR="0" wp14:anchorId="29117652" wp14:editId="1DF50228">
            <wp:extent cx="5003800" cy="1503680"/>
            <wp:effectExtent l="19050" t="0" r="6350" b="0"/>
            <wp:docPr id="85" name="Image 85" descr="C:\Users\JPP\Documents\BROUILLON\2014_03_11\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PP\Documents\BROUILLON\2014_03_11\IMG_0002.jpg"/>
                    <pic:cNvPicPr>
                      <a:picLocks noChangeAspect="1" noChangeArrowheads="1"/>
                    </pic:cNvPicPr>
                  </pic:nvPicPr>
                  <pic:blipFill>
                    <a:blip r:embed="rId102" cstate="print"/>
                    <a:srcRect/>
                    <a:stretch>
                      <a:fillRect/>
                    </a:stretch>
                  </pic:blipFill>
                  <pic:spPr bwMode="auto">
                    <a:xfrm>
                      <a:off x="0" y="0"/>
                      <a:ext cx="5003800" cy="15036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BB42FF">
      <w:pPr>
        <w:pStyle w:val="Titre3"/>
      </w:pPr>
      <w:bookmarkStart w:id="111" w:name="_Toc382341765"/>
      <w:r w:rsidRPr="00125132">
        <w:t>Propriétés mécaniques</w:t>
      </w:r>
      <w:bookmarkEnd w:id="111"/>
    </w:p>
    <w:p w:rsidR="00D35342" w:rsidRPr="00125132" w:rsidRDefault="00D35342" w:rsidP="00D35342">
      <w:r w:rsidRPr="00125132">
        <w:sym w:font="Symbol" w:char="F0B7"/>
      </w:r>
      <w:r w:rsidRPr="00125132">
        <w:t xml:space="preserve"> Le comportement mécanique des plastiques est différent de celui des métaux. Il dépend de la structure, de la composition, du mode de fabrication, de la forme de la pièce, de la température, du temps et de l'humidité.</w:t>
      </w:r>
    </w:p>
    <w:p w:rsidR="00D35342" w:rsidRPr="00125132" w:rsidRDefault="00D35342" w:rsidP="00D35342"/>
    <w:p w:rsidR="00D35342" w:rsidRPr="00125132" w:rsidRDefault="00D35342" w:rsidP="00D35342">
      <w:r w:rsidRPr="00125132">
        <w:sym w:font="Symbol" w:char="F0B7"/>
      </w:r>
      <w:r w:rsidRPr="00125132">
        <w:t xml:space="preserve"> Le pourcentage d'allongement (A%) est plus faible pour les thermodurcissables (&lt; 1%, se déforment peu avant rupture, sont plus fragiles et plus sensibles aux chocs) qui présentent aussi, en général, une dureté plus élevée.</w:t>
      </w:r>
    </w:p>
    <w:p w:rsidR="00D35342" w:rsidRPr="00125132" w:rsidRDefault="00D35342" w:rsidP="00D35342"/>
    <w:p w:rsidR="00D35342" w:rsidRPr="00125132" w:rsidRDefault="00D35342" w:rsidP="00D35342">
      <w:r w:rsidRPr="00125132">
        <w:sym w:font="Symbol" w:char="F0B7"/>
      </w:r>
      <w:r w:rsidRPr="00125132">
        <w:t xml:space="preserve"> La résistance en compression est souvent plus élevée que la résistance en traction : 50 à 100% pour les thermoplastiques, parfois plus de 100 % pour les thermodurcissables.</w:t>
      </w:r>
    </w:p>
    <w:p w:rsidR="00D35342" w:rsidRPr="00125132" w:rsidRDefault="00D35342" w:rsidP="00D35342"/>
    <w:p w:rsidR="00D35342" w:rsidRPr="00125132" w:rsidRDefault="00D35342" w:rsidP="00D35342">
      <w:r w:rsidRPr="00125132">
        <w:sym w:font="Symbol" w:char="F0B7"/>
      </w:r>
      <w:r w:rsidRPr="00125132">
        <w:t xml:space="preserve"> Sous charge, les plastiques se déforment instantanément dans un premier temps, comme un ressort, puis, contrairement au ressort, continuent à se déformer progressivement au cours du temps (« déformation retardée »). </w:t>
      </w:r>
      <w:r w:rsidRPr="00125132">
        <w:rPr>
          <w:rFonts w:eastAsiaTheme="minorEastAsia"/>
        </w:rPr>
        <w:t>C'est le fluage</w:t>
      </w:r>
      <w:r w:rsidRPr="00125132">
        <w:t>, sorte d'écoulement très visqueux qui dure autant que la charge.</w:t>
      </w:r>
    </w:p>
    <w:p w:rsidR="00D35342" w:rsidRPr="00125132" w:rsidRDefault="00D35342" w:rsidP="00D35342">
      <w:pPr>
        <w:jc w:val="center"/>
      </w:pPr>
      <w:r w:rsidRPr="00125132">
        <w:drawing>
          <wp:inline distT="0" distB="0" distL="0" distR="0" wp14:anchorId="60848038" wp14:editId="5637BD95">
            <wp:extent cx="2068045" cy="2644318"/>
            <wp:effectExtent l="19050" t="0" r="8405" b="0"/>
            <wp:docPr id="37" name="Image 37" descr="C:\Users\JPP\Documents\BROUILLON\2014_03_1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PP\Documents\BROUILLON\2014_03_11\IMG_0003.jpg"/>
                    <pic:cNvPicPr>
                      <a:picLocks noChangeAspect="1" noChangeArrowheads="1"/>
                    </pic:cNvPicPr>
                  </pic:nvPicPr>
                  <pic:blipFill>
                    <a:blip r:embed="rId103" cstate="print"/>
                    <a:srcRect/>
                    <a:stretch>
                      <a:fillRect/>
                    </a:stretch>
                  </pic:blipFill>
                  <pic:spPr bwMode="auto">
                    <a:xfrm>
                      <a:off x="0" y="0"/>
                      <a:ext cx="2069773" cy="2646527"/>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3370E3C8" wp14:editId="0CDF43A8">
            <wp:extent cx="2046054" cy="2616200"/>
            <wp:effectExtent l="19050" t="0" r="0" b="0"/>
            <wp:docPr id="38" name="Image 38" descr="C:\Users\JPP\Documents\BROUILLON\2014_03_1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PP\Documents\BROUILLON\2014_03_11\IMG_0004.jpg"/>
                    <pic:cNvPicPr>
                      <a:picLocks noChangeAspect="1" noChangeArrowheads="1"/>
                    </pic:cNvPicPr>
                  </pic:nvPicPr>
                  <pic:blipFill>
                    <a:blip r:embed="rId104" cstate="print"/>
                    <a:srcRect/>
                    <a:stretch>
                      <a:fillRect/>
                    </a:stretch>
                  </pic:blipFill>
                  <pic:spPr bwMode="auto">
                    <a:xfrm>
                      <a:off x="0" y="0"/>
                      <a:ext cx="2046054" cy="2616200"/>
                    </a:xfrm>
                    <a:prstGeom prst="rect">
                      <a:avLst/>
                    </a:prstGeom>
                    <a:noFill/>
                    <a:ln w="9525">
                      <a:noFill/>
                      <a:miter lim="800000"/>
                      <a:headEnd/>
                      <a:tailEnd/>
                    </a:ln>
                  </pic:spPr>
                </pic:pic>
              </a:graphicData>
            </a:graphic>
          </wp:inline>
        </w:drawing>
      </w:r>
    </w:p>
    <w:p w:rsidR="00D35342" w:rsidRDefault="00D35342" w:rsidP="00D35342">
      <w:pPr>
        <w:rPr>
          <w:rFonts w:eastAsiaTheme="minorEastAsia"/>
        </w:rPr>
      </w:pPr>
      <w:r w:rsidRPr="00125132">
        <w:t xml:space="preserve">               </w:t>
      </w:r>
      <w:bookmarkStart w:id="112" w:name="_GoBack"/>
      <w:bookmarkEnd w:id="112"/>
      <w:r w:rsidRPr="00125132">
        <w:t xml:space="preserve">                 </w:t>
      </w:r>
      <w:r w:rsidRPr="00125132">
        <w:rPr>
          <w:rFonts w:eastAsiaTheme="minorEastAsia"/>
        </w:rPr>
        <w:t>Phénomène de fluage</w:t>
      </w:r>
      <w:r w:rsidRPr="00125132">
        <w:t xml:space="preserve">                                                </w:t>
      </w:r>
      <w:r w:rsidRPr="00125132">
        <w:rPr>
          <w:rFonts w:eastAsiaTheme="minorEastAsia"/>
        </w:rPr>
        <w:t>Module d’élasticité longitudinal</w:t>
      </w:r>
    </w:p>
    <w:p w:rsidR="00BB42FF" w:rsidRDefault="00BB42FF" w:rsidP="00D35342">
      <w:pPr>
        <w:rPr>
          <w:rFonts w:eastAsiaTheme="minorEastAsia"/>
        </w:rPr>
      </w:pPr>
    </w:p>
    <w:p w:rsidR="00D35342" w:rsidRPr="00125132" w:rsidRDefault="00D35342" w:rsidP="00D35342">
      <w:pPr>
        <w:jc w:val="center"/>
      </w:pPr>
      <w:r w:rsidRPr="00125132">
        <w:lastRenderedPageBreak/>
        <w:drawing>
          <wp:inline distT="0" distB="0" distL="0" distR="0" wp14:anchorId="0E617358" wp14:editId="4B92A979">
            <wp:extent cx="2489200" cy="2809240"/>
            <wp:effectExtent l="19050" t="0" r="6350" b="0"/>
            <wp:docPr id="39" name="Image 39" descr="C:\Users\JPP\Documents\BROUILLON\2014_03_1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PP\Documents\BROUILLON\2014_03_11\IMG_0005.jpg"/>
                    <pic:cNvPicPr>
                      <a:picLocks noChangeAspect="1" noChangeArrowheads="1"/>
                    </pic:cNvPicPr>
                  </pic:nvPicPr>
                  <pic:blipFill>
                    <a:blip r:embed="rId105" cstate="print"/>
                    <a:srcRect l="1038" t="3555" r="2124" b="10974"/>
                    <a:stretch>
                      <a:fillRect/>
                    </a:stretch>
                  </pic:blipFill>
                  <pic:spPr bwMode="auto">
                    <a:xfrm>
                      <a:off x="0" y="0"/>
                      <a:ext cx="2489200" cy="2809240"/>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547C61C5" wp14:editId="42BFA21A">
            <wp:extent cx="2510790" cy="2829560"/>
            <wp:effectExtent l="19050" t="0" r="3810" b="0"/>
            <wp:docPr id="40" name="Image 40" descr="C:\Users\JPP\Documents\BROUILLON\2014_03_11\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PP\Documents\BROUILLON\2014_03_11\IMG_0006.jpg"/>
                    <pic:cNvPicPr>
                      <a:picLocks noChangeAspect="1" noChangeArrowheads="1"/>
                    </pic:cNvPicPr>
                  </pic:nvPicPr>
                  <pic:blipFill>
                    <a:blip r:embed="rId106" cstate="print"/>
                    <a:srcRect r="2322" b="13910"/>
                    <a:stretch>
                      <a:fillRect/>
                    </a:stretch>
                  </pic:blipFill>
                  <pic:spPr bwMode="auto">
                    <a:xfrm>
                      <a:off x="0" y="0"/>
                      <a:ext cx="2510790" cy="2829560"/>
                    </a:xfrm>
                    <a:prstGeom prst="rect">
                      <a:avLst/>
                    </a:prstGeom>
                    <a:noFill/>
                    <a:ln w="9525">
                      <a:noFill/>
                      <a:miter lim="800000"/>
                      <a:headEnd/>
                      <a:tailEnd/>
                    </a:ln>
                  </pic:spPr>
                </pic:pic>
              </a:graphicData>
            </a:graphic>
          </wp:inline>
        </w:drawing>
      </w:r>
    </w:p>
    <w:p w:rsidR="00D35342" w:rsidRPr="00125132" w:rsidRDefault="00D35342" w:rsidP="00D35342">
      <w:pPr>
        <w:jc w:val="center"/>
        <w:rPr>
          <w:rFonts w:eastAsiaTheme="minorEastAsia"/>
        </w:rPr>
      </w:pPr>
      <w:r w:rsidRPr="00125132">
        <w:rPr>
          <w:rFonts w:eastAsiaTheme="minorEastAsia"/>
        </w:rPr>
        <w:t>Dilatation thermique entre métaux et plastiques</w:t>
      </w:r>
      <w:r w:rsidRPr="00125132">
        <w:tab/>
      </w:r>
      <w:r w:rsidRPr="00125132">
        <w:rPr>
          <w:rFonts w:eastAsiaTheme="minorEastAsia"/>
        </w:rPr>
        <w:t>Contraintes déformations du polyéthylène</w:t>
      </w:r>
    </w:p>
    <w:p w:rsidR="00D35342" w:rsidRPr="00125132" w:rsidRDefault="00D35342" w:rsidP="00D35342"/>
    <w:p w:rsidR="00D35342" w:rsidRPr="00125132" w:rsidRDefault="00D35342" w:rsidP="00D35342">
      <w:pPr>
        <w:pStyle w:val="Titre2"/>
        <w:pBdr>
          <w:bottom w:val="none" w:sz="0" w:space="0" w:color="auto"/>
        </w:pBdr>
        <w:ind w:left="0" w:firstLine="0"/>
        <w:jc w:val="left"/>
      </w:pPr>
      <w:bookmarkStart w:id="113" w:name="_Toc382341766"/>
      <w:r w:rsidRPr="00125132">
        <w:t>Thermoplastiques</w:t>
      </w:r>
      <w:bookmarkEnd w:id="113"/>
    </w:p>
    <w:p w:rsidR="00D35342" w:rsidRPr="00125132" w:rsidRDefault="00D35342" w:rsidP="00D35342">
      <w:r w:rsidRPr="00125132">
        <w:sym w:font="Symbol" w:char="F0B7"/>
      </w:r>
      <w:r w:rsidRPr="00125132">
        <w:t xml:space="preserve"> C'est de loin la famille la plus utilisée : ils représentent près de 90% des applications des matières plastiques. Ils sont moins fragiles, plus faciles à fabriquer (machine à injecter et cadences élevées) et permettent des formes plus complexes que les thermodurcissables.</w:t>
      </w:r>
    </w:p>
    <w:p w:rsidR="00D35342" w:rsidRPr="00125132" w:rsidRDefault="00D35342" w:rsidP="00D35342"/>
    <w:p w:rsidR="00D35342" w:rsidRPr="00125132" w:rsidRDefault="00D35342" w:rsidP="00D35342">
      <w:r w:rsidRPr="00125132">
        <w:sym w:font="Symbol" w:char="F0B7"/>
      </w:r>
      <w:r w:rsidRPr="00125132">
        <w:t xml:space="preserve"> Ils existent sous forme rigide ou souple, compact ou en faible épaisseur, sous forme de feuille très mince (film...), de revêtement, expansé ou allégé...</w:t>
      </w:r>
    </w:p>
    <w:p w:rsidR="00D35342" w:rsidRPr="00125132" w:rsidRDefault="00D35342" w:rsidP="00D35342"/>
    <w:p w:rsidR="00D35342" w:rsidRPr="00125132" w:rsidRDefault="00D35342" w:rsidP="00010D37">
      <w:pPr>
        <w:pStyle w:val="Titre3"/>
        <w:numPr>
          <w:ilvl w:val="0"/>
          <w:numId w:val="11"/>
        </w:numPr>
        <w:jc w:val="left"/>
      </w:pPr>
      <w:r w:rsidRPr="00125132">
        <w:t>Propriétés principales</w:t>
      </w:r>
    </w:p>
    <w:p w:rsidR="00D35342" w:rsidRPr="00125132" w:rsidRDefault="00D35342" w:rsidP="00D35342">
      <w:r w:rsidRPr="00125132">
        <w:sym w:font="Symbol" w:char="F0B7"/>
      </w:r>
      <w:r w:rsidRPr="00125132">
        <w:t xml:space="preserve"> Ils ramollissent et se déforment sous l'action de la chaleur. Ils peuvent, en théorie, être refondus et remodelés un grand nombre de fois tout en conservant leurs propriétés ; ils sont comparables à la cire ou à la paraffine.</w:t>
      </w:r>
    </w:p>
    <w:p w:rsidR="00D35342" w:rsidRPr="00125132" w:rsidRDefault="00D35342" w:rsidP="00D35342"/>
    <w:p w:rsidR="00D35342" w:rsidRPr="00125132" w:rsidRDefault="00D35342" w:rsidP="00D35342">
      <w:r w:rsidRPr="00125132">
        <w:sym w:font="Symbol" w:char="F0B7"/>
      </w:r>
      <w:r w:rsidRPr="00125132">
        <w:t xml:space="preserve"> Insensibles à l'humidité, aux parasites, aux moisissures (sauf polyamides) ils peuvent être fabriqués dans une gamme de couleurs très étendue.</w:t>
      </w:r>
    </w:p>
    <w:p w:rsidR="00D35342" w:rsidRPr="00125132" w:rsidRDefault="00D35342" w:rsidP="00D35342"/>
    <w:p w:rsidR="00D35342" w:rsidRPr="00125132" w:rsidRDefault="00D35342" w:rsidP="00D35342">
      <w:r w:rsidRPr="00125132">
        <w:sym w:font="Symbol" w:char="F0B7"/>
      </w:r>
      <w:r w:rsidRPr="00125132">
        <w:t xml:space="preserve"> Inconvénients : fluage élevé ; coefficient de dilatation linéaire élevé, entraînant un retrait important au moment du moulage ; combustible ; sensibles aux ultraviolets ; électrostatiques, qui attirent les poussières » ; pas toujours agréables au toucher.</w:t>
      </w:r>
    </w:p>
    <w:p w:rsidR="00D35342" w:rsidRPr="00125132" w:rsidRDefault="00D35342" w:rsidP="00D35342">
      <w:pPr>
        <w:jc w:val="center"/>
      </w:pPr>
      <w:r w:rsidRPr="00125132">
        <w:drawing>
          <wp:inline distT="0" distB="0" distL="0" distR="0" wp14:anchorId="090F3632" wp14:editId="279ED928">
            <wp:extent cx="2459990" cy="2524760"/>
            <wp:effectExtent l="19050" t="0" r="0" b="0"/>
            <wp:docPr id="41" name="Image 41" descr="C:\Users\JPP\Documents\BROUILLON\2014_03_11\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PP\Documents\BROUILLON\2014_03_11\IMG_0007.jpg"/>
                    <pic:cNvPicPr>
                      <a:picLocks noChangeAspect="1" noChangeArrowheads="1"/>
                    </pic:cNvPicPr>
                  </pic:nvPicPr>
                  <pic:blipFill>
                    <a:blip r:embed="rId107" cstate="print"/>
                    <a:srcRect b="996"/>
                    <a:stretch>
                      <a:fillRect/>
                    </a:stretch>
                  </pic:blipFill>
                  <pic:spPr bwMode="auto">
                    <a:xfrm>
                      <a:off x="0" y="0"/>
                      <a:ext cx="2459990" cy="2524760"/>
                    </a:xfrm>
                    <a:prstGeom prst="rect">
                      <a:avLst/>
                    </a:prstGeom>
                    <a:noFill/>
                    <a:ln w="9525">
                      <a:noFill/>
                      <a:miter lim="800000"/>
                      <a:headEnd/>
                      <a:tailEnd/>
                    </a:ln>
                  </pic:spPr>
                </pic:pic>
              </a:graphicData>
            </a:graphic>
          </wp:inline>
        </w:drawing>
      </w:r>
    </w:p>
    <w:p w:rsidR="00D35342" w:rsidRPr="00125132" w:rsidRDefault="00D35342" w:rsidP="00D35342">
      <w:pPr>
        <w:pStyle w:val="Titre3"/>
        <w:jc w:val="left"/>
      </w:pPr>
      <w:r w:rsidRPr="00125132">
        <w:t>Principales familles</w:t>
      </w:r>
    </w:p>
    <w:p w:rsidR="00D35342" w:rsidRPr="00125132" w:rsidRDefault="00D35342" w:rsidP="00D35342">
      <w:pPr>
        <w:jc w:val="center"/>
      </w:pPr>
      <w:r w:rsidRPr="00125132">
        <w:lastRenderedPageBreak/>
        <w:drawing>
          <wp:inline distT="0" distB="0" distL="0" distR="0" wp14:anchorId="4ED1A773" wp14:editId="5C11D0F3">
            <wp:extent cx="4851400" cy="2103120"/>
            <wp:effectExtent l="19050" t="0" r="6350" b="0"/>
            <wp:docPr id="43" name="Image 43" descr="C:\Users\JPP\Documents\BROUILLON\2014_03_11\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PP\Documents\BROUILLON\2014_03_11\IMG_0009.jpg"/>
                    <pic:cNvPicPr>
                      <a:picLocks noChangeAspect="1" noChangeArrowheads="1"/>
                    </pic:cNvPicPr>
                  </pic:nvPicPr>
                  <pic:blipFill>
                    <a:blip r:embed="rId108" cstate="print"/>
                    <a:srcRect/>
                    <a:stretch>
                      <a:fillRect/>
                    </a:stretch>
                  </pic:blipFill>
                  <pic:spPr bwMode="auto">
                    <a:xfrm>
                      <a:off x="0" y="0"/>
                      <a:ext cx="4851400" cy="210312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010D37">
      <w:pPr>
        <w:pStyle w:val="Titre4"/>
        <w:numPr>
          <w:ilvl w:val="0"/>
          <w:numId w:val="13"/>
        </w:numPr>
        <w:ind w:left="0"/>
        <w:jc w:val="left"/>
      </w:pPr>
      <w:r w:rsidRPr="00125132">
        <w:t>Thermoplastiques de grande diffusion</w:t>
      </w:r>
    </w:p>
    <w:p w:rsidR="00D35342" w:rsidRPr="00125132" w:rsidRDefault="00D35342" w:rsidP="00D35342">
      <w:r w:rsidRPr="00125132">
        <w:sym w:font="Symbol" w:char="F0B7"/>
      </w:r>
      <w:r w:rsidRPr="00125132">
        <w:t xml:space="preserve"> À eux seuls, ils représentent de 70 à 80 %o du total des plastiques mis en œuvre. On y trouve les </w:t>
      </w:r>
      <w:proofErr w:type="spellStart"/>
      <w:r w:rsidRPr="00125132">
        <w:t>polyéfines</w:t>
      </w:r>
      <w:proofErr w:type="spellEnd"/>
      <w:r w:rsidRPr="00125132">
        <w:t xml:space="preserve"> (polyéthylène, polypropylène), le polystyrène et les PVC (polychlorure de vinyle).</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Les ABS (</w:t>
      </w:r>
      <w:proofErr w:type="spellStart"/>
      <w:r w:rsidRPr="00125132">
        <w:t>acronytrile</w:t>
      </w:r>
      <w:proofErr w:type="spellEnd"/>
      <w:r w:rsidRPr="00125132">
        <w:t>-butadiène-styrène) et les acryliques (</w:t>
      </w:r>
      <w:proofErr w:type="spellStart"/>
      <w:r w:rsidRPr="00125132">
        <w:t>polyméthacrylate</w:t>
      </w:r>
      <w:proofErr w:type="spellEnd"/>
      <w:r w:rsidRPr="00125132">
        <w:t xml:space="preserve"> de méthyle) sont, par leur prix et leur diffusion, à mi-chemin entre les précédents et les plastiques techniques.</w:t>
      </w:r>
    </w:p>
    <w:p w:rsidR="00D35342" w:rsidRPr="00125132" w:rsidRDefault="00D35342" w:rsidP="00D35342"/>
    <w:p w:rsidR="00D35342" w:rsidRPr="00125132" w:rsidRDefault="00D35342" w:rsidP="00D35342">
      <w:pPr>
        <w:pStyle w:val="Titre4"/>
        <w:ind w:left="0"/>
        <w:jc w:val="left"/>
      </w:pPr>
      <w:r w:rsidRPr="00125132">
        <w:t>Thermoplastiques techniques</w:t>
      </w:r>
    </w:p>
    <w:p w:rsidR="00D35342" w:rsidRPr="00125132" w:rsidRDefault="00D35342" w:rsidP="00D35342">
      <w:r w:rsidRPr="00125132">
        <w:sym w:font="Symbol" w:char="F0B7"/>
      </w:r>
      <w:r w:rsidRPr="00125132">
        <w:t xml:space="preserve"> Les polyamides, proche du nylon textile, sont les plus utilisés du groupe : ils comportent de nombreuses variantes, de bonnes caractéristiques mécaniques, et une bonne tenue aux températures.</w:t>
      </w:r>
    </w:p>
    <w:p w:rsidR="00D35342" w:rsidRPr="00125132" w:rsidRDefault="00D35342" w:rsidP="00D35342"/>
    <w:p w:rsidR="00D35342" w:rsidRPr="00125132" w:rsidRDefault="00D35342" w:rsidP="00D35342">
      <w:r w:rsidRPr="00125132">
        <w:sym w:font="Symbol" w:char="F0B7"/>
      </w:r>
      <w:r w:rsidRPr="00125132">
        <w:t xml:space="preserve"> Les polycarbonates sont transparents et résistants aux chocs (verres correcteurs, vitrage </w:t>
      </w:r>
      <w:proofErr w:type="spellStart"/>
      <w:r w:rsidRPr="00125132">
        <w:t>anti-effraction</w:t>
      </w:r>
      <w:proofErr w:type="spellEnd"/>
      <w:r w:rsidRPr="00125132">
        <w:t>...).</w:t>
      </w:r>
    </w:p>
    <w:p w:rsidR="00D35342" w:rsidRPr="00125132" w:rsidRDefault="00D35342" w:rsidP="00D35342"/>
    <w:p w:rsidR="00D35342" w:rsidRPr="00125132" w:rsidRDefault="00D35342" w:rsidP="00D35342">
      <w:r w:rsidRPr="00125132">
        <w:sym w:font="Symbol" w:char="F0B7"/>
      </w:r>
      <w:r w:rsidRPr="00125132">
        <w:t xml:space="preserve"> Les polyesters, voisins des fibres textiles polyesters, sont transparents et imperméables aux gaz (applications voisines des polyamides).</w:t>
      </w:r>
    </w:p>
    <w:p w:rsidR="00D35342" w:rsidRPr="00125132" w:rsidRDefault="00D35342" w:rsidP="00D35342"/>
    <w:p w:rsidR="00D35342" w:rsidRPr="00125132" w:rsidRDefault="00D35342" w:rsidP="00D35342">
      <w:r w:rsidRPr="00125132">
        <w:sym w:font="Symbol" w:char="F0B7"/>
      </w:r>
      <w:r w:rsidRPr="00125132">
        <w:t xml:space="preserve"> Les </w:t>
      </w:r>
      <w:proofErr w:type="spellStart"/>
      <w:r w:rsidRPr="00125132">
        <w:t>polyacétals</w:t>
      </w:r>
      <w:proofErr w:type="spellEnd"/>
      <w:r w:rsidRPr="00125132">
        <w:t xml:space="preserve"> résistent à la fatigue, à l'eau et aux solvants (lave-linge, lave-vaisselle...).</w:t>
      </w:r>
    </w:p>
    <w:p w:rsidR="00D35342" w:rsidRPr="00125132" w:rsidRDefault="00D35342" w:rsidP="00D35342"/>
    <w:p w:rsidR="00D35342" w:rsidRPr="00125132" w:rsidRDefault="00D35342" w:rsidP="00D35342">
      <w:pPr>
        <w:pStyle w:val="Titre4"/>
        <w:ind w:left="0"/>
        <w:jc w:val="left"/>
      </w:pPr>
      <w:r w:rsidRPr="00125132">
        <w:t>Thermoplastiques hautes performances</w:t>
      </w:r>
    </w:p>
    <w:p w:rsidR="00D35342" w:rsidRPr="00125132" w:rsidRDefault="00D35342" w:rsidP="00D35342">
      <w:r w:rsidRPr="00125132">
        <w:sym w:font="Symbol" w:char="F0B7"/>
      </w:r>
      <w:r w:rsidRPr="00125132">
        <w:t xml:space="preserve"> Plus coûteux, ils sont caractérisés par leur résistance à la chaleur et par des propriétés électriques élevées. Les résines fluorées (PTFE, PCTFE, PVDF) sont les plus classiques ; elles résistent à presque tous les agents chimiques, ne vieillissent pas, ne brûlent pas, ont de bonnes qualités frottantes. Les </w:t>
      </w:r>
      <w:proofErr w:type="spellStart"/>
      <w:r w:rsidRPr="00125132">
        <w:t>polysulfones</w:t>
      </w:r>
      <w:proofErr w:type="spellEnd"/>
      <w:r w:rsidRPr="00125132">
        <w:t xml:space="preserve"> et les </w:t>
      </w:r>
      <w:proofErr w:type="spellStart"/>
      <w:r w:rsidRPr="00125132">
        <w:t>polysulfones</w:t>
      </w:r>
      <w:proofErr w:type="spellEnd"/>
      <w:r w:rsidRPr="00125132">
        <w:t xml:space="preserve"> de </w:t>
      </w:r>
      <w:proofErr w:type="spellStart"/>
      <w:r w:rsidRPr="00125132">
        <w:t>phénylène</w:t>
      </w:r>
      <w:proofErr w:type="spellEnd"/>
      <w:r w:rsidRPr="00125132">
        <w:t xml:space="preserve"> (PPS), plus récents, transparents, allient résistance à la température, propriétés mécaniques et électriques élevées.</w:t>
      </w:r>
    </w:p>
    <w:p w:rsidR="00D35342" w:rsidRPr="00125132" w:rsidRDefault="00D35342" w:rsidP="00D35342"/>
    <w:p w:rsidR="00D35342" w:rsidRPr="00125132" w:rsidRDefault="00D35342" w:rsidP="00D35342">
      <w:pPr>
        <w:pStyle w:val="Titre2"/>
        <w:pBdr>
          <w:bottom w:val="none" w:sz="0" w:space="0" w:color="auto"/>
        </w:pBdr>
        <w:ind w:left="0" w:firstLine="0"/>
        <w:jc w:val="left"/>
      </w:pPr>
      <w:bookmarkStart w:id="114" w:name="_Toc382341767"/>
      <w:r w:rsidRPr="00125132">
        <w:t>Thermodurcissables</w:t>
      </w:r>
      <w:bookmarkEnd w:id="114"/>
    </w:p>
    <w:p w:rsidR="00D35342" w:rsidRPr="00125132" w:rsidRDefault="00D35342" w:rsidP="00D35342">
      <w:r w:rsidRPr="00125132">
        <w:sym w:font="Symbol" w:char="F0B7"/>
      </w:r>
      <w:r w:rsidRPr="00125132">
        <w:t xml:space="preserve"> Ils ne ramollissent pas et ne se déforment pas sous l'action de la chaleur. Une fois </w:t>
      </w:r>
      <w:proofErr w:type="gramStart"/>
      <w:r w:rsidRPr="00125132">
        <w:t>créés</w:t>
      </w:r>
      <w:proofErr w:type="gramEnd"/>
      <w:r w:rsidRPr="00125132">
        <w:t xml:space="preserve"> il n'est plus possible de les remodeler par chauffage.</w:t>
      </w:r>
    </w:p>
    <w:p w:rsidR="00D35342" w:rsidRPr="00125132" w:rsidRDefault="00D35342" w:rsidP="00D35342"/>
    <w:p w:rsidR="00D35342" w:rsidRPr="00125132" w:rsidRDefault="00D35342" w:rsidP="00D35342">
      <w:r w:rsidRPr="00125132">
        <w:sym w:font="Symbol" w:char="F0B7"/>
      </w:r>
      <w:r w:rsidRPr="00125132">
        <w:t xml:space="preserve"> Au moment de la mise en œuvre, ils ramollissent dans un premier temps, puis durcissent </w:t>
      </w:r>
      <w:proofErr w:type="spellStart"/>
      <w:r w:rsidRPr="00125132">
        <w:t>demanière</w:t>
      </w:r>
      <w:proofErr w:type="spellEnd"/>
      <w:r w:rsidRPr="00125132">
        <w:t xml:space="preserve"> irréversible sous l'action prolongée de la chaleur (comparable à la cuisson du blanc d'œuf).</w:t>
      </w:r>
    </w:p>
    <w:p w:rsidR="00D35342" w:rsidRPr="00125132" w:rsidRDefault="00D35342" w:rsidP="00D35342"/>
    <w:p w:rsidR="00D35342" w:rsidRPr="00125132" w:rsidRDefault="00D35342" w:rsidP="00010D37">
      <w:pPr>
        <w:pStyle w:val="Titre3"/>
        <w:numPr>
          <w:ilvl w:val="0"/>
          <w:numId w:val="11"/>
        </w:numPr>
        <w:jc w:val="left"/>
      </w:pPr>
      <w:r w:rsidRPr="00125132">
        <w:t>Propriétés principales</w:t>
      </w:r>
    </w:p>
    <w:p w:rsidR="00D35342" w:rsidRPr="00125132" w:rsidRDefault="00D35342" w:rsidP="00D35342">
      <w:pPr>
        <w:sectPr w:rsidR="00D35342" w:rsidRPr="00125132" w:rsidSect="00DE736B">
          <w:pgSz w:w="11907" w:h="16840" w:code="9"/>
          <w:pgMar w:top="1134" w:right="567" w:bottom="1134" w:left="1134" w:header="567" w:footer="340" w:gutter="0"/>
          <w:cols w:space="720"/>
          <w:docGrid w:linePitch="299"/>
        </w:sectPr>
      </w:pPr>
      <w:r w:rsidRPr="00125132">
        <w:sym w:font="Symbol" w:char="F0B7"/>
      </w:r>
      <w:r w:rsidRPr="00125132">
        <w:t xml:space="preserve"> Ils présentent une bonne tenue aux températures élevées (&gt; 200 °C), aux attaques chimiques, une meilleure résistance au fluage que les thermoplastiques (conservent une meilleure stabilité dimensionnelle dans le temps), une bonne rigidité pour un prix de matière première peu élevé et faible retrait au moulage.</w:t>
      </w:r>
    </w:p>
    <w:p w:rsidR="00D35342" w:rsidRPr="00125132" w:rsidRDefault="00D35342" w:rsidP="00D35342">
      <w:r w:rsidRPr="00125132">
        <w:lastRenderedPageBreak/>
        <w:sym w:font="Symbol" w:char="F0B7"/>
      </w:r>
      <w:r w:rsidRPr="00125132">
        <w:t xml:space="preserve"> Inconvénients : mise en œuvre moins pratique et plus lente que les thermoplastiques ; pas de moulage par injection et cadences de fabrication assez faibles.</w:t>
      </w:r>
    </w:p>
    <w:p w:rsidR="00D35342" w:rsidRPr="00125132" w:rsidRDefault="00D35342" w:rsidP="00D35342"/>
    <w:p w:rsidR="00D35342" w:rsidRPr="00125132" w:rsidRDefault="00D35342" w:rsidP="00D35342">
      <w:pPr>
        <w:pStyle w:val="Titre3"/>
        <w:jc w:val="left"/>
      </w:pPr>
      <w:r w:rsidRPr="00125132">
        <w:t>Principales familles</w:t>
      </w:r>
    </w:p>
    <w:p w:rsidR="00D35342" w:rsidRPr="00125132" w:rsidRDefault="00D35342" w:rsidP="00010D37">
      <w:pPr>
        <w:pStyle w:val="Paragraphedeliste"/>
        <w:numPr>
          <w:ilvl w:val="0"/>
          <w:numId w:val="33"/>
        </w:numPr>
        <w:jc w:val="left"/>
      </w:pPr>
      <w:r w:rsidRPr="00125132">
        <w:t>Les phénoplastes (PF) noirs ou bruns (« bakélite ») et les aminoplastes blancs ou crème (urée formaldéhyde UF, mélamine-formol MF) sont les plus courants et les moins coûteux.</w:t>
      </w:r>
    </w:p>
    <w:p w:rsidR="00D35342" w:rsidRPr="00125132" w:rsidRDefault="00D35342" w:rsidP="00010D37">
      <w:pPr>
        <w:pStyle w:val="Paragraphedeliste"/>
        <w:numPr>
          <w:ilvl w:val="0"/>
          <w:numId w:val="33"/>
        </w:numPr>
        <w:jc w:val="left"/>
      </w:pPr>
      <w:r w:rsidRPr="00125132">
        <w:t>Les époxydes (EP), les polyesters (UP) et les polyuréthannes (PUR) peuvent être classés dans le groupe des plastiques techniques.</w:t>
      </w:r>
    </w:p>
    <w:p w:rsidR="00D35342" w:rsidRPr="00125132" w:rsidRDefault="00D35342" w:rsidP="00010D37">
      <w:pPr>
        <w:pStyle w:val="Paragraphedeliste"/>
        <w:numPr>
          <w:ilvl w:val="0"/>
          <w:numId w:val="33"/>
        </w:numPr>
        <w:jc w:val="left"/>
      </w:pPr>
      <w:r w:rsidRPr="00125132">
        <w:t xml:space="preserve">Pour les hautes performances, plus coûteux, on a les </w:t>
      </w:r>
      <w:proofErr w:type="spellStart"/>
      <w:r w:rsidRPr="00125132">
        <w:t>polyimides</w:t>
      </w:r>
      <w:proofErr w:type="spellEnd"/>
      <w:r w:rsidRPr="00125132">
        <w:t xml:space="preserve"> PF, qui conservent leurs propriétés mécaniques et électriques </w:t>
      </w:r>
      <w:proofErr w:type="spellStart"/>
      <w:r w:rsidRPr="00125132">
        <w:t>au delà</w:t>
      </w:r>
      <w:proofErr w:type="spellEnd"/>
      <w:r w:rsidRPr="00125132">
        <w:t xml:space="preserve"> de 300 °C, et les silicones SI, qui résistent à la chaleur et ont des propriétés mécaniques élevées.</w:t>
      </w:r>
    </w:p>
    <w:p w:rsidR="00D35342" w:rsidRPr="00125132" w:rsidRDefault="00D35342" w:rsidP="00D35342"/>
    <w:p w:rsidR="00D35342" w:rsidRPr="00125132" w:rsidRDefault="00D35342" w:rsidP="00D35342">
      <w:pPr>
        <w:pStyle w:val="Titre2"/>
        <w:pBdr>
          <w:bottom w:val="none" w:sz="0" w:space="0" w:color="auto"/>
        </w:pBdr>
        <w:ind w:left="0" w:firstLine="0"/>
        <w:jc w:val="left"/>
      </w:pPr>
      <w:bookmarkStart w:id="115" w:name="_Toc382341768"/>
      <w:r w:rsidRPr="00125132">
        <w:t>Élastomères ou caoutchoucs</w:t>
      </w:r>
      <w:bookmarkEnd w:id="115"/>
    </w:p>
    <w:p w:rsidR="00D35342" w:rsidRPr="00125132" w:rsidRDefault="00D35342" w:rsidP="00D35342">
      <w:r w:rsidRPr="00125132">
        <w:sym w:font="Symbol" w:char="F0B7"/>
      </w:r>
      <w:r w:rsidRPr="00125132">
        <w:t xml:space="preserve"> Ils sont obtenus par synthèse chimique, comme les plastiques, et possèdent des propriétés comparables à celles du caoutchouc naturel. Le néoprène (1930) fut le premier caoutchouc de synthèse.</w:t>
      </w:r>
    </w:p>
    <w:p w:rsidR="00D35342" w:rsidRPr="00125132" w:rsidRDefault="00D35342" w:rsidP="00D35342"/>
    <w:p w:rsidR="00D35342" w:rsidRPr="00125132" w:rsidRDefault="00D35342" w:rsidP="00D35342">
      <w:r w:rsidRPr="00125132">
        <w:sym w:font="Symbol" w:char="F0B7"/>
      </w:r>
      <w:r w:rsidRPr="00125132">
        <w:t xml:space="preserve"> Applications : pneumatiques, courroies, tapis, tuyaux, amortisseurs, joints d'étanchéité, revêtements divers, pièces mécaniques, chaussures...</w:t>
      </w:r>
    </w:p>
    <w:p w:rsidR="00D35342" w:rsidRPr="00125132" w:rsidRDefault="00D35342" w:rsidP="00D35342"/>
    <w:p w:rsidR="00D35342" w:rsidRPr="00125132" w:rsidRDefault="00D35342" w:rsidP="00D35342">
      <w:pPr>
        <w:jc w:val="center"/>
      </w:pPr>
      <w:r w:rsidRPr="00125132">
        <w:drawing>
          <wp:inline distT="0" distB="0" distL="0" distR="0" wp14:anchorId="4441FFD5" wp14:editId="33005D5B">
            <wp:extent cx="3328670" cy="1428030"/>
            <wp:effectExtent l="19050" t="0" r="5080" b="0"/>
            <wp:docPr id="45" name="Image 45" descr="C:\Users\JPP\Documents\BROUILLON\2014_03_11\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PP\Documents\BROUILLON\2014_03_11\IMG_0010.jpg"/>
                    <pic:cNvPicPr>
                      <a:picLocks noChangeAspect="1" noChangeArrowheads="1"/>
                    </pic:cNvPicPr>
                  </pic:nvPicPr>
                  <pic:blipFill>
                    <a:blip r:embed="rId109" cstate="print"/>
                    <a:srcRect/>
                    <a:stretch>
                      <a:fillRect/>
                    </a:stretch>
                  </pic:blipFill>
                  <pic:spPr bwMode="auto">
                    <a:xfrm>
                      <a:off x="0" y="0"/>
                      <a:ext cx="3328670" cy="142803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010D37">
      <w:pPr>
        <w:pStyle w:val="Titre3"/>
        <w:numPr>
          <w:ilvl w:val="0"/>
          <w:numId w:val="11"/>
        </w:numPr>
        <w:jc w:val="left"/>
      </w:pPr>
      <w:r w:rsidRPr="00125132">
        <w:t>Principales caractéristiques</w:t>
      </w:r>
    </w:p>
    <w:p w:rsidR="00D35342" w:rsidRPr="00125132" w:rsidRDefault="00D35342" w:rsidP="00D35342">
      <w:r w:rsidRPr="00125132">
        <w:sym w:font="Symbol" w:char="F0B7"/>
      </w:r>
      <w:r w:rsidRPr="00125132">
        <w:t xml:space="preserve"> La propriété la plus remarquable est l'élasticité ou la capacité à s'allonger sans se rompre (A% très élevé, jusqu'à 1 000%). À 1'opposé le module d'élasticité longitudinal E reste très petit (&lt; 10 N/mm2 : près de 200 000 pour les aciers) traduisant une faible rigidité.</w:t>
      </w:r>
    </w:p>
    <w:p w:rsidR="00D35342" w:rsidRPr="00125132" w:rsidRDefault="00D35342" w:rsidP="00D35342"/>
    <w:p w:rsidR="00D35342" w:rsidRPr="00125132" w:rsidRDefault="00D35342" w:rsidP="00D35342">
      <w:pPr>
        <w:pStyle w:val="Titre3"/>
        <w:jc w:val="left"/>
      </w:pPr>
      <w:r w:rsidRPr="00125132">
        <w:t>Élastomères vulcanisés</w:t>
      </w:r>
    </w:p>
    <w:p w:rsidR="00D35342" w:rsidRPr="00125132" w:rsidRDefault="00D35342" w:rsidP="00D35342">
      <w:r w:rsidRPr="00125132">
        <w:sym w:font="Symbol" w:char="F0B7"/>
      </w:r>
      <w:r w:rsidRPr="00125132">
        <w:t xml:space="preserve"> Ce sont les plus traditionnels. La vulcanisation consiste à incorporer du soufre au caoutchouc afin d'améliorer la résistance tout en maintenant l'élasticité. Ils peuvent être extrudés ou moulés.</w:t>
      </w:r>
    </w:p>
    <w:p w:rsidR="00D35342" w:rsidRPr="00125132" w:rsidRDefault="00D35342" w:rsidP="00D35342"/>
    <w:p w:rsidR="00D35342" w:rsidRPr="00125132" w:rsidRDefault="00D35342" w:rsidP="00D35342">
      <w:r w:rsidRPr="00125132">
        <w:sym w:font="Symbol" w:char="F0B7"/>
      </w:r>
      <w:r w:rsidRPr="00125132">
        <w:t xml:space="preserve"> Principales nuances : caoutchouc naturel, nitrile, butyle, </w:t>
      </w:r>
      <w:proofErr w:type="spellStart"/>
      <w:r w:rsidRPr="00125132">
        <w:t>chloroprène</w:t>
      </w:r>
      <w:proofErr w:type="spellEnd"/>
      <w:r w:rsidRPr="00125132">
        <w:t xml:space="preserve">, EPDM (éthylène </w:t>
      </w:r>
      <w:proofErr w:type="spellStart"/>
      <w:r w:rsidRPr="00125132">
        <w:t>pro-pylène</w:t>
      </w:r>
      <w:proofErr w:type="spellEnd"/>
      <w:r w:rsidRPr="00125132">
        <w:t>), SBR (styrène-butadiène).</w:t>
      </w:r>
    </w:p>
    <w:p w:rsidR="00D35342" w:rsidRDefault="00D35342" w:rsidP="00D35342">
      <w:pPr>
        <w:jc w:val="center"/>
      </w:pPr>
      <w:r w:rsidRPr="00125132">
        <w:drawing>
          <wp:inline distT="0" distB="0" distL="0" distR="0" wp14:anchorId="7721691E" wp14:editId="57CA9E55">
            <wp:extent cx="3834020" cy="2016760"/>
            <wp:effectExtent l="19050" t="0" r="0" b="0"/>
            <wp:docPr id="46" name="Image 46" descr="C:\Users\JPP\Documents\BROUILLON\2014_03_11\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PP\Documents\BROUILLON\2014_03_11\IMG_0011.jpg"/>
                    <pic:cNvPicPr>
                      <a:picLocks noChangeAspect="1" noChangeArrowheads="1"/>
                    </pic:cNvPicPr>
                  </pic:nvPicPr>
                  <pic:blipFill>
                    <a:blip r:embed="rId110" cstate="print"/>
                    <a:srcRect/>
                    <a:stretch>
                      <a:fillRect/>
                    </a:stretch>
                  </pic:blipFill>
                  <pic:spPr bwMode="auto">
                    <a:xfrm>
                      <a:off x="0" y="0"/>
                      <a:ext cx="3837276" cy="2018473"/>
                    </a:xfrm>
                    <a:prstGeom prst="rect">
                      <a:avLst/>
                    </a:prstGeom>
                    <a:noFill/>
                    <a:ln w="9525">
                      <a:noFill/>
                      <a:miter lim="800000"/>
                      <a:headEnd/>
                      <a:tailEnd/>
                    </a:ln>
                  </pic:spPr>
                </pic:pic>
              </a:graphicData>
            </a:graphic>
          </wp:inline>
        </w:drawing>
      </w:r>
    </w:p>
    <w:p w:rsidR="004B75BE" w:rsidRDefault="004B75BE" w:rsidP="00D35342">
      <w:pPr>
        <w:jc w:val="center"/>
      </w:pPr>
    </w:p>
    <w:p w:rsidR="00D35342" w:rsidRPr="00125132" w:rsidRDefault="004B75BE" w:rsidP="00D35342">
      <w:pPr>
        <w:pStyle w:val="Titre3"/>
        <w:jc w:val="left"/>
      </w:pPr>
      <w:proofErr w:type="spellStart"/>
      <w:proofErr w:type="gramStart"/>
      <w:r>
        <w:t>h</w:t>
      </w:r>
      <w:r w:rsidR="00D35342" w:rsidRPr="00125132">
        <w:t>Élastomères</w:t>
      </w:r>
      <w:proofErr w:type="spellEnd"/>
      <w:proofErr w:type="gramEnd"/>
      <w:r w:rsidR="00D35342" w:rsidRPr="00125132">
        <w:t xml:space="preserve"> thermoplastiques</w:t>
      </w:r>
    </w:p>
    <w:p w:rsidR="00D35342" w:rsidRPr="00125132" w:rsidRDefault="00D35342" w:rsidP="00D35342">
      <w:r w:rsidRPr="00125132">
        <w:lastRenderedPageBreak/>
        <w:sym w:font="Symbol" w:char="F0B7"/>
      </w:r>
      <w:r w:rsidRPr="00125132">
        <w:t xml:space="preserve"> Plus récents, ils ont les qualités des élastomères vulcanisés haut de gamme avec en plus la simplicité de mise en œuvre des </w:t>
      </w:r>
      <w:proofErr w:type="gramStart"/>
      <w:r w:rsidRPr="00125132">
        <w:t>plastiques</w:t>
      </w:r>
      <w:proofErr w:type="gramEnd"/>
      <w:r w:rsidRPr="00125132">
        <w:t xml:space="preserve"> thermoplastiques (moulage par injection, pas de vulcanisation).</w:t>
      </w:r>
    </w:p>
    <w:p w:rsidR="00D35342" w:rsidRPr="00125132" w:rsidRDefault="00D35342" w:rsidP="00D35342"/>
    <w:p w:rsidR="00D35342" w:rsidRPr="00125132" w:rsidRDefault="00D35342" w:rsidP="00D35342">
      <w:r w:rsidRPr="00125132">
        <w:sym w:font="Symbol" w:char="F0B7"/>
      </w:r>
      <w:r w:rsidRPr="00125132">
        <w:t xml:space="preserve"> Principales nuances :</w:t>
      </w:r>
    </w:p>
    <w:p w:rsidR="00D35342" w:rsidRPr="00125132" w:rsidRDefault="00D35342" w:rsidP="00010D37">
      <w:pPr>
        <w:pStyle w:val="Paragraphedeliste"/>
        <w:numPr>
          <w:ilvl w:val="0"/>
          <w:numId w:val="34"/>
        </w:numPr>
        <w:jc w:val="left"/>
      </w:pPr>
      <w:r w:rsidRPr="00125132">
        <w:t xml:space="preserve">Polyuréthane (pur) : grande dureté, résistance à l'abrasion et au déchirement, </w:t>
      </w:r>
      <w:proofErr w:type="spellStart"/>
      <w:r w:rsidRPr="00125132">
        <w:t>faibletenue</w:t>
      </w:r>
      <w:proofErr w:type="spellEnd"/>
      <w:r w:rsidRPr="00125132">
        <w:t xml:space="preserve"> à la chaleur et à l'humidité.</w:t>
      </w:r>
    </w:p>
    <w:p w:rsidR="00D35342" w:rsidRPr="00125132" w:rsidRDefault="00D35342" w:rsidP="00010D37">
      <w:pPr>
        <w:pStyle w:val="Paragraphedeliste"/>
        <w:numPr>
          <w:ilvl w:val="0"/>
          <w:numId w:val="34"/>
        </w:numPr>
        <w:jc w:val="left"/>
      </w:pPr>
      <w:r w:rsidRPr="00125132">
        <w:t>Polyacrylates (ACM) : résistance aux températures, à l'huile et à l'ozone de l'air, faible tenue à l'eau.</w:t>
      </w:r>
    </w:p>
    <w:p w:rsidR="00D35342" w:rsidRPr="00125132" w:rsidRDefault="00D35342" w:rsidP="00010D37">
      <w:pPr>
        <w:pStyle w:val="Paragraphedeliste"/>
        <w:numPr>
          <w:ilvl w:val="0"/>
          <w:numId w:val="34"/>
        </w:numPr>
        <w:jc w:val="left"/>
      </w:pPr>
      <w:r w:rsidRPr="00125132">
        <w:t>Silicones (VMQ et PVMQ) : résistent aux hautes et basses températures tout en conservant une bonne résistance mécanique, mais tenue moyenne à l'huile.</w:t>
      </w:r>
    </w:p>
    <w:p w:rsidR="00D35342" w:rsidRPr="00125132" w:rsidRDefault="00D35342" w:rsidP="00010D37">
      <w:pPr>
        <w:pStyle w:val="Paragraphedeliste"/>
        <w:numPr>
          <w:ilvl w:val="0"/>
          <w:numId w:val="34"/>
        </w:numPr>
        <w:jc w:val="left"/>
      </w:pPr>
      <w:proofErr w:type="spellStart"/>
      <w:r w:rsidRPr="00125132">
        <w:t>Fluorosilicones</w:t>
      </w:r>
      <w:proofErr w:type="spellEnd"/>
      <w:r w:rsidRPr="00125132">
        <w:t xml:space="preserve"> (FMQ) : mêmes caractéristiques que les silicones avec une meilleure résistance à l'huile.</w:t>
      </w:r>
    </w:p>
    <w:p w:rsidR="00D35342" w:rsidRPr="00125132" w:rsidRDefault="00D35342" w:rsidP="00D35342">
      <w:pPr>
        <w:pStyle w:val="Paragraphedeliste"/>
      </w:pPr>
    </w:p>
    <w:p w:rsidR="00D35342" w:rsidRPr="00125132" w:rsidRDefault="00D35342" w:rsidP="00D35342">
      <w:pPr>
        <w:jc w:val="center"/>
      </w:pPr>
      <w:r w:rsidRPr="00125132">
        <w:drawing>
          <wp:inline distT="0" distB="0" distL="0" distR="0" wp14:anchorId="30ED73DF" wp14:editId="2082F141">
            <wp:extent cx="1809750" cy="2161129"/>
            <wp:effectExtent l="19050" t="0" r="0" b="0"/>
            <wp:docPr id="20" name="Image 47" descr="C:\Users\JPP\Documents\BROUILLON\2014_03_11\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PP\Documents\BROUILLON\2014_03_11\IMG_0012.jpg"/>
                    <pic:cNvPicPr>
                      <a:picLocks noChangeAspect="1" noChangeArrowheads="1"/>
                    </pic:cNvPicPr>
                  </pic:nvPicPr>
                  <pic:blipFill>
                    <a:blip r:embed="rId111" cstate="print"/>
                    <a:srcRect l="5625" t="3523" r="5481" b="3859"/>
                    <a:stretch>
                      <a:fillRect/>
                    </a:stretch>
                  </pic:blipFill>
                  <pic:spPr bwMode="auto">
                    <a:xfrm>
                      <a:off x="0" y="0"/>
                      <a:ext cx="1809750" cy="2161129"/>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2"/>
        <w:pBdr>
          <w:bottom w:val="none" w:sz="0" w:space="0" w:color="auto"/>
        </w:pBdr>
        <w:ind w:left="0" w:firstLine="0"/>
        <w:jc w:val="left"/>
      </w:pPr>
      <w:bookmarkStart w:id="116" w:name="_Toc382341769"/>
      <w:r w:rsidRPr="00125132">
        <w:t>Domaines d’utilisation</w:t>
      </w:r>
      <w:bookmarkEnd w:id="116"/>
    </w:p>
    <w:p w:rsidR="00D35342" w:rsidRDefault="004B75BE" w:rsidP="00B00301">
      <w:r>
        <w:rPr>
          <w:noProof/>
          <w:lang w:eastAsia="fr-FR"/>
        </w:rPr>
        <w:drawing>
          <wp:inline distT="0" distB="0" distL="0" distR="0" wp14:anchorId="5162D947" wp14:editId="583662E4">
            <wp:extent cx="5974080" cy="4018280"/>
            <wp:effectExtent l="19050" t="0" r="7620" b="0"/>
            <wp:docPr id="26905" name="Image 26905" descr="C:\Users\JPP\Documents\BROUILLON\2014_03_11\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PP\Documents\BROUILLON\2014_03_11\IMG_0013.jpg"/>
                    <pic:cNvPicPr>
                      <a:picLocks noChangeAspect="1" noChangeArrowheads="1"/>
                    </pic:cNvPicPr>
                  </pic:nvPicPr>
                  <pic:blipFill>
                    <a:blip r:embed="rId112" cstate="print"/>
                    <a:srcRect/>
                    <a:stretch>
                      <a:fillRect/>
                    </a:stretch>
                  </pic:blipFill>
                  <pic:spPr bwMode="auto">
                    <a:xfrm>
                      <a:off x="0" y="0"/>
                      <a:ext cx="5974080" cy="4018280"/>
                    </a:xfrm>
                    <a:prstGeom prst="rect">
                      <a:avLst/>
                    </a:prstGeom>
                    <a:noFill/>
                    <a:ln w="9525">
                      <a:noFill/>
                      <a:miter lim="800000"/>
                      <a:headEnd/>
                      <a:tailEnd/>
                    </a:ln>
                  </pic:spPr>
                </pic:pic>
              </a:graphicData>
            </a:graphic>
          </wp:inline>
        </w:drawing>
      </w:r>
    </w:p>
    <w:sectPr w:rsidR="00D35342" w:rsidSect="00DE736B">
      <w:headerReference w:type="default" r:id="rId113"/>
      <w:footerReference w:type="default" r:id="rId114"/>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0D37" w:rsidRPr="00DC02BB" w:rsidRDefault="00010D37">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010D37" w:rsidRPr="00DC02BB" w:rsidRDefault="00010D37">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SOCPEUR">
    <w:altName w:val="Arial"/>
    <w:charset w:val="00"/>
    <w:family w:val="swiss"/>
    <w:pitch w:val="variable"/>
    <w:sig w:usb0="00000003"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4B79" w:rsidRPr="00245FC4" w:rsidRDefault="00084B79" w:rsidP="00DA6248">
    <w:pPr>
      <w:pStyle w:val="Pieddepage"/>
      <w:pBdr>
        <w:top w:val="single" w:sz="4" w:space="1" w:color="auto"/>
      </w:pBdr>
      <w:rPr>
        <w:rFonts w:eastAsiaTheme="minorHAnsi" w:cs="Calibri"/>
        <w:sz w:val="16"/>
        <w:szCs w:val="16"/>
      </w:rPr>
    </w:pPr>
    <w:fldSimple w:instr=" FILENAME  \* MERGEFORMAT ">
      <w:r w:rsidRPr="00A4077E">
        <w:rPr>
          <w:rFonts w:eastAsiaTheme="minorHAnsi" w:cs="Calibri"/>
          <w:noProof/>
          <w:sz w:val="16"/>
          <w:szCs w:val="16"/>
        </w:rPr>
        <w:t>07_Cpt</w:t>
      </w:r>
      <w:r w:rsidRPr="00A4077E">
        <w:rPr>
          <w:noProof/>
          <w:sz w:val="16"/>
          <w:szCs w:val="16"/>
        </w:rPr>
        <w:t>_03_LiaisonEncastrementDemontable_Cours.docx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BB42FF">
      <w:rPr>
        <w:rFonts w:eastAsiaTheme="minorHAnsi" w:cs="Calibri"/>
        <w:b/>
        <w:noProof/>
        <w:sz w:val="16"/>
        <w:szCs w:val="16"/>
      </w:rPr>
      <w:t>26</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BB42FF" w:rsidRPr="00BB42FF">
        <w:rPr>
          <w:rFonts w:eastAsiaTheme="minorHAnsi" w:cs="Calibri"/>
          <w:b/>
          <w:noProof/>
          <w:sz w:val="16"/>
          <w:szCs w:val="16"/>
        </w:rPr>
        <w:t>26</w:t>
      </w:r>
    </w:fldSimple>
  </w:p>
  <w:p w:rsidR="00084B79" w:rsidRPr="00671D30" w:rsidRDefault="00084B79"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0D37" w:rsidRPr="00DC02BB" w:rsidRDefault="00010D37">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010D37" w:rsidRPr="00DC02BB" w:rsidRDefault="00010D37">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1">
    <w:p w:rsidR="00084B79" w:rsidRDefault="00084B79">
      <w:pPr>
        <w:pStyle w:val="Notedebasdepage"/>
      </w:pPr>
      <w:r>
        <w:rPr>
          <w:rStyle w:val="Appelnotedebasdep"/>
        </w:rPr>
        <w:footnoteRef/>
      </w:r>
      <w:r>
        <w:t xml:space="preserve"> </w:t>
      </w:r>
      <w:r w:rsidRPr="000158B1">
        <w:t>http://airbushelicopters.ajaris.com/airbushelicopters/media/22931</w:t>
      </w:r>
    </w:p>
  </w:footnote>
  <w:footnote w:id="2">
    <w:p w:rsidR="00084B79" w:rsidRDefault="00084B79">
      <w:pPr>
        <w:pStyle w:val="Notedebasdepage"/>
      </w:pPr>
      <w:r>
        <w:rPr>
          <w:rStyle w:val="Appelnotedebasdep"/>
        </w:rPr>
        <w:footnoteRef/>
      </w:r>
      <w:r>
        <w:t xml:space="preserve"> Banque PT SI B 2012 – UPSTI (X. Pessoles, R. </w:t>
      </w:r>
      <w:proofErr w:type="spellStart"/>
      <w:r>
        <w:t>Costadoat</w:t>
      </w:r>
      <w:proofErr w:type="spellEnd"/>
      <w:r>
        <w:t xml:space="preserve">, P. </w:t>
      </w:r>
      <w:proofErr w:type="spellStart"/>
      <w:r>
        <w:t>Bourzac</w:t>
      </w:r>
      <w:proofErr w:type="spellEnd"/>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084B79" w:rsidTr="00270772">
      <w:tc>
        <w:tcPr>
          <w:tcW w:w="4644" w:type="dxa"/>
        </w:tcPr>
        <w:p w:rsidR="00084B79" w:rsidRDefault="00084B79" w:rsidP="00DA624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07 – Étude des systèmes mécaniques – Concevoir</w:t>
          </w:r>
        </w:p>
      </w:tc>
      <w:tc>
        <w:tcPr>
          <w:tcW w:w="2253" w:type="dxa"/>
        </w:tcPr>
        <w:p w:rsidR="00084B79" w:rsidRDefault="00084B79" w:rsidP="00DA6248">
          <w:pPr>
            <w:pStyle w:val="En-tte"/>
            <w:rPr>
              <w:rFonts w:eastAsiaTheme="minorHAnsi" w:cs="Calibri"/>
              <w:i/>
              <w:sz w:val="16"/>
              <w:szCs w:val="16"/>
            </w:rPr>
          </w:pPr>
        </w:p>
      </w:tc>
      <w:tc>
        <w:tcPr>
          <w:tcW w:w="3449" w:type="dxa"/>
          <w:vMerge w:val="restart"/>
          <w:vAlign w:val="center"/>
        </w:tcPr>
        <w:p w:rsidR="00084B79" w:rsidRDefault="00084B79"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1E779EA" wp14:editId="183CC4CD">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 name="Group 133"/>
                            <wpg:cNvGrpSpPr>
                              <a:grpSpLocks/>
                            </wpg:cNvGrpSpPr>
                            <wpg:grpSpPr bwMode="auto">
                              <a:xfrm>
                                <a:off x="2604" y="1188"/>
                                <a:ext cx="5904" cy="5984"/>
                                <a:chOff x="2084" y="1308"/>
                                <a:chExt cx="5904" cy="5984"/>
                              </a:xfrm>
                            </wpg:grpSpPr>
                            <wps:wsp>
                              <wps:cNvPr id="10"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EnHcIAAADaAAAADwAAAGRycy9kb3ducmV2LnhtbESPQYvCMBSE74L/ITzBi2iq4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EnHc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ce8QAAADbAAAADwAAAGRycy9kb3ducmV2LnhtbESPT2vCQBDF7wW/wzJCL0U39lBjdBVb&#10;KEhv/kE8DtkxCWZnQ3YT02/vHARvM7w37/1mtRlcrXpqQ+XZwGyagCLOva24MHA6/k5SUCEiW6w9&#10;k4F/CrBZj95WmFl/5z31h1goCeGQoYEyxibTOuQlOQxT3xCLdvWtwyhrW2jb4l3CXa0/k+RLO6xY&#10;Gkps6Kek/HbonIGu/vs4duc464vvfn5NF+lluARj3sfDdgkq0hBf5uf1zgq+0MsvMoBe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px7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YwMAAAADbAAAADwAAAGRycy9kb3ducmV2LnhtbERPTYvCMBC9C/6HMIIXWVMVy9o1igiC&#10;J2GroMehGduyzaQ2sa3/3iws7G0e73PW295UoqXGlZYVzKYRCOLM6pJzBZfz4eMThPPIGivLpOBF&#10;Drab4WCNibYdf1Ob+lyEEHYJKii8rxMpXVaQQTe1NXHg7rYx6ANscqkb7EK4qeQ8imJpsOTQUGBN&#10;+4Kyn/RpFJyWk7ht/WPi8HTDLr2y7KqFUuNRv/sC4an3/+I/91GH+Sv4/SUc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nmMDAAAAA2wAAAA8AAAAAAAAAAAAAAAAA&#10;oQIAAGRycy9kb3ducmV2LnhtbFBLBQYAAAAABAAEAPkAAACOAw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yHsIAAADaAAAADwAAAGRycy9kb3ducmV2LnhtbESPQWuDQBSE74X8h+UVcgnN2pRKMa5S&#10;CoWehJpAcny4Lyp13xp3q+bfZwOBHIeZ+YZJ89l0YqTBtZYVvK4jEMSV1S3XCva775cPEM4ja+ws&#10;k4ILOcizxVOKibYT/9JY+loECLsEFTTe94mUrmrIoFvbnjh4JzsY9EEOtdQDTgFuOrmJolgabDks&#10;NNjTV0PVX/lvFBTvq3gc/XnlsDjiVB5YTt2bUsvn+XMLwtPsH+F7+0criOF2JdwA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tyHsIAAADaAAAADwAAAAAAAAAAAAAA&#10;AAChAgAAZHJzL2Rvd25yZXYueG1sUEsFBgAAAAAEAAQA+QAAAJADA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fXhcEAAADaAAAADwAAAGRycy9kb3ducmV2LnhtbESPQYvCMBSE74L/ITzBi6ypil3pGkUE&#10;wZOwVdDjo3m2ZZuX2sS2/nuzsLDHYWa+Ydbb3lSipcaVlhXMphEI4szqknMFl/PhYwXCeWSNlWVS&#10;8CIH281wsMZE246/qU19LgKEXYIKCu/rREqXFWTQTW1NHLy7bQz6IJtc6ga7ADeVnEdRLA2WHBYK&#10;rGlfUPaTPo2C03ISt61/TByebtilV5ZdtVBqPOp3XyA89f4//Nc+agWf8Hsl3AC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Z9eFwQAAANo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ssMAAADbAAAADwAAAGRycy9kb3ducmV2LnhtbESPT4vCMBTE7wt+h/AEL4umelhrbSq6&#10;sCB78w/i8dE822LzUpq01m9vFhY8DjPzGybdDKYWPbWusqxgPotAEOdWV1woOJ9+pjEI55E11pZJ&#10;wZMcbLLRR4qJtg8+UH/0hQgQdgkqKL1vEildXpJBN7MNcfButjXog2wLqVt8BLip5SKKvqTBisNC&#10;iQ19l5Tfj51R0NW/n6fu4ud9seuXt3gVX4erU2oyHrZrEJ4G/w7/t/dawWIJf1/CD5D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jzrL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awMAAAADbAAAADwAAAGRycy9kb3ducmV2LnhtbERPy4rCMBTdC/5DuIIb0VQXM7U2ig4M&#10;DLMbK+Ly0tw+sLkpTVrr308WgsvDeaeH0TRioM7VlhWsVxEI4tzqmksFl+x7GYNwHlljY5kUPMnB&#10;YT+dpJho++A/Gs6+FCGEXYIKKu/bREqXV2TQrWxLHLjCdgZ9gF0pdYePEG4auYmiD2mw5tBQYUtf&#10;FeX3c28U9M3vIuuvfj2Up+GziLfxbbw5peaz8bgD4Wn0b/HL/aMVbMLY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8WsD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tGMIAAADaAAAADwAAAGRycy9kb3ducmV2LnhtbESPT4vCMBTE7wv7HcJb8LJoqget3UZR&#10;QRBvqyIeH83rH7Z5KU1a67c3woLHYWZ+w6TrwdSip9ZVlhVMJxEI4szqigsFl/N+HINwHlljbZkU&#10;PMjBevX5kWKi7Z1/qT/5QgQIuwQVlN43iZQuK8mgm9iGOHi5bQ36INtC6hbvAW5qOYuiuTRYcVgo&#10;saFdSdnfqTMKuvr4fe6uftoX236Rx8v4NtycUqOvYfMDwtPg3+H/9kErWMLrSr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wtGMIAAADaAAAADwAAAAAAAAAAAAAA&#10;AAChAgAAZHJzL2Rvd25yZXYueG1sUEsFBgAAAAAEAAQA+QAAAJADA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SsEAAADbAAAADwAAAGRycy9kb3ducmV2LnhtbESPQYvCMBSE74L/ITxhL6KpFkWqUUQQ&#10;PAlbF9bjo3m2xealNrHt/vuNIHgcZuYbZrPrTSVaalxpWcFsGoEgzqwuOVfwczlOViCcR9ZYWSYF&#10;f+Rgtx0ONpho2/E3tanPRYCwS1BB4X2dSOmyggy6qa2Jg3ezjUEfZJNL3WAX4KaS8yhaSoMlh4UC&#10;azoUlN3Tp1FwXoyXbesfY4fnK3bpL8uuipX6GvX7NQhPvf+E3+2TVhDH8PoSfo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vNKwQAAANsAAAAPAAAAAAAAAAAAAAAA&#10;AKECAABkcnMvZG93bnJldi54bWxQSwUGAAAAAAQABAD5AAAAjwM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GUxsEAAADbAAAADwAAAGRycy9kb3ducmV2LnhtbERPTWuDQBC9B/oflinkIs1qSkKxrlIC&#10;hZ6EmkJ7HNypSt1Z627U/PtsIJDbPN7nZMViejHR6DrLCpJNDIK4trrjRsHX8f3pBYTzyBp7y6Tg&#10;TA6K/GGVYartzJ80Vb4RIYRdigpa74dUSle3ZNBt7EAcuF87GvQBjo3UI84h3PRyG8d7abDj0NDi&#10;QIeW6r/qZBSUu2g/Tf4/clj+4Fx9s5z7Z6XWj8vbKwhPi7+Lb+4PHeYncP0lHCDz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ZTGwQAAANsAAAAPAAAAAAAAAAAAAAAA&#10;AKECAABkcnMvZG93bnJldi54bWxQSwUGAAAAAAQABAD5AAAAjwM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Yb8MAAADbAAAADwAAAGRycy9kb3ducmV2LnhtbESPQYvCMBSE74L/ITzBi2iqwl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6WG/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5hO74AAADbAAAADwAAAGRycy9kb3ducmV2LnhtbERPTYvCMBC9C/6HMIIXWVMVy9I1igiC&#10;J8Eq6HFoZttiM6lNbOu/NwfB4+N9rza9qURLjSstK5hNIxDEmdUl5wou5/3PLwjnkTVWlknBixxs&#10;1sPBChNtOz5Rm/pchBB2CSoovK8TKV1WkEE3tTVx4P5tY9AH2ORSN9iFcFPJeRTF0mDJoaHAmnYF&#10;Zff0aRQcl5O4bf1j4vB4wy69suyqhVLjUb/9A+Gp91/xx33QChZhbP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XmE7vgAAANsAAAAPAAAAAAAAAAAAAAAAAKEC&#10;AABkcnMvZG93bnJldi54bWxQSwUGAAAAAAQABAD5AAAAjAM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W/cMAAADbAAAADwAAAGRycy9kb3ducmV2LnhtbESPQYvCMBSE7wv+h/CEvSyaVmS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ZFv3DAAAA2wAAAA8AAAAAAAAAAAAA&#10;AAAAoQIAAGRycy9kb3ducmV2LnhtbFBLBQYAAAAABAAEAPkAAACR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SxcAAAADbAAAADwAAAGRycy9kb3ducmV2LnhtbERPTYvCMBC9C/6HMMJeZE1dUaTbVEQQ&#10;9iRYBT0OzWxbtpnUJrbdf28Ewds83uckm8HUoqPWVZYVzGcRCOLc6ooLBefT/nMNwnlkjbVlUvBP&#10;DjbpeJRgrG3PR+oyX4gQwi5GBaX3TSyly0sy6Ga2IQ7cr20N+gDbQuoW+xBuavkVRStpsOLQUGJD&#10;u5Lyv+xuFByW01XX+dvU4eGKfXZh2dcLpT4mw/YbhKfBv8Uv948O85fw/CUcIN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qksXAAAAA2wAAAA8AAAAAAAAAAAAAAAAA&#10;oQIAAGRycy9kb3ducmV2LnhtbFBLBQYAAAAABAAEAPkAAACOAw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group>
                    <w10:anchorlock/>
                  </v:group>
                </w:pict>
              </mc:Fallback>
            </mc:AlternateContent>
          </w:r>
          <w:r>
            <w:rPr>
              <w:rFonts w:eastAsiaTheme="minorHAnsi" w:cs="Calibri"/>
              <w:i/>
              <w:sz w:val="16"/>
              <w:szCs w:val="16"/>
            </w:rPr>
            <w:t xml:space="preserve">           </w:t>
          </w:r>
        </w:p>
      </w:tc>
    </w:tr>
    <w:tr w:rsidR="00084B79" w:rsidTr="00270772">
      <w:tc>
        <w:tcPr>
          <w:tcW w:w="4644" w:type="dxa"/>
        </w:tcPr>
        <w:p w:rsidR="00084B79" w:rsidRDefault="00084B79" w:rsidP="00290BC7">
          <w:pPr>
            <w:pStyle w:val="En-tte"/>
            <w:rPr>
              <w:rFonts w:eastAsiaTheme="minorHAnsi" w:cs="Calibri"/>
              <w:i/>
              <w:sz w:val="16"/>
              <w:szCs w:val="16"/>
            </w:rPr>
          </w:pPr>
          <w:r w:rsidRPr="00B42ACB">
            <w:rPr>
              <w:rFonts w:ascii="French Script MT" w:eastAsiaTheme="minorHAnsi" w:hAnsi="French Script MT" w:cs="Calibri"/>
              <w:sz w:val="16"/>
              <w:szCs w:val="16"/>
            </w:rPr>
            <w:t>Conception</w:t>
          </w:r>
          <w:r>
            <w:rPr>
              <w:rFonts w:ascii="French Script MT" w:eastAsiaTheme="minorHAnsi" w:hAnsi="French Script MT" w:cs="Calibri"/>
              <w:sz w:val="16"/>
              <w:szCs w:val="16"/>
            </w:rPr>
            <w:t xml:space="preserve"> – 3 – Liaison Encastrement Démontable</w:t>
          </w:r>
        </w:p>
      </w:tc>
      <w:tc>
        <w:tcPr>
          <w:tcW w:w="2253" w:type="dxa"/>
        </w:tcPr>
        <w:p w:rsidR="00084B79" w:rsidRDefault="00084B79" w:rsidP="00DA6248">
          <w:pPr>
            <w:pStyle w:val="En-tte"/>
            <w:rPr>
              <w:rFonts w:eastAsiaTheme="minorHAnsi" w:cs="Calibri"/>
              <w:i/>
              <w:sz w:val="16"/>
              <w:szCs w:val="16"/>
            </w:rPr>
          </w:pPr>
        </w:p>
      </w:tc>
      <w:tc>
        <w:tcPr>
          <w:tcW w:w="3449" w:type="dxa"/>
          <w:vMerge/>
        </w:tcPr>
        <w:p w:rsidR="00084B79" w:rsidRDefault="00084B79" w:rsidP="00DA6248">
          <w:pPr>
            <w:pStyle w:val="En-tte"/>
            <w:rPr>
              <w:rFonts w:eastAsiaTheme="minorHAnsi" w:cs="Calibri"/>
              <w:i/>
              <w:sz w:val="16"/>
              <w:szCs w:val="16"/>
            </w:rPr>
          </w:pPr>
        </w:p>
      </w:tc>
    </w:tr>
  </w:tbl>
  <w:p w:rsidR="00084B79" w:rsidRDefault="00084B79"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3592471"/>
    <w:multiLevelType w:val="hybridMultilevel"/>
    <w:tmpl w:val="5FF81ED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B6178"/>
    <w:multiLevelType w:val="hybridMultilevel"/>
    <w:tmpl w:val="64C0824C"/>
    <w:lvl w:ilvl="0" w:tplc="1F28C9EC">
      <w:start w:val="1"/>
      <w:numFmt w:val="bullet"/>
      <w:lvlText w:val="o"/>
      <w:lvlJc w:val="left"/>
      <w:pPr>
        <w:ind w:left="720" w:hanging="360"/>
      </w:pPr>
      <w:rPr>
        <w:rFonts w:ascii="Courier New" w:hAnsi="Courier New" w:cs="Courier New" w:hint="default"/>
      </w:rPr>
    </w:lvl>
    <w:lvl w:ilvl="1" w:tplc="F1A6FFF0" w:tentative="1">
      <w:start w:val="1"/>
      <w:numFmt w:val="bullet"/>
      <w:lvlText w:val="o"/>
      <w:lvlJc w:val="left"/>
      <w:pPr>
        <w:ind w:left="1440" w:hanging="360"/>
      </w:pPr>
      <w:rPr>
        <w:rFonts w:ascii="Courier New" w:hAnsi="Courier New" w:cs="Courier New" w:hint="default"/>
      </w:rPr>
    </w:lvl>
    <w:lvl w:ilvl="2" w:tplc="468CC66A" w:tentative="1">
      <w:start w:val="1"/>
      <w:numFmt w:val="bullet"/>
      <w:lvlText w:val=""/>
      <w:lvlJc w:val="left"/>
      <w:pPr>
        <w:ind w:left="2160" w:hanging="360"/>
      </w:pPr>
      <w:rPr>
        <w:rFonts w:ascii="Wingdings" w:hAnsi="Wingdings" w:hint="default"/>
      </w:rPr>
    </w:lvl>
    <w:lvl w:ilvl="3" w:tplc="59CEA0C8" w:tentative="1">
      <w:start w:val="1"/>
      <w:numFmt w:val="bullet"/>
      <w:lvlText w:val=""/>
      <w:lvlJc w:val="left"/>
      <w:pPr>
        <w:ind w:left="2880" w:hanging="360"/>
      </w:pPr>
      <w:rPr>
        <w:rFonts w:ascii="Symbol" w:hAnsi="Symbol" w:hint="default"/>
      </w:rPr>
    </w:lvl>
    <w:lvl w:ilvl="4" w:tplc="A57049FE" w:tentative="1">
      <w:start w:val="1"/>
      <w:numFmt w:val="bullet"/>
      <w:lvlText w:val="o"/>
      <w:lvlJc w:val="left"/>
      <w:pPr>
        <w:ind w:left="3600" w:hanging="360"/>
      </w:pPr>
      <w:rPr>
        <w:rFonts w:ascii="Courier New" w:hAnsi="Courier New" w:cs="Courier New" w:hint="default"/>
      </w:rPr>
    </w:lvl>
    <w:lvl w:ilvl="5" w:tplc="E1AAE16C" w:tentative="1">
      <w:start w:val="1"/>
      <w:numFmt w:val="bullet"/>
      <w:lvlText w:val=""/>
      <w:lvlJc w:val="left"/>
      <w:pPr>
        <w:ind w:left="4320" w:hanging="360"/>
      </w:pPr>
      <w:rPr>
        <w:rFonts w:ascii="Wingdings" w:hAnsi="Wingdings" w:hint="default"/>
      </w:rPr>
    </w:lvl>
    <w:lvl w:ilvl="6" w:tplc="76CC0EC6" w:tentative="1">
      <w:start w:val="1"/>
      <w:numFmt w:val="bullet"/>
      <w:lvlText w:val=""/>
      <w:lvlJc w:val="left"/>
      <w:pPr>
        <w:ind w:left="5040" w:hanging="360"/>
      </w:pPr>
      <w:rPr>
        <w:rFonts w:ascii="Symbol" w:hAnsi="Symbol" w:hint="default"/>
      </w:rPr>
    </w:lvl>
    <w:lvl w:ilvl="7" w:tplc="205A77F6" w:tentative="1">
      <w:start w:val="1"/>
      <w:numFmt w:val="bullet"/>
      <w:lvlText w:val="o"/>
      <w:lvlJc w:val="left"/>
      <w:pPr>
        <w:ind w:left="5760" w:hanging="360"/>
      </w:pPr>
      <w:rPr>
        <w:rFonts w:ascii="Courier New" w:hAnsi="Courier New" w:cs="Courier New" w:hint="default"/>
      </w:rPr>
    </w:lvl>
    <w:lvl w:ilvl="8" w:tplc="9E3E5A5A" w:tentative="1">
      <w:start w:val="1"/>
      <w:numFmt w:val="bullet"/>
      <w:lvlText w:val=""/>
      <w:lvlJc w:val="left"/>
      <w:pPr>
        <w:ind w:left="6480" w:hanging="360"/>
      </w:pPr>
      <w:rPr>
        <w:rFonts w:ascii="Wingdings" w:hAnsi="Wingdings" w:hint="default"/>
      </w:r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37D95"/>
    <w:multiLevelType w:val="hybridMultilevel"/>
    <w:tmpl w:val="9EA476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97603C1"/>
    <w:multiLevelType w:val="hybridMultilevel"/>
    <w:tmpl w:val="6A0EFD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A68F8"/>
    <w:multiLevelType w:val="hybridMultilevel"/>
    <w:tmpl w:val="A086DB70"/>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3D7728"/>
    <w:multiLevelType w:val="hybridMultilevel"/>
    <w:tmpl w:val="2B5491AE"/>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26D73E3A"/>
    <w:multiLevelType w:val="hybridMultilevel"/>
    <w:tmpl w:val="EBA0EFFC"/>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4">
    <w:nsid w:val="30DC2AD3"/>
    <w:multiLevelType w:val="hybridMultilevel"/>
    <w:tmpl w:val="20F8229C"/>
    <w:lvl w:ilvl="0" w:tplc="6F7448EA">
      <w:start w:val="1"/>
      <w:numFmt w:val="bullet"/>
      <w:lvlText w:val=""/>
      <w:lvlJc w:val="left"/>
      <w:pPr>
        <w:ind w:left="927" w:hanging="360"/>
      </w:pPr>
      <w:rPr>
        <w:rFonts w:ascii="Wingdings" w:hAnsi="Wingdings" w:hint="default"/>
      </w:rPr>
    </w:lvl>
    <w:lvl w:ilvl="1" w:tplc="040C0019" w:tentative="1">
      <w:start w:val="1"/>
      <w:numFmt w:val="bullet"/>
      <w:lvlText w:val="o"/>
      <w:lvlJc w:val="left"/>
      <w:pPr>
        <w:ind w:left="1647" w:hanging="360"/>
      </w:pPr>
      <w:rPr>
        <w:rFonts w:ascii="Courier New" w:hAnsi="Courier New" w:cs="Courier New" w:hint="default"/>
      </w:rPr>
    </w:lvl>
    <w:lvl w:ilvl="2" w:tplc="040C001B" w:tentative="1">
      <w:start w:val="1"/>
      <w:numFmt w:val="bullet"/>
      <w:lvlText w:val=""/>
      <w:lvlJc w:val="left"/>
      <w:pPr>
        <w:ind w:left="2367" w:hanging="360"/>
      </w:pPr>
      <w:rPr>
        <w:rFonts w:ascii="Wingdings" w:hAnsi="Wingdings" w:hint="default"/>
      </w:rPr>
    </w:lvl>
    <w:lvl w:ilvl="3" w:tplc="040C000F" w:tentative="1">
      <w:start w:val="1"/>
      <w:numFmt w:val="bullet"/>
      <w:lvlText w:val=""/>
      <w:lvlJc w:val="left"/>
      <w:pPr>
        <w:ind w:left="3087" w:hanging="360"/>
      </w:pPr>
      <w:rPr>
        <w:rFonts w:ascii="Symbol" w:hAnsi="Symbol" w:hint="default"/>
      </w:rPr>
    </w:lvl>
    <w:lvl w:ilvl="4" w:tplc="040C0019" w:tentative="1">
      <w:start w:val="1"/>
      <w:numFmt w:val="bullet"/>
      <w:lvlText w:val="o"/>
      <w:lvlJc w:val="left"/>
      <w:pPr>
        <w:ind w:left="3807" w:hanging="360"/>
      </w:pPr>
      <w:rPr>
        <w:rFonts w:ascii="Courier New" w:hAnsi="Courier New" w:cs="Courier New" w:hint="default"/>
      </w:rPr>
    </w:lvl>
    <w:lvl w:ilvl="5" w:tplc="040C001B" w:tentative="1">
      <w:start w:val="1"/>
      <w:numFmt w:val="bullet"/>
      <w:lvlText w:val=""/>
      <w:lvlJc w:val="left"/>
      <w:pPr>
        <w:ind w:left="4527" w:hanging="360"/>
      </w:pPr>
      <w:rPr>
        <w:rFonts w:ascii="Wingdings" w:hAnsi="Wingdings" w:hint="default"/>
      </w:rPr>
    </w:lvl>
    <w:lvl w:ilvl="6" w:tplc="040C000F" w:tentative="1">
      <w:start w:val="1"/>
      <w:numFmt w:val="bullet"/>
      <w:lvlText w:val=""/>
      <w:lvlJc w:val="left"/>
      <w:pPr>
        <w:ind w:left="5247" w:hanging="360"/>
      </w:pPr>
      <w:rPr>
        <w:rFonts w:ascii="Symbol" w:hAnsi="Symbol" w:hint="default"/>
      </w:rPr>
    </w:lvl>
    <w:lvl w:ilvl="7" w:tplc="040C0019" w:tentative="1">
      <w:start w:val="1"/>
      <w:numFmt w:val="bullet"/>
      <w:lvlText w:val="o"/>
      <w:lvlJc w:val="left"/>
      <w:pPr>
        <w:ind w:left="5967" w:hanging="360"/>
      </w:pPr>
      <w:rPr>
        <w:rFonts w:ascii="Courier New" w:hAnsi="Courier New" w:cs="Courier New" w:hint="default"/>
      </w:rPr>
    </w:lvl>
    <w:lvl w:ilvl="8" w:tplc="040C001B" w:tentative="1">
      <w:start w:val="1"/>
      <w:numFmt w:val="bullet"/>
      <w:lvlText w:val=""/>
      <w:lvlJc w:val="left"/>
      <w:pPr>
        <w:ind w:left="6687" w:hanging="360"/>
      </w:pPr>
      <w:rPr>
        <w:rFonts w:ascii="Wingdings" w:hAnsi="Wingdings" w:hint="default"/>
      </w:rPr>
    </w:lvl>
  </w:abstractNum>
  <w:abstractNum w:abstractNumId="15">
    <w:nsid w:val="31F963C8"/>
    <w:multiLevelType w:val="hybridMultilevel"/>
    <w:tmpl w:val="F8DA797C"/>
    <w:lvl w:ilvl="0" w:tplc="E9F88FC8">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6">
    <w:nsid w:val="320F307B"/>
    <w:multiLevelType w:val="hybridMultilevel"/>
    <w:tmpl w:val="F7029F5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6112EAA"/>
    <w:multiLevelType w:val="singleLevel"/>
    <w:tmpl w:val="040C0005"/>
    <w:lvl w:ilvl="0">
      <w:start w:val="1"/>
      <w:numFmt w:val="bullet"/>
      <w:lvlText w:val=""/>
      <w:lvlJc w:val="left"/>
      <w:pPr>
        <w:ind w:left="1211" w:hanging="360"/>
      </w:pPr>
      <w:rPr>
        <w:rFonts w:ascii="Wingdings" w:hAnsi="Wingdings" w:hint="default"/>
      </w:rPr>
    </w:lvl>
  </w:abstractNum>
  <w:abstractNum w:abstractNumId="19">
    <w:nsid w:val="49120358"/>
    <w:multiLevelType w:val="hybridMultilevel"/>
    <w:tmpl w:val="CCE03CEE"/>
    <w:lvl w:ilvl="0" w:tplc="CB5071B6">
      <w:start w:val="1"/>
      <w:numFmt w:val="bullet"/>
      <w:lvlText w:val="o"/>
      <w:lvlJc w:val="left"/>
      <w:pPr>
        <w:ind w:left="720" w:hanging="360"/>
      </w:pPr>
      <w:rPr>
        <w:rFonts w:ascii="Courier New" w:hAnsi="Courier New" w:cs="Courier New" w:hint="default"/>
      </w:rPr>
    </w:lvl>
    <w:lvl w:ilvl="1" w:tplc="BF34D138" w:tentative="1">
      <w:start w:val="1"/>
      <w:numFmt w:val="bullet"/>
      <w:lvlText w:val="o"/>
      <w:lvlJc w:val="left"/>
      <w:pPr>
        <w:ind w:left="1440" w:hanging="360"/>
      </w:pPr>
      <w:rPr>
        <w:rFonts w:ascii="Courier New" w:hAnsi="Courier New" w:cs="Courier New" w:hint="default"/>
      </w:rPr>
    </w:lvl>
    <w:lvl w:ilvl="2" w:tplc="E97CEE18" w:tentative="1">
      <w:start w:val="1"/>
      <w:numFmt w:val="bullet"/>
      <w:lvlText w:val=""/>
      <w:lvlJc w:val="left"/>
      <w:pPr>
        <w:ind w:left="2160" w:hanging="360"/>
      </w:pPr>
      <w:rPr>
        <w:rFonts w:ascii="Wingdings" w:hAnsi="Wingdings" w:hint="default"/>
      </w:rPr>
    </w:lvl>
    <w:lvl w:ilvl="3" w:tplc="CC2C30E6" w:tentative="1">
      <w:start w:val="1"/>
      <w:numFmt w:val="bullet"/>
      <w:lvlText w:val=""/>
      <w:lvlJc w:val="left"/>
      <w:pPr>
        <w:ind w:left="2880" w:hanging="360"/>
      </w:pPr>
      <w:rPr>
        <w:rFonts w:ascii="Symbol" w:hAnsi="Symbol" w:hint="default"/>
      </w:rPr>
    </w:lvl>
    <w:lvl w:ilvl="4" w:tplc="75FA63F6" w:tentative="1">
      <w:start w:val="1"/>
      <w:numFmt w:val="bullet"/>
      <w:lvlText w:val="o"/>
      <w:lvlJc w:val="left"/>
      <w:pPr>
        <w:ind w:left="3600" w:hanging="360"/>
      </w:pPr>
      <w:rPr>
        <w:rFonts w:ascii="Courier New" w:hAnsi="Courier New" w:cs="Courier New" w:hint="default"/>
      </w:rPr>
    </w:lvl>
    <w:lvl w:ilvl="5" w:tplc="62502778" w:tentative="1">
      <w:start w:val="1"/>
      <w:numFmt w:val="bullet"/>
      <w:lvlText w:val=""/>
      <w:lvlJc w:val="left"/>
      <w:pPr>
        <w:ind w:left="4320" w:hanging="360"/>
      </w:pPr>
      <w:rPr>
        <w:rFonts w:ascii="Wingdings" w:hAnsi="Wingdings" w:hint="default"/>
      </w:rPr>
    </w:lvl>
    <w:lvl w:ilvl="6" w:tplc="78B2D70E" w:tentative="1">
      <w:start w:val="1"/>
      <w:numFmt w:val="bullet"/>
      <w:lvlText w:val=""/>
      <w:lvlJc w:val="left"/>
      <w:pPr>
        <w:ind w:left="5040" w:hanging="360"/>
      </w:pPr>
      <w:rPr>
        <w:rFonts w:ascii="Symbol" w:hAnsi="Symbol" w:hint="default"/>
      </w:rPr>
    </w:lvl>
    <w:lvl w:ilvl="7" w:tplc="C5D29538" w:tentative="1">
      <w:start w:val="1"/>
      <w:numFmt w:val="bullet"/>
      <w:lvlText w:val="o"/>
      <w:lvlJc w:val="left"/>
      <w:pPr>
        <w:ind w:left="5760" w:hanging="360"/>
      </w:pPr>
      <w:rPr>
        <w:rFonts w:ascii="Courier New" w:hAnsi="Courier New" w:cs="Courier New" w:hint="default"/>
      </w:rPr>
    </w:lvl>
    <w:lvl w:ilvl="8" w:tplc="FD4290D4"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2E61092"/>
    <w:multiLevelType w:val="hybridMultilevel"/>
    <w:tmpl w:val="503C650E"/>
    <w:lvl w:ilvl="0" w:tplc="301A9C60">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2">
    <w:nsid w:val="5807402B"/>
    <w:multiLevelType w:val="hybridMultilevel"/>
    <w:tmpl w:val="D778CA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nsid w:val="58946DDA"/>
    <w:multiLevelType w:val="singleLevel"/>
    <w:tmpl w:val="2A80C172"/>
    <w:lvl w:ilvl="0">
      <w:start w:val="1"/>
      <w:numFmt w:val="bullet"/>
      <w:lvlText w:val=""/>
      <w:lvlJc w:val="left"/>
      <w:pPr>
        <w:ind w:left="1440" w:hanging="360"/>
      </w:pPr>
      <w:rPr>
        <w:rFonts w:ascii="Wingdings" w:hAnsi="Wingdings" w:hint="default"/>
        <w:vertAlign w:val="baseline"/>
      </w:rPr>
    </w:lvl>
  </w:abstractNum>
  <w:abstractNum w:abstractNumId="24">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C9214DB"/>
    <w:multiLevelType w:val="hybridMultilevel"/>
    <w:tmpl w:val="AF8E60E2"/>
    <w:lvl w:ilvl="0" w:tplc="CEA6353A">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6">
    <w:nsid w:val="67AA4433"/>
    <w:multiLevelType w:val="hybridMultilevel"/>
    <w:tmpl w:val="46743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B300B546"/>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7B95565"/>
    <w:multiLevelType w:val="hybridMultilevel"/>
    <w:tmpl w:val="1A5EF9CC"/>
    <w:lvl w:ilvl="0" w:tplc="375644AC">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9">
    <w:nsid w:val="77D15EA0"/>
    <w:multiLevelType w:val="hybridMultilevel"/>
    <w:tmpl w:val="99C812B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7EC6815"/>
    <w:multiLevelType w:val="hybridMultilevel"/>
    <w:tmpl w:val="694639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lvlOverride w:ilvl="0">
      <w:startOverride w:val="1"/>
    </w:lvlOverride>
  </w:num>
  <w:num w:numId="2">
    <w:abstractNumId w:val="5"/>
  </w:num>
  <w:num w:numId="3">
    <w:abstractNumId w:val="27"/>
  </w:num>
  <w:num w:numId="4">
    <w:abstractNumId w:val="20"/>
  </w:num>
  <w:num w:numId="5">
    <w:abstractNumId w:val="31"/>
  </w:num>
  <w:num w:numId="6">
    <w:abstractNumId w:val="9"/>
  </w:num>
  <w:num w:numId="7">
    <w:abstractNumId w:val="4"/>
  </w:num>
  <w:num w:numId="8">
    <w:abstractNumId w:val="3"/>
  </w:num>
  <w:num w:numId="9">
    <w:abstractNumId w:val="7"/>
  </w:num>
  <w:num w:numId="10">
    <w:abstractNumId w:val="13"/>
  </w:num>
  <w:num w:numId="11">
    <w:abstractNumId w:val="9"/>
    <w:lvlOverride w:ilvl="0">
      <w:startOverride w:val="1"/>
    </w:lvlOverride>
  </w:num>
  <w:num w:numId="12">
    <w:abstractNumId w:val="17"/>
  </w:num>
  <w:num w:numId="13">
    <w:abstractNumId w:val="27"/>
    <w:lvlOverride w:ilvl="0">
      <w:startOverride w:val="1"/>
    </w:lvlOverride>
  </w:num>
  <w:num w:numId="14">
    <w:abstractNumId w:val="8"/>
  </w:num>
  <w:num w:numId="15">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6">
    <w:abstractNumId w:val="11"/>
  </w:num>
  <w:num w:numId="17">
    <w:abstractNumId w:val="22"/>
  </w:num>
  <w:num w:numId="18">
    <w:abstractNumId w:val="12"/>
  </w:num>
  <w:num w:numId="19">
    <w:abstractNumId w:val="26"/>
  </w:num>
  <w:num w:numId="20">
    <w:abstractNumId w:val="19"/>
  </w:num>
  <w:num w:numId="21">
    <w:abstractNumId w:val="1"/>
  </w:num>
  <w:num w:numId="22">
    <w:abstractNumId w:val="14"/>
  </w:num>
  <w:num w:numId="23">
    <w:abstractNumId w:val="23"/>
  </w:num>
  <w:num w:numId="24">
    <w:abstractNumId w:val="18"/>
  </w:num>
  <w:num w:numId="25">
    <w:abstractNumId w:val="29"/>
  </w:num>
  <w:num w:numId="26">
    <w:abstractNumId w:val="25"/>
  </w:num>
  <w:num w:numId="27">
    <w:abstractNumId w:val="28"/>
  </w:num>
  <w:num w:numId="28">
    <w:abstractNumId w:val="16"/>
  </w:num>
  <w:num w:numId="29">
    <w:abstractNumId w:val="21"/>
  </w:num>
  <w:num w:numId="30">
    <w:abstractNumId w:val="2"/>
  </w:num>
  <w:num w:numId="31">
    <w:abstractNumId w:val="15"/>
  </w:num>
  <w:num w:numId="32">
    <w:abstractNumId w:val="10"/>
  </w:num>
  <w:num w:numId="33">
    <w:abstractNumId w:val="30"/>
  </w:num>
  <w:num w:numId="34">
    <w:abstractNumId w:val="6"/>
  </w:num>
  <w:num w:numId="35">
    <w:abstractNumId w:val="4"/>
    <w:lvlOverride w:ilvl="0">
      <w:startOverride w:val="1"/>
    </w:lvlOverride>
  </w:num>
  <w:num w:numId="36">
    <w:abstractNumId w:val="27"/>
    <w:lvlOverride w:ilvl="0">
      <w:startOverride w:val="1"/>
    </w:lvlOverride>
  </w:num>
  <w:num w:numId="37">
    <w:abstractNumId w:val="9"/>
    <w:lvlOverride w:ilvl="0">
      <w:startOverride w:val="1"/>
    </w:lvlOverride>
  </w:num>
  <w:num w:numId="38">
    <w:abstractNumId w:val="27"/>
    <w:lvlOverride w:ilvl="0">
      <w:startOverride w:val="1"/>
    </w:lvlOverride>
  </w:num>
  <w:num w:numId="39">
    <w:abstractNumId w:val="9"/>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9"/>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 w:numId="47">
    <w:abstractNumId w:val="17"/>
    <w:lvlOverride w:ilvl="0">
      <w:startOverride w:val="1"/>
    </w:lvlOverride>
  </w:num>
  <w:num w:numId="48">
    <w:abstractNumId w:val="9"/>
    <w:lvlOverride w:ilvl="0">
      <w:startOverride w:val="1"/>
    </w:lvlOverride>
  </w:num>
  <w:num w:numId="49">
    <w:abstractNumId w:val="27"/>
    <w:lvlOverride w:ilvl="0">
      <w:startOverride w:val="1"/>
    </w:lvlOverride>
  </w:num>
  <w:num w:numId="50">
    <w:abstractNumId w:val="27"/>
    <w:lvlOverride w:ilvl="0">
      <w:startOverride w:val="1"/>
    </w:lvlOverride>
  </w:num>
  <w:num w:numId="51">
    <w:abstractNumId w:val="27"/>
    <w:lvlOverride w:ilvl="0">
      <w:startOverride w:val="1"/>
    </w:lvlOverride>
  </w:num>
  <w:num w:numId="52">
    <w:abstractNumId w:val="27"/>
    <w:lvlOverride w:ilvl="0">
      <w:startOverride w:val="1"/>
    </w:lvlOverride>
  </w:num>
  <w:num w:numId="53">
    <w:abstractNumId w:val="9"/>
    <w:lvlOverride w:ilvl="0">
      <w:startOverride w:val="1"/>
    </w:lvlOverride>
  </w:num>
  <w:num w:numId="54">
    <w:abstractNumId w:val="9"/>
    <w:lvlOverride w:ilvl="0">
      <w:startOverride w:val="1"/>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468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3F7F"/>
    <w:rsid w:val="00005027"/>
    <w:rsid w:val="00007A88"/>
    <w:rsid w:val="00010D37"/>
    <w:rsid w:val="000158B1"/>
    <w:rsid w:val="00035BA3"/>
    <w:rsid w:val="00040E4E"/>
    <w:rsid w:val="000445E4"/>
    <w:rsid w:val="00044BF0"/>
    <w:rsid w:val="00052E22"/>
    <w:rsid w:val="00053517"/>
    <w:rsid w:val="00060250"/>
    <w:rsid w:val="00060CE9"/>
    <w:rsid w:val="00065930"/>
    <w:rsid w:val="000719A2"/>
    <w:rsid w:val="000827DC"/>
    <w:rsid w:val="00084B79"/>
    <w:rsid w:val="0008649E"/>
    <w:rsid w:val="0009013D"/>
    <w:rsid w:val="0009019F"/>
    <w:rsid w:val="00094F7D"/>
    <w:rsid w:val="0009617C"/>
    <w:rsid w:val="000A6550"/>
    <w:rsid w:val="000B6F38"/>
    <w:rsid w:val="000C26BA"/>
    <w:rsid w:val="000D0D56"/>
    <w:rsid w:val="000E03BA"/>
    <w:rsid w:val="000E3F4F"/>
    <w:rsid w:val="000F3E9D"/>
    <w:rsid w:val="00101E66"/>
    <w:rsid w:val="001062F7"/>
    <w:rsid w:val="00106CBE"/>
    <w:rsid w:val="00110002"/>
    <w:rsid w:val="00116E27"/>
    <w:rsid w:val="00122251"/>
    <w:rsid w:val="001242B6"/>
    <w:rsid w:val="0013502E"/>
    <w:rsid w:val="001434AE"/>
    <w:rsid w:val="00154E8A"/>
    <w:rsid w:val="001565D4"/>
    <w:rsid w:val="00157918"/>
    <w:rsid w:val="00163A43"/>
    <w:rsid w:val="00185728"/>
    <w:rsid w:val="001B0EFB"/>
    <w:rsid w:val="001B1CF5"/>
    <w:rsid w:val="001B1D33"/>
    <w:rsid w:val="001B37B9"/>
    <w:rsid w:val="001B7613"/>
    <w:rsid w:val="001C4084"/>
    <w:rsid w:val="001D4657"/>
    <w:rsid w:val="001D5C47"/>
    <w:rsid w:val="001E318F"/>
    <w:rsid w:val="0020043F"/>
    <w:rsid w:val="00234DE6"/>
    <w:rsid w:val="002413D7"/>
    <w:rsid w:val="00245203"/>
    <w:rsid w:val="00245FC4"/>
    <w:rsid w:val="00250735"/>
    <w:rsid w:val="00252522"/>
    <w:rsid w:val="0026099A"/>
    <w:rsid w:val="00270772"/>
    <w:rsid w:val="00270B94"/>
    <w:rsid w:val="00275FC9"/>
    <w:rsid w:val="00280481"/>
    <w:rsid w:val="00283495"/>
    <w:rsid w:val="00290BC7"/>
    <w:rsid w:val="00291E00"/>
    <w:rsid w:val="00293CEF"/>
    <w:rsid w:val="002A2D89"/>
    <w:rsid w:val="002A737A"/>
    <w:rsid w:val="002B4476"/>
    <w:rsid w:val="002B5903"/>
    <w:rsid w:val="002C12F0"/>
    <w:rsid w:val="002C1FFA"/>
    <w:rsid w:val="002C7954"/>
    <w:rsid w:val="002E24A8"/>
    <w:rsid w:val="002E3294"/>
    <w:rsid w:val="002E381E"/>
    <w:rsid w:val="002E5466"/>
    <w:rsid w:val="002E55C8"/>
    <w:rsid w:val="002F1628"/>
    <w:rsid w:val="00303214"/>
    <w:rsid w:val="00304163"/>
    <w:rsid w:val="00312493"/>
    <w:rsid w:val="003312D4"/>
    <w:rsid w:val="003454D6"/>
    <w:rsid w:val="003456C5"/>
    <w:rsid w:val="00347B41"/>
    <w:rsid w:val="0035288B"/>
    <w:rsid w:val="00354615"/>
    <w:rsid w:val="00355DF6"/>
    <w:rsid w:val="00367448"/>
    <w:rsid w:val="003935A0"/>
    <w:rsid w:val="003938E3"/>
    <w:rsid w:val="003953F0"/>
    <w:rsid w:val="00396150"/>
    <w:rsid w:val="003A0743"/>
    <w:rsid w:val="003A20AD"/>
    <w:rsid w:val="003C08C3"/>
    <w:rsid w:val="003C32B4"/>
    <w:rsid w:val="003C62DE"/>
    <w:rsid w:val="003E292E"/>
    <w:rsid w:val="003E32D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790E"/>
    <w:rsid w:val="00475CB4"/>
    <w:rsid w:val="0048341D"/>
    <w:rsid w:val="004861F1"/>
    <w:rsid w:val="00493CFC"/>
    <w:rsid w:val="00495BA8"/>
    <w:rsid w:val="004A38AA"/>
    <w:rsid w:val="004B2078"/>
    <w:rsid w:val="004B7299"/>
    <w:rsid w:val="004B75BE"/>
    <w:rsid w:val="004D5614"/>
    <w:rsid w:val="00506C9C"/>
    <w:rsid w:val="00517D63"/>
    <w:rsid w:val="00522373"/>
    <w:rsid w:val="00526EFA"/>
    <w:rsid w:val="0053179F"/>
    <w:rsid w:val="0053549F"/>
    <w:rsid w:val="00551E68"/>
    <w:rsid w:val="00556B47"/>
    <w:rsid w:val="00574884"/>
    <w:rsid w:val="0057545C"/>
    <w:rsid w:val="00585397"/>
    <w:rsid w:val="00587F86"/>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517E"/>
    <w:rsid w:val="006A74DA"/>
    <w:rsid w:val="006B4705"/>
    <w:rsid w:val="006B4A4E"/>
    <w:rsid w:val="006B4AEF"/>
    <w:rsid w:val="006C0F7D"/>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4BE4"/>
    <w:rsid w:val="007E59F6"/>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C321F"/>
    <w:rsid w:val="008C777C"/>
    <w:rsid w:val="008E058D"/>
    <w:rsid w:val="008E0CD2"/>
    <w:rsid w:val="008E2DAA"/>
    <w:rsid w:val="008E3B09"/>
    <w:rsid w:val="008F259C"/>
    <w:rsid w:val="00901DBC"/>
    <w:rsid w:val="0090378B"/>
    <w:rsid w:val="0090617D"/>
    <w:rsid w:val="00915ECB"/>
    <w:rsid w:val="00923553"/>
    <w:rsid w:val="00942823"/>
    <w:rsid w:val="00943876"/>
    <w:rsid w:val="00943AEA"/>
    <w:rsid w:val="009463A7"/>
    <w:rsid w:val="009626AE"/>
    <w:rsid w:val="009742B5"/>
    <w:rsid w:val="009775F1"/>
    <w:rsid w:val="009778EA"/>
    <w:rsid w:val="009A082A"/>
    <w:rsid w:val="009C0AFF"/>
    <w:rsid w:val="009D313C"/>
    <w:rsid w:val="009D3DCD"/>
    <w:rsid w:val="009D41C3"/>
    <w:rsid w:val="009E1B24"/>
    <w:rsid w:val="009E1CA3"/>
    <w:rsid w:val="009E4376"/>
    <w:rsid w:val="009E7D33"/>
    <w:rsid w:val="00A01825"/>
    <w:rsid w:val="00A170E8"/>
    <w:rsid w:val="00A171EF"/>
    <w:rsid w:val="00A17C7B"/>
    <w:rsid w:val="00A268E3"/>
    <w:rsid w:val="00A4077E"/>
    <w:rsid w:val="00A422FA"/>
    <w:rsid w:val="00A44BA4"/>
    <w:rsid w:val="00A50225"/>
    <w:rsid w:val="00A50D52"/>
    <w:rsid w:val="00A53BBD"/>
    <w:rsid w:val="00A5424D"/>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B42FF"/>
    <w:rsid w:val="00BD3696"/>
    <w:rsid w:val="00BD528B"/>
    <w:rsid w:val="00BD5E3D"/>
    <w:rsid w:val="00BE25A7"/>
    <w:rsid w:val="00BE3E3C"/>
    <w:rsid w:val="00BE423F"/>
    <w:rsid w:val="00BF03CB"/>
    <w:rsid w:val="00BF0724"/>
    <w:rsid w:val="00BF0E73"/>
    <w:rsid w:val="00BF1111"/>
    <w:rsid w:val="00C022EC"/>
    <w:rsid w:val="00C10222"/>
    <w:rsid w:val="00C10725"/>
    <w:rsid w:val="00C1095D"/>
    <w:rsid w:val="00C135C1"/>
    <w:rsid w:val="00C31456"/>
    <w:rsid w:val="00C32443"/>
    <w:rsid w:val="00C32EE0"/>
    <w:rsid w:val="00C375E0"/>
    <w:rsid w:val="00C43C11"/>
    <w:rsid w:val="00C47B4D"/>
    <w:rsid w:val="00C55086"/>
    <w:rsid w:val="00C575C3"/>
    <w:rsid w:val="00C64AB0"/>
    <w:rsid w:val="00C669CB"/>
    <w:rsid w:val="00C70209"/>
    <w:rsid w:val="00C85DE1"/>
    <w:rsid w:val="00C8623C"/>
    <w:rsid w:val="00C962DA"/>
    <w:rsid w:val="00CA4350"/>
    <w:rsid w:val="00CA75BF"/>
    <w:rsid w:val="00CD5202"/>
    <w:rsid w:val="00CE081F"/>
    <w:rsid w:val="00CE28CA"/>
    <w:rsid w:val="00CF6DDA"/>
    <w:rsid w:val="00CF75FD"/>
    <w:rsid w:val="00D155CF"/>
    <w:rsid w:val="00D30874"/>
    <w:rsid w:val="00D31BE3"/>
    <w:rsid w:val="00D35342"/>
    <w:rsid w:val="00D4057E"/>
    <w:rsid w:val="00D43E8C"/>
    <w:rsid w:val="00D454BA"/>
    <w:rsid w:val="00D45E3E"/>
    <w:rsid w:val="00D51902"/>
    <w:rsid w:val="00D634A2"/>
    <w:rsid w:val="00D71AED"/>
    <w:rsid w:val="00D71E53"/>
    <w:rsid w:val="00D76333"/>
    <w:rsid w:val="00D76FB0"/>
    <w:rsid w:val="00D86A56"/>
    <w:rsid w:val="00DA1586"/>
    <w:rsid w:val="00DA4892"/>
    <w:rsid w:val="00DA4BBE"/>
    <w:rsid w:val="00DA6248"/>
    <w:rsid w:val="00DB2367"/>
    <w:rsid w:val="00DC02BB"/>
    <w:rsid w:val="00DC48E3"/>
    <w:rsid w:val="00DD10D7"/>
    <w:rsid w:val="00DD2996"/>
    <w:rsid w:val="00DE0C06"/>
    <w:rsid w:val="00DE36BF"/>
    <w:rsid w:val="00DE736B"/>
    <w:rsid w:val="00DF05FD"/>
    <w:rsid w:val="00DF5F7F"/>
    <w:rsid w:val="00E13D7B"/>
    <w:rsid w:val="00E14645"/>
    <w:rsid w:val="00E251E2"/>
    <w:rsid w:val="00E33AF5"/>
    <w:rsid w:val="00E43D58"/>
    <w:rsid w:val="00E61B32"/>
    <w:rsid w:val="00E62989"/>
    <w:rsid w:val="00E72C17"/>
    <w:rsid w:val="00E82771"/>
    <w:rsid w:val="00E866E9"/>
    <w:rsid w:val="00E9460A"/>
    <w:rsid w:val="00EA4C03"/>
    <w:rsid w:val="00EA4D45"/>
    <w:rsid w:val="00EC6A02"/>
    <w:rsid w:val="00ED28EE"/>
    <w:rsid w:val="00ED4E0E"/>
    <w:rsid w:val="00EE5BBF"/>
    <w:rsid w:val="00F021BB"/>
    <w:rsid w:val="00F02730"/>
    <w:rsid w:val="00F04086"/>
    <w:rsid w:val="00F0435C"/>
    <w:rsid w:val="00F24E6B"/>
    <w:rsid w:val="00F26650"/>
    <w:rsid w:val="00F3326D"/>
    <w:rsid w:val="00F33E58"/>
    <w:rsid w:val="00F33EE5"/>
    <w:rsid w:val="00F3479D"/>
    <w:rsid w:val="00F50545"/>
    <w:rsid w:val="00F659F1"/>
    <w:rsid w:val="00F7302F"/>
    <w:rsid w:val="00F7385E"/>
    <w:rsid w:val="00F740C0"/>
    <w:rsid w:val="00F75EFD"/>
    <w:rsid w:val="00F96023"/>
    <w:rsid w:val="00FA24B4"/>
    <w:rsid w:val="00FB6DD9"/>
    <w:rsid w:val="00FC3EB1"/>
    <w:rsid w:val="00FC4C01"/>
    <w:rsid w:val="00FC6A21"/>
    <w:rsid w:val="00FD4AC1"/>
    <w:rsid w:val="00FD699D"/>
    <w:rsid w:val="00FE50E6"/>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82"/>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2"/>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2"/>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2.png"/><Relationship Id="rId42" Type="http://schemas.openxmlformats.org/officeDocument/2006/relationships/image" Target="media/image24.wmf"/><Relationship Id="rId47" Type="http://schemas.openxmlformats.org/officeDocument/2006/relationships/oleObject" Target="embeddings/oleObject12.bin"/><Relationship Id="rId63" Type="http://schemas.openxmlformats.org/officeDocument/2006/relationships/image" Target="media/image36.wmf"/><Relationship Id="rId68" Type="http://schemas.openxmlformats.org/officeDocument/2006/relationships/oleObject" Target="embeddings/oleObject21.bin"/><Relationship Id="rId84" Type="http://schemas.openxmlformats.org/officeDocument/2006/relationships/image" Target="media/image50.jpeg"/><Relationship Id="rId89" Type="http://schemas.openxmlformats.org/officeDocument/2006/relationships/image" Target="media/image54.jpeg"/><Relationship Id="rId112" Type="http://schemas.openxmlformats.org/officeDocument/2006/relationships/image" Target="media/image77.jpeg"/><Relationship Id="rId16" Type="http://schemas.openxmlformats.org/officeDocument/2006/relationships/image" Target="media/image7.png"/><Relationship Id="rId107" Type="http://schemas.openxmlformats.org/officeDocument/2006/relationships/image" Target="media/image72.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image" Target="media/image22.wmf"/><Relationship Id="rId40" Type="http://schemas.openxmlformats.org/officeDocument/2006/relationships/image" Target="media/image23.w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2.jpeg"/><Relationship Id="rId66" Type="http://schemas.openxmlformats.org/officeDocument/2006/relationships/oleObject" Target="embeddings/oleObject20.bin"/><Relationship Id="rId74" Type="http://schemas.openxmlformats.org/officeDocument/2006/relationships/image" Target="media/image44.png"/><Relationship Id="rId79" Type="http://schemas.openxmlformats.org/officeDocument/2006/relationships/oleObject" Target="embeddings/oleObject23.bin"/><Relationship Id="rId87" Type="http://schemas.openxmlformats.org/officeDocument/2006/relationships/image" Target="media/image52.jpeg"/><Relationship Id="rId102" Type="http://schemas.openxmlformats.org/officeDocument/2006/relationships/image" Target="media/image67.jpeg"/><Relationship Id="rId110" Type="http://schemas.openxmlformats.org/officeDocument/2006/relationships/image" Target="media/image75.jpeg"/><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34.jpeg"/><Relationship Id="rId82" Type="http://schemas.openxmlformats.org/officeDocument/2006/relationships/image" Target="media/image49.wmf"/><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oleObject" Target="embeddings/oleObject3.bin"/><Relationship Id="rId35" Type="http://schemas.openxmlformats.org/officeDocument/2006/relationships/image" Target="media/image21.wmf"/><Relationship Id="rId43" Type="http://schemas.openxmlformats.org/officeDocument/2006/relationships/oleObject" Target="embeddings/oleObject10.bin"/><Relationship Id="rId48" Type="http://schemas.openxmlformats.org/officeDocument/2006/relationships/image" Target="media/image27.wmf"/><Relationship Id="rId56" Type="http://schemas.openxmlformats.org/officeDocument/2006/relationships/image" Target="media/image31.wmf"/><Relationship Id="rId64" Type="http://schemas.openxmlformats.org/officeDocument/2006/relationships/oleObject" Target="embeddings/oleObject19.bin"/><Relationship Id="rId69" Type="http://schemas.openxmlformats.org/officeDocument/2006/relationships/image" Target="media/image39.gif"/><Relationship Id="rId77" Type="http://schemas.openxmlformats.org/officeDocument/2006/relationships/oleObject" Target="embeddings/oleObject22.bin"/><Relationship Id="rId100" Type="http://schemas.openxmlformats.org/officeDocument/2006/relationships/image" Target="media/image65.jpeg"/><Relationship Id="rId105" Type="http://schemas.openxmlformats.org/officeDocument/2006/relationships/image" Target="media/image70.jpeg"/><Relationship Id="rId113"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4.bin"/><Relationship Id="rId72" Type="http://schemas.openxmlformats.org/officeDocument/2006/relationships/image" Target="media/image42.png"/><Relationship Id="rId80" Type="http://schemas.openxmlformats.org/officeDocument/2006/relationships/image" Target="media/image48.wmf"/><Relationship Id="rId85" Type="http://schemas.openxmlformats.org/officeDocument/2006/relationships/image" Target="media/image51.wmf"/><Relationship Id="rId93" Type="http://schemas.openxmlformats.org/officeDocument/2006/relationships/image" Target="media/image58.jpeg"/><Relationship Id="rId98"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wmf"/><Relationship Id="rId33" Type="http://schemas.openxmlformats.org/officeDocument/2006/relationships/image" Target="media/image20.wmf"/><Relationship Id="rId38" Type="http://schemas.openxmlformats.org/officeDocument/2006/relationships/oleObject" Target="embeddings/oleObject7.bin"/><Relationship Id="rId46" Type="http://schemas.openxmlformats.org/officeDocument/2006/relationships/image" Target="media/image26.wmf"/><Relationship Id="rId59" Type="http://schemas.openxmlformats.org/officeDocument/2006/relationships/image" Target="media/image33.wmf"/><Relationship Id="rId67" Type="http://schemas.openxmlformats.org/officeDocument/2006/relationships/image" Target="media/image38.wmf"/><Relationship Id="rId103" Type="http://schemas.openxmlformats.org/officeDocument/2006/relationships/image" Target="media/image68.jpeg"/><Relationship Id="rId108" Type="http://schemas.openxmlformats.org/officeDocument/2006/relationships/image" Target="media/image73.jpe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9.bin"/><Relationship Id="rId54" Type="http://schemas.openxmlformats.org/officeDocument/2006/relationships/image" Target="media/image30.wmf"/><Relationship Id="rId62" Type="http://schemas.openxmlformats.org/officeDocument/2006/relationships/image" Target="media/image35.jpeg"/><Relationship Id="rId70" Type="http://schemas.openxmlformats.org/officeDocument/2006/relationships/image" Target="media/image40.gif"/><Relationship Id="rId75" Type="http://schemas.openxmlformats.org/officeDocument/2006/relationships/image" Target="media/image45.emf"/><Relationship Id="rId83" Type="http://schemas.openxmlformats.org/officeDocument/2006/relationships/oleObject" Target="embeddings/oleObject25.bin"/><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11" Type="http://schemas.openxmlformats.org/officeDocument/2006/relationships/image" Target="media/image76.jpe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gif"/><Relationship Id="rId36" Type="http://schemas.openxmlformats.org/officeDocument/2006/relationships/oleObject" Target="embeddings/oleObject6.bin"/><Relationship Id="rId49" Type="http://schemas.openxmlformats.org/officeDocument/2006/relationships/oleObject" Target="embeddings/oleObject13.bin"/><Relationship Id="rId57" Type="http://schemas.openxmlformats.org/officeDocument/2006/relationships/oleObject" Target="embeddings/oleObject17.bin"/><Relationship Id="rId106" Type="http://schemas.openxmlformats.org/officeDocument/2006/relationships/image" Target="media/image71.jpeg"/><Relationship Id="rId114"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9.wmf"/><Relationship Id="rId44" Type="http://schemas.openxmlformats.org/officeDocument/2006/relationships/image" Target="media/image25.wmf"/><Relationship Id="rId52" Type="http://schemas.openxmlformats.org/officeDocument/2006/relationships/image" Target="media/image29.wmf"/><Relationship Id="rId60" Type="http://schemas.openxmlformats.org/officeDocument/2006/relationships/oleObject" Target="embeddings/oleObject18.bin"/><Relationship Id="rId65" Type="http://schemas.openxmlformats.org/officeDocument/2006/relationships/image" Target="media/image37.wmf"/><Relationship Id="rId73" Type="http://schemas.openxmlformats.org/officeDocument/2006/relationships/image" Target="media/image43.jpeg"/><Relationship Id="rId78" Type="http://schemas.openxmlformats.org/officeDocument/2006/relationships/image" Target="media/image47.wmf"/><Relationship Id="rId81" Type="http://schemas.openxmlformats.org/officeDocument/2006/relationships/oleObject" Target="embeddings/oleObject24.bin"/><Relationship Id="rId86" Type="http://schemas.openxmlformats.org/officeDocument/2006/relationships/oleObject" Target="embeddings/oleObject26.bin"/><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oleObject" Target="embeddings/oleObject8.bin"/><Relationship Id="rId109" Type="http://schemas.openxmlformats.org/officeDocument/2006/relationships/image" Target="media/image74.jpeg"/><Relationship Id="rId34" Type="http://schemas.openxmlformats.org/officeDocument/2006/relationships/oleObject" Target="embeddings/oleObject5.bin"/><Relationship Id="rId50" Type="http://schemas.openxmlformats.org/officeDocument/2006/relationships/image" Target="media/image28.wmf"/><Relationship Id="rId55" Type="http://schemas.openxmlformats.org/officeDocument/2006/relationships/oleObject" Target="embeddings/oleObject16.bin"/><Relationship Id="rId76" Type="http://schemas.openxmlformats.org/officeDocument/2006/relationships/image" Target="media/image46.wmf"/><Relationship Id="rId97" Type="http://schemas.openxmlformats.org/officeDocument/2006/relationships/image" Target="media/image62.jpeg"/><Relationship Id="rId104" Type="http://schemas.openxmlformats.org/officeDocument/2006/relationships/image" Target="media/image69.jpeg"/><Relationship Id="rId7" Type="http://schemas.openxmlformats.org/officeDocument/2006/relationships/webSettings" Target="webSettings.xml"/><Relationship Id="rId71" Type="http://schemas.openxmlformats.org/officeDocument/2006/relationships/image" Target="media/image41.gif"/><Relationship Id="rId92" Type="http://schemas.openxmlformats.org/officeDocument/2006/relationships/image" Target="media/image57.jpeg"/><Relationship Id="rId2" Type="http://schemas.openxmlformats.org/officeDocument/2006/relationships/customXml" Target="../customXml/item1.xml"/><Relationship Id="rId29" Type="http://schemas.openxmlformats.org/officeDocument/2006/relationships/image" Target="media/image18.wmf"/></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A9AC06-27CE-4E93-94B8-1D9D9ED51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349</TotalTime>
  <Pages>26</Pages>
  <Words>7541</Words>
  <Characters>41478</Characters>
  <Application>Microsoft Office Word</Application>
  <DocSecurity>0</DocSecurity>
  <Lines>345</Lines>
  <Paragraphs>97</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48922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28</cp:revision>
  <cp:lastPrinted>2014-11-04T22:59:00Z</cp:lastPrinted>
  <dcterms:created xsi:type="dcterms:W3CDTF">2014-10-28T08:38:00Z</dcterms:created>
  <dcterms:modified xsi:type="dcterms:W3CDTF">2015-03-10T08:45:00Z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