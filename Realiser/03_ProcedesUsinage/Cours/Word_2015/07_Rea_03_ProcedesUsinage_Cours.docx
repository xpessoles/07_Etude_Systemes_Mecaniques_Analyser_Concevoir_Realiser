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FE4860"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3</w:t>
      </w:r>
      <w:r w:rsidR="00245FC4">
        <w:rPr>
          <w:sz w:val="36"/>
        </w:rPr>
        <w:t> :</w:t>
      </w:r>
      <w:r>
        <w:rPr>
          <w:sz w:val="36"/>
        </w:rPr>
        <w:t xml:space="preserve"> Procédés d’usinage par enlèvement de matière</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FE4860" w:rsidTr="00A04353">
        <w:tc>
          <w:tcPr>
            <w:tcW w:w="2709" w:type="dxa"/>
            <w:vAlign w:val="center"/>
          </w:tcPr>
          <w:p w:rsidR="00122CB9" w:rsidRPr="00E251E2" w:rsidRDefault="00FE4860" w:rsidP="00FE4860">
            <w:pPr>
              <w:jc w:val="center"/>
            </w:pPr>
            <w:r>
              <w:rPr>
                <w:noProof/>
                <w:lang w:eastAsia="fr-FR"/>
              </w:rPr>
              <w:drawing>
                <wp:inline distT="0" distB="0" distL="0" distR="0" wp14:anchorId="32DDEA7E" wp14:editId="0679C03D">
                  <wp:extent cx="1529464" cy="1148317"/>
                  <wp:effectExtent l="0" t="0" r="0" b="0"/>
                  <wp:docPr id="116" name="Image 116" descr="D:\09_Usinage_Tournage\png\tour_b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09_Usinage_Tournage\png\tour_boi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3369" cy="1151249"/>
                          </a:xfrm>
                          <a:prstGeom prst="rect">
                            <a:avLst/>
                          </a:prstGeom>
                          <a:noFill/>
                          <a:ln>
                            <a:noFill/>
                          </a:ln>
                        </pic:spPr>
                      </pic:pic>
                    </a:graphicData>
                  </a:graphic>
                </wp:inline>
              </w:drawing>
            </w:r>
          </w:p>
        </w:tc>
        <w:tc>
          <w:tcPr>
            <w:tcW w:w="2705" w:type="dxa"/>
            <w:vAlign w:val="center"/>
          </w:tcPr>
          <w:p w:rsidR="00122CB9" w:rsidRDefault="00FE4860" w:rsidP="00FE4860">
            <w:pPr>
              <w:jc w:val="center"/>
            </w:pPr>
            <w:r>
              <w:rPr>
                <w:noProof/>
                <w:lang w:eastAsia="fr-FR"/>
              </w:rPr>
              <w:drawing>
                <wp:inline distT="0" distB="0" distL="0" distR="0" wp14:anchorId="07D09D2F" wp14:editId="692AD050">
                  <wp:extent cx="1485023" cy="677923"/>
                  <wp:effectExtent l="0" t="0" r="1270" b="8255"/>
                  <wp:docPr id="117" name="Image 117" descr="D:\10_Usinage_Fraisage\png\fraise_dent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10_Usinage_Fraisage\png\fraise_dentis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023" cy="677923"/>
                          </a:xfrm>
                          <a:prstGeom prst="rect">
                            <a:avLst/>
                          </a:prstGeom>
                          <a:noFill/>
                          <a:ln>
                            <a:noFill/>
                          </a:ln>
                        </pic:spPr>
                      </pic:pic>
                    </a:graphicData>
                  </a:graphic>
                </wp:inline>
              </w:drawing>
            </w:r>
          </w:p>
        </w:tc>
        <w:tc>
          <w:tcPr>
            <w:tcW w:w="2676" w:type="dxa"/>
            <w:vAlign w:val="center"/>
          </w:tcPr>
          <w:p w:rsidR="00122CB9" w:rsidRPr="00577FE5" w:rsidRDefault="00FE4860" w:rsidP="00FE4860">
            <w:pPr>
              <w:jc w:val="center"/>
            </w:pPr>
            <w:r>
              <w:rPr>
                <w:noProof/>
                <w:lang w:eastAsia="fr-FR"/>
              </w:rPr>
              <w:drawing>
                <wp:inline distT="0" distB="0" distL="0" distR="0" wp14:anchorId="2A868EC4" wp14:editId="071FB8CB">
                  <wp:extent cx="1472120" cy="988828"/>
                  <wp:effectExtent l="0" t="0" r="0" b="1905"/>
                  <wp:docPr id="118" name="Image 118" descr="http://www.mecamoules.com/images/photos-entreprise/competence-polissage-diaporama/polissage-manuel-moule-de-verr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mecamoules.com/images/photos-entreprise/competence-polissage-diaporama/polissage-manuel-moule-de-verrer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516" cy="992453"/>
                          </a:xfrm>
                          <a:prstGeom prst="rect">
                            <a:avLst/>
                          </a:prstGeom>
                          <a:noFill/>
                          <a:ln>
                            <a:noFill/>
                          </a:ln>
                        </pic:spPr>
                      </pic:pic>
                    </a:graphicData>
                  </a:graphic>
                </wp:inline>
              </w:drawing>
            </w:r>
          </w:p>
        </w:tc>
        <w:tc>
          <w:tcPr>
            <w:tcW w:w="2332" w:type="dxa"/>
            <w:vAlign w:val="center"/>
          </w:tcPr>
          <w:p w:rsidR="00122CB9" w:rsidRDefault="00FE4860" w:rsidP="00FE4860">
            <w:pPr>
              <w:jc w:val="center"/>
            </w:pPr>
            <w:r>
              <w:rPr>
                <w:noProof/>
                <w:lang w:eastAsia="fr-FR"/>
              </w:rPr>
              <w:drawing>
                <wp:inline distT="0" distB="0" distL="0" distR="0" wp14:anchorId="6700F113" wp14:editId="2A2D61FC">
                  <wp:extent cx="1248025" cy="832017"/>
                  <wp:effectExtent l="0" t="0" r="9525" b="6350"/>
                  <wp:docPr id="119" name="Image 119" descr="http://upload.wikimedia.org/wikipedia/commons/d/d2/W%C3%A4lzfr%C3%A4ser_und_gefr%C3%A4ste_Verzah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upload.wikimedia.org/wikipedia/commons/d/d2/W%C3%A4lzfr%C3%A4ser_und_gefr%C3%A4ste_Verzahnu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4360" cy="836240"/>
                          </a:xfrm>
                          <a:prstGeom prst="rect">
                            <a:avLst/>
                          </a:prstGeom>
                          <a:noFill/>
                          <a:ln>
                            <a:noFill/>
                          </a:ln>
                        </pic:spPr>
                      </pic:pic>
                    </a:graphicData>
                  </a:graphic>
                </wp:inline>
              </w:drawing>
            </w:r>
          </w:p>
        </w:tc>
      </w:tr>
      <w:tr w:rsidR="00FE4860" w:rsidTr="00A04353">
        <w:tc>
          <w:tcPr>
            <w:tcW w:w="2709" w:type="dxa"/>
            <w:vAlign w:val="center"/>
          </w:tcPr>
          <w:p w:rsidR="00577FE5" w:rsidRDefault="00FE4860" w:rsidP="00FE4860">
            <w:pPr>
              <w:jc w:val="center"/>
              <w:rPr>
                <w:noProof/>
                <w:lang w:eastAsia="fr-FR"/>
              </w:rPr>
            </w:pPr>
            <w:r>
              <w:rPr>
                <w:noProof/>
                <w:lang w:eastAsia="fr-FR"/>
              </w:rPr>
              <w:t>Tour à bois</w:t>
            </w:r>
          </w:p>
        </w:tc>
        <w:tc>
          <w:tcPr>
            <w:tcW w:w="2705" w:type="dxa"/>
            <w:vAlign w:val="center"/>
          </w:tcPr>
          <w:p w:rsidR="00577FE5" w:rsidRPr="00577FE5" w:rsidRDefault="00FE4860" w:rsidP="00FE4860">
            <w:pPr>
              <w:jc w:val="center"/>
              <w:rPr>
                <w:noProof/>
                <w:lang w:eastAsia="fr-FR"/>
              </w:rPr>
            </w:pPr>
            <w:r>
              <w:rPr>
                <w:noProof/>
                <w:lang w:eastAsia="fr-FR"/>
              </w:rPr>
              <w:t>Fraises de dentiste</w:t>
            </w:r>
          </w:p>
        </w:tc>
        <w:tc>
          <w:tcPr>
            <w:tcW w:w="2676" w:type="dxa"/>
            <w:vAlign w:val="center"/>
          </w:tcPr>
          <w:p w:rsidR="00577FE5" w:rsidRDefault="00FE4860" w:rsidP="00FE4860">
            <w:pPr>
              <w:jc w:val="center"/>
              <w:rPr>
                <w:noProof/>
                <w:lang w:eastAsia="fr-FR"/>
              </w:rPr>
            </w:pPr>
            <w:r>
              <w:rPr>
                <w:noProof/>
                <w:lang w:eastAsia="fr-FR"/>
              </w:rPr>
              <w:t>Polissage d’un moule</w:t>
            </w:r>
          </w:p>
        </w:tc>
        <w:tc>
          <w:tcPr>
            <w:tcW w:w="2332" w:type="dxa"/>
            <w:vAlign w:val="center"/>
          </w:tcPr>
          <w:p w:rsidR="00577FE5" w:rsidRDefault="00FE4860" w:rsidP="00FE4860">
            <w:pPr>
              <w:jc w:val="center"/>
              <w:rPr>
                <w:noProof/>
                <w:lang w:eastAsia="fr-FR"/>
              </w:rPr>
            </w:pPr>
            <w:r>
              <w:rPr>
                <w:noProof/>
                <w:lang w:eastAsia="fr-FR"/>
              </w:rPr>
              <w:t>Taille d’un engrenage à la fraise mère</w:t>
            </w:r>
          </w:p>
        </w:tc>
      </w:tr>
    </w:tbl>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9D0F91" w:rsidTr="00084B79">
        <w:trPr>
          <w:trHeight w:val="380"/>
        </w:trPr>
        <w:tc>
          <w:tcPr>
            <w:tcW w:w="10336" w:type="dxa"/>
            <w:shd w:val="clear" w:color="auto" w:fill="F2DBDB" w:themeFill="accent2" w:themeFillTint="33"/>
          </w:tcPr>
          <w:p w:rsidR="00D35342" w:rsidRPr="009D0F91" w:rsidRDefault="00D35342" w:rsidP="00084B79">
            <w:pPr>
              <w:rPr>
                <w:b/>
                <w:lang w:eastAsia="fr-FR"/>
              </w:rPr>
            </w:pPr>
            <w:r w:rsidRPr="009D0F91">
              <w:rPr>
                <w:b/>
                <w:lang w:eastAsia="fr-FR"/>
              </w:rPr>
              <w:t>Problématique</w:t>
            </w:r>
          </w:p>
          <w:p w:rsidR="00D35342" w:rsidRPr="009D0F91" w:rsidRDefault="00D35342" w:rsidP="009B6CA9">
            <w:pPr>
              <w:pStyle w:val="Paragraphedeliste"/>
              <w:numPr>
                <w:ilvl w:val="0"/>
                <w:numId w:val="8"/>
              </w:numPr>
              <w:rPr>
                <w:lang w:eastAsia="fr-FR"/>
              </w:rPr>
            </w:pPr>
            <w:r w:rsidRPr="009D0F91">
              <w:t xml:space="preserve">En phase d’avant conception d’un produit, quels sont les critères qui vont permettre de choisir les </w:t>
            </w:r>
            <w:r w:rsidR="006C7C3E" w:rsidRPr="009D0F91">
              <w:t xml:space="preserve">procédés </w:t>
            </w:r>
            <w:r w:rsidRPr="009D0F91">
              <w:t>à utiliser ?</w:t>
            </w:r>
            <w:r w:rsidR="006C7C3E" w:rsidRPr="009D0F91">
              <w:t xml:space="preserve"> Quels sont leurs impacts sur les formes du produit ?</w:t>
            </w:r>
          </w:p>
        </w:tc>
      </w:tr>
    </w:tbl>
    <w:p w:rsidR="004340A7" w:rsidRPr="009D0F91" w:rsidRDefault="004340A7" w:rsidP="00D3534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9D0F91" w:rsidRDefault="00D35342" w:rsidP="00084B79">
            <w:pPr>
              <w:rPr>
                <w:lang w:eastAsia="fr-FR"/>
              </w:rPr>
            </w:pPr>
            <w:r w:rsidRPr="009D0F91">
              <w:rPr>
                <w:lang w:eastAsia="fr-FR"/>
              </w:rPr>
              <w:t>Compétence</w:t>
            </w:r>
            <w:r w:rsidR="00084B79" w:rsidRPr="009D0F91">
              <w:rPr>
                <w:lang w:eastAsia="fr-FR"/>
              </w:rPr>
              <w:t>s</w:t>
            </w:r>
            <w:r w:rsidRPr="009D0F91">
              <w:rPr>
                <w:lang w:eastAsia="fr-FR"/>
              </w:rPr>
              <w:t xml:space="preserve"> : </w:t>
            </w:r>
          </w:p>
          <w:p w:rsidR="00D04881" w:rsidRPr="009D0F91" w:rsidRDefault="00D04881" w:rsidP="009B6CA9">
            <w:pPr>
              <w:pStyle w:val="Paragraphedeliste"/>
              <w:numPr>
                <w:ilvl w:val="0"/>
                <w:numId w:val="11"/>
              </w:numPr>
              <w:rPr>
                <w:lang w:eastAsia="fr-FR"/>
              </w:rPr>
            </w:pPr>
            <w:r w:rsidRPr="009D0F91">
              <w:rPr>
                <w:lang w:eastAsia="fr-FR"/>
              </w:rPr>
              <w:t>Analyser :</w:t>
            </w:r>
          </w:p>
          <w:p w:rsidR="00D04881" w:rsidRPr="009D0F91" w:rsidRDefault="00D04881" w:rsidP="009B6CA9">
            <w:pPr>
              <w:pStyle w:val="Paragraphedeliste"/>
              <w:numPr>
                <w:ilvl w:val="1"/>
                <w:numId w:val="11"/>
              </w:numPr>
              <w:rPr>
                <w:lang w:eastAsia="fr-FR"/>
              </w:rPr>
            </w:pPr>
            <w:r w:rsidRPr="009D0F91">
              <w:rPr>
                <w:lang w:eastAsia="fr-FR"/>
              </w:rPr>
              <w:t>A3-C12 : Matériaux</w:t>
            </w:r>
          </w:p>
          <w:p w:rsidR="00D04881" w:rsidRPr="009D0F91" w:rsidRDefault="00D04881" w:rsidP="009B6CA9">
            <w:pPr>
              <w:pStyle w:val="Paragraphedeliste"/>
              <w:numPr>
                <w:ilvl w:val="0"/>
                <w:numId w:val="11"/>
              </w:numPr>
              <w:rPr>
                <w:lang w:eastAsia="fr-FR"/>
              </w:rPr>
            </w:pPr>
            <w:r w:rsidRPr="009D0F91">
              <w:rPr>
                <w:lang w:eastAsia="fr-FR"/>
              </w:rPr>
              <w:t>Concevoir</w:t>
            </w:r>
            <w:r w:rsidR="004340A7" w:rsidRPr="009D0F91">
              <w:rPr>
                <w:lang w:eastAsia="fr-FR"/>
              </w:rPr>
              <w:t> :</w:t>
            </w:r>
          </w:p>
          <w:p w:rsidR="00D35342" w:rsidRPr="009D0F91" w:rsidRDefault="004340A7" w:rsidP="009B6CA9">
            <w:pPr>
              <w:pStyle w:val="Paragraphedeliste"/>
              <w:numPr>
                <w:ilvl w:val="1"/>
                <w:numId w:val="11"/>
              </w:numPr>
              <w:rPr>
                <w:lang w:eastAsia="fr-FR"/>
              </w:rPr>
            </w:pPr>
            <w:r w:rsidRPr="009D0F91">
              <w:rPr>
                <w:lang w:eastAsia="fr-FR"/>
              </w:rPr>
              <w:t>Conc1-C4.1</w:t>
            </w:r>
            <w:r w:rsidR="00D04881" w:rsidRPr="009D0F91">
              <w:rPr>
                <w:lang w:eastAsia="fr-FR"/>
              </w:rPr>
              <w:t xml:space="preserve"> : </w:t>
            </w:r>
            <w:r w:rsidRPr="009D0F91">
              <w:rPr>
                <w:lang w:eastAsia="fr-FR"/>
              </w:rPr>
              <w:t>Typologie (ou classification) des procédés et leurs caractéristiques</w:t>
            </w:r>
          </w:p>
          <w:p w:rsidR="004340A7" w:rsidRPr="009D0F91" w:rsidRDefault="004340A7" w:rsidP="009B6CA9">
            <w:pPr>
              <w:pStyle w:val="Paragraphedeliste"/>
              <w:numPr>
                <w:ilvl w:val="1"/>
                <w:numId w:val="11"/>
              </w:numPr>
              <w:rPr>
                <w:lang w:eastAsia="fr-FR"/>
              </w:rPr>
            </w:pPr>
            <w:r w:rsidRPr="009D0F91">
              <w:rPr>
                <w:lang w:eastAsia="fr-FR"/>
              </w:rPr>
              <w:t xml:space="preserve">Conc1-C4.3 : Interactions fonction – matériau – procédé </w:t>
            </w:r>
          </w:p>
          <w:p w:rsidR="004340A7" w:rsidRPr="009D0F91" w:rsidRDefault="004340A7" w:rsidP="009B6CA9">
            <w:pPr>
              <w:pStyle w:val="Paragraphedeliste"/>
              <w:numPr>
                <w:ilvl w:val="1"/>
                <w:numId w:val="11"/>
              </w:numPr>
              <w:rPr>
                <w:lang w:eastAsia="fr-FR"/>
              </w:rPr>
            </w:pPr>
            <w:r w:rsidRPr="009D0F91">
              <w:rPr>
                <w:lang w:eastAsia="fr-FR"/>
              </w:rPr>
              <w:t>Conc1-C4.4 : Méthode de choix des matériaux et des procédés</w:t>
            </w:r>
          </w:p>
          <w:p w:rsidR="004340A7" w:rsidRPr="009D0F91" w:rsidRDefault="004340A7" w:rsidP="009B6CA9">
            <w:pPr>
              <w:pStyle w:val="Paragraphedeliste"/>
              <w:numPr>
                <w:ilvl w:val="1"/>
                <w:numId w:val="11"/>
              </w:numPr>
              <w:rPr>
                <w:lang w:eastAsia="fr-FR"/>
              </w:rPr>
            </w:pPr>
            <w:r w:rsidRPr="009D0F91">
              <w:rPr>
                <w:lang w:eastAsia="fr-FR"/>
              </w:rPr>
              <w:t>Conc1-C4.6 : Influence du procédé sur la géométrie des pièces</w:t>
            </w:r>
          </w:p>
          <w:p w:rsidR="004340A7" w:rsidRPr="009D0F91" w:rsidRDefault="004340A7" w:rsidP="009B6CA9">
            <w:pPr>
              <w:pStyle w:val="Paragraphedeliste"/>
              <w:numPr>
                <w:ilvl w:val="0"/>
                <w:numId w:val="11"/>
              </w:numPr>
              <w:rPr>
                <w:lang w:eastAsia="fr-FR"/>
              </w:rPr>
            </w:pPr>
            <w:r w:rsidRPr="009D0F91">
              <w:rPr>
                <w:lang w:eastAsia="fr-FR"/>
              </w:rPr>
              <w:t xml:space="preserve">Réaliser : </w:t>
            </w:r>
          </w:p>
          <w:p w:rsidR="004340A7" w:rsidRPr="009D0F91" w:rsidRDefault="004340A7" w:rsidP="009B6CA9">
            <w:pPr>
              <w:pStyle w:val="Paragraphedeliste"/>
              <w:numPr>
                <w:ilvl w:val="1"/>
                <w:numId w:val="11"/>
              </w:numPr>
              <w:rPr>
                <w:lang w:eastAsia="fr-FR"/>
              </w:rPr>
            </w:pPr>
            <w:r w:rsidRPr="009D0F91">
              <w:rPr>
                <w:lang w:eastAsia="fr-FR"/>
              </w:rPr>
              <w:t>Réa-C1.1 : Procédés d’obtention des pièces brutes.</w:t>
            </w:r>
          </w:p>
          <w:p w:rsidR="004340A7" w:rsidRPr="009D0F91" w:rsidRDefault="004340A7" w:rsidP="009B6CA9">
            <w:pPr>
              <w:pStyle w:val="Paragraphedeliste"/>
              <w:numPr>
                <w:ilvl w:val="1"/>
                <w:numId w:val="11"/>
              </w:numPr>
              <w:rPr>
                <w:lang w:eastAsia="fr-FR"/>
              </w:rPr>
            </w:pPr>
            <w:r w:rsidRPr="009D0F91">
              <w:rPr>
                <w:lang w:eastAsia="fr-FR"/>
              </w:rPr>
              <w:t>Réa-C2 : Mise en place d’un processus de fabrication</w:t>
            </w:r>
          </w:p>
        </w:tc>
      </w:tr>
    </w:tbl>
    <w:p w:rsidR="001943CF" w:rsidRDefault="0009643F" w:rsidP="001943CF">
      <w:pPr>
        <w:jc w:val="center"/>
      </w:pPr>
      <w:r>
        <w:rPr>
          <w:noProof/>
          <w:lang w:eastAsia="fr-FR"/>
        </w:rPr>
        <w:drawing>
          <wp:inline distT="0" distB="0" distL="0" distR="0" wp14:anchorId="04ABA76E" wp14:editId="4842CA7A">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1943CF" w:rsidRDefault="001943CF">
      <w:pPr>
        <w:jc w:val="left"/>
      </w:pPr>
      <w:r>
        <w:br w:type="page"/>
      </w:r>
    </w:p>
    <w:p w:rsidR="00CE2F3F"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6704487" w:history="1">
        <w:r w:rsidR="00CE2F3F" w:rsidRPr="00531EF4">
          <w:rPr>
            <w:rStyle w:val="Lienhypertexte"/>
            <w:noProof/>
          </w:rPr>
          <w:t>1°-  Introduction</w:t>
        </w:r>
        <w:r w:rsidR="00CE2F3F">
          <w:rPr>
            <w:noProof/>
            <w:webHidden/>
          </w:rPr>
          <w:tab/>
        </w:r>
        <w:r w:rsidR="00CE2F3F">
          <w:rPr>
            <w:noProof/>
            <w:webHidden/>
          </w:rPr>
          <w:fldChar w:fldCharType="begin"/>
        </w:r>
        <w:r w:rsidR="00CE2F3F">
          <w:rPr>
            <w:noProof/>
            <w:webHidden/>
          </w:rPr>
          <w:instrText xml:space="preserve"> PAGEREF _Toc416704487 \h </w:instrText>
        </w:r>
        <w:r w:rsidR="00CE2F3F">
          <w:rPr>
            <w:noProof/>
            <w:webHidden/>
          </w:rPr>
        </w:r>
        <w:r w:rsidR="00CE2F3F">
          <w:rPr>
            <w:noProof/>
            <w:webHidden/>
          </w:rPr>
          <w:fldChar w:fldCharType="separate"/>
        </w:r>
        <w:r w:rsidR="00CE2F3F">
          <w:rPr>
            <w:noProof/>
            <w:webHidden/>
          </w:rPr>
          <w:t>3</w:t>
        </w:r>
        <w:r w:rsidR="00CE2F3F">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488" w:history="1">
        <w:r w:rsidRPr="00531EF4">
          <w:rPr>
            <w:rStyle w:val="Lienhypertexte"/>
            <w:noProof/>
          </w:rPr>
          <w:t>A. Typologies de machines</w:t>
        </w:r>
        <w:r>
          <w:rPr>
            <w:noProof/>
            <w:webHidden/>
          </w:rPr>
          <w:tab/>
        </w:r>
        <w:r>
          <w:rPr>
            <w:noProof/>
            <w:webHidden/>
          </w:rPr>
          <w:fldChar w:fldCharType="begin"/>
        </w:r>
        <w:r>
          <w:rPr>
            <w:noProof/>
            <w:webHidden/>
          </w:rPr>
          <w:instrText xml:space="preserve"> PAGEREF _Toc416704488 \h </w:instrText>
        </w:r>
        <w:r>
          <w:rPr>
            <w:noProof/>
            <w:webHidden/>
          </w:rPr>
        </w:r>
        <w:r>
          <w:rPr>
            <w:noProof/>
            <w:webHidden/>
          </w:rPr>
          <w:fldChar w:fldCharType="separate"/>
        </w:r>
        <w:r>
          <w:rPr>
            <w:noProof/>
            <w:webHidden/>
          </w:rPr>
          <w:t>3</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489" w:history="1">
        <w:r w:rsidRPr="00531EF4">
          <w:rPr>
            <w:rStyle w:val="Lienhypertexte"/>
            <w:noProof/>
          </w:rPr>
          <w:t>B. Définitions préliminaires</w:t>
        </w:r>
        <w:r>
          <w:rPr>
            <w:noProof/>
            <w:webHidden/>
          </w:rPr>
          <w:tab/>
        </w:r>
        <w:r>
          <w:rPr>
            <w:noProof/>
            <w:webHidden/>
          </w:rPr>
          <w:fldChar w:fldCharType="begin"/>
        </w:r>
        <w:r>
          <w:rPr>
            <w:noProof/>
            <w:webHidden/>
          </w:rPr>
          <w:instrText xml:space="preserve"> PAGEREF _Toc416704489 \h </w:instrText>
        </w:r>
        <w:r>
          <w:rPr>
            <w:noProof/>
            <w:webHidden/>
          </w:rPr>
        </w:r>
        <w:r>
          <w:rPr>
            <w:noProof/>
            <w:webHidden/>
          </w:rPr>
          <w:fldChar w:fldCharType="separate"/>
        </w:r>
        <w:r>
          <w:rPr>
            <w:noProof/>
            <w:webHidden/>
          </w:rPr>
          <w:t>3</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490" w:history="1">
        <w:r w:rsidRPr="00531EF4">
          <w:rPr>
            <w:rStyle w:val="Lienhypertexte"/>
            <w:noProof/>
          </w:rPr>
          <w:t>C. Surfaces générées</w:t>
        </w:r>
        <w:r>
          <w:rPr>
            <w:noProof/>
            <w:webHidden/>
          </w:rPr>
          <w:tab/>
        </w:r>
        <w:r>
          <w:rPr>
            <w:noProof/>
            <w:webHidden/>
          </w:rPr>
          <w:fldChar w:fldCharType="begin"/>
        </w:r>
        <w:r>
          <w:rPr>
            <w:noProof/>
            <w:webHidden/>
          </w:rPr>
          <w:instrText xml:space="preserve"> PAGEREF _Toc416704490 \h </w:instrText>
        </w:r>
        <w:r>
          <w:rPr>
            <w:noProof/>
            <w:webHidden/>
          </w:rPr>
        </w:r>
        <w:r>
          <w:rPr>
            <w:noProof/>
            <w:webHidden/>
          </w:rPr>
          <w:fldChar w:fldCharType="separate"/>
        </w:r>
        <w:r>
          <w:rPr>
            <w:noProof/>
            <w:webHidden/>
          </w:rPr>
          <w:t>4</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491" w:history="1">
        <w:r w:rsidRPr="00531EF4">
          <w:rPr>
            <w:rStyle w:val="Lienhypertexte"/>
            <w:noProof/>
          </w:rPr>
          <w:t>D. Mise en position isostatique</w:t>
        </w:r>
        <w:r>
          <w:rPr>
            <w:noProof/>
            <w:webHidden/>
          </w:rPr>
          <w:tab/>
        </w:r>
        <w:r>
          <w:rPr>
            <w:noProof/>
            <w:webHidden/>
          </w:rPr>
          <w:fldChar w:fldCharType="begin"/>
        </w:r>
        <w:r>
          <w:rPr>
            <w:noProof/>
            <w:webHidden/>
          </w:rPr>
          <w:instrText xml:space="preserve"> PAGEREF _Toc416704491 \h </w:instrText>
        </w:r>
        <w:r>
          <w:rPr>
            <w:noProof/>
            <w:webHidden/>
          </w:rPr>
        </w:r>
        <w:r>
          <w:rPr>
            <w:noProof/>
            <w:webHidden/>
          </w:rPr>
          <w:fldChar w:fldCharType="separate"/>
        </w:r>
        <w:r>
          <w:rPr>
            <w:noProof/>
            <w:webHidden/>
          </w:rPr>
          <w:t>4</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492" w:history="1">
        <w:r w:rsidRPr="00531EF4">
          <w:rPr>
            <w:rStyle w:val="Lienhypertexte"/>
            <w:noProof/>
          </w:rPr>
          <w:t>E. Cellule élémentaire d’usinage</w:t>
        </w:r>
        <w:r>
          <w:rPr>
            <w:noProof/>
            <w:webHidden/>
          </w:rPr>
          <w:tab/>
        </w:r>
        <w:r>
          <w:rPr>
            <w:noProof/>
            <w:webHidden/>
          </w:rPr>
          <w:fldChar w:fldCharType="begin"/>
        </w:r>
        <w:r>
          <w:rPr>
            <w:noProof/>
            <w:webHidden/>
          </w:rPr>
          <w:instrText xml:space="preserve"> PAGEREF _Toc416704492 \h </w:instrText>
        </w:r>
        <w:r>
          <w:rPr>
            <w:noProof/>
            <w:webHidden/>
          </w:rPr>
        </w:r>
        <w:r>
          <w:rPr>
            <w:noProof/>
            <w:webHidden/>
          </w:rPr>
          <w:fldChar w:fldCharType="separate"/>
        </w:r>
        <w:r>
          <w:rPr>
            <w:noProof/>
            <w:webHidden/>
          </w:rPr>
          <w:t>5</w:t>
        </w:r>
        <w:r>
          <w:rPr>
            <w:noProof/>
            <w:webHidden/>
          </w:rPr>
          <w:fldChar w:fldCharType="end"/>
        </w:r>
      </w:hyperlink>
    </w:p>
    <w:p w:rsidR="00CE2F3F" w:rsidRDefault="00CE2F3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493" w:history="1">
        <w:r w:rsidRPr="00531EF4">
          <w:rPr>
            <w:rStyle w:val="Lienhypertexte"/>
            <w:noProof/>
          </w:rPr>
          <w:t>2°-  Le tournage</w:t>
        </w:r>
        <w:r>
          <w:rPr>
            <w:noProof/>
            <w:webHidden/>
          </w:rPr>
          <w:tab/>
        </w:r>
        <w:r>
          <w:rPr>
            <w:noProof/>
            <w:webHidden/>
          </w:rPr>
          <w:fldChar w:fldCharType="begin"/>
        </w:r>
        <w:r>
          <w:rPr>
            <w:noProof/>
            <w:webHidden/>
          </w:rPr>
          <w:instrText xml:space="preserve"> PAGEREF _Toc416704493 \h </w:instrText>
        </w:r>
        <w:r>
          <w:rPr>
            <w:noProof/>
            <w:webHidden/>
          </w:rPr>
        </w:r>
        <w:r>
          <w:rPr>
            <w:noProof/>
            <w:webHidden/>
          </w:rPr>
          <w:fldChar w:fldCharType="separate"/>
        </w:r>
        <w:r>
          <w:rPr>
            <w:noProof/>
            <w:webHidden/>
          </w:rPr>
          <w:t>5</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494" w:history="1">
        <w:r w:rsidRPr="00531EF4">
          <w:rPr>
            <w:rStyle w:val="Lienhypertexte"/>
            <w:noProof/>
          </w:rPr>
          <w:t>A. Les machines</w:t>
        </w:r>
        <w:r>
          <w:rPr>
            <w:noProof/>
            <w:webHidden/>
          </w:rPr>
          <w:tab/>
        </w:r>
        <w:r>
          <w:rPr>
            <w:noProof/>
            <w:webHidden/>
          </w:rPr>
          <w:fldChar w:fldCharType="begin"/>
        </w:r>
        <w:r>
          <w:rPr>
            <w:noProof/>
            <w:webHidden/>
          </w:rPr>
          <w:instrText xml:space="preserve"> PAGEREF _Toc416704494 \h </w:instrText>
        </w:r>
        <w:r>
          <w:rPr>
            <w:noProof/>
            <w:webHidden/>
          </w:rPr>
        </w:r>
        <w:r>
          <w:rPr>
            <w:noProof/>
            <w:webHidden/>
          </w:rPr>
          <w:fldChar w:fldCharType="separate"/>
        </w:r>
        <w:r>
          <w:rPr>
            <w:noProof/>
            <w:webHidden/>
          </w:rPr>
          <w:t>5</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495" w:history="1">
        <w:r w:rsidRPr="00531EF4">
          <w:rPr>
            <w:rStyle w:val="Lienhypertexte"/>
            <w:noProof/>
          </w:rPr>
          <w:t>B. Portes outils</w:t>
        </w:r>
        <w:r>
          <w:rPr>
            <w:noProof/>
            <w:webHidden/>
          </w:rPr>
          <w:tab/>
        </w:r>
        <w:r>
          <w:rPr>
            <w:noProof/>
            <w:webHidden/>
          </w:rPr>
          <w:fldChar w:fldCharType="begin"/>
        </w:r>
        <w:r>
          <w:rPr>
            <w:noProof/>
            <w:webHidden/>
          </w:rPr>
          <w:instrText xml:space="preserve"> PAGEREF _Toc416704495 \h </w:instrText>
        </w:r>
        <w:r>
          <w:rPr>
            <w:noProof/>
            <w:webHidden/>
          </w:rPr>
        </w:r>
        <w:r>
          <w:rPr>
            <w:noProof/>
            <w:webHidden/>
          </w:rPr>
          <w:fldChar w:fldCharType="separate"/>
        </w:r>
        <w:r>
          <w:rPr>
            <w:noProof/>
            <w:webHidden/>
          </w:rPr>
          <w:t>5</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496" w:history="1">
        <w:r w:rsidRPr="00531EF4">
          <w:rPr>
            <w:rStyle w:val="Lienhypertexte"/>
            <w:noProof/>
          </w:rPr>
          <w:t>C. Outils</w:t>
        </w:r>
        <w:r>
          <w:rPr>
            <w:noProof/>
            <w:webHidden/>
          </w:rPr>
          <w:tab/>
        </w:r>
        <w:r>
          <w:rPr>
            <w:noProof/>
            <w:webHidden/>
          </w:rPr>
          <w:fldChar w:fldCharType="begin"/>
        </w:r>
        <w:r>
          <w:rPr>
            <w:noProof/>
            <w:webHidden/>
          </w:rPr>
          <w:instrText xml:space="preserve"> PAGEREF _Toc416704496 \h </w:instrText>
        </w:r>
        <w:r>
          <w:rPr>
            <w:noProof/>
            <w:webHidden/>
          </w:rPr>
        </w:r>
        <w:r>
          <w:rPr>
            <w:noProof/>
            <w:webHidden/>
          </w:rPr>
          <w:fldChar w:fldCharType="separate"/>
        </w:r>
        <w:r>
          <w:rPr>
            <w:noProof/>
            <w:webHidden/>
          </w:rPr>
          <w:t>6</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497" w:history="1">
        <w:r w:rsidRPr="00531EF4">
          <w:rPr>
            <w:rStyle w:val="Lienhypertexte"/>
            <w:noProof/>
          </w:rPr>
          <w:t>D. Porte pièce</w:t>
        </w:r>
        <w:r>
          <w:rPr>
            <w:noProof/>
            <w:webHidden/>
          </w:rPr>
          <w:tab/>
        </w:r>
        <w:r>
          <w:rPr>
            <w:noProof/>
            <w:webHidden/>
          </w:rPr>
          <w:fldChar w:fldCharType="begin"/>
        </w:r>
        <w:r>
          <w:rPr>
            <w:noProof/>
            <w:webHidden/>
          </w:rPr>
          <w:instrText xml:space="preserve"> PAGEREF _Toc416704497 \h </w:instrText>
        </w:r>
        <w:r>
          <w:rPr>
            <w:noProof/>
            <w:webHidden/>
          </w:rPr>
        </w:r>
        <w:r>
          <w:rPr>
            <w:noProof/>
            <w:webHidden/>
          </w:rPr>
          <w:fldChar w:fldCharType="separate"/>
        </w:r>
        <w:r>
          <w:rPr>
            <w:noProof/>
            <w:webHidden/>
          </w:rPr>
          <w:t>6</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498" w:history="1">
        <w:r w:rsidRPr="00531EF4">
          <w:rPr>
            <w:rStyle w:val="Lienhypertexte"/>
            <w:noProof/>
          </w:rPr>
          <w:t>E. Pièces</w:t>
        </w:r>
        <w:r>
          <w:rPr>
            <w:noProof/>
            <w:webHidden/>
          </w:rPr>
          <w:tab/>
        </w:r>
        <w:r>
          <w:rPr>
            <w:noProof/>
            <w:webHidden/>
          </w:rPr>
          <w:fldChar w:fldCharType="begin"/>
        </w:r>
        <w:r>
          <w:rPr>
            <w:noProof/>
            <w:webHidden/>
          </w:rPr>
          <w:instrText xml:space="preserve"> PAGEREF _Toc416704498 \h </w:instrText>
        </w:r>
        <w:r>
          <w:rPr>
            <w:noProof/>
            <w:webHidden/>
          </w:rPr>
        </w:r>
        <w:r>
          <w:rPr>
            <w:noProof/>
            <w:webHidden/>
          </w:rPr>
          <w:fldChar w:fldCharType="separate"/>
        </w:r>
        <w:r>
          <w:rPr>
            <w:noProof/>
            <w:webHidden/>
          </w:rPr>
          <w:t>8</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499" w:history="1">
        <w:r w:rsidRPr="00531EF4">
          <w:rPr>
            <w:rStyle w:val="Lienhypertexte"/>
            <w:noProof/>
          </w:rPr>
          <w:t>F. Contrat de phase</w:t>
        </w:r>
        <w:r>
          <w:rPr>
            <w:noProof/>
            <w:webHidden/>
          </w:rPr>
          <w:tab/>
        </w:r>
        <w:r>
          <w:rPr>
            <w:noProof/>
            <w:webHidden/>
          </w:rPr>
          <w:fldChar w:fldCharType="begin"/>
        </w:r>
        <w:r>
          <w:rPr>
            <w:noProof/>
            <w:webHidden/>
          </w:rPr>
          <w:instrText xml:space="preserve"> PAGEREF _Toc416704499 \h </w:instrText>
        </w:r>
        <w:r>
          <w:rPr>
            <w:noProof/>
            <w:webHidden/>
          </w:rPr>
        </w:r>
        <w:r>
          <w:rPr>
            <w:noProof/>
            <w:webHidden/>
          </w:rPr>
          <w:fldChar w:fldCharType="separate"/>
        </w:r>
        <w:r>
          <w:rPr>
            <w:noProof/>
            <w:webHidden/>
          </w:rPr>
          <w:t>9</w:t>
        </w:r>
        <w:r>
          <w:rPr>
            <w:noProof/>
            <w:webHidden/>
          </w:rPr>
          <w:fldChar w:fldCharType="end"/>
        </w:r>
      </w:hyperlink>
    </w:p>
    <w:p w:rsidR="00CE2F3F" w:rsidRDefault="00CE2F3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0" w:history="1">
        <w:r w:rsidRPr="00531EF4">
          <w:rPr>
            <w:rStyle w:val="Lienhypertexte"/>
            <w:noProof/>
          </w:rPr>
          <w:t>3°-  Le fraisage</w:t>
        </w:r>
        <w:r>
          <w:rPr>
            <w:noProof/>
            <w:webHidden/>
          </w:rPr>
          <w:tab/>
        </w:r>
        <w:r>
          <w:rPr>
            <w:noProof/>
            <w:webHidden/>
          </w:rPr>
          <w:fldChar w:fldCharType="begin"/>
        </w:r>
        <w:r>
          <w:rPr>
            <w:noProof/>
            <w:webHidden/>
          </w:rPr>
          <w:instrText xml:space="preserve"> PAGEREF _Toc416704500 \h </w:instrText>
        </w:r>
        <w:r>
          <w:rPr>
            <w:noProof/>
            <w:webHidden/>
          </w:rPr>
        </w:r>
        <w:r>
          <w:rPr>
            <w:noProof/>
            <w:webHidden/>
          </w:rPr>
          <w:fldChar w:fldCharType="separate"/>
        </w:r>
        <w:r>
          <w:rPr>
            <w:noProof/>
            <w:webHidden/>
          </w:rPr>
          <w:t>9</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01" w:history="1">
        <w:r w:rsidRPr="00531EF4">
          <w:rPr>
            <w:rStyle w:val="Lienhypertexte"/>
            <w:noProof/>
          </w:rPr>
          <w:t>A. Les machines</w:t>
        </w:r>
        <w:r>
          <w:rPr>
            <w:noProof/>
            <w:webHidden/>
          </w:rPr>
          <w:tab/>
        </w:r>
        <w:r>
          <w:rPr>
            <w:noProof/>
            <w:webHidden/>
          </w:rPr>
          <w:fldChar w:fldCharType="begin"/>
        </w:r>
        <w:r>
          <w:rPr>
            <w:noProof/>
            <w:webHidden/>
          </w:rPr>
          <w:instrText xml:space="preserve"> PAGEREF _Toc416704501 \h </w:instrText>
        </w:r>
        <w:r>
          <w:rPr>
            <w:noProof/>
            <w:webHidden/>
          </w:rPr>
        </w:r>
        <w:r>
          <w:rPr>
            <w:noProof/>
            <w:webHidden/>
          </w:rPr>
          <w:fldChar w:fldCharType="separate"/>
        </w:r>
        <w:r>
          <w:rPr>
            <w:noProof/>
            <w:webHidden/>
          </w:rPr>
          <w:t>9</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02" w:history="1">
        <w:r w:rsidRPr="00531EF4">
          <w:rPr>
            <w:rStyle w:val="Lienhypertexte"/>
            <w:noProof/>
          </w:rPr>
          <w:t>Fraiseuse conventionnelle, fraiseuse CN, fraiseuse 4 axes, fraiseuse 5 axes</w:t>
        </w:r>
        <w:r>
          <w:rPr>
            <w:noProof/>
            <w:webHidden/>
          </w:rPr>
          <w:tab/>
        </w:r>
        <w:r>
          <w:rPr>
            <w:noProof/>
            <w:webHidden/>
          </w:rPr>
          <w:fldChar w:fldCharType="begin"/>
        </w:r>
        <w:r>
          <w:rPr>
            <w:noProof/>
            <w:webHidden/>
          </w:rPr>
          <w:instrText xml:space="preserve"> PAGEREF _Toc416704502 \h </w:instrText>
        </w:r>
        <w:r>
          <w:rPr>
            <w:noProof/>
            <w:webHidden/>
          </w:rPr>
        </w:r>
        <w:r>
          <w:rPr>
            <w:noProof/>
            <w:webHidden/>
          </w:rPr>
          <w:fldChar w:fldCharType="separate"/>
        </w:r>
        <w:r>
          <w:rPr>
            <w:noProof/>
            <w:webHidden/>
          </w:rPr>
          <w:t>9</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03" w:history="1">
        <w:r w:rsidRPr="00531EF4">
          <w:rPr>
            <w:rStyle w:val="Lienhypertexte"/>
            <w:noProof/>
          </w:rPr>
          <w:t>B. Porte outil</w:t>
        </w:r>
        <w:r>
          <w:rPr>
            <w:noProof/>
            <w:webHidden/>
          </w:rPr>
          <w:tab/>
        </w:r>
        <w:r>
          <w:rPr>
            <w:noProof/>
            <w:webHidden/>
          </w:rPr>
          <w:fldChar w:fldCharType="begin"/>
        </w:r>
        <w:r>
          <w:rPr>
            <w:noProof/>
            <w:webHidden/>
          </w:rPr>
          <w:instrText xml:space="preserve"> PAGEREF _Toc416704503 \h </w:instrText>
        </w:r>
        <w:r>
          <w:rPr>
            <w:noProof/>
            <w:webHidden/>
          </w:rPr>
        </w:r>
        <w:r>
          <w:rPr>
            <w:noProof/>
            <w:webHidden/>
          </w:rPr>
          <w:fldChar w:fldCharType="separate"/>
        </w:r>
        <w:r>
          <w:rPr>
            <w:noProof/>
            <w:webHidden/>
          </w:rPr>
          <w:t>9</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04" w:history="1">
        <w:r w:rsidRPr="00531EF4">
          <w:rPr>
            <w:rStyle w:val="Lienhypertexte"/>
            <w:noProof/>
          </w:rPr>
          <w:t>C. Outil</w:t>
        </w:r>
        <w:r>
          <w:rPr>
            <w:noProof/>
            <w:webHidden/>
          </w:rPr>
          <w:tab/>
        </w:r>
        <w:r>
          <w:rPr>
            <w:noProof/>
            <w:webHidden/>
          </w:rPr>
          <w:fldChar w:fldCharType="begin"/>
        </w:r>
        <w:r>
          <w:rPr>
            <w:noProof/>
            <w:webHidden/>
          </w:rPr>
          <w:instrText xml:space="preserve"> PAGEREF _Toc416704504 \h </w:instrText>
        </w:r>
        <w:r>
          <w:rPr>
            <w:noProof/>
            <w:webHidden/>
          </w:rPr>
        </w:r>
        <w:r>
          <w:rPr>
            <w:noProof/>
            <w:webHidden/>
          </w:rPr>
          <w:fldChar w:fldCharType="separate"/>
        </w:r>
        <w:r>
          <w:rPr>
            <w:noProof/>
            <w:webHidden/>
          </w:rPr>
          <w:t>10</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05" w:history="1">
        <w:r w:rsidRPr="00531EF4">
          <w:rPr>
            <w:rStyle w:val="Lienhypertexte"/>
            <w:noProof/>
          </w:rPr>
          <w:t>D. Porte pièce</w:t>
        </w:r>
        <w:r>
          <w:rPr>
            <w:noProof/>
            <w:webHidden/>
          </w:rPr>
          <w:tab/>
        </w:r>
        <w:r>
          <w:rPr>
            <w:noProof/>
            <w:webHidden/>
          </w:rPr>
          <w:fldChar w:fldCharType="begin"/>
        </w:r>
        <w:r>
          <w:rPr>
            <w:noProof/>
            <w:webHidden/>
          </w:rPr>
          <w:instrText xml:space="preserve"> PAGEREF _Toc416704505 \h </w:instrText>
        </w:r>
        <w:r>
          <w:rPr>
            <w:noProof/>
            <w:webHidden/>
          </w:rPr>
        </w:r>
        <w:r>
          <w:rPr>
            <w:noProof/>
            <w:webHidden/>
          </w:rPr>
          <w:fldChar w:fldCharType="separate"/>
        </w:r>
        <w:r>
          <w:rPr>
            <w:noProof/>
            <w:webHidden/>
          </w:rPr>
          <w:t>10</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06" w:history="1">
        <w:r w:rsidRPr="00531EF4">
          <w:rPr>
            <w:rStyle w:val="Lienhypertexte"/>
            <w:noProof/>
          </w:rPr>
          <w:t>E. Pièce</w:t>
        </w:r>
        <w:r>
          <w:rPr>
            <w:noProof/>
            <w:webHidden/>
          </w:rPr>
          <w:tab/>
        </w:r>
        <w:r>
          <w:rPr>
            <w:noProof/>
            <w:webHidden/>
          </w:rPr>
          <w:fldChar w:fldCharType="begin"/>
        </w:r>
        <w:r>
          <w:rPr>
            <w:noProof/>
            <w:webHidden/>
          </w:rPr>
          <w:instrText xml:space="preserve"> PAGEREF _Toc416704506 \h </w:instrText>
        </w:r>
        <w:r>
          <w:rPr>
            <w:noProof/>
            <w:webHidden/>
          </w:rPr>
        </w:r>
        <w:r>
          <w:rPr>
            <w:noProof/>
            <w:webHidden/>
          </w:rPr>
          <w:fldChar w:fldCharType="separate"/>
        </w:r>
        <w:r>
          <w:rPr>
            <w:noProof/>
            <w:webHidden/>
          </w:rPr>
          <w:t>12</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07" w:history="1">
        <w:r w:rsidRPr="00531EF4">
          <w:rPr>
            <w:rStyle w:val="Lienhypertexte"/>
            <w:noProof/>
          </w:rPr>
          <w:t>F. Contrat de phase</w:t>
        </w:r>
        <w:r>
          <w:rPr>
            <w:noProof/>
            <w:webHidden/>
          </w:rPr>
          <w:tab/>
        </w:r>
        <w:r>
          <w:rPr>
            <w:noProof/>
            <w:webHidden/>
          </w:rPr>
          <w:fldChar w:fldCharType="begin"/>
        </w:r>
        <w:r>
          <w:rPr>
            <w:noProof/>
            <w:webHidden/>
          </w:rPr>
          <w:instrText xml:space="preserve"> PAGEREF _Toc416704507 \h </w:instrText>
        </w:r>
        <w:r>
          <w:rPr>
            <w:noProof/>
            <w:webHidden/>
          </w:rPr>
        </w:r>
        <w:r>
          <w:rPr>
            <w:noProof/>
            <w:webHidden/>
          </w:rPr>
          <w:fldChar w:fldCharType="separate"/>
        </w:r>
        <w:r>
          <w:rPr>
            <w:noProof/>
            <w:webHidden/>
          </w:rPr>
          <w:t>13</w:t>
        </w:r>
        <w:r>
          <w:rPr>
            <w:noProof/>
            <w:webHidden/>
          </w:rPr>
          <w:fldChar w:fldCharType="end"/>
        </w:r>
      </w:hyperlink>
    </w:p>
    <w:p w:rsidR="00CE2F3F" w:rsidRDefault="00CE2F3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8" w:history="1">
        <w:r w:rsidRPr="00531EF4">
          <w:rPr>
            <w:rStyle w:val="Lienhypertexte"/>
            <w:noProof/>
          </w:rPr>
          <w:t>4°-  Coupe des métaux</w:t>
        </w:r>
        <w:r>
          <w:rPr>
            <w:noProof/>
            <w:webHidden/>
          </w:rPr>
          <w:tab/>
        </w:r>
        <w:r>
          <w:rPr>
            <w:noProof/>
            <w:webHidden/>
          </w:rPr>
          <w:fldChar w:fldCharType="begin"/>
        </w:r>
        <w:r>
          <w:rPr>
            <w:noProof/>
            <w:webHidden/>
          </w:rPr>
          <w:instrText xml:space="preserve"> PAGEREF _Toc416704508 \h </w:instrText>
        </w:r>
        <w:r>
          <w:rPr>
            <w:noProof/>
            <w:webHidden/>
          </w:rPr>
        </w:r>
        <w:r>
          <w:rPr>
            <w:noProof/>
            <w:webHidden/>
          </w:rPr>
          <w:fldChar w:fldCharType="separate"/>
        </w:r>
        <w:r>
          <w:rPr>
            <w:noProof/>
            <w:webHidden/>
          </w:rPr>
          <w:t>13</w:t>
        </w:r>
        <w:r>
          <w:rPr>
            <w:noProof/>
            <w:webHidden/>
          </w:rPr>
          <w:fldChar w:fldCharType="end"/>
        </w:r>
      </w:hyperlink>
    </w:p>
    <w:p w:rsidR="00CE2F3F" w:rsidRDefault="00CE2F3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9" w:history="1">
        <w:r w:rsidRPr="00531EF4">
          <w:rPr>
            <w:rStyle w:val="Lienhypertexte"/>
            <w:noProof/>
          </w:rPr>
          <w:t>5°-  Usinage à commandes numériques</w:t>
        </w:r>
        <w:r>
          <w:rPr>
            <w:noProof/>
            <w:webHidden/>
          </w:rPr>
          <w:tab/>
        </w:r>
        <w:r>
          <w:rPr>
            <w:noProof/>
            <w:webHidden/>
          </w:rPr>
          <w:fldChar w:fldCharType="begin"/>
        </w:r>
        <w:r>
          <w:rPr>
            <w:noProof/>
            <w:webHidden/>
          </w:rPr>
          <w:instrText xml:space="preserve"> PAGEREF _Toc416704509 \h </w:instrText>
        </w:r>
        <w:r>
          <w:rPr>
            <w:noProof/>
            <w:webHidden/>
          </w:rPr>
        </w:r>
        <w:r>
          <w:rPr>
            <w:noProof/>
            <w:webHidden/>
          </w:rPr>
          <w:fldChar w:fldCharType="separate"/>
        </w:r>
        <w:r>
          <w:rPr>
            <w:noProof/>
            <w:webHidden/>
          </w:rPr>
          <w:t>13</w:t>
        </w:r>
        <w:r>
          <w:rPr>
            <w:noProof/>
            <w:webHidden/>
          </w:rPr>
          <w:fldChar w:fldCharType="end"/>
        </w:r>
      </w:hyperlink>
    </w:p>
    <w:p w:rsidR="00CE2F3F" w:rsidRDefault="00CE2F3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10" w:history="1">
        <w:r w:rsidRPr="00531EF4">
          <w:rPr>
            <w:rStyle w:val="Lienhypertexte"/>
            <w:noProof/>
          </w:rPr>
          <w:t>6°-  Les autres procédés de finition</w:t>
        </w:r>
        <w:r>
          <w:rPr>
            <w:noProof/>
            <w:webHidden/>
          </w:rPr>
          <w:tab/>
        </w:r>
        <w:r>
          <w:rPr>
            <w:noProof/>
            <w:webHidden/>
          </w:rPr>
          <w:fldChar w:fldCharType="begin"/>
        </w:r>
        <w:r>
          <w:rPr>
            <w:noProof/>
            <w:webHidden/>
          </w:rPr>
          <w:instrText xml:space="preserve"> PAGEREF _Toc416704510 \h </w:instrText>
        </w:r>
        <w:r>
          <w:rPr>
            <w:noProof/>
            <w:webHidden/>
          </w:rPr>
        </w:r>
        <w:r>
          <w:rPr>
            <w:noProof/>
            <w:webHidden/>
          </w:rPr>
          <w:fldChar w:fldCharType="separate"/>
        </w:r>
        <w:r>
          <w:rPr>
            <w:noProof/>
            <w:webHidden/>
          </w:rPr>
          <w:t>13</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11" w:history="1">
        <w:r w:rsidRPr="00531EF4">
          <w:rPr>
            <w:rStyle w:val="Lienhypertexte"/>
            <w:noProof/>
          </w:rPr>
          <w:t>A. Usinage à grande vitesse (UGV)</w:t>
        </w:r>
        <w:r>
          <w:rPr>
            <w:noProof/>
            <w:webHidden/>
          </w:rPr>
          <w:tab/>
        </w:r>
        <w:r>
          <w:rPr>
            <w:noProof/>
            <w:webHidden/>
          </w:rPr>
          <w:fldChar w:fldCharType="begin"/>
        </w:r>
        <w:r>
          <w:rPr>
            <w:noProof/>
            <w:webHidden/>
          </w:rPr>
          <w:instrText xml:space="preserve"> PAGEREF _Toc416704511 \h </w:instrText>
        </w:r>
        <w:r>
          <w:rPr>
            <w:noProof/>
            <w:webHidden/>
          </w:rPr>
        </w:r>
        <w:r>
          <w:rPr>
            <w:noProof/>
            <w:webHidden/>
          </w:rPr>
          <w:fldChar w:fldCharType="separate"/>
        </w:r>
        <w:r>
          <w:rPr>
            <w:noProof/>
            <w:webHidden/>
          </w:rPr>
          <w:t>13</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12" w:history="1">
        <w:r w:rsidRPr="00531EF4">
          <w:rPr>
            <w:rStyle w:val="Lienhypertexte"/>
            <w:noProof/>
          </w:rPr>
          <w:t>B. Taille des engrenages</w:t>
        </w:r>
        <w:r>
          <w:rPr>
            <w:noProof/>
            <w:webHidden/>
          </w:rPr>
          <w:tab/>
        </w:r>
        <w:r>
          <w:rPr>
            <w:noProof/>
            <w:webHidden/>
          </w:rPr>
          <w:fldChar w:fldCharType="begin"/>
        </w:r>
        <w:r>
          <w:rPr>
            <w:noProof/>
            <w:webHidden/>
          </w:rPr>
          <w:instrText xml:space="preserve"> PAGEREF _Toc416704512 \h </w:instrText>
        </w:r>
        <w:r>
          <w:rPr>
            <w:noProof/>
            <w:webHidden/>
          </w:rPr>
        </w:r>
        <w:r>
          <w:rPr>
            <w:noProof/>
            <w:webHidden/>
          </w:rPr>
          <w:fldChar w:fldCharType="separate"/>
        </w:r>
        <w:r>
          <w:rPr>
            <w:noProof/>
            <w:webHidden/>
          </w:rPr>
          <w:t>13</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13" w:history="1">
        <w:r w:rsidRPr="00531EF4">
          <w:rPr>
            <w:rStyle w:val="Lienhypertexte"/>
            <w:noProof/>
          </w:rPr>
          <w:t>C. L’électro érosion</w:t>
        </w:r>
        <w:r>
          <w:rPr>
            <w:noProof/>
            <w:webHidden/>
          </w:rPr>
          <w:tab/>
        </w:r>
        <w:r>
          <w:rPr>
            <w:noProof/>
            <w:webHidden/>
          </w:rPr>
          <w:fldChar w:fldCharType="begin"/>
        </w:r>
        <w:r>
          <w:rPr>
            <w:noProof/>
            <w:webHidden/>
          </w:rPr>
          <w:instrText xml:space="preserve"> PAGEREF _Toc416704513 \h </w:instrText>
        </w:r>
        <w:r>
          <w:rPr>
            <w:noProof/>
            <w:webHidden/>
          </w:rPr>
        </w:r>
        <w:r>
          <w:rPr>
            <w:noProof/>
            <w:webHidden/>
          </w:rPr>
          <w:fldChar w:fldCharType="separate"/>
        </w:r>
        <w:r>
          <w:rPr>
            <w:noProof/>
            <w:webHidden/>
          </w:rPr>
          <w:t>13</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14" w:history="1">
        <w:r w:rsidRPr="00531EF4">
          <w:rPr>
            <w:rStyle w:val="Lienhypertexte"/>
            <w:noProof/>
          </w:rPr>
          <w:t>D. La rectification</w:t>
        </w:r>
        <w:r>
          <w:rPr>
            <w:noProof/>
            <w:webHidden/>
          </w:rPr>
          <w:tab/>
        </w:r>
        <w:r>
          <w:rPr>
            <w:noProof/>
            <w:webHidden/>
          </w:rPr>
          <w:fldChar w:fldCharType="begin"/>
        </w:r>
        <w:r>
          <w:rPr>
            <w:noProof/>
            <w:webHidden/>
          </w:rPr>
          <w:instrText xml:space="preserve"> PAGEREF _Toc416704514 \h </w:instrText>
        </w:r>
        <w:r>
          <w:rPr>
            <w:noProof/>
            <w:webHidden/>
          </w:rPr>
        </w:r>
        <w:r>
          <w:rPr>
            <w:noProof/>
            <w:webHidden/>
          </w:rPr>
          <w:fldChar w:fldCharType="separate"/>
        </w:r>
        <w:r>
          <w:rPr>
            <w:noProof/>
            <w:webHidden/>
          </w:rPr>
          <w:t>13</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15" w:history="1">
        <w:r w:rsidRPr="00531EF4">
          <w:rPr>
            <w:rStyle w:val="Lienhypertexte"/>
            <w:noProof/>
          </w:rPr>
          <w:t>E. Le polissage</w:t>
        </w:r>
        <w:r>
          <w:rPr>
            <w:noProof/>
            <w:webHidden/>
          </w:rPr>
          <w:tab/>
        </w:r>
        <w:r>
          <w:rPr>
            <w:noProof/>
            <w:webHidden/>
          </w:rPr>
          <w:fldChar w:fldCharType="begin"/>
        </w:r>
        <w:r>
          <w:rPr>
            <w:noProof/>
            <w:webHidden/>
          </w:rPr>
          <w:instrText xml:space="preserve"> PAGEREF _Toc416704515 \h </w:instrText>
        </w:r>
        <w:r>
          <w:rPr>
            <w:noProof/>
            <w:webHidden/>
          </w:rPr>
        </w:r>
        <w:r>
          <w:rPr>
            <w:noProof/>
            <w:webHidden/>
          </w:rPr>
          <w:fldChar w:fldCharType="separate"/>
        </w:r>
        <w:r>
          <w:rPr>
            <w:noProof/>
            <w:webHidden/>
          </w:rPr>
          <w:t>13</w:t>
        </w:r>
        <w:r>
          <w:rPr>
            <w:noProof/>
            <w:webHidden/>
          </w:rPr>
          <w:fldChar w:fldCharType="end"/>
        </w:r>
      </w:hyperlink>
    </w:p>
    <w:p w:rsidR="00CE2F3F" w:rsidRDefault="00CE2F3F">
      <w:pPr>
        <w:pStyle w:val="TM3"/>
        <w:tabs>
          <w:tab w:val="right" w:leader="dot" w:pos="10196"/>
        </w:tabs>
        <w:rPr>
          <w:rFonts w:asciiTheme="minorHAnsi" w:eastAsiaTheme="minorEastAsia" w:hAnsiTheme="minorHAnsi" w:cstheme="minorBidi"/>
          <w:i w:val="0"/>
          <w:noProof/>
          <w:sz w:val="22"/>
          <w:szCs w:val="22"/>
          <w:lang w:eastAsia="fr-FR"/>
        </w:rPr>
      </w:pPr>
      <w:hyperlink w:anchor="_Toc416704516" w:history="1">
        <w:r w:rsidRPr="00531EF4">
          <w:rPr>
            <w:rStyle w:val="Lienhypertexte"/>
            <w:noProof/>
          </w:rPr>
          <w:t>F. Le rodage</w:t>
        </w:r>
        <w:r>
          <w:rPr>
            <w:noProof/>
            <w:webHidden/>
          </w:rPr>
          <w:tab/>
        </w:r>
        <w:r>
          <w:rPr>
            <w:noProof/>
            <w:webHidden/>
          </w:rPr>
          <w:fldChar w:fldCharType="begin"/>
        </w:r>
        <w:r>
          <w:rPr>
            <w:noProof/>
            <w:webHidden/>
          </w:rPr>
          <w:instrText xml:space="preserve"> PAGEREF _Toc416704516 \h </w:instrText>
        </w:r>
        <w:r>
          <w:rPr>
            <w:noProof/>
            <w:webHidden/>
          </w:rPr>
        </w:r>
        <w:r>
          <w:rPr>
            <w:noProof/>
            <w:webHidden/>
          </w:rPr>
          <w:fldChar w:fldCharType="separate"/>
        </w:r>
        <w:r>
          <w:rPr>
            <w:noProof/>
            <w:webHidden/>
          </w:rPr>
          <w:t>13</w:t>
        </w:r>
        <w:r>
          <w:rPr>
            <w:noProof/>
            <w:webHidden/>
          </w:rPr>
          <w:fldChar w:fldCharType="end"/>
        </w:r>
      </w:hyperlink>
    </w:p>
    <w:p w:rsidR="006458B4" w:rsidRDefault="00485860" w:rsidP="00551E68">
      <w:r>
        <w:fldChar w:fldCharType="end"/>
      </w:r>
    </w:p>
    <w:p w:rsidR="001943CF" w:rsidRDefault="001943CF" w:rsidP="00551E68"/>
    <w:p w:rsidR="00E857EA" w:rsidRDefault="00E857EA">
      <w:pPr>
        <w:jc w:val="left"/>
      </w:pPr>
      <w:r>
        <w:br w:type="page"/>
      </w:r>
    </w:p>
    <w:p w:rsidR="000678A0" w:rsidRDefault="000678A0" w:rsidP="009B6CA9">
      <w:pPr>
        <w:pStyle w:val="Titre2"/>
        <w:numPr>
          <w:ilvl w:val="0"/>
          <w:numId w:val="10"/>
        </w:numPr>
      </w:pPr>
      <w:bookmarkStart w:id="0" w:name="_Toc416704487"/>
      <w:r>
        <w:lastRenderedPageBreak/>
        <w:t>Introduction</w:t>
      </w:r>
      <w:bookmarkEnd w:id="0"/>
    </w:p>
    <w:p w:rsidR="004C781E" w:rsidRDefault="004C781E" w:rsidP="004C781E">
      <w:pPr>
        <w:pStyle w:val="Titre3"/>
      </w:pPr>
      <w:bookmarkStart w:id="1" w:name="_Toc416704488"/>
      <w:r>
        <w:t>Typologies de machines</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605"/>
        <w:gridCol w:w="2605"/>
        <w:gridCol w:w="2607"/>
      </w:tblGrid>
      <w:tr w:rsidR="004D1283" w:rsidTr="00CE2F3F">
        <w:tc>
          <w:tcPr>
            <w:tcW w:w="5210" w:type="dxa"/>
            <w:gridSpan w:val="2"/>
            <w:vAlign w:val="center"/>
          </w:tcPr>
          <w:p w:rsidR="004D1283" w:rsidRDefault="004D1283" w:rsidP="004D1283">
            <w:pPr>
              <w:jc w:val="center"/>
            </w:pPr>
            <w:r>
              <w:rPr>
                <w:noProof/>
                <w:lang w:eastAsia="fr-FR"/>
              </w:rPr>
              <w:drawing>
                <wp:inline distT="0" distB="0" distL="0" distR="0" wp14:anchorId="354A4952" wp14:editId="7DEB8BED">
                  <wp:extent cx="2268187" cy="2167780"/>
                  <wp:effectExtent l="0" t="0" r="0" b="4445"/>
                  <wp:docPr id="3" name="Image 3" descr="\\SAREA\home\Archives_Xavier\PTSI_2012_2013\CI_06_PPM\Cours\09_Usinage_Tournage\png\cazene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cazeneu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7939" cy="2167543"/>
                          </a:xfrm>
                          <a:prstGeom prst="rect">
                            <a:avLst/>
                          </a:prstGeom>
                          <a:noFill/>
                          <a:ln>
                            <a:noFill/>
                          </a:ln>
                        </pic:spPr>
                      </pic:pic>
                    </a:graphicData>
                  </a:graphic>
                </wp:inline>
              </w:drawing>
            </w:r>
          </w:p>
        </w:tc>
        <w:tc>
          <w:tcPr>
            <w:tcW w:w="5212" w:type="dxa"/>
            <w:gridSpan w:val="2"/>
            <w:vAlign w:val="center"/>
          </w:tcPr>
          <w:p w:rsidR="004D1283" w:rsidRDefault="00CE5C78" w:rsidP="004D1283">
            <w:pPr>
              <w:jc w:val="center"/>
            </w:pPr>
            <w:r>
              <w:rPr>
                <w:noProof/>
                <w:lang w:eastAsia="fr-FR"/>
              </w:rPr>
              <w:drawing>
                <wp:inline distT="0" distB="0" distL="0" distR="0" wp14:anchorId="50640BB1" wp14:editId="2921643D">
                  <wp:extent cx="2893171" cy="2505693"/>
                  <wp:effectExtent l="0" t="0" r="2540" b="9525"/>
                  <wp:docPr id="6" name="Image 6" descr="\\SAREA\home\Archives_Xavier\PTSI_2012_2013\CI_06_PPM\Cours\10_Usinage_Frais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REA\home\Archives_Xavier\PTSI_2012_2013\CI_06_PPM\Cours\10_Usinage_Fraisage\png\axes_normalise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3167" cy="2505689"/>
                          </a:xfrm>
                          <a:prstGeom prst="rect">
                            <a:avLst/>
                          </a:prstGeom>
                          <a:noFill/>
                          <a:ln>
                            <a:noFill/>
                          </a:ln>
                        </pic:spPr>
                      </pic:pic>
                    </a:graphicData>
                  </a:graphic>
                </wp:inline>
              </w:drawing>
            </w:r>
          </w:p>
        </w:tc>
      </w:tr>
      <w:tr w:rsidR="00CE2F3F" w:rsidTr="00CE2F3F">
        <w:tc>
          <w:tcPr>
            <w:tcW w:w="5210" w:type="dxa"/>
            <w:gridSpan w:val="2"/>
            <w:vAlign w:val="center"/>
          </w:tcPr>
          <w:p w:rsidR="00CE2F3F" w:rsidRDefault="00CE2F3F" w:rsidP="004D1283">
            <w:pPr>
              <w:jc w:val="center"/>
              <w:rPr>
                <w:noProof/>
                <w:lang w:eastAsia="fr-FR"/>
              </w:rPr>
            </w:pPr>
            <w:r w:rsidRPr="00CE5C78">
              <w:rPr>
                <w:noProof/>
                <w:lang w:eastAsia="fr-FR"/>
              </w:rPr>
              <w:drawing>
                <wp:inline distT="0" distB="0" distL="0" distR="0" wp14:anchorId="3B13B7A5" wp14:editId="7E790B2E">
                  <wp:extent cx="2232561" cy="1690968"/>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52532" cy="1706095"/>
                          </a:xfrm>
                          <a:prstGeom prst="rect">
                            <a:avLst/>
                          </a:prstGeom>
                        </pic:spPr>
                      </pic:pic>
                    </a:graphicData>
                  </a:graphic>
                </wp:inline>
              </w:drawing>
            </w:r>
          </w:p>
        </w:tc>
        <w:tc>
          <w:tcPr>
            <w:tcW w:w="5212" w:type="dxa"/>
            <w:gridSpan w:val="2"/>
            <w:vAlign w:val="center"/>
          </w:tcPr>
          <w:p w:rsidR="00CE2F3F" w:rsidRDefault="00CE2F3F" w:rsidP="004D1283">
            <w:pPr>
              <w:jc w:val="center"/>
              <w:rPr>
                <w:noProof/>
                <w:lang w:eastAsia="fr-FR"/>
              </w:rPr>
            </w:pPr>
            <w:r>
              <w:rPr>
                <w:noProof/>
                <w:lang w:eastAsia="fr-FR"/>
              </w:rPr>
              <w:drawing>
                <wp:inline distT="0" distB="0" distL="0" distR="0" wp14:anchorId="04AEE68A" wp14:editId="44CEF54E">
                  <wp:extent cx="2204720" cy="1976120"/>
                  <wp:effectExtent l="19050" t="0" r="5080" b="0"/>
                  <wp:docPr id="26" name="Imag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8" cstate="print"/>
                          <a:srcRect/>
                          <a:stretch>
                            <a:fillRect/>
                          </a:stretch>
                        </pic:blipFill>
                        <pic:spPr bwMode="auto">
                          <a:xfrm>
                            <a:off x="0" y="0"/>
                            <a:ext cx="2204720" cy="1976120"/>
                          </a:xfrm>
                          <a:prstGeom prst="rect">
                            <a:avLst/>
                          </a:prstGeom>
                          <a:noFill/>
                          <a:ln w="9525">
                            <a:noFill/>
                            <a:miter lim="800000"/>
                            <a:headEnd/>
                            <a:tailEnd/>
                          </a:ln>
                        </pic:spPr>
                      </pic:pic>
                    </a:graphicData>
                  </a:graphic>
                </wp:inline>
              </w:drawing>
            </w:r>
          </w:p>
        </w:tc>
      </w:tr>
      <w:tr w:rsidR="00A13598" w:rsidTr="00CE2F3F">
        <w:tc>
          <w:tcPr>
            <w:tcW w:w="2605" w:type="dxa"/>
            <w:vAlign w:val="center"/>
          </w:tcPr>
          <w:p w:rsidR="00CE2F3F" w:rsidRPr="00CE5C78" w:rsidRDefault="00CE2F3F" w:rsidP="00CE2F3F">
            <w:pPr>
              <w:ind w:left="709" w:hanging="709"/>
              <w:jc w:val="left"/>
              <w:rPr>
                <w:rFonts w:asciiTheme="minorHAnsi" w:hAnsiTheme="minorHAnsi"/>
                <w:sz w:val="16"/>
              </w:rPr>
            </w:pPr>
            <w:r w:rsidRPr="00CE5C78">
              <w:rPr>
                <w:rFonts w:asciiTheme="minorHAnsi" w:hAnsiTheme="minorHAnsi"/>
                <w:sz w:val="16"/>
              </w:rPr>
              <w:t>A : banc</w:t>
            </w:r>
          </w:p>
          <w:p w:rsidR="00CE2F3F" w:rsidRPr="00CE5C78" w:rsidRDefault="00CE2F3F" w:rsidP="00CE2F3F">
            <w:pPr>
              <w:ind w:left="709" w:hanging="709"/>
              <w:jc w:val="left"/>
              <w:rPr>
                <w:rFonts w:asciiTheme="minorHAnsi" w:hAnsiTheme="minorHAnsi"/>
                <w:sz w:val="16"/>
              </w:rPr>
            </w:pPr>
            <w:r w:rsidRPr="00CE5C78">
              <w:rPr>
                <w:rFonts w:asciiTheme="minorHAnsi" w:hAnsiTheme="minorHAnsi"/>
                <w:sz w:val="16"/>
              </w:rPr>
              <w:t>B : poupée fixe</w:t>
            </w:r>
          </w:p>
          <w:p w:rsidR="00CE2F3F" w:rsidRPr="00CE5C78" w:rsidRDefault="00CE2F3F" w:rsidP="00CE2F3F">
            <w:pPr>
              <w:jc w:val="left"/>
              <w:rPr>
                <w:rFonts w:asciiTheme="minorHAnsi" w:hAnsiTheme="minorHAnsi"/>
                <w:sz w:val="16"/>
              </w:rPr>
            </w:pPr>
            <w:r w:rsidRPr="00CE5C78">
              <w:rPr>
                <w:rFonts w:asciiTheme="minorHAnsi" w:hAnsiTheme="minorHAnsi"/>
                <w:sz w:val="16"/>
              </w:rPr>
              <w:t xml:space="preserve">C : bâti </w:t>
            </w:r>
          </w:p>
          <w:p w:rsidR="00CE2F3F" w:rsidRPr="00CE5C78" w:rsidRDefault="00CE2F3F" w:rsidP="00CE2F3F">
            <w:pPr>
              <w:jc w:val="left"/>
              <w:rPr>
                <w:rFonts w:asciiTheme="minorHAnsi" w:hAnsiTheme="minorHAnsi"/>
                <w:sz w:val="16"/>
              </w:rPr>
            </w:pPr>
            <w:r w:rsidRPr="00CE5C78">
              <w:rPr>
                <w:rFonts w:asciiTheme="minorHAnsi" w:hAnsiTheme="minorHAnsi"/>
                <w:sz w:val="16"/>
              </w:rPr>
              <w:t>D :</w:t>
            </w:r>
            <w:r>
              <w:rPr>
                <w:rFonts w:asciiTheme="minorHAnsi" w:hAnsiTheme="minorHAnsi"/>
                <w:sz w:val="16"/>
              </w:rPr>
              <w:t xml:space="preserve"> </w:t>
            </w:r>
            <w:r w:rsidRPr="00CE5C78">
              <w:rPr>
                <w:rFonts w:asciiTheme="minorHAnsi" w:hAnsiTheme="minorHAnsi"/>
                <w:sz w:val="16"/>
              </w:rPr>
              <w:t>broche horizontale</w:t>
            </w:r>
          </w:p>
          <w:p w:rsidR="00CE5C78" w:rsidRPr="00CE2F3F" w:rsidRDefault="00CE2F3F" w:rsidP="00CE2F3F">
            <w:pPr>
              <w:jc w:val="left"/>
              <w:rPr>
                <w:rFonts w:asciiTheme="minorHAnsi" w:hAnsiTheme="minorHAnsi"/>
                <w:sz w:val="16"/>
              </w:rPr>
            </w:pPr>
            <w:r w:rsidRPr="00CE5C78">
              <w:rPr>
                <w:rFonts w:asciiTheme="minorHAnsi" w:hAnsiTheme="minorHAnsi"/>
                <w:sz w:val="16"/>
              </w:rPr>
              <w:t>E : poupée mobile</w:t>
            </w:r>
          </w:p>
        </w:tc>
        <w:tc>
          <w:tcPr>
            <w:tcW w:w="2605" w:type="dxa"/>
            <w:vAlign w:val="center"/>
          </w:tcPr>
          <w:p w:rsidR="00CE2F3F" w:rsidRPr="00CE5C78" w:rsidRDefault="00CE2F3F" w:rsidP="00CE2F3F">
            <w:pPr>
              <w:jc w:val="left"/>
              <w:rPr>
                <w:rFonts w:asciiTheme="minorHAnsi" w:hAnsiTheme="minorHAnsi"/>
                <w:sz w:val="16"/>
              </w:rPr>
            </w:pPr>
            <w:r w:rsidRPr="00CE5C78">
              <w:rPr>
                <w:rFonts w:asciiTheme="minorHAnsi" w:hAnsiTheme="minorHAnsi"/>
                <w:sz w:val="16"/>
              </w:rPr>
              <w:t>F : chariot longitudinal ou traînard</w:t>
            </w:r>
          </w:p>
          <w:p w:rsidR="00CE2F3F" w:rsidRPr="00CE5C78" w:rsidRDefault="00CE2F3F" w:rsidP="00CE2F3F">
            <w:pPr>
              <w:jc w:val="left"/>
              <w:rPr>
                <w:rFonts w:asciiTheme="minorHAnsi" w:hAnsiTheme="minorHAnsi"/>
                <w:sz w:val="16"/>
              </w:rPr>
            </w:pPr>
            <w:r w:rsidRPr="00CE5C78">
              <w:rPr>
                <w:rFonts w:asciiTheme="minorHAnsi" w:hAnsiTheme="minorHAnsi"/>
                <w:sz w:val="16"/>
              </w:rPr>
              <w:t>G : chariot transversal</w:t>
            </w:r>
          </w:p>
          <w:p w:rsidR="00CE2F3F" w:rsidRPr="00CE5C78" w:rsidRDefault="00CE2F3F" w:rsidP="00CE2F3F">
            <w:pPr>
              <w:jc w:val="left"/>
              <w:rPr>
                <w:rFonts w:asciiTheme="minorHAnsi" w:hAnsiTheme="minorHAnsi"/>
                <w:sz w:val="16"/>
              </w:rPr>
            </w:pPr>
            <w:r w:rsidRPr="00CE5C78">
              <w:rPr>
                <w:rFonts w:asciiTheme="minorHAnsi" w:hAnsiTheme="minorHAnsi"/>
                <w:sz w:val="16"/>
              </w:rPr>
              <w:t>H : chariot orientable ou supérieur</w:t>
            </w:r>
          </w:p>
          <w:p w:rsidR="00CE2F3F" w:rsidRPr="00CE5C78" w:rsidRDefault="00CE2F3F" w:rsidP="00CE2F3F">
            <w:pPr>
              <w:jc w:val="left"/>
              <w:rPr>
                <w:rFonts w:asciiTheme="minorHAnsi" w:hAnsiTheme="minorHAnsi"/>
                <w:sz w:val="16"/>
              </w:rPr>
            </w:pPr>
            <w:r w:rsidRPr="00CE5C78">
              <w:rPr>
                <w:rFonts w:asciiTheme="minorHAnsi" w:hAnsiTheme="minorHAnsi"/>
                <w:sz w:val="16"/>
              </w:rPr>
              <w:t>I : barre de chariotage</w:t>
            </w:r>
          </w:p>
          <w:p w:rsidR="00CE5C78" w:rsidRPr="00CE5C78" w:rsidRDefault="00CE2F3F" w:rsidP="00CE2F3F">
            <w:pPr>
              <w:jc w:val="left"/>
              <w:rPr>
                <w:noProof/>
                <w:sz w:val="16"/>
                <w:lang w:eastAsia="fr-FR"/>
              </w:rPr>
            </w:pPr>
            <w:r w:rsidRPr="00CE5C78">
              <w:rPr>
                <w:rFonts w:asciiTheme="minorHAnsi" w:hAnsiTheme="minorHAnsi"/>
                <w:sz w:val="16"/>
              </w:rPr>
              <w:t>J : vis mère</w:t>
            </w:r>
          </w:p>
        </w:tc>
        <w:tc>
          <w:tcPr>
            <w:tcW w:w="2605" w:type="dxa"/>
            <w:vAlign w:val="center"/>
          </w:tcPr>
          <w:p w:rsidR="00CE2F3F" w:rsidRPr="00CE5C78" w:rsidRDefault="00CE2F3F" w:rsidP="00CE2F3F">
            <w:pPr>
              <w:pStyle w:val="Pieddepage"/>
              <w:tabs>
                <w:tab w:val="clear" w:pos="4536"/>
                <w:tab w:val="clear" w:pos="9072"/>
              </w:tabs>
              <w:jc w:val="left"/>
              <w:rPr>
                <w:rFonts w:asciiTheme="minorHAnsi" w:hAnsiTheme="minorHAnsi"/>
                <w:sz w:val="16"/>
              </w:rPr>
            </w:pPr>
            <w:r w:rsidRPr="00CE5C78">
              <w:rPr>
                <w:rFonts w:asciiTheme="minorHAnsi" w:hAnsiTheme="minorHAnsi"/>
                <w:sz w:val="16"/>
              </w:rPr>
              <w:t>1 : bâti</w:t>
            </w:r>
          </w:p>
          <w:p w:rsidR="00CE2F3F" w:rsidRPr="00CE5C78" w:rsidRDefault="00CE2F3F" w:rsidP="00CE2F3F">
            <w:pPr>
              <w:pStyle w:val="Pieddepage"/>
              <w:tabs>
                <w:tab w:val="clear" w:pos="4536"/>
                <w:tab w:val="clear" w:pos="9072"/>
              </w:tabs>
              <w:jc w:val="left"/>
              <w:rPr>
                <w:rFonts w:asciiTheme="minorHAnsi" w:hAnsiTheme="minorHAnsi"/>
                <w:sz w:val="16"/>
              </w:rPr>
            </w:pPr>
            <w:r w:rsidRPr="00CE5C78">
              <w:rPr>
                <w:rFonts w:asciiTheme="minorHAnsi" w:hAnsiTheme="minorHAnsi"/>
                <w:sz w:val="16"/>
              </w:rPr>
              <w:t>2 : table</w:t>
            </w:r>
          </w:p>
          <w:p w:rsidR="00CE2F3F" w:rsidRPr="00CE5C78" w:rsidRDefault="00CE2F3F" w:rsidP="00CE2F3F">
            <w:pPr>
              <w:pStyle w:val="Pieddepage"/>
              <w:tabs>
                <w:tab w:val="clear" w:pos="4536"/>
                <w:tab w:val="clear" w:pos="9072"/>
              </w:tabs>
              <w:jc w:val="left"/>
              <w:rPr>
                <w:rFonts w:asciiTheme="minorHAnsi" w:hAnsiTheme="minorHAnsi"/>
                <w:sz w:val="16"/>
              </w:rPr>
            </w:pPr>
            <w:r w:rsidRPr="00CE5C78">
              <w:rPr>
                <w:rFonts w:asciiTheme="minorHAnsi" w:hAnsiTheme="minorHAnsi"/>
                <w:sz w:val="16"/>
              </w:rPr>
              <w:t xml:space="preserve">3 : </w:t>
            </w:r>
            <w:proofErr w:type="spellStart"/>
            <w:r w:rsidRPr="00CE5C78">
              <w:rPr>
                <w:rFonts w:asciiTheme="minorHAnsi" w:hAnsiTheme="minorHAnsi"/>
                <w:sz w:val="16"/>
              </w:rPr>
              <w:t>mvt</w:t>
            </w:r>
            <w:proofErr w:type="spellEnd"/>
            <w:r w:rsidRPr="00CE5C78">
              <w:rPr>
                <w:rFonts w:asciiTheme="minorHAnsi" w:hAnsiTheme="minorHAnsi"/>
                <w:sz w:val="16"/>
              </w:rPr>
              <w:t xml:space="preserve"> </w:t>
            </w:r>
            <w:proofErr w:type="spellStart"/>
            <w:r w:rsidRPr="00CE5C78">
              <w:rPr>
                <w:rFonts w:asciiTheme="minorHAnsi" w:hAnsiTheme="minorHAnsi"/>
                <w:sz w:val="16"/>
              </w:rPr>
              <w:t>transv</w:t>
            </w:r>
            <w:proofErr w:type="spellEnd"/>
          </w:p>
          <w:p w:rsidR="00CE2F3F" w:rsidRPr="00CE5C78" w:rsidRDefault="00CE2F3F" w:rsidP="00CE2F3F">
            <w:pPr>
              <w:pStyle w:val="Pieddepage"/>
              <w:tabs>
                <w:tab w:val="clear" w:pos="4536"/>
                <w:tab w:val="clear" w:pos="9072"/>
              </w:tabs>
              <w:jc w:val="left"/>
              <w:rPr>
                <w:rFonts w:asciiTheme="minorHAnsi" w:hAnsiTheme="minorHAnsi"/>
                <w:sz w:val="16"/>
              </w:rPr>
            </w:pPr>
            <w:r w:rsidRPr="00CE5C78">
              <w:rPr>
                <w:rFonts w:asciiTheme="minorHAnsi" w:hAnsiTheme="minorHAnsi"/>
                <w:sz w:val="16"/>
              </w:rPr>
              <w:t xml:space="preserve">4 : </w:t>
            </w:r>
            <w:proofErr w:type="spellStart"/>
            <w:r w:rsidRPr="00CE5C78">
              <w:rPr>
                <w:rFonts w:asciiTheme="minorHAnsi" w:hAnsiTheme="minorHAnsi"/>
                <w:sz w:val="16"/>
              </w:rPr>
              <w:t>mvt</w:t>
            </w:r>
            <w:proofErr w:type="spellEnd"/>
            <w:r w:rsidRPr="00CE5C78">
              <w:rPr>
                <w:rFonts w:asciiTheme="minorHAnsi" w:hAnsiTheme="minorHAnsi"/>
                <w:sz w:val="16"/>
              </w:rPr>
              <w:t xml:space="preserve"> long</w:t>
            </w:r>
          </w:p>
          <w:p w:rsidR="00CE2F3F" w:rsidRPr="00CE5C78" w:rsidRDefault="00CE2F3F" w:rsidP="00CE2F3F">
            <w:pPr>
              <w:pStyle w:val="Pieddepage"/>
              <w:tabs>
                <w:tab w:val="clear" w:pos="4536"/>
                <w:tab w:val="clear" w:pos="9072"/>
              </w:tabs>
              <w:jc w:val="left"/>
              <w:rPr>
                <w:rFonts w:asciiTheme="minorHAnsi" w:hAnsiTheme="minorHAnsi"/>
                <w:sz w:val="16"/>
              </w:rPr>
            </w:pPr>
            <w:r w:rsidRPr="00CE5C78">
              <w:rPr>
                <w:rFonts w:asciiTheme="minorHAnsi" w:hAnsiTheme="minorHAnsi"/>
                <w:sz w:val="16"/>
              </w:rPr>
              <w:t>5 : nez de broche</w:t>
            </w:r>
          </w:p>
          <w:p w:rsidR="00CE5C78" w:rsidRPr="00CE2F3F" w:rsidRDefault="00CE2F3F" w:rsidP="00CE2F3F">
            <w:pPr>
              <w:pStyle w:val="Pieddepage"/>
              <w:tabs>
                <w:tab w:val="clear" w:pos="4536"/>
                <w:tab w:val="clear" w:pos="9072"/>
              </w:tabs>
              <w:jc w:val="left"/>
              <w:rPr>
                <w:rFonts w:asciiTheme="minorHAnsi" w:hAnsiTheme="minorHAnsi"/>
                <w:sz w:val="16"/>
              </w:rPr>
            </w:pPr>
            <w:r w:rsidRPr="00CE5C78">
              <w:rPr>
                <w:rFonts w:asciiTheme="minorHAnsi" w:hAnsiTheme="minorHAnsi"/>
                <w:sz w:val="16"/>
              </w:rPr>
              <w:t>6 : broche</w:t>
            </w:r>
          </w:p>
        </w:tc>
        <w:tc>
          <w:tcPr>
            <w:tcW w:w="2607" w:type="dxa"/>
            <w:vAlign w:val="center"/>
          </w:tcPr>
          <w:p w:rsidR="00CE5C78" w:rsidRPr="00CE5C78" w:rsidRDefault="00CE5C78" w:rsidP="00CE2F3F">
            <w:pPr>
              <w:pStyle w:val="Pieddepage"/>
              <w:tabs>
                <w:tab w:val="clear" w:pos="4536"/>
                <w:tab w:val="clear" w:pos="9072"/>
              </w:tabs>
              <w:jc w:val="left"/>
              <w:rPr>
                <w:rFonts w:asciiTheme="minorHAnsi" w:hAnsiTheme="minorHAnsi"/>
                <w:sz w:val="16"/>
              </w:rPr>
            </w:pPr>
            <w:r w:rsidRPr="00CE5C78">
              <w:rPr>
                <w:rFonts w:asciiTheme="minorHAnsi" w:hAnsiTheme="minorHAnsi"/>
                <w:sz w:val="16"/>
              </w:rPr>
              <w:t>7 : inclinaison tête</w:t>
            </w:r>
          </w:p>
          <w:p w:rsidR="00CE5C78" w:rsidRPr="00CE5C78" w:rsidRDefault="00CE5C78" w:rsidP="00CE2F3F">
            <w:pPr>
              <w:pStyle w:val="Pieddepage"/>
              <w:tabs>
                <w:tab w:val="clear" w:pos="4536"/>
                <w:tab w:val="clear" w:pos="9072"/>
              </w:tabs>
              <w:jc w:val="left"/>
              <w:rPr>
                <w:rFonts w:asciiTheme="minorHAnsi" w:hAnsiTheme="minorHAnsi"/>
                <w:sz w:val="16"/>
              </w:rPr>
            </w:pPr>
            <w:r w:rsidRPr="00CE5C78">
              <w:rPr>
                <w:rFonts w:asciiTheme="minorHAnsi" w:hAnsiTheme="minorHAnsi"/>
                <w:sz w:val="16"/>
              </w:rPr>
              <w:t>8 : mise en route</w:t>
            </w:r>
          </w:p>
          <w:p w:rsidR="00CE5C78" w:rsidRPr="00CE5C78" w:rsidRDefault="00CE5C78" w:rsidP="00CE2F3F">
            <w:pPr>
              <w:pStyle w:val="Pieddepage"/>
              <w:tabs>
                <w:tab w:val="clear" w:pos="4536"/>
                <w:tab w:val="clear" w:pos="9072"/>
              </w:tabs>
              <w:jc w:val="left"/>
              <w:rPr>
                <w:rFonts w:asciiTheme="minorHAnsi" w:hAnsiTheme="minorHAnsi"/>
                <w:sz w:val="16"/>
              </w:rPr>
            </w:pPr>
            <w:r w:rsidRPr="00CE5C78">
              <w:rPr>
                <w:rFonts w:asciiTheme="minorHAnsi" w:hAnsiTheme="minorHAnsi"/>
                <w:sz w:val="16"/>
              </w:rPr>
              <w:t>9 : B V broche</w:t>
            </w:r>
          </w:p>
          <w:p w:rsidR="00CE5C78" w:rsidRPr="00CE5C78" w:rsidRDefault="00CE5C78" w:rsidP="00CE2F3F">
            <w:pPr>
              <w:pStyle w:val="Pieddepage"/>
              <w:tabs>
                <w:tab w:val="clear" w:pos="4536"/>
                <w:tab w:val="clear" w:pos="9072"/>
              </w:tabs>
              <w:jc w:val="left"/>
              <w:rPr>
                <w:rFonts w:asciiTheme="minorHAnsi" w:hAnsiTheme="minorHAnsi"/>
                <w:sz w:val="16"/>
              </w:rPr>
            </w:pPr>
            <w:r w:rsidRPr="00CE5C78">
              <w:rPr>
                <w:rFonts w:asciiTheme="minorHAnsi" w:hAnsiTheme="minorHAnsi"/>
                <w:sz w:val="16"/>
              </w:rPr>
              <w:t>10 : B V avance</w:t>
            </w:r>
          </w:p>
          <w:p w:rsidR="00CE5C78" w:rsidRPr="00CE5C78" w:rsidRDefault="00CE5C78" w:rsidP="00CE2F3F">
            <w:pPr>
              <w:pStyle w:val="Pieddepage"/>
              <w:tabs>
                <w:tab w:val="clear" w:pos="4536"/>
                <w:tab w:val="clear" w:pos="9072"/>
              </w:tabs>
              <w:jc w:val="left"/>
              <w:rPr>
                <w:rFonts w:asciiTheme="minorHAnsi" w:hAnsiTheme="minorHAnsi"/>
                <w:sz w:val="16"/>
              </w:rPr>
            </w:pPr>
            <w:r w:rsidRPr="00CE5C78">
              <w:rPr>
                <w:rFonts w:asciiTheme="minorHAnsi" w:hAnsiTheme="minorHAnsi"/>
                <w:sz w:val="16"/>
              </w:rPr>
              <w:t>11 : support lunette</w:t>
            </w:r>
          </w:p>
          <w:p w:rsidR="00CE5C78" w:rsidRDefault="00CE5C78" w:rsidP="00CE2F3F">
            <w:pPr>
              <w:jc w:val="left"/>
              <w:rPr>
                <w:noProof/>
                <w:lang w:eastAsia="fr-FR"/>
              </w:rPr>
            </w:pPr>
            <w:r w:rsidRPr="00CE5C78">
              <w:rPr>
                <w:rFonts w:asciiTheme="minorHAnsi" w:hAnsiTheme="minorHAnsi"/>
                <w:sz w:val="16"/>
              </w:rPr>
              <w:t>12 : lunette</w:t>
            </w:r>
          </w:p>
        </w:tc>
      </w:tr>
      <w:tr w:rsidR="00CE2F3F" w:rsidTr="00CE2F3F">
        <w:tc>
          <w:tcPr>
            <w:tcW w:w="5210" w:type="dxa"/>
            <w:gridSpan w:val="2"/>
            <w:vAlign w:val="center"/>
          </w:tcPr>
          <w:p w:rsidR="00CE2F3F" w:rsidRDefault="00CE2F3F" w:rsidP="004D1283">
            <w:pPr>
              <w:jc w:val="center"/>
              <w:rPr>
                <w:noProof/>
                <w:lang w:eastAsia="fr-FR"/>
              </w:rPr>
            </w:pPr>
            <w:r>
              <w:rPr>
                <w:noProof/>
                <w:lang w:eastAsia="fr-FR"/>
              </w:rPr>
              <w:t xml:space="preserve">Tour 2 axes </w:t>
            </w:r>
          </w:p>
        </w:tc>
        <w:tc>
          <w:tcPr>
            <w:tcW w:w="5212" w:type="dxa"/>
            <w:gridSpan w:val="2"/>
            <w:vAlign w:val="center"/>
          </w:tcPr>
          <w:p w:rsidR="00CE2F3F" w:rsidRDefault="00CE2F3F" w:rsidP="004D1283">
            <w:pPr>
              <w:jc w:val="center"/>
              <w:rPr>
                <w:noProof/>
                <w:lang w:eastAsia="fr-FR"/>
              </w:rPr>
            </w:pPr>
            <w:r>
              <w:rPr>
                <w:noProof/>
                <w:lang w:eastAsia="fr-FR"/>
              </w:rPr>
              <w:t xml:space="preserve">Fraiseuse 3 axes </w:t>
            </w:r>
          </w:p>
        </w:tc>
      </w:tr>
    </w:tbl>
    <w:p w:rsidR="004D1283" w:rsidRDefault="004D1283" w:rsidP="004C781E"/>
    <w:p w:rsidR="004C781E" w:rsidRDefault="004C781E" w:rsidP="004C781E">
      <w:pPr>
        <w:pStyle w:val="Titre3"/>
      </w:pPr>
      <w:bookmarkStart w:id="2" w:name="_Toc416704489"/>
      <w:r>
        <w:t>Définitions préliminaires</w:t>
      </w:r>
      <w:bookmarkEnd w:id="2"/>
    </w:p>
    <w:p w:rsidR="00123660" w:rsidRDefault="00123660" w:rsidP="00123660"/>
    <w:p w:rsidR="00123660" w:rsidRDefault="00123660">
      <w:pPr>
        <w:jc w:val="left"/>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878"/>
        <w:gridCol w:w="3459"/>
      </w:tblGrid>
      <w:tr w:rsidR="00123660" w:rsidTr="00A13598">
        <w:tc>
          <w:tcPr>
            <w:tcW w:w="3085" w:type="dxa"/>
            <w:vAlign w:val="center"/>
          </w:tcPr>
          <w:p w:rsidR="00123660" w:rsidRDefault="00123660" w:rsidP="00123660">
            <w:pPr>
              <w:jc w:val="center"/>
            </w:pPr>
            <w:r>
              <w:rPr>
                <w:noProof/>
                <w:lang w:eastAsia="fr-FR"/>
              </w:rPr>
              <w:lastRenderedPageBreak/>
              <w:drawing>
                <wp:inline distT="0" distB="0" distL="0" distR="0" wp14:anchorId="3B33264A" wp14:editId="3450AF23">
                  <wp:extent cx="1800000" cy="1449375"/>
                  <wp:effectExtent l="0" t="0" r="0" b="0"/>
                  <wp:docPr id="7" name="Image 7" descr="\\SAREA\home\Archives_Xavier\PTSI_2012_2013\CI_06_PPM\Cours\09_Usinage_Tournage\png\mvt_tour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mvt_tourna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449375"/>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165BABC8" wp14:editId="55D9D7DE">
                  <wp:extent cx="2306320" cy="1539240"/>
                  <wp:effectExtent l="19050" t="0" r="0" b="0"/>
                  <wp:docPr id="27" name="Imag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0" cstate="print"/>
                          <a:srcRect/>
                          <a:stretch>
                            <a:fillRect/>
                          </a:stretch>
                        </pic:blipFill>
                        <pic:spPr bwMode="auto">
                          <a:xfrm>
                            <a:off x="0" y="0"/>
                            <a:ext cx="2306320" cy="15392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tournage est un procédé d’usinage qui permet de réaliser des surfaces de révolution. Le mouvement de coupe est assuré par une rotation de la pièce autour de l’axe de révolution. Le mouvement d’avance est assuré par des translations de l’outil dans un plan contenant l’axe de révolution.</w:t>
            </w:r>
          </w:p>
        </w:tc>
      </w:tr>
      <w:tr w:rsidR="00123660" w:rsidTr="00A13598">
        <w:tc>
          <w:tcPr>
            <w:tcW w:w="3085" w:type="dxa"/>
            <w:vAlign w:val="center"/>
          </w:tcPr>
          <w:p w:rsidR="00123660" w:rsidRDefault="00123660" w:rsidP="00123660">
            <w:pPr>
              <w:jc w:val="center"/>
            </w:pPr>
            <w:r>
              <w:rPr>
                <w:noProof/>
                <w:lang w:eastAsia="fr-FR"/>
              </w:rPr>
              <w:drawing>
                <wp:inline distT="0" distB="0" distL="0" distR="0" wp14:anchorId="213B530A" wp14:editId="7BED75FB">
                  <wp:extent cx="1800000" cy="1522540"/>
                  <wp:effectExtent l="0" t="0" r="0" b="1905"/>
                  <wp:docPr id="8" name="Image 8" descr="\\SAREA\home\Archives_Xavier\PTSI_2012_2013\CI_06_PPM\Cours\10_Usinage_Fraisage\png\mvt_frai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10_Usinage_Fraisage\png\mvt_frais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522540"/>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5FD405BC" wp14:editId="63ECD855">
                  <wp:extent cx="1723390" cy="1691640"/>
                  <wp:effectExtent l="0" t="0" r="0" b="3810"/>
                  <wp:docPr id="22" name="Imag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3390" cy="16916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fraisage est un procédé d’usinage qui permet de réaliser tout type de surface. Le mouvement de coupe est assuré par une rotation de l’outil. Le mouvement d’avance est assuré par des translations. Suivant la structure de la machine, les translations peuvent être réalisées par la pièce ou par l’outil.</w:t>
            </w:r>
          </w:p>
        </w:tc>
      </w:tr>
    </w:tbl>
    <w:p w:rsidR="0043549C" w:rsidRPr="005E2AB4" w:rsidRDefault="0043549C" w:rsidP="0043549C">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43549C" w:rsidRPr="009D0F91" w:rsidTr="00D87EFD">
        <w:trPr>
          <w:trHeight w:val="380"/>
        </w:trPr>
        <w:tc>
          <w:tcPr>
            <w:tcW w:w="10336" w:type="dxa"/>
            <w:shd w:val="clear" w:color="auto" w:fill="F2DBDB" w:themeFill="accent2" w:themeFillTint="33"/>
          </w:tcPr>
          <w:p w:rsidR="0043549C" w:rsidRDefault="0043549C" w:rsidP="0043549C">
            <w:r>
              <w:t xml:space="preserve">En usinage, on associe au mouvement de coupe une </w:t>
            </w:r>
            <w:r w:rsidRPr="0043549C">
              <w:rPr>
                <w:b/>
              </w:rPr>
              <w:t xml:space="preserve">vitesse de coupe, notée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c</m:t>
                  </m:r>
                </m:sub>
              </m:sSub>
            </m:oMath>
            <w:r w:rsidRPr="0043549C">
              <w:rPr>
                <w:b/>
              </w:rPr>
              <w:t xml:space="preserve"> en m/min.</w:t>
            </w:r>
            <w:r>
              <w:t xml:space="preserve"> Elle est donnée par le constructeur. Elle dépend du matériau de l’outil et du matériau à usiner. Elle permet de calculer la fréquence de rotation de la broche </w:t>
            </w:r>
            <m:oMath>
              <m:r>
                <w:rPr>
                  <w:rFonts w:ascii="Cambria Math" w:hAnsi="Cambria Math"/>
                </w:rPr>
                <m:t>N</m:t>
              </m:r>
            </m:oMath>
            <w: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3"/>
              <w:gridCol w:w="5057"/>
            </w:tblGrid>
            <w:tr w:rsidR="0043549C" w:rsidTr="00D87EFD">
              <w:tc>
                <w:tcPr>
                  <w:tcW w:w="5173" w:type="dxa"/>
                </w:tcPr>
                <w:p w:rsidR="0043549C" w:rsidRDefault="0043549C" w:rsidP="00D87EFD">
                  <m:oMathPara>
                    <m:oMath>
                      <m:r>
                        <w:rPr>
                          <w:rFonts w:ascii="Cambria Math" w:hAnsi="Cambria Math"/>
                        </w:rPr>
                        <m:t>N=1000</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πD</m:t>
                          </m:r>
                        </m:den>
                      </m:f>
                    </m:oMath>
                  </m:oMathPara>
                </w:p>
              </w:tc>
              <w:tc>
                <w:tcPr>
                  <w:tcW w:w="5173" w:type="dxa"/>
                </w:tcPr>
                <w:p w:rsidR="0043549C" w:rsidRDefault="0043549C" w:rsidP="00D87EFD">
                  <m:oMath>
                    <m:r>
                      <w:rPr>
                        <w:rFonts w:ascii="Cambria Math" w:hAnsi="Cambria Math"/>
                      </w:rPr>
                      <m:t>D</m:t>
                    </m:r>
                  </m:oMath>
                  <w:r>
                    <w:t> : diamètre de la pièce en tournage (en mm)</w:t>
                  </w:r>
                </w:p>
                <w:p w:rsidR="0043549C" w:rsidRDefault="0043549C" w:rsidP="00D87EFD">
                  <m:oMath>
                    <m:r>
                      <w:rPr>
                        <w:rFonts w:ascii="Cambria Math" w:hAnsi="Cambria Math"/>
                      </w:rPr>
                      <m:t>D</m:t>
                    </m:r>
                  </m:oMath>
                  <w:r>
                    <w:t> : diamètre de l’outil en fraisage (en mm)</w:t>
                  </w:r>
                </w:p>
              </w:tc>
            </w:tr>
          </w:tbl>
          <w:p w:rsidR="0043549C" w:rsidRDefault="0043549C" w:rsidP="0043549C"/>
          <w:p w:rsidR="0043549C" w:rsidRPr="009D0F91" w:rsidRDefault="0043549C" w:rsidP="0043549C">
            <w:pPr>
              <w:rPr>
                <w:lang w:eastAsia="fr-FR"/>
              </w:rPr>
            </w:pPr>
            <w:r>
              <w:t xml:space="preserve">On associe au mouvement d’avance une </w:t>
            </w:r>
            <w:r w:rsidRPr="0043549C">
              <w:rPr>
                <w:b/>
              </w:rPr>
              <w:t xml:space="preserve">vitesse d’avance, notée </w:t>
            </w:r>
            <m:oMath>
              <m:r>
                <m:rPr>
                  <m:sty m:val="bi"/>
                </m:rPr>
                <w:rPr>
                  <w:rFonts w:ascii="Cambria Math" w:hAnsi="Cambria Math"/>
                </w:rPr>
                <m:t>F</m:t>
              </m:r>
            </m:oMath>
            <w:r w:rsidRPr="0043549C">
              <w:rPr>
                <w:b/>
              </w:rPr>
              <w:t xml:space="preserve"> en mm/dent/tour</w:t>
            </w:r>
            <w:r>
              <w:t xml:space="preserve"> (en tournage, l’outil n’a qu’une dent).</w:t>
            </w:r>
          </w:p>
        </w:tc>
      </w:tr>
    </w:tbl>
    <w:p w:rsidR="00A260F8" w:rsidRPr="00123660" w:rsidRDefault="00A260F8" w:rsidP="00123660"/>
    <w:p w:rsidR="004C781E" w:rsidRDefault="004C781E" w:rsidP="004C781E">
      <w:pPr>
        <w:pStyle w:val="Titre3"/>
      </w:pPr>
      <w:bookmarkStart w:id="3" w:name="_Toc416704490"/>
      <w:r>
        <w:t>Surfaces générées</w:t>
      </w:r>
      <w:bookmarkEnd w:id="3"/>
    </w:p>
    <w:tbl>
      <w:tblPr>
        <w:tblStyle w:val="Grilledutableau"/>
        <w:tblW w:w="10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400"/>
        <w:gridCol w:w="2414"/>
        <w:gridCol w:w="2404"/>
        <w:gridCol w:w="2361"/>
      </w:tblGrid>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Tournage</w:t>
            </w:r>
          </w:p>
        </w:tc>
        <w:tc>
          <w:tcPr>
            <w:tcW w:w="2405" w:type="dxa"/>
            <w:vAlign w:val="center"/>
          </w:tcPr>
          <w:p w:rsidR="00007859" w:rsidRDefault="009075B3" w:rsidP="00007859">
            <w:pPr>
              <w:jc w:val="center"/>
            </w:pPr>
            <w:r w:rsidRPr="009075B3">
              <w:rPr>
                <w:noProof/>
                <w:lang w:eastAsia="fr-FR"/>
              </w:rPr>
              <w:drawing>
                <wp:inline distT="0" distB="0" distL="0" distR="0" wp14:anchorId="10342952" wp14:editId="3C21EC9B">
                  <wp:extent cx="1112484" cy="97377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123385" cy="983319"/>
                          </a:xfrm>
                          <a:prstGeom prst="rect">
                            <a:avLst/>
                          </a:prstGeom>
                        </pic:spPr>
                      </pic:pic>
                    </a:graphicData>
                  </a:graphic>
                </wp:inline>
              </w:drawing>
            </w:r>
          </w:p>
        </w:tc>
        <w:tc>
          <w:tcPr>
            <w:tcW w:w="2406" w:type="dxa"/>
            <w:vAlign w:val="center"/>
          </w:tcPr>
          <w:p w:rsidR="00007859" w:rsidRDefault="00C81273" w:rsidP="00007859">
            <w:pPr>
              <w:jc w:val="center"/>
            </w:pPr>
            <w:r w:rsidRPr="00C81273">
              <w:rPr>
                <w:noProof/>
                <w:lang w:eastAsia="fr-FR"/>
              </w:rPr>
              <w:drawing>
                <wp:inline distT="0" distB="0" distL="0" distR="0" wp14:anchorId="7C7ECA86" wp14:editId="272C7D2E">
                  <wp:extent cx="1338031" cy="110440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343189" cy="1108662"/>
                          </a:xfrm>
                          <a:prstGeom prst="rect">
                            <a:avLst/>
                          </a:prstGeom>
                        </pic:spPr>
                      </pic:pic>
                    </a:graphicData>
                  </a:graphic>
                </wp:inline>
              </w:drawing>
            </w:r>
          </w:p>
        </w:tc>
        <w:tc>
          <w:tcPr>
            <w:tcW w:w="2406" w:type="dxa"/>
            <w:vAlign w:val="center"/>
          </w:tcPr>
          <w:p w:rsidR="00007859" w:rsidRDefault="002E6848" w:rsidP="00007859">
            <w:pPr>
              <w:jc w:val="center"/>
            </w:pPr>
            <w:r w:rsidRPr="002E6848">
              <w:rPr>
                <w:noProof/>
                <w:lang w:eastAsia="fr-FR"/>
              </w:rPr>
              <w:drawing>
                <wp:inline distT="0" distB="0" distL="0" distR="0" wp14:anchorId="70CB02FB" wp14:editId="373E5D02">
                  <wp:extent cx="1334438" cy="1175657"/>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35036" cy="1176184"/>
                          </a:xfrm>
                          <a:prstGeom prst="rect">
                            <a:avLst/>
                          </a:prstGeom>
                        </pic:spPr>
                      </pic:pic>
                    </a:graphicData>
                  </a:graphic>
                </wp:inline>
              </w:drawing>
            </w:r>
          </w:p>
        </w:tc>
        <w:tc>
          <w:tcPr>
            <w:tcW w:w="2406" w:type="dxa"/>
            <w:vAlign w:val="center"/>
          </w:tcPr>
          <w:p w:rsidR="00007859" w:rsidRDefault="008F39D6" w:rsidP="00007859">
            <w:pPr>
              <w:jc w:val="center"/>
            </w:pPr>
            <w:r w:rsidRPr="008F39D6">
              <w:rPr>
                <w:noProof/>
                <w:lang w:eastAsia="fr-FR"/>
              </w:rPr>
              <w:drawing>
                <wp:inline distT="0" distB="0" distL="0" distR="0" wp14:anchorId="6E82D916" wp14:editId="2CCF0626">
                  <wp:extent cx="1087926" cy="1135593"/>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088655" cy="1136354"/>
                          </a:xfrm>
                          <a:prstGeom prst="rect">
                            <a:avLst/>
                          </a:prstGeom>
                        </pic:spPr>
                      </pic:pic>
                    </a:graphicData>
                  </a:graphic>
                </wp:inline>
              </w:drawing>
            </w:r>
          </w:p>
        </w:tc>
      </w:tr>
      <w:tr w:rsidR="006A6A8F" w:rsidRPr="00384FDE" w:rsidTr="00384FDE">
        <w:trPr>
          <w:trHeight w:val="12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Dressage – Chariotage</w:t>
            </w:r>
          </w:p>
        </w:tc>
        <w:tc>
          <w:tcPr>
            <w:tcW w:w="2406" w:type="dxa"/>
            <w:vAlign w:val="center"/>
          </w:tcPr>
          <w:p w:rsidR="00007859" w:rsidRPr="00384FDE" w:rsidRDefault="00007859" w:rsidP="00007859">
            <w:pPr>
              <w:jc w:val="center"/>
              <w:rPr>
                <w:i/>
              </w:rPr>
            </w:pPr>
            <w:r w:rsidRPr="00384FDE">
              <w:rPr>
                <w:i/>
              </w:rPr>
              <w:t>Perçage</w:t>
            </w:r>
          </w:p>
        </w:tc>
        <w:tc>
          <w:tcPr>
            <w:tcW w:w="2406" w:type="dxa"/>
            <w:vAlign w:val="center"/>
          </w:tcPr>
          <w:p w:rsidR="00007859" w:rsidRPr="00384FDE" w:rsidRDefault="00007859" w:rsidP="002E6848">
            <w:pPr>
              <w:jc w:val="center"/>
              <w:rPr>
                <w:i/>
              </w:rPr>
            </w:pPr>
            <w:r w:rsidRPr="00384FDE">
              <w:rPr>
                <w:i/>
              </w:rPr>
              <w:t>Tronçonnage et gorges</w:t>
            </w:r>
          </w:p>
        </w:tc>
        <w:tc>
          <w:tcPr>
            <w:tcW w:w="2406" w:type="dxa"/>
            <w:vAlign w:val="center"/>
          </w:tcPr>
          <w:p w:rsidR="00007859" w:rsidRPr="00384FDE" w:rsidRDefault="00007859" w:rsidP="00007859">
            <w:pPr>
              <w:jc w:val="center"/>
              <w:rPr>
                <w:i/>
              </w:rPr>
            </w:pPr>
            <w:r w:rsidRPr="00384FDE">
              <w:rPr>
                <w:i/>
              </w:rPr>
              <w:t>Formes quelconques</w:t>
            </w:r>
          </w:p>
        </w:tc>
      </w:tr>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Fraisage</w:t>
            </w:r>
          </w:p>
        </w:tc>
        <w:tc>
          <w:tcPr>
            <w:tcW w:w="2405" w:type="dxa"/>
            <w:vAlign w:val="center"/>
          </w:tcPr>
          <w:p w:rsidR="00007859" w:rsidRDefault="008F39D6" w:rsidP="00007859">
            <w:pPr>
              <w:jc w:val="center"/>
            </w:pPr>
            <w:r w:rsidRPr="008F39D6">
              <w:rPr>
                <w:noProof/>
                <w:lang w:eastAsia="fr-FR"/>
              </w:rPr>
              <w:drawing>
                <wp:inline distT="0" distB="0" distL="0" distR="0" wp14:anchorId="1D2B9BAD" wp14:editId="2CFFF458">
                  <wp:extent cx="1353787" cy="1004926"/>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59620" cy="1009256"/>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724DAC28" wp14:editId="28D272B8">
                  <wp:extent cx="1395848" cy="108065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412272" cy="1093371"/>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2C87BDCF" wp14:editId="6E89742E">
                  <wp:extent cx="1379913" cy="98565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83506" cy="988218"/>
                          </a:xfrm>
                          <a:prstGeom prst="rect">
                            <a:avLst/>
                          </a:prstGeom>
                        </pic:spPr>
                      </pic:pic>
                    </a:graphicData>
                  </a:graphic>
                </wp:inline>
              </w:drawing>
            </w:r>
          </w:p>
        </w:tc>
        <w:tc>
          <w:tcPr>
            <w:tcW w:w="2406" w:type="dxa"/>
            <w:vAlign w:val="center"/>
          </w:tcPr>
          <w:p w:rsidR="00007859" w:rsidRDefault="00ED4537" w:rsidP="00007859">
            <w:pPr>
              <w:jc w:val="center"/>
            </w:pPr>
            <w:r w:rsidRPr="00ED4537">
              <w:rPr>
                <w:noProof/>
                <w:lang w:eastAsia="fr-FR"/>
              </w:rPr>
              <w:drawing>
                <wp:inline distT="0" distB="0" distL="0" distR="0" wp14:anchorId="2A3AFB94" wp14:editId="33D221C7">
                  <wp:extent cx="1060472" cy="850666"/>
                  <wp:effectExtent l="0" t="0" r="635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060372" cy="850586"/>
                          </a:xfrm>
                          <a:prstGeom prst="rect">
                            <a:avLst/>
                          </a:prstGeom>
                        </pic:spPr>
                      </pic:pic>
                    </a:graphicData>
                  </a:graphic>
                </wp:inline>
              </w:drawing>
            </w:r>
          </w:p>
        </w:tc>
      </w:tr>
      <w:tr w:rsidR="008F39D6" w:rsidRPr="00384FDE" w:rsidTr="00384FDE">
        <w:trPr>
          <w:trHeight w:val="18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Surfaçage – Plans épaulés</w:t>
            </w:r>
          </w:p>
        </w:tc>
        <w:tc>
          <w:tcPr>
            <w:tcW w:w="2406" w:type="dxa"/>
            <w:vAlign w:val="center"/>
          </w:tcPr>
          <w:p w:rsidR="00167E0A" w:rsidRPr="00384FDE" w:rsidRDefault="00167E0A" w:rsidP="00D37466">
            <w:pPr>
              <w:jc w:val="center"/>
              <w:rPr>
                <w:i/>
              </w:rPr>
            </w:pPr>
            <w:r w:rsidRPr="00384FDE">
              <w:rPr>
                <w:i/>
              </w:rPr>
              <w:t>Perçage et poches</w:t>
            </w:r>
          </w:p>
        </w:tc>
        <w:tc>
          <w:tcPr>
            <w:tcW w:w="2406" w:type="dxa"/>
            <w:vAlign w:val="center"/>
          </w:tcPr>
          <w:p w:rsidR="00007859" w:rsidRPr="00384FDE" w:rsidRDefault="00007859" w:rsidP="00007859">
            <w:pPr>
              <w:jc w:val="center"/>
              <w:rPr>
                <w:i/>
              </w:rPr>
            </w:pPr>
            <w:r w:rsidRPr="00384FDE">
              <w:rPr>
                <w:i/>
              </w:rPr>
              <w:t>Rainurage</w:t>
            </w:r>
          </w:p>
        </w:tc>
        <w:tc>
          <w:tcPr>
            <w:tcW w:w="2406" w:type="dxa"/>
            <w:vAlign w:val="center"/>
          </w:tcPr>
          <w:p w:rsidR="00007859" w:rsidRPr="00384FDE" w:rsidRDefault="00167E0A" w:rsidP="00007859">
            <w:pPr>
              <w:jc w:val="center"/>
              <w:rPr>
                <w:i/>
              </w:rPr>
            </w:pPr>
            <w:r w:rsidRPr="00384FDE">
              <w:rPr>
                <w:i/>
              </w:rPr>
              <w:t>Formes quelconques</w:t>
            </w:r>
          </w:p>
        </w:tc>
      </w:tr>
    </w:tbl>
    <w:p w:rsidR="00007859" w:rsidRDefault="00007859" w:rsidP="004C781E"/>
    <w:p w:rsidR="004C781E" w:rsidRDefault="004C781E" w:rsidP="004C781E">
      <w:pPr>
        <w:pStyle w:val="Titre3"/>
      </w:pPr>
      <w:bookmarkStart w:id="4" w:name="_Toc416704491"/>
      <w:r>
        <w:t>Mise en position isostatique</w:t>
      </w:r>
      <w:bookmarkEnd w:id="4"/>
    </w:p>
    <w:p w:rsidR="004C781E" w:rsidRDefault="004C781E" w:rsidP="004C781E"/>
    <w:tbl>
      <w:tblPr>
        <w:tblStyle w:val="Grilledutableau"/>
        <w:tblW w:w="0" w:type="auto"/>
        <w:tblLook w:val="04A0" w:firstRow="1" w:lastRow="0" w:firstColumn="1" w:lastColumn="0" w:noHBand="0" w:noVBand="1"/>
      </w:tblPr>
      <w:tblGrid>
        <w:gridCol w:w="563"/>
        <w:gridCol w:w="5001"/>
        <w:gridCol w:w="4858"/>
      </w:tblGrid>
      <w:tr w:rsidR="00A04353" w:rsidTr="00A04353">
        <w:trPr>
          <w:cantSplit/>
          <w:trHeight w:val="2443"/>
        </w:trPr>
        <w:tc>
          <w:tcPr>
            <w:tcW w:w="222" w:type="dxa"/>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lastRenderedPageBreak/>
              <w:t>MIP en tournage</w:t>
            </w:r>
          </w:p>
        </w:tc>
        <w:tc>
          <w:tcPr>
            <w:tcW w:w="5100" w:type="dxa"/>
            <w:vAlign w:val="center"/>
          </w:tcPr>
          <w:p w:rsidR="00A04353" w:rsidRDefault="00A04353" w:rsidP="00157863">
            <w:pPr>
              <w:jc w:val="center"/>
            </w:pPr>
            <w:r>
              <w:rPr>
                <w:noProof/>
                <w:lang w:eastAsia="fr-FR"/>
              </w:rPr>
              <w:drawing>
                <wp:inline distT="0" distB="0" distL="0" distR="0" wp14:anchorId="28121B16" wp14:editId="59A5F49B">
                  <wp:extent cx="3009014" cy="1363087"/>
                  <wp:effectExtent l="0" t="0" r="1270" b="0"/>
                  <wp:docPr id="26905" name="Image 26905" descr="\\SAREA\home\Archives_Xavier\PTSI_2012_2013\CI_06_PPM\Cours\09_Usinage_Tourn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REA\home\Archives_Xavier\PTSI_2012_2013\CI_06_PPM\Cours\09_Usinage_Tournage\png\MIP_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18667" cy="1367460"/>
                          </a:xfrm>
                          <a:prstGeom prst="rect">
                            <a:avLst/>
                          </a:prstGeom>
                          <a:noFill/>
                          <a:ln>
                            <a:noFill/>
                          </a:ln>
                        </pic:spPr>
                      </pic:pic>
                    </a:graphicData>
                  </a:graphic>
                </wp:inline>
              </w:drawing>
            </w:r>
          </w:p>
        </w:tc>
        <w:tc>
          <w:tcPr>
            <w:tcW w:w="5100" w:type="dxa"/>
            <w:vAlign w:val="center"/>
          </w:tcPr>
          <w:p w:rsidR="00A04353" w:rsidRDefault="00A04353" w:rsidP="00157863">
            <w:pPr>
              <w:jc w:val="center"/>
            </w:pPr>
            <w:r>
              <w:rPr>
                <w:noProof/>
                <w:lang w:eastAsia="fr-FR"/>
              </w:rPr>
              <w:drawing>
                <wp:inline distT="0" distB="0" distL="0" distR="0" wp14:anchorId="4EA5C170" wp14:editId="47FACB71">
                  <wp:extent cx="2870957" cy="1300547"/>
                  <wp:effectExtent l="0" t="0" r="5715" b="0"/>
                  <wp:docPr id="26906" name="Image 26906" descr="\\SAREA\home\Archives_Xavier\PTSI_2012_2013\CI_06_PPM\Cours\09_Usinage_Tourn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REA\home\Archives_Xavier\PTSI_2012_2013\CI_06_PPM\Cours\09_Usinage_Tournage\png\MIP_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168" cy="1304719"/>
                          </a:xfrm>
                          <a:prstGeom prst="rect">
                            <a:avLst/>
                          </a:prstGeom>
                          <a:noFill/>
                          <a:ln>
                            <a:noFill/>
                          </a:ln>
                        </pic:spPr>
                      </pic:pic>
                    </a:graphicData>
                  </a:graphic>
                </wp:inline>
              </w:drawing>
            </w:r>
          </w:p>
        </w:tc>
      </w:tr>
      <w:tr w:rsidR="00A04353" w:rsidTr="00A04353">
        <w:trPr>
          <w:cantSplit/>
          <w:trHeight w:val="1134"/>
        </w:trPr>
        <w:tc>
          <w:tcPr>
            <w:tcW w:w="222" w:type="dxa"/>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t>MIP en fraisage</w:t>
            </w:r>
          </w:p>
        </w:tc>
        <w:tc>
          <w:tcPr>
            <w:tcW w:w="5100" w:type="dxa"/>
            <w:vAlign w:val="center"/>
          </w:tcPr>
          <w:p w:rsidR="00A04353" w:rsidRDefault="00A04353" w:rsidP="00157863">
            <w:pPr>
              <w:jc w:val="center"/>
              <w:rPr>
                <w:noProof/>
                <w:lang w:eastAsia="fr-FR"/>
              </w:rPr>
            </w:pPr>
            <w:r>
              <w:rPr>
                <w:noProof/>
                <w:lang w:eastAsia="fr-FR"/>
              </w:rPr>
              <w:drawing>
                <wp:inline distT="0" distB="0" distL="0" distR="0" wp14:anchorId="5FD04358" wp14:editId="53B47590">
                  <wp:extent cx="2533417" cy="1634783"/>
                  <wp:effectExtent l="0" t="0" r="635" b="3810"/>
                  <wp:docPr id="88" name="Image 88" descr="\\SAREA\home\Archives_Xavier\PTSI_2012_2013\CI_06_PPM\Cours\10_Usinage_Frais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AREA\home\Archives_Xavier\PTSI_2012_2013\CI_06_PPM\Cours\10_Usinage_Fraisage\png\MIP_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6003" cy="1636452"/>
                          </a:xfrm>
                          <a:prstGeom prst="rect">
                            <a:avLst/>
                          </a:prstGeom>
                          <a:noFill/>
                          <a:ln>
                            <a:noFill/>
                          </a:ln>
                        </pic:spPr>
                      </pic:pic>
                    </a:graphicData>
                  </a:graphic>
                </wp:inline>
              </w:drawing>
            </w:r>
          </w:p>
        </w:tc>
        <w:tc>
          <w:tcPr>
            <w:tcW w:w="5100" w:type="dxa"/>
            <w:vAlign w:val="center"/>
          </w:tcPr>
          <w:p w:rsidR="00A04353" w:rsidRDefault="00A04353" w:rsidP="00157863">
            <w:pPr>
              <w:jc w:val="center"/>
              <w:rPr>
                <w:noProof/>
                <w:lang w:eastAsia="fr-FR"/>
              </w:rPr>
            </w:pPr>
            <w:r>
              <w:rPr>
                <w:noProof/>
                <w:lang w:eastAsia="fr-FR"/>
              </w:rPr>
              <w:drawing>
                <wp:inline distT="0" distB="0" distL="0" distR="0" wp14:anchorId="4D0EF30C" wp14:editId="518EF61D">
                  <wp:extent cx="2052084" cy="1458028"/>
                  <wp:effectExtent l="0" t="0" r="5715" b="8890"/>
                  <wp:docPr id="89" name="Image 89" descr="\\SAREA\home\Archives_Xavier\PTSI_2012_2013\CI_06_PPM\Cours\10_Usinage_Frais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AREA\home\Archives_Xavier\PTSI_2012_2013\CI_06_PPM\Cours\10_Usinage_Fraisage\png\MIP_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1990" cy="1457961"/>
                          </a:xfrm>
                          <a:prstGeom prst="rect">
                            <a:avLst/>
                          </a:prstGeom>
                          <a:noFill/>
                          <a:ln>
                            <a:noFill/>
                          </a:ln>
                        </pic:spPr>
                      </pic:pic>
                    </a:graphicData>
                  </a:graphic>
                </wp:inline>
              </w:drawing>
            </w:r>
          </w:p>
        </w:tc>
      </w:tr>
    </w:tbl>
    <w:p w:rsidR="004C781E" w:rsidRDefault="004C781E" w:rsidP="004C781E"/>
    <w:p w:rsidR="004C781E" w:rsidRPr="004C781E" w:rsidRDefault="004C781E" w:rsidP="004C781E">
      <w:pPr>
        <w:pStyle w:val="Titre3"/>
      </w:pPr>
      <w:bookmarkStart w:id="5" w:name="_Toc416704492"/>
      <w:r>
        <w:t>Cellule élémentaire d’usinage</w:t>
      </w:r>
      <w:bookmarkEnd w:id="5"/>
    </w:p>
    <w:p w:rsidR="00E857EA" w:rsidRDefault="00E857EA" w:rsidP="000678A0"/>
    <w:p w:rsidR="00D35342" w:rsidRDefault="004C781E" w:rsidP="009B6CA9">
      <w:pPr>
        <w:pStyle w:val="Titre2"/>
        <w:numPr>
          <w:ilvl w:val="0"/>
          <w:numId w:val="10"/>
        </w:numPr>
      </w:pPr>
      <w:bookmarkStart w:id="6" w:name="_Toc416704493"/>
      <w:r>
        <w:t>Le tournage</w:t>
      </w:r>
      <w:bookmarkEnd w:id="6"/>
    </w:p>
    <w:p w:rsidR="004C781E" w:rsidRDefault="004C781E" w:rsidP="004C781E"/>
    <w:p w:rsidR="004C781E" w:rsidRDefault="004C781E" w:rsidP="009B6CA9">
      <w:pPr>
        <w:pStyle w:val="Titre3"/>
        <w:numPr>
          <w:ilvl w:val="0"/>
          <w:numId w:val="13"/>
        </w:numPr>
      </w:pPr>
      <w:bookmarkStart w:id="7" w:name="_Toc416704494"/>
      <w:r>
        <w:t>Les machines</w:t>
      </w:r>
      <w:bookmarkEnd w:id="7"/>
    </w:p>
    <w:p w:rsidR="006E6439" w:rsidRPr="006E6439" w:rsidRDefault="006E6439" w:rsidP="006E643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341F73" w:rsidTr="00F8025D">
        <w:tc>
          <w:tcPr>
            <w:tcW w:w="3448" w:type="dxa"/>
            <w:vAlign w:val="center"/>
          </w:tcPr>
          <w:p w:rsidR="00341F73" w:rsidRDefault="00F8025D" w:rsidP="00F8025D">
            <w:pPr>
              <w:jc w:val="center"/>
            </w:pPr>
            <w:r>
              <w:rPr>
                <w:noProof/>
                <w:lang w:eastAsia="fr-FR"/>
              </w:rPr>
              <w:drawing>
                <wp:inline distT="0" distB="0" distL="0" distR="0" wp14:anchorId="770DFD33" wp14:editId="6EB791C6">
                  <wp:extent cx="2046146" cy="1389413"/>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7" t="3599" r="9326" b="2800"/>
                          <a:stretch/>
                        </pic:blipFill>
                        <pic:spPr bwMode="auto">
                          <a:xfrm>
                            <a:off x="0" y="0"/>
                            <a:ext cx="2051251" cy="13928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9" w:type="dxa"/>
            <w:vAlign w:val="center"/>
          </w:tcPr>
          <w:p w:rsidR="00341F73" w:rsidRDefault="00341F73" w:rsidP="00F8025D">
            <w:pPr>
              <w:jc w:val="center"/>
            </w:pPr>
            <w:r>
              <w:rPr>
                <w:noProof/>
                <w:lang w:eastAsia="fr-FR"/>
              </w:rPr>
              <w:drawing>
                <wp:inline distT="0" distB="0" distL="0" distR="0" wp14:anchorId="136049B3" wp14:editId="6FF819BD">
                  <wp:extent cx="2021261" cy="1359725"/>
                  <wp:effectExtent l="0" t="0" r="0" b="0"/>
                  <wp:docPr id="17" name="Image 17" descr="\\SAREA\home\Archives_Xavier\PTSI_2012_2013\CI_06_PPM\Cours\09_Usinage_Tourn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axes_normalis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5979" cy="1362899"/>
                          </a:xfrm>
                          <a:prstGeom prst="rect">
                            <a:avLst/>
                          </a:prstGeom>
                          <a:noFill/>
                          <a:ln>
                            <a:noFill/>
                          </a:ln>
                        </pic:spPr>
                      </pic:pic>
                    </a:graphicData>
                  </a:graphic>
                </wp:inline>
              </w:drawing>
            </w:r>
          </w:p>
        </w:tc>
        <w:tc>
          <w:tcPr>
            <w:tcW w:w="3449" w:type="dxa"/>
            <w:vAlign w:val="center"/>
          </w:tcPr>
          <w:p w:rsidR="00341F73" w:rsidRDefault="00341F73" w:rsidP="00F8025D">
            <w:pPr>
              <w:jc w:val="center"/>
            </w:pPr>
            <w:r>
              <w:rPr>
                <w:noProof/>
                <w:lang w:eastAsia="fr-FR"/>
              </w:rPr>
              <w:drawing>
                <wp:inline distT="0" distB="0" distL="0" distR="0" wp14:anchorId="1C004CF7" wp14:editId="52956962">
                  <wp:extent cx="1923324" cy="1443436"/>
                  <wp:effectExtent l="0" t="0" r="1270" b="4445"/>
                  <wp:docPr id="18" name="Image 18" descr="\\SAREA\home\Archives_Xavier\PTSI_2012_2013\CI_06_PPM\Cours\09_Usinage_Tourn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EA\home\Archives_Xavier\PTSI_2012_2013\CI_06_PPM\Cours\09_Usinage_Tournage\png\axes_normalises_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3366" cy="1443467"/>
                          </a:xfrm>
                          <a:prstGeom prst="rect">
                            <a:avLst/>
                          </a:prstGeom>
                          <a:noFill/>
                          <a:ln>
                            <a:noFill/>
                          </a:ln>
                        </pic:spPr>
                      </pic:pic>
                    </a:graphicData>
                  </a:graphic>
                </wp:inline>
              </w:drawing>
            </w:r>
          </w:p>
        </w:tc>
      </w:tr>
    </w:tbl>
    <w:p w:rsidR="000413CB" w:rsidRDefault="000413CB" w:rsidP="000413C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367"/>
        <w:gridCol w:w="3796"/>
      </w:tblGrid>
      <w:tr w:rsidR="000413CB" w:rsidTr="000E5268">
        <w:tc>
          <w:tcPr>
            <w:tcW w:w="3448" w:type="dxa"/>
            <w:vAlign w:val="center"/>
          </w:tcPr>
          <w:p w:rsidR="000413CB" w:rsidRDefault="000413CB" w:rsidP="000413CB">
            <w:pPr>
              <w:jc w:val="center"/>
            </w:pPr>
            <w:r>
              <w:rPr>
                <w:noProof/>
                <w:lang w:eastAsia="fr-FR"/>
              </w:rPr>
              <w:drawing>
                <wp:inline distT="0" distB="0" distL="0" distR="0" wp14:anchorId="6A2E884D" wp14:editId="162FF1BA">
                  <wp:extent cx="1507155" cy="1512000"/>
                  <wp:effectExtent l="0" t="0" r="0" b="0"/>
                  <wp:docPr id="25" name="Image 25" descr="\\SAREA\home\Archives_Xavier\PTSI_2012_2013\CI_06_PPM\Cours\09_Usinage_Tournage\png\tour_mult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REA\home\Archives_Xavier\PTSI_2012_2013\CI_06_PPM\Cours\09_Usinage_Tournage\png\tour_multi_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07155"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Pr>
                <w:noProof/>
                <w:lang w:eastAsia="fr-FR"/>
              </w:rPr>
              <w:drawing>
                <wp:inline distT="0" distB="0" distL="0" distR="0" wp14:anchorId="48593ACC" wp14:editId="22316FDD">
                  <wp:extent cx="1815247" cy="1512000"/>
                  <wp:effectExtent l="0" t="0" r="0" b="0"/>
                  <wp:docPr id="28" name="Image 28" descr="\\SAREA\home\Archives_Xavier\PTSI_2012_2013\CI_06_PPM\Cours\09_Usinage_Tournage\png\tour_mult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REA\home\Archives_Xavier\PTSI_2012_2013\CI_06_PPM\Cours\09_Usinage_Tournage\png\tour_multi_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15247"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sidRPr="000413CB">
              <w:rPr>
                <w:noProof/>
                <w:lang w:eastAsia="fr-FR"/>
              </w:rPr>
              <w:drawing>
                <wp:inline distT="0" distB="0" distL="0" distR="0" wp14:anchorId="5D9D3D43" wp14:editId="74441438">
                  <wp:extent cx="2273628" cy="14480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76773" cy="1450087"/>
                          </a:xfrm>
                          <a:prstGeom prst="rect">
                            <a:avLst/>
                          </a:prstGeom>
                        </pic:spPr>
                      </pic:pic>
                    </a:graphicData>
                  </a:graphic>
                </wp:inline>
              </w:drawing>
            </w:r>
          </w:p>
        </w:tc>
      </w:tr>
    </w:tbl>
    <w:p w:rsidR="000413CB" w:rsidRDefault="000413CB" w:rsidP="000413CB"/>
    <w:p w:rsidR="008D5E6D" w:rsidRDefault="000413CB" w:rsidP="008D5E6D">
      <w:pPr>
        <w:pStyle w:val="Titre3"/>
      </w:pPr>
      <w:bookmarkStart w:id="8" w:name="_Toc416704495"/>
      <w:r>
        <w:t xml:space="preserve">Portes </w:t>
      </w:r>
      <w:r w:rsidR="008D5E6D">
        <w:t>outil</w:t>
      </w:r>
      <w:r>
        <w:t>s</w:t>
      </w:r>
      <w:bookmarkEnd w:id="8"/>
    </w:p>
    <w:tbl>
      <w:tblPr>
        <w:tblStyle w:val="Grilledutableau"/>
        <w:tblW w:w="0" w:type="auto"/>
        <w:tblLook w:val="04A0" w:firstRow="1" w:lastRow="0" w:firstColumn="1" w:lastColumn="0" w:noHBand="0" w:noVBand="1"/>
      </w:tblPr>
      <w:tblGrid>
        <w:gridCol w:w="3369"/>
        <w:gridCol w:w="4394"/>
        <w:gridCol w:w="2583"/>
      </w:tblGrid>
      <w:tr w:rsidR="000E5268" w:rsidTr="000C0B93">
        <w:tc>
          <w:tcPr>
            <w:tcW w:w="3369" w:type="dxa"/>
            <w:vAlign w:val="center"/>
          </w:tcPr>
          <w:p w:rsidR="000E5268" w:rsidRDefault="000E5268" w:rsidP="000E5268">
            <w:pPr>
              <w:jc w:val="center"/>
            </w:pPr>
          </w:p>
        </w:tc>
        <w:tc>
          <w:tcPr>
            <w:tcW w:w="4394" w:type="dxa"/>
            <w:vAlign w:val="center"/>
          </w:tcPr>
          <w:p w:rsidR="000E5268" w:rsidRDefault="000E5268" w:rsidP="000E5268">
            <w:pPr>
              <w:jc w:val="center"/>
            </w:pPr>
            <w:r>
              <w:rPr>
                <w:noProof/>
                <w:lang w:eastAsia="fr-FR"/>
              </w:rPr>
              <w:drawing>
                <wp:inline distT="0" distB="0" distL="0" distR="0" wp14:anchorId="72C8A339" wp14:editId="162ABDB7">
                  <wp:extent cx="1908824" cy="1227905"/>
                  <wp:effectExtent l="0" t="0" r="0" b="0"/>
                  <wp:docPr id="26895" name="Image 26895" descr="\\SAREA\home\Archives_Xavier\PTSI_2012_2013\CI_06_PPM\Cours\09_Usinage_Tournage\png\tourel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REA\home\Archives_Xavier\PTSI_2012_2013\CI_06_PPM\Cours\09_Usinage_Tournage\png\tourelle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2883" cy="1230516"/>
                          </a:xfrm>
                          <a:prstGeom prst="rect">
                            <a:avLst/>
                          </a:prstGeom>
                          <a:noFill/>
                          <a:ln>
                            <a:noFill/>
                          </a:ln>
                        </pic:spPr>
                      </pic:pic>
                    </a:graphicData>
                  </a:graphic>
                </wp:inline>
              </w:drawing>
            </w:r>
          </w:p>
        </w:tc>
        <w:tc>
          <w:tcPr>
            <w:tcW w:w="2583" w:type="dxa"/>
            <w:vAlign w:val="center"/>
          </w:tcPr>
          <w:p w:rsidR="000E5268" w:rsidRDefault="000E5268" w:rsidP="000E5268">
            <w:pPr>
              <w:jc w:val="center"/>
            </w:pPr>
            <w:r>
              <w:rPr>
                <w:noProof/>
                <w:lang w:eastAsia="fr-FR"/>
              </w:rPr>
              <w:drawing>
                <wp:inline distT="0" distB="0" distL="0" distR="0" wp14:anchorId="00BCE0A3" wp14:editId="690287CE">
                  <wp:extent cx="1492919" cy="1598212"/>
                  <wp:effectExtent l="0" t="0" r="0" b="2540"/>
                  <wp:docPr id="26896" name="Image 26896" descr="\\SAREA\home\Archives_Xavier\PTSI_2012_2013\CI_06_PPM\Cours\09_Usinage_Tournage\png\tour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REA\home\Archives_Xavier\PTSI_2012_2013\CI_06_PPM\Cours\09_Usinage_Tournage\png\tourell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95081" cy="1600527"/>
                          </a:xfrm>
                          <a:prstGeom prst="rect">
                            <a:avLst/>
                          </a:prstGeom>
                          <a:noFill/>
                          <a:ln>
                            <a:noFill/>
                          </a:ln>
                        </pic:spPr>
                      </pic:pic>
                    </a:graphicData>
                  </a:graphic>
                </wp:inline>
              </w:drawing>
            </w:r>
          </w:p>
        </w:tc>
      </w:tr>
    </w:tbl>
    <w:p w:rsidR="000E5268" w:rsidRDefault="000E5268" w:rsidP="008D5E6D"/>
    <w:tbl>
      <w:tblPr>
        <w:tblStyle w:val="Grilledutableau"/>
        <w:tblW w:w="0" w:type="auto"/>
        <w:tblLook w:val="04A0" w:firstRow="1" w:lastRow="0" w:firstColumn="1" w:lastColumn="0" w:noHBand="0" w:noVBand="1"/>
      </w:tblPr>
      <w:tblGrid>
        <w:gridCol w:w="2567"/>
        <w:gridCol w:w="2826"/>
        <w:gridCol w:w="2451"/>
        <w:gridCol w:w="2578"/>
      </w:tblGrid>
      <w:tr w:rsidR="000E5268" w:rsidTr="000E5268">
        <w:tc>
          <w:tcPr>
            <w:tcW w:w="2936" w:type="dxa"/>
            <w:vAlign w:val="center"/>
          </w:tcPr>
          <w:p w:rsidR="000E5268" w:rsidRDefault="000E5268" w:rsidP="000E5268">
            <w:pPr>
              <w:jc w:val="center"/>
            </w:pPr>
            <w:r>
              <w:rPr>
                <w:noProof/>
                <w:lang w:eastAsia="fr-FR"/>
              </w:rPr>
              <w:drawing>
                <wp:inline distT="0" distB="0" distL="0" distR="0" wp14:anchorId="2120EBB1" wp14:editId="06FE9BED">
                  <wp:extent cx="1383527" cy="1558776"/>
                  <wp:effectExtent l="0" t="0" r="7620" b="3810"/>
                  <wp:docPr id="20" name="Image 20" descr="\\SAREA\home\Archives_Xavier\PTSI_2012_2013\CI_06_PPM\Cours\09_Usinage_Tournage\png\p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po_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92104" cy="1568440"/>
                          </a:xfrm>
                          <a:prstGeom prst="rect">
                            <a:avLst/>
                          </a:prstGeom>
                          <a:noFill/>
                          <a:ln>
                            <a:noFill/>
                          </a:ln>
                        </pic:spPr>
                      </pic:pic>
                    </a:graphicData>
                  </a:graphic>
                </wp:inline>
              </w:drawing>
            </w:r>
          </w:p>
        </w:tc>
        <w:tc>
          <w:tcPr>
            <w:tcW w:w="1659" w:type="dxa"/>
            <w:vAlign w:val="center"/>
          </w:tcPr>
          <w:p w:rsidR="000E5268" w:rsidRDefault="000E5268" w:rsidP="000E5268">
            <w:pPr>
              <w:jc w:val="center"/>
              <w:rPr>
                <w:noProof/>
                <w:lang w:eastAsia="fr-FR"/>
              </w:rPr>
            </w:pPr>
            <w:r>
              <w:rPr>
                <w:noProof/>
                <w:lang w:eastAsia="fr-FR"/>
              </w:rPr>
              <w:drawing>
                <wp:inline distT="0" distB="0" distL="0" distR="0" wp14:anchorId="70B09688" wp14:editId="418BCB87">
                  <wp:extent cx="1653871" cy="1044277"/>
                  <wp:effectExtent l="0" t="0" r="3810" b="3810"/>
                  <wp:docPr id="31" name="Image 31" descr="\\SAREA\home\Archives_Xavier\PTSI_2012_2013\CI_06_PPM\Cours\09_Usinage_Tournage\png\p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REA\home\Archives_Xavier\PTSI_2012_2013\CI_06_PPM\Cours\09_Usinage_Tournage\png\po_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3349" cy="1043947"/>
                          </a:xfrm>
                          <a:prstGeom prst="rect">
                            <a:avLst/>
                          </a:prstGeom>
                          <a:noFill/>
                          <a:ln>
                            <a:noFill/>
                          </a:ln>
                        </pic:spPr>
                      </pic:pic>
                    </a:graphicData>
                  </a:graphic>
                </wp:inline>
              </w:drawing>
            </w:r>
          </w:p>
        </w:tc>
        <w:tc>
          <w:tcPr>
            <w:tcW w:w="2937" w:type="dxa"/>
            <w:vAlign w:val="center"/>
          </w:tcPr>
          <w:p w:rsidR="000E5268" w:rsidRDefault="000E5268" w:rsidP="000E5268">
            <w:pPr>
              <w:jc w:val="center"/>
            </w:pPr>
            <w:r>
              <w:rPr>
                <w:noProof/>
                <w:lang w:eastAsia="fr-FR"/>
              </w:rPr>
              <w:drawing>
                <wp:inline distT="0" distB="0" distL="0" distR="0" wp14:anchorId="2B0BD814" wp14:editId="006D4F89">
                  <wp:extent cx="1284045" cy="1432591"/>
                  <wp:effectExtent l="0" t="0" r="0" b="0"/>
                  <wp:docPr id="21" name="Image 21" descr="\\SAREA\home\Archives_Xavier\PTSI_2012_2013\CI_06_PPM\Cours\09_Usinage_Tournage\png\vd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09_Usinage_Tournage\png\vdi_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91257" cy="1440638"/>
                          </a:xfrm>
                          <a:prstGeom prst="rect">
                            <a:avLst/>
                          </a:prstGeom>
                          <a:noFill/>
                          <a:ln>
                            <a:noFill/>
                          </a:ln>
                        </pic:spPr>
                      </pic:pic>
                    </a:graphicData>
                  </a:graphic>
                </wp:inline>
              </w:drawing>
            </w:r>
          </w:p>
        </w:tc>
        <w:tc>
          <w:tcPr>
            <w:tcW w:w="2890" w:type="dxa"/>
            <w:vAlign w:val="center"/>
          </w:tcPr>
          <w:p w:rsidR="000E5268" w:rsidRDefault="000E5268" w:rsidP="000E5268">
            <w:pPr>
              <w:jc w:val="center"/>
            </w:pPr>
            <w:r>
              <w:rPr>
                <w:noProof/>
                <w:lang w:eastAsia="fr-FR"/>
              </w:rPr>
              <w:drawing>
                <wp:inline distT="0" distB="0" distL="0" distR="0" wp14:anchorId="7C90ED31" wp14:editId="5EE87A5E">
                  <wp:extent cx="1412948" cy="1511300"/>
                  <wp:effectExtent l="0" t="0" r="0" b="0"/>
                  <wp:docPr id="23" name="Image 23" descr="\\SAREA\home\Archives_Xavier\PTSI_2012_2013\CI_06_PPM\Cours\09_Usinage_Tournage\png\vd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REA\home\Archives_Xavier\PTSI_2012_2013\CI_06_PPM\Cours\09_Usinage_Tournage\png\vdi_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12948" cy="1511300"/>
                          </a:xfrm>
                          <a:prstGeom prst="rect">
                            <a:avLst/>
                          </a:prstGeom>
                          <a:noFill/>
                          <a:ln>
                            <a:noFill/>
                          </a:ln>
                        </pic:spPr>
                      </pic:pic>
                    </a:graphicData>
                  </a:graphic>
                </wp:inline>
              </w:drawing>
            </w:r>
          </w:p>
        </w:tc>
      </w:tr>
    </w:tbl>
    <w:p w:rsidR="000413CB" w:rsidRDefault="000413CB" w:rsidP="008D5E6D"/>
    <w:p w:rsidR="000413CB" w:rsidRDefault="000413CB" w:rsidP="008D5E6D"/>
    <w:p w:rsidR="008D5E6D" w:rsidRDefault="008D5E6D" w:rsidP="008D5E6D">
      <w:pPr>
        <w:pStyle w:val="Titre3"/>
      </w:pPr>
      <w:bookmarkStart w:id="9" w:name="_Toc416704496"/>
      <w:r>
        <w:t>Outil</w:t>
      </w:r>
      <w:r w:rsidR="000E5268">
        <w:t>s</w:t>
      </w:r>
      <w:bookmarkEnd w:id="9"/>
    </w:p>
    <w:tbl>
      <w:tblPr>
        <w:tblStyle w:val="Grilledutableau"/>
        <w:tblW w:w="0" w:type="auto"/>
        <w:tblLook w:val="04A0" w:firstRow="1" w:lastRow="0" w:firstColumn="1" w:lastColumn="0" w:noHBand="0" w:noVBand="1"/>
      </w:tblPr>
      <w:tblGrid>
        <w:gridCol w:w="6629"/>
        <w:gridCol w:w="3717"/>
      </w:tblGrid>
      <w:tr w:rsidR="000E5268" w:rsidTr="000E5268">
        <w:tc>
          <w:tcPr>
            <w:tcW w:w="6629" w:type="dxa"/>
            <w:vAlign w:val="center"/>
          </w:tcPr>
          <w:p w:rsidR="000E5268" w:rsidRDefault="000E5268" w:rsidP="000E5268">
            <w:pPr>
              <w:jc w:val="center"/>
            </w:pPr>
          </w:p>
        </w:tc>
        <w:tc>
          <w:tcPr>
            <w:tcW w:w="3717" w:type="dxa"/>
            <w:vAlign w:val="center"/>
          </w:tcPr>
          <w:p w:rsidR="000E5268" w:rsidRDefault="000E5268" w:rsidP="000E5268">
            <w:pPr>
              <w:jc w:val="center"/>
            </w:pPr>
            <w:r>
              <w:rPr>
                <w:noProof/>
                <w:lang w:eastAsia="fr-FR"/>
              </w:rPr>
              <w:drawing>
                <wp:inline distT="0" distB="0" distL="0" distR="0" wp14:anchorId="17AB6069" wp14:editId="249E6414">
                  <wp:extent cx="1148316" cy="748125"/>
                  <wp:effectExtent l="0" t="0" r="0" b="0"/>
                  <wp:docPr id="26897" name="Image 26897" descr="\\SAREA\home\Archives_Xavier\PTSI_2012_2013\CI_06_PPM\Cours\09_Usinage_Tournage\png\outils_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REA\home\Archives_Xavier\PTSI_2012_2013\CI_06_PPM\Cours\09_Usinage_Tournage\png\outils_hs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52170" cy="750636"/>
                          </a:xfrm>
                          <a:prstGeom prst="rect">
                            <a:avLst/>
                          </a:prstGeom>
                          <a:noFill/>
                          <a:ln>
                            <a:noFill/>
                          </a:ln>
                        </pic:spPr>
                      </pic:pic>
                    </a:graphicData>
                  </a:graphic>
                </wp:inline>
              </w:drawing>
            </w:r>
          </w:p>
        </w:tc>
      </w:tr>
      <w:tr w:rsidR="000E5268" w:rsidTr="000E5268">
        <w:tc>
          <w:tcPr>
            <w:tcW w:w="6629" w:type="dxa"/>
            <w:vAlign w:val="center"/>
          </w:tcPr>
          <w:p w:rsidR="000E5268" w:rsidRDefault="000E5268" w:rsidP="000E5268">
            <w:pPr>
              <w:jc w:val="center"/>
            </w:pPr>
          </w:p>
        </w:tc>
        <w:tc>
          <w:tcPr>
            <w:tcW w:w="3717" w:type="dxa"/>
            <w:vAlign w:val="center"/>
          </w:tcPr>
          <w:p w:rsidR="000E5268" w:rsidRDefault="000E5268" w:rsidP="000E5268">
            <w:pPr>
              <w:jc w:val="center"/>
            </w:pPr>
            <w:r>
              <w:rPr>
                <w:noProof/>
                <w:lang w:eastAsia="fr-FR"/>
              </w:rPr>
              <w:drawing>
                <wp:inline distT="0" distB="0" distL="0" distR="0" wp14:anchorId="6B721520" wp14:editId="12A15FDE">
                  <wp:extent cx="1172022" cy="811715"/>
                  <wp:effectExtent l="0" t="0" r="9525" b="7620"/>
                  <wp:docPr id="26899" name="Image 26899" descr="\\SAREA\home\Archives_Xavier\PTSI_2012_2013\CI_06_PPM\Cours\09_Usinage_Tournage\png\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REA\home\Archives_Xavier\PTSI_2012_2013\CI_06_PPM\Cours\09_Usinage_Tournage\png\pp.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2820" cy="812268"/>
                          </a:xfrm>
                          <a:prstGeom prst="rect">
                            <a:avLst/>
                          </a:prstGeom>
                          <a:noFill/>
                          <a:ln>
                            <a:noFill/>
                          </a:ln>
                        </pic:spPr>
                      </pic:pic>
                    </a:graphicData>
                  </a:graphic>
                </wp:inline>
              </w:drawing>
            </w:r>
            <w:r>
              <w:rPr>
                <w:noProof/>
                <w:lang w:eastAsia="fr-FR"/>
              </w:rPr>
              <w:drawing>
                <wp:inline distT="0" distB="0" distL="0" distR="0" wp14:anchorId="53E78936" wp14:editId="7487B3FB">
                  <wp:extent cx="1010127" cy="829340"/>
                  <wp:effectExtent l="0" t="0" r="0" b="8890"/>
                  <wp:docPr id="26900" name="Image 26900" descr="\\SAREA\home\Archives_Xavier\PTSI_2012_2013\CI_06_PPM\Cours\09_Usinage_Tournage\png\outils_pl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REA\home\Archives_Xavier\PTSI_2012_2013\CI_06_PPM\Cours\09_Usinage_Tournage\png\outils_plaq.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4945" cy="833296"/>
                          </a:xfrm>
                          <a:prstGeom prst="rect">
                            <a:avLst/>
                          </a:prstGeom>
                          <a:noFill/>
                          <a:ln>
                            <a:noFill/>
                          </a:ln>
                        </pic:spPr>
                      </pic:pic>
                    </a:graphicData>
                  </a:graphic>
                </wp:inline>
              </w:drawing>
            </w:r>
          </w:p>
        </w:tc>
      </w:tr>
      <w:tr w:rsidR="00067915" w:rsidTr="000E5268">
        <w:tc>
          <w:tcPr>
            <w:tcW w:w="6629" w:type="dxa"/>
            <w:vAlign w:val="center"/>
          </w:tcPr>
          <w:p w:rsidR="00067915" w:rsidRDefault="00067915" w:rsidP="000E5268">
            <w:pPr>
              <w:jc w:val="center"/>
            </w:pPr>
          </w:p>
        </w:tc>
        <w:tc>
          <w:tcPr>
            <w:tcW w:w="3717" w:type="dxa"/>
            <w:vAlign w:val="center"/>
          </w:tcPr>
          <w:p w:rsidR="00067915" w:rsidRDefault="00067915" w:rsidP="000E5268">
            <w:pPr>
              <w:jc w:val="center"/>
              <w:rPr>
                <w:noProof/>
                <w:lang w:eastAsia="fr-FR"/>
              </w:rPr>
            </w:pPr>
            <w:r>
              <w:rPr>
                <w:noProof/>
                <w:lang w:eastAsia="fr-FR"/>
              </w:rPr>
              <w:drawing>
                <wp:inline distT="0" distB="0" distL="0" distR="0" wp14:anchorId="15109C72" wp14:editId="394E896C">
                  <wp:extent cx="914400" cy="832533"/>
                  <wp:effectExtent l="0" t="0" r="0" b="5715"/>
                  <wp:docPr id="26904" name="Image 26904" descr="\\SAREA\home\Archives_Xavier\PTSI_2012_2013\CI_06_PPM\Cours\09_Usinage_Tournage\png\tr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REA\home\Archives_Xavier\PTSI_2012_2013\CI_06_PPM\Cours\09_Usinage_Tournage\png\tronco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14444" cy="832573"/>
                          </a:xfrm>
                          <a:prstGeom prst="rect">
                            <a:avLst/>
                          </a:prstGeom>
                          <a:noFill/>
                          <a:ln>
                            <a:noFill/>
                          </a:ln>
                        </pic:spPr>
                      </pic:pic>
                    </a:graphicData>
                  </a:graphic>
                </wp:inline>
              </w:drawing>
            </w:r>
          </w:p>
        </w:tc>
      </w:tr>
      <w:tr w:rsidR="000E5268" w:rsidTr="000E5268">
        <w:tc>
          <w:tcPr>
            <w:tcW w:w="6629" w:type="dxa"/>
            <w:vAlign w:val="center"/>
          </w:tcPr>
          <w:p w:rsidR="000E5268" w:rsidRDefault="000E5268" w:rsidP="000E5268">
            <w:pPr>
              <w:jc w:val="center"/>
            </w:pPr>
          </w:p>
        </w:tc>
        <w:tc>
          <w:tcPr>
            <w:tcW w:w="3717" w:type="dxa"/>
            <w:vAlign w:val="center"/>
          </w:tcPr>
          <w:p w:rsidR="000E5268" w:rsidRDefault="000E5268" w:rsidP="000E5268">
            <w:pPr>
              <w:jc w:val="center"/>
            </w:pPr>
            <w:r>
              <w:rPr>
                <w:noProof/>
                <w:lang w:eastAsia="fr-FR"/>
              </w:rPr>
              <w:drawing>
                <wp:inline distT="0" distB="0" distL="0" distR="0" wp14:anchorId="14FABD11" wp14:editId="7233FDEE">
                  <wp:extent cx="2073349" cy="766649"/>
                  <wp:effectExtent l="0" t="0" r="3175" b="0"/>
                  <wp:docPr id="26898" name="Image 26898" descr="\\SAREA\home\Archives_Xavier\PTSI_2012_2013\CI_06_PPM\Cours\09_Usinage_Tournage\png\outils_h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REA\home\Archives_Xavier\PTSI_2012_2013\CI_06_PPM\Cours\09_Usinage_Tournage\png\outils_hss_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76131" cy="767678"/>
                          </a:xfrm>
                          <a:prstGeom prst="rect">
                            <a:avLst/>
                          </a:prstGeom>
                          <a:noFill/>
                          <a:ln>
                            <a:noFill/>
                          </a:ln>
                        </pic:spPr>
                      </pic:pic>
                    </a:graphicData>
                  </a:graphic>
                </wp:inline>
              </w:drawing>
            </w:r>
          </w:p>
        </w:tc>
      </w:tr>
    </w:tbl>
    <w:p w:rsidR="009062A5" w:rsidRDefault="009062A5" w:rsidP="00006D79"/>
    <w:p w:rsidR="004C781E" w:rsidRDefault="004C781E" w:rsidP="004C781E">
      <w:pPr>
        <w:pStyle w:val="Titre3"/>
      </w:pPr>
      <w:bookmarkStart w:id="10" w:name="_Toc416704497"/>
      <w:r>
        <w:t>Porte pièce</w:t>
      </w:r>
      <w:bookmarkEnd w:id="10"/>
    </w:p>
    <w:p w:rsidR="00067915" w:rsidRDefault="00067915" w:rsidP="00067915"/>
    <w:tbl>
      <w:tblPr>
        <w:tblStyle w:val="Grilledutableau"/>
        <w:tblW w:w="0" w:type="auto"/>
        <w:tblLook w:val="04A0" w:firstRow="1" w:lastRow="0" w:firstColumn="1" w:lastColumn="0" w:noHBand="0" w:noVBand="1"/>
      </w:tblPr>
      <w:tblGrid>
        <w:gridCol w:w="3448"/>
        <w:gridCol w:w="3449"/>
        <w:gridCol w:w="3449"/>
      </w:tblGrid>
      <w:tr w:rsidR="00067915" w:rsidTr="00067915">
        <w:tc>
          <w:tcPr>
            <w:tcW w:w="3448" w:type="dxa"/>
            <w:vAlign w:val="center"/>
          </w:tcPr>
          <w:p w:rsidR="00067915" w:rsidRDefault="00067915" w:rsidP="00067915">
            <w:pPr>
              <w:jc w:val="center"/>
            </w:pPr>
            <w:r>
              <w:rPr>
                <w:noProof/>
                <w:lang w:eastAsia="fr-FR"/>
              </w:rPr>
              <w:lastRenderedPageBreak/>
              <w:drawing>
                <wp:inline distT="0" distB="0" distL="0" distR="0" wp14:anchorId="4FA17B9C" wp14:editId="010FFC19">
                  <wp:extent cx="1888220" cy="1392865"/>
                  <wp:effectExtent l="0" t="0" r="0" b="0"/>
                  <wp:docPr id="26902" name="Image 26902" descr="\\SAREA\home\Archives_Xavier\PTSI_2012_2013\CI_06_PPM\Cours\09_Usinage_Tournage\png\mand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REA\home\Archives_Xavier\PTSI_2012_2013\CI_06_PPM\Cours\09_Usinage_Tournage\png\mandri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88322" cy="1392941"/>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5D46F830" wp14:editId="06AC309E">
                  <wp:extent cx="1446028" cy="1239937"/>
                  <wp:effectExtent l="0" t="0" r="1905" b="0"/>
                  <wp:docPr id="26903" name="Image 26903" descr="\\SAREA\home\Archives_Xavier\PTSI_2012_2013\CI_06_PPM\Cours\09_Usinage_Tournage\png\mandrin_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REA\home\Archives_Xavier\PTSI_2012_2013\CI_06_PPM\Cours\09_Usinage_Tournage\png\mandrin_ex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51706" cy="1244805"/>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16D1E0E9" wp14:editId="0CAE1760">
                  <wp:extent cx="1459395" cy="1095154"/>
                  <wp:effectExtent l="0" t="0" r="7620" b="0"/>
                  <wp:docPr id="26901" name="Image 26901" descr="\\SAREA\home\Archives_Xavier\PTSI_2012_2013\CI_06_PPM\Cours\09_Usinage_Tournage\png\entre_poi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REA\home\Archives_Xavier\PTSI_2012_2013\CI_06_PPM\Cours\09_Usinage_Tournage\png\entre_pointe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59278" cy="1095066"/>
                          </a:xfrm>
                          <a:prstGeom prst="rect">
                            <a:avLst/>
                          </a:prstGeom>
                          <a:noFill/>
                          <a:ln>
                            <a:noFill/>
                          </a:ln>
                        </pic:spPr>
                      </pic:pic>
                    </a:graphicData>
                  </a:graphic>
                </wp:inline>
              </w:drawing>
            </w:r>
          </w:p>
        </w:tc>
      </w:tr>
    </w:tbl>
    <w:p w:rsidR="00067915" w:rsidRDefault="00067915" w:rsidP="00067915"/>
    <w:p w:rsidR="00067915" w:rsidRPr="00067915" w:rsidRDefault="00067915" w:rsidP="00067915"/>
    <w:p w:rsidR="001D3244" w:rsidRDefault="001D3244">
      <w:pPr>
        <w:jc w:val="left"/>
      </w:pPr>
      <w:r>
        <w:br w:type="page"/>
      </w:r>
    </w:p>
    <w:p w:rsidR="008D5E6D" w:rsidRDefault="008D5E6D" w:rsidP="008D5E6D">
      <w:pPr>
        <w:pStyle w:val="Titre3"/>
      </w:pPr>
      <w:bookmarkStart w:id="11" w:name="_Toc416704498"/>
      <w:r>
        <w:lastRenderedPageBreak/>
        <w:t>Pièce</w:t>
      </w:r>
      <w:r w:rsidR="00157863">
        <w:t>s</w:t>
      </w:r>
      <w:bookmarkEnd w:id="11"/>
    </w:p>
    <w:tbl>
      <w:tblPr>
        <w:tblStyle w:val="Grilledutableau"/>
        <w:tblW w:w="0" w:type="auto"/>
        <w:tblLook w:val="04A0" w:firstRow="1" w:lastRow="0" w:firstColumn="1" w:lastColumn="0" w:noHBand="0" w:noVBand="1"/>
      </w:tblPr>
      <w:tblGrid>
        <w:gridCol w:w="4921"/>
        <w:gridCol w:w="4937"/>
      </w:tblGrid>
      <w:tr w:rsidR="0067030D" w:rsidTr="0067030D">
        <w:trPr>
          <w:trHeight w:val="1752"/>
        </w:trPr>
        <w:tc>
          <w:tcPr>
            <w:tcW w:w="4921" w:type="dxa"/>
            <w:vAlign w:val="center"/>
          </w:tcPr>
          <w:p w:rsidR="0067030D" w:rsidRDefault="0067030D" w:rsidP="0067030D">
            <w:pPr>
              <w:jc w:val="center"/>
            </w:pPr>
            <w:r>
              <w:rPr>
                <w:noProof/>
                <w:lang w:eastAsia="fr-FR"/>
              </w:rPr>
              <w:drawing>
                <wp:inline distT="0" distB="0" distL="0" distR="0" wp14:anchorId="0DC3715B" wp14:editId="1DE05B5F">
                  <wp:extent cx="2745600" cy="1440000"/>
                  <wp:effectExtent l="0" t="0" r="0" b="0"/>
                  <wp:docPr id="26910" name="Image 26910" descr="\\SAREA\home\Archives_Xavier\PTSI_2012_2013\CI_06_PPM\Cours\09_Usinage_Tournage\png\op_chario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REA\home\Archives_Xavier\PTSI_2012_2013\CI_06_PPM\Cours\09_Usinage_Tournage\png\op_chariotag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5600"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431DFE8A" wp14:editId="70BAC25B">
                  <wp:extent cx="2353371" cy="1440000"/>
                  <wp:effectExtent l="0" t="0" r="0" b="8255"/>
                  <wp:docPr id="26911" name="Image 26911" descr="\\SAREA\home\Archives_Xavier\PTSI_2012_2013\CI_06_PPM\Cours\09_Usinage_Tournage\png\op_dr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REA\home\Archives_Xavier\PTSI_2012_2013\CI_06_PPM\Cours\09_Usinage_Tournage\png\op_dressag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53371" cy="1440000"/>
                          </a:xfrm>
                          <a:prstGeom prst="rect">
                            <a:avLst/>
                          </a:prstGeom>
                          <a:noFill/>
                          <a:ln>
                            <a:noFill/>
                          </a:ln>
                        </pic:spPr>
                      </pic:pic>
                    </a:graphicData>
                  </a:graphic>
                </wp:inline>
              </w:drawing>
            </w:r>
          </w:p>
        </w:tc>
      </w:tr>
      <w:tr w:rsidR="0067030D" w:rsidTr="0067030D">
        <w:trPr>
          <w:trHeight w:val="1752"/>
        </w:trPr>
        <w:tc>
          <w:tcPr>
            <w:tcW w:w="4921" w:type="dxa"/>
            <w:vAlign w:val="center"/>
          </w:tcPr>
          <w:p w:rsidR="0067030D" w:rsidRDefault="0067030D" w:rsidP="0067030D">
            <w:pPr>
              <w:jc w:val="center"/>
            </w:pPr>
            <w:r>
              <w:rPr>
                <w:noProof/>
                <w:lang w:eastAsia="fr-FR"/>
              </w:rPr>
              <w:drawing>
                <wp:inline distT="0" distB="0" distL="0" distR="0" wp14:anchorId="47BF0F2D" wp14:editId="07B5FD67">
                  <wp:extent cx="2203436" cy="1440000"/>
                  <wp:effectExtent l="0" t="0" r="6985" b="0"/>
                  <wp:docPr id="26909" name="Image 26909" descr="\\SAREA\home\Archives_Xavier\PTSI_2012_2013\CI_06_PPM\Cours\09_Usinage_Tournage\png\op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REA\home\Archives_Xavier\PTSI_2012_2013\CI_06_PPM\Cours\09_Usinage_Tournage\png\op_chanfre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03436"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6BC719E7" wp14:editId="5039A9AE">
                  <wp:extent cx="2382951" cy="1440000"/>
                  <wp:effectExtent l="0" t="0" r="0" b="0"/>
                  <wp:docPr id="34" name="Image 34" descr="\\SAREA\home\Archives_Xavier\PTSI_2012_2013\CI_06_PPM\Cours\09_Usinage_Tournage\png\op_g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REA\home\Archives_Xavier\PTSI_2012_2013\CI_06_PPM\Cours\09_Usinage_Tournage\png\op_gor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82951" cy="1440000"/>
                          </a:xfrm>
                          <a:prstGeom prst="rect">
                            <a:avLst/>
                          </a:prstGeom>
                          <a:noFill/>
                          <a:ln>
                            <a:noFill/>
                          </a:ln>
                        </pic:spPr>
                      </pic:pic>
                    </a:graphicData>
                  </a:graphic>
                </wp:inline>
              </w:drawing>
            </w:r>
          </w:p>
        </w:tc>
      </w:tr>
      <w:tr w:rsidR="0067030D" w:rsidTr="0067030D">
        <w:trPr>
          <w:trHeight w:val="1569"/>
        </w:trPr>
        <w:tc>
          <w:tcPr>
            <w:tcW w:w="4921" w:type="dxa"/>
            <w:vAlign w:val="center"/>
          </w:tcPr>
          <w:p w:rsidR="0067030D" w:rsidRDefault="0067030D" w:rsidP="0067030D">
            <w:pPr>
              <w:jc w:val="center"/>
            </w:pPr>
            <w:r>
              <w:rPr>
                <w:noProof/>
                <w:lang w:eastAsia="fr-FR"/>
              </w:rPr>
              <w:drawing>
                <wp:inline distT="0" distB="0" distL="0" distR="0" wp14:anchorId="4F2F4E4E" wp14:editId="64DBD4DC">
                  <wp:extent cx="2972402" cy="1440000"/>
                  <wp:effectExtent l="0" t="0" r="0" b="0"/>
                  <wp:docPr id="26907" name="Image 26907" descr="\\SAREA\home\Archives_Xavier\PTSI_2012_2013\CI_06_PPM\Cours\09_Usinage_Tournage\png\op_ale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REA\home\Archives_Xavier\PTSI_2012_2013\CI_06_PPM\Cours\09_Usinage_Tournage\png\op_alesag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72402"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6081E38C" wp14:editId="720353B7">
                  <wp:extent cx="2922981" cy="1224000"/>
                  <wp:effectExtent l="0" t="0" r="0" b="0"/>
                  <wp:docPr id="26908" name="Image 26908" descr="\\SAREA\home\Archives_Xavier\PTSI_2012_2013\CI_06_PPM\Cours\09_Usinage_Tournage\png\op_bo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REA\home\Archives_Xavier\PTSI_2012_2013\CI_06_PPM\Cours\09_Usinage_Tournage\png\op_boul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2981" cy="1224000"/>
                          </a:xfrm>
                          <a:prstGeom prst="rect">
                            <a:avLst/>
                          </a:prstGeom>
                          <a:noFill/>
                          <a:ln>
                            <a:noFill/>
                          </a:ln>
                        </pic:spPr>
                      </pic:pic>
                    </a:graphicData>
                  </a:graphic>
                </wp:inline>
              </w:drawing>
            </w:r>
          </w:p>
        </w:tc>
      </w:tr>
      <w:tr w:rsidR="0067030D" w:rsidTr="00CE2F3F">
        <w:trPr>
          <w:trHeight w:val="1118"/>
        </w:trPr>
        <w:tc>
          <w:tcPr>
            <w:tcW w:w="9852" w:type="dxa"/>
            <w:gridSpan w:val="2"/>
            <w:vAlign w:val="center"/>
          </w:tcPr>
          <w:p w:rsidR="0067030D" w:rsidRDefault="0067030D" w:rsidP="0067030D">
            <w:pPr>
              <w:jc w:val="center"/>
              <w:rPr>
                <w:noProof/>
                <w:lang w:eastAsia="fr-FR"/>
              </w:rPr>
            </w:pPr>
            <w:r>
              <w:rPr>
                <w:noProof/>
                <w:lang w:eastAsia="fr-FR"/>
              </w:rPr>
              <w:drawing>
                <wp:inline distT="0" distB="0" distL="0" distR="0" wp14:anchorId="04AF75DE" wp14:editId="5A4965CB">
                  <wp:extent cx="3938065" cy="1332000"/>
                  <wp:effectExtent l="0" t="0" r="0" b="1905"/>
                  <wp:docPr id="35" name="Image 35" descr="\\SAREA\home\Archives_Xavier\PTSI_2012_2013\CI_06_PPM\Cours\09_Usinage_Tournage\png\op_per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REA\home\Archives_Xavier\PTSI_2012_2013\CI_06_PPM\Cours\09_Usinage_Tournage\png\op_percag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38065" cy="1332000"/>
                          </a:xfrm>
                          <a:prstGeom prst="rect">
                            <a:avLst/>
                          </a:prstGeom>
                          <a:noFill/>
                          <a:ln>
                            <a:noFill/>
                          </a:ln>
                        </pic:spPr>
                      </pic:pic>
                    </a:graphicData>
                  </a:graphic>
                </wp:inline>
              </w:drawing>
            </w:r>
          </w:p>
        </w:tc>
      </w:tr>
      <w:tr w:rsidR="0067030D" w:rsidTr="0067030D">
        <w:trPr>
          <w:trHeight w:val="1752"/>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4CD2F3AA" wp14:editId="53DA8F35">
                  <wp:extent cx="2370245" cy="1440000"/>
                  <wp:effectExtent l="0" t="0" r="0" b="0"/>
                  <wp:docPr id="32" name="Image 32" descr="\\SAREA\home\Archives_Xavier\PTSI_2012_2013\CI_06_PPM\Cours\09_Usinage_Tournage\png\op_file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REA\home\Archives_Xavier\PTSI_2012_2013\CI_06_PPM\Cours\09_Usinage_Tournage\png\op_fileta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70245"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02B4C4EA" wp14:editId="6BF3049F">
                  <wp:extent cx="2998403" cy="1440000"/>
                  <wp:effectExtent l="0" t="0" r="0" b="8255"/>
                  <wp:docPr id="33" name="Image 33" descr="\\SAREA\home\Archives_Xavier\PTSI_2012_2013\CI_06_PPM\Cours\09_Usinage_Tournage\png\op_file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REA\home\Archives_Xavier\PTSI_2012_2013\CI_06_PPM\Cours\09_Usinage_Tournage\png\op_filet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98403" cy="1440000"/>
                          </a:xfrm>
                          <a:prstGeom prst="rect">
                            <a:avLst/>
                          </a:prstGeom>
                          <a:noFill/>
                          <a:ln>
                            <a:noFill/>
                          </a:ln>
                        </pic:spPr>
                      </pic:pic>
                    </a:graphicData>
                  </a:graphic>
                </wp:inline>
              </w:drawing>
            </w:r>
          </w:p>
        </w:tc>
      </w:tr>
      <w:tr w:rsidR="0067030D" w:rsidTr="001D3244">
        <w:trPr>
          <w:trHeight w:val="2004"/>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650529C5" wp14:editId="12204B9A">
                  <wp:extent cx="1456713" cy="1440000"/>
                  <wp:effectExtent l="0" t="0" r="0" b="0"/>
                  <wp:docPr id="36" name="Image 36" descr="\\SAREA\home\Archives_Xavier\PTSI_2012_2013\CI_06_PPM\Cours\09_Usinage_Tournage\png\pp_geomet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REA\home\Archives_Xavier\PTSI_2012_2013\CI_06_PPM\Cours\09_Usinage_Tournage\png\pp_geometri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56713"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7C010F09" wp14:editId="4FAAC008">
                  <wp:extent cx="1481257" cy="1440000"/>
                  <wp:effectExtent l="0" t="0" r="5080" b="0"/>
                  <wp:docPr id="37" name="Image 37" descr="\\SAREA\home\Archives_Xavier\PTSI_2012_2013\CI_06_PPM\Cours\09_Usinage_Tournage\png\pp_geomet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REA\home\Archives_Xavier\PTSI_2012_2013\CI_06_PPM\Cours\09_Usinage_Tournage\png\pp_geometrie_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81257" cy="1440000"/>
                          </a:xfrm>
                          <a:prstGeom prst="rect">
                            <a:avLst/>
                          </a:prstGeom>
                          <a:noFill/>
                          <a:ln>
                            <a:noFill/>
                          </a:ln>
                        </pic:spPr>
                      </pic:pic>
                    </a:graphicData>
                  </a:graphic>
                </wp:inline>
              </w:drawing>
            </w:r>
          </w:p>
        </w:tc>
      </w:tr>
    </w:tbl>
    <w:p w:rsidR="008D5E6D" w:rsidRDefault="001D3244" w:rsidP="00BD27DA">
      <w:pPr>
        <w:jc w:val="left"/>
      </w:pPr>
      <w:r>
        <w:br w:type="page"/>
      </w:r>
    </w:p>
    <w:p w:rsidR="008D5E6D" w:rsidRPr="008D5E6D" w:rsidRDefault="008D5E6D" w:rsidP="008D5E6D">
      <w:pPr>
        <w:pStyle w:val="Titre3"/>
      </w:pPr>
      <w:bookmarkStart w:id="12" w:name="_Toc416704499"/>
      <w:r>
        <w:lastRenderedPageBreak/>
        <w:t>Contrat de phase</w:t>
      </w:r>
      <w:bookmarkEnd w:id="12"/>
    </w:p>
    <w:p w:rsidR="008D5E6D" w:rsidRPr="008D5E6D" w:rsidRDefault="008D5E6D" w:rsidP="008D5E6D"/>
    <w:p w:rsidR="008D5E6D" w:rsidRDefault="008D5E6D" w:rsidP="008D5E6D"/>
    <w:p w:rsidR="008D5E6D" w:rsidRDefault="008D5E6D" w:rsidP="009B6CA9">
      <w:pPr>
        <w:pStyle w:val="Titre2"/>
        <w:numPr>
          <w:ilvl w:val="0"/>
          <w:numId w:val="10"/>
        </w:numPr>
      </w:pPr>
      <w:bookmarkStart w:id="13" w:name="_Toc416704500"/>
      <w:r>
        <w:t>Le fraisage</w:t>
      </w:r>
      <w:bookmarkEnd w:id="13"/>
    </w:p>
    <w:p w:rsidR="008D5E6D" w:rsidRDefault="008D5E6D" w:rsidP="008D5E6D"/>
    <w:p w:rsidR="008D5E6D" w:rsidRDefault="008D5E6D" w:rsidP="009B6CA9">
      <w:pPr>
        <w:pStyle w:val="Titre3"/>
        <w:numPr>
          <w:ilvl w:val="0"/>
          <w:numId w:val="14"/>
        </w:numPr>
      </w:pPr>
      <w:bookmarkStart w:id="14" w:name="_Toc416704501"/>
      <w:r>
        <w:t>Les machines</w:t>
      </w:r>
      <w:bookmarkEnd w:id="14"/>
    </w:p>
    <w:p w:rsidR="004A54E0" w:rsidRPr="004A54E0" w:rsidRDefault="004A54E0" w:rsidP="004A54E0">
      <w:pPr>
        <w:pStyle w:val="Titre3"/>
        <w:numPr>
          <w:ilvl w:val="0"/>
          <w:numId w:val="0"/>
        </w:numPr>
        <w:rPr>
          <w:b w:val="0"/>
          <w:i w:val="0"/>
        </w:rPr>
      </w:pPr>
      <w:bookmarkStart w:id="15" w:name="_Toc416704502"/>
      <w:r>
        <w:rPr>
          <w:b w:val="0"/>
          <w:i w:val="0"/>
        </w:rPr>
        <w:t>Fraiseuse conventionnelle, fraiseuse CN, fraiseuse 4 axes, fraiseuse 5 axes</w:t>
      </w:r>
      <w:bookmarkEnd w:id="15"/>
    </w:p>
    <w:p w:rsidR="001943CF" w:rsidRDefault="001943CF" w:rsidP="001943CF"/>
    <w:p w:rsidR="001943CF" w:rsidRDefault="001943CF" w:rsidP="001943CF"/>
    <w:tbl>
      <w:tblPr>
        <w:tblStyle w:val="Grilledutableau"/>
        <w:tblW w:w="0" w:type="auto"/>
        <w:tblLook w:val="04A0" w:firstRow="1" w:lastRow="0" w:firstColumn="1" w:lastColumn="0" w:noHBand="0" w:noVBand="1"/>
      </w:tblPr>
      <w:tblGrid>
        <w:gridCol w:w="3422"/>
        <w:gridCol w:w="3321"/>
        <w:gridCol w:w="3679"/>
      </w:tblGrid>
      <w:tr w:rsidR="001943CF" w:rsidTr="001943CF">
        <w:tc>
          <w:tcPr>
            <w:tcW w:w="3448" w:type="dxa"/>
            <w:vAlign w:val="center"/>
          </w:tcPr>
          <w:p w:rsidR="001943CF" w:rsidRDefault="001943CF" w:rsidP="001943CF">
            <w:pPr>
              <w:jc w:val="center"/>
            </w:pPr>
            <w:r>
              <w:rPr>
                <w:noProof/>
                <w:lang w:eastAsia="fr-FR"/>
              </w:rPr>
              <w:drawing>
                <wp:inline distT="0" distB="0" distL="0" distR="0" wp14:anchorId="3456C47A" wp14:editId="7FBC3B2E">
                  <wp:extent cx="2046146" cy="1389413"/>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97" t="3599" r="9326" b="2800"/>
                          <a:stretch/>
                        </pic:blipFill>
                        <pic:spPr bwMode="auto">
                          <a:xfrm>
                            <a:off x="0" y="0"/>
                            <a:ext cx="2051251" cy="13928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9" w:type="dxa"/>
            <w:vAlign w:val="center"/>
          </w:tcPr>
          <w:p w:rsidR="001943CF" w:rsidRDefault="001943CF" w:rsidP="001943CF">
            <w:pPr>
              <w:jc w:val="center"/>
            </w:pPr>
            <w:r>
              <w:rPr>
                <w:b/>
                <w:i/>
                <w:noProof/>
                <w:lang w:eastAsia="fr-FR"/>
              </w:rPr>
              <w:drawing>
                <wp:inline distT="0" distB="0" distL="0" distR="0" wp14:anchorId="323C8275" wp14:editId="56659EE4">
                  <wp:extent cx="1979167" cy="2331342"/>
                  <wp:effectExtent l="0" t="0" r="2540" b="0"/>
                  <wp:docPr id="39" name="Image 39" descr="\\SAREA\home\Archives_Xavier\PTSI_2012_2013\CI_06_PPM\Cours\10_Usinage_Fraisage\png\fraise_conven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AREA\home\Archives_Xavier\PTSI_2012_2013\CI_06_PPM\Cours\10_Usinage_Fraisage\png\fraise_conventionnell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0088" cy="2332427"/>
                          </a:xfrm>
                          <a:prstGeom prst="rect">
                            <a:avLst/>
                          </a:prstGeom>
                          <a:noFill/>
                          <a:ln>
                            <a:noFill/>
                          </a:ln>
                        </pic:spPr>
                      </pic:pic>
                    </a:graphicData>
                  </a:graphic>
                </wp:inline>
              </w:drawing>
            </w:r>
          </w:p>
        </w:tc>
        <w:tc>
          <w:tcPr>
            <w:tcW w:w="3449" w:type="dxa"/>
            <w:vAlign w:val="center"/>
          </w:tcPr>
          <w:p w:rsidR="001943CF" w:rsidRDefault="001943CF" w:rsidP="001943CF">
            <w:pPr>
              <w:jc w:val="center"/>
            </w:pPr>
            <w:r>
              <w:rPr>
                <w:b/>
                <w:i/>
                <w:noProof/>
                <w:lang w:eastAsia="fr-FR"/>
              </w:rPr>
              <w:drawing>
                <wp:inline distT="0" distB="0" distL="0" distR="0" wp14:anchorId="24441A50" wp14:editId="63B2386A">
                  <wp:extent cx="2090511" cy="1549437"/>
                  <wp:effectExtent l="0" t="0" r="5080" b="0"/>
                  <wp:docPr id="42" name="Image 42" descr="\\SAREA\home\Archives_Xavier\PTSI_2012_2013\CI_06_PPM\Cours\10_Usinage_Frais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REA\home\Archives_Xavier\PTSI_2012_2013\CI_06_PPM\Cours\10_Usinage_Fraisage\png\axes_normalises_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93389" cy="1551570"/>
                          </a:xfrm>
                          <a:prstGeom prst="rect">
                            <a:avLst/>
                          </a:prstGeom>
                          <a:noFill/>
                          <a:ln>
                            <a:noFill/>
                          </a:ln>
                        </pic:spPr>
                      </pic:pic>
                    </a:graphicData>
                  </a:graphic>
                </wp:inline>
              </w:drawing>
            </w:r>
          </w:p>
        </w:tc>
      </w:tr>
      <w:tr w:rsidR="001943CF" w:rsidTr="001943CF">
        <w:tc>
          <w:tcPr>
            <w:tcW w:w="3448" w:type="dxa"/>
            <w:vAlign w:val="center"/>
          </w:tcPr>
          <w:p w:rsidR="001943CF" w:rsidRDefault="001943CF" w:rsidP="001943CF">
            <w:pPr>
              <w:jc w:val="center"/>
            </w:pPr>
          </w:p>
        </w:tc>
        <w:tc>
          <w:tcPr>
            <w:tcW w:w="3449" w:type="dxa"/>
            <w:vAlign w:val="center"/>
          </w:tcPr>
          <w:p w:rsidR="001943CF" w:rsidRDefault="001943CF" w:rsidP="001943CF">
            <w:pPr>
              <w:jc w:val="center"/>
            </w:pPr>
          </w:p>
        </w:tc>
        <w:tc>
          <w:tcPr>
            <w:tcW w:w="3449" w:type="dxa"/>
            <w:vAlign w:val="center"/>
          </w:tcPr>
          <w:p w:rsidR="001943CF" w:rsidRDefault="001943CF" w:rsidP="001943CF">
            <w:pPr>
              <w:jc w:val="center"/>
            </w:pPr>
            <w:r>
              <w:rPr>
                <w:b/>
                <w:i/>
                <w:noProof/>
                <w:lang w:eastAsia="fr-FR"/>
              </w:rPr>
              <w:drawing>
                <wp:inline distT="0" distB="0" distL="0" distR="0" wp14:anchorId="4A7A0B28" wp14:editId="470AECE0">
                  <wp:extent cx="2201123" cy="1733550"/>
                  <wp:effectExtent l="0" t="0" r="8890" b="0"/>
                  <wp:docPr id="40" name="Image 40" descr="\\SAREA\home\Archives_Xavier\PTSI_2012_2013\CI_06_PPM\Cours\10_Usinage_Fraisage\png\5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REA\home\Archives_Xavier\PTSI_2012_2013\CI_06_PPM\Cours\10_Usinage_Fraisage\png\5ax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1123" cy="1733550"/>
                          </a:xfrm>
                          <a:prstGeom prst="rect">
                            <a:avLst/>
                          </a:prstGeom>
                          <a:noFill/>
                          <a:ln>
                            <a:noFill/>
                          </a:ln>
                        </pic:spPr>
                      </pic:pic>
                    </a:graphicData>
                  </a:graphic>
                </wp:inline>
              </w:drawing>
            </w:r>
          </w:p>
        </w:tc>
      </w:tr>
    </w:tbl>
    <w:p w:rsidR="001943CF" w:rsidRDefault="001943CF" w:rsidP="001943CF"/>
    <w:p w:rsidR="001943CF" w:rsidRPr="001943CF" w:rsidRDefault="001943CF" w:rsidP="001943CF"/>
    <w:p w:rsidR="00C96C8E" w:rsidRDefault="00C96C8E" w:rsidP="000C0B93">
      <w:pPr>
        <w:jc w:val="center"/>
      </w:pPr>
      <w:r>
        <w:rPr>
          <w:noProof/>
          <w:lang w:eastAsia="fr-FR"/>
        </w:rPr>
        <w:drawing>
          <wp:inline distT="0" distB="0" distL="0" distR="0" wp14:anchorId="6AB552A3" wp14:editId="493018EC">
            <wp:extent cx="6273800" cy="2286000"/>
            <wp:effectExtent l="19050" t="0" r="0" b="0"/>
            <wp:docPr id="41" name="Image 4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69" cstate="print">
                      <a:lum bright="12000"/>
                    </a:blip>
                    <a:srcRect/>
                    <a:stretch>
                      <a:fillRect/>
                    </a:stretch>
                  </pic:blipFill>
                  <pic:spPr bwMode="auto">
                    <a:xfrm>
                      <a:off x="0" y="0"/>
                      <a:ext cx="6273800" cy="2286000"/>
                    </a:xfrm>
                    <a:prstGeom prst="rect">
                      <a:avLst/>
                    </a:prstGeom>
                    <a:noFill/>
                    <a:ln w="9525">
                      <a:noFill/>
                      <a:miter lim="800000"/>
                      <a:headEnd/>
                      <a:tailEnd/>
                    </a:ln>
                  </pic:spPr>
                </pic:pic>
              </a:graphicData>
            </a:graphic>
          </wp:inline>
        </w:drawing>
      </w:r>
    </w:p>
    <w:p w:rsidR="00C96C8E" w:rsidRPr="00C96C8E" w:rsidRDefault="00C96C8E" w:rsidP="00C96C8E"/>
    <w:p w:rsidR="008D5E6D" w:rsidRDefault="008D5E6D" w:rsidP="008D5E6D">
      <w:pPr>
        <w:pStyle w:val="Titre3"/>
      </w:pPr>
      <w:bookmarkStart w:id="16" w:name="_Toc416704503"/>
      <w:r>
        <w:t>Porte outil</w:t>
      </w:r>
      <w:bookmarkEnd w:id="16"/>
    </w:p>
    <w:tbl>
      <w:tblPr>
        <w:tblStyle w:val="Grilledutableau"/>
        <w:tblW w:w="0" w:type="auto"/>
        <w:tblLook w:val="04A0" w:firstRow="1" w:lastRow="0" w:firstColumn="1" w:lastColumn="0" w:noHBand="0" w:noVBand="1"/>
      </w:tblPr>
      <w:tblGrid>
        <w:gridCol w:w="3525"/>
        <w:gridCol w:w="2299"/>
        <w:gridCol w:w="2299"/>
        <w:gridCol w:w="2299"/>
      </w:tblGrid>
      <w:tr w:rsidR="00C96C8E" w:rsidTr="00C96C8E">
        <w:tc>
          <w:tcPr>
            <w:tcW w:w="3525" w:type="dxa"/>
            <w:vAlign w:val="center"/>
          </w:tcPr>
          <w:p w:rsidR="00C96C8E" w:rsidRDefault="00C96C8E" w:rsidP="00C96C8E">
            <w:pPr>
              <w:jc w:val="center"/>
            </w:pPr>
            <w:r>
              <w:rPr>
                <w:noProof/>
                <w:lang w:eastAsia="fr-FR"/>
              </w:rPr>
              <w:lastRenderedPageBreak/>
              <w:drawing>
                <wp:inline distT="0" distB="0" distL="0" distR="0" wp14:anchorId="5538EA2D" wp14:editId="037CB564">
                  <wp:extent cx="2101808" cy="1400175"/>
                  <wp:effectExtent l="0" t="0" r="0" b="0"/>
                  <wp:docPr id="49" name="Image 49" descr="\\SAREA\home\Archives_Xavier\PTSI_2012_2013\CI_06_PPM\Cours\10_Usinage_Fraisage\png\magasin_o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AREA\home\Archives_Xavier\PTSI_2012_2013\CI_06_PPM\Cours\10_Usinage_Fraisage\png\magasin_outi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04357" cy="1401873"/>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6247662A" wp14:editId="682732DF">
                  <wp:extent cx="660830" cy="1447800"/>
                  <wp:effectExtent l="0" t="0" r="6350" b="0"/>
                  <wp:docPr id="50" name="Image 50" descr="\\SAREA\home\Archives_Xavier\PTSI_2012_2013\CI_06_PPM\Cours\10_Usinage_Fraisage\png\attachement_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REA\home\Archives_Xavier\PTSI_2012_2013\CI_06_PPM\Cours\10_Usinage_Fraisage\png\attachement_con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2650" cy="1451786"/>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42D77824" wp14:editId="5F28E2D4">
                  <wp:extent cx="620992" cy="1266825"/>
                  <wp:effectExtent l="0" t="0" r="8255" b="0"/>
                  <wp:docPr id="51" name="Image 51" descr="\\SAREA\home\Archives_Xavier\PTSI_2012_2013\CI_06_PPM\Cours\10_Usinage_Fraisage\png\attachement_co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AREA\home\Archives_Xavier\PTSI_2012_2013\CI_06_PPM\Cours\10_Usinage_Fraisage\png\attachement_cone_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0722" cy="1266274"/>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3E92D27B" wp14:editId="21A18F01">
                  <wp:extent cx="1238250" cy="1128992"/>
                  <wp:effectExtent l="0" t="0" r="0" b="0"/>
                  <wp:docPr id="52" name="Image 52" descr="\\SAREA\home\Archives_Xavier\PTSI_2012_2013\CI_06_PPM\Cours\10_Usinage_Fraisage\png\attachement_h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REA\home\Archives_Xavier\PTSI_2012_2013\CI_06_PPM\Cours\10_Usinage_Fraisage\png\attachement_hsk.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39974" cy="1130564"/>
                          </a:xfrm>
                          <a:prstGeom prst="rect">
                            <a:avLst/>
                          </a:prstGeom>
                          <a:noFill/>
                          <a:ln>
                            <a:noFill/>
                          </a:ln>
                        </pic:spPr>
                      </pic:pic>
                    </a:graphicData>
                  </a:graphic>
                </wp:inline>
              </w:drawing>
            </w:r>
          </w:p>
        </w:tc>
      </w:tr>
    </w:tbl>
    <w:p w:rsidR="00C96C8E" w:rsidRPr="00C96C8E" w:rsidRDefault="00C96C8E" w:rsidP="00C96C8E"/>
    <w:p w:rsidR="008D5E6D" w:rsidRDefault="00AB5D9C" w:rsidP="008D5E6D">
      <w:r>
        <w:t>Étau, montage modulaire, montage spécifique</w:t>
      </w:r>
    </w:p>
    <w:p w:rsidR="008D5E6D" w:rsidRDefault="008D5E6D" w:rsidP="008D5E6D">
      <w:pPr>
        <w:pStyle w:val="Titre3"/>
      </w:pPr>
      <w:bookmarkStart w:id="17" w:name="_Toc416704504"/>
      <w:r>
        <w:t>Outil</w:t>
      </w:r>
      <w:bookmarkEnd w:id="17"/>
    </w:p>
    <w:p w:rsidR="008D5E6D" w:rsidRDefault="008D5E6D" w:rsidP="008D5E6D"/>
    <w:tbl>
      <w:tblPr>
        <w:tblStyle w:val="Grilledutableau"/>
        <w:tblW w:w="0" w:type="auto"/>
        <w:tblLayout w:type="fixed"/>
        <w:tblLook w:val="04A0" w:firstRow="1" w:lastRow="0" w:firstColumn="1" w:lastColumn="0" w:noHBand="0" w:noVBand="1"/>
      </w:tblPr>
      <w:tblGrid>
        <w:gridCol w:w="2084"/>
        <w:gridCol w:w="2084"/>
        <w:gridCol w:w="2085"/>
        <w:gridCol w:w="2084"/>
        <w:gridCol w:w="2085"/>
      </w:tblGrid>
      <w:tr w:rsidR="00DD5057" w:rsidTr="00DD5057">
        <w:tc>
          <w:tcPr>
            <w:tcW w:w="2084" w:type="dxa"/>
            <w:vAlign w:val="center"/>
          </w:tcPr>
          <w:p w:rsidR="00C96C8E" w:rsidRDefault="00C96C8E" w:rsidP="00DD5057">
            <w:pPr>
              <w:jc w:val="center"/>
            </w:pPr>
            <w:r>
              <w:rPr>
                <w:noProof/>
                <w:lang w:eastAsia="fr-FR"/>
              </w:rPr>
              <w:drawing>
                <wp:inline distT="0" distB="0" distL="0" distR="0" wp14:anchorId="4DF7D66E" wp14:editId="37EA1539">
                  <wp:extent cx="1152525" cy="1159683"/>
                  <wp:effectExtent l="0" t="0" r="0" b="2540"/>
                  <wp:docPr id="53" name="Image 53" descr="\\SAREA\home\Archives_Xavier\PTSI_2012_2013\CI_06_PPM\Cours\10_Usinage_Fraisage\png\fr_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REA\home\Archives_Xavier\PTSI_2012_2013\CI_06_PPM\Cours\10_Usinage_Fraisage\png\fr_2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52500" cy="1159658"/>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2A3D0EB0" wp14:editId="03694DC2">
                  <wp:extent cx="859406" cy="1381125"/>
                  <wp:effectExtent l="0" t="0" r="0" b="0"/>
                  <wp:docPr id="55" name="Image 55" descr="\\SAREA\home\Archives_Xavier\PTSI_2012_2013\CI_06_PPM\Cours\10_Usinage_Fraisage\png\fr_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REA\home\Archives_Xavier\PTSI_2012_2013\CI_06_PPM\Cours\10_Usinage_Fraisage\png\fr_3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59647" cy="1381513"/>
                          </a:xfrm>
                          <a:prstGeom prst="rect">
                            <a:avLst/>
                          </a:prstGeom>
                          <a:noFill/>
                          <a:ln>
                            <a:noFill/>
                          </a:ln>
                        </pic:spPr>
                      </pic:pic>
                    </a:graphicData>
                  </a:graphic>
                </wp:inline>
              </w:drawing>
            </w:r>
          </w:p>
        </w:tc>
        <w:tc>
          <w:tcPr>
            <w:tcW w:w="2085" w:type="dxa"/>
            <w:vAlign w:val="center"/>
          </w:tcPr>
          <w:p w:rsidR="00C96C8E" w:rsidRDefault="00C96C8E" w:rsidP="00DD5057">
            <w:pPr>
              <w:jc w:val="center"/>
            </w:pPr>
            <w:r>
              <w:rPr>
                <w:noProof/>
                <w:lang w:eastAsia="fr-FR"/>
              </w:rPr>
              <w:drawing>
                <wp:inline distT="0" distB="0" distL="0" distR="0" wp14:anchorId="79D8BA74" wp14:editId="0A75F013">
                  <wp:extent cx="828675" cy="1320881"/>
                  <wp:effectExtent l="0" t="0" r="0" b="0"/>
                  <wp:docPr id="57" name="Image 57" descr="\\SAREA\home\Archives_Xavier\PTSI_2012_2013\CI_06_PPM\Cours\10_Usinage_Fraisage\png\fr_3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REA\home\Archives_Xavier\PTSI_2012_2013\CI_06_PPM\Cours\10_Usinage_Fraisage\png\fr_3t_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29513" cy="1322217"/>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6987CD29" wp14:editId="19D689F2">
                  <wp:extent cx="654921" cy="1511205"/>
                  <wp:effectExtent l="0" t="0" r="0" b="0"/>
                  <wp:docPr id="63" name="Image 63" descr="\\SAREA\home\Archives_Xavier\PTSI_2012_2013\CI_06_PPM\Cours\10_Usinage_Fraisage\png\fr_di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REA\home\Archives_Xavier\PTSI_2012_2013\CI_06_PPM\Cours\10_Usinage_Fraisage\png\fr_disqu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55550" cy="1512655"/>
                          </a:xfrm>
                          <a:prstGeom prst="rect">
                            <a:avLst/>
                          </a:prstGeom>
                          <a:noFill/>
                          <a:ln>
                            <a:noFill/>
                          </a:ln>
                        </pic:spPr>
                      </pic:pic>
                    </a:graphicData>
                  </a:graphic>
                </wp:inline>
              </w:drawing>
            </w:r>
          </w:p>
        </w:tc>
        <w:tc>
          <w:tcPr>
            <w:tcW w:w="2085" w:type="dxa"/>
            <w:vAlign w:val="center"/>
          </w:tcPr>
          <w:p w:rsidR="00C96C8E" w:rsidRDefault="00C96C8E" w:rsidP="00DD5057">
            <w:pPr>
              <w:jc w:val="center"/>
            </w:pPr>
            <w:r>
              <w:rPr>
                <w:noProof/>
                <w:lang w:eastAsia="fr-FR"/>
              </w:rPr>
              <w:drawing>
                <wp:inline distT="0" distB="0" distL="0" distR="0" wp14:anchorId="5676B98B" wp14:editId="23B8DEEB">
                  <wp:extent cx="1006914" cy="1255395"/>
                  <wp:effectExtent l="0" t="0" r="3175" b="1905"/>
                  <wp:docPr id="64" name="Image 64" descr="\\SAREA\home\Archives_Xavier\PTSI_2012_2013\CI_06_PPM\Cours\10_Usinage_Fraisage\png\fr_disqu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REA\home\Archives_Xavier\PTSI_2012_2013\CI_06_PPM\Cours\10_Usinage_Fraisage\png\fr_disque_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07348" cy="1255936"/>
                          </a:xfrm>
                          <a:prstGeom prst="rect">
                            <a:avLst/>
                          </a:prstGeom>
                          <a:noFill/>
                          <a:ln>
                            <a:noFill/>
                          </a:ln>
                        </pic:spPr>
                      </pic:pic>
                    </a:graphicData>
                  </a:graphic>
                </wp:inline>
              </w:drawing>
            </w:r>
          </w:p>
        </w:tc>
      </w:tr>
      <w:tr w:rsidR="00DD5057" w:rsidTr="00CE2F3F">
        <w:tc>
          <w:tcPr>
            <w:tcW w:w="4168" w:type="dxa"/>
            <w:gridSpan w:val="2"/>
            <w:vAlign w:val="center"/>
          </w:tcPr>
          <w:p w:rsidR="00DD5057" w:rsidRDefault="00DD5057" w:rsidP="00DD5057">
            <w:pPr>
              <w:jc w:val="center"/>
              <w:rPr>
                <w:noProof/>
                <w:lang w:eastAsia="fr-FR"/>
              </w:rPr>
            </w:pPr>
            <w:r>
              <w:rPr>
                <w:noProof/>
                <w:lang w:eastAsia="fr-FR"/>
              </w:rPr>
              <w:drawing>
                <wp:inline distT="0" distB="0" distL="0" distR="0" wp14:anchorId="064C938C" wp14:editId="42C521D9">
                  <wp:extent cx="1844951" cy="1224000"/>
                  <wp:effectExtent l="0" t="0" r="3175" b="0"/>
                  <wp:docPr id="79" name="Image 79" descr="\\SAREA\home\Archives_Xavier\PTSI_2012_2013\CI_06_PPM\Cours\10_Usinage_Fraisage\png\fr_chanfre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AREA\home\Archives_Xavier\PTSI_2012_2013\CI_06_PPM\Cours\10_Usinage_Fraisage\png\fr_chanfrein_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44951" cy="1224000"/>
                          </a:xfrm>
                          <a:prstGeom prst="rect">
                            <a:avLst/>
                          </a:prstGeom>
                          <a:noFill/>
                          <a:ln>
                            <a:noFill/>
                          </a:ln>
                        </pic:spPr>
                      </pic:pic>
                    </a:graphicData>
                  </a:graphic>
                </wp:inline>
              </w:drawing>
            </w:r>
          </w:p>
        </w:tc>
        <w:tc>
          <w:tcPr>
            <w:tcW w:w="2085" w:type="dxa"/>
            <w:vAlign w:val="center"/>
          </w:tcPr>
          <w:p w:rsidR="00DD5057" w:rsidRDefault="00DD5057" w:rsidP="00DD5057">
            <w:pPr>
              <w:jc w:val="center"/>
              <w:rPr>
                <w:noProof/>
                <w:lang w:eastAsia="fr-FR"/>
              </w:rPr>
            </w:pPr>
          </w:p>
        </w:tc>
        <w:tc>
          <w:tcPr>
            <w:tcW w:w="4169" w:type="dxa"/>
            <w:gridSpan w:val="2"/>
            <w:vAlign w:val="center"/>
          </w:tcPr>
          <w:p w:rsidR="00DD5057" w:rsidRDefault="00DD5057" w:rsidP="00DD5057">
            <w:pPr>
              <w:jc w:val="center"/>
              <w:rPr>
                <w:noProof/>
                <w:lang w:eastAsia="fr-FR"/>
              </w:rPr>
            </w:pPr>
            <w:r>
              <w:rPr>
                <w:noProof/>
                <w:lang w:eastAsia="fr-FR"/>
              </w:rPr>
              <w:drawing>
                <wp:inline distT="0" distB="0" distL="0" distR="0" wp14:anchorId="1FB06052" wp14:editId="4C6BDF23">
                  <wp:extent cx="1630377" cy="1368000"/>
                  <wp:effectExtent l="0" t="0" r="8255" b="3810"/>
                  <wp:docPr id="80" name="Image 80" descr="\\SAREA\home\Archives_Xavier\PTSI_2012_2013\CI_06_PPM\Cours\10_Usinage_Fraisage\png\fr_sur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REA\home\Archives_Xavier\PTSI_2012_2013\CI_06_PPM\Cours\10_Usinage_Fraisage\png\fr_surfac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30377" cy="1368000"/>
                          </a:xfrm>
                          <a:prstGeom prst="rect">
                            <a:avLst/>
                          </a:prstGeom>
                          <a:noFill/>
                          <a:ln>
                            <a:noFill/>
                          </a:ln>
                        </pic:spPr>
                      </pic:pic>
                    </a:graphicData>
                  </a:graphic>
                </wp:inline>
              </w:drawing>
            </w:r>
          </w:p>
        </w:tc>
      </w:tr>
    </w:tbl>
    <w:p w:rsidR="00C96C8E" w:rsidRDefault="00C96C8E" w:rsidP="008D5E6D"/>
    <w:tbl>
      <w:tblPr>
        <w:tblStyle w:val="Grilledutableau"/>
        <w:tblW w:w="0" w:type="auto"/>
        <w:tblLook w:val="04A0" w:firstRow="1" w:lastRow="0" w:firstColumn="1" w:lastColumn="0" w:noHBand="0" w:noVBand="1"/>
      </w:tblPr>
      <w:tblGrid>
        <w:gridCol w:w="1246"/>
        <w:gridCol w:w="1327"/>
        <w:gridCol w:w="1435"/>
        <w:gridCol w:w="1265"/>
        <w:gridCol w:w="1267"/>
        <w:gridCol w:w="1546"/>
        <w:gridCol w:w="1168"/>
        <w:gridCol w:w="1168"/>
      </w:tblGrid>
      <w:tr w:rsidR="00DD5057" w:rsidTr="00DD5057">
        <w:tc>
          <w:tcPr>
            <w:tcW w:w="1246" w:type="dxa"/>
            <w:vAlign w:val="center"/>
          </w:tcPr>
          <w:p w:rsidR="00DD5057" w:rsidRDefault="00DD5057" w:rsidP="00DD5057">
            <w:pPr>
              <w:jc w:val="center"/>
            </w:pPr>
            <w:r>
              <w:rPr>
                <w:noProof/>
                <w:lang w:eastAsia="fr-FR"/>
              </w:rPr>
              <w:drawing>
                <wp:inline distT="0" distB="0" distL="0" distR="0" wp14:anchorId="615C2824" wp14:editId="277CD288">
                  <wp:extent cx="1512000" cy="206103"/>
                  <wp:effectExtent l="5398" t="0" r="0" b="0"/>
                  <wp:docPr id="66" name="Image 66" descr="\\SAREA\home\Archives_Xavier\PTSI_2012_2013\CI_06_PPM\Cours\10_Usinage_Fraisage\png\fr_chamb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REA\home\Archives_Xavier\PTSI_2012_2013\CI_06_PPM\Cours\10_Usinage_Fraisage\png\fr_chambr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flipV="1">
                            <a:off x="0" y="0"/>
                            <a:ext cx="1512000" cy="206103"/>
                          </a:xfrm>
                          <a:prstGeom prst="rect">
                            <a:avLst/>
                          </a:prstGeom>
                          <a:noFill/>
                          <a:ln>
                            <a:noFill/>
                          </a:ln>
                        </pic:spPr>
                      </pic:pic>
                    </a:graphicData>
                  </a:graphic>
                </wp:inline>
              </w:drawing>
            </w:r>
          </w:p>
        </w:tc>
        <w:tc>
          <w:tcPr>
            <w:tcW w:w="1327" w:type="dxa"/>
            <w:vAlign w:val="center"/>
          </w:tcPr>
          <w:p w:rsidR="00DD5057" w:rsidRDefault="00DD5057" w:rsidP="00DD5057">
            <w:pPr>
              <w:jc w:val="center"/>
            </w:pPr>
            <w:r>
              <w:rPr>
                <w:noProof/>
                <w:lang w:eastAsia="fr-FR"/>
              </w:rPr>
              <w:drawing>
                <wp:inline distT="0" distB="0" distL="0" distR="0" wp14:anchorId="7AA582FF" wp14:editId="3A9F5770">
                  <wp:extent cx="1512000" cy="436974"/>
                  <wp:effectExtent l="4128" t="0" r="0" b="0"/>
                  <wp:docPr id="67" name="Image 67" descr="\\SAREA\home\Archives_Xavier\PTSI_2012_2013\CI_06_PPM\Cours\10_Usinage_Fraisage\png\fr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REA\home\Archives_Xavier\PTSI_2012_2013\CI_06_PPM\Cours\10_Usinage_Fraisage\png\fr_chanfrei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1512000" cy="436974"/>
                          </a:xfrm>
                          <a:prstGeom prst="rect">
                            <a:avLst/>
                          </a:prstGeom>
                          <a:noFill/>
                          <a:ln>
                            <a:noFill/>
                          </a:ln>
                        </pic:spPr>
                      </pic:pic>
                    </a:graphicData>
                  </a:graphic>
                </wp:inline>
              </w:drawing>
            </w:r>
          </w:p>
        </w:tc>
        <w:tc>
          <w:tcPr>
            <w:tcW w:w="1435" w:type="dxa"/>
            <w:vAlign w:val="center"/>
          </w:tcPr>
          <w:p w:rsidR="00DD5057" w:rsidRDefault="00DD5057" w:rsidP="00DD5057">
            <w:pPr>
              <w:jc w:val="center"/>
            </w:pPr>
            <w:r>
              <w:rPr>
                <w:noProof/>
                <w:lang w:eastAsia="fr-FR"/>
              </w:rPr>
              <w:drawing>
                <wp:inline distT="0" distB="0" distL="0" distR="0" wp14:anchorId="0DEA459F" wp14:editId="6F7DA7BF">
                  <wp:extent cx="1512000" cy="535430"/>
                  <wp:effectExtent l="0" t="6985" r="0" b="5080"/>
                  <wp:docPr id="73" name="Image 73" descr="\\SAREA\home\Archives_Xavier\PTSI_2012_2013\CI_06_PPM\Cours\10_Usinage_Fraisage\png\fr_co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REA\home\Archives_Xavier\PTSI_2012_2013\CI_06_PPM\Cours\10_Usinage_Fraisage\png\fr_coniqu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1512000" cy="535430"/>
                          </a:xfrm>
                          <a:prstGeom prst="rect">
                            <a:avLst/>
                          </a:prstGeom>
                          <a:noFill/>
                          <a:ln>
                            <a:noFill/>
                          </a:ln>
                        </pic:spPr>
                      </pic:pic>
                    </a:graphicData>
                  </a:graphic>
                </wp:inline>
              </w:drawing>
            </w:r>
          </w:p>
        </w:tc>
        <w:tc>
          <w:tcPr>
            <w:tcW w:w="1265" w:type="dxa"/>
            <w:vAlign w:val="center"/>
          </w:tcPr>
          <w:p w:rsidR="00DD5057" w:rsidRDefault="00DD5057" w:rsidP="00DD5057">
            <w:pPr>
              <w:jc w:val="center"/>
            </w:pPr>
            <w:r>
              <w:rPr>
                <w:noProof/>
                <w:lang w:eastAsia="fr-FR"/>
              </w:rPr>
              <w:drawing>
                <wp:inline distT="0" distB="0" distL="0" distR="0" wp14:anchorId="42993310" wp14:editId="0A48BD37">
                  <wp:extent cx="1512000" cy="211002"/>
                  <wp:effectExtent l="2858" t="0" r="0" b="0"/>
                  <wp:docPr id="75" name="Image 75" descr="\\SAREA\home\Archives_Xavier\PTSI_2012_2013\CI_06_PPM\Cours\10_Usinage_Fraisage\png\fr_hemi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REA\home\Archives_Xavier\PTSI_2012_2013\CI_06_PPM\Cours\10_Usinage_Fraisage\png\fr_hemisph.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1512000" cy="211002"/>
                          </a:xfrm>
                          <a:prstGeom prst="rect">
                            <a:avLst/>
                          </a:prstGeom>
                          <a:noFill/>
                          <a:ln>
                            <a:noFill/>
                          </a:ln>
                        </pic:spPr>
                      </pic:pic>
                    </a:graphicData>
                  </a:graphic>
                </wp:inline>
              </w:drawing>
            </w:r>
          </w:p>
        </w:tc>
        <w:tc>
          <w:tcPr>
            <w:tcW w:w="1267" w:type="dxa"/>
            <w:vAlign w:val="center"/>
          </w:tcPr>
          <w:p w:rsidR="00DD5057" w:rsidRDefault="00DD5057" w:rsidP="00DD5057">
            <w:pPr>
              <w:jc w:val="center"/>
            </w:pPr>
            <w:r>
              <w:rPr>
                <w:noProof/>
                <w:lang w:eastAsia="fr-FR"/>
              </w:rPr>
              <w:drawing>
                <wp:inline distT="0" distB="0" distL="0" distR="0" wp14:anchorId="238F96A3" wp14:editId="5692B2C5">
                  <wp:extent cx="1512000" cy="213523"/>
                  <wp:effectExtent l="1588" t="0" r="0" b="0"/>
                  <wp:docPr id="78" name="Image 78" descr="\\SAREA\home\Archives_Xavier\PTSI_2012_2013\CI_06_PPM\Cours\10_Usinage_Fraisage\png\fr_to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AREA\home\Archives_Xavier\PTSI_2012_2013\CI_06_PPM\Cours\10_Usinage_Fraisage\png\fr_toriqu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flipV="1">
                            <a:off x="0" y="0"/>
                            <a:ext cx="1512000" cy="213523"/>
                          </a:xfrm>
                          <a:prstGeom prst="rect">
                            <a:avLst/>
                          </a:prstGeom>
                          <a:noFill/>
                          <a:ln>
                            <a:noFill/>
                          </a:ln>
                        </pic:spPr>
                      </pic:pic>
                    </a:graphicData>
                  </a:graphic>
                </wp:inline>
              </w:drawing>
            </w:r>
          </w:p>
        </w:tc>
        <w:tc>
          <w:tcPr>
            <w:tcW w:w="1546" w:type="dxa"/>
            <w:vAlign w:val="center"/>
          </w:tcPr>
          <w:p w:rsidR="00DD5057" w:rsidRDefault="00DD5057" w:rsidP="00DD5057">
            <w:pPr>
              <w:jc w:val="center"/>
            </w:pPr>
            <w:r>
              <w:rPr>
                <w:noProof/>
                <w:lang w:eastAsia="fr-FR"/>
              </w:rPr>
              <w:drawing>
                <wp:inline distT="0" distB="0" distL="0" distR="0" wp14:anchorId="54E11B50" wp14:editId="5AE1AD8B">
                  <wp:extent cx="1512000" cy="756000"/>
                  <wp:effectExtent l="0" t="2857" r="0" b="9208"/>
                  <wp:docPr id="74" name="Image 74" descr="\\SAREA\home\Archives_Xavier\PTSI_2012_2013\CI_06_PPM\Cours\10_Usinage_Fraisage\png\fr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REA\home\Archives_Xavier\PTSI_2012_2013\CI_06_PPM\Cours\10_Usinage_Fraisage\png\fr_rainur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1512000" cy="756000"/>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1ECB9367" wp14:editId="02E28B19">
                  <wp:extent cx="1512000" cy="441868"/>
                  <wp:effectExtent l="1905" t="0" r="0" b="0"/>
                  <wp:docPr id="76" name="Image 76" descr="\\SAREA\home\Archives_Xavier\PTSI_2012_2013\CI_06_PPM\Cours\10_Usinage_Fraisage\png\fr_heri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REA\home\Archives_Xavier\PTSI_2012_2013\CI_06_PPM\Cours\10_Usinage_Fraisage\png\fr_herisso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1512000" cy="441868"/>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47FEE5CB" wp14:editId="18C280EE">
                  <wp:extent cx="554164" cy="1512000"/>
                  <wp:effectExtent l="0" t="0" r="0" b="0"/>
                  <wp:docPr id="77" name="Image 77" descr="\\SAREA\home\Archives_Xavier\PTSI_2012_2013\CI_06_PPM\Cours\10_Usinage_Fraisage\png\fr_surfac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REA\home\Archives_Xavier\PTSI_2012_2013\CI_06_PPM\Cours\10_Usinage_Fraisage\png\fr_surfacer_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4164" cy="1512000"/>
                          </a:xfrm>
                          <a:prstGeom prst="rect">
                            <a:avLst/>
                          </a:prstGeom>
                          <a:noFill/>
                          <a:ln>
                            <a:noFill/>
                          </a:ln>
                        </pic:spPr>
                      </pic:pic>
                    </a:graphicData>
                  </a:graphic>
                </wp:inline>
              </w:drawing>
            </w:r>
          </w:p>
        </w:tc>
      </w:tr>
    </w:tbl>
    <w:p w:rsidR="00DD5057" w:rsidRDefault="00DD5057" w:rsidP="008D5E6D"/>
    <w:p w:rsidR="00DD5057" w:rsidRDefault="00DD5057" w:rsidP="008D5E6D"/>
    <w:p w:rsidR="008D5E6D" w:rsidRDefault="008D5E6D" w:rsidP="008D5E6D">
      <w:pPr>
        <w:pStyle w:val="Titre3"/>
      </w:pPr>
      <w:bookmarkStart w:id="18" w:name="_Toc416704505"/>
      <w:r>
        <w:t>Porte pièce</w:t>
      </w:r>
      <w:bookmarkEnd w:id="18"/>
    </w:p>
    <w:p w:rsidR="008D5E6D" w:rsidRDefault="008D5E6D" w:rsidP="008D5E6D"/>
    <w:tbl>
      <w:tblPr>
        <w:tblStyle w:val="Grilledutableau"/>
        <w:tblW w:w="0" w:type="auto"/>
        <w:tblLayout w:type="fixed"/>
        <w:tblLook w:val="04A0" w:firstRow="1" w:lastRow="0" w:firstColumn="1" w:lastColumn="0" w:noHBand="0" w:noVBand="1"/>
      </w:tblPr>
      <w:tblGrid>
        <w:gridCol w:w="2593"/>
        <w:gridCol w:w="2594"/>
        <w:gridCol w:w="2594"/>
        <w:gridCol w:w="2594"/>
      </w:tblGrid>
      <w:tr w:rsidR="00F44DAC" w:rsidTr="00F44DAC">
        <w:tc>
          <w:tcPr>
            <w:tcW w:w="2593" w:type="dxa"/>
            <w:vAlign w:val="center"/>
          </w:tcPr>
          <w:p w:rsidR="00FD5022" w:rsidRDefault="00FD5022" w:rsidP="00F44DAC">
            <w:pPr>
              <w:jc w:val="center"/>
            </w:pPr>
            <w:r>
              <w:rPr>
                <w:noProof/>
                <w:lang w:eastAsia="fr-FR"/>
              </w:rPr>
              <w:drawing>
                <wp:inline distT="0" distB="0" distL="0" distR="0" wp14:anchorId="78D8EF51" wp14:editId="3561F3DB">
                  <wp:extent cx="1156277" cy="637954"/>
                  <wp:effectExtent l="0" t="0" r="6350" b="0"/>
                  <wp:docPr id="81" name="Image 81" descr="\\SAREA\home\Archives_Xavier\PTSI_2012_2013\CI_06_PPM\Cours\10_Usinage_Fraisage\png\e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REA\home\Archives_Xavier\PTSI_2012_2013\CI_06_PPM\Cours\10_Usinage_Fraisage\png\etau.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57591" cy="638679"/>
                          </a:xfrm>
                          <a:prstGeom prst="rect">
                            <a:avLst/>
                          </a:prstGeom>
                          <a:noFill/>
                          <a:ln>
                            <a:noFill/>
                          </a:ln>
                        </pic:spPr>
                      </pic:pic>
                    </a:graphicData>
                  </a:graphic>
                </wp:inline>
              </w:drawing>
            </w:r>
          </w:p>
        </w:tc>
        <w:tc>
          <w:tcPr>
            <w:tcW w:w="2594" w:type="dxa"/>
            <w:vAlign w:val="center"/>
          </w:tcPr>
          <w:p w:rsidR="00FD5022" w:rsidRDefault="00FD5022" w:rsidP="00F44DAC">
            <w:pPr>
              <w:jc w:val="center"/>
            </w:pPr>
            <w:r w:rsidRPr="00FD5022">
              <w:rPr>
                <w:noProof/>
                <w:lang w:eastAsia="fr-FR"/>
              </w:rPr>
              <w:drawing>
                <wp:inline distT="0" distB="0" distL="0" distR="0" wp14:anchorId="09D4F519" wp14:editId="49CB8012">
                  <wp:extent cx="1005694" cy="978195"/>
                  <wp:effectExtent l="0" t="0" r="444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007158" cy="979619"/>
                          </a:xfrm>
                          <a:prstGeom prst="rect">
                            <a:avLst/>
                          </a:prstGeom>
                        </pic:spPr>
                      </pic:pic>
                    </a:graphicData>
                  </a:graphic>
                </wp:inline>
              </w:drawing>
            </w:r>
          </w:p>
        </w:tc>
        <w:tc>
          <w:tcPr>
            <w:tcW w:w="2594" w:type="dxa"/>
            <w:vAlign w:val="center"/>
          </w:tcPr>
          <w:p w:rsidR="00FD5022" w:rsidRDefault="00FD5022" w:rsidP="00F44DAC">
            <w:pPr>
              <w:jc w:val="center"/>
            </w:pPr>
            <w:r>
              <w:rPr>
                <w:noProof/>
                <w:lang w:eastAsia="fr-FR"/>
              </w:rPr>
              <w:drawing>
                <wp:inline distT="0" distB="0" distL="0" distR="0" wp14:anchorId="1EFD1107" wp14:editId="6D82EEE4">
                  <wp:extent cx="1200832" cy="669852"/>
                  <wp:effectExtent l="0" t="0" r="0" b="0"/>
                  <wp:docPr id="84" name="Image 84" descr="\\SAREA\home\Archives_Xavier\PTSI_2012_2013\CI_06_PPM\Cours\10_Usinage_Fraisage\png\modulai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AREA\home\Archives_Xavier\PTSI_2012_2013\CI_06_PPM\Cours\10_Usinage_Fraisage\png\modulaire_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02588" cy="670832"/>
                          </a:xfrm>
                          <a:prstGeom prst="rect">
                            <a:avLst/>
                          </a:prstGeom>
                          <a:noFill/>
                          <a:ln>
                            <a:noFill/>
                          </a:ln>
                        </pic:spPr>
                      </pic:pic>
                    </a:graphicData>
                  </a:graphic>
                </wp:inline>
              </w:drawing>
            </w:r>
          </w:p>
        </w:tc>
        <w:tc>
          <w:tcPr>
            <w:tcW w:w="2594" w:type="dxa"/>
            <w:vAlign w:val="center"/>
          </w:tcPr>
          <w:p w:rsidR="00FD5022" w:rsidRDefault="00FD5022" w:rsidP="00F44DAC">
            <w:pPr>
              <w:jc w:val="center"/>
            </w:pPr>
            <w:r>
              <w:rPr>
                <w:noProof/>
                <w:lang w:eastAsia="fr-FR"/>
              </w:rPr>
              <w:drawing>
                <wp:inline distT="0" distB="0" distL="0" distR="0" wp14:anchorId="53138741" wp14:editId="2F38AE24">
                  <wp:extent cx="1382233" cy="1010624"/>
                  <wp:effectExtent l="0" t="0" r="8890" b="0"/>
                  <wp:docPr id="85" name="Image 85" descr="\\SAREA\home\Archives_Xavier\PTSI_2012_2013\CI_06_PPM\Cours\10_Usinage_Fraisage\png\modulai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AREA\home\Archives_Xavier\PTSI_2012_2013\CI_06_PPM\Cours\10_Usinage_Fraisage\png\modulaire_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82229" cy="1010621"/>
                          </a:xfrm>
                          <a:prstGeom prst="rect">
                            <a:avLst/>
                          </a:prstGeom>
                          <a:noFill/>
                          <a:ln>
                            <a:noFill/>
                          </a:ln>
                        </pic:spPr>
                      </pic:pic>
                    </a:graphicData>
                  </a:graphic>
                </wp:inline>
              </w:drawing>
            </w:r>
          </w:p>
        </w:tc>
      </w:tr>
      <w:tr w:rsidR="00F44DAC" w:rsidTr="00F44DAC">
        <w:tc>
          <w:tcPr>
            <w:tcW w:w="2593" w:type="dxa"/>
            <w:vAlign w:val="center"/>
          </w:tcPr>
          <w:p w:rsidR="00F44DAC" w:rsidRDefault="00F44DAC" w:rsidP="00F44DAC">
            <w:pPr>
              <w:jc w:val="center"/>
              <w:rPr>
                <w:noProof/>
                <w:lang w:eastAsia="fr-FR"/>
              </w:rPr>
            </w:pPr>
            <w:r>
              <w:rPr>
                <w:noProof/>
                <w:lang w:eastAsia="fr-FR"/>
              </w:rPr>
              <w:lastRenderedPageBreak/>
              <w:drawing>
                <wp:inline distT="0" distB="0" distL="0" distR="0" wp14:anchorId="2C7D79A4" wp14:editId="64B044E5">
                  <wp:extent cx="1184861" cy="902735"/>
                  <wp:effectExtent l="0" t="0" r="0" b="0"/>
                  <wp:docPr id="86" name="Image 86" descr="\\SAREA\home\Archives_Xavier\PTSI_2012_2013\CI_06_PPM\Cours\10_Usinage_Fraisage\png\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REA\home\Archives_Xavier\PTSI_2012_2013\CI_06_PPM\Cours\10_Usinage_Fraisage\png\sinu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90337" cy="906907"/>
                          </a:xfrm>
                          <a:prstGeom prst="rect">
                            <a:avLst/>
                          </a:prstGeom>
                          <a:noFill/>
                          <a:ln>
                            <a:noFill/>
                          </a:ln>
                        </pic:spPr>
                      </pic:pic>
                    </a:graphicData>
                  </a:graphic>
                </wp:inline>
              </w:drawing>
            </w:r>
          </w:p>
        </w:tc>
        <w:tc>
          <w:tcPr>
            <w:tcW w:w="2594" w:type="dxa"/>
            <w:vAlign w:val="center"/>
          </w:tcPr>
          <w:p w:rsidR="00F44DAC" w:rsidRPr="00FD5022" w:rsidRDefault="00F44DAC" w:rsidP="00F44DAC">
            <w:pPr>
              <w:jc w:val="center"/>
            </w:pPr>
            <w:r>
              <w:rPr>
                <w:noProof/>
                <w:lang w:eastAsia="fr-FR"/>
              </w:rPr>
              <w:drawing>
                <wp:inline distT="0" distB="0" distL="0" distR="0" wp14:anchorId="594FE77F" wp14:editId="6970D8F6">
                  <wp:extent cx="1172399" cy="467833"/>
                  <wp:effectExtent l="0" t="0" r="0" b="8890"/>
                  <wp:docPr id="87" name="Image 87" descr="\\SAREA\home\Archives_Xavier\PTSI_2012_2013\CI_06_PPM\Cours\10_Usinage_Fraisage\png\table_magnet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AREA\home\Archives_Xavier\PTSI_2012_2013\CI_06_PPM\Cours\10_Usinage_Fraisage\png\table_magnetiqu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72444" cy="467851"/>
                          </a:xfrm>
                          <a:prstGeom prst="rect">
                            <a:avLst/>
                          </a:prstGeom>
                          <a:noFill/>
                          <a:ln>
                            <a:noFill/>
                          </a:ln>
                        </pic:spPr>
                      </pic:pic>
                    </a:graphicData>
                  </a:graphic>
                </wp:inline>
              </w:drawing>
            </w:r>
          </w:p>
        </w:tc>
        <w:tc>
          <w:tcPr>
            <w:tcW w:w="2594" w:type="dxa"/>
            <w:vAlign w:val="center"/>
          </w:tcPr>
          <w:p w:rsidR="00F44DAC" w:rsidRDefault="00F44DAC" w:rsidP="00F44DAC">
            <w:pPr>
              <w:jc w:val="center"/>
              <w:rPr>
                <w:noProof/>
                <w:lang w:eastAsia="fr-FR"/>
              </w:rPr>
            </w:pPr>
            <w:r>
              <w:rPr>
                <w:noProof/>
                <w:lang w:eastAsia="fr-FR"/>
              </w:rPr>
              <w:drawing>
                <wp:inline distT="0" distB="0" distL="0" distR="0" wp14:anchorId="29404FCD" wp14:editId="23423DAC">
                  <wp:extent cx="1254642" cy="688030"/>
                  <wp:effectExtent l="0" t="0" r="3175" b="0"/>
                  <wp:docPr id="121" name="Image 121" descr="rohm-etau-de-fraisage-de-precision-type-msr-65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ohm-etau-de-fraisage-de-precision-type-msr-654638"/>
                          <pic:cNvPicPr>
                            <a:picLocks noChangeAspect="1" noChangeArrowheads="1"/>
                          </pic:cNvPicPr>
                        </pic:nvPicPr>
                        <pic:blipFill>
                          <a:blip r:embed="rId95" cstate="print">
                            <a:grayscl/>
                          </a:blip>
                          <a:srcRect/>
                          <a:stretch>
                            <a:fillRect/>
                          </a:stretch>
                        </pic:blipFill>
                        <pic:spPr bwMode="auto">
                          <a:xfrm>
                            <a:off x="0" y="0"/>
                            <a:ext cx="1258199" cy="689981"/>
                          </a:xfrm>
                          <a:prstGeom prst="rect">
                            <a:avLst/>
                          </a:prstGeom>
                          <a:noFill/>
                          <a:ln w="9525">
                            <a:noFill/>
                            <a:miter lim="800000"/>
                            <a:headEnd/>
                            <a:tailEnd/>
                          </a:ln>
                        </pic:spPr>
                      </pic:pic>
                    </a:graphicData>
                  </a:graphic>
                </wp:inline>
              </w:drawing>
            </w:r>
          </w:p>
        </w:tc>
        <w:tc>
          <w:tcPr>
            <w:tcW w:w="2594" w:type="dxa"/>
            <w:vAlign w:val="center"/>
          </w:tcPr>
          <w:p w:rsidR="00F44DAC" w:rsidRDefault="00F44DAC" w:rsidP="00F44DAC">
            <w:pPr>
              <w:jc w:val="center"/>
              <w:rPr>
                <w:noProof/>
                <w:lang w:eastAsia="fr-FR"/>
              </w:rPr>
            </w:pPr>
            <w:r>
              <w:rPr>
                <w:noProof/>
                <w:lang w:eastAsia="fr-FR"/>
              </w:rPr>
              <w:drawing>
                <wp:inline distT="0" distB="0" distL="0" distR="0" wp14:anchorId="3F44ACED" wp14:editId="48AAD7D7">
                  <wp:extent cx="1524382" cy="1059731"/>
                  <wp:effectExtent l="0" t="0" r="0" b="762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6" cstate="print"/>
                          <a:srcRect/>
                          <a:stretch>
                            <a:fillRect/>
                          </a:stretch>
                        </pic:blipFill>
                        <pic:spPr bwMode="auto">
                          <a:xfrm>
                            <a:off x="0" y="0"/>
                            <a:ext cx="1527114" cy="1061630"/>
                          </a:xfrm>
                          <a:prstGeom prst="rect">
                            <a:avLst/>
                          </a:prstGeom>
                          <a:noFill/>
                          <a:ln w="9525">
                            <a:noFill/>
                            <a:miter lim="800000"/>
                            <a:headEnd/>
                            <a:tailEnd/>
                          </a:ln>
                        </pic:spPr>
                      </pic:pic>
                    </a:graphicData>
                  </a:graphic>
                </wp:inline>
              </w:drawing>
            </w:r>
          </w:p>
        </w:tc>
      </w:tr>
      <w:tr w:rsidR="00F44DAC" w:rsidTr="00F44DAC">
        <w:tc>
          <w:tcPr>
            <w:tcW w:w="2593" w:type="dxa"/>
            <w:vAlign w:val="center"/>
          </w:tcPr>
          <w:p w:rsidR="00F44DAC" w:rsidRDefault="00F44DAC" w:rsidP="00F44DAC">
            <w:pPr>
              <w:jc w:val="center"/>
              <w:rPr>
                <w:noProof/>
                <w:lang w:eastAsia="fr-FR"/>
              </w:rPr>
            </w:pPr>
            <w:r>
              <w:rPr>
                <w:noProof/>
                <w:lang w:eastAsia="fr-FR"/>
              </w:rPr>
              <w:drawing>
                <wp:inline distT="0" distB="0" distL="0" distR="0" wp14:anchorId="5D27217B" wp14:editId="413C455F">
                  <wp:extent cx="1256156" cy="939836"/>
                  <wp:effectExtent l="0" t="0" r="1270" b="0"/>
                  <wp:docPr id="123" name="Image 123" descr="mont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ontage3"/>
                          <pic:cNvPicPr>
                            <a:picLocks noChangeAspect="1" noChangeArrowheads="1"/>
                          </pic:cNvPicPr>
                        </pic:nvPicPr>
                        <pic:blipFill>
                          <a:blip r:embed="rId97" cstate="print">
                            <a:grayscl/>
                          </a:blip>
                          <a:srcRect/>
                          <a:stretch>
                            <a:fillRect/>
                          </a:stretch>
                        </pic:blipFill>
                        <pic:spPr bwMode="auto">
                          <a:xfrm>
                            <a:off x="0" y="0"/>
                            <a:ext cx="1258211" cy="941373"/>
                          </a:xfrm>
                          <a:prstGeom prst="rect">
                            <a:avLst/>
                          </a:prstGeom>
                          <a:noFill/>
                          <a:ln w="9525">
                            <a:noFill/>
                            <a:miter lim="800000"/>
                            <a:headEnd/>
                            <a:tailEnd/>
                          </a:ln>
                        </pic:spPr>
                      </pic:pic>
                    </a:graphicData>
                  </a:graphic>
                </wp:inline>
              </w:drawing>
            </w:r>
          </w:p>
        </w:tc>
        <w:tc>
          <w:tcPr>
            <w:tcW w:w="2594" w:type="dxa"/>
            <w:vAlign w:val="center"/>
          </w:tcPr>
          <w:p w:rsidR="00F44DAC" w:rsidRDefault="00F44DAC" w:rsidP="00F44DAC">
            <w:pPr>
              <w:jc w:val="center"/>
              <w:rPr>
                <w:noProof/>
                <w:lang w:eastAsia="fr-FR"/>
              </w:rPr>
            </w:pPr>
          </w:p>
        </w:tc>
        <w:tc>
          <w:tcPr>
            <w:tcW w:w="2594" w:type="dxa"/>
            <w:vAlign w:val="center"/>
          </w:tcPr>
          <w:p w:rsidR="00F44DAC" w:rsidRDefault="00F44DAC" w:rsidP="00F44DAC">
            <w:pPr>
              <w:jc w:val="center"/>
              <w:rPr>
                <w:noProof/>
                <w:lang w:eastAsia="fr-FR"/>
              </w:rPr>
            </w:pPr>
            <w:r>
              <w:rPr>
                <w:noProof/>
                <w:lang w:eastAsia="fr-FR"/>
              </w:rPr>
              <w:drawing>
                <wp:inline distT="0" distB="0" distL="0" distR="0" wp14:anchorId="403E379C" wp14:editId="2DE83D4E">
                  <wp:extent cx="1347971" cy="655770"/>
                  <wp:effectExtent l="0" t="0" r="5080" b="0"/>
                  <wp:docPr id="124" name="Image 124" descr="montage2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ntage2_a"/>
                          <pic:cNvPicPr>
                            <a:picLocks noChangeAspect="1" noChangeArrowheads="1"/>
                          </pic:cNvPicPr>
                        </pic:nvPicPr>
                        <pic:blipFill>
                          <a:blip r:embed="rId98" cstate="print">
                            <a:grayscl/>
                          </a:blip>
                          <a:srcRect l="5559" t="28233" r="4710" b="13564"/>
                          <a:stretch>
                            <a:fillRect/>
                          </a:stretch>
                        </pic:blipFill>
                        <pic:spPr bwMode="auto">
                          <a:xfrm>
                            <a:off x="0" y="0"/>
                            <a:ext cx="1347230" cy="655410"/>
                          </a:xfrm>
                          <a:prstGeom prst="rect">
                            <a:avLst/>
                          </a:prstGeom>
                          <a:noFill/>
                          <a:ln w="9525">
                            <a:noFill/>
                            <a:miter lim="800000"/>
                            <a:headEnd/>
                            <a:tailEnd/>
                          </a:ln>
                        </pic:spPr>
                      </pic:pic>
                    </a:graphicData>
                  </a:graphic>
                </wp:inline>
              </w:drawing>
            </w:r>
          </w:p>
        </w:tc>
        <w:tc>
          <w:tcPr>
            <w:tcW w:w="2594" w:type="dxa"/>
            <w:vAlign w:val="center"/>
          </w:tcPr>
          <w:p w:rsidR="00F44DAC" w:rsidRDefault="00F44DAC" w:rsidP="00F44DAC">
            <w:pPr>
              <w:jc w:val="center"/>
              <w:rPr>
                <w:noProof/>
                <w:lang w:eastAsia="fr-FR"/>
              </w:rPr>
            </w:pPr>
          </w:p>
        </w:tc>
      </w:tr>
    </w:tbl>
    <w:p w:rsidR="00FD5022" w:rsidRDefault="00FD5022" w:rsidP="008D5E6D"/>
    <w:p w:rsidR="00484FC0" w:rsidRDefault="00484FC0">
      <w:pPr>
        <w:jc w:val="left"/>
      </w:pPr>
      <w:r>
        <w:br w:type="page"/>
      </w:r>
    </w:p>
    <w:p w:rsidR="008D5E6D" w:rsidRDefault="008D5E6D" w:rsidP="008D5E6D">
      <w:pPr>
        <w:pStyle w:val="Titre3"/>
      </w:pPr>
      <w:bookmarkStart w:id="19" w:name="_Toc416704506"/>
      <w:r>
        <w:lastRenderedPageBreak/>
        <w:t>Pièce</w:t>
      </w:r>
      <w:bookmarkEnd w:id="19"/>
    </w:p>
    <w:tbl>
      <w:tblPr>
        <w:tblStyle w:val="Grilledutableau"/>
        <w:tblW w:w="0" w:type="auto"/>
        <w:tblLook w:val="04A0" w:firstRow="1" w:lastRow="0" w:firstColumn="1" w:lastColumn="0" w:noHBand="0" w:noVBand="1"/>
      </w:tblPr>
      <w:tblGrid>
        <w:gridCol w:w="5292"/>
        <w:gridCol w:w="4763"/>
      </w:tblGrid>
      <w:tr w:rsidR="00CF2C19" w:rsidTr="00CF2C19">
        <w:trPr>
          <w:trHeight w:val="2340"/>
        </w:trPr>
        <w:tc>
          <w:tcPr>
            <w:tcW w:w="5038" w:type="dxa"/>
            <w:vAlign w:val="center"/>
          </w:tcPr>
          <w:p w:rsidR="00CF2C19" w:rsidRDefault="00CF2C19" w:rsidP="00484FC0">
            <w:pPr>
              <w:jc w:val="center"/>
            </w:pPr>
            <w:r>
              <w:rPr>
                <w:noProof/>
                <w:lang w:eastAsia="fr-FR"/>
              </w:rPr>
              <w:drawing>
                <wp:inline distT="0" distB="0" distL="0" distR="0" wp14:anchorId="4184A6D0" wp14:editId="19004C5C">
                  <wp:extent cx="3223870" cy="2160000"/>
                  <wp:effectExtent l="0" t="0" r="0" b="0"/>
                  <wp:docPr id="96" name="Image 96" descr="\\SAREA\home\Archives_Xavier\PTSI_2012_2013\CI_06_PPM\Cours\10_Usinage_Fraisage\png\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REA\home\Archives_Xavier\PTSI_2012_2013\CI_06_PPM\Cours\10_Usinage_Fraisage\png\surfacag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23870"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3B7E343F" wp14:editId="73A73205">
                  <wp:extent cx="2569183" cy="2160000"/>
                  <wp:effectExtent l="0" t="0" r="3175" b="0"/>
                  <wp:docPr id="91" name="Image 91" descr="\\SAREA\home\Archives_Xavier\PTSI_2012_2013\CI_06_PPM\Cours\10_Usinage_Fraisage\png\op_f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AREA\home\Archives_Xavier\PTSI_2012_2013\CI_06_PPM\Cours\10_Usinage_Fraisage\png\op_flanc.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69183" cy="2160000"/>
                          </a:xfrm>
                          <a:prstGeom prst="rect">
                            <a:avLst/>
                          </a:prstGeom>
                          <a:noFill/>
                          <a:ln>
                            <a:noFill/>
                          </a:ln>
                        </pic:spPr>
                      </pic:pic>
                    </a:graphicData>
                  </a:graphic>
                </wp:inline>
              </w:drawing>
            </w:r>
          </w:p>
        </w:tc>
      </w:tr>
      <w:tr w:rsidR="00CF2C19" w:rsidTr="00CF2C19">
        <w:trPr>
          <w:trHeight w:val="2942"/>
        </w:trPr>
        <w:tc>
          <w:tcPr>
            <w:tcW w:w="5038" w:type="dxa"/>
            <w:vAlign w:val="center"/>
          </w:tcPr>
          <w:p w:rsidR="00CF2C19" w:rsidRDefault="00CF2C19" w:rsidP="00484FC0">
            <w:pPr>
              <w:jc w:val="center"/>
            </w:pPr>
            <w:r>
              <w:rPr>
                <w:noProof/>
                <w:lang w:eastAsia="fr-FR"/>
              </w:rPr>
              <w:drawing>
                <wp:inline distT="0" distB="0" distL="0" distR="0" wp14:anchorId="7036E18D" wp14:editId="0477C242">
                  <wp:extent cx="2374459" cy="2160000"/>
                  <wp:effectExtent l="0" t="0" r="6985" b="0"/>
                  <wp:docPr id="95" name="Image 95" descr="\\SAREA\home\Archives_Xavier\PTSI_2012_2013\CI_06_PPM\Cours\10_Usinage_Fraisage\png\op_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REA\home\Archives_Xavier\PTSI_2012_2013\CI_06_PPM\Cours\10_Usinage_Fraisage\png\op_surfacag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74459"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0163FDFA" wp14:editId="7413026F">
                  <wp:extent cx="2365793" cy="2160000"/>
                  <wp:effectExtent l="0" t="0" r="0" b="0"/>
                  <wp:docPr id="94" name="Image 94" descr="\\SAREA\home\Archives_Xavier\PTSI_2012_2013\CI_06_PPM\Cours\10_Usinage_Fraisage\png\op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REA\home\Archives_Xavier\PTSI_2012_2013\CI_06_PPM\Cours\10_Usinage_Fraisage\png\op_rainur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r>
      <w:tr w:rsidR="00CF2C19" w:rsidTr="00CF2C19">
        <w:trPr>
          <w:trHeight w:val="2942"/>
        </w:trPr>
        <w:tc>
          <w:tcPr>
            <w:tcW w:w="5038" w:type="dxa"/>
            <w:vAlign w:val="center"/>
          </w:tcPr>
          <w:p w:rsidR="00CF2C19" w:rsidRDefault="00CF2C19" w:rsidP="00484FC0">
            <w:pPr>
              <w:jc w:val="center"/>
            </w:pPr>
            <w:r>
              <w:rPr>
                <w:noProof/>
                <w:lang w:eastAsia="fr-FR"/>
              </w:rPr>
              <w:drawing>
                <wp:inline distT="0" distB="0" distL="0" distR="0" wp14:anchorId="18515962" wp14:editId="03DEC9C4">
                  <wp:extent cx="2365793" cy="2160000"/>
                  <wp:effectExtent l="0" t="0" r="0" b="0"/>
                  <wp:docPr id="93" name="Image 93" descr="\\SAREA\home\Archives_Xavier\PTSI_2012_2013\CI_06_PPM\Cours\10_Usinage_Fraisage\png\op_rainure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REA\home\Archives_Xavier\PTSI_2012_2013\CI_06_PPM\Cours\10_Usinage_Fraisage\png\op_rainure_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14EF0A6B" wp14:editId="316F76C6">
                  <wp:extent cx="2365796" cy="2160000"/>
                  <wp:effectExtent l="0" t="0" r="0" b="0"/>
                  <wp:docPr id="90" name="Image 90" descr="\\SAREA\home\Archives_Xavier\PTSI_2012_2013\CI_06_PPM\Cours\10_Usinage_Fraisage\png\op_ar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AREA\home\Archives_Xavier\PTSI_2012_2013\CI_06_PPM\Cours\10_Usinage_Fraisage\png\op_arond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65796" cy="2160000"/>
                          </a:xfrm>
                          <a:prstGeom prst="rect">
                            <a:avLst/>
                          </a:prstGeom>
                          <a:noFill/>
                          <a:ln>
                            <a:noFill/>
                          </a:ln>
                        </pic:spPr>
                      </pic:pic>
                    </a:graphicData>
                  </a:graphic>
                </wp:inline>
              </w:drawing>
            </w:r>
          </w:p>
        </w:tc>
      </w:tr>
      <w:tr w:rsidR="00CF2C19" w:rsidTr="00CE2F3F">
        <w:trPr>
          <w:trHeight w:val="2189"/>
        </w:trPr>
        <w:tc>
          <w:tcPr>
            <w:tcW w:w="9801" w:type="dxa"/>
            <w:gridSpan w:val="2"/>
            <w:vAlign w:val="center"/>
          </w:tcPr>
          <w:p w:rsidR="00CF2C19" w:rsidRDefault="00CF2C19" w:rsidP="00484FC0">
            <w:pPr>
              <w:jc w:val="center"/>
              <w:rPr>
                <w:noProof/>
                <w:lang w:eastAsia="fr-FR"/>
              </w:rPr>
            </w:pPr>
            <w:r>
              <w:rPr>
                <w:noProof/>
                <w:lang w:eastAsia="fr-FR"/>
              </w:rPr>
              <w:drawing>
                <wp:inline distT="0" distB="0" distL="0" distR="0" wp14:anchorId="1C2C63D9" wp14:editId="6DFF2E1B">
                  <wp:extent cx="2292505" cy="1980000"/>
                  <wp:effectExtent l="0" t="0" r="0" b="0"/>
                  <wp:docPr id="92" name="Image 92" descr="\\SAREA\home\Archives_Xavier\PTSI_2012_2013\CI_06_PPM\Cours\10_Usinage_Fraisage\png\op_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REA\home\Archives_Xavier\PTSI_2012_2013\CI_06_PPM\Cours\10_Usinage_Fraisage\png\op_qq.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92505" cy="1980000"/>
                          </a:xfrm>
                          <a:prstGeom prst="rect">
                            <a:avLst/>
                          </a:prstGeom>
                          <a:noFill/>
                          <a:ln>
                            <a:noFill/>
                          </a:ln>
                        </pic:spPr>
                      </pic:pic>
                    </a:graphicData>
                  </a:graphic>
                </wp:inline>
              </w:drawing>
            </w:r>
          </w:p>
        </w:tc>
      </w:tr>
    </w:tbl>
    <w:p w:rsidR="00CF2C19" w:rsidRDefault="00CF2C19">
      <w:pPr>
        <w:jc w:val="left"/>
      </w:pPr>
      <w:r>
        <w:br w:type="page"/>
      </w:r>
    </w:p>
    <w:p w:rsidR="008D5E6D" w:rsidRPr="008D5E6D" w:rsidRDefault="008D5E6D" w:rsidP="008D5E6D">
      <w:pPr>
        <w:pStyle w:val="Titre3"/>
      </w:pPr>
      <w:bookmarkStart w:id="20" w:name="_Toc416704507"/>
      <w:r>
        <w:lastRenderedPageBreak/>
        <w:t>Contrat de phase</w:t>
      </w:r>
      <w:bookmarkEnd w:id="20"/>
    </w:p>
    <w:p w:rsidR="008D5E6D" w:rsidRPr="008D5E6D" w:rsidRDefault="008D5E6D" w:rsidP="008D5E6D"/>
    <w:p w:rsidR="008D5E6D" w:rsidRDefault="008D5E6D" w:rsidP="008D5E6D">
      <w:pPr>
        <w:pStyle w:val="Titre2"/>
      </w:pPr>
      <w:bookmarkStart w:id="21" w:name="_Toc416704508"/>
      <w:r>
        <w:t>Coupe des métaux</w:t>
      </w:r>
      <w:bookmarkEnd w:id="21"/>
    </w:p>
    <w:p w:rsidR="008D5E6D" w:rsidRDefault="008D5E6D" w:rsidP="008D5E6D"/>
    <w:p w:rsidR="006E6439" w:rsidRDefault="006E6439" w:rsidP="009B6CA9">
      <w:pPr>
        <w:pStyle w:val="Titre3"/>
        <w:numPr>
          <w:ilvl w:val="0"/>
          <w:numId w:val="16"/>
        </w:numPr>
      </w:pPr>
      <w:r>
        <w:t>Matériau des outils</w:t>
      </w:r>
    </w:p>
    <w:p w:rsidR="006E6439" w:rsidRDefault="006E6439" w:rsidP="006E6439"/>
    <w:p w:rsidR="006E6439" w:rsidRDefault="006E6439" w:rsidP="006E6439">
      <w:r>
        <w:t xml:space="preserve">De bonnes conditions d’usinage sont garanties par un choix pertinent du matériau de l’outil en fonction du matériau à usiner. Les principaux matériaux d’outils sont : </w:t>
      </w:r>
    </w:p>
    <w:p w:rsidR="006E6439" w:rsidRDefault="006E6439" w:rsidP="009B6CA9">
      <w:pPr>
        <w:pStyle w:val="Paragraphedeliste"/>
        <w:numPr>
          <w:ilvl w:val="0"/>
          <w:numId w:val="20"/>
        </w:numPr>
      </w:pPr>
      <w:r>
        <w:t>les aciers trempés dits « rapides » qui sont des aciers fortement alliés dont le pourcentage en carbone dépasse les 0,7%. En fonction des matériaux à usiner on leur adjoint du tungstène (W), du molybdène (Mo) ou du vanadium (V) (pour la résistance à l’usure) du chrome (Cr) (pour sa capacité à être trempé), du cobalt (Co) (pour améliorer la dureté à chaud) ou du manganèse (Mn) (pour minimiser la déformation) ;</w:t>
      </w:r>
    </w:p>
    <w:p w:rsidR="006E6439" w:rsidRDefault="006E6439" w:rsidP="009B6CA9">
      <w:pPr>
        <w:pStyle w:val="Paragraphedeliste"/>
        <w:numPr>
          <w:ilvl w:val="0"/>
          <w:numId w:val="20"/>
        </w:numPr>
      </w:pPr>
      <w:r>
        <w:t>les carbures métalliques issus de la métallurgie des poudres. Ils sont composés de carbures de tungstène, titane, tantale ou niobium auxquels on adjoint un liant (souvent du cobalt) ;</w:t>
      </w:r>
    </w:p>
    <w:p w:rsidR="006E6439" w:rsidRDefault="006E6439" w:rsidP="009B6CA9">
      <w:pPr>
        <w:pStyle w:val="Paragraphedeliste"/>
        <w:numPr>
          <w:ilvl w:val="0"/>
          <w:numId w:val="20"/>
        </w:numPr>
      </w:pPr>
      <w:r>
        <w:t>les céramiques composées d’alumine et d’oxyde métallique ;</w:t>
      </w:r>
    </w:p>
    <w:p w:rsidR="006E6439" w:rsidRDefault="006E6439" w:rsidP="009B6CA9">
      <w:pPr>
        <w:pStyle w:val="Paragraphedeliste"/>
        <w:numPr>
          <w:ilvl w:val="0"/>
          <w:numId w:val="20"/>
        </w:numPr>
      </w:pPr>
      <w:r>
        <w:t>les diamants.</w:t>
      </w:r>
    </w:p>
    <w:p w:rsidR="006E6439" w:rsidRDefault="006E6439" w:rsidP="006E6439"/>
    <w:p w:rsidR="006E6439" w:rsidRDefault="006E6439" w:rsidP="006E6439"/>
    <w:p w:rsidR="006E6439" w:rsidRPr="006E6439" w:rsidRDefault="006E6439" w:rsidP="006E6439"/>
    <w:p w:rsidR="00CE2F3F" w:rsidRDefault="00CE2F3F" w:rsidP="009B6CA9">
      <w:pPr>
        <w:pStyle w:val="Titre3"/>
        <w:numPr>
          <w:ilvl w:val="0"/>
          <w:numId w:val="16"/>
        </w:numPr>
      </w:pPr>
      <w:r>
        <w:t>Géométrie de la zone de coupe</w:t>
      </w:r>
    </w:p>
    <w:p w:rsidR="00CE2F3F" w:rsidRDefault="00CE2F3F" w:rsidP="00CE2F3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3402"/>
        <w:gridCol w:w="3633"/>
      </w:tblGrid>
      <w:tr w:rsidR="00CE2F3F" w:rsidTr="00CE2F3F">
        <w:trPr>
          <w:trHeight w:val="3264"/>
        </w:trPr>
        <w:tc>
          <w:tcPr>
            <w:tcW w:w="3227" w:type="dxa"/>
            <w:vAlign w:val="center"/>
          </w:tcPr>
          <w:p w:rsidR="00CE2F3F" w:rsidRDefault="00CE2F3F" w:rsidP="00CE2F3F">
            <w:pPr>
              <w:jc w:val="center"/>
            </w:pPr>
            <w:r>
              <w:rPr>
                <w:noProof/>
                <w:lang w:eastAsia="fr-FR"/>
              </w:rPr>
              <w:drawing>
                <wp:inline distT="0" distB="0" distL="0" distR="0" wp14:anchorId="0D038F71" wp14:editId="5CA2A3E9">
                  <wp:extent cx="1889760" cy="2179320"/>
                  <wp:effectExtent l="19050" t="0" r="0" b="0"/>
                  <wp:docPr id="108" name="Imag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06" cstate="print"/>
                          <a:srcRect/>
                          <a:stretch>
                            <a:fillRect/>
                          </a:stretch>
                        </pic:blipFill>
                        <pic:spPr bwMode="auto">
                          <a:xfrm>
                            <a:off x="0" y="0"/>
                            <a:ext cx="1889760" cy="2179320"/>
                          </a:xfrm>
                          <a:prstGeom prst="rect">
                            <a:avLst/>
                          </a:prstGeom>
                          <a:noFill/>
                          <a:ln w="9525">
                            <a:noFill/>
                            <a:miter lim="800000"/>
                            <a:headEnd/>
                            <a:tailEnd/>
                          </a:ln>
                        </pic:spPr>
                      </pic:pic>
                    </a:graphicData>
                  </a:graphic>
                </wp:inline>
              </w:drawing>
            </w:r>
          </w:p>
        </w:tc>
        <w:tc>
          <w:tcPr>
            <w:tcW w:w="3402" w:type="dxa"/>
            <w:vAlign w:val="center"/>
          </w:tcPr>
          <w:p w:rsidR="00CE2F3F" w:rsidRPr="00473FFE" w:rsidRDefault="00CE2F3F" w:rsidP="00CE2F3F">
            <w:pPr>
              <w:jc w:val="center"/>
            </w:pPr>
            <w:r>
              <w:rPr>
                <w:noProof/>
                <w:lang w:eastAsia="fr-FR"/>
              </w:rPr>
              <w:drawing>
                <wp:inline distT="0" distB="0" distL="0" distR="0" wp14:anchorId="667714E2" wp14:editId="016909E2">
                  <wp:extent cx="1844040" cy="1981200"/>
                  <wp:effectExtent l="19050" t="0" r="3810" b="0"/>
                  <wp:docPr id="109" name="Image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107" cstate="print"/>
                          <a:srcRect/>
                          <a:stretch>
                            <a:fillRect/>
                          </a:stretch>
                        </pic:blipFill>
                        <pic:spPr bwMode="auto">
                          <a:xfrm>
                            <a:off x="0" y="0"/>
                            <a:ext cx="1844040" cy="1981200"/>
                          </a:xfrm>
                          <a:prstGeom prst="rect">
                            <a:avLst/>
                          </a:prstGeom>
                          <a:noFill/>
                          <a:ln w="9525">
                            <a:noFill/>
                            <a:miter lim="800000"/>
                            <a:headEnd/>
                            <a:tailEnd/>
                          </a:ln>
                        </pic:spPr>
                      </pic:pic>
                    </a:graphicData>
                  </a:graphic>
                </wp:inline>
              </w:drawing>
            </w:r>
          </w:p>
        </w:tc>
        <w:tc>
          <w:tcPr>
            <w:tcW w:w="3633" w:type="dxa"/>
            <w:vAlign w:val="center"/>
          </w:tcPr>
          <w:p w:rsidR="00CE2F3F" w:rsidRDefault="00CE2F3F" w:rsidP="009B6CA9">
            <w:pPr>
              <w:pStyle w:val="Paragraphedeliste"/>
              <w:numPr>
                <w:ilvl w:val="0"/>
                <w:numId w:val="17"/>
              </w:numPr>
              <w:ind w:left="317"/>
              <w:jc w:val="left"/>
            </w:pPr>
            <w:r w:rsidRPr="00473FFE">
              <w:rPr>
                <w:position w:val="-10"/>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15.9pt" o:ole="">
                  <v:imagedata r:id="rId108" o:title=""/>
                </v:shape>
                <o:OLEObject Type="Embed" ProgID="Equation.DSMT4" ShapeID="_x0000_i1025" DrawAspect="Content" ObjectID="_1490449400" r:id="rId109"/>
              </w:object>
            </w:r>
            <w:r>
              <w:t> : plan normale à l’arête de coupe</w:t>
            </w:r>
          </w:p>
          <w:p w:rsidR="00CE2F3F" w:rsidRDefault="00CE2F3F" w:rsidP="009B6CA9">
            <w:pPr>
              <w:pStyle w:val="Paragraphedeliste"/>
              <w:numPr>
                <w:ilvl w:val="0"/>
                <w:numId w:val="17"/>
              </w:numPr>
              <w:ind w:left="317"/>
              <w:jc w:val="left"/>
            </w:pPr>
            <w:r w:rsidRPr="00473FFE">
              <w:rPr>
                <w:position w:val="-10"/>
              </w:rPr>
              <w:object w:dxaOrig="320" w:dyaOrig="320">
                <v:shape id="_x0000_i1026" type="#_x0000_t75" style="width:15.9pt;height:15.9pt" o:ole="">
                  <v:imagedata r:id="rId110" o:title=""/>
                </v:shape>
                <o:OLEObject Type="Embed" ProgID="Equation.DSMT4" ShapeID="_x0000_i1026" DrawAspect="Content" ObjectID="_1490449401" r:id="rId111"/>
              </w:object>
            </w:r>
            <w:r>
              <w:t> : face de dépouille</w:t>
            </w:r>
          </w:p>
          <w:p w:rsidR="00CE2F3F" w:rsidRDefault="00CE2F3F" w:rsidP="009B6CA9">
            <w:pPr>
              <w:pStyle w:val="Paragraphedeliste"/>
              <w:numPr>
                <w:ilvl w:val="0"/>
                <w:numId w:val="17"/>
              </w:numPr>
              <w:ind w:left="317"/>
              <w:jc w:val="left"/>
            </w:pPr>
            <w:r w:rsidRPr="00473FFE">
              <w:rPr>
                <w:position w:val="-14"/>
              </w:rPr>
              <w:object w:dxaOrig="300" w:dyaOrig="360">
                <v:shape id="_x0000_i1027" type="#_x0000_t75" style="width:15.05pt;height:18.4pt" o:ole="">
                  <v:imagedata r:id="rId112" o:title=""/>
                </v:shape>
                <o:OLEObject Type="Embed" ProgID="Equation.DSMT4" ShapeID="_x0000_i1027" DrawAspect="Content" ObjectID="_1490449402" r:id="rId113"/>
              </w:object>
            </w:r>
            <w:r>
              <w:t> : face de coupe</w:t>
            </w:r>
          </w:p>
          <w:p w:rsidR="00CE2F3F" w:rsidRDefault="00CE2F3F" w:rsidP="009B6CA9">
            <w:pPr>
              <w:pStyle w:val="Paragraphedeliste"/>
              <w:numPr>
                <w:ilvl w:val="0"/>
                <w:numId w:val="17"/>
              </w:numPr>
              <w:ind w:left="317"/>
              <w:jc w:val="left"/>
            </w:pPr>
            <w:r w:rsidRPr="00473FFE">
              <w:rPr>
                <w:position w:val="-10"/>
              </w:rPr>
              <w:object w:dxaOrig="300" w:dyaOrig="320">
                <v:shape id="_x0000_i1028" type="#_x0000_t75" style="width:15.05pt;height:15.9pt" o:ole="">
                  <v:imagedata r:id="rId114" o:title=""/>
                </v:shape>
                <o:OLEObject Type="Embed" ProgID="Equation.DSMT4" ShapeID="_x0000_i1028" DrawAspect="Content" ObjectID="_1490449403" r:id="rId115"/>
              </w:object>
            </w:r>
            <w:r>
              <w:t> : angle de dépouille</w:t>
            </w:r>
          </w:p>
          <w:p w:rsidR="00CE2F3F" w:rsidRDefault="00CE2F3F" w:rsidP="009B6CA9">
            <w:pPr>
              <w:pStyle w:val="Paragraphedeliste"/>
              <w:numPr>
                <w:ilvl w:val="0"/>
                <w:numId w:val="17"/>
              </w:numPr>
              <w:ind w:left="317"/>
              <w:jc w:val="left"/>
            </w:pPr>
            <w:r w:rsidRPr="00473FFE">
              <w:rPr>
                <w:position w:val="-10"/>
              </w:rPr>
              <w:object w:dxaOrig="260" w:dyaOrig="320">
                <v:shape id="_x0000_i1029" type="#_x0000_t75" style="width:12.55pt;height:15.9pt" o:ole="">
                  <v:imagedata r:id="rId116" o:title=""/>
                </v:shape>
                <o:OLEObject Type="Embed" ProgID="Equation.DSMT4" ShapeID="_x0000_i1029" DrawAspect="Content" ObjectID="_1490449404" r:id="rId117"/>
              </w:object>
            </w:r>
            <w:r>
              <w:t> : angle de taillant</w:t>
            </w:r>
          </w:p>
          <w:p w:rsidR="00CE2F3F" w:rsidRDefault="00CE2F3F" w:rsidP="009B6CA9">
            <w:pPr>
              <w:pStyle w:val="Paragraphedeliste"/>
              <w:numPr>
                <w:ilvl w:val="0"/>
                <w:numId w:val="17"/>
              </w:numPr>
              <w:ind w:left="317"/>
              <w:jc w:val="left"/>
            </w:pPr>
            <w:r w:rsidRPr="00473FFE">
              <w:rPr>
                <w:position w:val="-10"/>
              </w:rPr>
              <w:object w:dxaOrig="260" w:dyaOrig="320">
                <v:shape id="_x0000_i1030" type="#_x0000_t75" style="width:12.55pt;height:15.9pt" o:ole="">
                  <v:imagedata r:id="rId118" o:title=""/>
                </v:shape>
                <o:OLEObject Type="Embed" ProgID="Equation.DSMT4" ShapeID="_x0000_i1030" DrawAspect="Content" ObjectID="_1490449405" r:id="rId119"/>
              </w:object>
            </w:r>
            <w:r>
              <w:t> : angle de coupe</w:t>
            </w:r>
          </w:p>
        </w:tc>
      </w:tr>
    </w:tbl>
    <w:p w:rsidR="00CE2F3F" w:rsidRPr="00CE2F3F" w:rsidRDefault="00CE2F3F" w:rsidP="00CE2F3F"/>
    <w:p w:rsidR="00F4605D" w:rsidRDefault="00F4605D" w:rsidP="00F4605D">
      <w:pPr>
        <w:pStyle w:val="Titre3"/>
      </w:pPr>
      <w:r>
        <w:t>Principe de formation du copeau</w:t>
      </w:r>
    </w:p>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F4605D" w:rsidTr="00F4605D">
        <w:tc>
          <w:tcPr>
            <w:tcW w:w="5173" w:type="dxa"/>
            <w:vAlign w:val="center"/>
          </w:tcPr>
          <w:p w:rsidR="00F4605D" w:rsidRDefault="00F4605D" w:rsidP="00F4605D">
            <w:pPr>
              <w:jc w:val="center"/>
            </w:pPr>
            <w:r>
              <w:rPr>
                <w:noProof/>
                <w:lang w:eastAsia="fr-FR"/>
              </w:rPr>
              <w:drawing>
                <wp:inline distT="0" distB="0" distL="0" distR="0" wp14:anchorId="0CFBE45E" wp14:editId="3674AF02">
                  <wp:extent cx="2445488" cy="1512341"/>
                  <wp:effectExtent l="0" t="0" r="0" b="0"/>
                  <wp:docPr id="11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print">
                            <a:lum bright="6000"/>
                            <a:grayscl/>
                          </a:blip>
                          <a:srcRect/>
                          <a:stretch>
                            <a:fillRect/>
                          </a:stretch>
                        </pic:blipFill>
                        <pic:spPr bwMode="auto">
                          <a:xfrm>
                            <a:off x="0" y="0"/>
                            <a:ext cx="2449611" cy="1514890"/>
                          </a:xfrm>
                          <a:prstGeom prst="rect">
                            <a:avLst/>
                          </a:prstGeom>
                          <a:noFill/>
                          <a:ln w="9525">
                            <a:noFill/>
                            <a:miter lim="800000"/>
                            <a:headEnd/>
                            <a:tailEnd/>
                          </a:ln>
                        </pic:spPr>
                      </pic:pic>
                    </a:graphicData>
                  </a:graphic>
                </wp:inline>
              </w:drawing>
            </w:r>
          </w:p>
        </w:tc>
        <w:tc>
          <w:tcPr>
            <w:tcW w:w="5173" w:type="dxa"/>
            <w:vAlign w:val="center"/>
          </w:tcPr>
          <w:p w:rsidR="00F4605D" w:rsidRDefault="00F4605D" w:rsidP="00F4605D">
            <w:pPr>
              <w:jc w:val="center"/>
            </w:pPr>
            <w:r>
              <w:rPr>
                <w:noProof/>
                <w:lang w:eastAsia="fr-FR"/>
              </w:rPr>
              <w:drawing>
                <wp:inline distT="0" distB="0" distL="0" distR="0" wp14:anchorId="356AB6CB" wp14:editId="59F36622">
                  <wp:extent cx="2827211" cy="1158948"/>
                  <wp:effectExtent l="0" t="0" r="0" b="3175"/>
                  <wp:docPr id="110" name="Image 42" descr="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c1"/>
                          <pic:cNvPicPr>
                            <a:picLocks noChangeAspect="1" noChangeArrowheads="1"/>
                          </pic:cNvPicPr>
                        </pic:nvPicPr>
                        <pic:blipFill>
                          <a:blip r:embed="rId121" cstate="print">
                            <a:lum bright="6000"/>
                          </a:blip>
                          <a:srcRect/>
                          <a:stretch>
                            <a:fillRect/>
                          </a:stretch>
                        </pic:blipFill>
                        <pic:spPr bwMode="auto">
                          <a:xfrm>
                            <a:off x="0" y="0"/>
                            <a:ext cx="2838152" cy="1163433"/>
                          </a:xfrm>
                          <a:prstGeom prst="rect">
                            <a:avLst/>
                          </a:prstGeom>
                          <a:noFill/>
                          <a:ln w="9525">
                            <a:noFill/>
                            <a:miter lim="800000"/>
                            <a:headEnd/>
                            <a:tailEnd/>
                          </a:ln>
                        </pic:spPr>
                      </pic:pic>
                    </a:graphicData>
                  </a:graphic>
                </wp:inline>
              </w:drawing>
            </w:r>
          </w:p>
        </w:tc>
      </w:tr>
    </w:tbl>
    <w:p w:rsidR="00F4605D" w:rsidRDefault="00F4605D" w:rsidP="00F4605D"/>
    <w:p w:rsidR="006E6439" w:rsidRPr="00F4605D" w:rsidRDefault="006E6439" w:rsidP="00F4605D"/>
    <w:p w:rsidR="006E6439" w:rsidRDefault="006E6439" w:rsidP="00F4605D">
      <w:pPr>
        <w:pStyle w:val="Titre3"/>
      </w:pPr>
      <w:r>
        <w:t>Mécanismes d’usure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3292"/>
      </w:tblGrid>
      <w:tr w:rsidR="008A61A4" w:rsidTr="008A61A4">
        <w:tc>
          <w:tcPr>
            <w:tcW w:w="7054" w:type="dxa"/>
            <w:vAlign w:val="center"/>
          </w:tcPr>
          <w:p w:rsidR="008A61A4" w:rsidRDefault="008A61A4" w:rsidP="008A61A4">
            <w:pPr>
              <w:jc w:val="left"/>
            </w:pPr>
            <w:r>
              <w:lastRenderedPageBreak/>
              <w:t xml:space="preserve">Les principaux mécanismes d’usure des outils sont l’usure en cratère et l’usure en dépouille. Dans le cadre de l’usure en cratère, le copeau vient frotter sur la face de coupe créant au cours du temps un cratère qui va entrainer la casse de l’outil. </w:t>
            </w:r>
          </w:p>
          <w:p w:rsidR="008A61A4" w:rsidRDefault="008A61A4" w:rsidP="008A61A4">
            <w:pPr>
              <w:jc w:val="left"/>
            </w:pPr>
            <w:r>
              <w:t xml:space="preserve">L’usure en dépouille a lieu sur la face de dépouille. Le frottement du copeau sur cette surface va provoquer son affaissement puis sa ruine </w:t>
            </w:r>
          </w:p>
        </w:tc>
        <w:tc>
          <w:tcPr>
            <w:tcW w:w="3292" w:type="dxa"/>
            <w:vAlign w:val="center"/>
          </w:tcPr>
          <w:p w:rsidR="008A61A4" w:rsidRDefault="008A61A4" w:rsidP="008A61A4">
            <w:pPr>
              <w:jc w:val="center"/>
            </w:pPr>
            <w:r>
              <w:rPr>
                <w:noProof/>
                <w:lang w:eastAsia="fr-FR"/>
              </w:rPr>
              <w:drawing>
                <wp:inline distT="0" distB="0" distL="0" distR="0" wp14:anchorId="16B377F1" wp14:editId="7E0D164A">
                  <wp:extent cx="1431451" cy="1446027"/>
                  <wp:effectExtent l="0" t="0" r="0" b="190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31356" cy="1445931"/>
                          </a:xfrm>
                          <a:prstGeom prst="rect">
                            <a:avLst/>
                          </a:prstGeom>
                          <a:noFill/>
                          <a:ln>
                            <a:noFill/>
                          </a:ln>
                        </pic:spPr>
                      </pic:pic>
                    </a:graphicData>
                  </a:graphic>
                </wp:inline>
              </w:drawing>
            </w:r>
          </w:p>
        </w:tc>
      </w:tr>
    </w:tbl>
    <w:p w:rsidR="008A61A4" w:rsidRPr="008A61A4" w:rsidRDefault="008A61A4" w:rsidP="008A61A4"/>
    <w:p w:rsidR="006E6439" w:rsidRPr="006E6439" w:rsidRDefault="006E6439" w:rsidP="006E6439"/>
    <w:p w:rsidR="00CE2F3F" w:rsidRDefault="00F4605D" w:rsidP="00F4605D">
      <w:pPr>
        <w:pStyle w:val="Titre3"/>
      </w:pPr>
      <w:r>
        <w:t>Puissance de coupe</w:t>
      </w:r>
    </w:p>
    <w:p w:rsidR="00F4605D" w:rsidRDefault="00F4605D" w:rsidP="00F4605D"/>
    <w:tbl>
      <w:tblPr>
        <w:tblStyle w:val="Grilledutableau"/>
        <w:tblW w:w="0" w:type="auto"/>
        <w:tblLook w:val="04A0" w:firstRow="1" w:lastRow="0" w:firstColumn="1" w:lastColumn="0" w:noHBand="0" w:noVBand="1"/>
      </w:tblPr>
      <w:tblGrid>
        <w:gridCol w:w="3794"/>
        <w:gridCol w:w="6552"/>
      </w:tblGrid>
      <w:tr w:rsidR="00F4605D" w:rsidTr="00F4605D">
        <w:tc>
          <w:tcPr>
            <w:tcW w:w="3794" w:type="dxa"/>
            <w:vAlign w:val="center"/>
          </w:tcPr>
          <w:p w:rsidR="00F4605D" w:rsidRDefault="00F4605D" w:rsidP="00F4605D">
            <w:pPr>
              <w:jc w:val="center"/>
            </w:pPr>
            <w:r>
              <w:rPr>
                <w:noProof/>
                <w:lang w:eastAsia="fr-FR"/>
              </w:rPr>
              <w:drawing>
                <wp:inline distT="0" distB="0" distL="0" distR="0" wp14:anchorId="73966088" wp14:editId="6B024846">
                  <wp:extent cx="2126512" cy="1517694"/>
                  <wp:effectExtent l="0" t="0" r="7620" b="6350"/>
                  <wp:docPr id="112" name="Image 4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
                          <pic:cNvPicPr>
                            <a:picLocks noChangeAspect="1" noChangeArrowheads="1"/>
                          </pic:cNvPicPr>
                        </pic:nvPicPr>
                        <pic:blipFill>
                          <a:blip r:embed="rId123" cstate="print"/>
                          <a:srcRect/>
                          <a:stretch>
                            <a:fillRect/>
                          </a:stretch>
                        </pic:blipFill>
                        <pic:spPr bwMode="auto">
                          <a:xfrm>
                            <a:off x="0" y="0"/>
                            <a:ext cx="2136107" cy="1524542"/>
                          </a:xfrm>
                          <a:prstGeom prst="rect">
                            <a:avLst/>
                          </a:prstGeom>
                          <a:noFill/>
                          <a:ln w="9525">
                            <a:noFill/>
                            <a:miter lim="800000"/>
                            <a:headEnd/>
                            <a:tailEnd/>
                          </a:ln>
                        </pic:spPr>
                      </pic:pic>
                    </a:graphicData>
                  </a:graphic>
                </wp:inline>
              </w:drawing>
            </w:r>
          </w:p>
        </w:tc>
        <w:tc>
          <w:tcPr>
            <w:tcW w:w="6552" w:type="dxa"/>
          </w:tcPr>
          <w:p w:rsidR="00F4605D" w:rsidRDefault="00F4605D" w:rsidP="00F4605D">
            <w:r>
              <w:t xml:space="preserve">Méthode : </w:t>
            </w:r>
          </w:p>
          <w:p w:rsidR="00F4605D" w:rsidRDefault="00F4605D" w:rsidP="009B6CA9">
            <w:pPr>
              <w:pStyle w:val="Paragraphedeliste"/>
              <w:numPr>
                <w:ilvl w:val="0"/>
                <w:numId w:val="18"/>
              </w:numPr>
            </w:pPr>
            <w:r>
              <w:t xml:space="preserve">Dans le cadre du tournage faire un dessin avec écriture du torseur des efforts. </w:t>
            </w:r>
          </w:p>
          <w:p w:rsidR="00F4605D" w:rsidRDefault="00F4605D" w:rsidP="009B6CA9">
            <w:pPr>
              <w:pStyle w:val="Paragraphedeliste"/>
              <w:numPr>
                <w:ilvl w:val="0"/>
                <w:numId w:val="18"/>
              </w:numPr>
            </w:pPr>
            <w:r>
              <w:t xml:space="preserve">Exprimer la puissance à l’aide du </w:t>
            </w:r>
            <w:proofErr w:type="spellStart"/>
            <w:r>
              <w:t>comoment</w:t>
            </w:r>
            <w:proofErr w:type="spellEnd"/>
            <w:r>
              <w:t xml:space="preserve"> du torseur des efforts et du torseur cinématique.</w:t>
            </w:r>
          </w:p>
          <w:p w:rsidR="00F4605D" w:rsidRDefault="00F4605D" w:rsidP="009B6CA9">
            <w:pPr>
              <w:pStyle w:val="Paragraphedeliste"/>
              <w:numPr>
                <w:ilvl w:val="0"/>
                <w:numId w:val="18"/>
              </w:numPr>
            </w:pPr>
            <w:r>
              <w:t xml:space="preserve">Montrer </w:t>
            </w:r>
            <w:proofErr w:type="gramStart"/>
            <w:r>
              <w:t xml:space="preserve">que </w:t>
            </w:r>
            <w:proofErr w:type="gramEnd"/>
            <w:r w:rsidRPr="00473FFE">
              <w:rPr>
                <w:position w:val="-14"/>
              </w:rPr>
              <w:object w:dxaOrig="940" w:dyaOrig="360">
                <v:shape id="_x0000_i1031" type="#_x0000_t75" style="width:46.9pt;height:18.4pt" o:ole="">
                  <v:imagedata r:id="rId124" o:title=""/>
                </v:shape>
                <o:OLEObject Type="Embed" ProgID="Equation.DSMT4" ShapeID="_x0000_i1031" DrawAspect="Content" ObjectID="_1490449406" r:id="rId125"/>
              </w:object>
            </w:r>
            <w:r>
              <w:t>.</w:t>
            </w:r>
          </w:p>
          <w:p w:rsidR="00F4605D" w:rsidRDefault="00F4605D" w:rsidP="009B6CA9">
            <w:pPr>
              <w:numPr>
                <w:ilvl w:val="0"/>
                <w:numId w:val="19"/>
              </w:numPr>
              <w:jc w:val="left"/>
            </w:pPr>
            <w:r w:rsidRPr="00473FFE">
              <w:rPr>
                <w:position w:val="-14"/>
              </w:rPr>
              <w:object w:dxaOrig="220" w:dyaOrig="360">
                <v:shape id="_x0000_i1032" type="#_x0000_t75" style="width:10.9pt;height:18.4pt" o:ole="">
                  <v:imagedata r:id="rId126" o:title=""/>
                </v:shape>
                <o:OLEObject Type="Embed" ProgID="Equation.DSMT4" ShapeID="_x0000_i1032" DrawAspect="Content" ObjectID="_1490449407" r:id="rId127"/>
              </w:object>
            </w:r>
            <w:r>
              <w:t xml:space="preserve"> effort </w:t>
            </w:r>
            <w:r>
              <w:t>dû</w:t>
            </w:r>
            <w:r>
              <w:t xml:space="preserve"> à la  pénétration</w:t>
            </w:r>
          </w:p>
          <w:p w:rsidR="00F4605D" w:rsidRDefault="00F4605D" w:rsidP="009B6CA9">
            <w:pPr>
              <w:numPr>
                <w:ilvl w:val="0"/>
                <w:numId w:val="19"/>
              </w:numPr>
              <w:jc w:val="left"/>
            </w:pPr>
            <w:r w:rsidRPr="00473FFE">
              <w:rPr>
                <w:position w:val="-10"/>
              </w:rPr>
              <w:object w:dxaOrig="200" w:dyaOrig="320">
                <v:shape id="_x0000_i1033" type="#_x0000_t75" style="width:10.05pt;height:15.9pt" o:ole="">
                  <v:imagedata r:id="rId128" o:title=""/>
                </v:shape>
                <o:OLEObject Type="Embed" ProgID="Equation.DSMT4" ShapeID="_x0000_i1033" DrawAspect="Content" ObjectID="_1490449408" r:id="rId129"/>
              </w:object>
            </w:r>
            <w:r>
              <w:t xml:space="preserve"> effort </w:t>
            </w:r>
            <w:r>
              <w:t>dû</w:t>
            </w:r>
            <w:r>
              <w:t xml:space="preserve"> à l’avance</w:t>
            </w:r>
          </w:p>
          <w:p w:rsidR="00F4605D" w:rsidRDefault="00F4605D" w:rsidP="009B6CA9">
            <w:pPr>
              <w:numPr>
                <w:ilvl w:val="0"/>
                <w:numId w:val="19"/>
              </w:numPr>
              <w:jc w:val="left"/>
            </w:pPr>
            <w:r w:rsidRPr="00473FFE">
              <w:rPr>
                <w:position w:val="-10"/>
              </w:rPr>
              <w:object w:dxaOrig="220" w:dyaOrig="320">
                <v:shape id="_x0000_i1034" type="#_x0000_t75" style="width:10.9pt;height:15.9pt" o:ole="">
                  <v:imagedata r:id="rId130" o:title=""/>
                </v:shape>
                <o:OLEObject Type="Embed" ProgID="Equation.DSMT4" ShapeID="_x0000_i1034" DrawAspect="Content" ObjectID="_1490449409" r:id="rId131"/>
              </w:object>
            </w:r>
            <w:r>
              <w:t xml:space="preserve"> effort </w:t>
            </w:r>
            <w:r>
              <w:t>dû</w:t>
            </w:r>
            <w:r>
              <w:t xml:space="preserve"> à la coupe</w:t>
            </w:r>
          </w:p>
          <w:p w:rsidR="00F4605D" w:rsidRDefault="00F4605D" w:rsidP="009B6CA9">
            <w:pPr>
              <w:pStyle w:val="Paragraphedeliste"/>
              <w:numPr>
                <w:ilvl w:val="0"/>
                <w:numId w:val="18"/>
              </w:numPr>
            </w:pPr>
            <w:r>
              <w:t xml:space="preserve">Faire intervenir la notion de rendement : </w:t>
            </w:r>
          </w:p>
          <w:p w:rsidR="00F4605D" w:rsidRDefault="00F4605D" w:rsidP="00F4605D">
            <w:pPr>
              <w:jc w:val="center"/>
            </w:pPr>
            <w:r w:rsidRPr="00473FFE">
              <w:rPr>
                <w:position w:val="-28"/>
              </w:rPr>
              <w:object w:dxaOrig="2480" w:dyaOrig="639">
                <v:shape id="_x0000_i1035" type="#_x0000_t75" style="width:123.9pt;height:32.65pt" o:ole="">
                  <v:imagedata r:id="rId132" o:title=""/>
                </v:shape>
                <o:OLEObject Type="Embed" ProgID="Equation.DSMT4" ShapeID="_x0000_i1035" DrawAspect="Content" ObjectID="_1490449410" r:id="rId133"/>
              </w:object>
            </w:r>
          </w:p>
          <w:p w:rsidR="00F4605D" w:rsidRDefault="00F4605D" w:rsidP="009B6CA9">
            <w:pPr>
              <w:pStyle w:val="Paragraphedeliste"/>
              <w:numPr>
                <w:ilvl w:val="0"/>
                <w:numId w:val="18"/>
              </w:numPr>
            </w:pPr>
            <w:r>
              <w:t xml:space="preserve">Définir la pression spécifique de coupe : </w:t>
            </w:r>
          </w:p>
          <w:p w:rsidR="00F4605D" w:rsidRDefault="00F4605D" w:rsidP="00F4605D">
            <w:pPr>
              <w:jc w:val="center"/>
            </w:pPr>
            <w:r w:rsidRPr="00473FFE">
              <w:rPr>
                <w:position w:val="-28"/>
              </w:rPr>
              <w:object w:dxaOrig="2439" w:dyaOrig="639">
                <v:shape id="_x0000_i1036" type="#_x0000_t75" style="width:122.25pt;height:32.65pt" o:ole="">
                  <v:imagedata r:id="rId134" o:title=""/>
                </v:shape>
                <o:OLEObject Type="Embed" ProgID="Equation.DSMT4" ShapeID="_x0000_i1036" DrawAspect="Content" ObjectID="_1490449411" r:id="rId135"/>
              </w:object>
            </w:r>
          </w:p>
        </w:tc>
      </w:tr>
    </w:tbl>
    <w:p w:rsidR="00F4605D" w:rsidRDefault="00F4605D" w:rsidP="00F4605D">
      <w:pPr>
        <w:jc w:val="center"/>
      </w:pPr>
    </w:p>
    <w:p w:rsidR="00F4605D" w:rsidRDefault="00F4605D" w:rsidP="00F4605D"/>
    <w:p w:rsidR="00F4605D" w:rsidRDefault="00F4605D" w:rsidP="00F4605D"/>
    <w:p w:rsidR="00F4605D" w:rsidRPr="00F4605D" w:rsidRDefault="008A61A4" w:rsidP="00F4605D">
      <w:r>
        <w:rPr>
          <w:noProof/>
          <w:lang w:eastAsia="fr-FR"/>
        </w:rPr>
        <w:drawing>
          <wp:inline distT="0" distB="0" distL="0" distR="0" wp14:anchorId="0714C6A2" wp14:editId="4314F49E">
            <wp:extent cx="3833495" cy="1195705"/>
            <wp:effectExtent l="0" t="0" r="0" b="4445"/>
            <wp:docPr id="114" name="Imag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
                    <pic:cNvPicPr>
                      <a:picLocks noChangeAspect="1" noChangeArrowheads="1"/>
                    </pic:cNvPicPr>
                  </pic:nvPicPr>
                  <pic:blipFill>
                    <a:blip r:embed="rId136" cstate="print">
                      <a:lum bright="6000"/>
                      <a:extLst>
                        <a:ext uri="{28A0092B-C50C-407E-A947-70E740481C1C}">
                          <a14:useLocalDpi xmlns:a14="http://schemas.microsoft.com/office/drawing/2010/main" val="0"/>
                        </a:ext>
                      </a:extLst>
                    </a:blip>
                    <a:srcRect/>
                    <a:stretch>
                      <a:fillRect/>
                    </a:stretch>
                  </pic:blipFill>
                  <pic:spPr bwMode="auto">
                    <a:xfrm>
                      <a:off x="0" y="0"/>
                      <a:ext cx="3833495" cy="1195705"/>
                    </a:xfrm>
                    <a:prstGeom prst="rect">
                      <a:avLst/>
                    </a:prstGeom>
                    <a:noFill/>
                    <a:ln w="9525">
                      <a:noFill/>
                      <a:miter lim="800000"/>
                      <a:headEnd/>
                      <a:tailEnd/>
                    </a:ln>
                  </pic:spPr>
                </pic:pic>
              </a:graphicData>
            </a:graphic>
          </wp:inline>
        </w:drawing>
      </w:r>
    </w:p>
    <w:p w:rsidR="00CE2F3F" w:rsidRDefault="00CE2F3F" w:rsidP="008D5E6D"/>
    <w:p w:rsidR="008A61A4" w:rsidRDefault="008A61A4" w:rsidP="008D5E6D"/>
    <w:p w:rsidR="008A61A4" w:rsidRDefault="008A61A4" w:rsidP="008A61A4">
      <w:pPr>
        <w:pStyle w:val="Titre4"/>
      </w:pPr>
      <w:r>
        <w:t>Puissance de coupe en tournage</w:t>
      </w:r>
    </w:p>
    <w:p w:rsidR="008A61A4" w:rsidRDefault="008A61A4" w:rsidP="008A61A4">
      <w:pPr>
        <w:pStyle w:val="Titre4"/>
      </w:pPr>
      <w:r>
        <w:t>Puissance de coupe en fraisage</w:t>
      </w:r>
    </w:p>
    <w:p w:rsidR="008A61A4" w:rsidRPr="008A61A4" w:rsidRDefault="008A61A4" w:rsidP="008A61A4">
      <w:pPr>
        <w:pStyle w:val="Titre4"/>
      </w:pPr>
      <w:r>
        <w:t>Puissance de coupe en perçage</w:t>
      </w:r>
      <w:bookmarkStart w:id="22" w:name="_GoBack"/>
      <w:bookmarkEnd w:id="22"/>
    </w:p>
    <w:p w:rsidR="00CE2F3F" w:rsidRDefault="00CE2F3F" w:rsidP="008D5E6D"/>
    <w:p w:rsidR="008D5E6D" w:rsidRDefault="008D5E6D" w:rsidP="008D5E6D">
      <w:pPr>
        <w:pStyle w:val="Titre2"/>
      </w:pPr>
      <w:bookmarkStart w:id="23" w:name="_Toc416704509"/>
      <w:r>
        <w:t>Usinage à commandes numériques</w:t>
      </w:r>
      <w:bookmarkEnd w:id="23"/>
    </w:p>
    <w:p w:rsidR="00A545DC" w:rsidRPr="00A545DC" w:rsidRDefault="00A545DC" w:rsidP="00A545DC"/>
    <w:p w:rsidR="008D5E6D" w:rsidRDefault="00F326FD" w:rsidP="00F326FD">
      <w:pPr>
        <w:jc w:val="center"/>
      </w:pPr>
      <w:r>
        <w:rPr>
          <w:noProof/>
          <w:lang w:eastAsia="fr-FR"/>
        </w:rPr>
        <w:lastRenderedPageBreak/>
        <w:drawing>
          <wp:inline distT="0" distB="0" distL="0" distR="0" wp14:anchorId="7198BD70" wp14:editId="0BA866CE">
            <wp:extent cx="5986130" cy="1730500"/>
            <wp:effectExtent l="0" t="0" r="0" b="31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92337" cy="1732294"/>
                    </a:xfrm>
                    <a:prstGeom prst="rect">
                      <a:avLst/>
                    </a:prstGeom>
                    <a:noFill/>
                  </pic:spPr>
                </pic:pic>
              </a:graphicData>
            </a:graphic>
          </wp:inline>
        </w:drawing>
      </w:r>
    </w:p>
    <w:p w:rsidR="00F326FD" w:rsidRDefault="00F326FD" w:rsidP="008D5E6D"/>
    <w:p w:rsidR="00F326FD" w:rsidRDefault="00F326FD" w:rsidP="008D5E6D"/>
    <w:p w:rsidR="00F326FD" w:rsidRDefault="00F326FD" w:rsidP="00F326FD">
      <w:pPr>
        <w:jc w:val="center"/>
      </w:pPr>
      <w:r>
        <w:rPr>
          <w:noProof/>
          <w:lang w:eastAsia="fr-FR"/>
        </w:rPr>
        <w:drawing>
          <wp:inline distT="0" distB="0" distL="0" distR="0" wp14:anchorId="567C9CB7" wp14:editId="0594F4F2">
            <wp:extent cx="6220046" cy="1638009"/>
            <wp:effectExtent l="0" t="0" r="0"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38042" cy="1642748"/>
                    </a:xfrm>
                    <a:prstGeom prst="rect">
                      <a:avLst/>
                    </a:prstGeom>
                    <a:noFill/>
                  </pic:spPr>
                </pic:pic>
              </a:graphicData>
            </a:graphic>
          </wp:inline>
        </w:drawing>
      </w:r>
    </w:p>
    <w:p w:rsidR="00F326FD" w:rsidRDefault="00F326FD" w:rsidP="008D5E6D"/>
    <w:p w:rsidR="00F326FD" w:rsidRDefault="00F326FD" w:rsidP="008D5E6D"/>
    <w:p w:rsidR="008D5E6D" w:rsidRDefault="00D90076" w:rsidP="00D90076">
      <w:pPr>
        <w:pStyle w:val="Titre2"/>
      </w:pPr>
      <w:bookmarkStart w:id="24" w:name="_Toc416704510"/>
      <w:r>
        <w:t>Les autres procédés de finition</w:t>
      </w:r>
      <w:bookmarkEnd w:id="24"/>
    </w:p>
    <w:p w:rsidR="00A545DC" w:rsidRDefault="00A545DC" w:rsidP="009B6CA9">
      <w:pPr>
        <w:pStyle w:val="Titre3"/>
        <w:numPr>
          <w:ilvl w:val="0"/>
          <w:numId w:val="15"/>
        </w:numPr>
      </w:pPr>
      <w:bookmarkStart w:id="25" w:name="_Toc416704511"/>
      <w:r>
        <w:t>Usinage à grande vitesse (UGV)</w:t>
      </w:r>
      <w:bookmarkEnd w:id="25"/>
    </w:p>
    <w:p w:rsidR="00A545DC" w:rsidRDefault="00A545DC" w:rsidP="00A545DC"/>
    <w:p w:rsidR="00CE5C78" w:rsidRDefault="00CE5C78" w:rsidP="00CE5C78">
      <w:pPr>
        <w:pStyle w:val="Titre3"/>
      </w:pPr>
      <w:bookmarkStart w:id="26" w:name="_Toc416704512"/>
      <w:r>
        <w:t>Taille des engrenages</w:t>
      </w:r>
      <w:bookmarkEnd w:id="26"/>
    </w:p>
    <w:p w:rsidR="00CE5C78" w:rsidRPr="00A545DC" w:rsidRDefault="00CE5C78" w:rsidP="00A545DC"/>
    <w:p w:rsidR="00D90076" w:rsidRDefault="00D90076" w:rsidP="009B6CA9">
      <w:pPr>
        <w:pStyle w:val="Titre3"/>
        <w:numPr>
          <w:ilvl w:val="0"/>
          <w:numId w:val="15"/>
        </w:numPr>
      </w:pPr>
      <w:bookmarkStart w:id="27" w:name="_Toc416704513"/>
      <w:r>
        <w:t>L’électro érosion</w:t>
      </w:r>
      <w:bookmarkEnd w:id="27"/>
    </w:p>
    <w:p w:rsidR="00D90076" w:rsidRDefault="00D90076" w:rsidP="00D90076"/>
    <w:p w:rsidR="00D90076" w:rsidRDefault="00D90076" w:rsidP="00D90076">
      <w:pPr>
        <w:pStyle w:val="Titre3"/>
      </w:pPr>
      <w:bookmarkStart w:id="28" w:name="_Toc416704514"/>
      <w:r>
        <w:t>La rectification</w:t>
      </w:r>
      <w:bookmarkEnd w:id="28"/>
    </w:p>
    <w:p w:rsidR="00D90076" w:rsidRDefault="00D90076" w:rsidP="00D90076"/>
    <w:p w:rsidR="00D90076" w:rsidRDefault="00D90076" w:rsidP="00D90076">
      <w:pPr>
        <w:pStyle w:val="Titre3"/>
      </w:pPr>
      <w:bookmarkStart w:id="29" w:name="_Toc416704515"/>
      <w:r>
        <w:t>Le polissage</w:t>
      </w:r>
      <w:bookmarkEnd w:id="29"/>
    </w:p>
    <w:p w:rsidR="00D90076" w:rsidRDefault="00D90076" w:rsidP="00D90076"/>
    <w:p w:rsidR="00D90076" w:rsidRDefault="00D90076" w:rsidP="00D90076">
      <w:pPr>
        <w:pStyle w:val="Titre3"/>
      </w:pPr>
      <w:bookmarkStart w:id="30" w:name="_Toc416704516"/>
      <w:r>
        <w:t>Le rodage</w:t>
      </w:r>
      <w:bookmarkEnd w:id="30"/>
    </w:p>
    <w:p w:rsidR="00D90076" w:rsidRDefault="00D90076" w:rsidP="00D90076"/>
    <w:p w:rsidR="008D5E6D" w:rsidRPr="008D5E6D" w:rsidRDefault="008D5E6D" w:rsidP="008D5E6D"/>
    <w:sectPr w:rsidR="008D5E6D" w:rsidRPr="008D5E6D" w:rsidSect="00DE736B">
      <w:headerReference w:type="even" r:id="rId139"/>
      <w:headerReference w:type="default" r:id="rId140"/>
      <w:footerReference w:type="even" r:id="rId141"/>
      <w:footerReference w:type="default" r:id="rId142"/>
      <w:headerReference w:type="first" r:id="rId143"/>
      <w:footerReference w:type="first" r:id="rId144"/>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6CA9" w:rsidRPr="00DC02BB" w:rsidRDefault="009B6CA9">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9B6CA9" w:rsidRPr="00DC02BB" w:rsidRDefault="009B6CA9">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F3F" w:rsidRDefault="00CE2F3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F3F" w:rsidRPr="00245FC4" w:rsidRDefault="00CE2F3F" w:rsidP="00DA6248">
    <w:pPr>
      <w:pStyle w:val="Pieddepage"/>
      <w:pBdr>
        <w:top w:val="single" w:sz="4" w:space="1" w:color="auto"/>
      </w:pBdr>
      <w:rPr>
        <w:rFonts w:eastAsiaTheme="minorHAnsi" w:cs="Calibri"/>
        <w:sz w:val="16"/>
        <w:szCs w:val="16"/>
      </w:rPr>
    </w:pPr>
    <w:fldSimple w:instr=" FILENAME  \* MERGEFORMAT ">
      <w:r w:rsidRPr="00E3162C">
        <w:rPr>
          <w:rFonts w:eastAsiaTheme="minorHAnsi" w:cs="Calibri"/>
          <w:noProof/>
          <w:sz w:val="16"/>
          <w:szCs w:val="16"/>
        </w:rPr>
        <w:t>07_Rea</w:t>
      </w:r>
      <w:r w:rsidRPr="00E3162C">
        <w:rPr>
          <w:noProof/>
          <w:sz w:val="16"/>
          <w:szCs w:val="16"/>
        </w:rPr>
        <w:t>_03_ProcedesUsinage_Cours.docx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8A61A4">
      <w:rPr>
        <w:rFonts w:eastAsiaTheme="minorHAnsi" w:cs="Calibri"/>
        <w:b/>
        <w:noProof/>
        <w:sz w:val="16"/>
        <w:szCs w:val="16"/>
      </w:rPr>
      <w:t>14</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8A61A4" w:rsidRPr="008A61A4">
        <w:rPr>
          <w:rFonts w:eastAsiaTheme="minorHAnsi" w:cs="Calibri"/>
          <w:b/>
          <w:noProof/>
          <w:sz w:val="16"/>
          <w:szCs w:val="16"/>
        </w:rPr>
        <w:t>15</w:t>
      </w:r>
    </w:fldSimple>
  </w:p>
  <w:p w:rsidR="00CE2F3F" w:rsidRPr="00671D30" w:rsidRDefault="00CE2F3F"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CE2F3F" w:rsidRDefault="00CE2F3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F3F" w:rsidRDefault="00CE2F3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6CA9" w:rsidRPr="00DC02BB" w:rsidRDefault="009B6CA9">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9B6CA9" w:rsidRPr="00DC02BB" w:rsidRDefault="009B6CA9">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F3F" w:rsidRDefault="00CE2F3F">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CE2F3F" w:rsidTr="00270772">
      <w:tc>
        <w:tcPr>
          <w:tcW w:w="4644" w:type="dxa"/>
        </w:tcPr>
        <w:p w:rsidR="00CE2F3F" w:rsidRDefault="00CE2F3F"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CE2F3F" w:rsidRDefault="00CE2F3F" w:rsidP="00DA6248">
          <w:pPr>
            <w:pStyle w:val="En-tte"/>
            <w:rPr>
              <w:rFonts w:eastAsiaTheme="minorHAnsi" w:cs="Calibri"/>
              <w:i/>
              <w:sz w:val="16"/>
              <w:szCs w:val="16"/>
            </w:rPr>
          </w:pPr>
        </w:p>
      </w:tc>
      <w:tc>
        <w:tcPr>
          <w:tcW w:w="3449" w:type="dxa"/>
          <w:vMerge w:val="restart"/>
          <w:vAlign w:val="center"/>
        </w:tcPr>
        <w:p w:rsidR="00CE2F3F" w:rsidRDefault="00CE2F3F"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4"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CE2F3F" w:rsidTr="00270772">
      <w:tc>
        <w:tcPr>
          <w:tcW w:w="4644" w:type="dxa"/>
        </w:tcPr>
        <w:p w:rsidR="00CE2F3F" w:rsidRDefault="00CE2F3F"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CE2F3F" w:rsidRDefault="00CE2F3F" w:rsidP="00DA6248">
          <w:pPr>
            <w:pStyle w:val="En-tte"/>
            <w:rPr>
              <w:rFonts w:eastAsiaTheme="minorHAnsi" w:cs="Calibri"/>
              <w:i/>
              <w:sz w:val="16"/>
              <w:szCs w:val="16"/>
            </w:rPr>
          </w:pPr>
        </w:p>
      </w:tc>
      <w:tc>
        <w:tcPr>
          <w:tcW w:w="3449" w:type="dxa"/>
          <w:vMerge/>
        </w:tcPr>
        <w:p w:rsidR="00CE2F3F" w:rsidRDefault="00CE2F3F" w:rsidP="00DA6248">
          <w:pPr>
            <w:pStyle w:val="En-tte"/>
            <w:rPr>
              <w:rFonts w:eastAsiaTheme="minorHAnsi" w:cs="Calibri"/>
              <w:i/>
              <w:sz w:val="16"/>
              <w:szCs w:val="16"/>
            </w:rPr>
          </w:pPr>
        </w:p>
      </w:tc>
    </w:tr>
  </w:tbl>
  <w:p w:rsidR="00CE2F3F" w:rsidRDefault="00CE2F3F" w:rsidP="00E82771">
    <w:pPr>
      <w:pStyle w:val="En-tte"/>
      <w:rPr>
        <w:rFonts w:eastAsiaTheme="minorHAnsi" w:cs="Calibri"/>
        <w:i/>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F3F" w:rsidRDefault="00CE2F3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nsid w:val="40E30002"/>
    <w:multiLevelType w:val="hybridMultilevel"/>
    <w:tmpl w:val="F4481DA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22F3BE6"/>
    <w:multiLevelType w:val="hybridMultilevel"/>
    <w:tmpl w:val="3880F3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D487A50"/>
    <w:multiLevelType w:val="hybridMultilevel"/>
    <w:tmpl w:val="4FE477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6D71688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lvlOverride w:ilvl="0">
      <w:startOverride w:val="1"/>
    </w:lvlOverride>
  </w:num>
  <w:num w:numId="2">
    <w:abstractNumId w:val="2"/>
  </w:num>
  <w:num w:numId="3">
    <w:abstractNumId w:val="10"/>
  </w:num>
  <w:num w:numId="4">
    <w:abstractNumId w:val="14"/>
  </w:num>
  <w:num w:numId="5">
    <w:abstractNumId w:val="4"/>
  </w:num>
  <w:num w:numId="6">
    <w:abstractNumId w:val="1"/>
  </w:num>
  <w:num w:numId="7">
    <w:abstractNumId w:val="0"/>
  </w:num>
  <w:num w:numId="8">
    <w:abstractNumId w:val="3"/>
  </w:num>
  <w:num w:numId="9">
    <w:abstractNumId w:val="8"/>
  </w:num>
  <w:num w:numId="10">
    <w:abstractNumId w:val="1"/>
    <w:lvlOverride w:ilvl="0">
      <w:startOverride w:val="1"/>
    </w:lvlOverride>
  </w:num>
  <w:num w:numId="11">
    <w:abstractNumId w:val="5"/>
  </w:num>
  <w:num w:numId="12">
    <w:abstractNumId w:val="13"/>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7"/>
  </w:num>
  <w:num w:numId="18">
    <w:abstractNumId w:val="12"/>
  </w:num>
  <w:num w:numId="19">
    <w:abstractNumId w:val="9"/>
  </w:num>
  <w:num w:numId="20">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859"/>
    <w:rsid w:val="00007A88"/>
    <w:rsid w:val="0001115D"/>
    <w:rsid w:val="000158B1"/>
    <w:rsid w:val="00016C24"/>
    <w:rsid w:val="00035BA3"/>
    <w:rsid w:val="00040E4E"/>
    <w:rsid w:val="000413CB"/>
    <w:rsid w:val="000445E4"/>
    <w:rsid w:val="00044BF0"/>
    <w:rsid w:val="00052E22"/>
    <w:rsid w:val="00053517"/>
    <w:rsid w:val="00060250"/>
    <w:rsid w:val="00060CE9"/>
    <w:rsid w:val="00065930"/>
    <w:rsid w:val="000678A0"/>
    <w:rsid w:val="00067915"/>
    <w:rsid w:val="000719A2"/>
    <w:rsid w:val="000827DC"/>
    <w:rsid w:val="00084B79"/>
    <w:rsid w:val="00084EAF"/>
    <w:rsid w:val="0008649E"/>
    <w:rsid w:val="0009013D"/>
    <w:rsid w:val="0009019F"/>
    <w:rsid w:val="00094F7D"/>
    <w:rsid w:val="0009617C"/>
    <w:rsid w:val="0009643F"/>
    <w:rsid w:val="000A6550"/>
    <w:rsid w:val="000B6F38"/>
    <w:rsid w:val="000C0B93"/>
    <w:rsid w:val="000C26BA"/>
    <w:rsid w:val="000D0D56"/>
    <w:rsid w:val="000E03BA"/>
    <w:rsid w:val="000E3F4F"/>
    <w:rsid w:val="000E5268"/>
    <w:rsid w:val="000F1760"/>
    <w:rsid w:val="000F2C33"/>
    <w:rsid w:val="000F3158"/>
    <w:rsid w:val="000F3E9D"/>
    <w:rsid w:val="00101E66"/>
    <w:rsid w:val="001062F7"/>
    <w:rsid w:val="00106CBE"/>
    <w:rsid w:val="00110002"/>
    <w:rsid w:val="001155DC"/>
    <w:rsid w:val="00116E27"/>
    <w:rsid w:val="00117B42"/>
    <w:rsid w:val="00122251"/>
    <w:rsid w:val="00122CB9"/>
    <w:rsid w:val="00123660"/>
    <w:rsid w:val="001242B6"/>
    <w:rsid w:val="00134CBA"/>
    <w:rsid w:val="0013502E"/>
    <w:rsid w:val="001434AE"/>
    <w:rsid w:val="00154E8A"/>
    <w:rsid w:val="001565D4"/>
    <w:rsid w:val="00157863"/>
    <w:rsid w:val="00157918"/>
    <w:rsid w:val="00162D13"/>
    <w:rsid w:val="00163A43"/>
    <w:rsid w:val="00167E0A"/>
    <w:rsid w:val="00185728"/>
    <w:rsid w:val="00185AC8"/>
    <w:rsid w:val="001943CF"/>
    <w:rsid w:val="001B0EFB"/>
    <w:rsid w:val="001B1CF5"/>
    <w:rsid w:val="001B1D33"/>
    <w:rsid w:val="001B37B9"/>
    <w:rsid w:val="001B7613"/>
    <w:rsid w:val="001C4084"/>
    <w:rsid w:val="001C5812"/>
    <w:rsid w:val="001D3244"/>
    <w:rsid w:val="001D4657"/>
    <w:rsid w:val="001D5C47"/>
    <w:rsid w:val="001E318F"/>
    <w:rsid w:val="001F290E"/>
    <w:rsid w:val="0020043F"/>
    <w:rsid w:val="002053CF"/>
    <w:rsid w:val="0020658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5C29"/>
    <w:rsid w:val="002C7954"/>
    <w:rsid w:val="002D16BD"/>
    <w:rsid w:val="002E24A8"/>
    <w:rsid w:val="002E3294"/>
    <w:rsid w:val="002E381E"/>
    <w:rsid w:val="002E5466"/>
    <w:rsid w:val="002E55C8"/>
    <w:rsid w:val="002E6848"/>
    <w:rsid w:val="002F1628"/>
    <w:rsid w:val="00303214"/>
    <w:rsid w:val="00304163"/>
    <w:rsid w:val="00312493"/>
    <w:rsid w:val="00313C63"/>
    <w:rsid w:val="00320600"/>
    <w:rsid w:val="003312D4"/>
    <w:rsid w:val="00341F73"/>
    <w:rsid w:val="003454D6"/>
    <w:rsid w:val="003456C5"/>
    <w:rsid w:val="00347B41"/>
    <w:rsid w:val="0035288B"/>
    <w:rsid w:val="00354615"/>
    <w:rsid w:val="00355DF6"/>
    <w:rsid w:val="00356DD2"/>
    <w:rsid w:val="00367448"/>
    <w:rsid w:val="00382767"/>
    <w:rsid w:val="00384FDE"/>
    <w:rsid w:val="003935A0"/>
    <w:rsid w:val="003938E3"/>
    <w:rsid w:val="003953F0"/>
    <w:rsid w:val="00396150"/>
    <w:rsid w:val="003A0743"/>
    <w:rsid w:val="003A20AD"/>
    <w:rsid w:val="003C08C3"/>
    <w:rsid w:val="003C32B4"/>
    <w:rsid w:val="003C482A"/>
    <w:rsid w:val="003C62DE"/>
    <w:rsid w:val="003E292E"/>
    <w:rsid w:val="003E296C"/>
    <w:rsid w:val="003E32D0"/>
    <w:rsid w:val="003F33F0"/>
    <w:rsid w:val="003F60C4"/>
    <w:rsid w:val="003F7C5D"/>
    <w:rsid w:val="00403611"/>
    <w:rsid w:val="0041394F"/>
    <w:rsid w:val="00417D01"/>
    <w:rsid w:val="00417FA5"/>
    <w:rsid w:val="0042328C"/>
    <w:rsid w:val="00425897"/>
    <w:rsid w:val="004305BC"/>
    <w:rsid w:val="00432877"/>
    <w:rsid w:val="004340A7"/>
    <w:rsid w:val="00434439"/>
    <w:rsid w:val="0043549C"/>
    <w:rsid w:val="00440446"/>
    <w:rsid w:val="00444713"/>
    <w:rsid w:val="00457769"/>
    <w:rsid w:val="00462212"/>
    <w:rsid w:val="0046790E"/>
    <w:rsid w:val="00475CB4"/>
    <w:rsid w:val="0048341D"/>
    <w:rsid w:val="00484FC0"/>
    <w:rsid w:val="00485860"/>
    <w:rsid w:val="004861F1"/>
    <w:rsid w:val="00493CFC"/>
    <w:rsid w:val="00495BA8"/>
    <w:rsid w:val="004A1BBC"/>
    <w:rsid w:val="004A38AA"/>
    <w:rsid w:val="004A54E0"/>
    <w:rsid w:val="004B2078"/>
    <w:rsid w:val="004B2ACA"/>
    <w:rsid w:val="004B7299"/>
    <w:rsid w:val="004B75BE"/>
    <w:rsid w:val="004C3A7B"/>
    <w:rsid w:val="004C781E"/>
    <w:rsid w:val="004D1283"/>
    <w:rsid w:val="004D5614"/>
    <w:rsid w:val="00501FD2"/>
    <w:rsid w:val="00504C4B"/>
    <w:rsid w:val="00506C9C"/>
    <w:rsid w:val="00517D63"/>
    <w:rsid w:val="00522373"/>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3B2E"/>
    <w:rsid w:val="005C25EA"/>
    <w:rsid w:val="005D2126"/>
    <w:rsid w:val="005E2AB4"/>
    <w:rsid w:val="005E79B1"/>
    <w:rsid w:val="005F448A"/>
    <w:rsid w:val="005F4718"/>
    <w:rsid w:val="005F5CA2"/>
    <w:rsid w:val="00607F01"/>
    <w:rsid w:val="00610CA4"/>
    <w:rsid w:val="00617A95"/>
    <w:rsid w:val="0062310F"/>
    <w:rsid w:val="0062509C"/>
    <w:rsid w:val="006458B4"/>
    <w:rsid w:val="006459F7"/>
    <w:rsid w:val="00660A4F"/>
    <w:rsid w:val="0066773B"/>
    <w:rsid w:val="0067030D"/>
    <w:rsid w:val="00670F66"/>
    <w:rsid w:val="00671D30"/>
    <w:rsid w:val="00684AF1"/>
    <w:rsid w:val="0068574E"/>
    <w:rsid w:val="00692399"/>
    <w:rsid w:val="00692DC7"/>
    <w:rsid w:val="006937C8"/>
    <w:rsid w:val="00695900"/>
    <w:rsid w:val="006A0A8F"/>
    <w:rsid w:val="006A517E"/>
    <w:rsid w:val="006A6A8F"/>
    <w:rsid w:val="006A74DA"/>
    <w:rsid w:val="006B2ACC"/>
    <w:rsid w:val="006B4705"/>
    <w:rsid w:val="006B4A4E"/>
    <w:rsid w:val="006B4AEF"/>
    <w:rsid w:val="006C0F7D"/>
    <w:rsid w:val="006C1107"/>
    <w:rsid w:val="006C4741"/>
    <w:rsid w:val="006C7C3E"/>
    <w:rsid w:val="006D27C9"/>
    <w:rsid w:val="006D2BEA"/>
    <w:rsid w:val="006D2CE5"/>
    <w:rsid w:val="006D5576"/>
    <w:rsid w:val="006E2290"/>
    <w:rsid w:val="006E4F6E"/>
    <w:rsid w:val="006E5624"/>
    <w:rsid w:val="006E6439"/>
    <w:rsid w:val="0070087E"/>
    <w:rsid w:val="007259CF"/>
    <w:rsid w:val="0072623C"/>
    <w:rsid w:val="00730844"/>
    <w:rsid w:val="00732BA1"/>
    <w:rsid w:val="00737CE6"/>
    <w:rsid w:val="0074491B"/>
    <w:rsid w:val="00747A21"/>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25C6"/>
    <w:rsid w:val="00824A38"/>
    <w:rsid w:val="00825D05"/>
    <w:rsid w:val="00830BC9"/>
    <w:rsid w:val="008313E9"/>
    <w:rsid w:val="008339FE"/>
    <w:rsid w:val="00841DFF"/>
    <w:rsid w:val="00862129"/>
    <w:rsid w:val="00870CF1"/>
    <w:rsid w:val="00871C43"/>
    <w:rsid w:val="00872637"/>
    <w:rsid w:val="00875122"/>
    <w:rsid w:val="00886E02"/>
    <w:rsid w:val="00890FC2"/>
    <w:rsid w:val="00893066"/>
    <w:rsid w:val="00895637"/>
    <w:rsid w:val="008A09D1"/>
    <w:rsid w:val="008A61A4"/>
    <w:rsid w:val="008C321F"/>
    <w:rsid w:val="008C777C"/>
    <w:rsid w:val="008D5E6D"/>
    <w:rsid w:val="008E058D"/>
    <w:rsid w:val="008E0CD2"/>
    <w:rsid w:val="008E2DAA"/>
    <w:rsid w:val="008E3B09"/>
    <w:rsid w:val="008E6089"/>
    <w:rsid w:val="008E660A"/>
    <w:rsid w:val="008E7A3D"/>
    <w:rsid w:val="008F0D71"/>
    <w:rsid w:val="008F259C"/>
    <w:rsid w:val="008F39D6"/>
    <w:rsid w:val="008F4964"/>
    <w:rsid w:val="00901DBC"/>
    <w:rsid w:val="0090378B"/>
    <w:rsid w:val="0090617D"/>
    <w:rsid w:val="009062A5"/>
    <w:rsid w:val="009075B3"/>
    <w:rsid w:val="00912A2F"/>
    <w:rsid w:val="00914720"/>
    <w:rsid w:val="00915ECB"/>
    <w:rsid w:val="00923553"/>
    <w:rsid w:val="00926AA8"/>
    <w:rsid w:val="009331E6"/>
    <w:rsid w:val="00936CB0"/>
    <w:rsid w:val="00942823"/>
    <w:rsid w:val="00943876"/>
    <w:rsid w:val="00943AEA"/>
    <w:rsid w:val="009463A7"/>
    <w:rsid w:val="0096182D"/>
    <w:rsid w:val="009626AE"/>
    <w:rsid w:val="00967F86"/>
    <w:rsid w:val="009742B5"/>
    <w:rsid w:val="009775F1"/>
    <w:rsid w:val="009778EA"/>
    <w:rsid w:val="009A082A"/>
    <w:rsid w:val="009A3033"/>
    <w:rsid w:val="009A72D6"/>
    <w:rsid w:val="009B6CA9"/>
    <w:rsid w:val="009C0AFF"/>
    <w:rsid w:val="009C2E78"/>
    <w:rsid w:val="009D0F91"/>
    <w:rsid w:val="009D313C"/>
    <w:rsid w:val="009D3DCD"/>
    <w:rsid w:val="009D41C3"/>
    <w:rsid w:val="009E1B24"/>
    <w:rsid w:val="009E1CA3"/>
    <w:rsid w:val="009E4376"/>
    <w:rsid w:val="009E7D33"/>
    <w:rsid w:val="009F6A4F"/>
    <w:rsid w:val="00A01825"/>
    <w:rsid w:val="00A04353"/>
    <w:rsid w:val="00A13598"/>
    <w:rsid w:val="00A170E8"/>
    <w:rsid w:val="00A171EF"/>
    <w:rsid w:val="00A17B9F"/>
    <w:rsid w:val="00A17C7B"/>
    <w:rsid w:val="00A2151D"/>
    <w:rsid w:val="00A260F8"/>
    <w:rsid w:val="00A268E3"/>
    <w:rsid w:val="00A4077E"/>
    <w:rsid w:val="00A422FA"/>
    <w:rsid w:val="00A44BA4"/>
    <w:rsid w:val="00A50225"/>
    <w:rsid w:val="00A50D52"/>
    <w:rsid w:val="00A526AD"/>
    <w:rsid w:val="00A53BBD"/>
    <w:rsid w:val="00A5424D"/>
    <w:rsid w:val="00A545DC"/>
    <w:rsid w:val="00A56943"/>
    <w:rsid w:val="00A56D53"/>
    <w:rsid w:val="00A57E24"/>
    <w:rsid w:val="00A620EB"/>
    <w:rsid w:val="00A67A34"/>
    <w:rsid w:val="00A67EBC"/>
    <w:rsid w:val="00A710A4"/>
    <w:rsid w:val="00A757FF"/>
    <w:rsid w:val="00A913B6"/>
    <w:rsid w:val="00AB3D5E"/>
    <w:rsid w:val="00AB3D9A"/>
    <w:rsid w:val="00AB5D9C"/>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7DA"/>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3771B"/>
    <w:rsid w:val="00C43C11"/>
    <w:rsid w:val="00C47743"/>
    <w:rsid w:val="00C47B4D"/>
    <w:rsid w:val="00C52B20"/>
    <w:rsid w:val="00C55086"/>
    <w:rsid w:val="00C575C3"/>
    <w:rsid w:val="00C64AB0"/>
    <w:rsid w:val="00C669CB"/>
    <w:rsid w:val="00C70209"/>
    <w:rsid w:val="00C81273"/>
    <w:rsid w:val="00C83F24"/>
    <w:rsid w:val="00C85DE1"/>
    <w:rsid w:val="00C8623C"/>
    <w:rsid w:val="00C87C84"/>
    <w:rsid w:val="00C93793"/>
    <w:rsid w:val="00C962DA"/>
    <w:rsid w:val="00C96C8E"/>
    <w:rsid w:val="00CA189C"/>
    <w:rsid w:val="00CA4350"/>
    <w:rsid w:val="00CA75BF"/>
    <w:rsid w:val="00CB3E3F"/>
    <w:rsid w:val="00CC1359"/>
    <w:rsid w:val="00CC48D0"/>
    <w:rsid w:val="00CD51E7"/>
    <w:rsid w:val="00CD5202"/>
    <w:rsid w:val="00CE081F"/>
    <w:rsid w:val="00CE28CA"/>
    <w:rsid w:val="00CE2F3F"/>
    <w:rsid w:val="00CE5C78"/>
    <w:rsid w:val="00CF2C19"/>
    <w:rsid w:val="00CF6DDA"/>
    <w:rsid w:val="00CF75FD"/>
    <w:rsid w:val="00D04881"/>
    <w:rsid w:val="00D053E5"/>
    <w:rsid w:val="00D14622"/>
    <w:rsid w:val="00D155CF"/>
    <w:rsid w:val="00D26BD4"/>
    <w:rsid w:val="00D30874"/>
    <w:rsid w:val="00D31540"/>
    <w:rsid w:val="00D31BE3"/>
    <w:rsid w:val="00D35342"/>
    <w:rsid w:val="00D36DF9"/>
    <w:rsid w:val="00D37466"/>
    <w:rsid w:val="00D4057E"/>
    <w:rsid w:val="00D43E8C"/>
    <w:rsid w:val="00D454BA"/>
    <w:rsid w:val="00D45B9F"/>
    <w:rsid w:val="00D45E3E"/>
    <w:rsid w:val="00D51902"/>
    <w:rsid w:val="00D55554"/>
    <w:rsid w:val="00D634A2"/>
    <w:rsid w:val="00D71AED"/>
    <w:rsid w:val="00D71E53"/>
    <w:rsid w:val="00D75AA3"/>
    <w:rsid w:val="00D76333"/>
    <w:rsid w:val="00D76FB0"/>
    <w:rsid w:val="00D85A98"/>
    <w:rsid w:val="00D86A56"/>
    <w:rsid w:val="00D87EFD"/>
    <w:rsid w:val="00D90076"/>
    <w:rsid w:val="00D9131E"/>
    <w:rsid w:val="00DA1586"/>
    <w:rsid w:val="00DA4892"/>
    <w:rsid w:val="00DA4BBE"/>
    <w:rsid w:val="00DA6248"/>
    <w:rsid w:val="00DB2367"/>
    <w:rsid w:val="00DC02BB"/>
    <w:rsid w:val="00DC3552"/>
    <w:rsid w:val="00DC48E3"/>
    <w:rsid w:val="00DC67A5"/>
    <w:rsid w:val="00DD10D7"/>
    <w:rsid w:val="00DD2996"/>
    <w:rsid w:val="00DD5057"/>
    <w:rsid w:val="00DE0C06"/>
    <w:rsid w:val="00DE36BF"/>
    <w:rsid w:val="00DE736B"/>
    <w:rsid w:val="00DF05FD"/>
    <w:rsid w:val="00DF4F2C"/>
    <w:rsid w:val="00DF5F7F"/>
    <w:rsid w:val="00DF770D"/>
    <w:rsid w:val="00E13D7B"/>
    <w:rsid w:val="00E14645"/>
    <w:rsid w:val="00E23DBD"/>
    <w:rsid w:val="00E251E2"/>
    <w:rsid w:val="00E3162C"/>
    <w:rsid w:val="00E33AF5"/>
    <w:rsid w:val="00E43D58"/>
    <w:rsid w:val="00E61B32"/>
    <w:rsid w:val="00E62989"/>
    <w:rsid w:val="00E67194"/>
    <w:rsid w:val="00E72C17"/>
    <w:rsid w:val="00E82771"/>
    <w:rsid w:val="00E842AF"/>
    <w:rsid w:val="00E857EA"/>
    <w:rsid w:val="00E866E9"/>
    <w:rsid w:val="00E9460A"/>
    <w:rsid w:val="00E97293"/>
    <w:rsid w:val="00EA4C03"/>
    <w:rsid w:val="00EA4D45"/>
    <w:rsid w:val="00EA65BC"/>
    <w:rsid w:val="00EC6A02"/>
    <w:rsid w:val="00ED28EE"/>
    <w:rsid w:val="00ED4537"/>
    <w:rsid w:val="00ED4E0E"/>
    <w:rsid w:val="00EE5BBF"/>
    <w:rsid w:val="00F021BB"/>
    <w:rsid w:val="00F02730"/>
    <w:rsid w:val="00F04086"/>
    <w:rsid w:val="00F0435C"/>
    <w:rsid w:val="00F24E6B"/>
    <w:rsid w:val="00F2523A"/>
    <w:rsid w:val="00F26650"/>
    <w:rsid w:val="00F326FD"/>
    <w:rsid w:val="00F3326D"/>
    <w:rsid w:val="00F33E58"/>
    <w:rsid w:val="00F33EE5"/>
    <w:rsid w:val="00F34077"/>
    <w:rsid w:val="00F3479D"/>
    <w:rsid w:val="00F44DAC"/>
    <w:rsid w:val="00F4605D"/>
    <w:rsid w:val="00F50545"/>
    <w:rsid w:val="00F659F1"/>
    <w:rsid w:val="00F711B5"/>
    <w:rsid w:val="00F72E51"/>
    <w:rsid w:val="00F7302F"/>
    <w:rsid w:val="00F7385E"/>
    <w:rsid w:val="00F740C0"/>
    <w:rsid w:val="00F74AAB"/>
    <w:rsid w:val="00F75EFD"/>
    <w:rsid w:val="00F8025D"/>
    <w:rsid w:val="00F93A4B"/>
    <w:rsid w:val="00F96023"/>
    <w:rsid w:val="00FA24B4"/>
    <w:rsid w:val="00FA593C"/>
    <w:rsid w:val="00FB6DD9"/>
    <w:rsid w:val="00FC0134"/>
    <w:rsid w:val="00FC1AED"/>
    <w:rsid w:val="00FC3EB1"/>
    <w:rsid w:val="00FC4C01"/>
    <w:rsid w:val="00FC6A21"/>
    <w:rsid w:val="00FD4AC1"/>
    <w:rsid w:val="00FD5022"/>
    <w:rsid w:val="00FD699D"/>
    <w:rsid w:val="00FE1CDE"/>
    <w:rsid w:val="00FE4860"/>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6"/>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6"/>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5.bin"/><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wmf"/><Relationship Id="rId133" Type="http://schemas.openxmlformats.org/officeDocument/2006/relationships/oleObject" Target="embeddings/oleObject11.bin"/><Relationship Id="rId138" Type="http://schemas.openxmlformats.org/officeDocument/2006/relationships/image" Target="media/image117.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8.png"/><Relationship Id="rId128" Type="http://schemas.openxmlformats.org/officeDocument/2006/relationships/image" Target="media/image111.wmf"/><Relationship Id="rId144" Type="http://schemas.openxmlformats.org/officeDocument/2006/relationships/footer" Target="footer3.xml"/><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jpeg"/><Relationship Id="rId113" Type="http://schemas.openxmlformats.org/officeDocument/2006/relationships/oleObject" Target="embeddings/oleObject3.bin"/><Relationship Id="rId118" Type="http://schemas.openxmlformats.org/officeDocument/2006/relationships/image" Target="media/image104.wmf"/><Relationship Id="rId134" Type="http://schemas.openxmlformats.org/officeDocument/2006/relationships/image" Target="media/image114.wmf"/><Relationship Id="rId139" Type="http://schemas.openxmlformats.org/officeDocument/2006/relationships/header" Target="header1.xml"/><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wmf"/><Relationship Id="rId116" Type="http://schemas.openxmlformats.org/officeDocument/2006/relationships/image" Target="media/image103.wmf"/><Relationship Id="rId124" Type="http://schemas.openxmlformats.org/officeDocument/2006/relationships/image" Target="media/image109.wmf"/><Relationship Id="rId129" Type="http://schemas.openxmlformats.org/officeDocument/2006/relationships/oleObject" Target="embeddings/oleObject9.bin"/><Relationship Id="rId137" Type="http://schemas.openxmlformats.org/officeDocument/2006/relationships/image" Target="media/image11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oleObject" Target="embeddings/oleObject2.bin"/><Relationship Id="rId132" Type="http://schemas.openxmlformats.org/officeDocument/2006/relationships/image" Target="media/image113.wmf"/><Relationship Id="rId140" Type="http://schemas.openxmlformats.org/officeDocument/2006/relationships/header" Target="header2.xml"/><Relationship Id="rId14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2.wmf"/><Relationship Id="rId119" Type="http://schemas.openxmlformats.org/officeDocument/2006/relationships/oleObject" Target="embeddings/oleObject6.bin"/><Relationship Id="rId127" Type="http://schemas.openxmlformats.org/officeDocument/2006/relationships/oleObject" Target="embeddings/oleObject8.bin"/><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7.emf"/><Relationship Id="rId130" Type="http://schemas.openxmlformats.org/officeDocument/2006/relationships/image" Target="media/image112.wmf"/><Relationship Id="rId135" Type="http://schemas.openxmlformats.org/officeDocument/2006/relationships/oleObject" Target="embeddings/oleObject12.bin"/><Relationship Id="rId143"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oleObject" Target="embeddings/oleObject1.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5.png"/><Relationship Id="rId125" Type="http://schemas.openxmlformats.org/officeDocument/2006/relationships/oleObject" Target="embeddings/oleObject7.bin"/><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wmf"/><Relationship Id="rId115" Type="http://schemas.openxmlformats.org/officeDocument/2006/relationships/oleObject" Target="embeddings/oleObject4.bin"/><Relationship Id="rId131" Type="http://schemas.openxmlformats.org/officeDocument/2006/relationships/oleObject" Target="embeddings/oleObject10.bin"/><Relationship Id="rId136" Type="http://schemas.openxmlformats.org/officeDocument/2006/relationships/image" Target="media/image115.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0.wmf"/><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06.png"/><Relationship Id="rId14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F335B5-0231-47B7-8BE4-99443275E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1230</TotalTime>
  <Pages>15</Pages>
  <Words>1299</Words>
  <Characters>7149</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8432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164</cp:revision>
  <cp:lastPrinted>2015-03-31T20:44:00Z</cp:lastPrinted>
  <dcterms:created xsi:type="dcterms:W3CDTF">2014-10-28T08:38:00Z</dcterms:created>
  <dcterms:modified xsi:type="dcterms:W3CDTF">2015-04-13T14:56:00Z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