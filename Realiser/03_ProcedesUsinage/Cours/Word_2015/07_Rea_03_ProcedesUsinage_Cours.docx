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FE4860"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3</w:t>
      </w:r>
      <w:r w:rsidR="00245FC4">
        <w:rPr>
          <w:sz w:val="36"/>
        </w:rPr>
        <w:t> :</w:t>
      </w:r>
      <w:r>
        <w:rPr>
          <w:sz w:val="36"/>
        </w:rPr>
        <w:t xml:space="preserve"> Procédés d’usinage par enlèvement de matière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FE4860" w:rsidTr="00A04353">
        <w:tc>
          <w:tcPr>
            <w:tcW w:w="2709" w:type="dxa"/>
            <w:vAlign w:val="center"/>
          </w:tcPr>
          <w:p w:rsidR="00122CB9" w:rsidRPr="00E251E2" w:rsidRDefault="00FE4860" w:rsidP="00FE4860">
            <w:pPr>
              <w:jc w:val="center"/>
            </w:pPr>
            <w:r>
              <w:rPr>
                <w:noProof/>
                <w:lang w:eastAsia="fr-FR"/>
              </w:rPr>
              <w:drawing>
                <wp:inline distT="0" distB="0" distL="0" distR="0" wp14:anchorId="32DDEA7E" wp14:editId="0679C03D">
                  <wp:extent cx="1529464" cy="1148317"/>
                  <wp:effectExtent l="0" t="0" r="0" b="0"/>
                  <wp:docPr id="116" name="Image 116" descr="D:\09_Usinage_Tournage\png\tour_b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09_Usinage_Tournage\png\tour_boi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33369" cy="1151249"/>
                          </a:xfrm>
                          <a:prstGeom prst="rect">
                            <a:avLst/>
                          </a:prstGeom>
                          <a:noFill/>
                          <a:ln>
                            <a:noFill/>
                          </a:ln>
                        </pic:spPr>
                      </pic:pic>
                    </a:graphicData>
                  </a:graphic>
                </wp:inline>
              </w:drawing>
            </w:r>
          </w:p>
        </w:tc>
        <w:tc>
          <w:tcPr>
            <w:tcW w:w="2705" w:type="dxa"/>
            <w:vAlign w:val="center"/>
          </w:tcPr>
          <w:p w:rsidR="00122CB9" w:rsidRDefault="00FE4860" w:rsidP="00FE4860">
            <w:pPr>
              <w:jc w:val="center"/>
            </w:pPr>
            <w:r>
              <w:rPr>
                <w:noProof/>
                <w:lang w:eastAsia="fr-FR"/>
              </w:rPr>
              <w:drawing>
                <wp:inline distT="0" distB="0" distL="0" distR="0" wp14:anchorId="07D09D2F" wp14:editId="692AD050">
                  <wp:extent cx="1485023" cy="677923"/>
                  <wp:effectExtent l="0" t="0" r="1270" b="8255"/>
                  <wp:docPr id="117" name="Image 117" descr="D:\10_Usinage_Fraisage\png\fraise_dent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10_Usinage_Fraisage\png\fraise_dentis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023" cy="677923"/>
                          </a:xfrm>
                          <a:prstGeom prst="rect">
                            <a:avLst/>
                          </a:prstGeom>
                          <a:noFill/>
                          <a:ln>
                            <a:noFill/>
                          </a:ln>
                        </pic:spPr>
                      </pic:pic>
                    </a:graphicData>
                  </a:graphic>
                </wp:inline>
              </w:drawing>
            </w:r>
          </w:p>
        </w:tc>
        <w:tc>
          <w:tcPr>
            <w:tcW w:w="2676" w:type="dxa"/>
            <w:vAlign w:val="center"/>
          </w:tcPr>
          <w:p w:rsidR="00122CB9" w:rsidRPr="00577FE5" w:rsidRDefault="00FE4860" w:rsidP="00FE4860">
            <w:pPr>
              <w:jc w:val="center"/>
            </w:pPr>
            <w:r>
              <w:rPr>
                <w:noProof/>
                <w:lang w:eastAsia="fr-FR"/>
              </w:rPr>
              <w:drawing>
                <wp:inline distT="0" distB="0" distL="0" distR="0" wp14:anchorId="2A868EC4" wp14:editId="071FB8CB">
                  <wp:extent cx="1472120" cy="988828"/>
                  <wp:effectExtent l="0" t="0" r="0" b="1905"/>
                  <wp:docPr id="118" name="Image 118" descr="http://www.mecamoules.com/images/photos-entreprise/competence-polissage-diaporama/polissage-manuel-moule-de-verr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mecamoules.com/images/photos-entreprise/competence-polissage-diaporama/polissage-manuel-moule-de-verreri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7516" cy="992453"/>
                          </a:xfrm>
                          <a:prstGeom prst="rect">
                            <a:avLst/>
                          </a:prstGeom>
                          <a:noFill/>
                          <a:ln>
                            <a:noFill/>
                          </a:ln>
                        </pic:spPr>
                      </pic:pic>
                    </a:graphicData>
                  </a:graphic>
                </wp:inline>
              </w:drawing>
            </w:r>
          </w:p>
        </w:tc>
        <w:tc>
          <w:tcPr>
            <w:tcW w:w="2332" w:type="dxa"/>
            <w:vAlign w:val="center"/>
          </w:tcPr>
          <w:p w:rsidR="00122CB9" w:rsidRDefault="00FE4860" w:rsidP="00FE4860">
            <w:pPr>
              <w:jc w:val="center"/>
            </w:pPr>
            <w:r>
              <w:rPr>
                <w:noProof/>
                <w:lang w:eastAsia="fr-FR"/>
              </w:rPr>
              <w:drawing>
                <wp:inline distT="0" distB="0" distL="0" distR="0" wp14:anchorId="6700F113" wp14:editId="2A2D61FC">
                  <wp:extent cx="1248025" cy="832017"/>
                  <wp:effectExtent l="0" t="0" r="9525" b="6350"/>
                  <wp:docPr id="119" name="Image 119" descr="http://upload.wikimedia.org/wikipedia/commons/d/d2/W%C3%A4lzfr%C3%A4ser_und_gefr%C3%A4ste_Verzah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upload.wikimedia.org/wikipedia/commons/d/d2/W%C3%A4lzfr%C3%A4ser_und_gefr%C3%A4ste_Verzahnun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54360" cy="836240"/>
                          </a:xfrm>
                          <a:prstGeom prst="rect">
                            <a:avLst/>
                          </a:prstGeom>
                          <a:noFill/>
                          <a:ln>
                            <a:noFill/>
                          </a:ln>
                        </pic:spPr>
                      </pic:pic>
                    </a:graphicData>
                  </a:graphic>
                </wp:inline>
              </w:drawing>
            </w:r>
          </w:p>
        </w:tc>
      </w:tr>
      <w:tr w:rsidR="00FE4860" w:rsidTr="00A04353">
        <w:tc>
          <w:tcPr>
            <w:tcW w:w="2709" w:type="dxa"/>
            <w:vAlign w:val="center"/>
          </w:tcPr>
          <w:p w:rsidR="00577FE5" w:rsidRDefault="00FE4860" w:rsidP="00FE4860">
            <w:pPr>
              <w:jc w:val="center"/>
              <w:rPr>
                <w:noProof/>
                <w:lang w:eastAsia="fr-FR"/>
              </w:rPr>
            </w:pPr>
            <w:r>
              <w:rPr>
                <w:noProof/>
                <w:lang w:eastAsia="fr-FR"/>
              </w:rPr>
              <w:t>Tour à bois</w:t>
            </w:r>
          </w:p>
        </w:tc>
        <w:tc>
          <w:tcPr>
            <w:tcW w:w="2705" w:type="dxa"/>
            <w:vAlign w:val="center"/>
          </w:tcPr>
          <w:p w:rsidR="00577FE5" w:rsidRPr="00577FE5" w:rsidRDefault="00FE4860" w:rsidP="00FE4860">
            <w:pPr>
              <w:jc w:val="center"/>
              <w:rPr>
                <w:noProof/>
                <w:lang w:eastAsia="fr-FR"/>
              </w:rPr>
            </w:pPr>
            <w:r>
              <w:rPr>
                <w:noProof/>
                <w:lang w:eastAsia="fr-FR"/>
              </w:rPr>
              <w:t>Fraises de dentiste</w:t>
            </w:r>
          </w:p>
        </w:tc>
        <w:tc>
          <w:tcPr>
            <w:tcW w:w="2676" w:type="dxa"/>
            <w:vAlign w:val="center"/>
          </w:tcPr>
          <w:p w:rsidR="00577FE5" w:rsidRDefault="00FE4860" w:rsidP="00FE4860">
            <w:pPr>
              <w:jc w:val="center"/>
              <w:rPr>
                <w:noProof/>
                <w:lang w:eastAsia="fr-FR"/>
              </w:rPr>
            </w:pPr>
            <w:r>
              <w:rPr>
                <w:noProof/>
                <w:lang w:eastAsia="fr-FR"/>
              </w:rPr>
              <w:t>Polissage d’un moule</w:t>
            </w:r>
          </w:p>
        </w:tc>
        <w:tc>
          <w:tcPr>
            <w:tcW w:w="2332" w:type="dxa"/>
            <w:vAlign w:val="center"/>
          </w:tcPr>
          <w:p w:rsidR="00577FE5" w:rsidRDefault="00FE4860" w:rsidP="00FE4860">
            <w:pPr>
              <w:jc w:val="center"/>
              <w:rPr>
                <w:noProof/>
                <w:lang w:eastAsia="fr-FR"/>
              </w:rPr>
            </w:pPr>
            <w:r>
              <w:rPr>
                <w:noProof/>
                <w:lang w:eastAsia="fr-FR"/>
              </w:rPr>
              <w:t>Taille d’un engrenage à la fraise mère</w:t>
            </w:r>
          </w:p>
        </w:tc>
      </w:tr>
    </w:tbl>
    <w:p w:rsidR="00D35342" w:rsidRPr="005E2AB4" w:rsidRDefault="00D35342" w:rsidP="00D35342">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RPr="009D0F91" w:rsidTr="00084B79">
        <w:trPr>
          <w:trHeight w:val="380"/>
        </w:trPr>
        <w:tc>
          <w:tcPr>
            <w:tcW w:w="10336" w:type="dxa"/>
            <w:shd w:val="clear" w:color="auto" w:fill="F2DBDB" w:themeFill="accent2" w:themeFillTint="33"/>
          </w:tcPr>
          <w:p w:rsidR="00D35342" w:rsidRPr="009D0F91" w:rsidRDefault="00D35342" w:rsidP="00084B79">
            <w:pPr>
              <w:rPr>
                <w:b/>
                <w:lang w:eastAsia="fr-FR"/>
              </w:rPr>
            </w:pPr>
            <w:r w:rsidRPr="009D0F91">
              <w:rPr>
                <w:b/>
                <w:lang w:eastAsia="fr-FR"/>
              </w:rPr>
              <w:t>Problématique</w:t>
            </w:r>
          </w:p>
          <w:p w:rsidR="00D35342" w:rsidRPr="009D0F91" w:rsidRDefault="00D35342" w:rsidP="009B6CA9">
            <w:pPr>
              <w:pStyle w:val="Paragraphedeliste"/>
              <w:numPr>
                <w:ilvl w:val="0"/>
                <w:numId w:val="8"/>
              </w:numPr>
              <w:rPr>
                <w:lang w:eastAsia="fr-FR"/>
              </w:rPr>
            </w:pPr>
            <w:r w:rsidRPr="009D0F91">
              <w:t xml:space="preserve">En phase d’avant conception d’un produit, quels sont les critères qui vont permettre de choisir les </w:t>
            </w:r>
            <w:r w:rsidR="006C7C3E" w:rsidRPr="009D0F91">
              <w:t xml:space="preserve">procédés </w:t>
            </w:r>
            <w:r w:rsidRPr="009D0F91">
              <w:t>à utiliser ?</w:t>
            </w:r>
            <w:r w:rsidR="006C7C3E" w:rsidRPr="009D0F91">
              <w:t xml:space="preserve"> Quels sont leurs impacts sur les formes du produit ?</w:t>
            </w:r>
          </w:p>
        </w:tc>
      </w:tr>
    </w:tbl>
    <w:p w:rsidR="004340A7" w:rsidRPr="009D0F91" w:rsidRDefault="004340A7" w:rsidP="00D35342"/>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Pr="009D0F91" w:rsidRDefault="00D35342" w:rsidP="00084B79">
            <w:pPr>
              <w:rPr>
                <w:lang w:eastAsia="fr-FR"/>
              </w:rPr>
            </w:pPr>
            <w:r w:rsidRPr="009D0F91">
              <w:rPr>
                <w:lang w:eastAsia="fr-FR"/>
              </w:rPr>
              <w:t>Compétence</w:t>
            </w:r>
            <w:r w:rsidR="00084B79" w:rsidRPr="009D0F91">
              <w:rPr>
                <w:lang w:eastAsia="fr-FR"/>
              </w:rPr>
              <w:t>s</w:t>
            </w:r>
            <w:r w:rsidRPr="009D0F91">
              <w:rPr>
                <w:lang w:eastAsia="fr-FR"/>
              </w:rPr>
              <w:t xml:space="preserve"> : </w:t>
            </w:r>
          </w:p>
          <w:p w:rsidR="00D04881" w:rsidRPr="009D0F91" w:rsidRDefault="00D04881" w:rsidP="009B6CA9">
            <w:pPr>
              <w:pStyle w:val="Paragraphedeliste"/>
              <w:numPr>
                <w:ilvl w:val="0"/>
                <w:numId w:val="11"/>
              </w:numPr>
              <w:rPr>
                <w:lang w:eastAsia="fr-FR"/>
              </w:rPr>
            </w:pPr>
            <w:r w:rsidRPr="009D0F91">
              <w:rPr>
                <w:lang w:eastAsia="fr-FR"/>
              </w:rPr>
              <w:t>Analyser :</w:t>
            </w:r>
          </w:p>
          <w:p w:rsidR="00D04881" w:rsidRPr="009D0F91" w:rsidRDefault="00D04881" w:rsidP="009B6CA9">
            <w:pPr>
              <w:pStyle w:val="Paragraphedeliste"/>
              <w:numPr>
                <w:ilvl w:val="1"/>
                <w:numId w:val="11"/>
              </w:numPr>
              <w:rPr>
                <w:lang w:eastAsia="fr-FR"/>
              </w:rPr>
            </w:pPr>
            <w:r w:rsidRPr="009D0F91">
              <w:rPr>
                <w:lang w:eastAsia="fr-FR"/>
              </w:rPr>
              <w:t>A3-C12 : Matériaux</w:t>
            </w:r>
          </w:p>
          <w:p w:rsidR="00D04881" w:rsidRPr="009D0F91" w:rsidRDefault="00D04881" w:rsidP="009B6CA9">
            <w:pPr>
              <w:pStyle w:val="Paragraphedeliste"/>
              <w:numPr>
                <w:ilvl w:val="0"/>
                <w:numId w:val="11"/>
              </w:numPr>
              <w:rPr>
                <w:lang w:eastAsia="fr-FR"/>
              </w:rPr>
            </w:pPr>
            <w:r w:rsidRPr="009D0F91">
              <w:rPr>
                <w:lang w:eastAsia="fr-FR"/>
              </w:rPr>
              <w:t>Concevoir</w:t>
            </w:r>
            <w:r w:rsidR="004340A7" w:rsidRPr="009D0F91">
              <w:rPr>
                <w:lang w:eastAsia="fr-FR"/>
              </w:rPr>
              <w:t> :</w:t>
            </w:r>
          </w:p>
          <w:p w:rsidR="00D35342" w:rsidRPr="009D0F91" w:rsidRDefault="004340A7" w:rsidP="009B6CA9">
            <w:pPr>
              <w:pStyle w:val="Paragraphedeliste"/>
              <w:numPr>
                <w:ilvl w:val="1"/>
                <w:numId w:val="11"/>
              </w:numPr>
              <w:rPr>
                <w:lang w:eastAsia="fr-FR"/>
              </w:rPr>
            </w:pPr>
            <w:r w:rsidRPr="009D0F91">
              <w:rPr>
                <w:lang w:eastAsia="fr-FR"/>
              </w:rPr>
              <w:t>Conc1-C4.1</w:t>
            </w:r>
            <w:r w:rsidR="00D04881" w:rsidRPr="009D0F91">
              <w:rPr>
                <w:lang w:eastAsia="fr-FR"/>
              </w:rPr>
              <w:t xml:space="preserve"> : </w:t>
            </w:r>
            <w:r w:rsidRPr="009D0F91">
              <w:rPr>
                <w:lang w:eastAsia="fr-FR"/>
              </w:rPr>
              <w:t>Typologie (ou classification) des procédés et leurs caractéristiques</w:t>
            </w:r>
          </w:p>
          <w:p w:rsidR="004340A7" w:rsidRPr="009D0F91" w:rsidRDefault="004340A7" w:rsidP="009B6CA9">
            <w:pPr>
              <w:pStyle w:val="Paragraphedeliste"/>
              <w:numPr>
                <w:ilvl w:val="1"/>
                <w:numId w:val="11"/>
              </w:numPr>
              <w:rPr>
                <w:lang w:eastAsia="fr-FR"/>
              </w:rPr>
            </w:pPr>
            <w:r w:rsidRPr="009D0F91">
              <w:rPr>
                <w:lang w:eastAsia="fr-FR"/>
              </w:rPr>
              <w:t xml:space="preserve">Conc1-C4.3 : Interactions fonction – matériau – procédé </w:t>
            </w:r>
          </w:p>
          <w:p w:rsidR="004340A7" w:rsidRPr="009D0F91" w:rsidRDefault="004340A7" w:rsidP="009B6CA9">
            <w:pPr>
              <w:pStyle w:val="Paragraphedeliste"/>
              <w:numPr>
                <w:ilvl w:val="1"/>
                <w:numId w:val="11"/>
              </w:numPr>
              <w:rPr>
                <w:lang w:eastAsia="fr-FR"/>
              </w:rPr>
            </w:pPr>
            <w:r w:rsidRPr="009D0F91">
              <w:rPr>
                <w:lang w:eastAsia="fr-FR"/>
              </w:rPr>
              <w:t>Conc1-C4.4 : Méthode de choix des matériaux et des procédés</w:t>
            </w:r>
          </w:p>
          <w:p w:rsidR="004340A7" w:rsidRPr="009D0F91" w:rsidRDefault="004340A7" w:rsidP="009B6CA9">
            <w:pPr>
              <w:pStyle w:val="Paragraphedeliste"/>
              <w:numPr>
                <w:ilvl w:val="1"/>
                <w:numId w:val="11"/>
              </w:numPr>
              <w:rPr>
                <w:lang w:eastAsia="fr-FR"/>
              </w:rPr>
            </w:pPr>
            <w:r w:rsidRPr="009D0F91">
              <w:rPr>
                <w:lang w:eastAsia="fr-FR"/>
              </w:rPr>
              <w:t>Conc1-C4.6 : Influence du procédé sur la géométrie des pièces</w:t>
            </w:r>
          </w:p>
          <w:p w:rsidR="004340A7" w:rsidRPr="009D0F91" w:rsidRDefault="004340A7" w:rsidP="009B6CA9">
            <w:pPr>
              <w:pStyle w:val="Paragraphedeliste"/>
              <w:numPr>
                <w:ilvl w:val="0"/>
                <w:numId w:val="11"/>
              </w:numPr>
              <w:rPr>
                <w:lang w:eastAsia="fr-FR"/>
              </w:rPr>
            </w:pPr>
            <w:r w:rsidRPr="009D0F91">
              <w:rPr>
                <w:lang w:eastAsia="fr-FR"/>
              </w:rPr>
              <w:t xml:space="preserve">Réaliser : </w:t>
            </w:r>
          </w:p>
          <w:p w:rsidR="004340A7" w:rsidRPr="009D0F91" w:rsidRDefault="004340A7" w:rsidP="009B6CA9">
            <w:pPr>
              <w:pStyle w:val="Paragraphedeliste"/>
              <w:numPr>
                <w:ilvl w:val="1"/>
                <w:numId w:val="11"/>
              </w:numPr>
              <w:rPr>
                <w:lang w:eastAsia="fr-FR"/>
              </w:rPr>
            </w:pPr>
            <w:r w:rsidRPr="009D0F91">
              <w:rPr>
                <w:lang w:eastAsia="fr-FR"/>
              </w:rPr>
              <w:t>Réa-C1.1 : Procédés d’obtention des pièces brutes.</w:t>
            </w:r>
          </w:p>
          <w:p w:rsidR="004340A7" w:rsidRPr="009D0F91" w:rsidRDefault="004340A7" w:rsidP="009B6CA9">
            <w:pPr>
              <w:pStyle w:val="Paragraphedeliste"/>
              <w:numPr>
                <w:ilvl w:val="1"/>
                <w:numId w:val="11"/>
              </w:numPr>
              <w:rPr>
                <w:lang w:eastAsia="fr-FR"/>
              </w:rPr>
            </w:pPr>
            <w:r w:rsidRPr="009D0F91">
              <w:rPr>
                <w:lang w:eastAsia="fr-FR"/>
              </w:rPr>
              <w:t>Réa-C2 : Mise en place d’un processus de fabrication</w:t>
            </w:r>
          </w:p>
        </w:tc>
      </w:tr>
    </w:tbl>
    <w:p w:rsidR="001943CF" w:rsidRDefault="0009643F" w:rsidP="001943CF">
      <w:pPr>
        <w:jc w:val="center"/>
      </w:pPr>
      <w:r>
        <w:rPr>
          <w:noProof/>
          <w:lang w:eastAsia="fr-FR"/>
        </w:rPr>
        <w:drawing>
          <wp:inline distT="0" distB="0" distL="0" distR="0" wp14:anchorId="04ABA76E" wp14:editId="4842CA7A">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E63332" w:rsidRDefault="00E63332" w:rsidP="001943CF">
      <w:pPr>
        <w:jc w:val="center"/>
      </w:pPr>
    </w:p>
    <w:p w:rsidR="001943CF" w:rsidRDefault="001943CF">
      <w:pPr>
        <w:jc w:val="left"/>
      </w:pPr>
      <w:r>
        <w:br w:type="page"/>
      </w:r>
    </w:p>
    <w:p w:rsidR="00CE2F3F"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lastRenderedPageBreak/>
        <w:fldChar w:fldCharType="begin"/>
      </w:r>
      <w:r w:rsidR="00245FC4">
        <w:instrText xml:space="preserve"> TOC \o "1-4" \h \z \u </w:instrText>
      </w:r>
      <w:r>
        <w:rPr>
          <w:i/>
          <w:caps/>
          <w:noProof/>
        </w:rPr>
        <w:fldChar w:fldCharType="separate"/>
      </w:r>
      <w:hyperlink w:anchor="_Toc416704487" w:history="1">
        <w:r w:rsidR="00CE2F3F" w:rsidRPr="00531EF4">
          <w:rPr>
            <w:rStyle w:val="Lienhypertexte"/>
            <w:noProof/>
          </w:rPr>
          <w:t>1°-  Introduction</w:t>
        </w:r>
        <w:r w:rsidR="00CE2F3F">
          <w:rPr>
            <w:noProof/>
            <w:webHidden/>
          </w:rPr>
          <w:tab/>
        </w:r>
        <w:r w:rsidR="00CE2F3F">
          <w:rPr>
            <w:noProof/>
            <w:webHidden/>
          </w:rPr>
          <w:fldChar w:fldCharType="begin"/>
        </w:r>
        <w:r w:rsidR="00CE2F3F">
          <w:rPr>
            <w:noProof/>
            <w:webHidden/>
          </w:rPr>
          <w:instrText xml:space="preserve"> PAGEREF _Toc416704487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88" w:history="1">
        <w:r w:rsidR="00CE2F3F" w:rsidRPr="00531EF4">
          <w:rPr>
            <w:rStyle w:val="Lienhypertexte"/>
            <w:noProof/>
          </w:rPr>
          <w:t>A. Typologies de machines</w:t>
        </w:r>
        <w:r w:rsidR="00CE2F3F">
          <w:rPr>
            <w:noProof/>
            <w:webHidden/>
          </w:rPr>
          <w:tab/>
        </w:r>
        <w:r w:rsidR="00CE2F3F">
          <w:rPr>
            <w:noProof/>
            <w:webHidden/>
          </w:rPr>
          <w:fldChar w:fldCharType="begin"/>
        </w:r>
        <w:r w:rsidR="00CE2F3F">
          <w:rPr>
            <w:noProof/>
            <w:webHidden/>
          </w:rPr>
          <w:instrText xml:space="preserve"> PAGEREF _Toc416704488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89" w:history="1">
        <w:r w:rsidR="00CE2F3F" w:rsidRPr="00531EF4">
          <w:rPr>
            <w:rStyle w:val="Lienhypertexte"/>
            <w:noProof/>
          </w:rPr>
          <w:t>B. Définitions préliminaires</w:t>
        </w:r>
        <w:r w:rsidR="00CE2F3F">
          <w:rPr>
            <w:noProof/>
            <w:webHidden/>
          </w:rPr>
          <w:tab/>
        </w:r>
        <w:r w:rsidR="00CE2F3F">
          <w:rPr>
            <w:noProof/>
            <w:webHidden/>
          </w:rPr>
          <w:fldChar w:fldCharType="begin"/>
        </w:r>
        <w:r w:rsidR="00CE2F3F">
          <w:rPr>
            <w:noProof/>
            <w:webHidden/>
          </w:rPr>
          <w:instrText xml:space="preserve"> PAGEREF _Toc416704489 \h </w:instrText>
        </w:r>
        <w:r w:rsidR="00CE2F3F">
          <w:rPr>
            <w:noProof/>
            <w:webHidden/>
          </w:rPr>
        </w:r>
        <w:r w:rsidR="00CE2F3F">
          <w:rPr>
            <w:noProof/>
            <w:webHidden/>
          </w:rPr>
          <w:fldChar w:fldCharType="separate"/>
        </w:r>
        <w:r w:rsidR="00CE2F3F">
          <w:rPr>
            <w:noProof/>
            <w:webHidden/>
          </w:rPr>
          <w:t>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0" w:history="1">
        <w:r w:rsidR="00CE2F3F" w:rsidRPr="00531EF4">
          <w:rPr>
            <w:rStyle w:val="Lienhypertexte"/>
            <w:noProof/>
          </w:rPr>
          <w:t>C. Surfaces générées</w:t>
        </w:r>
        <w:r w:rsidR="00CE2F3F">
          <w:rPr>
            <w:noProof/>
            <w:webHidden/>
          </w:rPr>
          <w:tab/>
        </w:r>
        <w:r w:rsidR="00CE2F3F">
          <w:rPr>
            <w:noProof/>
            <w:webHidden/>
          </w:rPr>
          <w:fldChar w:fldCharType="begin"/>
        </w:r>
        <w:r w:rsidR="00CE2F3F">
          <w:rPr>
            <w:noProof/>
            <w:webHidden/>
          </w:rPr>
          <w:instrText xml:space="preserve"> PAGEREF _Toc416704490 \h </w:instrText>
        </w:r>
        <w:r w:rsidR="00CE2F3F">
          <w:rPr>
            <w:noProof/>
            <w:webHidden/>
          </w:rPr>
        </w:r>
        <w:r w:rsidR="00CE2F3F">
          <w:rPr>
            <w:noProof/>
            <w:webHidden/>
          </w:rPr>
          <w:fldChar w:fldCharType="separate"/>
        </w:r>
        <w:r w:rsidR="00CE2F3F">
          <w:rPr>
            <w:noProof/>
            <w:webHidden/>
          </w:rPr>
          <w:t>4</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1" w:history="1">
        <w:r w:rsidR="00CE2F3F" w:rsidRPr="00531EF4">
          <w:rPr>
            <w:rStyle w:val="Lienhypertexte"/>
            <w:noProof/>
          </w:rPr>
          <w:t>D. Mise en position isostatique</w:t>
        </w:r>
        <w:r w:rsidR="00CE2F3F">
          <w:rPr>
            <w:noProof/>
            <w:webHidden/>
          </w:rPr>
          <w:tab/>
        </w:r>
        <w:r w:rsidR="00CE2F3F">
          <w:rPr>
            <w:noProof/>
            <w:webHidden/>
          </w:rPr>
          <w:fldChar w:fldCharType="begin"/>
        </w:r>
        <w:r w:rsidR="00CE2F3F">
          <w:rPr>
            <w:noProof/>
            <w:webHidden/>
          </w:rPr>
          <w:instrText xml:space="preserve"> PAGEREF _Toc416704491 \h </w:instrText>
        </w:r>
        <w:r w:rsidR="00CE2F3F">
          <w:rPr>
            <w:noProof/>
            <w:webHidden/>
          </w:rPr>
        </w:r>
        <w:r w:rsidR="00CE2F3F">
          <w:rPr>
            <w:noProof/>
            <w:webHidden/>
          </w:rPr>
          <w:fldChar w:fldCharType="separate"/>
        </w:r>
        <w:r w:rsidR="00CE2F3F">
          <w:rPr>
            <w:noProof/>
            <w:webHidden/>
          </w:rPr>
          <w:t>4</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2" w:history="1">
        <w:r w:rsidR="00CE2F3F" w:rsidRPr="00531EF4">
          <w:rPr>
            <w:rStyle w:val="Lienhypertexte"/>
            <w:noProof/>
          </w:rPr>
          <w:t>E. Cellule élémentaire d’usinage</w:t>
        </w:r>
        <w:r w:rsidR="00CE2F3F">
          <w:rPr>
            <w:noProof/>
            <w:webHidden/>
          </w:rPr>
          <w:tab/>
        </w:r>
        <w:r w:rsidR="00CE2F3F">
          <w:rPr>
            <w:noProof/>
            <w:webHidden/>
          </w:rPr>
          <w:fldChar w:fldCharType="begin"/>
        </w:r>
        <w:r w:rsidR="00CE2F3F">
          <w:rPr>
            <w:noProof/>
            <w:webHidden/>
          </w:rPr>
          <w:instrText xml:space="preserve"> PAGEREF _Toc416704492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204F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493" w:history="1">
        <w:r w:rsidR="00CE2F3F" w:rsidRPr="00531EF4">
          <w:rPr>
            <w:rStyle w:val="Lienhypertexte"/>
            <w:noProof/>
          </w:rPr>
          <w:t>2°-  Le tournage</w:t>
        </w:r>
        <w:r w:rsidR="00CE2F3F">
          <w:rPr>
            <w:noProof/>
            <w:webHidden/>
          </w:rPr>
          <w:tab/>
        </w:r>
        <w:r w:rsidR="00CE2F3F">
          <w:rPr>
            <w:noProof/>
            <w:webHidden/>
          </w:rPr>
          <w:fldChar w:fldCharType="begin"/>
        </w:r>
        <w:r w:rsidR="00CE2F3F">
          <w:rPr>
            <w:noProof/>
            <w:webHidden/>
          </w:rPr>
          <w:instrText xml:space="preserve"> PAGEREF _Toc416704493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4" w:history="1">
        <w:r w:rsidR="00CE2F3F" w:rsidRPr="00531EF4">
          <w:rPr>
            <w:rStyle w:val="Lienhypertexte"/>
            <w:noProof/>
          </w:rPr>
          <w:t>A. Les machines</w:t>
        </w:r>
        <w:r w:rsidR="00CE2F3F">
          <w:rPr>
            <w:noProof/>
            <w:webHidden/>
          </w:rPr>
          <w:tab/>
        </w:r>
        <w:r w:rsidR="00CE2F3F">
          <w:rPr>
            <w:noProof/>
            <w:webHidden/>
          </w:rPr>
          <w:fldChar w:fldCharType="begin"/>
        </w:r>
        <w:r w:rsidR="00CE2F3F">
          <w:rPr>
            <w:noProof/>
            <w:webHidden/>
          </w:rPr>
          <w:instrText xml:space="preserve"> PAGEREF _Toc416704494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5" w:history="1">
        <w:r w:rsidR="00CE2F3F" w:rsidRPr="00531EF4">
          <w:rPr>
            <w:rStyle w:val="Lienhypertexte"/>
            <w:noProof/>
          </w:rPr>
          <w:t>B. Portes outils</w:t>
        </w:r>
        <w:r w:rsidR="00CE2F3F">
          <w:rPr>
            <w:noProof/>
            <w:webHidden/>
          </w:rPr>
          <w:tab/>
        </w:r>
        <w:r w:rsidR="00CE2F3F">
          <w:rPr>
            <w:noProof/>
            <w:webHidden/>
          </w:rPr>
          <w:fldChar w:fldCharType="begin"/>
        </w:r>
        <w:r w:rsidR="00CE2F3F">
          <w:rPr>
            <w:noProof/>
            <w:webHidden/>
          </w:rPr>
          <w:instrText xml:space="preserve"> PAGEREF _Toc416704495 \h </w:instrText>
        </w:r>
        <w:r w:rsidR="00CE2F3F">
          <w:rPr>
            <w:noProof/>
            <w:webHidden/>
          </w:rPr>
        </w:r>
        <w:r w:rsidR="00CE2F3F">
          <w:rPr>
            <w:noProof/>
            <w:webHidden/>
          </w:rPr>
          <w:fldChar w:fldCharType="separate"/>
        </w:r>
        <w:r w:rsidR="00CE2F3F">
          <w:rPr>
            <w:noProof/>
            <w:webHidden/>
          </w:rPr>
          <w:t>5</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6" w:history="1">
        <w:r w:rsidR="00CE2F3F" w:rsidRPr="00531EF4">
          <w:rPr>
            <w:rStyle w:val="Lienhypertexte"/>
            <w:noProof/>
          </w:rPr>
          <w:t>C. Outils</w:t>
        </w:r>
        <w:r w:rsidR="00CE2F3F">
          <w:rPr>
            <w:noProof/>
            <w:webHidden/>
          </w:rPr>
          <w:tab/>
        </w:r>
        <w:r w:rsidR="00CE2F3F">
          <w:rPr>
            <w:noProof/>
            <w:webHidden/>
          </w:rPr>
          <w:fldChar w:fldCharType="begin"/>
        </w:r>
        <w:r w:rsidR="00CE2F3F">
          <w:rPr>
            <w:noProof/>
            <w:webHidden/>
          </w:rPr>
          <w:instrText xml:space="preserve"> PAGEREF _Toc416704496 \h </w:instrText>
        </w:r>
        <w:r w:rsidR="00CE2F3F">
          <w:rPr>
            <w:noProof/>
            <w:webHidden/>
          </w:rPr>
        </w:r>
        <w:r w:rsidR="00CE2F3F">
          <w:rPr>
            <w:noProof/>
            <w:webHidden/>
          </w:rPr>
          <w:fldChar w:fldCharType="separate"/>
        </w:r>
        <w:r w:rsidR="00CE2F3F">
          <w:rPr>
            <w:noProof/>
            <w:webHidden/>
          </w:rPr>
          <w:t>6</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7" w:history="1">
        <w:r w:rsidR="00CE2F3F" w:rsidRPr="00531EF4">
          <w:rPr>
            <w:rStyle w:val="Lienhypertexte"/>
            <w:noProof/>
          </w:rPr>
          <w:t>D. Porte pièce</w:t>
        </w:r>
        <w:r w:rsidR="00CE2F3F">
          <w:rPr>
            <w:noProof/>
            <w:webHidden/>
          </w:rPr>
          <w:tab/>
        </w:r>
        <w:r w:rsidR="00CE2F3F">
          <w:rPr>
            <w:noProof/>
            <w:webHidden/>
          </w:rPr>
          <w:fldChar w:fldCharType="begin"/>
        </w:r>
        <w:r w:rsidR="00CE2F3F">
          <w:rPr>
            <w:noProof/>
            <w:webHidden/>
          </w:rPr>
          <w:instrText xml:space="preserve"> PAGEREF _Toc416704497 \h </w:instrText>
        </w:r>
        <w:r w:rsidR="00CE2F3F">
          <w:rPr>
            <w:noProof/>
            <w:webHidden/>
          </w:rPr>
        </w:r>
        <w:r w:rsidR="00CE2F3F">
          <w:rPr>
            <w:noProof/>
            <w:webHidden/>
          </w:rPr>
          <w:fldChar w:fldCharType="separate"/>
        </w:r>
        <w:r w:rsidR="00CE2F3F">
          <w:rPr>
            <w:noProof/>
            <w:webHidden/>
          </w:rPr>
          <w:t>6</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8" w:history="1">
        <w:r w:rsidR="00CE2F3F" w:rsidRPr="00531EF4">
          <w:rPr>
            <w:rStyle w:val="Lienhypertexte"/>
            <w:noProof/>
          </w:rPr>
          <w:t>E. Pièces</w:t>
        </w:r>
        <w:r w:rsidR="00CE2F3F">
          <w:rPr>
            <w:noProof/>
            <w:webHidden/>
          </w:rPr>
          <w:tab/>
        </w:r>
        <w:r w:rsidR="00CE2F3F">
          <w:rPr>
            <w:noProof/>
            <w:webHidden/>
          </w:rPr>
          <w:fldChar w:fldCharType="begin"/>
        </w:r>
        <w:r w:rsidR="00CE2F3F">
          <w:rPr>
            <w:noProof/>
            <w:webHidden/>
          </w:rPr>
          <w:instrText xml:space="preserve"> PAGEREF _Toc416704498 \h </w:instrText>
        </w:r>
        <w:r w:rsidR="00CE2F3F">
          <w:rPr>
            <w:noProof/>
            <w:webHidden/>
          </w:rPr>
        </w:r>
        <w:r w:rsidR="00CE2F3F">
          <w:rPr>
            <w:noProof/>
            <w:webHidden/>
          </w:rPr>
          <w:fldChar w:fldCharType="separate"/>
        </w:r>
        <w:r w:rsidR="00CE2F3F">
          <w:rPr>
            <w:noProof/>
            <w:webHidden/>
          </w:rPr>
          <w:t>8</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499" w:history="1">
        <w:r w:rsidR="00CE2F3F" w:rsidRPr="00531EF4">
          <w:rPr>
            <w:rStyle w:val="Lienhypertexte"/>
            <w:noProof/>
          </w:rPr>
          <w:t>F. Contrat de phase</w:t>
        </w:r>
        <w:r w:rsidR="00CE2F3F">
          <w:rPr>
            <w:noProof/>
            <w:webHidden/>
          </w:rPr>
          <w:tab/>
        </w:r>
        <w:r w:rsidR="00CE2F3F">
          <w:rPr>
            <w:noProof/>
            <w:webHidden/>
          </w:rPr>
          <w:fldChar w:fldCharType="begin"/>
        </w:r>
        <w:r w:rsidR="00CE2F3F">
          <w:rPr>
            <w:noProof/>
            <w:webHidden/>
          </w:rPr>
          <w:instrText xml:space="preserve"> PAGEREF _Toc416704499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204F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0" w:history="1">
        <w:r w:rsidR="00CE2F3F" w:rsidRPr="00531EF4">
          <w:rPr>
            <w:rStyle w:val="Lienhypertexte"/>
            <w:noProof/>
          </w:rPr>
          <w:t>3°-  Le fraisage</w:t>
        </w:r>
        <w:r w:rsidR="00CE2F3F">
          <w:rPr>
            <w:noProof/>
            <w:webHidden/>
          </w:rPr>
          <w:tab/>
        </w:r>
        <w:r w:rsidR="00CE2F3F">
          <w:rPr>
            <w:noProof/>
            <w:webHidden/>
          </w:rPr>
          <w:fldChar w:fldCharType="begin"/>
        </w:r>
        <w:r w:rsidR="00CE2F3F">
          <w:rPr>
            <w:noProof/>
            <w:webHidden/>
          </w:rPr>
          <w:instrText xml:space="preserve"> PAGEREF _Toc416704500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1" w:history="1">
        <w:r w:rsidR="00CE2F3F" w:rsidRPr="00531EF4">
          <w:rPr>
            <w:rStyle w:val="Lienhypertexte"/>
            <w:noProof/>
          </w:rPr>
          <w:t>A. Les machines</w:t>
        </w:r>
        <w:r w:rsidR="00CE2F3F">
          <w:rPr>
            <w:noProof/>
            <w:webHidden/>
          </w:rPr>
          <w:tab/>
        </w:r>
        <w:r w:rsidR="00CE2F3F">
          <w:rPr>
            <w:noProof/>
            <w:webHidden/>
          </w:rPr>
          <w:fldChar w:fldCharType="begin"/>
        </w:r>
        <w:r w:rsidR="00CE2F3F">
          <w:rPr>
            <w:noProof/>
            <w:webHidden/>
          </w:rPr>
          <w:instrText xml:space="preserve"> PAGEREF _Toc416704501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2" w:history="1">
        <w:r w:rsidR="00CE2F3F" w:rsidRPr="00531EF4">
          <w:rPr>
            <w:rStyle w:val="Lienhypertexte"/>
            <w:noProof/>
          </w:rPr>
          <w:t>Fraiseuse conventionnelle, fraiseuse CN, fraiseuse 4 axes, fraiseuse 5 axes</w:t>
        </w:r>
        <w:r w:rsidR="00CE2F3F">
          <w:rPr>
            <w:noProof/>
            <w:webHidden/>
          </w:rPr>
          <w:tab/>
        </w:r>
        <w:r w:rsidR="00CE2F3F">
          <w:rPr>
            <w:noProof/>
            <w:webHidden/>
          </w:rPr>
          <w:fldChar w:fldCharType="begin"/>
        </w:r>
        <w:r w:rsidR="00CE2F3F">
          <w:rPr>
            <w:noProof/>
            <w:webHidden/>
          </w:rPr>
          <w:instrText xml:space="preserve"> PAGEREF _Toc416704502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3" w:history="1">
        <w:r w:rsidR="00CE2F3F" w:rsidRPr="00531EF4">
          <w:rPr>
            <w:rStyle w:val="Lienhypertexte"/>
            <w:noProof/>
          </w:rPr>
          <w:t>B. Porte outil</w:t>
        </w:r>
        <w:r w:rsidR="00CE2F3F">
          <w:rPr>
            <w:noProof/>
            <w:webHidden/>
          </w:rPr>
          <w:tab/>
        </w:r>
        <w:r w:rsidR="00CE2F3F">
          <w:rPr>
            <w:noProof/>
            <w:webHidden/>
          </w:rPr>
          <w:fldChar w:fldCharType="begin"/>
        </w:r>
        <w:r w:rsidR="00CE2F3F">
          <w:rPr>
            <w:noProof/>
            <w:webHidden/>
          </w:rPr>
          <w:instrText xml:space="preserve"> PAGEREF _Toc416704503 \h </w:instrText>
        </w:r>
        <w:r w:rsidR="00CE2F3F">
          <w:rPr>
            <w:noProof/>
            <w:webHidden/>
          </w:rPr>
        </w:r>
        <w:r w:rsidR="00CE2F3F">
          <w:rPr>
            <w:noProof/>
            <w:webHidden/>
          </w:rPr>
          <w:fldChar w:fldCharType="separate"/>
        </w:r>
        <w:r w:rsidR="00CE2F3F">
          <w:rPr>
            <w:noProof/>
            <w:webHidden/>
          </w:rPr>
          <w:t>9</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4" w:history="1">
        <w:r w:rsidR="00CE2F3F" w:rsidRPr="00531EF4">
          <w:rPr>
            <w:rStyle w:val="Lienhypertexte"/>
            <w:noProof/>
          </w:rPr>
          <w:t>C. Outil</w:t>
        </w:r>
        <w:r w:rsidR="00CE2F3F">
          <w:rPr>
            <w:noProof/>
            <w:webHidden/>
          </w:rPr>
          <w:tab/>
        </w:r>
        <w:r w:rsidR="00CE2F3F">
          <w:rPr>
            <w:noProof/>
            <w:webHidden/>
          </w:rPr>
          <w:fldChar w:fldCharType="begin"/>
        </w:r>
        <w:r w:rsidR="00CE2F3F">
          <w:rPr>
            <w:noProof/>
            <w:webHidden/>
          </w:rPr>
          <w:instrText xml:space="preserve"> PAGEREF _Toc416704504 \h </w:instrText>
        </w:r>
        <w:r w:rsidR="00CE2F3F">
          <w:rPr>
            <w:noProof/>
            <w:webHidden/>
          </w:rPr>
        </w:r>
        <w:r w:rsidR="00CE2F3F">
          <w:rPr>
            <w:noProof/>
            <w:webHidden/>
          </w:rPr>
          <w:fldChar w:fldCharType="separate"/>
        </w:r>
        <w:r w:rsidR="00CE2F3F">
          <w:rPr>
            <w:noProof/>
            <w:webHidden/>
          </w:rPr>
          <w:t>10</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5" w:history="1">
        <w:r w:rsidR="00CE2F3F" w:rsidRPr="00531EF4">
          <w:rPr>
            <w:rStyle w:val="Lienhypertexte"/>
            <w:noProof/>
          </w:rPr>
          <w:t>D. Porte pièce</w:t>
        </w:r>
        <w:r w:rsidR="00CE2F3F">
          <w:rPr>
            <w:noProof/>
            <w:webHidden/>
          </w:rPr>
          <w:tab/>
        </w:r>
        <w:r w:rsidR="00CE2F3F">
          <w:rPr>
            <w:noProof/>
            <w:webHidden/>
          </w:rPr>
          <w:fldChar w:fldCharType="begin"/>
        </w:r>
        <w:r w:rsidR="00CE2F3F">
          <w:rPr>
            <w:noProof/>
            <w:webHidden/>
          </w:rPr>
          <w:instrText xml:space="preserve"> PAGEREF _Toc416704505 \h </w:instrText>
        </w:r>
        <w:r w:rsidR="00CE2F3F">
          <w:rPr>
            <w:noProof/>
            <w:webHidden/>
          </w:rPr>
        </w:r>
        <w:r w:rsidR="00CE2F3F">
          <w:rPr>
            <w:noProof/>
            <w:webHidden/>
          </w:rPr>
          <w:fldChar w:fldCharType="separate"/>
        </w:r>
        <w:r w:rsidR="00CE2F3F">
          <w:rPr>
            <w:noProof/>
            <w:webHidden/>
          </w:rPr>
          <w:t>10</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6" w:history="1">
        <w:r w:rsidR="00CE2F3F" w:rsidRPr="00531EF4">
          <w:rPr>
            <w:rStyle w:val="Lienhypertexte"/>
            <w:noProof/>
          </w:rPr>
          <w:t>E. Pièce</w:t>
        </w:r>
        <w:r w:rsidR="00CE2F3F">
          <w:rPr>
            <w:noProof/>
            <w:webHidden/>
          </w:rPr>
          <w:tab/>
        </w:r>
        <w:r w:rsidR="00CE2F3F">
          <w:rPr>
            <w:noProof/>
            <w:webHidden/>
          </w:rPr>
          <w:fldChar w:fldCharType="begin"/>
        </w:r>
        <w:r w:rsidR="00CE2F3F">
          <w:rPr>
            <w:noProof/>
            <w:webHidden/>
          </w:rPr>
          <w:instrText xml:space="preserve"> PAGEREF _Toc416704506 \h </w:instrText>
        </w:r>
        <w:r w:rsidR="00CE2F3F">
          <w:rPr>
            <w:noProof/>
            <w:webHidden/>
          </w:rPr>
        </w:r>
        <w:r w:rsidR="00CE2F3F">
          <w:rPr>
            <w:noProof/>
            <w:webHidden/>
          </w:rPr>
          <w:fldChar w:fldCharType="separate"/>
        </w:r>
        <w:r w:rsidR="00CE2F3F">
          <w:rPr>
            <w:noProof/>
            <w:webHidden/>
          </w:rPr>
          <w:t>12</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07" w:history="1">
        <w:r w:rsidR="00CE2F3F" w:rsidRPr="00531EF4">
          <w:rPr>
            <w:rStyle w:val="Lienhypertexte"/>
            <w:noProof/>
          </w:rPr>
          <w:t>F. Contrat de phase</w:t>
        </w:r>
        <w:r w:rsidR="00CE2F3F">
          <w:rPr>
            <w:noProof/>
            <w:webHidden/>
          </w:rPr>
          <w:tab/>
        </w:r>
        <w:r w:rsidR="00CE2F3F">
          <w:rPr>
            <w:noProof/>
            <w:webHidden/>
          </w:rPr>
          <w:fldChar w:fldCharType="begin"/>
        </w:r>
        <w:r w:rsidR="00CE2F3F">
          <w:rPr>
            <w:noProof/>
            <w:webHidden/>
          </w:rPr>
          <w:instrText xml:space="preserve"> PAGEREF _Toc416704507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8" w:history="1">
        <w:r w:rsidR="00CE2F3F" w:rsidRPr="00531EF4">
          <w:rPr>
            <w:rStyle w:val="Lienhypertexte"/>
            <w:noProof/>
          </w:rPr>
          <w:t>4°-  Coupe des métaux</w:t>
        </w:r>
        <w:r w:rsidR="00CE2F3F">
          <w:rPr>
            <w:noProof/>
            <w:webHidden/>
          </w:rPr>
          <w:tab/>
        </w:r>
        <w:r w:rsidR="00CE2F3F">
          <w:rPr>
            <w:noProof/>
            <w:webHidden/>
          </w:rPr>
          <w:fldChar w:fldCharType="begin"/>
        </w:r>
        <w:r w:rsidR="00CE2F3F">
          <w:rPr>
            <w:noProof/>
            <w:webHidden/>
          </w:rPr>
          <w:instrText xml:space="preserve"> PAGEREF _Toc416704508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09" w:history="1">
        <w:r w:rsidR="00CE2F3F" w:rsidRPr="00531EF4">
          <w:rPr>
            <w:rStyle w:val="Lienhypertexte"/>
            <w:noProof/>
          </w:rPr>
          <w:t>5°-  Usinage à commandes numériques</w:t>
        </w:r>
        <w:r w:rsidR="00CE2F3F">
          <w:rPr>
            <w:noProof/>
            <w:webHidden/>
          </w:rPr>
          <w:tab/>
        </w:r>
        <w:r w:rsidR="00CE2F3F">
          <w:rPr>
            <w:noProof/>
            <w:webHidden/>
          </w:rPr>
          <w:fldChar w:fldCharType="begin"/>
        </w:r>
        <w:r w:rsidR="00CE2F3F">
          <w:rPr>
            <w:noProof/>
            <w:webHidden/>
          </w:rPr>
          <w:instrText xml:space="preserve"> PAGEREF _Toc416704509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6704510" w:history="1">
        <w:r w:rsidR="00CE2F3F" w:rsidRPr="00531EF4">
          <w:rPr>
            <w:rStyle w:val="Lienhypertexte"/>
            <w:noProof/>
          </w:rPr>
          <w:t>6°-  Les autres procédés de finition</w:t>
        </w:r>
        <w:r w:rsidR="00CE2F3F">
          <w:rPr>
            <w:noProof/>
            <w:webHidden/>
          </w:rPr>
          <w:tab/>
        </w:r>
        <w:r w:rsidR="00CE2F3F">
          <w:rPr>
            <w:noProof/>
            <w:webHidden/>
          </w:rPr>
          <w:fldChar w:fldCharType="begin"/>
        </w:r>
        <w:r w:rsidR="00CE2F3F">
          <w:rPr>
            <w:noProof/>
            <w:webHidden/>
          </w:rPr>
          <w:instrText xml:space="preserve"> PAGEREF _Toc416704510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11" w:history="1">
        <w:r w:rsidR="00CE2F3F" w:rsidRPr="00531EF4">
          <w:rPr>
            <w:rStyle w:val="Lienhypertexte"/>
            <w:noProof/>
          </w:rPr>
          <w:t>A. Usinage à grande vitesse (UGV)</w:t>
        </w:r>
        <w:r w:rsidR="00CE2F3F">
          <w:rPr>
            <w:noProof/>
            <w:webHidden/>
          </w:rPr>
          <w:tab/>
        </w:r>
        <w:r w:rsidR="00CE2F3F">
          <w:rPr>
            <w:noProof/>
            <w:webHidden/>
          </w:rPr>
          <w:fldChar w:fldCharType="begin"/>
        </w:r>
        <w:r w:rsidR="00CE2F3F">
          <w:rPr>
            <w:noProof/>
            <w:webHidden/>
          </w:rPr>
          <w:instrText xml:space="preserve"> PAGEREF _Toc416704511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12" w:history="1">
        <w:r w:rsidR="00CE2F3F" w:rsidRPr="00531EF4">
          <w:rPr>
            <w:rStyle w:val="Lienhypertexte"/>
            <w:noProof/>
          </w:rPr>
          <w:t>B. Taille des engrenages</w:t>
        </w:r>
        <w:r w:rsidR="00CE2F3F">
          <w:rPr>
            <w:noProof/>
            <w:webHidden/>
          </w:rPr>
          <w:tab/>
        </w:r>
        <w:r w:rsidR="00CE2F3F">
          <w:rPr>
            <w:noProof/>
            <w:webHidden/>
          </w:rPr>
          <w:fldChar w:fldCharType="begin"/>
        </w:r>
        <w:r w:rsidR="00CE2F3F">
          <w:rPr>
            <w:noProof/>
            <w:webHidden/>
          </w:rPr>
          <w:instrText xml:space="preserve"> PAGEREF _Toc416704512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13" w:history="1">
        <w:r w:rsidR="00CE2F3F" w:rsidRPr="00531EF4">
          <w:rPr>
            <w:rStyle w:val="Lienhypertexte"/>
            <w:noProof/>
          </w:rPr>
          <w:t>C. L’électro érosion</w:t>
        </w:r>
        <w:r w:rsidR="00CE2F3F">
          <w:rPr>
            <w:noProof/>
            <w:webHidden/>
          </w:rPr>
          <w:tab/>
        </w:r>
        <w:r w:rsidR="00CE2F3F">
          <w:rPr>
            <w:noProof/>
            <w:webHidden/>
          </w:rPr>
          <w:fldChar w:fldCharType="begin"/>
        </w:r>
        <w:r w:rsidR="00CE2F3F">
          <w:rPr>
            <w:noProof/>
            <w:webHidden/>
          </w:rPr>
          <w:instrText xml:space="preserve"> PAGEREF _Toc416704513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14" w:history="1">
        <w:r w:rsidR="00CE2F3F" w:rsidRPr="00531EF4">
          <w:rPr>
            <w:rStyle w:val="Lienhypertexte"/>
            <w:noProof/>
          </w:rPr>
          <w:t>D. La rectification</w:t>
        </w:r>
        <w:r w:rsidR="00CE2F3F">
          <w:rPr>
            <w:noProof/>
            <w:webHidden/>
          </w:rPr>
          <w:tab/>
        </w:r>
        <w:r w:rsidR="00CE2F3F">
          <w:rPr>
            <w:noProof/>
            <w:webHidden/>
          </w:rPr>
          <w:fldChar w:fldCharType="begin"/>
        </w:r>
        <w:r w:rsidR="00CE2F3F">
          <w:rPr>
            <w:noProof/>
            <w:webHidden/>
          </w:rPr>
          <w:instrText xml:space="preserve"> PAGEREF _Toc416704514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15" w:history="1">
        <w:r w:rsidR="00CE2F3F" w:rsidRPr="00531EF4">
          <w:rPr>
            <w:rStyle w:val="Lienhypertexte"/>
            <w:noProof/>
          </w:rPr>
          <w:t>E. Le polissage</w:t>
        </w:r>
        <w:r w:rsidR="00CE2F3F">
          <w:rPr>
            <w:noProof/>
            <w:webHidden/>
          </w:rPr>
          <w:tab/>
        </w:r>
        <w:r w:rsidR="00CE2F3F">
          <w:rPr>
            <w:noProof/>
            <w:webHidden/>
          </w:rPr>
          <w:fldChar w:fldCharType="begin"/>
        </w:r>
        <w:r w:rsidR="00CE2F3F">
          <w:rPr>
            <w:noProof/>
            <w:webHidden/>
          </w:rPr>
          <w:instrText xml:space="preserve"> PAGEREF _Toc416704515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CE2F3F" w:rsidRDefault="00F204FF">
      <w:pPr>
        <w:pStyle w:val="TM3"/>
        <w:tabs>
          <w:tab w:val="right" w:leader="dot" w:pos="10196"/>
        </w:tabs>
        <w:rPr>
          <w:rFonts w:asciiTheme="minorHAnsi" w:eastAsiaTheme="minorEastAsia" w:hAnsiTheme="minorHAnsi" w:cstheme="minorBidi"/>
          <w:i w:val="0"/>
          <w:noProof/>
          <w:sz w:val="22"/>
          <w:szCs w:val="22"/>
          <w:lang w:eastAsia="fr-FR"/>
        </w:rPr>
      </w:pPr>
      <w:hyperlink w:anchor="_Toc416704516" w:history="1">
        <w:r w:rsidR="00CE2F3F" w:rsidRPr="00531EF4">
          <w:rPr>
            <w:rStyle w:val="Lienhypertexte"/>
            <w:noProof/>
          </w:rPr>
          <w:t>F. Le rodage</w:t>
        </w:r>
        <w:r w:rsidR="00CE2F3F">
          <w:rPr>
            <w:noProof/>
            <w:webHidden/>
          </w:rPr>
          <w:tab/>
        </w:r>
        <w:r w:rsidR="00CE2F3F">
          <w:rPr>
            <w:noProof/>
            <w:webHidden/>
          </w:rPr>
          <w:fldChar w:fldCharType="begin"/>
        </w:r>
        <w:r w:rsidR="00CE2F3F">
          <w:rPr>
            <w:noProof/>
            <w:webHidden/>
          </w:rPr>
          <w:instrText xml:space="preserve"> PAGEREF _Toc416704516 \h </w:instrText>
        </w:r>
        <w:r w:rsidR="00CE2F3F">
          <w:rPr>
            <w:noProof/>
            <w:webHidden/>
          </w:rPr>
        </w:r>
        <w:r w:rsidR="00CE2F3F">
          <w:rPr>
            <w:noProof/>
            <w:webHidden/>
          </w:rPr>
          <w:fldChar w:fldCharType="separate"/>
        </w:r>
        <w:r w:rsidR="00CE2F3F">
          <w:rPr>
            <w:noProof/>
            <w:webHidden/>
          </w:rPr>
          <w:t>13</w:t>
        </w:r>
        <w:r w:rsidR="00CE2F3F">
          <w:rPr>
            <w:noProof/>
            <w:webHidden/>
          </w:rPr>
          <w:fldChar w:fldCharType="end"/>
        </w:r>
      </w:hyperlink>
    </w:p>
    <w:p w:rsidR="006458B4" w:rsidRDefault="00485860" w:rsidP="00551E68">
      <w:r>
        <w:fldChar w:fldCharType="end"/>
      </w:r>
    </w:p>
    <w:p w:rsidR="001943CF" w:rsidRDefault="001943CF" w:rsidP="00551E68"/>
    <w:p w:rsidR="00E857EA" w:rsidRDefault="00E857EA">
      <w:pPr>
        <w:jc w:val="left"/>
      </w:pPr>
      <w:r>
        <w:br w:type="page"/>
      </w:r>
    </w:p>
    <w:p w:rsidR="000678A0" w:rsidRDefault="000678A0" w:rsidP="009B6CA9">
      <w:pPr>
        <w:pStyle w:val="Titre2"/>
        <w:numPr>
          <w:ilvl w:val="0"/>
          <w:numId w:val="10"/>
        </w:numPr>
      </w:pPr>
      <w:bookmarkStart w:id="0" w:name="_Toc416704487"/>
      <w:r>
        <w:lastRenderedPageBreak/>
        <w:t>Introduction</w:t>
      </w:r>
      <w:bookmarkEnd w:id="0"/>
    </w:p>
    <w:p w:rsidR="004C781E" w:rsidRDefault="004C781E" w:rsidP="004C781E">
      <w:pPr>
        <w:pStyle w:val="Titre3"/>
      </w:pPr>
      <w:bookmarkStart w:id="1" w:name="_Toc416704488"/>
      <w:r>
        <w:t>Typologies de machines</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605"/>
        <w:gridCol w:w="2605"/>
        <w:gridCol w:w="2607"/>
      </w:tblGrid>
      <w:tr w:rsidR="004D1283" w:rsidTr="00CE2F3F">
        <w:tc>
          <w:tcPr>
            <w:tcW w:w="5210" w:type="dxa"/>
            <w:gridSpan w:val="2"/>
            <w:vAlign w:val="center"/>
          </w:tcPr>
          <w:p w:rsidR="004D1283" w:rsidRDefault="004D1283" w:rsidP="004D1283">
            <w:pPr>
              <w:jc w:val="center"/>
            </w:pPr>
            <w:r>
              <w:rPr>
                <w:noProof/>
                <w:lang w:eastAsia="fr-FR"/>
              </w:rPr>
              <w:drawing>
                <wp:inline distT="0" distB="0" distL="0" distR="0" wp14:anchorId="354A4952" wp14:editId="7DEB8BED">
                  <wp:extent cx="2268187" cy="2167780"/>
                  <wp:effectExtent l="0" t="0" r="0" b="4445"/>
                  <wp:docPr id="3" name="Image 3" descr="\\SAREA\home\Archives_Xavier\PTSI_2012_2013\CI_06_PPM\Cours\09_Usinage_Tournage\png\cazene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cazeneuv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7939" cy="2167543"/>
                          </a:xfrm>
                          <a:prstGeom prst="rect">
                            <a:avLst/>
                          </a:prstGeom>
                          <a:noFill/>
                          <a:ln>
                            <a:noFill/>
                          </a:ln>
                        </pic:spPr>
                      </pic:pic>
                    </a:graphicData>
                  </a:graphic>
                </wp:inline>
              </w:drawing>
            </w:r>
          </w:p>
        </w:tc>
        <w:tc>
          <w:tcPr>
            <w:tcW w:w="5212" w:type="dxa"/>
            <w:gridSpan w:val="2"/>
            <w:vAlign w:val="center"/>
          </w:tcPr>
          <w:p w:rsidR="004D1283" w:rsidRDefault="00CE5C78" w:rsidP="004D1283">
            <w:pPr>
              <w:jc w:val="center"/>
            </w:pPr>
            <w:r>
              <w:rPr>
                <w:noProof/>
                <w:lang w:eastAsia="fr-FR"/>
              </w:rPr>
              <w:drawing>
                <wp:inline distT="0" distB="0" distL="0" distR="0" wp14:anchorId="50640BB1" wp14:editId="2921643D">
                  <wp:extent cx="2893171" cy="2505693"/>
                  <wp:effectExtent l="0" t="0" r="2540" b="9525"/>
                  <wp:docPr id="6" name="Image 6" descr="\\SAREA\home\Archives_Xavier\PTSI_2012_2013\CI_06_PPM\Cours\10_Usinage_Frais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REA\home\Archives_Xavier\PTSI_2012_2013\CI_06_PPM\Cours\10_Usinage_Fraisage\png\axes_normalis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3167" cy="2505689"/>
                          </a:xfrm>
                          <a:prstGeom prst="rect">
                            <a:avLst/>
                          </a:prstGeom>
                          <a:noFill/>
                          <a:ln>
                            <a:noFill/>
                          </a:ln>
                        </pic:spPr>
                      </pic:pic>
                    </a:graphicData>
                  </a:graphic>
                </wp:inline>
              </w:drawing>
            </w:r>
          </w:p>
        </w:tc>
      </w:tr>
      <w:tr w:rsidR="00CE2F3F" w:rsidTr="00CE2F3F">
        <w:tc>
          <w:tcPr>
            <w:tcW w:w="5210" w:type="dxa"/>
            <w:gridSpan w:val="2"/>
            <w:vAlign w:val="center"/>
          </w:tcPr>
          <w:p w:rsidR="00CE2F3F" w:rsidRDefault="00CE2F3F" w:rsidP="004D1283">
            <w:pPr>
              <w:jc w:val="center"/>
              <w:rPr>
                <w:noProof/>
                <w:lang w:eastAsia="fr-FR"/>
              </w:rPr>
            </w:pPr>
            <w:r w:rsidRPr="00CE5C78">
              <w:rPr>
                <w:noProof/>
                <w:lang w:eastAsia="fr-FR"/>
              </w:rPr>
              <w:drawing>
                <wp:inline distT="0" distB="0" distL="0" distR="0" wp14:anchorId="3B13B7A5" wp14:editId="7E790B2E">
                  <wp:extent cx="2232561" cy="1690968"/>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2532" cy="1706095"/>
                          </a:xfrm>
                          <a:prstGeom prst="rect">
                            <a:avLst/>
                          </a:prstGeom>
                        </pic:spPr>
                      </pic:pic>
                    </a:graphicData>
                  </a:graphic>
                </wp:inline>
              </w:drawing>
            </w:r>
          </w:p>
        </w:tc>
        <w:tc>
          <w:tcPr>
            <w:tcW w:w="5212" w:type="dxa"/>
            <w:gridSpan w:val="2"/>
            <w:vAlign w:val="center"/>
          </w:tcPr>
          <w:p w:rsidR="00CE2F3F" w:rsidRDefault="00CE2F3F" w:rsidP="004D1283">
            <w:pPr>
              <w:jc w:val="center"/>
              <w:rPr>
                <w:noProof/>
                <w:lang w:eastAsia="fr-FR"/>
              </w:rPr>
            </w:pPr>
            <w:r>
              <w:rPr>
                <w:noProof/>
                <w:lang w:eastAsia="fr-FR"/>
              </w:rPr>
              <w:drawing>
                <wp:inline distT="0" distB="0" distL="0" distR="0" wp14:anchorId="04AEE68A" wp14:editId="44CEF54E">
                  <wp:extent cx="2204720" cy="1976120"/>
                  <wp:effectExtent l="19050" t="0" r="5080" b="0"/>
                  <wp:docPr id="26" name="Imag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cstate="print"/>
                          <a:srcRect/>
                          <a:stretch>
                            <a:fillRect/>
                          </a:stretch>
                        </pic:blipFill>
                        <pic:spPr bwMode="auto">
                          <a:xfrm>
                            <a:off x="0" y="0"/>
                            <a:ext cx="2204720" cy="1976120"/>
                          </a:xfrm>
                          <a:prstGeom prst="rect">
                            <a:avLst/>
                          </a:prstGeom>
                          <a:noFill/>
                          <a:ln w="9525">
                            <a:noFill/>
                            <a:miter lim="800000"/>
                            <a:headEnd/>
                            <a:tailEnd/>
                          </a:ln>
                        </pic:spPr>
                      </pic:pic>
                    </a:graphicData>
                  </a:graphic>
                </wp:inline>
              </w:drawing>
            </w:r>
          </w:p>
        </w:tc>
      </w:tr>
      <w:tr w:rsidR="00A13598" w:rsidRPr="008A2FFD" w:rsidTr="00CE2F3F">
        <w:tc>
          <w:tcPr>
            <w:tcW w:w="2605" w:type="dxa"/>
            <w:vAlign w:val="center"/>
          </w:tcPr>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A : banc</w:t>
            </w:r>
          </w:p>
          <w:p w:rsidR="00CE2F3F" w:rsidRPr="008A2FFD" w:rsidRDefault="00CE2F3F" w:rsidP="00CE2F3F">
            <w:pPr>
              <w:ind w:left="709" w:hanging="709"/>
              <w:jc w:val="left"/>
              <w:rPr>
                <w:rFonts w:asciiTheme="minorHAnsi" w:hAnsiTheme="minorHAnsi"/>
                <w:sz w:val="16"/>
              </w:rPr>
            </w:pPr>
            <w:r w:rsidRPr="008A2FFD">
              <w:rPr>
                <w:rFonts w:asciiTheme="minorHAnsi" w:hAnsiTheme="minorHAnsi"/>
                <w:sz w:val="16"/>
              </w:rPr>
              <w:t>B : poupée fixe</w:t>
            </w:r>
          </w:p>
          <w:p w:rsidR="00CE2F3F" w:rsidRPr="008A2FFD" w:rsidRDefault="00CE2F3F" w:rsidP="00CE2F3F">
            <w:pPr>
              <w:jc w:val="left"/>
              <w:rPr>
                <w:rFonts w:asciiTheme="minorHAnsi" w:hAnsiTheme="minorHAnsi"/>
                <w:sz w:val="16"/>
              </w:rPr>
            </w:pPr>
            <w:r w:rsidRPr="008A2FFD">
              <w:rPr>
                <w:rFonts w:asciiTheme="minorHAnsi" w:hAnsiTheme="minorHAnsi"/>
                <w:sz w:val="16"/>
              </w:rPr>
              <w:t xml:space="preserve">C : bâti </w:t>
            </w:r>
          </w:p>
          <w:p w:rsidR="00CE2F3F" w:rsidRPr="008A2FFD" w:rsidRDefault="00CE2F3F" w:rsidP="00CE2F3F">
            <w:pPr>
              <w:jc w:val="left"/>
              <w:rPr>
                <w:rFonts w:asciiTheme="minorHAnsi" w:hAnsiTheme="minorHAnsi"/>
                <w:sz w:val="16"/>
              </w:rPr>
            </w:pPr>
            <w:r w:rsidRPr="008A2FFD">
              <w:rPr>
                <w:rFonts w:asciiTheme="minorHAnsi" w:hAnsiTheme="minorHAnsi"/>
                <w:sz w:val="16"/>
              </w:rPr>
              <w:t>D : broche horizontale</w:t>
            </w:r>
          </w:p>
          <w:p w:rsidR="00CE5C78" w:rsidRPr="008A2FFD" w:rsidRDefault="00CE2F3F" w:rsidP="00CE2F3F">
            <w:pPr>
              <w:jc w:val="left"/>
              <w:rPr>
                <w:rFonts w:asciiTheme="minorHAnsi" w:hAnsiTheme="minorHAnsi"/>
                <w:sz w:val="16"/>
              </w:rPr>
            </w:pPr>
            <w:r w:rsidRPr="008A2FFD">
              <w:rPr>
                <w:rFonts w:asciiTheme="minorHAnsi" w:hAnsiTheme="minorHAnsi"/>
                <w:sz w:val="16"/>
              </w:rPr>
              <w:t>E : poupée mobile</w:t>
            </w:r>
          </w:p>
        </w:tc>
        <w:tc>
          <w:tcPr>
            <w:tcW w:w="2605" w:type="dxa"/>
            <w:vAlign w:val="center"/>
          </w:tcPr>
          <w:p w:rsidR="00CE2F3F" w:rsidRPr="008A2FFD" w:rsidRDefault="00CE2F3F" w:rsidP="00CE2F3F">
            <w:pPr>
              <w:jc w:val="left"/>
              <w:rPr>
                <w:rFonts w:asciiTheme="minorHAnsi" w:hAnsiTheme="minorHAnsi"/>
                <w:sz w:val="16"/>
              </w:rPr>
            </w:pPr>
            <w:r w:rsidRPr="008A2FFD">
              <w:rPr>
                <w:rFonts w:asciiTheme="minorHAnsi" w:hAnsiTheme="minorHAnsi"/>
                <w:sz w:val="16"/>
              </w:rPr>
              <w:t>F : chariot longitudinal ou traînard</w:t>
            </w:r>
          </w:p>
          <w:p w:rsidR="00CE2F3F" w:rsidRPr="008A2FFD" w:rsidRDefault="00CE2F3F" w:rsidP="00CE2F3F">
            <w:pPr>
              <w:jc w:val="left"/>
              <w:rPr>
                <w:rFonts w:asciiTheme="minorHAnsi" w:hAnsiTheme="minorHAnsi"/>
                <w:sz w:val="16"/>
              </w:rPr>
            </w:pPr>
            <w:r w:rsidRPr="008A2FFD">
              <w:rPr>
                <w:rFonts w:asciiTheme="minorHAnsi" w:hAnsiTheme="minorHAnsi"/>
                <w:sz w:val="16"/>
              </w:rPr>
              <w:t>G : chariot transversal</w:t>
            </w:r>
          </w:p>
          <w:p w:rsidR="00CE2F3F" w:rsidRPr="008A2FFD" w:rsidRDefault="00CE2F3F" w:rsidP="00CE2F3F">
            <w:pPr>
              <w:jc w:val="left"/>
              <w:rPr>
                <w:rFonts w:asciiTheme="minorHAnsi" w:hAnsiTheme="minorHAnsi"/>
                <w:sz w:val="16"/>
              </w:rPr>
            </w:pPr>
            <w:r w:rsidRPr="008A2FFD">
              <w:rPr>
                <w:rFonts w:asciiTheme="minorHAnsi" w:hAnsiTheme="minorHAnsi"/>
                <w:sz w:val="16"/>
              </w:rPr>
              <w:t>H : chariot orientable ou supérieur</w:t>
            </w:r>
          </w:p>
          <w:p w:rsidR="00CE2F3F" w:rsidRPr="008A2FFD" w:rsidRDefault="00CE2F3F" w:rsidP="00CE2F3F">
            <w:pPr>
              <w:jc w:val="left"/>
              <w:rPr>
                <w:rFonts w:asciiTheme="minorHAnsi" w:hAnsiTheme="minorHAnsi"/>
                <w:sz w:val="16"/>
              </w:rPr>
            </w:pPr>
            <w:r w:rsidRPr="008A2FFD">
              <w:rPr>
                <w:rFonts w:asciiTheme="minorHAnsi" w:hAnsiTheme="minorHAnsi"/>
                <w:sz w:val="16"/>
              </w:rPr>
              <w:t>I : barre de chariotage</w:t>
            </w:r>
          </w:p>
          <w:p w:rsidR="00CE5C78" w:rsidRPr="008A2FFD" w:rsidRDefault="00CE2F3F" w:rsidP="00CE2F3F">
            <w:pPr>
              <w:jc w:val="left"/>
              <w:rPr>
                <w:noProof/>
                <w:sz w:val="16"/>
                <w:lang w:eastAsia="fr-FR"/>
              </w:rPr>
            </w:pPr>
            <w:r w:rsidRPr="008A2FFD">
              <w:rPr>
                <w:rFonts w:asciiTheme="minorHAnsi" w:hAnsiTheme="minorHAnsi"/>
                <w:sz w:val="16"/>
              </w:rPr>
              <w:t>J : vis mère</w:t>
            </w:r>
          </w:p>
        </w:tc>
        <w:tc>
          <w:tcPr>
            <w:tcW w:w="2605" w:type="dxa"/>
            <w:vAlign w:val="center"/>
          </w:tcPr>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 : bâti</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2 : table</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3 : </w:t>
            </w:r>
            <w:proofErr w:type="spellStart"/>
            <w:r w:rsidRPr="008A2FFD">
              <w:rPr>
                <w:rFonts w:asciiTheme="minorHAnsi" w:hAnsiTheme="minorHAnsi"/>
                <w:sz w:val="16"/>
              </w:rPr>
              <w:t>mvt</w:t>
            </w:r>
            <w:proofErr w:type="spellEnd"/>
            <w:r w:rsidRPr="008A2FFD">
              <w:rPr>
                <w:rFonts w:asciiTheme="minorHAnsi" w:hAnsiTheme="minorHAnsi"/>
                <w:sz w:val="16"/>
              </w:rPr>
              <w:t xml:space="preserve"> </w:t>
            </w:r>
            <w:proofErr w:type="spellStart"/>
            <w:r w:rsidRPr="008A2FFD">
              <w:rPr>
                <w:rFonts w:asciiTheme="minorHAnsi" w:hAnsiTheme="minorHAnsi"/>
                <w:sz w:val="16"/>
              </w:rPr>
              <w:t>transv</w:t>
            </w:r>
            <w:proofErr w:type="spellEnd"/>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 xml:space="preserve">4 : </w:t>
            </w:r>
            <w:proofErr w:type="spellStart"/>
            <w:r w:rsidRPr="008A2FFD">
              <w:rPr>
                <w:rFonts w:asciiTheme="minorHAnsi" w:hAnsiTheme="minorHAnsi"/>
                <w:sz w:val="16"/>
              </w:rPr>
              <w:t>mvt</w:t>
            </w:r>
            <w:proofErr w:type="spellEnd"/>
            <w:r w:rsidRPr="008A2FFD">
              <w:rPr>
                <w:rFonts w:asciiTheme="minorHAnsi" w:hAnsiTheme="minorHAnsi"/>
                <w:sz w:val="16"/>
              </w:rPr>
              <w:t xml:space="preserve"> long</w:t>
            </w:r>
          </w:p>
          <w:p w:rsidR="00CE2F3F"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5 : nez de broche</w:t>
            </w:r>
          </w:p>
          <w:p w:rsidR="00CE5C78" w:rsidRPr="008A2FFD" w:rsidRDefault="00CE2F3F"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6 : broche</w:t>
            </w:r>
          </w:p>
        </w:tc>
        <w:tc>
          <w:tcPr>
            <w:tcW w:w="2607" w:type="dxa"/>
            <w:vAlign w:val="center"/>
          </w:tcPr>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7 : inclinaison tête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8 : mise en route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9 : B V broche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10 : B V avance</w:t>
            </w:r>
          </w:p>
          <w:p w:rsidR="00CE5C78" w:rsidRPr="008A2FFD" w:rsidRDefault="00CE5C78" w:rsidP="00CE2F3F">
            <w:pPr>
              <w:pStyle w:val="Pieddepage"/>
              <w:tabs>
                <w:tab w:val="clear" w:pos="4536"/>
                <w:tab w:val="clear" w:pos="9072"/>
              </w:tabs>
              <w:jc w:val="left"/>
              <w:rPr>
                <w:rFonts w:asciiTheme="minorHAnsi" w:hAnsiTheme="minorHAnsi"/>
                <w:sz w:val="16"/>
              </w:rPr>
            </w:pPr>
            <w:r w:rsidRPr="008A2FFD">
              <w:rPr>
                <w:rFonts w:asciiTheme="minorHAnsi" w:hAnsiTheme="minorHAnsi"/>
                <w:sz w:val="16"/>
              </w:rPr>
              <w:t>11 : support lunette</w:t>
            </w:r>
          </w:p>
          <w:p w:rsidR="00CE5C78" w:rsidRPr="008A2FFD" w:rsidRDefault="00CE5C78" w:rsidP="00CE2F3F">
            <w:pPr>
              <w:jc w:val="left"/>
              <w:rPr>
                <w:noProof/>
                <w:sz w:val="16"/>
                <w:lang w:eastAsia="fr-FR"/>
              </w:rPr>
            </w:pPr>
            <w:r w:rsidRPr="008A2FFD">
              <w:rPr>
                <w:rFonts w:asciiTheme="minorHAnsi" w:hAnsiTheme="minorHAnsi"/>
                <w:sz w:val="16"/>
              </w:rPr>
              <w:t>12 : lunette</w:t>
            </w:r>
          </w:p>
        </w:tc>
      </w:tr>
      <w:tr w:rsidR="00CE2F3F" w:rsidTr="00CE2F3F">
        <w:tc>
          <w:tcPr>
            <w:tcW w:w="5210" w:type="dxa"/>
            <w:gridSpan w:val="2"/>
            <w:vAlign w:val="center"/>
          </w:tcPr>
          <w:p w:rsidR="00CE2F3F" w:rsidRDefault="00CE2F3F" w:rsidP="004D1283">
            <w:pPr>
              <w:jc w:val="center"/>
              <w:rPr>
                <w:noProof/>
                <w:lang w:eastAsia="fr-FR"/>
              </w:rPr>
            </w:pPr>
            <w:r>
              <w:rPr>
                <w:noProof/>
                <w:lang w:eastAsia="fr-FR"/>
              </w:rPr>
              <w:t xml:space="preserve">Tour 2 axes </w:t>
            </w:r>
          </w:p>
        </w:tc>
        <w:tc>
          <w:tcPr>
            <w:tcW w:w="5212" w:type="dxa"/>
            <w:gridSpan w:val="2"/>
            <w:vAlign w:val="center"/>
          </w:tcPr>
          <w:p w:rsidR="00CE2F3F" w:rsidRDefault="00CE2F3F" w:rsidP="004D1283">
            <w:pPr>
              <w:jc w:val="center"/>
              <w:rPr>
                <w:noProof/>
                <w:lang w:eastAsia="fr-FR"/>
              </w:rPr>
            </w:pPr>
            <w:r>
              <w:rPr>
                <w:noProof/>
                <w:lang w:eastAsia="fr-FR"/>
              </w:rPr>
              <w:t xml:space="preserve">Fraiseuse 3 axes </w:t>
            </w:r>
          </w:p>
        </w:tc>
      </w:tr>
    </w:tbl>
    <w:p w:rsidR="004D1283" w:rsidRDefault="004D1283" w:rsidP="004C781E"/>
    <w:p w:rsidR="004C781E" w:rsidRDefault="004C781E" w:rsidP="004C781E">
      <w:pPr>
        <w:pStyle w:val="Titre3"/>
      </w:pPr>
      <w:bookmarkStart w:id="2" w:name="_Toc416704489"/>
      <w:r>
        <w:t>Définitions préliminaires</w:t>
      </w:r>
      <w:bookmarkEnd w:id="2"/>
    </w:p>
    <w:p w:rsidR="00123660" w:rsidRDefault="00123660" w:rsidP="0012366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E63332" w:rsidTr="008A2FFD">
        <w:trPr>
          <w:trHeight w:val="77"/>
        </w:trPr>
        <w:tc>
          <w:tcPr>
            <w:tcW w:w="6771" w:type="dxa"/>
            <w:vAlign w:val="center"/>
          </w:tcPr>
          <w:p w:rsidR="00E63332" w:rsidRDefault="00E63332" w:rsidP="00E63332">
            <w:pPr>
              <w:jc w:val="left"/>
            </w:pPr>
            <w:r>
              <w:t>La norme fixe la désignation des axes d’une machine-outil :</w:t>
            </w:r>
          </w:p>
          <w:p w:rsidR="00E63332" w:rsidRDefault="00F204FF"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xml:space="preserve"> est parallèle à l’axe de rotation de la broche. Le sens positif est donné par l’éloignement de la pièce et de l’outil ;</w:t>
            </w:r>
          </w:p>
          <w:p w:rsidR="00E63332" w:rsidRDefault="00F204FF"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oMath>
            <w:r w:rsidR="00E63332">
              <w:t xml:space="preserve"> est perpendiculaire </w:t>
            </w:r>
            <w:proofErr w:type="gramStart"/>
            <w:r w:rsidR="00E63332">
              <w:t xml:space="preserve">à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rsidR="00E63332">
              <w:t>. Il a la direction du plus grand déplacement. Le sens positif est donné par l’éloignement de l’outil par rapport à la pièce ;</w:t>
            </w:r>
          </w:p>
          <w:p w:rsidR="00E63332" w:rsidRDefault="00F204FF" w:rsidP="00E63332">
            <w:pPr>
              <w:pStyle w:val="Paragraphedeliste"/>
              <w:numPr>
                <w:ilvl w:val="0"/>
                <w:numId w:val="21"/>
              </w:numPr>
              <w:jc w:val="left"/>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rsidR="00E63332">
              <w:t xml:space="preserve"> est tel que le trièdre </w:t>
            </w:r>
            <m:oMath>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e>
              </m:d>
            </m:oMath>
            <w:r w:rsidR="00E63332">
              <w:t xml:space="preserve"> soit orthonormé direct ;</w:t>
            </w:r>
          </w:p>
          <w:p w:rsidR="00E63332" w:rsidRDefault="00E63332" w:rsidP="00E63332">
            <w:pPr>
              <w:pStyle w:val="Paragraphedeliste"/>
              <w:numPr>
                <w:ilvl w:val="0"/>
                <w:numId w:val="21"/>
              </w:numPr>
              <w:jc w:val="left"/>
            </w:pPr>
            <m:oMath>
              <m:r>
                <w:rPr>
                  <w:rFonts w:ascii="Cambria Math" w:hAnsi="Cambria Math"/>
                </w:rPr>
                <m:t>A, B, C</m:t>
              </m:r>
            </m:oMath>
            <w:r>
              <w:t xml:space="preserve"> désignent les axes de rotation autour de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m</m:t>
                      </m:r>
                    </m:sub>
                  </m:sSub>
                </m:e>
              </m:acc>
            </m:oMath>
            <w:r>
              <w:t xml:space="preserve"> </w:t>
            </w:r>
            <w:proofErr w:type="gramStart"/>
            <w:r>
              <w:t xml:space="preserve">et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m</m:t>
                      </m:r>
                    </m:sub>
                  </m:sSub>
                </m:e>
              </m:acc>
            </m:oMath>
            <w:r>
              <w:t>.</w:t>
            </w:r>
          </w:p>
        </w:tc>
        <w:tc>
          <w:tcPr>
            <w:tcW w:w="3575" w:type="dxa"/>
            <w:vAlign w:val="center"/>
          </w:tcPr>
          <w:p w:rsidR="00E63332" w:rsidRDefault="00E63332" w:rsidP="00E63332">
            <w:pPr>
              <w:jc w:val="center"/>
            </w:pPr>
            <w:r>
              <w:rPr>
                <w:noProof/>
                <w:lang w:eastAsia="fr-FR"/>
              </w:rPr>
              <w:drawing>
                <wp:inline distT="0" distB="0" distL="0" distR="0" wp14:anchorId="0C537303" wp14:editId="787001B8">
                  <wp:extent cx="2046146" cy="1389413"/>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97" t="3599" r="9326" b="2800"/>
                          <a:stretch/>
                        </pic:blipFill>
                        <pic:spPr bwMode="auto">
                          <a:xfrm>
                            <a:off x="0" y="0"/>
                            <a:ext cx="2051251" cy="13928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63332" w:rsidRDefault="00E63332" w:rsidP="00123660"/>
    <w:p w:rsidR="00E63332" w:rsidRDefault="00E63332" w:rsidP="00123660"/>
    <w:p w:rsidR="00E63332" w:rsidRDefault="00E63332" w:rsidP="00123660"/>
    <w:p w:rsidR="00E63332" w:rsidRDefault="00E63332" w:rsidP="00123660"/>
    <w:p w:rsidR="00123660" w:rsidRDefault="00123660">
      <w:pPr>
        <w:jc w:val="left"/>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78"/>
        <w:gridCol w:w="3459"/>
      </w:tblGrid>
      <w:tr w:rsidR="00123660" w:rsidTr="00A13598">
        <w:tc>
          <w:tcPr>
            <w:tcW w:w="3085" w:type="dxa"/>
            <w:vAlign w:val="center"/>
          </w:tcPr>
          <w:p w:rsidR="00123660" w:rsidRDefault="00123660" w:rsidP="00123660">
            <w:pPr>
              <w:jc w:val="center"/>
            </w:pPr>
            <w:r>
              <w:rPr>
                <w:noProof/>
                <w:lang w:eastAsia="fr-FR"/>
              </w:rPr>
              <w:lastRenderedPageBreak/>
              <w:drawing>
                <wp:inline distT="0" distB="0" distL="0" distR="0" wp14:anchorId="3B33264A" wp14:editId="3450AF23">
                  <wp:extent cx="1800000" cy="1449375"/>
                  <wp:effectExtent l="0" t="0" r="0" b="0"/>
                  <wp:docPr id="7" name="Image 7" descr="\\SAREA\home\Archives_Xavier\PTSI_2012_2013\CI_06_PPM\Cours\09_Usinage_Tournage\png\mvt_tour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mvt_tourn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449375"/>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165BABC8" wp14:editId="55D9D7DE">
                  <wp:extent cx="2306320" cy="1539240"/>
                  <wp:effectExtent l="19050" t="0" r="0" b="0"/>
                  <wp:docPr id="27" name="Imag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21" cstate="print"/>
                          <a:srcRect/>
                          <a:stretch>
                            <a:fillRect/>
                          </a:stretch>
                        </pic:blipFill>
                        <pic:spPr bwMode="auto">
                          <a:xfrm>
                            <a:off x="0" y="0"/>
                            <a:ext cx="2306320" cy="15392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tournage est un procédé d’usinage qui permet de réaliser des surfaces de révolution. Le mouvement de coupe est assuré par une rotation de la pièce autour de l’axe de révolution. Le mouvement d’avance est assuré par des translations de l’outil dans un plan contenant l’axe de révolution.</w:t>
            </w:r>
          </w:p>
        </w:tc>
      </w:tr>
      <w:tr w:rsidR="00123660" w:rsidTr="00A13598">
        <w:tc>
          <w:tcPr>
            <w:tcW w:w="3085" w:type="dxa"/>
            <w:vAlign w:val="center"/>
          </w:tcPr>
          <w:p w:rsidR="00123660" w:rsidRDefault="00123660" w:rsidP="00123660">
            <w:pPr>
              <w:jc w:val="center"/>
            </w:pPr>
            <w:r>
              <w:rPr>
                <w:noProof/>
                <w:lang w:eastAsia="fr-FR"/>
              </w:rPr>
              <w:drawing>
                <wp:inline distT="0" distB="0" distL="0" distR="0" wp14:anchorId="213B530A" wp14:editId="7BED75FB">
                  <wp:extent cx="1800000" cy="1522540"/>
                  <wp:effectExtent l="0" t="0" r="0" b="1905"/>
                  <wp:docPr id="8" name="Image 8" descr="\\SAREA\home\Archives_Xavier\PTSI_2012_2013\CI_06_PPM\Cours\10_Usinage_Fraisage\png\mvt_frai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10_Usinage_Fraisage\png\mvt_frais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1522540"/>
                          </a:xfrm>
                          <a:prstGeom prst="rect">
                            <a:avLst/>
                          </a:prstGeom>
                          <a:noFill/>
                          <a:ln>
                            <a:noFill/>
                          </a:ln>
                        </pic:spPr>
                      </pic:pic>
                    </a:graphicData>
                  </a:graphic>
                </wp:inline>
              </w:drawing>
            </w:r>
          </w:p>
        </w:tc>
        <w:tc>
          <w:tcPr>
            <w:tcW w:w="3878" w:type="dxa"/>
            <w:vAlign w:val="center"/>
          </w:tcPr>
          <w:p w:rsidR="00123660" w:rsidRDefault="00123660" w:rsidP="00123660">
            <w:pPr>
              <w:jc w:val="center"/>
            </w:pPr>
            <w:r>
              <w:rPr>
                <w:noProof/>
                <w:lang w:eastAsia="fr-FR"/>
              </w:rPr>
              <w:drawing>
                <wp:inline distT="0" distB="0" distL="0" distR="0" wp14:anchorId="5FD405BC" wp14:editId="63ECD855">
                  <wp:extent cx="1723390" cy="1691640"/>
                  <wp:effectExtent l="0" t="0" r="0" b="3810"/>
                  <wp:docPr id="22" name="Imag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3390" cy="1691640"/>
                          </a:xfrm>
                          <a:prstGeom prst="rect">
                            <a:avLst/>
                          </a:prstGeom>
                          <a:noFill/>
                          <a:ln w="9525">
                            <a:noFill/>
                            <a:miter lim="800000"/>
                            <a:headEnd/>
                            <a:tailEnd/>
                          </a:ln>
                        </pic:spPr>
                      </pic:pic>
                    </a:graphicData>
                  </a:graphic>
                </wp:inline>
              </w:drawing>
            </w:r>
          </w:p>
        </w:tc>
        <w:tc>
          <w:tcPr>
            <w:tcW w:w="3459" w:type="dxa"/>
            <w:vAlign w:val="center"/>
          </w:tcPr>
          <w:p w:rsidR="00123660" w:rsidRDefault="00123660" w:rsidP="00123660">
            <w:r>
              <w:t>Le fraisage est un procédé d’usinage qui permet de réaliser tout type de surface. Le mouvement de coupe est assuré par une rotation de l’outil. Le mouvement d’avance est assuré par des translations. Suivant la structure de la machine, les translations peuvent être réalisées par la pièce ou par l’outil.</w:t>
            </w:r>
          </w:p>
        </w:tc>
      </w:tr>
    </w:tbl>
    <w:p w:rsidR="0043549C" w:rsidRPr="005E2AB4" w:rsidRDefault="0043549C" w:rsidP="0043549C">
      <w:pPr>
        <w:rPr>
          <w:highlight w:val="yellow"/>
        </w:rPr>
      </w:pPr>
    </w:p>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43549C" w:rsidRPr="009D0F91" w:rsidTr="00D87EFD">
        <w:trPr>
          <w:trHeight w:val="380"/>
        </w:trPr>
        <w:tc>
          <w:tcPr>
            <w:tcW w:w="10336" w:type="dxa"/>
            <w:shd w:val="clear" w:color="auto" w:fill="F2DBDB" w:themeFill="accent2" w:themeFillTint="33"/>
          </w:tcPr>
          <w:p w:rsidR="0043549C" w:rsidRDefault="0043549C" w:rsidP="0043549C">
            <w:r>
              <w:t xml:space="preserve">En usinage, on associe au mouvement de coupe une </w:t>
            </w:r>
            <w:r w:rsidRPr="0043549C">
              <w:rPr>
                <w:b/>
              </w:rPr>
              <w:t xml:space="preserve">vitesse de coupe, notée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c</m:t>
                  </m:r>
                </m:sub>
              </m:sSub>
            </m:oMath>
            <w:r w:rsidRPr="0043549C">
              <w:rPr>
                <w:b/>
              </w:rPr>
              <w:t xml:space="preserve"> en m/min.</w:t>
            </w:r>
            <w:r>
              <w:t xml:space="preserve"> Elle est donnée par le constructeur. Elle dépend du matériau de l’outil et du matériau à usiner. Elle permet de calculer la fréquence de rotation de la broche </w:t>
            </w:r>
            <m:oMath>
              <m:r>
                <w:rPr>
                  <w:rFonts w:ascii="Cambria Math" w:hAnsi="Cambria Math"/>
                </w:rPr>
                <m:t>N</m:t>
              </m:r>
            </m:oMath>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3"/>
              <w:gridCol w:w="5057"/>
            </w:tblGrid>
            <w:tr w:rsidR="0043549C" w:rsidTr="00D87EFD">
              <w:tc>
                <w:tcPr>
                  <w:tcW w:w="5173" w:type="dxa"/>
                </w:tcPr>
                <w:p w:rsidR="0043549C" w:rsidRDefault="0043549C" w:rsidP="00D87EFD">
                  <m:oMathPara>
                    <m:oMath>
                      <m:r>
                        <w:rPr>
                          <w:rFonts w:ascii="Cambria Math" w:hAnsi="Cambria Math"/>
                        </w:rPr>
                        <m:t>N=1000</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πD</m:t>
                          </m:r>
                        </m:den>
                      </m:f>
                    </m:oMath>
                  </m:oMathPara>
                </w:p>
              </w:tc>
              <w:tc>
                <w:tcPr>
                  <w:tcW w:w="5173" w:type="dxa"/>
                </w:tcPr>
                <w:p w:rsidR="0043549C" w:rsidRDefault="0043549C" w:rsidP="00D87EFD">
                  <m:oMath>
                    <m:r>
                      <w:rPr>
                        <w:rFonts w:ascii="Cambria Math" w:hAnsi="Cambria Math"/>
                      </w:rPr>
                      <m:t>D</m:t>
                    </m:r>
                  </m:oMath>
                  <w:r>
                    <w:t> : diamètre de la pièce en tournage (en mm)</w:t>
                  </w:r>
                </w:p>
                <w:p w:rsidR="0043549C" w:rsidRDefault="0043549C" w:rsidP="00D87EFD">
                  <m:oMath>
                    <m:r>
                      <w:rPr>
                        <w:rFonts w:ascii="Cambria Math" w:hAnsi="Cambria Math"/>
                      </w:rPr>
                      <m:t>D</m:t>
                    </m:r>
                  </m:oMath>
                  <w:r>
                    <w:t> : diamètre de l’outil en fraisage (en mm)</w:t>
                  </w:r>
                </w:p>
              </w:tc>
            </w:tr>
          </w:tbl>
          <w:p w:rsidR="0043549C" w:rsidRDefault="0043549C" w:rsidP="0043549C"/>
          <w:p w:rsidR="0043549C" w:rsidRPr="009D0F91" w:rsidRDefault="0043549C" w:rsidP="0043549C">
            <w:pPr>
              <w:rPr>
                <w:lang w:eastAsia="fr-FR"/>
              </w:rPr>
            </w:pPr>
            <w:r>
              <w:t xml:space="preserve">On associe au mouvement d’avance une </w:t>
            </w:r>
            <w:r w:rsidRPr="0043549C">
              <w:rPr>
                <w:b/>
              </w:rPr>
              <w:t xml:space="preserve">vitesse d’avance, notée </w:t>
            </w:r>
            <m:oMath>
              <m:r>
                <m:rPr>
                  <m:sty m:val="bi"/>
                </m:rPr>
                <w:rPr>
                  <w:rFonts w:ascii="Cambria Math" w:hAnsi="Cambria Math"/>
                </w:rPr>
                <m:t>F</m:t>
              </m:r>
            </m:oMath>
            <w:r w:rsidRPr="0043549C">
              <w:rPr>
                <w:b/>
              </w:rPr>
              <w:t xml:space="preserve"> en mm/dent/tour</w:t>
            </w:r>
            <w:r>
              <w:t xml:space="preserve"> (en tournage, l’outil n’a qu’une dent).</w:t>
            </w:r>
          </w:p>
        </w:tc>
      </w:tr>
    </w:tbl>
    <w:p w:rsidR="00A260F8" w:rsidRPr="00123660" w:rsidRDefault="00A260F8" w:rsidP="00123660"/>
    <w:p w:rsidR="004C781E" w:rsidRDefault="004C781E" w:rsidP="004C781E">
      <w:pPr>
        <w:pStyle w:val="Titre3"/>
      </w:pPr>
      <w:bookmarkStart w:id="3" w:name="_Toc416704490"/>
      <w:r>
        <w:t>Surfaces générées</w:t>
      </w:r>
      <w:bookmarkEnd w:id="3"/>
    </w:p>
    <w:tbl>
      <w:tblPr>
        <w:tblStyle w:val="Grilledutableau"/>
        <w:tblW w:w="10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2400"/>
        <w:gridCol w:w="2414"/>
        <w:gridCol w:w="2404"/>
        <w:gridCol w:w="2361"/>
      </w:tblGrid>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Tournage</w:t>
            </w:r>
          </w:p>
        </w:tc>
        <w:tc>
          <w:tcPr>
            <w:tcW w:w="2405" w:type="dxa"/>
            <w:vAlign w:val="center"/>
          </w:tcPr>
          <w:p w:rsidR="00007859" w:rsidRDefault="009075B3" w:rsidP="00007859">
            <w:pPr>
              <w:jc w:val="center"/>
            </w:pPr>
            <w:r w:rsidRPr="009075B3">
              <w:rPr>
                <w:noProof/>
                <w:lang w:eastAsia="fr-FR"/>
              </w:rPr>
              <w:drawing>
                <wp:inline distT="0" distB="0" distL="0" distR="0" wp14:anchorId="10342952" wp14:editId="3C21EC9B">
                  <wp:extent cx="1112484" cy="973777"/>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23385" cy="983319"/>
                          </a:xfrm>
                          <a:prstGeom prst="rect">
                            <a:avLst/>
                          </a:prstGeom>
                        </pic:spPr>
                      </pic:pic>
                    </a:graphicData>
                  </a:graphic>
                </wp:inline>
              </w:drawing>
            </w:r>
          </w:p>
        </w:tc>
        <w:tc>
          <w:tcPr>
            <w:tcW w:w="2406" w:type="dxa"/>
            <w:vAlign w:val="center"/>
          </w:tcPr>
          <w:p w:rsidR="00007859" w:rsidRDefault="00C81273" w:rsidP="00007859">
            <w:pPr>
              <w:jc w:val="center"/>
            </w:pPr>
            <w:r w:rsidRPr="00C81273">
              <w:rPr>
                <w:noProof/>
                <w:lang w:eastAsia="fr-FR"/>
              </w:rPr>
              <w:drawing>
                <wp:inline distT="0" distB="0" distL="0" distR="0" wp14:anchorId="7C7ECA86" wp14:editId="272C7D2E">
                  <wp:extent cx="1338031" cy="110440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43189" cy="1108662"/>
                          </a:xfrm>
                          <a:prstGeom prst="rect">
                            <a:avLst/>
                          </a:prstGeom>
                        </pic:spPr>
                      </pic:pic>
                    </a:graphicData>
                  </a:graphic>
                </wp:inline>
              </w:drawing>
            </w:r>
          </w:p>
        </w:tc>
        <w:tc>
          <w:tcPr>
            <w:tcW w:w="2406" w:type="dxa"/>
            <w:vAlign w:val="center"/>
          </w:tcPr>
          <w:p w:rsidR="00007859" w:rsidRDefault="002E6848" w:rsidP="00007859">
            <w:pPr>
              <w:jc w:val="center"/>
            </w:pPr>
            <w:r w:rsidRPr="002E6848">
              <w:rPr>
                <w:noProof/>
                <w:lang w:eastAsia="fr-FR"/>
              </w:rPr>
              <w:drawing>
                <wp:inline distT="0" distB="0" distL="0" distR="0" wp14:anchorId="70CB02FB" wp14:editId="373E5D02">
                  <wp:extent cx="1334438" cy="1175657"/>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35036" cy="1176184"/>
                          </a:xfrm>
                          <a:prstGeom prst="rect">
                            <a:avLst/>
                          </a:prstGeom>
                        </pic:spPr>
                      </pic:pic>
                    </a:graphicData>
                  </a:graphic>
                </wp:inline>
              </w:drawing>
            </w:r>
          </w:p>
        </w:tc>
        <w:tc>
          <w:tcPr>
            <w:tcW w:w="2406" w:type="dxa"/>
            <w:vAlign w:val="center"/>
          </w:tcPr>
          <w:p w:rsidR="00007859" w:rsidRDefault="008F39D6" w:rsidP="00007859">
            <w:pPr>
              <w:jc w:val="center"/>
            </w:pPr>
            <w:r w:rsidRPr="008F39D6">
              <w:rPr>
                <w:noProof/>
                <w:lang w:eastAsia="fr-FR"/>
              </w:rPr>
              <w:drawing>
                <wp:inline distT="0" distB="0" distL="0" distR="0" wp14:anchorId="6E82D916" wp14:editId="2CCF0626">
                  <wp:extent cx="1087926" cy="1135593"/>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88655" cy="1136354"/>
                          </a:xfrm>
                          <a:prstGeom prst="rect">
                            <a:avLst/>
                          </a:prstGeom>
                        </pic:spPr>
                      </pic:pic>
                    </a:graphicData>
                  </a:graphic>
                </wp:inline>
              </w:drawing>
            </w:r>
          </w:p>
        </w:tc>
      </w:tr>
      <w:tr w:rsidR="006A6A8F" w:rsidRPr="00384FDE" w:rsidTr="00384FDE">
        <w:trPr>
          <w:trHeight w:val="12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Dressage – Chariotage</w:t>
            </w:r>
          </w:p>
        </w:tc>
        <w:tc>
          <w:tcPr>
            <w:tcW w:w="2406" w:type="dxa"/>
            <w:vAlign w:val="center"/>
          </w:tcPr>
          <w:p w:rsidR="00007859" w:rsidRPr="00384FDE" w:rsidRDefault="00007859" w:rsidP="00007859">
            <w:pPr>
              <w:jc w:val="center"/>
              <w:rPr>
                <w:i/>
              </w:rPr>
            </w:pPr>
            <w:r w:rsidRPr="00384FDE">
              <w:rPr>
                <w:i/>
              </w:rPr>
              <w:t>Perçage</w:t>
            </w:r>
          </w:p>
        </w:tc>
        <w:tc>
          <w:tcPr>
            <w:tcW w:w="2406" w:type="dxa"/>
            <w:vAlign w:val="center"/>
          </w:tcPr>
          <w:p w:rsidR="00007859" w:rsidRPr="00384FDE" w:rsidRDefault="00007859" w:rsidP="002E6848">
            <w:pPr>
              <w:jc w:val="center"/>
              <w:rPr>
                <w:i/>
              </w:rPr>
            </w:pPr>
            <w:r w:rsidRPr="00384FDE">
              <w:rPr>
                <w:i/>
              </w:rPr>
              <w:t>Tronçonnage et gorges</w:t>
            </w:r>
          </w:p>
        </w:tc>
        <w:tc>
          <w:tcPr>
            <w:tcW w:w="2406" w:type="dxa"/>
            <w:vAlign w:val="center"/>
          </w:tcPr>
          <w:p w:rsidR="00007859" w:rsidRPr="00384FDE" w:rsidRDefault="00007859" w:rsidP="00007859">
            <w:pPr>
              <w:jc w:val="center"/>
              <w:rPr>
                <w:i/>
              </w:rPr>
            </w:pPr>
            <w:r w:rsidRPr="00384FDE">
              <w:rPr>
                <w:i/>
              </w:rPr>
              <w:t>Formes quelconques</w:t>
            </w:r>
          </w:p>
        </w:tc>
      </w:tr>
      <w:tr w:rsidR="006A6A8F" w:rsidTr="00384FDE">
        <w:trPr>
          <w:cantSplit/>
          <w:trHeight w:val="1644"/>
        </w:trPr>
        <w:tc>
          <w:tcPr>
            <w:tcW w:w="519" w:type="dxa"/>
            <w:vMerge w:val="restart"/>
            <w:textDirection w:val="btLr"/>
            <w:vAlign w:val="center"/>
          </w:tcPr>
          <w:p w:rsidR="00007859" w:rsidRPr="00384FDE" w:rsidRDefault="00007859" w:rsidP="00007859">
            <w:pPr>
              <w:ind w:left="113" w:right="113"/>
              <w:jc w:val="center"/>
              <w:rPr>
                <w:b/>
              </w:rPr>
            </w:pPr>
            <w:r w:rsidRPr="006A6A8F">
              <w:rPr>
                <w:b/>
                <w:sz w:val="24"/>
              </w:rPr>
              <w:t>Fraisage</w:t>
            </w:r>
          </w:p>
        </w:tc>
        <w:tc>
          <w:tcPr>
            <w:tcW w:w="2405" w:type="dxa"/>
            <w:vAlign w:val="center"/>
          </w:tcPr>
          <w:p w:rsidR="00007859" w:rsidRDefault="008F39D6" w:rsidP="00007859">
            <w:pPr>
              <w:jc w:val="center"/>
            </w:pPr>
            <w:r w:rsidRPr="008F39D6">
              <w:rPr>
                <w:noProof/>
                <w:lang w:eastAsia="fr-FR"/>
              </w:rPr>
              <w:drawing>
                <wp:inline distT="0" distB="0" distL="0" distR="0" wp14:anchorId="1D2B9BAD" wp14:editId="2CFFF458">
                  <wp:extent cx="1353787" cy="1004926"/>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59620" cy="1009256"/>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724DAC28" wp14:editId="28D272B8">
                  <wp:extent cx="1395848" cy="1080655"/>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12272" cy="1093371"/>
                          </a:xfrm>
                          <a:prstGeom prst="rect">
                            <a:avLst/>
                          </a:prstGeom>
                        </pic:spPr>
                      </pic:pic>
                    </a:graphicData>
                  </a:graphic>
                </wp:inline>
              </w:drawing>
            </w:r>
          </w:p>
        </w:tc>
        <w:tc>
          <w:tcPr>
            <w:tcW w:w="2406" w:type="dxa"/>
            <w:vAlign w:val="center"/>
          </w:tcPr>
          <w:p w:rsidR="00007859" w:rsidRDefault="00747A21" w:rsidP="00007859">
            <w:pPr>
              <w:jc w:val="center"/>
            </w:pPr>
            <w:r w:rsidRPr="00747A21">
              <w:rPr>
                <w:noProof/>
                <w:lang w:eastAsia="fr-FR"/>
              </w:rPr>
              <w:drawing>
                <wp:inline distT="0" distB="0" distL="0" distR="0" wp14:anchorId="2C87BDCF" wp14:editId="6E89742E">
                  <wp:extent cx="1379913" cy="985652"/>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83506" cy="988218"/>
                          </a:xfrm>
                          <a:prstGeom prst="rect">
                            <a:avLst/>
                          </a:prstGeom>
                        </pic:spPr>
                      </pic:pic>
                    </a:graphicData>
                  </a:graphic>
                </wp:inline>
              </w:drawing>
            </w:r>
          </w:p>
        </w:tc>
        <w:tc>
          <w:tcPr>
            <w:tcW w:w="2406" w:type="dxa"/>
            <w:vAlign w:val="center"/>
          </w:tcPr>
          <w:p w:rsidR="00007859" w:rsidRDefault="00ED4537" w:rsidP="00007859">
            <w:pPr>
              <w:jc w:val="center"/>
            </w:pPr>
            <w:r w:rsidRPr="00ED4537">
              <w:rPr>
                <w:noProof/>
                <w:lang w:eastAsia="fr-FR"/>
              </w:rPr>
              <w:drawing>
                <wp:inline distT="0" distB="0" distL="0" distR="0" wp14:anchorId="2A3AFB94" wp14:editId="33D221C7">
                  <wp:extent cx="1060472" cy="850666"/>
                  <wp:effectExtent l="0" t="0" r="635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60372" cy="850586"/>
                          </a:xfrm>
                          <a:prstGeom prst="rect">
                            <a:avLst/>
                          </a:prstGeom>
                        </pic:spPr>
                      </pic:pic>
                    </a:graphicData>
                  </a:graphic>
                </wp:inline>
              </w:drawing>
            </w:r>
          </w:p>
        </w:tc>
      </w:tr>
      <w:tr w:rsidR="008F39D6" w:rsidRPr="00384FDE" w:rsidTr="00384FDE">
        <w:trPr>
          <w:trHeight w:val="187"/>
        </w:trPr>
        <w:tc>
          <w:tcPr>
            <w:tcW w:w="519" w:type="dxa"/>
            <w:vMerge/>
          </w:tcPr>
          <w:p w:rsidR="00007859" w:rsidRPr="00384FDE" w:rsidRDefault="00007859" w:rsidP="004C781E">
            <w:pPr>
              <w:rPr>
                <w:i/>
              </w:rPr>
            </w:pPr>
          </w:p>
        </w:tc>
        <w:tc>
          <w:tcPr>
            <w:tcW w:w="2405" w:type="dxa"/>
            <w:vAlign w:val="center"/>
          </w:tcPr>
          <w:p w:rsidR="00007859" w:rsidRPr="00384FDE" w:rsidRDefault="00007859" w:rsidP="00007859">
            <w:pPr>
              <w:jc w:val="center"/>
              <w:rPr>
                <w:i/>
              </w:rPr>
            </w:pPr>
            <w:r w:rsidRPr="00384FDE">
              <w:rPr>
                <w:i/>
              </w:rPr>
              <w:t>Surfaçage – Plans épaulés</w:t>
            </w:r>
          </w:p>
        </w:tc>
        <w:tc>
          <w:tcPr>
            <w:tcW w:w="2406" w:type="dxa"/>
            <w:vAlign w:val="center"/>
          </w:tcPr>
          <w:p w:rsidR="00167E0A" w:rsidRPr="00384FDE" w:rsidRDefault="00167E0A" w:rsidP="00D37466">
            <w:pPr>
              <w:jc w:val="center"/>
              <w:rPr>
                <w:i/>
              </w:rPr>
            </w:pPr>
            <w:r w:rsidRPr="00384FDE">
              <w:rPr>
                <w:i/>
              </w:rPr>
              <w:t>Perçage et poches</w:t>
            </w:r>
          </w:p>
        </w:tc>
        <w:tc>
          <w:tcPr>
            <w:tcW w:w="2406" w:type="dxa"/>
            <w:vAlign w:val="center"/>
          </w:tcPr>
          <w:p w:rsidR="00007859" w:rsidRPr="00384FDE" w:rsidRDefault="00007859" w:rsidP="00007859">
            <w:pPr>
              <w:jc w:val="center"/>
              <w:rPr>
                <w:i/>
              </w:rPr>
            </w:pPr>
            <w:r w:rsidRPr="00384FDE">
              <w:rPr>
                <w:i/>
              </w:rPr>
              <w:t>Rainurage</w:t>
            </w:r>
          </w:p>
        </w:tc>
        <w:tc>
          <w:tcPr>
            <w:tcW w:w="2406" w:type="dxa"/>
            <w:vAlign w:val="center"/>
          </w:tcPr>
          <w:p w:rsidR="00007859" w:rsidRPr="00384FDE" w:rsidRDefault="00167E0A" w:rsidP="00007859">
            <w:pPr>
              <w:jc w:val="center"/>
              <w:rPr>
                <w:i/>
              </w:rPr>
            </w:pPr>
            <w:r w:rsidRPr="00384FDE">
              <w:rPr>
                <w:i/>
              </w:rPr>
              <w:t>Formes quelconques</w:t>
            </w:r>
          </w:p>
        </w:tc>
      </w:tr>
    </w:tbl>
    <w:p w:rsidR="00007859" w:rsidRDefault="00007859" w:rsidP="004C781E"/>
    <w:p w:rsidR="004C781E" w:rsidRDefault="004C781E" w:rsidP="004C781E">
      <w:pPr>
        <w:pStyle w:val="Titre3"/>
      </w:pPr>
      <w:bookmarkStart w:id="4" w:name="_Toc416704491"/>
      <w:r>
        <w:t>Mise en position isostatique</w:t>
      </w:r>
      <w:bookmarkEnd w:id="4"/>
    </w:p>
    <w:p w:rsidR="008636C6" w:rsidRDefault="008636C6" w:rsidP="004C781E">
      <w:r>
        <w:t xml:space="preserve">Les pièces sont en liaison encastrement avec la machine. Afin de limiter les défauts d’usinage il faut que la mise en position soit isostatique. La mise en position est représentée par 6 liaisons ponctuelles numérotées. </w:t>
      </w:r>
    </w:p>
    <w:p w:rsidR="004C781E" w:rsidRDefault="008636C6" w:rsidP="004C781E">
      <w:r>
        <w:t xml:space="preserve">En tournage, on utilise principalement des liaisons encastrement avec appui plan prépondérant ou cylindre long prépondérant. Le sixième degré de liberté est supprimé par le serrage de la pièce. </w:t>
      </w:r>
    </w:p>
    <w:p w:rsidR="008636C6" w:rsidRDefault="008636C6" w:rsidP="004C781E">
      <w:r>
        <w:t xml:space="preserve">En fraisage, on utilise principalement des liaisons à appui plan prépondérant auquel on adjoint une liaison linéaire rectiligne et une ponctuelle ou un couple de liaisons avec centreur et </w:t>
      </w:r>
      <w:proofErr w:type="spellStart"/>
      <w:r>
        <w:t>locating</w:t>
      </w:r>
      <w:proofErr w:type="spellEnd"/>
      <w:r>
        <w:t>.</w:t>
      </w:r>
    </w:p>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563"/>
        <w:gridCol w:w="5001"/>
        <w:gridCol w:w="4858"/>
      </w:tblGrid>
      <w:tr w:rsidR="00A04353" w:rsidTr="00F9580F">
        <w:trPr>
          <w:cantSplit/>
          <w:trHeight w:val="2443"/>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lastRenderedPageBreak/>
              <w:t>MIP en tournage</w:t>
            </w:r>
          </w:p>
        </w:tc>
        <w:tc>
          <w:tcPr>
            <w:tcW w:w="5100" w:type="dxa"/>
            <w:tcBorders>
              <w:top w:val="single" w:sz="4" w:space="0" w:color="auto"/>
              <w:left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21D208C7" wp14:editId="11A7811A">
                  <wp:extent cx="3009014" cy="1363087"/>
                  <wp:effectExtent l="0" t="0" r="1270" b="0"/>
                  <wp:docPr id="26905" name="Image 26905" descr="\\SAREA\home\Archives_Xavier\PTSI_2012_2013\CI_06_PPM\Cours\09_Usinage_Tourn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REA\home\Archives_Xavier\PTSI_2012_2013\CI_06_PPM\Cours\09_Usinage_Tournage\png\MIP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8667" cy="1367460"/>
                          </a:xfrm>
                          <a:prstGeom prst="rect">
                            <a:avLst/>
                          </a:prstGeom>
                          <a:noFill/>
                          <a:ln>
                            <a:noFill/>
                          </a:ln>
                        </pic:spPr>
                      </pic:pic>
                    </a:graphicData>
                  </a:graphic>
                </wp:inline>
              </w:drawing>
            </w:r>
          </w:p>
        </w:tc>
        <w:tc>
          <w:tcPr>
            <w:tcW w:w="5100" w:type="dxa"/>
            <w:tcBorders>
              <w:top w:val="single" w:sz="4" w:space="0" w:color="auto"/>
              <w:bottom w:val="single" w:sz="4" w:space="0" w:color="auto"/>
            </w:tcBorders>
            <w:vAlign w:val="center"/>
          </w:tcPr>
          <w:p w:rsidR="00A04353" w:rsidRDefault="00A04353" w:rsidP="00157863">
            <w:pPr>
              <w:jc w:val="center"/>
            </w:pPr>
            <w:r>
              <w:rPr>
                <w:noProof/>
                <w:lang w:eastAsia="fr-FR"/>
              </w:rPr>
              <w:drawing>
                <wp:inline distT="0" distB="0" distL="0" distR="0" wp14:anchorId="62108EDF" wp14:editId="3045E558">
                  <wp:extent cx="2870957" cy="1300547"/>
                  <wp:effectExtent l="0" t="0" r="5715" b="0"/>
                  <wp:docPr id="26906" name="Image 26906" descr="\\SAREA\home\Archives_Xavier\PTSI_2012_2013\CI_06_PPM\Cours\09_Usinage_Tourn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AREA\home\Archives_Xavier\PTSI_2012_2013\CI_06_PPM\Cours\09_Usinage_Tournage\png\MIP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168" cy="1304719"/>
                          </a:xfrm>
                          <a:prstGeom prst="rect">
                            <a:avLst/>
                          </a:prstGeom>
                          <a:noFill/>
                          <a:ln>
                            <a:noFill/>
                          </a:ln>
                        </pic:spPr>
                      </pic:pic>
                    </a:graphicData>
                  </a:graphic>
                </wp:inline>
              </w:drawing>
            </w:r>
          </w:p>
        </w:tc>
      </w:tr>
      <w:tr w:rsidR="00A04353" w:rsidTr="00F9580F">
        <w:trPr>
          <w:cantSplit/>
          <w:trHeight w:val="1134"/>
        </w:trPr>
        <w:tc>
          <w:tcPr>
            <w:tcW w:w="222" w:type="dxa"/>
            <w:tcBorders>
              <w:top w:val="single" w:sz="4" w:space="0" w:color="auto"/>
              <w:bottom w:val="single" w:sz="4" w:space="0" w:color="auto"/>
              <w:right w:val="single" w:sz="4" w:space="0" w:color="auto"/>
            </w:tcBorders>
            <w:textDirection w:val="btLr"/>
            <w:vAlign w:val="center"/>
          </w:tcPr>
          <w:p w:rsidR="00A04353" w:rsidRPr="00A04353" w:rsidRDefault="00A04353" w:rsidP="00A04353">
            <w:pPr>
              <w:ind w:left="113" w:right="113"/>
              <w:jc w:val="center"/>
              <w:rPr>
                <w:b/>
                <w:noProof/>
                <w:sz w:val="24"/>
                <w:lang w:eastAsia="fr-FR"/>
              </w:rPr>
            </w:pPr>
            <w:r w:rsidRPr="00A04353">
              <w:rPr>
                <w:b/>
                <w:noProof/>
                <w:sz w:val="24"/>
                <w:lang w:eastAsia="fr-FR"/>
              </w:rPr>
              <w:t>MIP en fraisage</w:t>
            </w:r>
          </w:p>
        </w:tc>
        <w:tc>
          <w:tcPr>
            <w:tcW w:w="5100" w:type="dxa"/>
            <w:tcBorders>
              <w:top w:val="single" w:sz="4" w:space="0" w:color="auto"/>
              <w:left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0CD83FBB" wp14:editId="5F119D28">
                  <wp:extent cx="2533417" cy="1634783"/>
                  <wp:effectExtent l="0" t="0" r="635" b="3810"/>
                  <wp:docPr id="88" name="Image 88" descr="\\SAREA\home\Archives_Xavier\PTSI_2012_2013\CI_06_PPM\Cours\10_Usinage_Fraisage\png\MI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REA\home\Archives_Xavier\PTSI_2012_2013\CI_06_PPM\Cours\10_Usinage_Fraisage\png\MIP_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6003" cy="1636452"/>
                          </a:xfrm>
                          <a:prstGeom prst="rect">
                            <a:avLst/>
                          </a:prstGeom>
                          <a:noFill/>
                          <a:ln>
                            <a:noFill/>
                          </a:ln>
                        </pic:spPr>
                      </pic:pic>
                    </a:graphicData>
                  </a:graphic>
                </wp:inline>
              </w:drawing>
            </w:r>
          </w:p>
        </w:tc>
        <w:tc>
          <w:tcPr>
            <w:tcW w:w="5100" w:type="dxa"/>
            <w:tcBorders>
              <w:top w:val="single" w:sz="4" w:space="0" w:color="auto"/>
            </w:tcBorders>
            <w:vAlign w:val="center"/>
          </w:tcPr>
          <w:p w:rsidR="00A04353" w:rsidRDefault="00A04353" w:rsidP="00157863">
            <w:pPr>
              <w:jc w:val="center"/>
              <w:rPr>
                <w:noProof/>
                <w:lang w:eastAsia="fr-FR"/>
              </w:rPr>
            </w:pPr>
            <w:r>
              <w:rPr>
                <w:noProof/>
                <w:lang w:eastAsia="fr-FR"/>
              </w:rPr>
              <w:drawing>
                <wp:inline distT="0" distB="0" distL="0" distR="0" wp14:anchorId="41C6F886" wp14:editId="0939033A">
                  <wp:extent cx="2052084" cy="1458028"/>
                  <wp:effectExtent l="0" t="0" r="5715" b="8890"/>
                  <wp:docPr id="89" name="Image 89" descr="\\SAREA\home\Archives_Xavier\PTSI_2012_2013\CI_06_PPM\Cours\10_Usinage_Fraisage\png\M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AREA\home\Archives_Xavier\PTSI_2012_2013\CI_06_PPM\Cours\10_Usinage_Fraisage\png\MIP_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1990" cy="1457961"/>
                          </a:xfrm>
                          <a:prstGeom prst="rect">
                            <a:avLst/>
                          </a:prstGeom>
                          <a:noFill/>
                          <a:ln>
                            <a:noFill/>
                          </a:ln>
                        </pic:spPr>
                      </pic:pic>
                    </a:graphicData>
                  </a:graphic>
                </wp:inline>
              </w:drawing>
            </w:r>
          </w:p>
        </w:tc>
      </w:tr>
    </w:tbl>
    <w:p w:rsidR="004C781E" w:rsidRDefault="004C781E" w:rsidP="004C781E"/>
    <w:p w:rsidR="004C781E" w:rsidRPr="004C781E" w:rsidRDefault="004C781E" w:rsidP="004C781E">
      <w:pPr>
        <w:pStyle w:val="Titre3"/>
      </w:pPr>
      <w:bookmarkStart w:id="5" w:name="_Toc416704492"/>
      <w:r>
        <w:t>Cellule élémentaire d’usinage</w:t>
      </w:r>
      <w:bookmarkEnd w:id="5"/>
    </w:p>
    <w:p w:rsidR="00E857EA" w:rsidRDefault="00E857EA"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5B0BAF" w:rsidTr="00F9580F">
        <w:tc>
          <w:tcPr>
            <w:tcW w:w="6771" w:type="dxa"/>
            <w:vAlign w:val="center"/>
          </w:tcPr>
          <w:p w:rsidR="005B0BAF" w:rsidRDefault="005B0BAF" w:rsidP="005B0BAF">
            <w:r>
              <w:t xml:space="preserve">Pour décrire les fonctions ou la géométrie d’une machine-outil, on peut utiliser le modèle de la cellule élémentaire d’usinage qui permet de décrire les principaux composants d’une machine. </w:t>
            </w:r>
          </w:p>
          <w:p w:rsidR="005B0BAF" w:rsidRDefault="005B0BAF" w:rsidP="005B0BAF">
            <w:pPr>
              <w:jc w:val="center"/>
            </w:pPr>
            <w:r>
              <w:rPr>
                <w:noProof/>
                <w:lang w:eastAsia="fr-FR"/>
              </w:rPr>
              <w:drawing>
                <wp:inline distT="0" distB="0" distL="0" distR="0" wp14:anchorId="254FCE3D" wp14:editId="01A7C458">
                  <wp:extent cx="1201479" cy="841913"/>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r="22417"/>
                          <a:stretch/>
                        </pic:blipFill>
                        <pic:spPr bwMode="auto">
                          <a:xfrm>
                            <a:off x="0" y="0"/>
                            <a:ext cx="1205633" cy="844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75" w:type="dxa"/>
            <w:vAlign w:val="center"/>
          </w:tcPr>
          <w:p w:rsidR="005B0BAF" w:rsidRDefault="005B0BAF" w:rsidP="005B0BAF">
            <w:pPr>
              <w:jc w:val="center"/>
            </w:pPr>
            <w:r>
              <w:rPr>
                <w:noProof/>
                <w:lang w:eastAsia="fr-FR"/>
              </w:rPr>
              <w:drawing>
                <wp:inline distT="0" distB="0" distL="0" distR="0" wp14:anchorId="640FEB9B" wp14:editId="51CE85F4">
                  <wp:extent cx="1952165" cy="152028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8359" cy="1517321"/>
                          </a:xfrm>
                          <a:prstGeom prst="rect">
                            <a:avLst/>
                          </a:prstGeom>
                          <a:noFill/>
                        </pic:spPr>
                      </pic:pic>
                    </a:graphicData>
                  </a:graphic>
                </wp:inline>
              </w:drawing>
            </w:r>
          </w:p>
        </w:tc>
      </w:tr>
    </w:tbl>
    <w:p w:rsidR="005B0BAF" w:rsidRDefault="005B0BAF" w:rsidP="000678A0"/>
    <w:p w:rsidR="005B0BAF" w:rsidRDefault="005B0BAF" w:rsidP="000678A0"/>
    <w:p w:rsidR="00D35342" w:rsidRDefault="003C6C26" w:rsidP="009B6CA9">
      <w:pPr>
        <w:pStyle w:val="Titre2"/>
        <w:numPr>
          <w:ilvl w:val="0"/>
          <w:numId w:val="10"/>
        </w:numPr>
      </w:pPr>
      <w:bookmarkStart w:id="6" w:name="_Toc416704493"/>
      <w:r>
        <w:rPr>
          <w:noProof/>
          <w:lang w:eastAsia="fr-FR"/>
        </w:rPr>
        <w:drawing>
          <wp:anchor distT="0" distB="0" distL="114300" distR="114300" simplePos="0" relativeHeight="251658240" behindDoc="0" locked="0" layoutInCell="1" allowOverlap="1" wp14:anchorId="1F18BE11" wp14:editId="1340619A">
            <wp:simplePos x="0" y="0"/>
            <wp:positionH relativeFrom="column">
              <wp:posOffset>4792980</wp:posOffset>
            </wp:positionH>
            <wp:positionV relativeFrom="paragraph">
              <wp:posOffset>41275</wp:posOffset>
            </wp:positionV>
            <wp:extent cx="1579245" cy="1024255"/>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rsidR="004C781E">
        <w:t>Le tournage</w:t>
      </w:r>
      <w:bookmarkEnd w:id="6"/>
    </w:p>
    <w:p w:rsidR="004C781E" w:rsidRDefault="004C781E" w:rsidP="004C781E"/>
    <w:p w:rsidR="003C6C26" w:rsidRDefault="003C6C26" w:rsidP="004C781E"/>
    <w:p w:rsidR="003C6C26" w:rsidRDefault="003C6C26" w:rsidP="004C781E"/>
    <w:p w:rsidR="004C781E" w:rsidRDefault="004C781E" w:rsidP="009B6CA9">
      <w:pPr>
        <w:pStyle w:val="Titre3"/>
        <w:numPr>
          <w:ilvl w:val="0"/>
          <w:numId w:val="13"/>
        </w:numPr>
      </w:pPr>
      <w:bookmarkStart w:id="7" w:name="_Toc416704494"/>
      <w:r>
        <w:t>Les machines</w:t>
      </w:r>
      <w:bookmarkEnd w:id="7"/>
    </w:p>
    <w:p w:rsidR="006E6439" w:rsidRPr="006E6439" w:rsidRDefault="006E6439" w:rsidP="006E643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341F73" w:rsidTr="00F8025D">
        <w:tc>
          <w:tcPr>
            <w:tcW w:w="3448" w:type="dxa"/>
            <w:vAlign w:val="center"/>
          </w:tcPr>
          <w:p w:rsidR="00341F73" w:rsidRDefault="003C6C26" w:rsidP="003C6C26">
            <w:r>
              <w:t xml:space="preserve">En tournage, les machines classiques sont des tours 2 axes. L’outil peut se déplacer sur ces axes pour réaliser les formes de base. </w:t>
            </w:r>
          </w:p>
        </w:tc>
        <w:tc>
          <w:tcPr>
            <w:tcW w:w="3449" w:type="dxa"/>
            <w:vAlign w:val="center"/>
          </w:tcPr>
          <w:p w:rsidR="00341F73" w:rsidRDefault="00341F73" w:rsidP="00F8025D">
            <w:pPr>
              <w:jc w:val="center"/>
            </w:pPr>
            <w:r>
              <w:rPr>
                <w:noProof/>
                <w:lang w:eastAsia="fr-FR"/>
              </w:rPr>
              <w:drawing>
                <wp:inline distT="0" distB="0" distL="0" distR="0" wp14:anchorId="206A7E8D" wp14:editId="3085B141">
                  <wp:extent cx="2021261" cy="1359725"/>
                  <wp:effectExtent l="0" t="0" r="0" b="0"/>
                  <wp:docPr id="17" name="Image 17" descr="\\SAREA\home\Archives_Xavier\PTSI_2012_2013\CI_06_PPM\Cours\09_Usinage_Tournage\png\axes_normali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REA\home\Archives_Xavier\PTSI_2012_2013\CI_06_PPM\Cours\09_Usinage_Tournage\png\axes_normalis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979" cy="1362899"/>
                          </a:xfrm>
                          <a:prstGeom prst="rect">
                            <a:avLst/>
                          </a:prstGeom>
                          <a:noFill/>
                          <a:ln>
                            <a:noFill/>
                          </a:ln>
                        </pic:spPr>
                      </pic:pic>
                    </a:graphicData>
                  </a:graphic>
                </wp:inline>
              </w:drawing>
            </w:r>
          </w:p>
        </w:tc>
        <w:tc>
          <w:tcPr>
            <w:tcW w:w="3449" w:type="dxa"/>
            <w:vAlign w:val="center"/>
          </w:tcPr>
          <w:p w:rsidR="00341F73" w:rsidRDefault="00341F73" w:rsidP="00F8025D">
            <w:pPr>
              <w:jc w:val="center"/>
            </w:pPr>
            <w:r>
              <w:rPr>
                <w:noProof/>
                <w:lang w:eastAsia="fr-FR"/>
              </w:rPr>
              <w:drawing>
                <wp:inline distT="0" distB="0" distL="0" distR="0" wp14:anchorId="13EDCFC6" wp14:editId="2548AB82">
                  <wp:extent cx="1923324" cy="1443436"/>
                  <wp:effectExtent l="0" t="0" r="1270" b="4445"/>
                  <wp:docPr id="18" name="Image 18" descr="\\SAREA\home\Archives_Xavier\PTSI_2012_2013\CI_06_PPM\Cours\09_Usinage_Tourn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EA\home\Archives_Xavier\PTSI_2012_2013\CI_06_PPM\Cours\09_Usinage_Tournage\png\axes_normalises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23366" cy="1443467"/>
                          </a:xfrm>
                          <a:prstGeom prst="rect">
                            <a:avLst/>
                          </a:prstGeom>
                          <a:noFill/>
                          <a:ln>
                            <a:noFill/>
                          </a:ln>
                        </pic:spPr>
                      </pic:pic>
                    </a:graphicData>
                  </a:graphic>
                </wp:inline>
              </w:drawing>
            </w:r>
          </w:p>
        </w:tc>
      </w:tr>
    </w:tbl>
    <w:p w:rsidR="000413CB" w:rsidRDefault="003C6C26" w:rsidP="000413CB">
      <w:r>
        <w:t xml:space="preserve">On rencontre aussi fréquemment des tours multiaxes. Ils permettant de réaliser des méplats, des rainures de clavettes ou encore des perçages non coaxiaux à l’axe de la broche. Par ailleurs, dans le but d’augmenter la productivité ils peuvent être multi tourelles (ce qui permet de réaliser plusieurs opérations en même temps) et multi broches (dans le but de réaliser plusieurs pièces en même temps). Ils peuvent de plus être pourvus d’un </w:t>
      </w:r>
      <w:proofErr w:type="spellStart"/>
      <w:r>
        <w:t>embarreur</w:t>
      </w:r>
      <w:proofErr w:type="spellEnd"/>
      <w:r>
        <w:t xml:space="preserve">, permettant d’alimenter la machine en matériau en continu.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367"/>
        <w:gridCol w:w="3796"/>
      </w:tblGrid>
      <w:tr w:rsidR="000413CB" w:rsidTr="000E5268">
        <w:tc>
          <w:tcPr>
            <w:tcW w:w="3448" w:type="dxa"/>
            <w:vAlign w:val="center"/>
          </w:tcPr>
          <w:p w:rsidR="000413CB" w:rsidRDefault="000413CB" w:rsidP="000413CB">
            <w:pPr>
              <w:jc w:val="center"/>
            </w:pPr>
            <w:r>
              <w:rPr>
                <w:noProof/>
                <w:lang w:eastAsia="fr-FR"/>
              </w:rPr>
              <w:lastRenderedPageBreak/>
              <w:drawing>
                <wp:inline distT="0" distB="0" distL="0" distR="0" wp14:anchorId="6A2E884D" wp14:editId="162FF1BA">
                  <wp:extent cx="1507155" cy="1512000"/>
                  <wp:effectExtent l="0" t="0" r="0" b="0"/>
                  <wp:docPr id="25" name="Image 25" descr="\\SAREA\home\Archives_Xavier\PTSI_2012_2013\CI_06_PPM\Cours\09_Usinage_Tournage\png\tour_mult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REA\home\Archives_Xavier\PTSI_2012_2013\CI_06_PPM\Cours\09_Usinage_Tournage\png\tour_multi_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07155"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Pr>
                <w:noProof/>
                <w:lang w:eastAsia="fr-FR"/>
              </w:rPr>
              <w:drawing>
                <wp:inline distT="0" distB="0" distL="0" distR="0" wp14:anchorId="48593ACC" wp14:editId="22316FDD">
                  <wp:extent cx="1815247" cy="1512000"/>
                  <wp:effectExtent l="0" t="0" r="0" b="0"/>
                  <wp:docPr id="28" name="Image 28" descr="\\SAREA\home\Archives_Xavier\PTSI_2012_2013\CI_06_PPM\Cours\09_Usinage_Tournage\png\tour_mult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REA\home\Archives_Xavier\PTSI_2012_2013\CI_06_PPM\Cours\09_Usinage_Tournage\png\tour_multi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5247" cy="1512000"/>
                          </a:xfrm>
                          <a:prstGeom prst="rect">
                            <a:avLst/>
                          </a:prstGeom>
                          <a:noFill/>
                          <a:ln>
                            <a:noFill/>
                          </a:ln>
                        </pic:spPr>
                      </pic:pic>
                    </a:graphicData>
                  </a:graphic>
                </wp:inline>
              </w:drawing>
            </w:r>
          </w:p>
        </w:tc>
        <w:tc>
          <w:tcPr>
            <w:tcW w:w="3449" w:type="dxa"/>
            <w:vAlign w:val="center"/>
          </w:tcPr>
          <w:p w:rsidR="000413CB" w:rsidRDefault="000413CB" w:rsidP="000413CB">
            <w:pPr>
              <w:jc w:val="center"/>
            </w:pPr>
            <w:r w:rsidRPr="000413CB">
              <w:rPr>
                <w:noProof/>
                <w:lang w:eastAsia="fr-FR"/>
              </w:rPr>
              <w:drawing>
                <wp:inline distT="0" distB="0" distL="0" distR="0" wp14:anchorId="5D9D3D43" wp14:editId="74441438">
                  <wp:extent cx="2273628" cy="144808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76773" cy="1450087"/>
                          </a:xfrm>
                          <a:prstGeom prst="rect">
                            <a:avLst/>
                          </a:prstGeom>
                        </pic:spPr>
                      </pic:pic>
                    </a:graphicData>
                  </a:graphic>
                </wp:inline>
              </w:drawing>
            </w:r>
          </w:p>
        </w:tc>
      </w:tr>
    </w:tbl>
    <w:p w:rsidR="003C6C26" w:rsidRDefault="000F14BD" w:rsidP="000413CB">
      <w:r>
        <w:rPr>
          <w:noProof/>
          <w:lang w:eastAsia="fr-FR"/>
        </w:rPr>
        <w:drawing>
          <wp:anchor distT="0" distB="0" distL="114300" distR="114300" simplePos="0" relativeHeight="251659264" behindDoc="0" locked="0" layoutInCell="1" allowOverlap="1">
            <wp:simplePos x="0" y="0"/>
            <wp:positionH relativeFrom="column">
              <wp:posOffset>4912995</wp:posOffset>
            </wp:positionH>
            <wp:positionV relativeFrom="paragraph">
              <wp:posOffset>111760</wp:posOffset>
            </wp:positionV>
            <wp:extent cx="1579245" cy="1024255"/>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0413CB" w:rsidP="008D5E6D">
      <w:pPr>
        <w:pStyle w:val="Titre3"/>
      </w:pPr>
      <w:bookmarkStart w:id="8" w:name="_Toc416704495"/>
      <w:r>
        <w:t xml:space="preserve">Portes </w:t>
      </w:r>
      <w:r w:rsidR="008D5E6D">
        <w:t>outil</w:t>
      </w:r>
      <w:r>
        <w:t>s</w:t>
      </w:r>
      <w:bookmarkEnd w:id="8"/>
    </w:p>
    <w:p w:rsidR="000F14BD" w:rsidRDefault="000F14BD" w:rsidP="000F14BD">
      <w:r>
        <w:t xml:space="preserve">En tournage, le porte outil est relié à la machine par l’intermédiaire d’une </w:t>
      </w:r>
      <w:r w:rsidRPr="000F14BD">
        <w:rPr>
          <w:b/>
        </w:rPr>
        <w:t>tourelle</w:t>
      </w:r>
      <w:r>
        <w:t xml:space="preserve">. Celles qui existent sur les machines à commande numérique sont équipées de plusieurs outils. </w:t>
      </w:r>
    </w:p>
    <w:p w:rsidR="000F14BD" w:rsidRDefault="000F14BD" w:rsidP="000F14BD">
      <w:r>
        <w:t xml:space="preserve">Sur les machines conventionnelles, les portes outils sont mis en position par queue d’aronde ou par cône morse. En CN, les on utilise récemment le système VDI. </w:t>
      </w:r>
    </w:p>
    <w:p w:rsidR="00F9580F" w:rsidRPr="000F14BD" w:rsidRDefault="00F9580F" w:rsidP="000F14B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5025"/>
      </w:tblGrid>
      <w:tr w:rsidR="000F14BD" w:rsidTr="000F14BD">
        <w:trPr>
          <w:trHeight w:val="2106"/>
        </w:trPr>
        <w:tc>
          <w:tcPr>
            <w:tcW w:w="5353" w:type="dxa"/>
            <w:vAlign w:val="center"/>
          </w:tcPr>
          <w:p w:rsidR="000F14BD" w:rsidRDefault="000F14BD" w:rsidP="000E5268">
            <w:pPr>
              <w:jc w:val="center"/>
            </w:pPr>
            <w:r>
              <w:rPr>
                <w:noProof/>
                <w:lang w:eastAsia="fr-FR"/>
              </w:rPr>
              <w:drawing>
                <wp:inline distT="0" distB="0" distL="0" distR="0" wp14:anchorId="770E5D53" wp14:editId="7D1F3980">
                  <wp:extent cx="1908824" cy="1227905"/>
                  <wp:effectExtent l="0" t="0" r="0" b="0"/>
                  <wp:docPr id="26895" name="Image 26895" descr="\\SAREA\home\Archives_Xavier\PTSI_2012_2013\CI_06_PPM\Cours\09_Usinage_Tournage\png\tourel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REA\home\Archives_Xavier\PTSI_2012_2013\CI_06_PPM\Cours\09_Usinage_Tournage\png\tourelle_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12883" cy="1230516"/>
                          </a:xfrm>
                          <a:prstGeom prst="rect">
                            <a:avLst/>
                          </a:prstGeom>
                          <a:noFill/>
                          <a:ln>
                            <a:noFill/>
                          </a:ln>
                        </pic:spPr>
                      </pic:pic>
                    </a:graphicData>
                  </a:graphic>
                </wp:inline>
              </w:drawing>
            </w:r>
          </w:p>
        </w:tc>
        <w:tc>
          <w:tcPr>
            <w:tcW w:w="5025" w:type="dxa"/>
            <w:vAlign w:val="center"/>
          </w:tcPr>
          <w:p w:rsidR="000F14BD" w:rsidRDefault="000F14BD" w:rsidP="000E5268">
            <w:pPr>
              <w:jc w:val="center"/>
            </w:pPr>
            <w:r>
              <w:rPr>
                <w:noProof/>
                <w:lang w:eastAsia="fr-FR"/>
              </w:rPr>
              <w:drawing>
                <wp:inline distT="0" distB="0" distL="0" distR="0" wp14:anchorId="31EDE98C" wp14:editId="0F25780E">
                  <wp:extent cx="1222744" cy="1308983"/>
                  <wp:effectExtent l="0" t="0" r="0" b="5715"/>
                  <wp:docPr id="26896" name="Image 26896" descr="\\SAREA\home\Archives_Xavier\PTSI_2012_2013\CI_06_PPM\Cours\09_Usinage_Tournage\png\tour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REA\home\Archives_Xavier\PTSI_2012_2013\CI_06_PPM\Cours\09_Usinage_Tournage\png\tourel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9593" cy="1316315"/>
                          </a:xfrm>
                          <a:prstGeom prst="rect">
                            <a:avLst/>
                          </a:prstGeom>
                          <a:noFill/>
                          <a:ln>
                            <a:noFill/>
                          </a:ln>
                        </pic:spPr>
                      </pic:pic>
                    </a:graphicData>
                  </a:graphic>
                </wp:inline>
              </w:drawing>
            </w:r>
          </w:p>
        </w:tc>
      </w:tr>
      <w:tr w:rsidR="000F14BD" w:rsidTr="000F14BD">
        <w:trPr>
          <w:trHeight w:val="266"/>
        </w:trPr>
        <w:tc>
          <w:tcPr>
            <w:tcW w:w="5353" w:type="dxa"/>
            <w:vAlign w:val="center"/>
          </w:tcPr>
          <w:p w:rsidR="000F14BD" w:rsidRPr="000F14BD" w:rsidRDefault="000F14BD" w:rsidP="000E5268">
            <w:pPr>
              <w:jc w:val="center"/>
              <w:rPr>
                <w:i/>
                <w:noProof/>
                <w:lang w:eastAsia="fr-FR"/>
              </w:rPr>
            </w:pPr>
            <w:r>
              <w:rPr>
                <w:i/>
                <w:noProof/>
                <w:lang w:eastAsia="fr-FR"/>
              </w:rPr>
              <w:t>Tourelles et portes outils de tours conventionnels</w:t>
            </w:r>
          </w:p>
        </w:tc>
        <w:tc>
          <w:tcPr>
            <w:tcW w:w="5025" w:type="dxa"/>
            <w:vAlign w:val="center"/>
          </w:tcPr>
          <w:p w:rsidR="000F14BD" w:rsidRDefault="000F14BD" w:rsidP="000E5268">
            <w:pPr>
              <w:jc w:val="center"/>
              <w:rPr>
                <w:noProof/>
                <w:lang w:eastAsia="fr-FR"/>
              </w:rPr>
            </w:pPr>
            <w:r>
              <w:rPr>
                <w:noProof/>
                <w:lang w:eastAsia="fr-FR"/>
              </w:rPr>
              <w:t>Tourelle de centre d’usinage à commande numérique</w:t>
            </w:r>
          </w:p>
        </w:tc>
      </w:tr>
    </w:tbl>
    <w:p w:rsidR="000E5268" w:rsidRDefault="000E5268"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7"/>
        <w:gridCol w:w="2826"/>
        <w:gridCol w:w="2451"/>
        <w:gridCol w:w="2578"/>
      </w:tblGrid>
      <w:tr w:rsidR="000E5268" w:rsidRPr="000F14BD" w:rsidTr="000F14BD">
        <w:tc>
          <w:tcPr>
            <w:tcW w:w="2936" w:type="dxa"/>
            <w:vAlign w:val="center"/>
          </w:tcPr>
          <w:p w:rsidR="000E5268" w:rsidRPr="000F14BD" w:rsidRDefault="000E5268" w:rsidP="000E5268">
            <w:pPr>
              <w:jc w:val="center"/>
              <w:rPr>
                <w:i/>
              </w:rPr>
            </w:pPr>
            <w:r w:rsidRPr="000F14BD">
              <w:rPr>
                <w:i/>
                <w:noProof/>
                <w:lang w:eastAsia="fr-FR"/>
              </w:rPr>
              <w:drawing>
                <wp:inline distT="0" distB="0" distL="0" distR="0" wp14:anchorId="09246583" wp14:editId="545702EB">
                  <wp:extent cx="1383527" cy="1558776"/>
                  <wp:effectExtent l="0" t="0" r="7620" b="3810"/>
                  <wp:docPr id="20" name="Image 20" descr="\\SAREA\home\Archives_Xavier\PTSI_2012_2013\CI_06_PPM\Cours\09_Usinage_Tournage\png\p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REA\home\Archives_Xavier\PTSI_2012_2013\CI_06_PPM\Cours\09_Usinage_Tournage\png\po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2104" cy="1568440"/>
                          </a:xfrm>
                          <a:prstGeom prst="rect">
                            <a:avLst/>
                          </a:prstGeom>
                          <a:noFill/>
                          <a:ln>
                            <a:noFill/>
                          </a:ln>
                        </pic:spPr>
                      </pic:pic>
                    </a:graphicData>
                  </a:graphic>
                </wp:inline>
              </w:drawing>
            </w:r>
          </w:p>
        </w:tc>
        <w:tc>
          <w:tcPr>
            <w:tcW w:w="1659" w:type="dxa"/>
            <w:vAlign w:val="center"/>
          </w:tcPr>
          <w:p w:rsidR="000E5268" w:rsidRPr="000F14BD" w:rsidRDefault="000E5268" w:rsidP="000E5268">
            <w:pPr>
              <w:jc w:val="center"/>
              <w:rPr>
                <w:i/>
                <w:noProof/>
                <w:lang w:eastAsia="fr-FR"/>
              </w:rPr>
            </w:pPr>
            <w:r w:rsidRPr="000F14BD">
              <w:rPr>
                <w:i/>
                <w:noProof/>
                <w:lang w:eastAsia="fr-FR"/>
              </w:rPr>
              <w:drawing>
                <wp:inline distT="0" distB="0" distL="0" distR="0" wp14:anchorId="2917D148" wp14:editId="11C47DD1">
                  <wp:extent cx="1653871" cy="1044277"/>
                  <wp:effectExtent l="0" t="0" r="3810" b="3810"/>
                  <wp:docPr id="31" name="Image 31" descr="\\SAREA\home\Archives_Xavier\PTSI_2012_2013\CI_06_PPM\Cours\09_Usinage_Tournage\png\p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REA\home\Archives_Xavier\PTSI_2012_2013\CI_06_PPM\Cours\09_Usinage_Tournage\png\po_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53349" cy="1043947"/>
                          </a:xfrm>
                          <a:prstGeom prst="rect">
                            <a:avLst/>
                          </a:prstGeom>
                          <a:noFill/>
                          <a:ln>
                            <a:noFill/>
                          </a:ln>
                        </pic:spPr>
                      </pic:pic>
                    </a:graphicData>
                  </a:graphic>
                </wp:inline>
              </w:drawing>
            </w:r>
          </w:p>
        </w:tc>
        <w:tc>
          <w:tcPr>
            <w:tcW w:w="2937" w:type="dxa"/>
            <w:vAlign w:val="center"/>
          </w:tcPr>
          <w:p w:rsidR="000E5268" w:rsidRPr="000F14BD" w:rsidRDefault="000E5268" w:rsidP="000E5268">
            <w:pPr>
              <w:jc w:val="center"/>
              <w:rPr>
                <w:i/>
              </w:rPr>
            </w:pPr>
            <w:r w:rsidRPr="000F14BD">
              <w:rPr>
                <w:i/>
                <w:noProof/>
                <w:lang w:eastAsia="fr-FR"/>
              </w:rPr>
              <w:drawing>
                <wp:inline distT="0" distB="0" distL="0" distR="0" wp14:anchorId="3A1B796B" wp14:editId="4B0DC414">
                  <wp:extent cx="1284045" cy="1432591"/>
                  <wp:effectExtent l="0" t="0" r="0" b="0"/>
                  <wp:docPr id="21" name="Image 21" descr="\\SAREA\home\Archives_Xavier\PTSI_2012_2013\CI_06_PPM\Cours\09_Usinage_Tournage\png\vd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REA\home\Archives_Xavier\PTSI_2012_2013\CI_06_PPM\Cours\09_Usinage_Tournage\png\vdi_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91257" cy="1440638"/>
                          </a:xfrm>
                          <a:prstGeom prst="rect">
                            <a:avLst/>
                          </a:prstGeom>
                          <a:noFill/>
                          <a:ln>
                            <a:noFill/>
                          </a:ln>
                        </pic:spPr>
                      </pic:pic>
                    </a:graphicData>
                  </a:graphic>
                </wp:inline>
              </w:drawing>
            </w:r>
          </w:p>
        </w:tc>
        <w:tc>
          <w:tcPr>
            <w:tcW w:w="2890" w:type="dxa"/>
            <w:vAlign w:val="center"/>
          </w:tcPr>
          <w:p w:rsidR="000E5268" w:rsidRPr="000F14BD" w:rsidRDefault="000E5268" w:rsidP="000E5268">
            <w:pPr>
              <w:jc w:val="center"/>
              <w:rPr>
                <w:i/>
              </w:rPr>
            </w:pPr>
            <w:r w:rsidRPr="000F14BD">
              <w:rPr>
                <w:i/>
                <w:noProof/>
                <w:lang w:eastAsia="fr-FR"/>
              </w:rPr>
              <w:drawing>
                <wp:inline distT="0" distB="0" distL="0" distR="0" wp14:anchorId="6A2814AC" wp14:editId="1EADE96C">
                  <wp:extent cx="1412948" cy="1511300"/>
                  <wp:effectExtent l="0" t="0" r="0" b="0"/>
                  <wp:docPr id="23" name="Image 23" descr="\\SAREA\home\Archives_Xavier\PTSI_2012_2013\CI_06_PPM\Cours\09_Usinage_Tournage\png\vd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REA\home\Archives_Xavier\PTSI_2012_2013\CI_06_PPM\Cours\09_Usinage_Tournage\png\vdi_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12948" cy="1511300"/>
                          </a:xfrm>
                          <a:prstGeom prst="rect">
                            <a:avLst/>
                          </a:prstGeom>
                          <a:noFill/>
                          <a:ln>
                            <a:noFill/>
                          </a:ln>
                        </pic:spPr>
                      </pic:pic>
                    </a:graphicData>
                  </a:graphic>
                </wp:inline>
              </w:drawing>
            </w:r>
          </w:p>
        </w:tc>
      </w:tr>
      <w:tr w:rsidR="000F14BD" w:rsidRPr="000F14BD" w:rsidTr="000F14BD">
        <w:tc>
          <w:tcPr>
            <w:tcW w:w="2936" w:type="dxa"/>
            <w:vAlign w:val="center"/>
          </w:tcPr>
          <w:p w:rsidR="000F14BD" w:rsidRPr="000F14BD" w:rsidRDefault="000F14BD" w:rsidP="000F14BD">
            <w:pPr>
              <w:jc w:val="center"/>
              <w:rPr>
                <w:i/>
                <w:noProof/>
                <w:lang w:eastAsia="fr-FR"/>
              </w:rPr>
            </w:pPr>
            <w:r>
              <w:rPr>
                <w:i/>
                <w:noProof/>
                <w:lang w:eastAsia="fr-FR"/>
              </w:rPr>
              <w:t>Porte outil « carré »</w:t>
            </w:r>
          </w:p>
        </w:tc>
        <w:tc>
          <w:tcPr>
            <w:tcW w:w="1659" w:type="dxa"/>
            <w:vAlign w:val="center"/>
          </w:tcPr>
          <w:p w:rsidR="000F14BD" w:rsidRPr="000F14BD" w:rsidRDefault="000F14BD" w:rsidP="000E5268">
            <w:pPr>
              <w:jc w:val="center"/>
              <w:rPr>
                <w:i/>
                <w:noProof/>
                <w:lang w:eastAsia="fr-FR"/>
              </w:rPr>
            </w:pPr>
            <w:r>
              <w:rPr>
                <w:i/>
                <w:noProof/>
                <w:lang w:eastAsia="fr-FR"/>
              </w:rPr>
              <w:t>Mandrin avec cône morse</w:t>
            </w:r>
          </w:p>
        </w:tc>
        <w:tc>
          <w:tcPr>
            <w:tcW w:w="2937" w:type="dxa"/>
            <w:vAlign w:val="center"/>
          </w:tcPr>
          <w:p w:rsidR="000F14BD" w:rsidRPr="000F14BD" w:rsidRDefault="000F14BD" w:rsidP="000E5268">
            <w:pPr>
              <w:jc w:val="center"/>
              <w:rPr>
                <w:i/>
                <w:noProof/>
                <w:lang w:eastAsia="fr-FR"/>
              </w:rPr>
            </w:pPr>
            <w:r>
              <w:rPr>
                <w:i/>
                <w:noProof/>
                <w:lang w:eastAsia="fr-FR"/>
              </w:rPr>
              <w:t>Attachement VDI pour outilà charioter dresser</w:t>
            </w:r>
          </w:p>
        </w:tc>
        <w:tc>
          <w:tcPr>
            <w:tcW w:w="2890" w:type="dxa"/>
            <w:vAlign w:val="center"/>
          </w:tcPr>
          <w:p w:rsidR="000F14BD" w:rsidRPr="000F14BD" w:rsidRDefault="000F14BD" w:rsidP="000F14BD">
            <w:pPr>
              <w:jc w:val="center"/>
              <w:rPr>
                <w:i/>
                <w:noProof/>
                <w:lang w:eastAsia="fr-FR"/>
              </w:rPr>
            </w:pPr>
            <w:r>
              <w:rPr>
                <w:i/>
                <w:noProof/>
                <w:lang w:eastAsia="fr-FR"/>
              </w:rPr>
              <w:t>Attachemnt VDI pour outil à percer ou dresser</w:t>
            </w:r>
          </w:p>
        </w:tc>
      </w:tr>
    </w:tbl>
    <w:p w:rsidR="000413CB" w:rsidRDefault="000413CB" w:rsidP="008D5E6D"/>
    <w:p w:rsidR="008D5E6D" w:rsidRDefault="008D5E6D" w:rsidP="008D5E6D">
      <w:pPr>
        <w:pStyle w:val="Titre3"/>
      </w:pPr>
      <w:bookmarkStart w:id="9" w:name="_Toc416704496"/>
      <w:r>
        <w:t>Outil</w:t>
      </w:r>
      <w:r w:rsidR="000E5268">
        <w:t>s</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4536"/>
        <w:gridCol w:w="3717"/>
      </w:tblGrid>
      <w:tr w:rsidR="000E5268" w:rsidTr="002D4805">
        <w:tc>
          <w:tcPr>
            <w:tcW w:w="6629" w:type="dxa"/>
            <w:gridSpan w:val="2"/>
            <w:vAlign w:val="center"/>
          </w:tcPr>
          <w:p w:rsidR="000E5268" w:rsidRDefault="002D4805" w:rsidP="002D4805">
            <w:r>
              <w:rPr>
                <w:noProof/>
                <w:lang w:eastAsia="fr-FR"/>
              </w:rPr>
              <w:drawing>
                <wp:anchor distT="0" distB="0" distL="114300" distR="114300" simplePos="0" relativeHeight="251660288" behindDoc="0" locked="0" layoutInCell="1" allowOverlap="1" wp14:anchorId="6C769B6F" wp14:editId="1D35EBD6">
                  <wp:simplePos x="0" y="0"/>
                  <wp:positionH relativeFrom="column">
                    <wp:posOffset>-84455</wp:posOffset>
                  </wp:positionH>
                  <wp:positionV relativeFrom="paragraph">
                    <wp:posOffset>5715</wp:posOffset>
                  </wp:positionV>
                  <wp:extent cx="1579245" cy="1024255"/>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r>
              <w:t xml:space="preserve">Les outils les plus standards sont monoblocs en aciers « rapides ». La géométrie de l’outil est taillée en fonction de la pièce à réaliser. </w:t>
            </w:r>
            <w:r w:rsidR="00297DF1">
              <w:t xml:space="preserve">Cependant, on utilise la plupart du temps des portes plaquettes sur lesquels on va fixer des plaquettes de formes différentes. </w:t>
            </w:r>
          </w:p>
        </w:tc>
        <w:tc>
          <w:tcPr>
            <w:tcW w:w="3717" w:type="dxa"/>
            <w:vAlign w:val="center"/>
          </w:tcPr>
          <w:p w:rsidR="000E5268" w:rsidRDefault="000E5268" w:rsidP="000E5268">
            <w:pPr>
              <w:jc w:val="center"/>
            </w:pPr>
            <w:r>
              <w:rPr>
                <w:noProof/>
                <w:lang w:eastAsia="fr-FR"/>
              </w:rPr>
              <w:drawing>
                <wp:inline distT="0" distB="0" distL="0" distR="0" wp14:anchorId="38A52F02" wp14:editId="34093765">
                  <wp:extent cx="1148316" cy="748125"/>
                  <wp:effectExtent l="0" t="0" r="0" b="0"/>
                  <wp:docPr id="26897" name="Image 26897" descr="\\SAREA\home\Archives_Xavier\PTSI_2012_2013\CI_06_PPM\Cours\09_Usinage_Tournage\png\outils_h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REA\home\Archives_Xavier\PTSI_2012_2013\CI_06_PPM\Cours\09_Usinage_Tournage\png\outils_hs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52170" cy="750636"/>
                          </a:xfrm>
                          <a:prstGeom prst="rect">
                            <a:avLst/>
                          </a:prstGeom>
                          <a:noFill/>
                          <a:ln>
                            <a:noFill/>
                          </a:ln>
                        </pic:spPr>
                      </pic:pic>
                    </a:graphicData>
                  </a:graphic>
                </wp:inline>
              </w:drawing>
            </w:r>
          </w:p>
        </w:tc>
      </w:tr>
      <w:tr w:rsidR="000E5268" w:rsidTr="002D4805">
        <w:tc>
          <w:tcPr>
            <w:tcW w:w="6629" w:type="dxa"/>
            <w:gridSpan w:val="2"/>
            <w:vAlign w:val="center"/>
          </w:tcPr>
          <w:p w:rsidR="000E5268" w:rsidRDefault="00297DF1" w:rsidP="00297DF1">
            <w:r>
              <w:t xml:space="preserve">Les plaquettes sont en carbure revêtu (revêtement déposé électro chimiquement) et peuvent prendre un grand nombre de formes (triangulaires, rhombiques (forme de losange), rondes…). </w:t>
            </w:r>
            <w:proofErr w:type="gramStart"/>
            <w:r>
              <w:t>Le</w:t>
            </w:r>
            <w:proofErr w:type="gramEnd"/>
            <w:r>
              <w:t xml:space="preserve"> porte plaquette est donc spécifique au type de plaquette et aux angles que l’on veut avoir entre l’outil et la pièce.</w:t>
            </w:r>
          </w:p>
        </w:tc>
        <w:tc>
          <w:tcPr>
            <w:tcW w:w="3717" w:type="dxa"/>
            <w:vAlign w:val="center"/>
          </w:tcPr>
          <w:p w:rsidR="000E5268" w:rsidRDefault="000E5268" w:rsidP="000E5268">
            <w:pPr>
              <w:jc w:val="center"/>
            </w:pPr>
            <w:r>
              <w:rPr>
                <w:noProof/>
                <w:lang w:eastAsia="fr-FR"/>
              </w:rPr>
              <w:drawing>
                <wp:inline distT="0" distB="0" distL="0" distR="0" wp14:anchorId="609EE519" wp14:editId="4AC7CDE4">
                  <wp:extent cx="1172022" cy="811715"/>
                  <wp:effectExtent l="0" t="0" r="9525" b="7620"/>
                  <wp:docPr id="26899" name="Image 26899" descr="\\SAREA\home\Archives_Xavier\PTSI_2012_2013\CI_06_PPM\Cours\09_Usinage_Tournage\png\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REA\home\Archives_Xavier\PTSI_2012_2013\CI_06_PPM\Cours\09_Usinage_Tournage\png\pp.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2820" cy="812268"/>
                          </a:xfrm>
                          <a:prstGeom prst="rect">
                            <a:avLst/>
                          </a:prstGeom>
                          <a:noFill/>
                          <a:ln>
                            <a:noFill/>
                          </a:ln>
                        </pic:spPr>
                      </pic:pic>
                    </a:graphicData>
                  </a:graphic>
                </wp:inline>
              </w:drawing>
            </w:r>
            <w:r>
              <w:rPr>
                <w:noProof/>
                <w:lang w:eastAsia="fr-FR"/>
              </w:rPr>
              <w:drawing>
                <wp:inline distT="0" distB="0" distL="0" distR="0" wp14:anchorId="6E328D8D" wp14:editId="246D3F61">
                  <wp:extent cx="1010127" cy="829340"/>
                  <wp:effectExtent l="0" t="0" r="0" b="8890"/>
                  <wp:docPr id="26900" name="Image 26900" descr="\\SAREA\home\Archives_Xavier\PTSI_2012_2013\CI_06_PPM\Cours\09_Usinage_Tournage\png\outils_pl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REA\home\Archives_Xavier\PTSI_2012_2013\CI_06_PPM\Cours\09_Usinage_Tournage\png\outils_plaq.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14945" cy="833296"/>
                          </a:xfrm>
                          <a:prstGeom prst="rect">
                            <a:avLst/>
                          </a:prstGeom>
                          <a:noFill/>
                          <a:ln>
                            <a:noFill/>
                          </a:ln>
                        </pic:spPr>
                      </pic:pic>
                    </a:graphicData>
                  </a:graphic>
                </wp:inline>
              </w:drawing>
            </w:r>
          </w:p>
        </w:tc>
      </w:tr>
      <w:tr w:rsidR="00297DF1" w:rsidTr="00297DF1">
        <w:tc>
          <w:tcPr>
            <w:tcW w:w="2093" w:type="dxa"/>
            <w:vAlign w:val="center"/>
          </w:tcPr>
          <w:p w:rsidR="00297DF1" w:rsidRDefault="00297DF1" w:rsidP="000E5268">
            <w:pPr>
              <w:jc w:val="center"/>
            </w:pPr>
            <w:r>
              <w:rPr>
                <w:noProof/>
                <w:lang w:eastAsia="fr-FR"/>
              </w:rPr>
              <w:lastRenderedPageBreak/>
              <w:drawing>
                <wp:inline distT="0" distB="0" distL="0" distR="0" wp14:anchorId="264C2358" wp14:editId="51F4A349">
                  <wp:extent cx="914400" cy="832533"/>
                  <wp:effectExtent l="0" t="0" r="0" b="5715"/>
                  <wp:docPr id="26904" name="Image 26904" descr="\\SAREA\home\Archives_Xavier\PTSI_2012_2013\CI_06_PPM\Cours\09_Usinage_Tournage\png\tr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REA\home\Archives_Xavier\PTSI_2012_2013\CI_06_PPM\Cours\09_Usinage_Tournage\png\tronco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44" cy="832573"/>
                          </a:xfrm>
                          <a:prstGeom prst="rect">
                            <a:avLst/>
                          </a:prstGeom>
                          <a:noFill/>
                          <a:ln>
                            <a:noFill/>
                          </a:ln>
                        </pic:spPr>
                      </pic:pic>
                    </a:graphicData>
                  </a:graphic>
                </wp:inline>
              </w:drawing>
            </w:r>
          </w:p>
        </w:tc>
        <w:tc>
          <w:tcPr>
            <w:tcW w:w="4536" w:type="dxa"/>
            <w:vAlign w:val="center"/>
          </w:tcPr>
          <w:p w:rsidR="00297DF1" w:rsidRDefault="00297DF1" w:rsidP="00297DF1">
            <w:r>
              <w:t xml:space="preserve">Des portes plaquettes spécifiques existent aussi pour les outils à tronçonner. </w:t>
            </w:r>
          </w:p>
          <w:p w:rsidR="00297DF1" w:rsidRDefault="00297DF1" w:rsidP="00297DF1">
            <w:r>
              <w:t xml:space="preserve">Les forêts, foret à centrer ou alésoirs sont montés en pince. </w:t>
            </w:r>
          </w:p>
        </w:tc>
        <w:tc>
          <w:tcPr>
            <w:tcW w:w="3717" w:type="dxa"/>
            <w:vAlign w:val="center"/>
          </w:tcPr>
          <w:p w:rsidR="00297DF1" w:rsidRDefault="00297DF1" w:rsidP="00297DF1">
            <w:pPr>
              <w:jc w:val="center"/>
              <w:rPr>
                <w:noProof/>
                <w:lang w:eastAsia="fr-FR"/>
              </w:rPr>
            </w:pPr>
            <w:r>
              <w:rPr>
                <w:noProof/>
                <w:lang w:eastAsia="fr-FR"/>
              </w:rPr>
              <w:drawing>
                <wp:inline distT="0" distB="0" distL="0" distR="0" wp14:anchorId="312909D4" wp14:editId="0E6AC97C">
                  <wp:extent cx="2073349" cy="766649"/>
                  <wp:effectExtent l="0" t="0" r="3175" b="0"/>
                  <wp:docPr id="26898" name="Image 26898" descr="\\SAREA\home\Archives_Xavier\PTSI_2012_2013\CI_06_PPM\Cours\09_Usinage_Tournage\png\outils_hs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REA\home\Archives_Xavier\PTSI_2012_2013\CI_06_PPM\Cours\09_Usinage_Tournage\png\outils_hss_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76131" cy="767678"/>
                          </a:xfrm>
                          <a:prstGeom prst="rect">
                            <a:avLst/>
                          </a:prstGeom>
                          <a:noFill/>
                          <a:ln>
                            <a:noFill/>
                          </a:ln>
                        </pic:spPr>
                      </pic:pic>
                    </a:graphicData>
                  </a:graphic>
                </wp:inline>
              </w:drawing>
            </w:r>
          </w:p>
        </w:tc>
      </w:tr>
      <w:tr w:rsidR="000E5268" w:rsidTr="002D4805">
        <w:tc>
          <w:tcPr>
            <w:tcW w:w="6629" w:type="dxa"/>
            <w:gridSpan w:val="2"/>
            <w:vAlign w:val="center"/>
          </w:tcPr>
          <w:p w:rsidR="000E5268" w:rsidRDefault="000E5268" w:rsidP="000E5268">
            <w:pPr>
              <w:jc w:val="center"/>
            </w:pPr>
          </w:p>
        </w:tc>
        <w:tc>
          <w:tcPr>
            <w:tcW w:w="3717" w:type="dxa"/>
            <w:vAlign w:val="center"/>
          </w:tcPr>
          <w:p w:rsidR="000E5268" w:rsidRDefault="000E5268" w:rsidP="000E5268">
            <w:pPr>
              <w:jc w:val="center"/>
            </w:pPr>
          </w:p>
        </w:tc>
      </w:tr>
    </w:tbl>
    <w:p w:rsidR="009062A5" w:rsidRDefault="009062A5" w:rsidP="00006D79"/>
    <w:p w:rsidR="004C781E" w:rsidRDefault="004C781E" w:rsidP="004C781E">
      <w:pPr>
        <w:pStyle w:val="Titre3"/>
      </w:pPr>
      <w:bookmarkStart w:id="10" w:name="_Toc416704497"/>
      <w:r>
        <w:t>Porte pièce</w:t>
      </w:r>
      <w:bookmarkEnd w:id="10"/>
    </w:p>
    <w:p w:rsidR="00E315A3" w:rsidRDefault="00E315A3" w:rsidP="00067915">
      <w:r>
        <w:rPr>
          <w:noProof/>
          <w:lang w:eastAsia="fr-FR"/>
        </w:rPr>
        <w:drawing>
          <wp:anchor distT="0" distB="0" distL="114300" distR="114300" simplePos="0" relativeHeight="251661312" behindDoc="0" locked="0" layoutInCell="1" allowOverlap="1" wp14:anchorId="416AB6B7" wp14:editId="35F05602">
            <wp:simplePos x="0" y="0"/>
            <wp:positionH relativeFrom="column">
              <wp:posOffset>4834255</wp:posOffset>
            </wp:positionH>
            <wp:positionV relativeFrom="paragraph">
              <wp:posOffset>161925</wp:posOffset>
            </wp:positionV>
            <wp:extent cx="1579245" cy="1024255"/>
            <wp:effectExtent l="0" t="0" r="0" b="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79245" cy="1024255"/>
                    </a:xfrm>
                    <a:prstGeom prst="rect">
                      <a:avLst/>
                    </a:prstGeom>
                    <a:noFill/>
                  </pic:spPr>
                </pic:pic>
              </a:graphicData>
            </a:graphic>
            <wp14:sizeRelH relativeFrom="page">
              <wp14:pctWidth>0</wp14:pctWidth>
            </wp14:sizeRelH>
            <wp14:sizeRelV relativeFrom="page">
              <wp14:pctHeight>0</wp14:pctHeight>
            </wp14:sizeRelV>
          </wp:anchor>
        </w:drawing>
      </w:r>
      <w:proofErr w:type="gramStart"/>
      <w:r>
        <w:t>Le</w:t>
      </w:r>
      <w:proofErr w:type="gramEnd"/>
      <w:r>
        <w:t xml:space="preserve"> porte pièce est à l’interface entre la pièce est la machine. À ce titre, il doit répondre à plusieurs exigences : </w:t>
      </w:r>
    </w:p>
    <w:p w:rsidR="00E315A3" w:rsidRDefault="00E315A3" w:rsidP="00E315A3">
      <w:pPr>
        <w:pStyle w:val="Paragraphedeliste"/>
        <w:numPr>
          <w:ilvl w:val="0"/>
          <w:numId w:val="22"/>
        </w:numPr>
      </w:pPr>
      <w:r>
        <w:t>Permettre à l’outil d’usiner la pièce ;</w:t>
      </w:r>
    </w:p>
    <w:p w:rsidR="00E315A3" w:rsidRDefault="00E315A3" w:rsidP="00E315A3">
      <w:pPr>
        <w:pStyle w:val="Paragraphedeliste"/>
        <w:numPr>
          <w:ilvl w:val="0"/>
          <w:numId w:val="22"/>
        </w:numPr>
      </w:pPr>
      <w:r>
        <w:t>Permettre la lubrification de la coupe ;</w:t>
      </w:r>
    </w:p>
    <w:p w:rsidR="00E315A3" w:rsidRDefault="00E315A3" w:rsidP="00E315A3">
      <w:pPr>
        <w:pStyle w:val="Paragraphedeliste"/>
        <w:numPr>
          <w:ilvl w:val="0"/>
          <w:numId w:val="22"/>
        </w:numPr>
      </w:pPr>
      <w:r>
        <w:t>Mettre la pièce en position (MIP) ;</w:t>
      </w:r>
    </w:p>
    <w:p w:rsidR="00E315A3" w:rsidRDefault="00E315A3" w:rsidP="00E315A3">
      <w:pPr>
        <w:pStyle w:val="Paragraphedeliste"/>
        <w:numPr>
          <w:ilvl w:val="0"/>
          <w:numId w:val="22"/>
        </w:numPr>
      </w:pPr>
      <w:r>
        <w:t>Maintenir la pièce en position (MAP) ;</w:t>
      </w:r>
    </w:p>
    <w:p w:rsidR="00E315A3" w:rsidRDefault="00E315A3" w:rsidP="00E315A3">
      <w:pPr>
        <w:pStyle w:val="Paragraphedeliste"/>
        <w:numPr>
          <w:ilvl w:val="0"/>
          <w:numId w:val="22"/>
        </w:numPr>
      </w:pPr>
      <w:r>
        <w:t>Être aisément manipulable ;</w:t>
      </w:r>
    </w:p>
    <w:p w:rsidR="00E315A3" w:rsidRDefault="00E315A3" w:rsidP="00E315A3">
      <w:pPr>
        <w:pStyle w:val="Paragraphedeliste"/>
        <w:numPr>
          <w:ilvl w:val="0"/>
          <w:numId w:val="22"/>
        </w:numPr>
      </w:pPr>
      <w:r>
        <w:t>Permettre l’évacuation du copeau ;</w:t>
      </w:r>
    </w:p>
    <w:p w:rsidR="00E315A3" w:rsidRDefault="00E315A3" w:rsidP="00E315A3">
      <w:pPr>
        <w:pStyle w:val="Paragraphedeliste"/>
        <w:numPr>
          <w:ilvl w:val="0"/>
          <w:numId w:val="22"/>
        </w:numPr>
      </w:pPr>
      <w:r>
        <w:t xml:space="preserve">Mettre et maintenir en position le montage de la pièce dans la machine. </w:t>
      </w:r>
    </w:p>
    <w:p w:rsidR="00E315A3" w:rsidRDefault="00E315A3" w:rsidP="00067915"/>
    <w:p w:rsidR="00E315A3" w:rsidRDefault="00E315A3" w:rsidP="00067915">
      <w:r>
        <w:t xml:space="preserve">En tournage, </w:t>
      </w:r>
      <w:proofErr w:type="gramStart"/>
      <w:r>
        <w:t>le</w:t>
      </w:r>
      <w:proofErr w:type="gramEnd"/>
      <w:r>
        <w:t xml:space="preserve"> porte pièce standard est appelé mandrin. Il fait l’interface avec la machine. L’interface avec la pièce est fréquemment </w:t>
      </w:r>
      <w:proofErr w:type="gramStart"/>
      <w:r>
        <w:t>réalisé</w:t>
      </w:r>
      <w:proofErr w:type="gramEnd"/>
      <w:r>
        <w:t xml:space="preserve"> par des mors. Les mors</w:t>
      </w:r>
    </w:p>
    <w:p w:rsidR="00E315A3" w:rsidRDefault="00E315A3" w:rsidP="0006791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067915" w:rsidTr="00E315A3">
        <w:tc>
          <w:tcPr>
            <w:tcW w:w="3448" w:type="dxa"/>
            <w:vAlign w:val="center"/>
          </w:tcPr>
          <w:p w:rsidR="00067915" w:rsidRDefault="00067915" w:rsidP="00067915">
            <w:pPr>
              <w:jc w:val="center"/>
            </w:pPr>
            <w:r>
              <w:rPr>
                <w:noProof/>
                <w:lang w:eastAsia="fr-FR"/>
              </w:rPr>
              <w:drawing>
                <wp:inline distT="0" distB="0" distL="0" distR="0" wp14:anchorId="3259CEE7" wp14:editId="3A6346A4">
                  <wp:extent cx="1888220" cy="1392865"/>
                  <wp:effectExtent l="0" t="0" r="0" b="0"/>
                  <wp:docPr id="26902" name="Image 26902" descr="\\SAREA\home\Archives_Xavier\PTSI_2012_2013\CI_06_PPM\Cours\09_Usinage_Tournage\png\mand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REA\home\Archives_Xavier\PTSI_2012_2013\CI_06_PPM\Cours\09_Usinage_Tournage\png\mandri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88322" cy="1392941"/>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D99C970" wp14:editId="5FD18894">
                  <wp:extent cx="1446028" cy="1239937"/>
                  <wp:effectExtent l="0" t="0" r="1905" b="0"/>
                  <wp:docPr id="26903" name="Image 26903" descr="\\SAREA\home\Archives_Xavier\PTSI_2012_2013\CI_06_PPM\Cours\09_Usinage_Tournage\png\mandrin_e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REA\home\Archives_Xavier\PTSI_2012_2013\CI_06_PPM\Cours\09_Usinage_Tournage\png\mandrin_ex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51706" cy="1244805"/>
                          </a:xfrm>
                          <a:prstGeom prst="rect">
                            <a:avLst/>
                          </a:prstGeom>
                          <a:noFill/>
                          <a:ln>
                            <a:noFill/>
                          </a:ln>
                        </pic:spPr>
                      </pic:pic>
                    </a:graphicData>
                  </a:graphic>
                </wp:inline>
              </w:drawing>
            </w:r>
          </w:p>
        </w:tc>
        <w:tc>
          <w:tcPr>
            <w:tcW w:w="3449" w:type="dxa"/>
            <w:vAlign w:val="center"/>
          </w:tcPr>
          <w:p w:rsidR="00067915" w:rsidRDefault="00067915" w:rsidP="00067915">
            <w:pPr>
              <w:jc w:val="center"/>
            </w:pPr>
            <w:r>
              <w:rPr>
                <w:noProof/>
                <w:lang w:eastAsia="fr-FR"/>
              </w:rPr>
              <w:drawing>
                <wp:inline distT="0" distB="0" distL="0" distR="0" wp14:anchorId="04718D21" wp14:editId="133FEC07">
                  <wp:extent cx="1459395" cy="1095154"/>
                  <wp:effectExtent l="0" t="0" r="7620" b="0"/>
                  <wp:docPr id="26901" name="Image 26901" descr="\\SAREA\home\Archives_Xavier\PTSI_2012_2013\CI_06_PPM\Cours\09_Usinage_Tournage\png\entre_poi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REA\home\Archives_Xavier\PTSI_2012_2013\CI_06_PPM\Cours\09_Usinage_Tournage\png\entre_pointe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59278" cy="1095066"/>
                          </a:xfrm>
                          <a:prstGeom prst="rect">
                            <a:avLst/>
                          </a:prstGeom>
                          <a:noFill/>
                          <a:ln>
                            <a:noFill/>
                          </a:ln>
                        </pic:spPr>
                      </pic:pic>
                    </a:graphicData>
                  </a:graphic>
                </wp:inline>
              </w:drawing>
            </w:r>
          </w:p>
        </w:tc>
      </w:tr>
      <w:tr w:rsidR="00E315A3" w:rsidRPr="00E315A3" w:rsidTr="00E315A3">
        <w:tc>
          <w:tcPr>
            <w:tcW w:w="3448" w:type="dxa"/>
            <w:vAlign w:val="center"/>
          </w:tcPr>
          <w:p w:rsidR="00E315A3" w:rsidRPr="00E315A3" w:rsidRDefault="00E315A3" w:rsidP="00067915">
            <w:pPr>
              <w:jc w:val="center"/>
              <w:rPr>
                <w:i/>
                <w:noProof/>
                <w:lang w:eastAsia="fr-FR"/>
              </w:rPr>
            </w:pPr>
            <w:r>
              <w:rPr>
                <w:i/>
                <w:noProof/>
                <w:lang w:eastAsia="fr-FR"/>
              </w:rPr>
              <w:t>Mandrin avec jeux de mors</w:t>
            </w:r>
          </w:p>
        </w:tc>
        <w:tc>
          <w:tcPr>
            <w:tcW w:w="3449" w:type="dxa"/>
            <w:vAlign w:val="center"/>
          </w:tcPr>
          <w:p w:rsidR="00E315A3" w:rsidRPr="00E315A3" w:rsidRDefault="00E315A3" w:rsidP="00067915">
            <w:pPr>
              <w:jc w:val="center"/>
              <w:rPr>
                <w:i/>
                <w:noProof/>
                <w:lang w:eastAsia="fr-FR"/>
              </w:rPr>
            </w:pPr>
            <w:r>
              <w:rPr>
                <w:i/>
                <w:noProof/>
                <w:lang w:eastAsia="fr-FR"/>
              </w:rPr>
              <w:t>Mandrin expansible</w:t>
            </w:r>
          </w:p>
        </w:tc>
        <w:tc>
          <w:tcPr>
            <w:tcW w:w="3449" w:type="dxa"/>
            <w:vAlign w:val="center"/>
          </w:tcPr>
          <w:p w:rsidR="00E315A3" w:rsidRPr="00E315A3" w:rsidRDefault="00E315A3" w:rsidP="00067915">
            <w:pPr>
              <w:jc w:val="center"/>
              <w:rPr>
                <w:i/>
                <w:noProof/>
                <w:lang w:eastAsia="fr-FR"/>
              </w:rPr>
            </w:pPr>
            <w:r>
              <w:rPr>
                <w:i/>
                <w:noProof/>
                <w:lang w:eastAsia="fr-FR"/>
              </w:rPr>
              <w:t>Montage entre pointe pour pièces longues</w:t>
            </w:r>
          </w:p>
        </w:tc>
      </w:tr>
    </w:tbl>
    <w:p w:rsidR="00067915" w:rsidRPr="00067915" w:rsidRDefault="00067915" w:rsidP="00067915"/>
    <w:p w:rsidR="001D3244" w:rsidRDefault="001D3244">
      <w:pPr>
        <w:jc w:val="left"/>
      </w:pPr>
      <w:r>
        <w:br w:type="page"/>
      </w:r>
    </w:p>
    <w:p w:rsidR="008D5E6D" w:rsidRDefault="008D5E6D" w:rsidP="008D5E6D">
      <w:pPr>
        <w:pStyle w:val="Titre3"/>
      </w:pPr>
      <w:bookmarkStart w:id="11" w:name="_Toc416704498"/>
      <w:r>
        <w:lastRenderedPageBreak/>
        <w:t>Pièce</w:t>
      </w:r>
      <w:r w:rsidR="00157863">
        <w:t>s</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37"/>
      </w:tblGrid>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74D5B2B3" wp14:editId="45357058">
                  <wp:extent cx="2745600" cy="1440000"/>
                  <wp:effectExtent l="0" t="0" r="0" b="0"/>
                  <wp:docPr id="26910" name="Image 26910" descr="\\SAREA\home\Archives_Xavier\PTSI_2012_2013\CI_06_PPM\Cours\09_Usinage_Tournage\png\op_chario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REA\home\Archives_Xavier\PTSI_2012_2013\CI_06_PPM\Cours\09_Usinage_Tournage\png\op_chariot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5600"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2E23A86D" wp14:editId="290129E0">
                  <wp:extent cx="2353371" cy="1440000"/>
                  <wp:effectExtent l="0" t="0" r="0" b="8255"/>
                  <wp:docPr id="26911" name="Image 26911" descr="\\SAREA\home\Archives_Xavier\PTSI_2012_2013\CI_06_PPM\Cours\09_Usinage_Tournage\png\op_dr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REA\home\Archives_Xavier\PTSI_2012_2013\CI_06_PPM\Cours\09_Usinage_Tournage\png\op_dress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3371" cy="1440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pPr>
            <w:r>
              <w:rPr>
                <w:noProof/>
                <w:lang w:eastAsia="fr-FR"/>
              </w:rPr>
              <w:drawing>
                <wp:inline distT="0" distB="0" distL="0" distR="0" wp14:anchorId="0DE85B5A" wp14:editId="260550A2">
                  <wp:extent cx="2203436" cy="1440000"/>
                  <wp:effectExtent l="0" t="0" r="6985" b="0"/>
                  <wp:docPr id="26909" name="Image 26909" descr="\\SAREA\home\Archives_Xavier\PTSI_2012_2013\CI_06_PPM\Cours\09_Usinage_Tournage\png\op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REA\home\Archives_Xavier\PTSI_2012_2013\CI_06_PPM\Cours\09_Usinage_Tournage\png\op_chanfre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3436"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34F30E86" wp14:editId="6B8102F1">
                  <wp:extent cx="2382951" cy="1440000"/>
                  <wp:effectExtent l="0" t="0" r="0" b="0"/>
                  <wp:docPr id="34" name="Image 34" descr="\\SAREA\home\Archives_Xavier\PTSI_2012_2013\CI_06_PPM\Cours\09_Usinage_Tournage\png\op_g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AREA\home\Archives_Xavier\PTSI_2012_2013\CI_06_PPM\Cours\09_Usinage_Tournage\png\op_gor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2951" cy="1440000"/>
                          </a:xfrm>
                          <a:prstGeom prst="rect">
                            <a:avLst/>
                          </a:prstGeom>
                          <a:noFill/>
                          <a:ln>
                            <a:noFill/>
                          </a:ln>
                        </pic:spPr>
                      </pic:pic>
                    </a:graphicData>
                  </a:graphic>
                </wp:inline>
              </w:drawing>
            </w:r>
          </w:p>
        </w:tc>
      </w:tr>
      <w:tr w:rsidR="0067030D" w:rsidTr="00F9580F">
        <w:trPr>
          <w:trHeight w:val="1569"/>
        </w:trPr>
        <w:tc>
          <w:tcPr>
            <w:tcW w:w="4921" w:type="dxa"/>
            <w:vAlign w:val="center"/>
          </w:tcPr>
          <w:p w:rsidR="0067030D" w:rsidRDefault="0067030D" w:rsidP="0067030D">
            <w:pPr>
              <w:jc w:val="center"/>
            </w:pPr>
            <w:r>
              <w:rPr>
                <w:noProof/>
                <w:lang w:eastAsia="fr-FR"/>
              </w:rPr>
              <w:drawing>
                <wp:inline distT="0" distB="0" distL="0" distR="0" wp14:anchorId="7BAF416B" wp14:editId="0D6DA361">
                  <wp:extent cx="2972402" cy="1440000"/>
                  <wp:effectExtent l="0" t="0" r="0" b="0"/>
                  <wp:docPr id="26907" name="Image 26907" descr="\\SAREA\home\Archives_Xavier\PTSI_2012_2013\CI_06_PPM\Cours\09_Usinage_Tournage\png\op_ale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REA\home\Archives_Xavier\PTSI_2012_2013\CI_06_PPM\Cours\09_Usinage_Tournage\png\op_alesa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2402" cy="1440000"/>
                          </a:xfrm>
                          <a:prstGeom prst="rect">
                            <a:avLst/>
                          </a:prstGeom>
                          <a:noFill/>
                          <a:ln>
                            <a:noFill/>
                          </a:ln>
                        </pic:spPr>
                      </pic:pic>
                    </a:graphicData>
                  </a:graphic>
                </wp:inline>
              </w:drawing>
            </w:r>
          </w:p>
        </w:tc>
        <w:tc>
          <w:tcPr>
            <w:tcW w:w="4931" w:type="dxa"/>
            <w:vAlign w:val="center"/>
          </w:tcPr>
          <w:p w:rsidR="0067030D" w:rsidRDefault="0067030D" w:rsidP="0067030D">
            <w:pPr>
              <w:jc w:val="center"/>
            </w:pPr>
            <w:r>
              <w:rPr>
                <w:noProof/>
                <w:lang w:eastAsia="fr-FR"/>
              </w:rPr>
              <w:drawing>
                <wp:inline distT="0" distB="0" distL="0" distR="0" wp14:anchorId="42217D4E" wp14:editId="19D0F49A">
                  <wp:extent cx="2922981" cy="1224000"/>
                  <wp:effectExtent l="0" t="0" r="0" b="0"/>
                  <wp:docPr id="26908" name="Image 26908" descr="\\SAREA\home\Archives_Xavier\PTSI_2012_2013\CI_06_PPM\Cours\09_Usinage_Tournage\png\op_bo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REA\home\Archives_Xavier\PTSI_2012_2013\CI_06_PPM\Cours\09_Usinage_Tournage\png\op_bou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2981" cy="1224000"/>
                          </a:xfrm>
                          <a:prstGeom prst="rect">
                            <a:avLst/>
                          </a:prstGeom>
                          <a:noFill/>
                          <a:ln>
                            <a:noFill/>
                          </a:ln>
                        </pic:spPr>
                      </pic:pic>
                    </a:graphicData>
                  </a:graphic>
                </wp:inline>
              </w:drawing>
            </w:r>
          </w:p>
        </w:tc>
      </w:tr>
      <w:tr w:rsidR="0067030D" w:rsidTr="00F9580F">
        <w:trPr>
          <w:trHeight w:val="1118"/>
        </w:trPr>
        <w:tc>
          <w:tcPr>
            <w:tcW w:w="9852" w:type="dxa"/>
            <w:gridSpan w:val="2"/>
            <w:vAlign w:val="center"/>
          </w:tcPr>
          <w:p w:rsidR="0067030D" w:rsidRDefault="0067030D" w:rsidP="0067030D">
            <w:pPr>
              <w:jc w:val="center"/>
              <w:rPr>
                <w:noProof/>
                <w:lang w:eastAsia="fr-FR"/>
              </w:rPr>
            </w:pPr>
            <w:r>
              <w:rPr>
                <w:noProof/>
                <w:lang w:eastAsia="fr-FR"/>
              </w:rPr>
              <w:drawing>
                <wp:inline distT="0" distB="0" distL="0" distR="0" wp14:anchorId="5DFE1755" wp14:editId="77D1FBD5">
                  <wp:extent cx="3938065" cy="1332000"/>
                  <wp:effectExtent l="0" t="0" r="0" b="1905"/>
                  <wp:docPr id="35" name="Image 35" descr="\\SAREA\home\Archives_Xavier\PTSI_2012_2013\CI_06_PPM\Cours\09_Usinage_Tournage\png\op_per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REA\home\Archives_Xavier\PTSI_2012_2013\CI_06_PPM\Cours\09_Usinage_Tournage\png\op_perc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8065" cy="1332000"/>
                          </a:xfrm>
                          <a:prstGeom prst="rect">
                            <a:avLst/>
                          </a:prstGeom>
                          <a:noFill/>
                          <a:ln>
                            <a:noFill/>
                          </a:ln>
                        </pic:spPr>
                      </pic:pic>
                    </a:graphicData>
                  </a:graphic>
                </wp:inline>
              </w:drawing>
            </w:r>
          </w:p>
        </w:tc>
      </w:tr>
      <w:tr w:rsidR="0067030D" w:rsidTr="00F9580F">
        <w:trPr>
          <w:trHeight w:val="1752"/>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2B13AAA0" wp14:editId="2C858063">
                  <wp:extent cx="2370245" cy="1440000"/>
                  <wp:effectExtent l="0" t="0" r="0" b="0"/>
                  <wp:docPr id="32" name="Image 32" descr="\\SAREA\home\Archives_Xavier\PTSI_2012_2013\CI_06_PPM\Cours\09_Usinage_Tournage\png\op_file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REA\home\Archives_Xavier\PTSI_2012_2013\CI_06_PPM\Cours\09_Usinage_Tournage\png\op_filet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0245"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189B1BA7" wp14:editId="1180864D">
                  <wp:extent cx="2998403" cy="1440000"/>
                  <wp:effectExtent l="0" t="0" r="0" b="8255"/>
                  <wp:docPr id="33" name="Image 33" descr="\\SAREA\home\Archives_Xavier\PTSI_2012_2013\CI_06_PPM\Cours\09_Usinage_Tournage\png\op_file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REA\home\Archives_Xavier\PTSI_2012_2013\CI_06_PPM\Cours\09_Usinage_Tournage\png\op_filetag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8403" cy="1440000"/>
                          </a:xfrm>
                          <a:prstGeom prst="rect">
                            <a:avLst/>
                          </a:prstGeom>
                          <a:noFill/>
                          <a:ln>
                            <a:noFill/>
                          </a:ln>
                        </pic:spPr>
                      </pic:pic>
                    </a:graphicData>
                  </a:graphic>
                </wp:inline>
              </w:drawing>
            </w:r>
          </w:p>
        </w:tc>
      </w:tr>
      <w:tr w:rsidR="0067030D" w:rsidTr="00F9580F">
        <w:trPr>
          <w:trHeight w:val="2004"/>
        </w:trPr>
        <w:tc>
          <w:tcPr>
            <w:tcW w:w="4921" w:type="dxa"/>
            <w:vAlign w:val="center"/>
          </w:tcPr>
          <w:p w:rsidR="0067030D" w:rsidRDefault="0067030D" w:rsidP="0067030D">
            <w:pPr>
              <w:jc w:val="center"/>
              <w:rPr>
                <w:noProof/>
                <w:lang w:eastAsia="fr-FR"/>
              </w:rPr>
            </w:pPr>
            <w:r>
              <w:rPr>
                <w:noProof/>
                <w:lang w:eastAsia="fr-FR"/>
              </w:rPr>
              <w:drawing>
                <wp:inline distT="0" distB="0" distL="0" distR="0" wp14:anchorId="54B230E2" wp14:editId="530A29D0">
                  <wp:extent cx="1456713" cy="1440000"/>
                  <wp:effectExtent l="0" t="0" r="0" b="0"/>
                  <wp:docPr id="36" name="Image 36" descr="\\SAREA\home\Archives_Xavier\PTSI_2012_2013\CI_06_PPM\Cours\09_Usinage_Tournage\png\pp_geomet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REA\home\Archives_Xavier\PTSI_2012_2013\CI_06_PPM\Cours\09_Usinage_Tournage\png\pp_geometri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56713" cy="1440000"/>
                          </a:xfrm>
                          <a:prstGeom prst="rect">
                            <a:avLst/>
                          </a:prstGeom>
                          <a:noFill/>
                          <a:ln>
                            <a:noFill/>
                          </a:ln>
                        </pic:spPr>
                      </pic:pic>
                    </a:graphicData>
                  </a:graphic>
                </wp:inline>
              </w:drawing>
            </w:r>
          </w:p>
        </w:tc>
        <w:tc>
          <w:tcPr>
            <w:tcW w:w="4931" w:type="dxa"/>
            <w:vAlign w:val="center"/>
          </w:tcPr>
          <w:p w:rsidR="0067030D" w:rsidRDefault="0067030D" w:rsidP="0067030D">
            <w:pPr>
              <w:jc w:val="center"/>
              <w:rPr>
                <w:noProof/>
                <w:lang w:eastAsia="fr-FR"/>
              </w:rPr>
            </w:pPr>
            <w:r>
              <w:rPr>
                <w:noProof/>
                <w:lang w:eastAsia="fr-FR"/>
              </w:rPr>
              <w:drawing>
                <wp:inline distT="0" distB="0" distL="0" distR="0" wp14:anchorId="47F2F6FD" wp14:editId="4EFA2D5D">
                  <wp:extent cx="1481257" cy="1440000"/>
                  <wp:effectExtent l="0" t="0" r="5080" b="0"/>
                  <wp:docPr id="37" name="Image 37" descr="\\SAREA\home\Archives_Xavier\PTSI_2012_2013\CI_06_PPM\Cours\09_Usinage_Tournage\png\pp_geometri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REA\home\Archives_Xavier\PTSI_2012_2013\CI_06_PPM\Cours\09_Usinage_Tournage\png\pp_geometrie_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1257" cy="1440000"/>
                          </a:xfrm>
                          <a:prstGeom prst="rect">
                            <a:avLst/>
                          </a:prstGeom>
                          <a:noFill/>
                          <a:ln>
                            <a:noFill/>
                          </a:ln>
                        </pic:spPr>
                      </pic:pic>
                    </a:graphicData>
                  </a:graphic>
                </wp:inline>
              </w:drawing>
            </w:r>
          </w:p>
        </w:tc>
      </w:tr>
    </w:tbl>
    <w:p w:rsidR="008D5E6D" w:rsidRDefault="001D3244" w:rsidP="00BD27DA">
      <w:pPr>
        <w:jc w:val="left"/>
      </w:pPr>
      <w:r>
        <w:br w:type="page"/>
      </w:r>
    </w:p>
    <w:p w:rsidR="008D5E6D" w:rsidRPr="008D5E6D" w:rsidRDefault="008D5E6D" w:rsidP="008D5E6D">
      <w:pPr>
        <w:pStyle w:val="Titre3"/>
      </w:pPr>
      <w:bookmarkStart w:id="12" w:name="_Toc416704499"/>
      <w:r>
        <w:lastRenderedPageBreak/>
        <w:t>Contrat de phase</w:t>
      </w:r>
      <w:bookmarkEnd w:id="12"/>
    </w:p>
    <w:p w:rsidR="008D5E6D" w:rsidRDefault="00202BFC" w:rsidP="008D5E6D">
      <w:r>
        <w:t xml:space="preserve">Le contrat de phase est le document qui permet de faire la synthèse du choix des outils et porte outils, du choix </w:t>
      </w:r>
      <w:proofErr w:type="gramStart"/>
      <w:r>
        <w:t>du</w:t>
      </w:r>
      <w:proofErr w:type="gramEnd"/>
      <w:r>
        <w:t xml:space="preserve"> porte pièce et du choix des trajectoires outils. </w:t>
      </w:r>
    </w:p>
    <w:p w:rsidR="00202BFC" w:rsidRDefault="00202BFC" w:rsidP="008D5E6D"/>
    <w:p w:rsidR="00202BFC" w:rsidRDefault="00202BFC">
      <w:pPr>
        <w:jc w:val="left"/>
      </w:pPr>
      <w:r>
        <w:br w:type="page"/>
      </w:r>
    </w:p>
    <w:p w:rsidR="008D5E6D" w:rsidRDefault="00E5668A" w:rsidP="009B6CA9">
      <w:pPr>
        <w:pStyle w:val="Titre2"/>
        <w:numPr>
          <w:ilvl w:val="0"/>
          <w:numId w:val="10"/>
        </w:numPr>
      </w:pPr>
      <w:bookmarkStart w:id="13" w:name="_Toc416704500"/>
      <w:r>
        <w:rPr>
          <w:noProof/>
          <w:lang w:eastAsia="fr-FR"/>
        </w:rPr>
        <w:lastRenderedPageBreak/>
        <w:drawing>
          <wp:anchor distT="0" distB="0" distL="114300" distR="114300" simplePos="0" relativeHeight="251662336" behindDoc="0" locked="0" layoutInCell="1" allowOverlap="1" wp14:anchorId="6DEC9181" wp14:editId="2796F5EE">
            <wp:simplePos x="0" y="0"/>
            <wp:positionH relativeFrom="column">
              <wp:posOffset>5382260</wp:posOffset>
            </wp:positionH>
            <wp:positionV relativeFrom="paragraph">
              <wp:posOffset>230505</wp:posOffset>
            </wp:positionV>
            <wp:extent cx="1122045" cy="1024255"/>
            <wp:effectExtent l="0" t="0" r="1905" b="0"/>
            <wp:wrapSquare wrapText="bothSides"/>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Le fraisage</w:t>
      </w:r>
      <w:bookmarkEnd w:id="13"/>
    </w:p>
    <w:p w:rsidR="008D5E6D" w:rsidRDefault="008D5E6D" w:rsidP="009B6CA9">
      <w:pPr>
        <w:pStyle w:val="Titre3"/>
        <w:numPr>
          <w:ilvl w:val="0"/>
          <w:numId w:val="14"/>
        </w:numPr>
      </w:pPr>
      <w:bookmarkStart w:id="14" w:name="_Toc416704501"/>
      <w:r>
        <w:t>Les machines</w:t>
      </w:r>
      <w:bookmarkEnd w:id="14"/>
    </w:p>
    <w:p w:rsidR="001943CF" w:rsidRDefault="00E5668A" w:rsidP="001943CF">
      <w:r>
        <w:t xml:space="preserve">Les centres de fraisage classique sont des machines 3 axes. Suivant les structures de machine, les axes peuvent être portés par l’outil, par la pièce ou sur chacun des 2. </w:t>
      </w:r>
    </w:p>
    <w:p w:rsidR="001943CF" w:rsidRDefault="00E5668A" w:rsidP="001943CF">
      <w:r>
        <w:t xml:space="preserve">Afin de réduire les opérations de posage (changement de position de la pièce), on peut utiliser des machines 4 axes ou 5 axes. Les axes supplémentaires sont des axes de rotation. </w:t>
      </w:r>
      <w:r w:rsidR="00284EA3">
        <w:t>Des machines UGV (Usinage Grande Vitesse) permettent d’avoir des vitesses de rotations de broche et des vitesses de translation des axes très rapides.</w:t>
      </w:r>
    </w:p>
    <w:p w:rsidR="00E5668A" w:rsidRDefault="00E5668A" w:rsidP="001943C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474"/>
        <w:gridCol w:w="3652"/>
      </w:tblGrid>
      <w:tr w:rsidR="001943CF" w:rsidTr="00E5668A">
        <w:tc>
          <w:tcPr>
            <w:tcW w:w="3296" w:type="dxa"/>
            <w:vAlign w:val="center"/>
          </w:tcPr>
          <w:p w:rsidR="001943CF" w:rsidRDefault="00E5668A" w:rsidP="001943CF">
            <w:pPr>
              <w:jc w:val="center"/>
            </w:pPr>
            <w:r>
              <w:rPr>
                <w:b/>
                <w:i/>
                <w:noProof/>
                <w:lang w:eastAsia="fr-FR"/>
              </w:rPr>
              <w:drawing>
                <wp:inline distT="0" distB="0" distL="0" distR="0" wp14:anchorId="4E6E9613" wp14:editId="03803E02">
                  <wp:extent cx="1979167" cy="2331342"/>
                  <wp:effectExtent l="0" t="0" r="2540" b="0"/>
                  <wp:docPr id="39" name="Image 39" descr="\\SAREA\home\Archives_Xavier\PTSI_2012_2013\CI_06_PPM\Cours\10_Usinage_Fraisage\png\fraise_conventionn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AREA\home\Archives_Xavier\PTSI_2012_2013\CI_06_PPM\Cours\10_Usinage_Fraisage\png\fraise_conventionnell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0088" cy="2332427"/>
                          </a:xfrm>
                          <a:prstGeom prst="rect">
                            <a:avLst/>
                          </a:prstGeom>
                          <a:noFill/>
                          <a:ln>
                            <a:noFill/>
                          </a:ln>
                        </pic:spPr>
                      </pic:pic>
                    </a:graphicData>
                  </a:graphic>
                </wp:inline>
              </w:drawing>
            </w:r>
          </w:p>
        </w:tc>
        <w:tc>
          <w:tcPr>
            <w:tcW w:w="3474" w:type="dxa"/>
            <w:vAlign w:val="center"/>
          </w:tcPr>
          <w:p w:rsidR="001943CF" w:rsidRDefault="00E5668A" w:rsidP="001943CF">
            <w:pPr>
              <w:jc w:val="center"/>
            </w:pPr>
            <w:r>
              <w:rPr>
                <w:b/>
                <w:i/>
                <w:noProof/>
                <w:lang w:eastAsia="fr-FR"/>
              </w:rPr>
              <w:drawing>
                <wp:inline distT="0" distB="0" distL="0" distR="0" wp14:anchorId="69D783CD" wp14:editId="0BE84EB4">
                  <wp:extent cx="2090511" cy="1549437"/>
                  <wp:effectExtent l="0" t="0" r="5080" b="0"/>
                  <wp:docPr id="42" name="Image 42" descr="\\SAREA\home\Archives_Xavier\PTSI_2012_2013\CI_06_PPM\Cours\10_Usinage_Fraisage\png\axes_normalis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AREA\home\Archives_Xavier\PTSI_2012_2013\CI_06_PPM\Cours\10_Usinage_Fraisage\png\axes_normalises_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93389" cy="1551570"/>
                          </a:xfrm>
                          <a:prstGeom prst="rect">
                            <a:avLst/>
                          </a:prstGeom>
                          <a:noFill/>
                          <a:ln>
                            <a:noFill/>
                          </a:ln>
                        </pic:spPr>
                      </pic:pic>
                    </a:graphicData>
                  </a:graphic>
                </wp:inline>
              </w:drawing>
            </w:r>
          </w:p>
        </w:tc>
        <w:tc>
          <w:tcPr>
            <w:tcW w:w="3652" w:type="dxa"/>
            <w:vAlign w:val="center"/>
          </w:tcPr>
          <w:p w:rsidR="001943CF" w:rsidRDefault="00E5668A" w:rsidP="001943CF">
            <w:pPr>
              <w:jc w:val="center"/>
            </w:pPr>
            <w:r>
              <w:rPr>
                <w:b/>
                <w:i/>
                <w:noProof/>
                <w:lang w:eastAsia="fr-FR"/>
              </w:rPr>
              <w:drawing>
                <wp:inline distT="0" distB="0" distL="0" distR="0" wp14:anchorId="6A201333" wp14:editId="6B8D7420">
                  <wp:extent cx="2201123" cy="1733550"/>
                  <wp:effectExtent l="0" t="0" r="8890" b="0"/>
                  <wp:docPr id="40" name="Image 40" descr="\\SAREA\home\Archives_Xavier\PTSI_2012_2013\CI_06_PPM\Cours\10_Usinage_Fraisage\png\5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REA\home\Archives_Xavier\PTSI_2012_2013\CI_06_PPM\Cours\10_Usinage_Fraisage\png\5ax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1123" cy="1733550"/>
                          </a:xfrm>
                          <a:prstGeom prst="rect">
                            <a:avLst/>
                          </a:prstGeom>
                          <a:noFill/>
                          <a:ln>
                            <a:noFill/>
                          </a:ln>
                        </pic:spPr>
                      </pic:pic>
                    </a:graphicData>
                  </a:graphic>
                </wp:inline>
              </w:drawing>
            </w:r>
          </w:p>
        </w:tc>
      </w:tr>
      <w:tr w:rsidR="00E5668A" w:rsidRPr="00DB6A78" w:rsidTr="00E5668A">
        <w:tc>
          <w:tcPr>
            <w:tcW w:w="3296" w:type="dxa"/>
            <w:vAlign w:val="center"/>
          </w:tcPr>
          <w:p w:rsidR="00E5668A" w:rsidRPr="00DB6A78" w:rsidRDefault="00E5668A" w:rsidP="001943CF">
            <w:pPr>
              <w:jc w:val="center"/>
              <w:rPr>
                <w:i/>
              </w:rPr>
            </w:pPr>
            <w:r w:rsidRPr="00DB6A78">
              <w:rPr>
                <w:i/>
              </w:rPr>
              <w:t>Fraiseuse conventionnelle 3 axes</w:t>
            </w:r>
          </w:p>
        </w:tc>
        <w:tc>
          <w:tcPr>
            <w:tcW w:w="7126" w:type="dxa"/>
            <w:gridSpan w:val="2"/>
            <w:vAlign w:val="center"/>
          </w:tcPr>
          <w:p w:rsidR="00E5668A" w:rsidRPr="00DB6A78" w:rsidRDefault="00E5668A" w:rsidP="001943CF">
            <w:pPr>
              <w:jc w:val="center"/>
              <w:rPr>
                <w:i/>
              </w:rPr>
            </w:pPr>
            <w:r w:rsidRPr="00DB6A78">
              <w:rPr>
                <w:i/>
              </w:rPr>
              <w:t>Centres d’usinage 5 axes</w:t>
            </w:r>
          </w:p>
        </w:tc>
      </w:tr>
    </w:tbl>
    <w:p w:rsidR="001943CF" w:rsidRPr="001943CF" w:rsidRDefault="001943CF" w:rsidP="001943CF"/>
    <w:p w:rsidR="00C96C8E" w:rsidRDefault="00C96C8E" w:rsidP="000C0B93">
      <w:pPr>
        <w:jc w:val="center"/>
      </w:pPr>
      <w:r>
        <w:rPr>
          <w:noProof/>
          <w:lang w:eastAsia="fr-FR"/>
        </w:rPr>
        <w:drawing>
          <wp:inline distT="0" distB="0" distL="0" distR="0" wp14:anchorId="3AD22C5C" wp14:editId="2BFCABED">
            <wp:extent cx="5773479" cy="2103697"/>
            <wp:effectExtent l="0" t="0" r="0" b="0"/>
            <wp:docPr id="41" name="Image 4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76" cstate="print">
                      <a:lum bright="12000"/>
                    </a:blip>
                    <a:srcRect/>
                    <a:stretch>
                      <a:fillRect/>
                    </a:stretch>
                  </pic:blipFill>
                  <pic:spPr bwMode="auto">
                    <a:xfrm>
                      <a:off x="0" y="0"/>
                      <a:ext cx="5774023" cy="2103895"/>
                    </a:xfrm>
                    <a:prstGeom prst="rect">
                      <a:avLst/>
                    </a:prstGeom>
                    <a:noFill/>
                    <a:ln w="9525">
                      <a:noFill/>
                      <a:miter lim="800000"/>
                      <a:headEnd/>
                      <a:tailEnd/>
                    </a:ln>
                  </pic:spPr>
                </pic:pic>
              </a:graphicData>
            </a:graphic>
          </wp:inline>
        </w:drawing>
      </w:r>
    </w:p>
    <w:p w:rsidR="00C96C8E" w:rsidRPr="00C96C8E" w:rsidRDefault="00194936" w:rsidP="00C96C8E">
      <w:r>
        <w:rPr>
          <w:noProof/>
          <w:lang w:eastAsia="fr-FR"/>
        </w:rPr>
        <w:drawing>
          <wp:anchor distT="0" distB="0" distL="114300" distR="114300" simplePos="0" relativeHeight="251663360" behindDoc="0" locked="0" layoutInCell="1" allowOverlap="1" wp14:anchorId="56BF2F12" wp14:editId="7F7DBB3F">
            <wp:simplePos x="0" y="0"/>
            <wp:positionH relativeFrom="column">
              <wp:posOffset>5316855</wp:posOffset>
            </wp:positionH>
            <wp:positionV relativeFrom="paragraph">
              <wp:posOffset>3810</wp:posOffset>
            </wp:positionV>
            <wp:extent cx="1127760" cy="1024255"/>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p>
    <w:p w:rsidR="008D5E6D" w:rsidRDefault="008D5E6D" w:rsidP="008D5E6D">
      <w:pPr>
        <w:pStyle w:val="Titre3"/>
      </w:pPr>
      <w:bookmarkStart w:id="15" w:name="_Toc416704503"/>
      <w:r>
        <w:t>Porte outil</w:t>
      </w:r>
      <w:bookmarkEnd w:id="15"/>
    </w:p>
    <w:p w:rsidR="00194936" w:rsidRDefault="00284EA3" w:rsidP="00DB6A78">
      <w:r>
        <w:t>L’interface entre le porte outil et la machine est réalisée par un cône prépondérant et un système de lardon pour assurer la transmission du couple. Le système de maintien en position est peut être assuré par une « tirette » sur le haut du cône. Pour les cônes HSK utilisés en UGV, le maintien en position se fait par l’intérieur. Les effets centrifuges favorisent le serrage.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gridCol w:w="2679"/>
        <w:gridCol w:w="1919"/>
        <w:gridCol w:w="2299"/>
      </w:tblGrid>
      <w:tr w:rsidR="00C96C8E" w:rsidTr="00254E59">
        <w:tc>
          <w:tcPr>
            <w:tcW w:w="3525" w:type="dxa"/>
            <w:vAlign w:val="center"/>
          </w:tcPr>
          <w:p w:rsidR="00C96C8E" w:rsidRDefault="00C96C8E" w:rsidP="00C96C8E">
            <w:pPr>
              <w:jc w:val="center"/>
            </w:pPr>
            <w:r>
              <w:rPr>
                <w:noProof/>
                <w:lang w:eastAsia="fr-FR"/>
              </w:rPr>
              <w:drawing>
                <wp:inline distT="0" distB="0" distL="0" distR="0" wp14:anchorId="3BB265D4" wp14:editId="45F95865">
                  <wp:extent cx="2101808" cy="1400175"/>
                  <wp:effectExtent l="0" t="0" r="0" b="0"/>
                  <wp:docPr id="49" name="Image 49" descr="\\SAREA\home\Archives_Xavier\PTSI_2012_2013\CI_06_PPM\Cours\10_Usinage_Fraisage\png\magasin_ou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AREA\home\Archives_Xavier\PTSI_2012_2013\CI_06_PPM\Cours\10_Usinage_Fraisage\png\magasin_outi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04357" cy="1401873"/>
                          </a:xfrm>
                          <a:prstGeom prst="rect">
                            <a:avLst/>
                          </a:prstGeom>
                          <a:noFill/>
                          <a:ln>
                            <a:noFill/>
                          </a:ln>
                        </pic:spPr>
                      </pic:pic>
                    </a:graphicData>
                  </a:graphic>
                </wp:inline>
              </w:drawing>
            </w:r>
          </w:p>
        </w:tc>
        <w:tc>
          <w:tcPr>
            <w:tcW w:w="2679" w:type="dxa"/>
            <w:vAlign w:val="center"/>
          </w:tcPr>
          <w:p w:rsidR="00C96C8E" w:rsidRDefault="00C96C8E" w:rsidP="00C96C8E">
            <w:pPr>
              <w:jc w:val="center"/>
            </w:pPr>
            <w:r>
              <w:rPr>
                <w:noProof/>
                <w:lang w:eastAsia="fr-FR"/>
              </w:rPr>
              <w:drawing>
                <wp:inline distT="0" distB="0" distL="0" distR="0" wp14:anchorId="09C1077E" wp14:editId="4D49165C">
                  <wp:extent cx="660830" cy="1447800"/>
                  <wp:effectExtent l="0" t="0" r="6350" b="0"/>
                  <wp:docPr id="50" name="Image 50" descr="\\SAREA\home\Archives_Xavier\PTSI_2012_2013\CI_06_PPM\Cours\10_Usinage_Fraisage\png\attachement_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EA\home\Archives_Xavier\PTSI_2012_2013\CI_06_PPM\Cours\10_Usinage_Fraisage\png\attachement_con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2650" cy="1451786"/>
                          </a:xfrm>
                          <a:prstGeom prst="rect">
                            <a:avLst/>
                          </a:prstGeom>
                          <a:noFill/>
                          <a:ln>
                            <a:noFill/>
                          </a:ln>
                        </pic:spPr>
                      </pic:pic>
                    </a:graphicData>
                  </a:graphic>
                </wp:inline>
              </w:drawing>
            </w:r>
          </w:p>
        </w:tc>
        <w:tc>
          <w:tcPr>
            <w:tcW w:w="1919" w:type="dxa"/>
            <w:vAlign w:val="center"/>
          </w:tcPr>
          <w:p w:rsidR="00C96C8E" w:rsidRDefault="00C96C8E" w:rsidP="00C96C8E">
            <w:pPr>
              <w:jc w:val="center"/>
            </w:pPr>
            <w:r>
              <w:rPr>
                <w:noProof/>
                <w:lang w:eastAsia="fr-FR"/>
              </w:rPr>
              <w:drawing>
                <wp:inline distT="0" distB="0" distL="0" distR="0" wp14:anchorId="07EB99FF" wp14:editId="747F858E">
                  <wp:extent cx="620992" cy="1266825"/>
                  <wp:effectExtent l="0" t="0" r="8255" b="0"/>
                  <wp:docPr id="51" name="Image 51" descr="\\SAREA\home\Archives_Xavier\PTSI_2012_2013\CI_06_PPM\Cours\10_Usinage_Fraisage\png\attachement_con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AREA\home\Archives_Xavier\PTSI_2012_2013\CI_06_PPM\Cours\10_Usinage_Fraisage\png\attachement_cone_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0722" cy="1266274"/>
                          </a:xfrm>
                          <a:prstGeom prst="rect">
                            <a:avLst/>
                          </a:prstGeom>
                          <a:noFill/>
                          <a:ln>
                            <a:noFill/>
                          </a:ln>
                        </pic:spPr>
                      </pic:pic>
                    </a:graphicData>
                  </a:graphic>
                </wp:inline>
              </w:drawing>
            </w:r>
          </w:p>
        </w:tc>
        <w:tc>
          <w:tcPr>
            <w:tcW w:w="2299" w:type="dxa"/>
            <w:vAlign w:val="center"/>
          </w:tcPr>
          <w:p w:rsidR="00C96C8E" w:rsidRDefault="00C96C8E" w:rsidP="00C96C8E">
            <w:pPr>
              <w:jc w:val="center"/>
            </w:pPr>
            <w:r>
              <w:rPr>
                <w:noProof/>
                <w:lang w:eastAsia="fr-FR"/>
              </w:rPr>
              <w:drawing>
                <wp:inline distT="0" distB="0" distL="0" distR="0" wp14:anchorId="5B338215" wp14:editId="6212563D">
                  <wp:extent cx="1238250" cy="1128992"/>
                  <wp:effectExtent l="0" t="0" r="0" b="0"/>
                  <wp:docPr id="52" name="Image 52" descr="\\SAREA\home\Archives_Xavier\PTSI_2012_2013\CI_06_PPM\Cours\10_Usinage_Fraisage\png\attachement_h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REA\home\Archives_Xavier\PTSI_2012_2013\CI_06_PPM\Cours\10_Usinage_Fraisage\png\attachement_hsk.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9974" cy="1130564"/>
                          </a:xfrm>
                          <a:prstGeom prst="rect">
                            <a:avLst/>
                          </a:prstGeom>
                          <a:noFill/>
                          <a:ln>
                            <a:noFill/>
                          </a:ln>
                        </pic:spPr>
                      </pic:pic>
                    </a:graphicData>
                  </a:graphic>
                </wp:inline>
              </w:drawing>
            </w:r>
          </w:p>
        </w:tc>
      </w:tr>
      <w:tr w:rsidR="00284EA3" w:rsidRPr="00254E59" w:rsidTr="00254E59">
        <w:tc>
          <w:tcPr>
            <w:tcW w:w="3525" w:type="dxa"/>
            <w:vAlign w:val="center"/>
          </w:tcPr>
          <w:p w:rsidR="00284EA3" w:rsidRPr="00254E59" w:rsidRDefault="00284EA3" w:rsidP="00C96C8E">
            <w:pPr>
              <w:jc w:val="center"/>
              <w:rPr>
                <w:i/>
                <w:noProof/>
                <w:lang w:eastAsia="fr-FR"/>
              </w:rPr>
            </w:pPr>
            <w:r w:rsidRPr="00254E59">
              <w:rPr>
                <w:i/>
                <w:noProof/>
                <w:lang w:eastAsia="fr-FR"/>
              </w:rPr>
              <w:t>Magasin d’outil sur centre d’usinage</w:t>
            </w:r>
          </w:p>
        </w:tc>
        <w:tc>
          <w:tcPr>
            <w:tcW w:w="4598" w:type="dxa"/>
            <w:gridSpan w:val="2"/>
            <w:vAlign w:val="center"/>
          </w:tcPr>
          <w:p w:rsidR="00284EA3" w:rsidRPr="00254E59" w:rsidRDefault="00254E59" w:rsidP="00C96C8E">
            <w:pPr>
              <w:jc w:val="center"/>
              <w:rPr>
                <w:i/>
                <w:noProof/>
                <w:lang w:eastAsia="fr-FR"/>
              </w:rPr>
            </w:pPr>
            <w:r w:rsidRPr="00254E59">
              <w:rPr>
                <w:i/>
                <w:noProof/>
                <w:lang w:eastAsia="fr-FR"/>
              </w:rPr>
              <w:t>Attachements ISO standards</w:t>
            </w:r>
          </w:p>
        </w:tc>
        <w:tc>
          <w:tcPr>
            <w:tcW w:w="2299" w:type="dxa"/>
            <w:vAlign w:val="center"/>
          </w:tcPr>
          <w:p w:rsidR="00284EA3" w:rsidRPr="00254E59" w:rsidRDefault="00254E59" w:rsidP="00C96C8E">
            <w:pPr>
              <w:jc w:val="center"/>
              <w:rPr>
                <w:i/>
                <w:noProof/>
                <w:lang w:eastAsia="fr-FR"/>
              </w:rPr>
            </w:pPr>
            <w:r w:rsidRPr="00254E59">
              <w:rPr>
                <w:i/>
                <w:noProof/>
                <w:lang w:eastAsia="fr-FR"/>
              </w:rPr>
              <w:t>Attachements HSK</w:t>
            </w:r>
          </w:p>
        </w:tc>
      </w:tr>
    </w:tbl>
    <w:p w:rsidR="008D5E6D" w:rsidRDefault="006572CA" w:rsidP="008D5E6D">
      <w:pPr>
        <w:pStyle w:val="Titre3"/>
      </w:pPr>
      <w:bookmarkStart w:id="16" w:name="_Toc416704504"/>
      <w:r>
        <w:rPr>
          <w:noProof/>
          <w:lang w:eastAsia="fr-FR"/>
        </w:rPr>
        <w:lastRenderedPageBreak/>
        <w:drawing>
          <wp:anchor distT="0" distB="0" distL="114300" distR="114300" simplePos="0" relativeHeight="251664384" behindDoc="0" locked="0" layoutInCell="1" allowOverlap="1" wp14:anchorId="08C15C3A" wp14:editId="7CFBC3F4">
            <wp:simplePos x="0" y="0"/>
            <wp:positionH relativeFrom="column">
              <wp:posOffset>5337810</wp:posOffset>
            </wp:positionH>
            <wp:positionV relativeFrom="paragraph">
              <wp:posOffset>60325</wp:posOffset>
            </wp:positionV>
            <wp:extent cx="1122045" cy="1024255"/>
            <wp:effectExtent l="0" t="0" r="1905" b="0"/>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2045" cy="1024255"/>
                    </a:xfrm>
                    <a:prstGeom prst="rect">
                      <a:avLst/>
                    </a:prstGeom>
                    <a:noFill/>
                  </pic:spPr>
                </pic:pic>
              </a:graphicData>
            </a:graphic>
            <wp14:sizeRelH relativeFrom="page">
              <wp14:pctWidth>0</wp14:pctWidth>
            </wp14:sizeRelH>
            <wp14:sizeRelV relativeFrom="page">
              <wp14:pctHeight>0</wp14:pctHeight>
            </wp14:sizeRelV>
          </wp:anchor>
        </w:drawing>
      </w:r>
      <w:r w:rsidR="008D5E6D">
        <w:t>Outil</w:t>
      </w:r>
      <w:bookmarkEnd w:id="16"/>
    </w:p>
    <w:p w:rsidR="006572CA" w:rsidRPr="006572CA" w:rsidRDefault="006572CA" w:rsidP="006572CA"/>
    <w:p w:rsidR="008D5E6D" w:rsidRDefault="00E90842" w:rsidP="008D5E6D">
      <w:r>
        <w:t xml:space="preserve">Suivant le type d’opérations à réaliser, il existe un très grand nombre de géométries de fraise. Les fraises peuvent avoir une 2 ou 3 </w:t>
      </w:r>
      <w:proofErr w:type="gramStart"/>
      <w:r>
        <w:t>tailles</w:t>
      </w:r>
      <w:proofErr w:type="gramEnd"/>
      <w:r>
        <w:t xml:space="preserve"> par dent. Le nombre de dents est variable suivant la taille de la fraise. Comme en tournage, les fraises peuvent être monoblocs ou être constitués de </w:t>
      </w:r>
      <w:proofErr w:type="gramStart"/>
      <w:r>
        <w:t>porte</w:t>
      </w:r>
      <w:proofErr w:type="gramEnd"/>
      <w:r>
        <w:t xml:space="preserve"> plaquettes avec des plaquettes carbures rapportées. </w:t>
      </w:r>
    </w:p>
    <w:p w:rsidR="00E90842" w:rsidRDefault="00E90842"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4"/>
        <w:gridCol w:w="2084"/>
        <w:gridCol w:w="2085"/>
        <w:gridCol w:w="2084"/>
        <w:gridCol w:w="2085"/>
      </w:tblGrid>
      <w:tr w:rsidR="00DD5057" w:rsidTr="00E71926">
        <w:tc>
          <w:tcPr>
            <w:tcW w:w="2084" w:type="dxa"/>
            <w:vAlign w:val="center"/>
          </w:tcPr>
          <w:p w:rsidR="00C96C8E" w:rsidRDefault="00C96C8E" w:rsidP="00DD5057">
            <w:pPr>
              <w:jc w:val="center"/>
            </w:pPr>
            <w:r>
              <w:rPr>
                <w:noProof/>
                <w:lang w:eastAsia="fr-FR"/>
              </w:rPr>
              <w:drawing>
                <wp:inline distT="0" distB="0" distL="0" distR="0" wp14:anchorId="66CEFDB2" wp14:editId="2DE78229">
                  <wp:extent cx="1152525" cy="1159683"/>
                  <wp:effectExtent l="0" t="0" r="0" b="2540"/>
                  <wp:docPr id="53" name="Image 53" descr="\\SAREA\home\Archives_Xavier\PTSI_2012_2013\CI_06_PPM\Cours\10_Usinage_Fraisage\png\fr_2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AREA\home\Archives_Xavier\PTSI_2012_2013\CI_06_PPM\Cours\10_Usinage_Fraisage\png\fr_2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52500" cy="1159658"/>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25793956" wp14:editId="369954EF">
                  <wp:extent cx="859406" cy="1381125"/>
                  <wp:effectExtent l="0" t="0" r="0" b="0"/>
                  <wp:docPr id="55" name="Image 55" descr="\\SAREA\home\Archives_Xavier\PTSI_2012_2013\CI_06_PPM\Cours\10_Usinage_Fraisage\png\fr_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REA\home\Archives_Xavier\PTSI_2012_2013\CI_06_PPM\Cours\10_Usinage_Fraisage\png\fr_3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59647" cy="1381513"/>
                          </a:xfrm>
                          <a:prstGeom prst="rect">
                            <a:avLst/>
                          </a:prstGeom>
                          <a:noFill/>
                          <a:ln>
                            <a:noFill/>
                          </a:ln>
                        </pic:spPr>
                      </pic:pic>
                    </a:graphicData>
                  </a:graphic>
                </wp:inline>
              </w:drawing>
            </w:r>
          </w:p>
        </w:tc>
        <w:tc>
          <w:tcPr>
            <w:tcW w:w="2085" w:type="dxa"/>
            <w:vAlign w:val="center"/>
          </w:tcPr>
          <w:p w:rsidR="00C96C8E" w:rsidRDefault="00E90842" w:rsidP="00E90842">
            <w:pPr>
              <w:jc w:val="center"/>
            </w:pPr>
            <w:r>
              <w:rPr>
                <w:noProof/>
                <w:lang w:eastAsia="fr-FR"/>
              </w:rPr>
              <w:drawing>
                <wp:inline distT="0" distB="0" distL="0" distR="0" wp14:anchorId="335C339C" wp14:editId="7334B8E4">
                  <wp:extent cx="1006914" cy="1255395"/>
                  <wp:effectExtent l="0" t="0" r="3175" b="1905"/>
                  <wp:docPr id="64" name="Image 64" descr="\\SAREA\home\Archives_Xavier\PTSI_2012_2013\CI_06_PPM\Cours\10_Usinage_Fraisage\png\fr_disqu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REA\home\Archives_Xavier\PTSI_2012_2013\CI_06_PPM\Cours\10_Usinage_Fraisage\png\fr_disque_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07348" cy="1255936"/>
                          </a:xfrm>
                          <a:prstGeom prst="rect">
                            <a:avLst/>
                          </a:prstGeom>
                          <a:noFill/>
                          <a:ln>
                            <a:noFill/>
                          </a:ln>
                        </pic:spPr>
                      </pic:pic>
                    </a:graphicData>
                  </a:graphic>
                </wp:inline>
              </w:drawing>
            </w:r>
          </w:p>
        </w:tc>
        <w:tc>
          <w:tcPr>
            <w:tcW w:w="2084" w:type="dxa"/>
            <w:vAlign w:val="center"/>
          </w:tcPr>
          <w:p w:rsidR="00C96C8E" w:rsidRDefault="00C96C8E" w:rsidP="00DD5057">
            <w:pPr>
              <w:jc w:val="center"/>
            </w:pPr>
            <w:r>
              <w:rPr>
                <w:noProof/>
                <w:lang w:eastAsia="fr-FR"/>
              </w:rPr>
              <w:drawing>
                <wp:inline distT="0" distB="0" distL="0" distR="0" wp14:anchorId="48A5FF22" wp14:editId="2339A261">
                  <wp:extent cx="654921" cy="1511205"/>
                  <wp:effectExtent l="0" t="0" r="0" b="0"/>
                  <wp:docPr id="63" name="Image 63" descr="\\SAREA\home\Archives_Xavier\PTSI_2012_2013\CI_06_PPM\Cours\10_Usinage_Fraisage\png\fr_dis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REA\home\Archives_Xavier\PTSI_2012_2013\CI_06_PPM\Cours\10_Usinage_Fraisage\png\fr_disqu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5550" cy="1512655"/>
                          </a:xfrm>
                          <a:prstGeom prst="rect">
                            <a:avLst/>
                          </a:prstGeom>
                          <a:noFill/>
                          <a:ln>
                            <a:noFill/>
                          </a:ln>
                        </pic:spPr>
                      </pic:pic>
                    </a:graphicData>
                  </a:graphic>
                </wp:inline>
              </w:drawing>
            </w:r>
          </w:p>
        </w:tc>
        <w:tc>
          <w:tcPr>
            <w:tcW w:w="2085" w:type="dxa"/>
            <w:vAlign w:val="center"/>
          </w:tcPr>
          <w:p w:rsidR="00C96C8E" w:rsidRDefault="00E90842" w:rsidP="00DD5057">
            <w:pPr>
              <w:jc w:val="center"/>
            </w:pPr>
            <w:r>
              <w:rPr>
                <w:noProof/>
                <w:lang w:eastAsia="fr-FR"/>
              </w:rPr>
              <w:drawing>
                <wp:inline distT="0" distB="0" distL="0" distR="0" wp14:anchorId="751733B5" wp14:editId="1627AA1B">
                  <wp:extent cx="828675" cy="1320881"/>
                  <wp:effectExtent l="0" t="0" r="0" b="0"/>
                  <wp:docPr id="57" name="Image 57" descr="\\SAREA\home\Archives_Xavier\PTSI_2012_2013\CI_06_PPM\Cours\10_Usinage_Fraisage\png\fr_3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REA\home\Archives_Xavier\PTSI_2012_2013\CI_06_PPM\Cours\10_Usinage_Fraisage\png\fr_3t_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29513" cy="1322217"/>
                          </a:xfrm>
                          <a:prstGeom prst="rect">
                            <a:avLst/>
                          </a:prstGeom>
                          <a:noFill/>
                          <a:ln>
                            <a:noFill/>
                          </a:ln>
                        </pic:spPr>
                      </pic:pic>
                    </a:graphicData>
                  </a:graphic>
                </wp:inline>
              </w:drawing>
            </w:r>
          </w:p>
        </w:tc>
      </w:tr>
      <w:tr w:rsidR="00E71926" w:rsidRPr="00E71926" w:rsidTr="00E71926">
        <w:tc>
          <w:tcPr>
            <w:tcW w:w="2084" w:type="dxa"/>
            <w:vAlign w:val="center"/>
          </w:tcPr>
          <w:p w:rsidR="00E71926" w:rsidRPr="00E71926" w:rsidRDefault="00E71926" w:rsidP="00DD5057">
            <w:pPr>
              <w:jc w:val="center"/>
              <w:rPr>
                <w:i/>
                <w:noProof/>
                <w:lang w:eastAsia="fr-FR"/>
              </w:rPr>
            </w:pPr>
            <w:r w:rsidRPr="00E71926">
              <w:rPr>
                <w:i/>
                <w:noProof/>
                <w:lang w:eastAsia="fr-FR"/>
              </w:rPr>
              <w:t>Fraise deux tailles – 8 dents à surfacer ou à contourner</w:t>
            </w:r>
          </w:p>
        </w:tc>
        <w:tc>
          <w:tcPr>
            <w:tcW w:w="2084" w:type="dxa"/>
            <w:vAlign w:val="center"/>
          </w:tcPr>
          <w:p w:rsidR="00E71926" w:rsidRPr="00E71926" w:rsidRDefault="00E71926" w:rsidP="00E71926">
            <w:pPr>
              <w:jc w:val="center"/>
              <w:rPr>
                <w:i/>
                <w:noProof/>
                <w:lang w:eastAsia="fr-FR"/>
              </w:rPr>
            </w:pPr>
            <w:r w:rsidRPr="00E71926">
              <w:rPr>
                <w:i/>
                <w:noProof/>
                <w:lang w:eastAsia="fr-FR"/>
              </w:rPr>
              <w:t xml:space="preserve">Fraise 3 tailles </w:t>
            </w:r>
            <w:r w:rsidRPr="00E71926">
              <w:rPr>
                <w:i/>
                <w:noProof/>
                <w:lang w:eastAsia="fr-FR"/>
              </w:rPr>
              <w:softHyphen/>
              <w:t xml:space="preserve"> 8 dents à rainurer</w:t>
            </w:r>
          </w:p>
        </w:tc>
        <w:tc>
          <w:tcPr>
            <w:tcW w:w="2085" w:type="dxa"/>
            <w:vAlign w:val="center"/>
          </w:tcPr>
          <w:p w:rsidR="00E71926" w:rsidRPr="00E71926" w:rsidRDefault="00E71926" w:rsidP="00E90842">
            <w:pPr>
              <w:jc w:val="center"/>
              <w:rPr>
                <w:i/>
                <w:noProof/>
                <w:lang w:eastAsia="fr-FR"/>
              </w:rPr>
            </w:pPr>
            <w:r w:rsidRPr="00E71926">
              <w:rPr>
                <w:i/>
                <w:noProof/>
                <w:lang w:eastAsia="fr-FR"/>
              </w:rPr>
              <w:t>Fraise à rainurer à plquettes rapportées</w:t>
            </w:r>
          </w:p>
        </w:tc>
        <w:tc>
          <w:tcPr>
            <w:tcW w:w="2084" w:type="dxa"/>
            <w:vAlign w:val="center"/>
          </w:tcPr>
          <w:p w:rsidR="00E71926" w:rsidRPr="00E71926" w:rsidRDefault="00E71926" w:rsidP="00DD5057">
            <w:pPr>
              <w:jc w:val="center"/>
              <w:rPr>
                <w:i/>
                <w:noProof/>
                <w:lang w:eastAsia="fr-FR"/>
              </w:rPr>
            </w:pPr>
            <w:r w:rsidRPr="00E71926">
              <w:rPr>
                <w:i/>
                <w:noProof/>
                <w:lang w:eastAsia="fr-FR"/>
              </w:rPr>
              <w:t>Fraise disque à rainurer</w:t>
            </w:r>
          </w:p>
        </w:tc>
        <w:tc>
          <w:tcPr>
            <w:tcW w:w="2085" w:type="dxa"/>
            <w:vAlign w:val="center"/>
          </w:tcPr>
          <w:p w:rsidR="00E71926" w:rsidRPr="00E71926" w:rsidRDefault="00E71926" w:rsidP="00DD5057">
            <w:pPr>
              <w:jc w:val="center"/>
              <w:rPr>
                <w:i/>
                <w:noProof/>
                <w:lang w:eastAsia="fr-FR"/>
              </w:rPr>
            </w:pPr>
            <w:r w:rsidRPr="00E71926">
              <w:rPr>
                <w:i/>
                <w:noProof/>
                <w:lang w:eastAsia="fr-FR"/>
              </w:rPr>
              <w:t>Fraise de forme</w:t>
            </w:r>
          </w:p>
        </w:tc>
      </w:tr>
      <w:tr w:rsidR="00DD5057" w:rsidTr="00E71926">
        <w:tc>
          <w:tcPr>
            <w:tcW w:w="4168" w:type="dxa"/>
            <w:gridSpan w:val="2"/>
            <w:vAlign w:val="center"/>
          </w:tcPr>
          <w:p w:rsidR="00DD5057" w:rsidRDefault="00DD5057" w:rsidP="00DD5057">
            <w:pPr>
              <w:jc w:val="center"/>
              <w:rPr>
                <w:noProof/>
                <w:lang w:eastAsia="fr-FR"/>
              </w:rPr>
            </w:pPr>
            <w:r>
              <w:rPr>
                <w:noProof/>
                <w:lang w:eastAsia="fr-FR"/>
              </w:rPr>
              <w:drawing>
                <wp:inline distT="0" distB="0" distL="0" distR="0" wp14:anchorId="7B681AE7" wp14:editId="63DD0DCC">
                  <wp:extent cx="1844951" cy="1224000"/>
                  <wp:effectExtent l="0" t="0" r="3175" b="0"/>
                  <wp:docPr id="79" name="Image 79" descr="\\SAREA\home\Archives_Xavier\PTSI_2012_2013\CI_06_PPM\Cours\10_Usinage_Fraisage\png\fr_chanfre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AREA\home\Archives_Xavier\PTSI_2012_2013\CI_06_PPM\Cours\10_Usinage_Fraisage\png\fr_chanfrein_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4951" cy="1224000"/>
                          </a:xfrm>
                          <a:prstGeom prst="rect">
                            <a:avLst/>
                          </a:prstGeom>
                          <a:noFill/>
                          <a:ln>
                            <a:noFill/>
                          </a:ln>
                        </pic:spPr>
                      </pic:pic>
                    </a:graphicData>
                  </a:graphic>
                </wp:inline>
              </w:drawing>
            </w:r>
          </w:p>
        </w:tc>
        <w:tc>
          <w:tcPr>
            <w:tcW w:w="2085" w:type="dxa"/>
            <w:vAlign w:val="center"/>
          </w:tcPr>
          <w:p w:rsidR="00DD5057" w:rsidRDefault="00DD5057" w:rsidP="00DD5057">
            <w:pPr>
              <w:jc w:val="center"/>
              <w:rPr>
                <w:noProof/>
                <w:lang w:eastAsia="fr-FR"/>
              </w:rPr>
            </w:pPr>
          </w:p>
        </w:tc>
        <w:tc>
          <w:tcPr>
            <w:tcW w:w="4169" w:type="dxa"/>
            <w:gridSpan w:val="2"/>
            <w:vAlign w:val="center"/>
          </w:tcPr>
          <w:p w:rsidR="00DD5057" w:rsidRDefault="00DD5057" w:rsidP="00DD5057">
            <w:pPr>
              <w:jc w:val="center"/>
              <w:rPr>
                <w:noProof/>
                <w:lang w:eastAsia="fr-FR"/>
              </w:rPr>
            </w:pPr>
            <w:r>
              <w:rPr>
                <w:noProof/>
                <w:lang w:eastAsia="fr-FR"/>
              </w:rPr>
              <w:drawing>
                <wp:inline distT="0" distB="0" distL="0" distR="0" wp14:anchorId="32672AF2" wp14:editId="3AE7459B">
                  <wp:extent cx="1630377" cy="1368000"/>
                  <wp:effectExtent l="0" t="0" r="8255" b="3810"/>
                  <wp:docPr id="80" name="Image 80" descr="\\SAREA\home\Archives_Xavier\PTSI_2012_2013\CI_06_PPM\Cours\10_Usinage_Fraisage\png\fr_sur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REA\home\Archives_Xavier\PTSI_2012_2013\CI_06_PPM\Cours\10_Usinage_Fraisage\png\fr_surfacer.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30377" cy="1368000"/>
                          </a:xfrm>
                          <a:prstGeom prst="rect">
                            <a:avLst/>
                          </a:prstGeom>
                          <a:noFill/>
                          <a:ln>
                            <a:noFill/>
                          </a:ln>
                        </pic:spPr>
                      </pic:pic>
                    </a:graphicData>
                  </a:graphic>
                </wp:inline>
              </w:drawing>
            </w:r>
          </w:p>
        </w:tc>
      </w:tr>
      <w:tr w:rsidR="00E71926" w:rsidRPr="00E71926" w:rsidTr="00E71926">
        <w:tc>
          <w:tcPr>
            <w:tcW w:w="4168"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c>
          <w:tcPr>
            <w:tcW w:w="2085" w:type="dxa"/>
            <w:vAlign w:val="center"/>
          </w:tcPr>
          <w:p w:rsidR="00E71926" w:rsidRPr="00E71926" w:rsidRDefault="00E71926" w:rsidP="00DD5057">
            <w:pPr>
              <w:jc w:val="center"/>
              <w:rPr>
                <w:i/>
                <w:noProof/>
                <w:lang w:eastAsia="fr-FR"/>
              </w:rPr>
            </w:pPr>
          </w:p>
        </w:tc>
        <w:tc>
          <w:tcPr>
            <w:tcW w:w="4169" w:type="dxa"/>
            <w:gridSpan w:val="2"/>
            <w:vAlign w:val="center"/>
          </w:tcPr>
          <w:p w:rsidR="00E71926" w:rsidRPr="00E71926" w:rsidRDefault="00E71926" w:rsidP="00DD5057">
            <w:pPr>
              <w:jc w:val="center"/>
              <w:rPr>
                <w:i/>
                <w:noProof/>
                <w:lang w:eastAsia="fr-FR"/>
              </w:rPr>
            </w:pPr>
            <w:r w:rsidRPr="00E71926">
              <w:rPr>
                <w:i/>
                <w:noProof/>
                <w:lang w:eastAsia="fr-FR"/>
              </w:rPr>
              <w:t>Fraise 1 taille à surfacer</w:t>
            </w:r>
          </w:p>
        </w:tc>
      </w:tr>
    </w:tbl>
    <w:p w:rsidR="00C96C8E" w:rsidRDefault="00C96C8E" w:rsidP="008D5E6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314"/>
        <w:gridCol w:w="1408"/>
        <w:gridCol w:w="1414"/>
        <w:gridCol w:w="1233"/>
        <w:gridCol w:w="1536"/>
        <w:gridCol w:w="1149"/>
        <w:gridCol w:w="1162"/>
      </w:tblGrid>
      <w:tr w:rsidR="00DD5057" w:rsidTr="00E71926">
        <w:tc>
          <w:tcPr>
            <w:tcW w:w="1246" w:type="dxa"/>
            <w:vAlign w:val="center"/>
          </w:tcPr>
          <w:p w:rsidR="00DD5057" w:rsidRDefault="00DD5057" w:rsidP="00DD5057">
            <w:pPr>
              <w:jc w:val="center"/>
            </w:pPr>
            <w:r>
              <w:rPr>
                <w:noProof/>
                <w:lang w:eastAsia="fr-FR"/>
              </w:rPr>
              <w:drawing>
                <wp:inline distT="0" distB="0" distL="0" distR="0" wp14:anchorId="7D52C9CD" wp14:editId="6C14B2BC">
                  <wp:extent cx="1512000" cy="206103"/>
                  <wp:effectExtent l="5398" t="0" r="0" b="0"/>
                  <wp:docPr id="66" name="Image 66" descr="\\SAREA\home\Archives_Xavier\PTSI_2012_2013\CI_06_PPM\Cours\10_Usinage_Fraisage\png\fr_chamb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AREA\home\Archives_Xavier\PTSI_2012_2013\CI_06_PPM\Cours\10_Usinage_Fraisage\png\fr_chambr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flipV="1">
                            <a:off x="0" y="0"/>
                            <a:ext cx="1512000" cy="206103"/>
                          </a:xfrm>
                          <a:prstGeom prst="rect">
                            <a:avLst/>
                          </a:prstGeom>
                          <a:noFill/>
                          <a:ln>
                            <a:noFill/>
                          </a:ln>
                        </pic:spPr>
                      </pic:pic>
                    </a:graphicData>
                  </a:graphic>
                </wp:inline>
              </w:drawing>
            </w:r>
          </w:p>
        </w:tc>
        <w:tc>
          <w:tcPr>
            <w:tcW w:w="1327" w:type="dxa"/>
            <w:vAlign w:val="center"/>
          </w:tcPr>
          <w:p w:rsidR="00DD5057" w:rsidRDefault="00DD5057" w:rsidP="00DD5057">
            <w:pPr>
              <w:jc w:val="center"/>
            </w:pPr>
            <w:r>
              <w:rPr>
                <w:noProof/>
                <w:lang w:eastAsia="fr-FR"/>
              </w:rPr>
              <w:drawing>
                <wp:inline distT="0" distB="0" distL="0" distR="0" wp14:anchorId="7119BA79" wp14:editId="0313AE9E">
                  <wp:extent cx="1512000" cy="436974"/>
                  <wp:effectExtent l="4128" t="0" r="0" b="0"/>
                  <wp:docPr id="67" name="Image 67" descr="\\SAREA\home\Archives_Xavier\PTSI_2012_2013\CI_06_PPM\Cours\10_Usinage_Fraisage\png\fr_chanfre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REA\home\Archives_Xavier\PTSI_2012_2013\CI_06_PPM\Cours\10_Usinage_Fraisage\png\fr_chanfre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1512000" cy="436974"/>
                          </a:xfrm>
                          <a:prstGeom prst="rect">
                            <a:avLst/>
                          </a:prstGeom>
                          <a:noFill/>
                          <a:ln>
                            <a:noFill/>
                          </a:ln>
                        </pic:spPr>
                      </pic:pic>
                    </a:graphicData>
                  </a:graphic>
                </wp:inline>
              </w:drawing>
            </w:r>
          </w:p>
        </w:tc>
        <w:tc>
          <w:tcPr>
            <w:tcW w:w="1435" w:type="dxa"/>
            <w:vAlign w:val="center"/>
          </w:tcPr>
          <w:p w:rsidR="00DD5057" w:rsidRDefault="00DD5057" w:rsidP="00DD5057">
            <w:pPr>
              <w:jc w:val="center"/>
            </w:pPr>
            <w:r>
              <w:rPr>
                <w:noProof/>
                <w:lang w:eastAsia="fr-FR"/>
              </w:rPr>
              <w:drawing>
                <wp:inline distT="0" distB="0" distL="0" distR="0" wp14:anchorId="251EA437" wp14:editId="238E8A08">
                  <wp:extent cx="1512000" cy="535430"/>
                  <wp:effectExtent l="0" t="6985" r="0" b="5080"/>
                  <wp:docPr id="73" name="Image 73" descr="\\SAREA\home\Archives_Xavier\PTSI_2012_2013\CI_06_PPM\Cours\10_Usinage_Fraisage\png\fr_co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AREA\home\Archives_Xavier\PTSI_2012_2013\CI_06_PPM\Cours\10_Usinage_Fraisage\png\fr_coniqu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1512000" cy="535430"/>
                          </a:xfrm>
                          <a:prstGeom prst="rect">
                            <a:avLst/>
                          </a:prstGeom>
                          <a:noFill/>
                          <a:ln>
                            <a:noFill/>
                          </a:ln>
                        </pic:spPr>
                      </pic:pic>
                    </a:graphicData>
                  </a:graphic>
                </wp:inline>
              </w:drawing>
            </w:r>
          </w:p>
        </w:tc>
        <w:tc>
          <w:tcPr>
            <w:tcW w:w="1265" w:type="dxa"/>
            <w:vAlign w:val="center"/>
          </w:tcPr>
          <w:p w:rsidR="00DD5057" w:rsidRDefault="00DD5057" w:rsidP="00DD5057">
            <w:pPr>
              <w:jc w:val="center"/>
            </w:pPr>
            <w:r>
              <w:rPr>
                <w:noProof/>
                <w:lang w:eastAsia="fr-FR"/>
              </w:rPr>
              <w:drawing>
                <wp:inline distT="0" distB="0" distL="0" distR="0" wp14:anchorId="2E521A4B" wp14:editId="1EC76A5E">
                  <wp:extent cx="1512000" cy="211002"/>
                  <wp:effectExtent l="2858" t="0" r="0" b="0"/>
                  <wp:docPr id="75" name="Image 75" descr="\\SAREA\home\Archives_Xavier\PTSI_2012_2013\CI_06_PPM\Cours\10_Usinage_Fraisage\png\fr_hemis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AREA\home\Archives_Xavier\PTSI_2012_2013\CI_06_PPM\Cours\10_Usinage_Fraisage\png\fr_hemisp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512000" cy="211002"/>
                          </a:xfrm>
                          <a:prstGeom prst="rect">
                            <a:avLst/>
                          </a:prstGeom>
                          <a:noFill/>
                          <a:ln>
                            <a:noFill/>
                          </a:ln>
                        </pic:spPr>
                      </pic:pic>
                    </a:graphicData>
                  </a:graphic>
                </wp:inline>
              </w:drawing>
            </w:r>
          </w:p>
        </w:tc>
        <w:tc>
          <w:tcPr>
            <w:tcW w:w="1267" w:type="dxa"/>
            <w:vAlign w:val="center"/>
          </w:tcPr>
          <w:p w:rsidR="00DD5057" w:rsidRDefault="00DD5057" w:rsidP="00DD5057">
            <w:pPr>
              <w:jc w:val="center"/>
            </w:pPr>
            <w:r>
              <w:rPr>
                <w:noProof/>
                <w:lang w:eastAsia="fr-FR"/>
              </w:rPr>
              <w:drawing>
                <wp:inline distT="0" distB="0" distL="0" distR="0" wp14:anchorId="634857B0" wp14:editId="6958D5F9">
                  <wp:extent cx="1512000" cy="213523"/>
                  <wp:effectExtent l="1588" t="0" r="0" b="0"/>
                  <wp:docPr id="78" name="Image 78" descr="\\SAREA\home\Archives_Xavier\PTSI_2012_2013\CI_06_PPM\Cours\10_Usinage_Fraisage\png\fr_tor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REA\home\Archives_Xavier\PTSI_2012_2013\CI_06_PPM\Cours\10_Usinage_Fraisage\png\fr_toriqu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flipV="1">
                            <a:off x="0" y="0"/>
                            <a:ext cx="1512000" cy="213523"/>
                          </a:xfrm>
                          <a:prstGeom prst="rect">
                            <a:avLst/>
                          </a:prstGeom>
                          <a:noFill/>
                          <a:ln>
                            <a:noFill/>
                          </a:ln>
                        </pic:spPr>
                      </pic:pic>
                    </a:graphicData>
                  </a:graphic>
                </wp:inline>
              </w:drawing>
            </w:r>
          </w:p>
        </w:tc>
        <w:tc>
          <w:tcPr>
            <w:tcW w:w="1546" w:type="dxa"/>
            <w:vAlign w:val="center"/>
          </w:tcPr>
          <w:p w:rsidR="00DD5057" w:rsidRDefault="00DD5057" w:rsidP="00DD5057">
            <w:pPr>
              <w:jc w:val="center"/>
            </w:pPr>
            <w:r>
              <w:rPr>
                <w:noProof/>
                <w:lang w:eastAsia="fr-FR"/>
              </w:rPr>
              <w:drawing>
                <wp:inline distT="0" distB="0" distL="0" distR="0" wp14:anchorId="1015A5E6" wp14:editId="298A265F">
                  <wp:extent cx="1512000" cy="756000"/>
                  <wp:effectExtent l="0" t="2857" r="0" b="9208"/>
                  <wp:docPr id="74" name="Image 74" descr="\\SAREA\home\Archives_Xavier\PTSI_2012_2013\CI_06_PPM\Cours\10_Usinage_Fraisage\png\fr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REA\home\Archives_Xavier\PTSI_2012_2013\CI_06_PPM\Cours\10_Usinage_Fraisage\png\fr_rainur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1512000" cy="756000"/>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33EEDEBB" wp14:editId="6DE38C10">
                  <wp:extent cx="1512000" cy="441868"/>
                  <wp:effectExtent l="1905" t="0" r="0" b="0"/>
                  <wp:docPr id="76" name="Image 76" descr="\\SAREA\home\Archives_Xavier\PTSI_2012_2013\CI_06_PPM\Cours\10_Usinage_Fraisage\png\fr_heri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REA\home\Archives_Xavier\PTSI_2012_2013\CI_06_PPM\Cours\10_Usinage_Fraisage\png\fr_heriss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1512000" cy="441868"/>
                          </a:xfrm>
                          <a:prstGeom prst="rect">
                            <a:avLst/>
                          </a:prstGeom>
                          <a:noFill/>
                          <a:ln>
                            <a:noFill/>
                          </a:ln>
                        </pic:spPr>
                      </pic:pic>
                    </a:graphicData>
                  </a:graphic>
                </wp:inline>
              </w:drawing>
            </w:r>
          </w:p>
        </w:tc>
        <w:tc>
          <w:tcPr>
            <w:tcW w:w="1168" w:type="dxa"/>
            <w:vAlign w:val="center"/>
          </w:tcPr>
          <w:p w:rsidR="00DD5057" w:rsidRDefault="00DD5057" w:rsidP="00DD5057">
            <w:pPr>
              <w:jc w:val="center"/>
              <w:rPr>
                <w:noProof/>
                <w:lang w:eastAsia="fr-FR"/>
              </w:rPr>
            </w:pPr>
            <w:r>
              <w:rPr>
                <w:noProof/>
                <w:lang w:eastAsia="fr-FR"/>
              </w:rPr>
              <w:drawing>
                <wp:inline distT="0" distB="0" distL="0" distR="0" wp14:anchorId="4D8143BD" wp14:editId="73108226">
                  <wp:extent cx="554164" cy="1512000"/>
                  <wp:effectExtent l="0" t="0" r="0" b="0"/>
                  <wp:docPr id="77" name="Image 77" descr="\\SAREA\home\Archives_Xavier\PTSI_2012_2013\CI_06_PPM\Cours\10_Usinage_Fraisage\png\fr_surfac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AREA\home\Archives_Xavier\PTSI_2012_2013\CI_06_PPM\Cours\10_Usinage_Fraisage\png\fr_surfacer_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4164" cy="1512000"/>
                          </a:xfrm>
                          <a:prstGeom prst="rect">
                            <a:avLst/>
                          </a:prstGeom>
                          <a:noFill/>
                          <a:ln>
                            <a:noFill/>
                          </a:ln>
                        </pic:spPr>
                      </pic:pic>
                    </a:graphicData>
                  </a:graphic>
                </wp:inline>
              </w:drawing>
            </w:r>
          </w:p>
        </w:tc>
      </w:tr>
      <w:tr w:rsidR="00E71926" w:rsidRPr="00E71926" w:rsidTr="00E71926">
        <w:tc>
          <w:tcPr>
            <w:tcW w:w="1246" w:type="dxa"/>
            <w:vAlign w:val="center"/>
          </w:tcPr>
          <w:p w:rsidR="00E71926" w:rsidRPr="00E71926" w:rsidRDefault="00E71926" w:rsidP="00DD5057">
            <w:pPr>
              <w:jc w:val="center"/>
              <w:rPr>
                <w:i/>
                <w:noProof/>
                <w:lang w:eastAsia="fr-FR"/>
              </w:rPr>
            </w:pPr>
            <w:r w:rsidRPr="00E71926">
              <w:rPr>
                <w:i/>
                <w:noProof/>
                <w:lang w:eastAsia="fr-FR"/>
              </w:rPr>
              <w:t>Fraise à lamer</w:t>
            </w:r>
          </w:p>
        </w:tc>
        <w:tc>
          <w:tcPr>
            <w:tcW w:w="1327" w:type="dxa"/>
            <w:vAlign w:val="center"/>
          </w:tcPr>
          <w:p w:rsidR="00E71926" w:rsidRPr="00E71926" w:rsidRDefault="00E71926" w:rsidP="00DD5057">
            <w:pPr>
              <w:jc w:val="center"/>
              <w:rPr>
                <w:i/>
                <w:noProof/>
                <w:lang w:eastAsia="fr-FR"/>
              </w:rPr>
            </w:pPr>
            <w:r w:rsidRPr="00E71926">
              <w:rPr>
                <w:i/>
                <w:noProof/>
                <w:lang w:eastAsia="fr-FR"/>
              </w:rPr>
              <w:t>Fraise à chanfreiner</w:t>
            </w:r>
          </w:p>
        </w:tc>
        <w:tc>
          <w:tcPr>
            <w:tcW w:w="1435" w:type="dxa"/>
            <w:vAlign w:val="center"/>
          </w:tcPr>
          <w:p w:rsidR="00E71926" w:rsidRPr="00E71926" w:rsidRDefault="00E71926" w:rsidP="00DD5057">
            <w:pPr>
              <w:jc w:val="center"/>
              <w:rPr>
                <w:i/>
                <w:noProof/>
                <w:lang w:eastAsia="fr-FR"/>
              </w:rPr>
            </w:pPr>
            <w:r w:rsidRPr="00E71926">
              <w:rPr>
                <w:i/>
                <w:noProof/>
                <w:lang w:eastAsia="fr-FR"/>
              </w:rPr>
              <w:t>Fraise à rainurer</w:t>
            </w:r>
          </w:p>
        </w:tc>
        <w:tc>
          <w:tcPr>
            <w:tcW w:w="1265" w:type="dxa"/>
            <w:vAlign w:val="center"/>
          </w:tcPr>
          <w:p w:rsidR="00E71926" w:rsidRPr="00E71926" w:rsidRDefault="00E71926" w:rsidP="00E71926">
            <w:pPr>
              <w:jc w:val="center"/>
              <w:rPr>
                <w:i/>
                <w:noProof/>
                <w:lang w:eastAsia="fr-FR"/>
              </w:rPr>
            </w:pPr>
            <w:r w:rsidRPr="00E71926">
              <w:rPr>
                <w:i/>
                <w:noProof/>
                <w:lang w:eastAsia="fr-FR"/>
              </w:rPr>
              <w:t>Fraise hémisphérique</w:t>
            </w:r>
          </w:p>
        </w:tc>
        <w:tc>
          <w:tcPr>
            <w:tcW w:w="1267" w:type="dxa"/>
            <w:vAlign w:val="center"/>
          </w:tcPr>
          <w:p w:rsidR="00E71926" w:rsidRPr="00E71926" w:rsidRDefault="00E71926" w:rsidP="00DD5057">
            <w:pPr>
              <w:jc w:val="center"/>
              <w:rPr>
                <w:i/>
                <w:noProof/>
                <w:lang w:eastAsia="fr-FR"/>
              </w:rPr>
            </w:pPr>
            <w:r w:rsidRPr="00E71926">
              <w:rPr>
                <w:i/>
                <w:noProof/>
                <w:lang w:eastAsia="fr-FR"/>
              </w:rPr>
              <w:t>Fraise torique</w:t>
            </w:r>
          </w:p>
        </w:tc>
        <w:tc>
          <w:tcPr>
            <w:tcW w:w="1546" w:type="dxa"/>
            <w:vAlign w:val="center"/>
          </w:tcPr>
          <w:p w:rsidR="00E71926" w:rsidRPr="00E71926" w:rsidRDefault="00E71926" w:rsidP="00DD5057">
            <w:pPr>
              <w:jc w:val="center"/>
              <w:rPr>
                <w:i/>
                <w:noProof/>
                <w:lang w:eastAsia="fr-FR"/>
              </w:rPr>
            </w:pPr>
            <w:r w:rsidRPr="00E71926">
              <w:rPr>
                <w:i/>
                <w:noProof/>
                <w:lang w:eastAsia="fr-FR"/>
              </w:rPr>
              <w:t xml:space="preserve">Fraise à rainurer </w:t>
            </w:r>
          </w:p>
        </w:tc>
        <w:tc>
          <w:tcPr>
            <w:tcW w:w="1168" w:type="dxa"/>
            <w:vAlign w:val="center"/>
          </w:tcPr>
          <w:p w:rsidR="00E71926" w:rsidRPr="00E71926" w:rsidRDefault="00E71926" w:rsidP="00DD5057">
            <w:pPr>
              <w:jc w:val="center"/>
              <w:rPr>
                <w:i/>
                <w:noProof/>
                <w:lang w:eastAsia="fr-FR"/>
              </w:rPr>
            </w:pPr>
            <w:r w:rsidRPr="00E71926">
              <w:rPr>
                <w:i/>
                <w:noProof/>
                <w:lang w:eastAsia="fr-FR"/>
              </w:rPr>
              <w:t>Fraise à ravager</w:t>
            </w:r>
          </w:p>
        </w:tc>
        <w:tc>
          <w:tcPr>
            <w:tcW w:w="1168" w:type="dxa"/>
            <w:vAlign w:val="center"/>
          </w:tcPr>
          <w:p w:rsidR="00E71926" w:rsidRPr="00E71926" w:rsidRDefault="00E71926" w:rsidP="00DD5057">
            <w:pPr>
              <w:jc w:val="center"/>
              <w:rPr>
                <w:i/>
                <w:noProof/>
                <w:lang w:eastAsia="fr-FR"/>
              </w:rPr>
            </w:pPr>
            <w:r w:rsidRPr="00E71926">
              <w:rPr>
                <w:i/>
                <w:noProof/>
                <w:lang w:eastAsia="fr-FR"/>
              </w:rPr>
              <w:t>Fraise 2 tailles</w:t>
            </w:r>
          </w:p>
        </w:tc>
      </w:tr>
    </w:tbl>
    <w:p w:rsidR="00DD5057" w:rsidRDefault="00DD5057" w:rsidP="008D5E6D"/>
    <w:p w:rsidR="008D5E6D" w:rsidRDefault="006572CA" w:rsidP="008D5E6D">
      <w:pPr>
        <w:pStyle w:val="Titre3"/>
      </w:pPr>
      <w:bookmarkStart w:id="17" w:name="_Toc416704505"/>
      <w:r>
        <w:rPr>
          <w:noProof/>
          <w:lang w:eastAsia="fr-FR"/>
        </w:rPr>
        <w:drawing>
          <wp:anchor distT="0" distB="0" distL="114300" distR="114300" simplePos="0" relativeHeight="251665408" behindDoc="0" locked="0" layoutInCell="1" allowOverlap="1" wp14:anchorId="111A8A66" wp14:editId="423C2401">
            <wp:simplePos x="0" y="0"/>
            <wp:positionH relativeFrom="column">
              <wp:posOffset>5355590</wp:posOffset>
            </wp:positionH>
            <wp:positionV relativeFrom="paragraph">
              <wp:posOffset>33655</wp:posOffset>
            </wp:positionV>
            <wp:extent cx="1127760" cy="1024255"/>
            <wp:effectExtent l="0" t="0" r="0" b="0"/>
            <wp:wrapSquare wrapText="bothSides"/>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7760" cy="1024255"/>
                    </a:xfrm>
                    <a:prstGeom prst="rect">
                      <a:avLst/>
                    </a:prstGeom>
                    <a:noFill/>
                  </pic:spPr>
                </pic:pic>
              </a:graphicData>
            </a:graphic>
            <wp14:sizeRelH relativeFrom="page">
              <wp14:pctWidth>0</wp14:pctWidth>
            </wp14:sizeRelH>
            <wp14:sizeRelV relativeFrom="page">
              <wp14:pctHeight>0</wp14:pctHeight>
            </wp14:sizeRelV>
          </wp:anchor>
        </w:drawing>
      </w:r>
      <w:r w:rsidR="008D5E6D">
        <w:t>Porte pièce</w:t>
      </w:r>
      <w:bookmarkEnd w:id="17"/>
    </w:p>
    <w:p w:rsidR="006572CA" w:rsidRDefault="006572CA" w:rsidP="008D5E6D">
      <w:proofErr w:type="gramStart"/>
      <w:r>
        <w:t>Le</w:t>
      </w:r>
      <w:proofErr w:type="gramEnd"/>
      <w:r>
        <w:t xml:space="preserve"> porte pièce standard en fraisage est l’étau. Celui-ci permet de réaliser un montage aisé, mais pas isostatique. Suivant la série du nombre de pièces, on peut avoir recours à un montage modulaire (« </w:t>
      </w:r>
      <w:proofErr w:type="spellStart"/>
      <w:r>
        <w:t>légo</w:t>
      </w:r>
      <w:proofErr w:type="spellEnd"/>
      <w:r>
        <w:t> </w:t>
      </w:r>
      <w:proofErr w:type="gramStart"/>
      <w:r>
        <w:t>» </w:t>
      </w:r>
      <w:proofErr w:type="gramEnd"/>
      <w:r>
        <w:sym w:font="Wingdings" w:char="F04A"/>
      </w:r>
      <w:r>
        <w:t xml:space="preserve">) qui est réalisé grâce à des éléments standards. Enfin, pour un grand nombre de pièces, il est possible de réaliser un montage d’usinage spécifique. Celui-ci nécessite une étude préalable autant pour la conception que pour la réalisation.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F44DAC" w:rsidTr="006572CA">
        <w:tc>
          <w:tcPr>
            <w:tcW w:w="2593" w:type="dxa"/>
            <w:vAlign w:val="center"/>
          </w:tcPr>
          <w:p w:rsidR="00FD5022" w:rsidRDefault="00FD5022" w:rsidP="00F44DAC">
            <w:pPr>
              <w:jc w:val="center"/>
            </w:pPr>
            <w:r>
              <w:rPr>
                <w:noProof/>
                <w:lang w:eastAsia="fr-FR"/>
              </w:rPr>
              <w:drawing>
                <wp:inline distT="0" distB="0" distL="0" distR="0" wp14:anchorId="219865E3" wp14:editId="6E8988EF">
                  <wp:extent cx="1156277" cy="637954"/>
                  <wp:effectExtent l="0" t="0" r="6350" b="0"/>
                  <wp:docPr id="81" name="Image 81" descr="\\SAREA\home\Archives_Xavier\PTSI_2012_2013\CI_06_PPM\Cours\10_Usinage_Fraisage\png\et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REA\home\Archives_Xavier\PTSI_2012_2013\CI_06_PPM\Cours\10_Usinage_Fraisage\png\eta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57591" cy="638679"/>
                          </a:xfrm>
                          <a:prstGeom prst="rect">
                            <a:avLst/>
                          </a:prstGeom>
                          <a:noFill/>
                          <a:ln>
                            <a:noFill/>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2D573701" wp14:editId="05E5F6B6">
                  <wp:extent cx="1254642" cy="688030"/>
                  <wp:effectExtent l="0" t="0" r="3175" b="0"/>
                  <wp:docPr id="121" name="Image 121" descr="rohm-etau-de-fraisage-de-precision-type-msr-65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ohm-etau-de-fraisage-de-precision-type-msr-654638"/>
                          <pic:cNvPicPr>
                            <a:picLocks noChangeAspect="1" noChangeArrowheads="1"/>
                          </pic:cNvPicPr>
                        </pic:nvPicPr>
                        <pic:blipFill>
                          <a:blip r:embed="rId99" cstate="print">
                            <a:grayscl/>
                          </a:blip>
                          <a:srcRect/>
                          <a:stretch>
                            <a:fillRect/>
                          </a:stretch>
                        </pic:blipFill>
                        <pic:spPr bwMode="auto">
                          <a:xfrm>
                            <a:off x="0" y="0"/>
                            <a:ext cx="1258199" cy="689981"/>
                          </a:xfrm>
                          <a:prstGeom prst="rect">
                            <a:avLst/>
                          </a:prstGeom>
                          <a:noFill/>
                          <a:ln w="9525">
                            <a:noFill/>
                            <a:miter lim="800000"/>
                            <a:headEnd/>
                            <a:tailEnd/>
                          </a:ln>
                        </pic:spPr>
                      </pic:pic>
                    </a:graphicData>
                  </a:graphic>
                </wp:inline>
              </w:drawing>
            </w:r>
          </w:p>
        </w:tc>
        <w:tc>
          <w:tcPr>
            <w:tcW w:w="2594" w:type="dxa"/>
            <w:vAlign w:val="center"/>
          </w:tcPr>
          <w:p w:rsidR="00FD5022" w:rsidRDefault="006572CA" w:rsidP="006572CA">
            <w:pPr>
              <w:jc w:val="center"/>
            </w:pPr>
            <w:r>
              <w:rPr>
                <w:noProof/>
                <w:lang w:eastAsia="fr-FR"/>
              </w:rPr>
              <w:drawing>
                <wp:inline distT="0" distB="0" distL="0" distR="0" wp14:anchorId="62365352" wp14:editId="59275B43">
                  <wp:extent cx="1524382" cy="1059731"/>
                  <wp:effectExtent l="0" t="0" r="0" b="762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0" cstate="print"/>
                          <a:srcRect/>
                          <a:stretch>
                            <a:fillRect/>
                          </a:stretch>
                        </pic:blipFill>
                        <pic:spPr bwMode="auto">
                          <a:xfrm>
                            <a:off x="0" y="0"/>
                            <a:ext cx="1527114" cy="1061630"/>
                          </a:xfrm>
                          <a:prstGeom prst="rect">
                            <a:avLst/>
                          </a:prstGeom>
                          <a:noFill/>
                          <a:ln w="9525">
                            <a:noFill/>
                            <a:miter lim="800000"/>
                            <a:headEnd/>
                            <a:tailEnd/>
                          </a:ln>
                        </pic:spPr>
                      </pic:pic>
                    </a:graphicData>
                  </a:graphic>
                </wp:inline>
              </w:drawing>
            </w:r>
          </w:p>
        </w:tc>
        <w:tc>
          <w:tcPr>
            <w:tcW w:w="2594" w:type="dxa"/>
            <w:vAlign w:val="center"/>
          </w:tcPr>
          <w:p w:rsidR="00FD5022" w:rsidRDefault="006572CA" w:rsidP="00F44DAC">
            <w:pPr>
              <w:jc w:val="center"/>
            </w:pPr>
            <w:r>
              <w:rPr>
                <w:noProof/>
                <w:lang w:eastAsia="fr-FR"/>
              </w:rPr>
              <w:drawing>
                <wp:inline distT="0" distB="0" distL="0" distR="0" wp14:anchorId="55E4F773" wp14:editId="4BF5D603">
                  <wp:extent cx="1184861" cy="902735"/>
                  <wp:effectExtent l="0" t="0" r="0" b="0"/>
                  <wp:docPr id="86" name="Image 86" descr="\\SAREA\home\Archives_Xavier\PTSI_2012_2013\CI_06_PPM\Cours\10_Usinage_Fraisage\png\si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REA\home\Archives_Xavier\PTSI_2012_2013\CI_06_PPM\Cours\10_Usinage_Fraisage\png\sinus.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0337" cy="906907"/>
                          </a:xfrm>
                          <a:prstGeom prst="rect">
                            <a:avLst/>
                          </a:prstGeom>
                          <a:noFill/>
                          <a:ln>
                            <a:noFill/>
                          </a:ln>
                        </pic:spPr>
                      </pic:pic>
                    </a:graphicData>
                  </a:graphic>
                </wp:inline>
              </w:drawing>
            </w:r>
          </w:p>
        </w:tc>
      </w:tr>
      <w:tr w:rsidR="006572CA" w:rsidRPr="006572CA" w:rsidTr="006572CA">
        <w:tc>
          <w:tcPr>
            <w:tcW w:w="5187" w:type="dxa"/>
            <w:gridSpan w:val="2"/>
            <w:vAlign w:val="center"/>
          </w:tcPr>
          <w:p w:rsidR="006572CA" w:rsidRPr="006572CA" w:rsidRDefault="006572CA" w:rsidP="00F44DAC">
            <w:pPr>
              <w:jc w:val="center"/>
              <w:rPr>
                <w:i/>
                <w:noProof/>
                <w:lang w:eastAsia="fr-FR"/>
              </w:rPr>
            </w:pPr>
            <w:r w:rsidRPr="006572CA">
              <w:rPr>
                <w:i/>
                <w:noProof/>
                <w:lang w:eastAsia="fr-FR"/>
              </w:rPr>
              <w:lastRenderedPageBreak/>
              <w:t>Etau</w:t>
            </w:r>
            <w:r w:rsidR="009F4DDC">
              <w:rPr>
                <w:i/>
                <w:noProof/>
                <w:lang w:eastAsia="fr-FR"/>
              </w:rPr>
              <w:t>s</w:t>
            </w:r>
            <w:r w:rsidRPr="006572CA">
              <w:rPr>
                <w:i/>
                <w:noProof/>
                <w:lang w:eastAsia="fr-FR"/>
              </w:rPr>
              <w:t xml:space="preserve"> plaqueurs</w:t>
            </w:r>
          </w:p>
        </w:tc>
        <w:tc>
          <w:tcPr>
            <w:tcW w:w="2594" w:type="dxa"/>
            <w:vAlign w:val="center"/>
          </w:tcPr>
          <w:p w:rsidR="006572CA" w:rsidRPr="006572CA" w:rsidRDefault="006572CA" w:rsidP="006572CA">
            <w:pPr>
              <w:jc w:val="center"/>
              <w:rPr>
                <w:i/>
                <w:noProof/>
                <w:lang w:eastAsia="fr-FR"/>
              </w:rPr>
            </w:pPr>
            <w:r w:rsidRPr="006572CA">
              <w:rPr>
                <w:i/>
                <w:noProof/>
                <w:lang w:eastAsia="fr-FR"/>
              </w:rPr>
              <w:t>Etau orientable</w:t>
            </w:r>
          </w:p>
        </w:tc>
        <w:tc>
          <w:tcPr>
            <w:tcW w:w="2594" w:type="dxa"/>
            <w:vAlign w:val="center"/>
          </w:tcPr>
          <w:p w:rsidR="006572CA" w:rsidRPr="006572CA" w:rsidRDefault="006572CA" w:rsidP="00F44DAC">
            <w:pPr>
              <w:jc w:val="center"/>
              <w:rPr>
                <w:i/>
                <w:noProof/>
                <w:lang w:eastAsia="fr-FR"/>
              </w:rPr>
            </w:pPr>
            <w:r w:rsidRPr="006572CA">
              <w:rPr>
                <w:i/>
                <w:noProof/>
                <w:lang w:eastAsia="fr-FR"/>
              </w:rPr>
              <w:t>Souble table sinus</w:t>
            </w:r>
          </w:p>
        </w:tc>
      </w:tr>
    </w:tbl>
    <w:p w:rsidR="006572CA" w:rsidRDefault="006572CA" w:rsidP="006572CA">
      <w:bookmarkStart w:id="18" w:name="_Toc41670450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93"/>
        <w:gridCol w:w="2594"/>
        <w:gridCol w:w="2594"/>
        <w:gridCol w:w="2594"/>
      </w:tblGrid>
      <w:tr w:rsidR="006572CA" w:rsidTr="006572CA">
        <w:tc>
          <w:tcPr>
            <w:tcW w:w="2593" w:type="dxa"/>
            <w:vAlign w:val="center"/>
          </w:tcPr>
          <w:p w:rsidR="006572CA" w:rsidRDefault="006572CA" w:rsidP="00F204FF">
            <w:pPr>
              <w:jc w:val="center"/>
              <w:rPr>
                <w:noProof/>
                <w:lang w:eastAsia="fr-FR"/>
              </w:rPr>
            </w:pPr>
            <w:r>
              <w:rPr>
                <w:noProof/>
                <w:lang w:eastAsia="fr-FR"/>
              </w:rPr>
              <w:drawing>
                <wp:inline distT="0" distB="0" distL="0" distR="0" wp14:anchorId="71F1A5D9" wp14:editId="5E7457B0">
                  <wp:extent cx="1256156" cy="939836"/>
                  <wp:effectExtent l="0" t="0" r="1270" b="0"/>
                  <wp:docPr id="113" name="Image 113" descr="mont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ontage3"/>
                          <pic:cNvPicPr>
                            <a:picLocks noChangeAspect="1" noChangeArrowheads="1"/>
                          </pic:cNvPicPr>
                        </pic:nvPicPr>
                        <pic:blipFill>
                          <a:blip r:embed="rId102" cstate="print">
                            <a:grayscl/>
                          </a:blip>
                          <a:srcRect/>
                          <a:stretch>
                            <a:fillRect/>
                          </a:stretch>
                        </pic:blipFill>
                        <pic:spPr bwMode="auto">
                          <a:xfrm>
                            <a:off x="0" y="0"/>
                            <a:ext cx="1258211" cy="941373"/>
                          </a:xfrm>
                          <a:prstGeom prst="rect">
                            <a:avLst/>
                          </a:prstGeom>
                          <a:noFill/>
                          <a:ln w="9525">
                            <a:noFill/>
                            <a:miter lim="800000"/>
                            <a:headEnd/>
                            <a:tailEnd/>
                          </a:ln>
                        </pic:spPr>
                      </pic:pic>
                    </a:graphicData>
                  </a:graphic>
                </wp:inline>
              </w:drawing>
            </w:r>
          </w:p>
        </w:tc>
        <w:tc>
          <w:tcPr>
            <w:tcW w:w="2594" w:type="dxa"/>
            <w:vAlign w:val="center"/>
          </w:tcPr>
          <w:p w:rsidR="006572CA" w:rsidRPr="00FD5022" w:rsidRDefault="006572CA" w:rsidP="00F204FF">
            <w:pPr>
              <w:jc w:val="center"/>
            </w:pPr>
            <w:r>
              <w:rPr>
                <w:noProof/>
                <w:lang w:eastAsia="fr-FR"/>
              </w:rPr>
              <w:drawing>
                <wp:inline distT="0" distB="0" distL="0" distR="0" wp14:anchorId="3054DD52" wp14:editId="42BB5939">
                  <wp:extent cx="1347971" cy="655770"/>
                  <wp:effectExtent l="0" t="0" r="5080" b="0"/>
                  <wp:docPr id="115" name="Image 115" descr="montage2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ntage2_a"/>
                          <pic:cNvPicPr>
                            <a:picLocks noChangeAspect="1" noChangeArrowheads="1"/>
                          </pic:cNvPicPr>
                        </pic:nvPicPr>
                        <pic:blipFill>
                          <a:blip r:embed="rId103" cstate="print">
                            <a:grayscl/>
                          </a:blip>
                          <a:srcRect l="5559" t="28233" r="4710" b="13564"/>
                          <a:stretch>
                            <a:fillRect/>
                          </a:stretch>
                        </pic:blipFill>
                        <pic:spPr bwMode="auto">
                          <a:xfrm>
                            <a:off x="0" y="0"/>
                            <a:ext cx="1347230" cy="655410"/>
                          </a:xfrm>
                          <a:prstGeom prst="rect">
                            <a:avLst/>
                          </a:prstGeom>
                          <a:noFill/>
                          <a:ln w="9525">
                            <a:noFill/>
                            <a:miter lim="800000"/>
                            <a:headEnd/>
                            <a:tailEnd/>
                          </a:ln>
                        </pic:spPr>
                      </pic:pic>
                    </a:graphicData>
                  </a:graphic>
                </wp:inline>
              </w:drawing>
            </w:r>
          </w:p>
        </w:tc>
        <w:tc>
          <w:tcPr>
            <w:tcW w:w="2594" w:type="dxa"/>
            <w:vAlign w:val="center"/>
          </w:tcPr>
          <w:p w:rsidR="006572CA" w:rsidRDefault="006572CA" w:rsidP="00F204FF">
            <w:pPr>
              <w:jc w:val="center"/>
              <w:rPr>
                <w:noProof/>
                <w:lang w:eastAsia="fr-FR"/>
              </w:rPr>
            </w:pPr>
            <w:r w:rsidRPr="00FD5022">
              <w:rPr>
                <w:noProof/>
                <w:lang w:eastAsia="fr-FR"/>
              </w:rPr>
              <w:drawing>
                <wp:inline distT="0" distB="0" distL="0" distR="0" wp14:anchorId="285AAFA8" wp14:editId="3A11929A">
                  <wp:extent cx="1005694" cy="978195"/>
                  <wp:effectExtent l="0" t="0" r="444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007158" cy="979619"/>
                          </a:xfrm>
                          <a:prstGeom prst="rect">
                            <a:avLst/>
                          </a:prstGeom>
                        </pic:spPr>
                      </pic:pic>
                    </a:graphicData>
                  </a:graphic>
                </wp:inline>
              </w:drawing>
            </w:r>
          </w:p>
        </w:tc>
        <w:tc>
          <w:tcPr>
            <w:tcW w:w="2594" w:type="dxa"/>
            <w:vAlign w:val="center"/>
          </w:tcPr>
          <w:p w:rsidR="006572CA" w:rsidRDefault="006572CA" w:rsidP="00F204FF">
            <w:pPr>
              <w:jc w:val="center"/>
              <w:rPr>
                <w:noProof/>
                <w:lang w:eastAsia="fr-FR"/>
              </w:rPr>
            </w:pPr>
            <w:r>
              <w:rPr>
                <w:noProof/>
                <w:lang w:eastAsia="fr-FR"/>
              </w:rPr>
              <w:drawing>
                <wp:inline distT="0" distB="0" distL="0" distR="0" wp14:anchorId="4F31FE3A" wp14:editId="4BF2E092">
                  <wp:extent cx="1172399" cy="467833"/>
                  <wp:effectExtent l="0" t="0" r="0" b="8890"/>
                  <wp:docPr id="126" name="Image 126" descr="\\SAREA\home\Archives_Xavier\PTSI_2012_2013\CI_06_PPM\Cours\10_Usinage_Fraisage\png\table_magnet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AREA\home\Archives_Xavier\PTSI_2012_2013\CI_06_PPM\Cours\10_Usinage_Fraisage\png\table_magnetiqu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72444" cy="467851"/>
                          </a:xfrm>
                          <a:prstGeom prst="rect">
                            <a:avLst/>
                          </a:prstGeom>
                          <a:noFill/>
                          <a:ln>
                            <a:noFill/>
                          </a:ln>
                        </pic:spPr>
                      </pic:pic>
                    </a:graphicData>
                  </a:graphic>
                </wp:inline>
              </w:drawing>
            </w:r>
          </w:p>
        </w:tc>
      </w:tr>
      <w:tr w:rsidR="006572CA" w:rsidTr="006572CA">
        <w:tc>
          <w:tcPr>
            <w:tcW w:w="10375" w:type="dxa"/>
            <w:gridSpan w:val="4"/>
            <w:vAlign w:val="center"/>
          </w:tcPr>
          <w:p w:rsidR="006572CA" w:rsidRPr="006572CA" w:rsidRDefault="006572CA" w:rsidP="00F204FF">
            <w:pPr>
              <w:jc w:val="center"/>
              <w:rPr>
                <w:i/>
                <w:noProof/>
                <w:lang w:eastAsia="fr-FR"/>
              </w:rPr>
            </w:pPr>
            <w:r>
              <w:rPr>
                <w:i/>
                <w:noProof/>
                <w:lang w:eastAsia="fr-FR"/>
              </w:rPr>
              <w:t>Montages modulaires</w:t>
            </w:r>
          </w:p>
        </w:tc>
      </w:tr>
    </w:tbl>
    <w:p w:rsidR="006572CA" w:rsidRDefault="006572CA" w:rsidP="006572CA"/>
    <w:p w:rsidR="00CC4636" w:rsidRDefault="00CC4636">
      <w:pPr>
        <w:jc w:val="left"/>
      </w:pPr>
      <w:r>
        <w:br w:type="page"/>
      </w:r>
    </w:p>
    <w:p w:rsidR="008D5E6D" w:rsidRDefault="008D5E6D" w:rsidP="008D5E6D">
      <w:pPr>
        <w:pStyle w:val="Titre3"/>
      </w:pPr>
      <w:r>
        <w:lastRenderedPageBreak/>
        <w:t>Pièce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4763"/>
      </w:tblGrid>
      <w:tr w:rsidR="00CF2C19" w:rsidTr="00A629FD">
        <w:trPr>
          <w:trHeight w:val="2340"/>
        </w:trPr>
        <w:tc>
          <w:tcPr>
            <w:tcW w:w="5038" w:type="dxa"/>
            <w:vAlign w:val="center"/>
          </w:tcPr>
          <w:p w:rsidR="00CF2C19" w:rsidRDefault="00CF2C19" w:rsidP="00484FC0">
            <w:pPr>
              <w:jc w:val="center"/>
            </w:pPr>
            <w:r>
              <w:rPr>
                <w:noProof/>
                <w:lang w:eastAsia="fr-FR"/>
              </w:rPr>
              <w:drawing>
                <wp:inline distT="0" distB="0" distL="0" distR="0" wp14:anchorId="6AD313C5" wp14:editId="3EAA4C07">
                  <wp:extent cx="3223870" cy="2160000"/>
                  <wp:effectExtent l="0" t="0" r="0" b="0"/>
                  <wp:docPr id="96" name="Image 96" descr="\\SAREA\home\Archives_Xavier\PTSI_2012_2013\CI_06_PPM\Cours\10_Usinage_Fraisage\png\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REA\home\Archives_Xavier\PTSI_2012_2013\CI_06_PPM\Cours\10_Usinage_Fraisage\png\surfacag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23870"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336BC1" wp14:editId="1DB9A255">
                  <wp:extent cx="2569183" cy="2160000"/>
                  <wp:effectExtent l="0" t="0" r="3175" b="0"/>
                  <wp:docPr id="91" name="Image 91" descr="\\SAREA\home\Archives_Xavier\PTSI_2012_2013\CI_06_PPM\Cours\10_Usinage_Fraisage\png\op_f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REA\home\Archives_Xavier\PTSI_2012_2013\CI_06_PPM\Cours\10_Usinage_Fraisage\png\op_flanc.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6918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26C4B410" wp14:editId="633C950A">
                  <wp:extent cx="2374459" cy="2160000"/>
                  <wp:effectExtent l="0" t="0" r="6985" b="0"/>
                  <wp:docPr id="95" name="Image 95" descr="\\SAREA\home\Archives_Xavier\PTSI_2012_2013\CI_06_PPM\Cours\10_Usinage_Fraisage\png\op_surfac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AREA\home\Archives_Xavier\PTSI_2012_2013\CI_06_PPM\Cours\10_Usinage_Fraisage\png\op_surfacag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74459"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262E888F" wp14:editId="6239AD50">
                  <wp:extent cx="2365793" cy="2160000"/>
                  <wp:effectExtent l="0" t="0" r="0" b="0"/>
                  <wp:docPr id="94" name="Image 94" descr="\\SAREA\home\Archives_Xavier\PTSI_2012_2013\CI_06_PPM\Cours\10_Usinage_Fraisage\png\op_rainu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REA\home\Archives_Xavier\PTSI_2012_2013\CI_06_PPM\Cours\10_Usinage_Fraisage\png\op_rainur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r>
      <w:tr w:rsidR="00CF2C19" w:rsidTr="00A629FD">
        <w:trPr>
          <w:trHeight w:val="2942"/>
        </w:trPr>
        <w:tc>
          <w:tcPr>
            <w:tcW w:w="5038" w:type="dxa"/>
            <w:vAlign w:val="center"/>
          </w:tcPr>
          <w:p w:rsidR="00CF2C19" w:rsidRDefault="00CF2C19" w:rsidP="00484FC0">
            <w:pPr>
              <w:jc w:val="center"/>
            </w:pPr>
            <w:r>
              <w:rPr>
                <w:noProof/>
                <w:lang w:eastAsia="fr-FR"/>
              </w:rPr>
              <w:drawing>
                <wp:inline distT="0" distB="0" distL="0" distR="0" wp14:anchorId="7AAB5582" wp14:editId="19FC4AF9">
                  <wp:extent cx="2365793" cy="2160000"/>
                  <wp:effectExtent l="0" t="0" r="0" b="0"/>
                  <wp:docPr id="93" name="Image 93" descr="\\SAREA\home\Archives_Xavier\PTSI_2012_2013\CI_06_PPM\Cours\10_Usinage_Fraisage\png\op_rainure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AREA\home\Archives_Xavier\PTSI_2012_2013\CI_06_PPM\Cours\10_Usinage_Fraisage\png\op_rainure_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65793" cy="2160000"/>
                          </a:xfrm>
                          <a:prstGeom prst="rect">
                            <a:avLst/>
                          </a:prstGeom>
                          <a:noFill/>
                          <a:ln>
                            <a:noFill/>
                          </a:ln>
                        </pic:spPr>
                      </pic:pic>
                    </a:graphicData>
                  </a:graphic>
                </wp:inline>
              </w:drawing>
            </w:r>
          </w:p>
        </w:tc>
        <w:tc>
          <w:tcPr>
            <w:tcW w:w="4763" w:type="dxa"/>
            <w:vAlign w:val="center"/>
          </w:tcPr>
          <w:p w:rsidR="00CF2C19" w:rsidRDefault="00CF2C19" w:rsidP="00484FC0">
            <w:pPr>
              <w:jc w:val="center"/>
            </w:pPr>
            <w:r>
              <w:rPr>
                <w:noProof/>
                <w:lang w:eastAsia="fr-FR"/>
              </w:rPr>
              <w:drawing>
                <wp:inline distT="0" distB="0" distL="0" distR="0" wp14:anchorId="7ED4F7C3" wp14:editId="4B31F4B7">
                  <wp:extent cx="2365796" cy="2160000"/>
                  <wp:effectExtent l="0" t="0" r="0" b="0"/>
                  <wp:docPr id="90" name="Image 90" descr="\\SAREA\home\Archives_Xavier\PTSI_2012_2013\CI_06_PPM\Cours\10_Usinage_Fraisage\png\op_aro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REA\home\Archives_Xavier\PTSI_2012_2013\CI_06_PPM\Cours\10_Usinage_Fraisage\png\op_arond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5796" cy="2160000"/>
                          </a:xfrm>
                          <a:prstGeom prst="rect">
                            <a:avLst/>
                          </a:prstGeom>
                          <a:noFill/>
                          <a:ln>
                            <a:noFill/>
                          </a:ln>
                        </pic:spPr>
                      </pic:pic>
                    </a:graphicData>
                  </a:graphic>
                </wp:inline>
              </w:drawing>
            </w:r>
          </w:p>
        </w:tc>
      </w:tr>
      <w:tr w:rsidR="00CF2C19" w:rsidTr="00A629FD">
        <w:trPr>
          <w:trHeight w:val="2189"/>
        </w:trPr>
        <w:tc>
          <w:tcPr>
            <w:tcW w:w="9801" w:type="dxa"/>
            <w:gridSpan w:val="2"/>
            <w:vAlign w:val="center"/>
          </w:tcPr>
          <w:p w:rsidR="00CF2C19" w:rsidRDefault="00CF2C19" w:rsidP="00484FC0">
            <w:pPr>
              <w:jc w:val="center"/>
              <w:rPr>
                <w:noProof/>
                <w:lang w:eastAsia="fr-FR"/>
              </w:rPr>
            </w:pPr>
            <w:r>
              <w:rPr>
                <w:noProof/>
                <w:lang w:eastAsia="fr-FR"/>
              </w:rPr>
              <w:drawing>
                <wp:inline distT="0" distB="0" distL="0" distR="0" wp14:anchorId="1B8F69A4" wp14:editId="67D48B12">
                  <wp:extent cx="2292505" cy="1980000"/>
                  <wp:effectExtent l="0" t="0" r="0" b="0"/>
                  <wp:docPr id="92" name="Image 92" descr="\\SAREA\home\Archives_Xavier\PTSI_2012_2013\CI_06_PPM\Cours\10_Usinage_Fraisage\png\op_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REA\home\Archives_Xavier\PTSI_2012_2013\CI_06_PPM\Cours\10_Usinage_Fraisage\png\op_qq.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2505" cy="1980000"/>
                          </a:xfrm>
                          <a:prstGeom prst="rect">
                            <a:avLst/>
                          </a:prstGeom>
                          <a:noFill/>
                          <a:ln>
                            <a:noFill/>
                          </a:ln>
                        </pic:spPr>
                      </pic:pic>
                    </a:graphicData>
                  </a:graphic>
                </wp:inline>
              </w:drawing>
            </w:r>
          </w:p>
        </w:tc>
      </w:tr>
    </w:tbl>
    <w:p w:rsidR="00CF2C19" w:rsidRDefault="00CF2C19">
      <w:pPr>
        <w:jc w:val="left"/>
      </w:pPr>
      <w:r>
        <w:br w:type="page"/>
      </w:r>
    </w:p>
    <w:p w:rsidR="008D5E6D" w:rsidRPr="008D5E6D" w:rsidRDefault="008D5E6D" w:rsidP="008D5E6D">
      <w:pPr>
        <w:pStyle w:val="Titre3"/>
      </w:pPr>
      <w:bookmarkStart w:id="19" w:name="_Toc416704507"/>
      <w:r>
        <w:lastRenderedPageBreak/>
        <w:t>Contrat de phase</w:t>
      </w:r>
      <w:bookmarkEnd w:id="19"/>
    </w:p>
    <w:p w:rsidR="00CC4636" w:rsidRDefault="00CC4636" w:rsidP="008D5E6D"/>
    <w:p w:rsidR="00194936" w:rsidRDefault="00194936">
      <w:pPr>
        <w:jc w:val="left"/>
      </w:pPr>
      <w:r>
        <w:br w:type="page"/>
      </w:r>
    </w:p>
    <w:p w:rsidR="008D5E6D" w:rsidRDefault="008D5E6D" w:rsidP="008D5E6D">
      <w:pPr>
        <w:pStyle w:val="Titre2"/>
      </w:pPr>
      <w:bookmarkStart w:id="20" w:name="_Toc416704508"/>
      <w:r>
        <w:lastRenderedPageBreak/>
        <w:t>Coupe des métaux</w:t>
      </w:r>
      <w:bookmarkEnd w:id="20"/>
    </w:p>
    <w:p w:rsidR="006E6439" w:rsidRDefault="006E6439" w:rsidP="009B6CA9">
      <w:pPr>
        <w:pStyle w:val="Titre3"/>
        <w:numPr>
          <w:ilvl w:val="0"/>
          <w:numId w:val="16"/>
        </w:numPr>
      </w:pPr>
      <w:r>
        <w:t>Matériau des outils</w:t>
      </w:r>
    </w:p>
    <w:p w:rsidR="006E6439" w:rsidRDefault="006E6439" w:rsidP="006E6439">
      <w:r>
        <w:t xml:space="preserve">De bonnes conditions d’usinage sont garanties par un choix pertinent du matériau de l’outil en fonction du matériau à usiner. Les principaux matériaux d’outils sont : </w:t>
      </w:r>
    </w:p>
    <w:p w:rsidR="006E6439" w:rsidRDefault="006E6439" w:rsidP="009B6CA9">
      <w:pPr>
        <w:pStyle w:val="Paragraphedeliste"/>
        <w:numPr>
          <w:ilvl w:val="0"/>
          <w:numId w:val="20"/>
        </w:numPr>
      </w:pPr>
      <w:r>
        <w:t>les aciers trempés dits « rapides » qui sont des aciers fortement alliés dont le pourcentage en carbone dépasse les 0,7%. En fonction des matériaux à usiner on leur adjoint du tungstène (W), du molybdène (Mo) ou du vanadium (V) (pour la résistance à l’usure) du chrome (Cr) (pour sa capacité à être trempé), du cobalt (Co) (pour améliorer la dureté à chaud) ou du manganèse (Mn) (pour minimiser la déformation) ;</w:t>
      </w:r>
    </w:p>
    <w:p w:rsidR="006E6439" w:rsidRDefault="006E6439" w:rsidP="009B6CA9">
      <w:pPr>
        <w:pStyle w:val="Paragraphedeliste"/>
        <w:numPr>
          <w:ilvl w:val="0"/>
          <w:numId w:val="20"/>
        </w:numPr>
      </w:pPr>
      <w:r>
        <w:t>les carbures métalliques issus de la métallurgie des poudres. Ils sont composés de carbures de tungstène, titane, tantale ou niobium auxquels on adjoint un liant (souvent du cobalt) ;</w:t>
      </w:r>
    </w:p>
    <w:p w:rsidR="006E6439" w:rsidRDefault="006E6439" w:rsidP="009B6CA9">
      <w:pPr>
        <w:pStyle w:val="Paragraphedeliste"/>
        <w:numPr>
          <w:ilvl w:val="0"/>
          <w:numId w:val="20"/>
        </w:numPr>
      </w:pPr>
      <w:r>
        <w:t>les céramiques composées d’alumine et d’oxyde métallique ;</w:t>
      </w:r>
    </w:p>
    <w:p w:rsidR="006E6439" w:rsidRDefault="006E6439" w:rsidP="009B6CA9">
      <w:pPr>
        <w:pStyle w:val="Paragraphedeliste"/>
        <w:numPr>
          <w:ilvl w:val="0"/>
          <w:numId w:val="20"/>
        </w:numPr>
      </w:pPr>
      <w:r>
        <w:t>les diamants.</w:t>
      </w:r>
    </w:p>
    <w:p w:rsidR="006E6439" w:rsidRDefault="006E6439" w:rsidP="006E6439"/>
    <w:p w:rsidR="00CE2F3F" w:rsidRDefault="00CE2F3F" w:rsidP="009B6CA9">
      <w:pPr>
        <w:pStyle w:val="Titre3"/>
        <w:numPr>
          <w:ilvl w:val="0"/>
          <w:numId w:val="16"/>
        </w:numPr>
      </w:pPr>
      <w:r>
        <w:t>Géométrie de la zone de coupe</w:t>
      </w:r>
    </w:p>
    <w:p w:rsidR="00CE2F3F" w:rsidRDefault="00CE2F3F" w:rsidP="00CE2F3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402"/>
        <w:gridCol w:w="3633"/>
      </w:tblGrid>
      <w:tr w:rsidR="00CE2F3F" w:rsidTr="00CE2F3F">
        <w:trPr>
          <w:trHeight w:val="3264"/>
        </w:trPr>
        <w:tc>
          <w:tcPr>
            <w:tcW w:w="3227" w:type="dxa"/>
            <w:vAlign w:val="center"/>
          </w:tcPr>
          <w:p w:rsidR="00CE2F3F" w:rsidRDefault="00CE2F3F" w:rsidP="00CE2F3F">
            <w:pPr>
              <w:jc w:val="center"/>
            </w:pPr>
            <w:r>
              <w:rPr>
                <w:noProof/>
                <w:lang w:eastAsia="fr-FR"/>
              </w:rPr>
              <w:drawing>
                <wp:inline distT="0" distB="0" distL="0" distR="0" wp14:anchorId="0D038F71" wp14:editId="5CA2A3E9">
                  <wp:extent cx="1889760" cy="2179320"/>
                  <wp:effectExtent l="19050" t="0" r="0" b="0"/>
                  <wp:docPr id="108" name="Image 1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
                          <pic:cNvPicPr>
                            <a:picLocks noChangeAspect="1" noChangeArrowheads="1"/>
                          </pic:cNvPicPr>
                        </pic:nvPicPr>
                        <pic:blipFill>
                          <a:blip r:embed="rId113" cstate="print"/>
                          <a:srcRect/>
                          <a:stretch>
                            <a:fillRect/>
                          </a:stretch>
                        </pic:blipFill>
                        <pic:spPr bwMode="auto">
                          <a:xfrm>
                            <a:off x="0" y="0"/>
                            <a:ext cx="1889760" cy="2179320"/>
                          </a:xfrm>
                          <a:prstGeom prst="rect">
                            <a:avLst/>
                          </a:prstGeom>
                          <a:noFill/>
                          <a:ln w="9525">
                            <a:noFill/>
                            <a:miter lim="800000"/>
                            <a:headEnd/>
                            <a:tailEnd/>
                          </a:ln>
                        </pic:spPr>
                      </pic:pic>
                    </a:graphicData>
                  </a:graphic>
                </wp:inline>
              </w:drawing>
            </w:r>
          </w:p>
        </w:tc>
        <w:tc>
          <w:tcPr>
            <w:tcW w:w="3402" w:type="dxa"/>
            <w:vAlign w:val="center"/>
          </w:tcPr>
          <w:p w:rsidR="00CE2F3F" w:rsidRPr="00473FFE" w:rsidRDefault="00CE2F3F" w:rsidP="00CE2F3F">
            <w:pPr>
              <w:jc w:val="center"/>
            </w:pPr>
            <w:r>
              <w:rPr>
                <w:noProof/>
                <w:lang w:eastAsia="fr-FR"/>
              </w:rPr>
              <w:drawing>
                <wp:inline distT="0" distB="0" distL="0" distR="0" wp14:anchorId="667714E2" wp14:editId="016909E2">
                  <wp:extent cx="1844040" cy="1981200"/>
                  <wp:effectExtent l="19050" t="0" r="3810" b="0"/>
                  <wp:docPr id="109" name="Image 10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pic:cNvPicPr>
                            <a:picLocks noChangeAspect="1" noChangeArrowheads="1"/>
                          </pic:cNvPicPr>
                        </pic:nvPicPr>
                        <pic:blipFill>
                          <a:blip r:embed="rId114" cstate="print"/>
                          <a:srcRect/>
                          <a:stretch>
                            <a:fillRect/>
                          </a:stretch>
                        </pic:blipFill>
                        <pic:spPr bwMode="auto">
                          <a:xfrm>
                            <a:off x="0" y="0"/>
                            <a:ext cx="1844040" cy="1981200"/>
                          </a:xfrm>
                          <a:prstGeom prst="rect">
                            <a:avLst/>
                          </a:prstGeom>
                          <a:noFill/>
                          <a:ln w="9525">
                            <a:noFill/>
                            <a:miter lim="800000"/>
                            <a:headEnd/>
                            <a:tailEnd/>
                          </a:ln>
                        </pic:spPr>
                      </pic:pic>
                    </a:graphicData>
                  </a:graphic>
                </wp:inline>
              </w:drawing>
            </w:r>
          </w:p>
        </w:tc>
        <w:tc>
          <w:tcPr>
            <w:tcW w:w="3633" w:type="dxa"/>
            <w:vAlign w:val="center"/>
          </w:tcPr>
          <w:p w:rsidR="00CE2F3F" w:rsidRDefault="00CE2F3F" w:rsidP="009B6CA9">
            <w:pPr>
              <w:pStyle w:val="Paragraphedeliste"/>
              <w:numPr>
                <w:ilvl w:val="0"/>
                <w:numId w:val="17"/>
              </w:numPr>
              <w:ind w:left="317"/>
              <w:jc w:val="left"/>
            </w:pPr>
            <w:r w:rsidRPr="00473FFE">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6.15pt" o:ole="">
                  <v:imagedata r:id="rId115" o:title=""/>
                </v:shape>
                <o:OLEObject Type="Embed" ProgID="Equation.DSMT4" ShapeID="_x0000_i1025" DrawAspect="Content" ObjectID="_1490473198" r:id="rId116"/>
              </w:object>
            </w:r>
            <w:r>
              <w:t> : plan normale à l’arête de coupe</w:t>
            </w:r>
          </w:p>
          <w:p w:rsidR="00CE2F3F" w:rsidRDefault="00CE2F3F" w:rsidP="009B6CA9">
            <w:pPr>
              <w:pStyle w:val="Paragraphedeliste"/>
              <w:numPr>
                <w:ilvl w:val="0"/>
                <w:numId w:val="17"/>
              </w:numPr>
              <w:ind w:left="317"/>
              <w:jc w:val="left"/>
            </w:pPr>
            <w:r w:rsidRPr="00473FFE">
              <w:rPr>
                <w:position w:val="-10"/>
              </w:rPr>
              <w:object w:dxaOrig="320" w:dyaOrig="320">
                <v:shape id="_x0000_i1026" type="#_x0000_t75" style="width:16.15pt;height:16.15pt" o:ole="">
                  <v:imagedata r:id="rId117" o:title=""/>
                </v:shape>
                <o:OLEObject Type="Embed" ProgID="Equation.DSMT4" ShapeID="_x0000_i1026" DrawAspect="Content" ObjectID="_1490473199" r:id="rId118"/>
              </w:object>
            </w:r>
            <w:r>
              <w:t> : face de dépouille</w:t>
            </w:r>
          </w:p>
          <w:p w:rsidR="00CE2F3F" w:rsidRDefault="00CE2F3F" w:rsidP="009B6CA9">
            <w:pPr>
              <w:pStyle w:val="Paragraphedeliste"/>
              <w:numPr>
                <w:ilvl w:val="0"/>
                <w:numId w:val="17"/>
              </w:numPr>
              <w:ind w:left="317"/>
              <w:jc w:val="left"/>
            </w:pPr>
            <w:r w:rsidRPr="00473FFE">
              <w:rPr>
                <w:position w:val="-14"/>
              </w:rPr>
              <w:object w:dxaOrig="300" w:dyaOrig="360">
                <v:shape id="_x0000_i1027" type="#_x0000_t75" style="width:15pt;height:18.45pt" o:ole="">
                  <v:imagedata r:id="rId119" o:title=""/>
                </v:shape>
                <o:OLEObject Type="Embed" ProgID="Equation.DSMT4" ShapeID="_x0000_i1027" DrawAspect="Content" ObjectID="_1490473200" r:id="rId120"/>
              </w:object>
            </w:r>
            <w:r>
              <w:t> : face de coupe</w:t>
            </w:r>
          </w:p>
          <w:p w:rsidR="00CE2F3F" w:rsidRDefault="00CE2F3F" w:rsidP="009B6CA9">
            <w:pPr>
              <w:pStyle w:val="Paragraphedeliste"/>
              <w:numPr>
                <w:ilvl w:val="0"/>
                <w:numId w:val="17"/>
              </w:numPr>
              <w:ind w:left="317"/>
              <w:jc w:val="left"/>
            </w:pPr>
            <w:r w:rsidRPr="00473FFE">
              <w:rPr>
                <w:position w:val="-10"/>
              </w:rPr>
              <w:object w:dxaOrig="300" w:dyaOrig="320">
                <v:shape id="_x0000_i1028" type="#_x0000_t75" style="width:15pt;height:16.15pt" o:ole="">
                  <v:imagedata r:id="rId121" o:title=""/>
                </v:shape>
                <o:OLEObject Type="Embed" ProgID="Equation.DSMT4" ShapeID="_x0000_i1028" DrawAspect="Content" ObjectID="_1490473201" r:id="rId122"/>
              </w:object>
            </w:r>
            <w:r>
              <w:t> : angle de dépouille</w:t>
            </w:r>
          </w:p>
          <w:p w:rsidR="00CE2F3F" w:rsidRDefault="00CE2F3F" w:rsidP="009B6CA9">
            <w:pPr>
              <w:pStyle w:val="Paragraphedeliste"/>
              <w:numPr>
                <w:ilvl w:val="0"/>
                <w:numId w:val="17"/>
              </w:numPr>
              <w:ind w:left="317"/>
              <w:jc w:val="left"/>
            </w:pPr>
            <w:r w:rsidRPr="00473FFE">
              <w:rPr>
                <w:position w:val="-10"/>
              </w:rPr>
              <w:object w:dxaOrig="260" w:dyaOrig="320">
                <v:shape id="_x0000_i1029" type="#_x0000_t75" style="width:12.65pt;height:16.15pt" o:ole="">
                  <v:imagedata r:id="rId123" o:title=""/>
                </v:shape>
                <o:OLEObject Type="Embed" ProgID="Equation.DSMT4" ShapeID="_x0000_i1029" DrawAspect="Content" ObjectID="_1490473202" r:id="rId124"/>
              </w:object>
            </w:r>
            <w:r>
              <w:t> : angle de taillant</w:t>
            </w:r>
          </w:p>
          <w:p w:rsidR="00CE2F3F" w:rsidRDefault="00CE2F3F" w:rsidP="009B6CA9">
            <w:pPr>
              <w:pStyle w:val="Paragraphedeliste"/>
              <w:numPr>
                <w:ilvl w:val="0"/>
                <w:numId w:val="17"/>
              </w:numPr>
              <w:ind w:left="317"/>
              <w:jc w:val="left"/>
            </w:pPr>
            <w:r w:rsidRPr="00473FFE">
              <w:rPr>
                <w:position w:val="-10"/>
              </w:rPr>
              <w:object w:dxaOrig="260" w:dyaOrig="320">
                <v:shape id="_x0000_i1030" type="#_x0000_t75" style="width:12.65pt;height:16.15pt" o:ole="">
                  <v:imagedata r:id="rId125" o:title=""/>
                </v:shape>
                <o:OLEObject Type="Embed" ProgID="Equation.DSMT4" ShapeID="_x0000_i1030" DrawAspect="Content" ObjectID="_1490473203" r:id="rId126"/>
              </w:object>
            </w:r>
            <w:r>
              <w:t> : angle de coupe</w:t>
            </w:r>
          </w:p>
        </w:tc>
      </w:tr>
    </w:tbl>
    <w:p w:rsidR="00CE2F3F" w:rsidRPr="00CE2F3F" w:rsidRDefault="00CE2F3F" w:rsidP="00CE2F3F"/>
    <w:p w:rsidR="00F4605D" w:rsidRDefault="00F4605D" w:rsidP="00F4605D">
      <w:pPr>
        <w:pStyle w:val="Titre3"/>
      </w:pPr>
      <w:r>
        <w:t>Principe de formation du copeau</w:t>
      </w:r>
    </w:p>
    <w:p w:rsidR="00F4605D" w:rsidRDefault="00F4605D"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F4605D" w:rsidTr="00F4605D">
        <w:tc>
          <w:tcPr>
            <w:tcW w:w="5173" w:type="dxa"/>
            <w:vAlign w:val="center"/>
          </w:tcPr>
          <w:p w:rsidR="00F4605D" w:rsidRDefault="00F4605D" w:rsidP="00F4605D">
            <w:pPr>
              <w:jc w:val="center"/>
            </w:pPr>
            <w:r>
              <w:rPr>
                <w:noProof/>
                <w:lang w:eastAsia="fr-FR"/>
              </w:rPr>
              <w:drawing>
                <wp:inline distT="0" distB="0" distL="0" distR="0" wp14:anchorId="0CFBE45E" wp14:editId="3674AF02">
                  <wp:extent cx="2445488" cy="1512341"/>
                  <wp:effectExtent l="0" t="0" r="0" b="0"/>
                  <wp:docPr id="11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cstate="print">
                            <a:lum bright="6000"/>
                            <a:grayscl/>
                          </a:blip>
                          <a:srcRect/>
                          <a:stretch>
                            <a:fillRect/>
                          </a:stretch>
                        </pic:blipFill>
                        <pic:spPr bwMode="auto">
                          <a:xfrm>
                            <a:off x="0" y="0"/>
                            <a:ext cx="2449611" cy="1514890"/>
                          </a:xfrm>
                          <a:prstGeom prst="rect">
                            <a:avLst/>
                          </a:prstGeom>
                          <a:noFill/>
                          <a:ln w="9525">
                            <a:noFill/>
                            <a:miter lim="800000"/>
                            <a:headEnd/>
                            <a:tailEnd/>
                          </a:ln>
                        </pic:spPr>
                      </pic:pic>
                    </a:graphicData>
                  </a:graphic>
                </wp:inline>
              </w:drawing>
            </w:r>
          </w:p>
        </w:tc>
        <w:tc>
          <w:tcPr>
            <w:tcW w:w="5173" w:type="dxa"/>
            <w:vAlign w:val="center"/>
          </w:tcPr>
          <w:p w:rsidR="00F4605D" w:rsidRDefault="00F4605D" w:rsidP="00F4605D">
            <w:pPr>
              <w:jc w:val="center"/>
            </w:pPr>
            <w:r>
              <w:rPr>
                <w:noProof/>
                <w:lang w:eastAsia="fr-FR"/>
              </w:rPr>
              <w:drawing>
                <wp:inline distT="0" distB="0" distL="0" distR="0" wp14:anchorId="356AB6CB" wp14:editId="59F36622">
                  <wp:extent cx="2827211" cy="1158948"/>
                  <wp:effectExtent l="0" t="0" r="0" b="3175"/>
                  <wp:docPr id="110" name="Image 42" descr="0-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c1"/>
                          <pic:cNvPicPr>
                            <a:picLocks noChangeAspect="1" noChangeArrowheads="1"/>
                          </pic:cNvPicPr>
                        </pic:nvPicPr>
                        <pic:blipFill>
                          <a:blip r:embed="rId128" cstate="print">
                            <a:lum bright="6000"/>
                          </a:blip>
                          <a:srcRect/>
                          <a:stretch>
                            <a:fillRect/>
                          </a:stretch>
                        </pic:blipFill>
                        <pic:spPr bwMode="auto">
                          <a:xfrm>
                            <a:off x="0" y="0"/>
                            <a:ext cx="2838152" cy="1163433"/>
                          </a:xfrm>
                          <a:prstGeom prst="rect">
                            <a:avLst/>
                          </a:prstGeom>
                          <a:noFill/>
                          <a:ln w="9525">
                            <a:noFill/>
                            <a:miter lim="800000"/>
                            <a:headEnd/>
                            <a:tailEnd/>
                          </a:ln>
                        </pic:spPr>
                      </pic:pic>
                    </a:graphicData>
                  </a:graphic>
                </wp:inline>
              </w:drawing>
            </w:r>
          </w:p>
        </w:tc>
      </w:tr>
    </w:tbl>
    <w:p w:rsidR="006E6439" w:rsidRPr="00F4605D" w:rsidRDefault="006E6439" w:rsidP="00F4605D"/>
    <w:p w:rsidR="006E6439" w:rsidRDefault="006E6439" w:rsidP="00F4605D">
      <w:pPr>
        <w:pStyle w:val="Titre3"/>
      </w:pPr>
      <w:r>
        <w:t>Mécanismes d’usure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3292"/>
      </w:tblGrid>
      <w:tr w:rsidR="008A61A4" w:rsidTr="008A61A4">
        <w:tc>
          <w:tcPr>
            <w:tcW w:w="7054" w:type="dxa"/>
            <w:vAlign w:val="center"/>
          </w:tcPr>
          <w:p w:rsidR="008A61A4" w:rsidRDefault="008A61A4" w:rsidP="008A61A4">
            <w:pPr>
              <w:jc w:val="left"/>
            </w:pPr>
            <w:r>
              <w:t xml:space="preserve">Les principaux mécanismes d’usure des outils sont l’usure en cratère et l’usure en dépouille. Dans le cadre de l’usure en cratère, le copeau vient frotter sur la face de coupe créant au cours du temps un cratère qui va entrainer la casse de l’outil. </w:t>
            </w:r>
          </w:p>
          <w:p w:rsidR="008A61A4" w:rsidRDefault="008A61A4" w:rsidP="008A61A4">
            <w:pPr>
              <w:jc w:val="left"/>
            </w:pPr>
            <w:r>
              <w:t xml:space="preserve">L’usure en dépouille a lieu sur la face de dépouille. Le frottement du copeau sur cette surface va provoquer son affaissement puis sa ruine </w:t>
            </w:r>
          </w:p>
        </w:tc>
        <w:tc>
          <w:tcPr>
            <w:tcW w:w="3292" w:type="dxa"/>
            <w:vAlign w:val="center"/>
          </w:tcPr>
          <w:p w:rsidR="008A61A4" w:rsidRDefault="008A61A4" w:rsidP="008A61A4">
            <w:pPr>
              <w:jc w:val="center"/>
            </w:pPr>
            <w:r>
              <w:rPr>
                <w:noProof/>
                <w:lang w:eastAsia="fr-FR"/>
              </w:rPr>
              <w:drawing>
                <wp:inline distT="0" distB="0" distL="0" distR="0" wp14:anchorId="16B377F1" wp14:editId="7E0D164A">
                  <wp:extent cx="1431451" cy="1446027"/>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31356" cy="1445931"/>
                          </a:xfrm>
                          <a:prstGeom prst="rect">
                            <a:avLst/>
                          </a:prstGeom>
                          <a:noFill/>
                          <a:ln>
                            <a:noFill/>
                          </a:ln>
                        </pic:spPr>
                      </pic:pic>
                    </a:graphicData>
                  </a:graphic>
                </wp:inline>
              </w:drawing>
            </w:r>
          </w:p>
        </w:tc>
      </w:tr>
    </w:tbl>
    <w:p w:rsidR="008A61A4" w:rsidRPr="008A61A4" w:rsidRDefault="008A61A4" w:rsidP="008A61A4"/>
    <w:p w:rsidR="006E6439" w:rsidRPr="006E6439" w:rsidRDefault="006E6439" w:rsidP="006E6439"/>
    <w:p w:rsidR="00CE2F3F" w:rsidRDefault="00F4605D" w:rsidP="00F4605D">
      <w:pPr>
        <w:pStyle w:val="Titre3"/>
      </w:pPr>
      <w:r>
        <w:lastRenderedPageBreak/>
        <w:t>Puissance de coupe</w:t>
      </w:r>
    </w:p>
    <w:p w:rsidR="00F4605D" w:rsidRDefault="00F4605D" w:rsidP="00F4605D"/>
    <w:tbl>
      <w:tblPr>
        <w:tblStyle w:val="Grilledutableau"/>
        <w:tblW w:w="0" w:type="auto"/>
        <w:tblLook w:val="04A0" w:firstRow="1" w:lastRow="0" w:firstColumn="1" w:lastColumn="0" w:noHBand="0" w:noVBand="1"/>
      </w:tblPr>
      <w:tblGrid>
        <w:gridCol w:w="3794"/>
        <w:gridCol w:w="6552"/>
      </w:tblGrid>
      <w:tr w:rsidR="00F4605D" w:rsidTr="00F4605D">
        <w:tc>
          <w:tcPr>
            <w:tcW w:w="3794" w:type="dxa"/>
            <w:vAlign w:val="center"/>
          </w:tcPr>
          <w:p w:rsidR="00F4605D" w:rsidRDefault="00F4605D" w:rsidP="00F4605D">
            <w:pPr>
              <w:jc w:val="center"/>
            </w:pPr>
            <w:r>
              <w:rPr>
                <w:noProof/>
                <w:lang w:eastAsia="fr-FR"/>
              </w:rPr>
              <w:drawing>
                <wp:inline distT="0" distB="0" distL="0" distR="0" wp14:anchorId="73966088" wp14:editId="6B024846">
                  <wp:extent cx="2126512" cy="1517694"/>
                  <wp:effectExtent l="0" t="0" r="7620" b="6350"/>
                  <wp:docPr id="112" name="Image 4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
                          <pic:cNvPicPr>
                            <a:picLocks noChangeAspect="1" noChangeArrowheads="1"/>
                          </pic:cNvPicPr>
                        </pic:nvPicPr>
                        <pic:blipFill>
                          <a:blip r:embed="rId130" cstate="print"/>
                          <a:srcRect/>
                          <a:stretch>
                            <a:fillRect/>
                          </a:stretch>
                        </pic:blipFill>
                        <pic:spPr bwMode="auto">
                          <a:xfrm>
                            <a:off x="0" y="0"/>
                            <a:ext cx="2136107" cy="1524542"/>
                          </a:xfrm>
                          <a:prstGeom prst="rect">
                            <a:avLst/>
                          </a:prstGeom>
                          <a:noFill/>
                          <a:ln w="9525">
                            <a:noFill/>
                            <a:miter lim="800000"/>
                            <a:headEnd/>
                            <a:tailEnd/>
                          </a:ln>
                        </pic:spPr>
                      </pic:pic>
                    </a:graphicData>
                  </a:graphic>
                </wp:inline>
              </w:drawing>
            </w:r>
          </w:p>
        </w:tc>
        <w:tc>
          <w:tcPr>
            <w:tcW w:w="6552" w:type="dxa"/>
          </w:tcPr>
          <w:p w:rsidR="00F4605D" w:rsidRDefault="00F4605D" w:rsidP="00F4605D">
            <w:r>
              <w:t xml:space="preserve">Méthode : </w:t>
            </w:r>
          </w:p>
          <w:p w:rsidR="00F4605D" w:rsidRDefault="00F4605D" w:rsidP="009B6CA9">
            <w:pPr>
              <w:pStyle w:val="Paragraphedeliste"/>
              <w:numPr>
                <w:ilvl w:val="0"/>
                <w:numId w:val="18"/>
              </w:numPr>
            </w:pPr>
            <w:r>
              <w:t xml:space="preserve">Dans le cadre du tournage faire un dessin avec écriture du torseur des efforts. </w:t>
            </w:r>
          </w:p>
          <w:p w:rsidR="00F4605D" w:rsidRDefault="00F4605D" w:rsidP="009B6CA9">
            <w:pPr>
              <w:pStyle w:val="Paragraphedeliste"/>
              <w:numPr>
                <w:ilvl w:val="0"/>
                <w:numId w:val="18"/>
              </w:numPr>
            </w:pPr>
            <w:r>
              <w:t xml:space="preserve">Exprimer la puissance à l’aide du </w:t>
            </w:r>
            <w:proofErr w:type="spellStart"/>
            <w:r>
              <w:t>comoment</w:t>
            </w:r>
            <w:proofErr w:type="spellEnd"/>
            <w:r>
              <w:t xml:space="preserve"> du torseur des efforts et du torseur cinématique.</w:t>
            </w:r>
          </w:p>
          <w:p w:rsidR="00F4605D" w:rsidRDefault="00F4605D" w:rsidP="009B6CA9">
            <w:pPr>
              <w:pStyle w:val="Paragraphedeliste"/>
              <w:numPr>
                <w:ilvl w:val="0"/>
                <w:numId w:val="18"/>
              </w:numPr>
            </w:pPr>
            <w:r>
              <w:t xml:space="preserve">Montrer </w:t>
            </w:r>
            <w:proofErr w:type="gramStart"/>
            <w:r>
              <w:t xml:space="preserve">que </w:t>
            </w:r>
            <w:proofErr w:type="gramEnd"/>
            <w:r w:rsidRPr="00473FFE">
              <w:rPr>
                <w:position w:val="-14"/>
              </w:rPr>
              <w:object w:dxaOrig="940" w:dyaOrig="360">
                <v:shape id="_x0000_i1031" type="#_x0000_t75" style="width:46.65pt;height:18.45pt" o:ole="">
                  <v:imagedata r:id="rId131" o:title=""/>
                </v:shape>
                <o:OLEObject Type="Embed" ProgID="Equation.DSMT4" ShapeID="_x0000_i1031" DrawAspect="Content" ObjectID="_1490473204" r:id="rId132"/>
              </w:object>
            </w:r>
            <w:r>
              <w:t>.</w:t>
            </w:r>
          </w:p>
          <w:p w:rsidR="00F4605D" w:rsidRDefault="00F4605D" w:rsidP="009B6CA9">
            <w:pPr>
              <w:numPr>
                <w:ilvl w:val="0"/>
                <w:numId w:val="19"/>
              </w:numPr>
              <w:jc w:val="left"/>
            </w:pPr>
            <w:r w:rsidRPr="00473FFE">
              <w:rPr>
                <w:position w:val="-14"/>
              </w:rPr>
              <w:object w:dxaOrig="220" w:dyaOrig="360">
                <v:shape id="_x0000_i1032" type="#_x0000_t75" style="width:10.95pt;height:18.45pt" o:ole="">
                  <v:imagedata r:id="rId133" o:title=""/>
                </v:shape>
                <o:OLEObject Type="Embed" ProgID="Equation.DSMT4" ShapeID="_x0000_i1032" DrawAspect="Content" ObjectID="_1490473205" r:id="rId134"/>
              </w:object>
            </w:r>
            <w:r>
              <w:t xml:space="preserve"> effort dû à la  pénétration</w:t>
            </w:r>
          </w:p>
          <w:p w:rsidR="00F4605D" w:rsidRDefault="00F4605D" w:rsidP="009B6CA9">
            <w:pPr>
              <w:numPr>
                <w:ilvl w:val="0"/>
                <w:numId w:val="19"/>
              </w:numPr>
              <w:jc w:val="left"/>
            </w:pPr>
            <w:r w:rsidRPr="00473FFE">
              <w:rPr>
                <w:position w:val="-10"/>
              </w:rPr>
              <w:object w:dxaOrig="200" w:dyaOrig="320">
                <v:shape id="_x0000_i1033" type="#_x0000_t75" style="width:9.8pt;height:16.15pt" o:ole="">
                  <v:imagedata r:id="rId135" o:title=""/>
                </v:shape>
                <o:OLEObject Type="Embed" ProgID="Equation.DSMT4" ShapeID="_x0000_i1033" DrawAspect="Content" ObjectID="_1490473206" r:id="rId136"/>
              </w:object>
            </w:r>
            <w:r>
              <w:t xml:space="preserve"> effort dû à l’avance</w:t>
            </w:r>
          </w:p>
          <w:p w:rsidR="00F4605D" w:rsidRDefault="00F4605D" w:rsidP="009B6CA9">
            <w:pPr>
              <w:numPr>
                <w:ilvl w:val="0"/>
                <w:numId w:val="19"/>
              </w:numPr>
              <w:jc w:val="left"/>
            </w:pPr>
            <w:r w:rsidRPr="00473FFE">
              <w:rPr>
                <w:position w:val="-10"/>
              </w:rPr>
              <w:object w:dxaOrig="220" w:dyaOrig="320">
                <v:shape id="_x0000_i1034" type="#_x0000_t75" style="width:10.95pt;height:16.15pt" o:ole="">
                  <v:imagedata r:id="rId137" o:title=""/>
                </v:shape>
                <o:OLEObject Type="Embed" ProgID="Equation.DSMT4" ShapeID="_x0000_i1034" DrawAspect="Content" ObjectID="_1490473207" r:id="rId138"/>
              </w:object>
            </w:r>
            <w:r>
              <w:t xml:space="preserve"> effort dû à la coupe</w:t>
            </w:r>
          </w:p>
          <w:p w:rsidR="00F4605D" w:rsidRDefault="00F4605D" w:rsidP="009B6CA9">
            <w:pPr>
              <w:pStyle w:val="Paragraphedeliste"/>
              <w:numPr>
                <w:ilvl w:val="0"/>
                <w:numId w:val="18"/>
              </w:numPr>
            </w:pPr>
            <w:r>
              <w:t xml:space="preserve">Faire intervenir la notion de rendement : </w:t>
            </w:r>
          </w:p>
          <w:p w:rsidR="00F4605D" w:rsidRDefault="00F4605D" w:rsidP="00F4605D">
            <w:pPr>
              <w:jc w:val="center"/>
            </w:pPr>
            <w:r w:rsidRPr="00473FFE">
              <w:rPr>
                <w:position w:val="-28"/>
              </w:rPr>
              <w:object w:dxaOrig="2480" w:dyaOrig="639">
                <v:shape id="_x0000_i1035" type="#_x0000_t75" style="width:123.85pt;height:32.85pt" o:ole="">
                  <v:imagedata r:id="rId139" o:title=""/>
                </v:shape>
                <o:OLEObject Type="Embed" ProgID="Equation.DSMT4" ShapeID="_x0000_i1035" DrawAspect="Content" ObjectID="_1490473208" r:id="rId140"/>
              </w:object>
            </w:r>
          </w:p>
          <w:p w:rsidR="00F4605D" w:rsidRDefault="00F4605D" w:rsidP="009B6CA9">
            <w:pPr>
              <w:pStyle w:val="Paragraphedeliste"/>
              <w:numPr>
                <w:ilvl w:val="0"/>
                <w:numId w:val="18"/>
              </w:numPr>
            </w:pPr>
            <w:r>
              <w:t xml:space="preserve">Définir la pression spécifique de coupe : </w:t>
            </w:r>
          </w:p>
          <w:p w:rsidR="00F4605D" w:rsidRDefault="00F4605D" w:rsidP="00F4605D">
            <w:pPr>
              <w:jc w:val="center"/>
            </w:pPr>
            <w:r w:rsidRPr="00473FFE">
              <w:rPr>
                <w:position w:val="-28"/>
              </w:rPr>
              <w:object w:dxaOrig="2439" w:dyaOrig="639">
                <v:shape id="_x0000_i1036" type="#_x0000_t75" style="width:122.1pt;height:32.85pt" o:ole="">
                  <v:imagedata r:id="rId141" o:title=""/>
                </v:shape>
                <o:OLEObject Type="Embed" ProgID="Equation.DSMT4" ShapeID="_x0000_i1036" DrawAspect="Content" ObjectID="_1490473209" r:id="rId142"/>
              </w:object>
            </w:r>
          </w:p>
        </w:tc>
      </w:tr>
    </w:tbl>
    <w:p w:rsidR="00F4605D" w:rsidRDefault="00F4605D" w:rsidP="00F4605D"/>
    <w:tbl>
      <w:tblPr>
        <w:tblStyle w:val="Grilledutableau"/>
        <w:tblW w:w="0" w:type="auto"/>
        <w:tblLook w:val="04A0" w:firstRow="1" w:lastRow="0" w:firstColumn="1" w:lastColumn="0" w:noHBand="0" w:noVBand="1"/>
      </w:tblPr>
      <w:tblGrid>
        <w:gridCol w:w="5173"/>
        <w:gridCol w:w="5173"/>
      </w:tblGrid>
      <w:tr w:rsidR="00521EA8" w:rsidTr="00521EA8">
        <w:tc>
          <w:tcPr>
            <w:tcW w:w="5173" w:type="dxa"/>
          </w:tcPr>
          <w:p w:rsidR="00521EA8" w:rsidRDefault="00521EA8" w:rsidP="00F4605D">
            <w:r>
              <w:t xml:space="preserve">Torseur des actions mécaniques : </w:t>
            </w:r>
          </w:p>
          <w:p w:rsidR="00521EA8" w:rsidRDefault="00521EA8"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Outil→Piece</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e>
                              <m:r>
                                <w:rPr>
                                  <w:rFonts w:ascii="Cambria Math" w:hAnsi="Cambria Math"/>
                                </w:rPr>
                                <m:t>0</m:t>
                              </m:r>
                            </m:e>
                          </m:mr>
                          <m:m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e>
                            <m:e>
                              <m:r>
                                <w:rPr>
                                  <w:rFonts w:ascii="Cambria Math" w:hAnsi="Cambria Math"/>
                                </w:rPr>
                                <m:t>0</m:t>
                              </m:r>
                            </m:e>
                          </m:mr>
                        </m:m>
                      </m:e>
                    </m:d>
                  </m:e>
                  <m:sub>
                    <m:r>
                      <w:rPr>
                        <w:rFonts w:ascii="Cambria Math" w:hAnsi="Cambria Math"/>
                      </w:rPr>
                      <m:t>D</m:t>
                    </m:r>
                  </m:sub>
                </m:sSub>
              </m:oMath>
            </m:oMathPara>
          </w:p>
        </w:tc>
        <w:tc>
          <w:tcPr>
            <w:tcW w:w="5173" w:type="dxa"/>
          </w:tcPr>
          <w:p w:rsidR="00521EA8" w:rsidRDefault="00521EA8" w:rsidP="00F4605D">
            <w:r>
              <w:t>Torseur cinématique :</w:t>
            </w:r>
          </w:p>
          <w:p w:rsidR="00521EA8" w:rsidRDefault="00521EA8" w:rsidP="00521EA8">
            <m:oMathPara>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T</m:t>
                        </m:r>
                      </m:e>
                      <m:sub>
                        <m:r>
                          <w:rPr>
                            <w:rFonts w:ascii="Cambria Math" w:hAnsi="Cambria Math"/>
                          </w:rPr>
                          <m:t>Piece/Outil</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V</m:t>
                                  </m:r>
                                </m:e>
                                <m:sub>
                                  <m:r>
                                    <w:rPr>
                                      <w:rFonts w:ascii="Cambria Math" w:hAnsi="Cambria Math"/>
                                    </w:rPr>
                                    <m:t>c</m:t>
                                  </m:r>
                                </m:sub>
                              </m:sSub>
                            </m:e>
                          </m:mr>
                          <m:mr>
                            <m:e>
                              <m:r>
                                <w:rPr>
                                  <w:rFonts w:ascii="Cambria Math" w:hAnsi="Cambria Math"/>
                                </w:rPr>
                                <m:t>ω</m:t>
                              </m:r>
                            </m:e>
                            <m:e>
                              <m:sSub>
                                <m:sSubPr>
                                  <m:ctrlPr>
                                    <w:rPr>
                                      <w:rFonts w:ascii="Cambria Math" w:hAnsi="Cambria Math"/>
                                      <w:i/>
                                    </w:rPr>
                                  </m:ctrlPr>
                                </m:sSubPr>
                                <m:e>
                                  <m:r>
                                    <w:rPr>
                                      <w:rFonts w:ascii="Cambria Math" w:hAnsi="Cambria Math"/>
                                    </w:rPr>
                                    <m:t>V</m:t>
                                  </m:r>
                                </m:e>
                                <m:sub>
                                  <m:r>
                                    <w:rPr>
                                      <w:rFonts w:ascii="Cambria Math" w:hAnsi="Cambria Math"/>
                                    </w:rPr>
                                    <m:t>f</m:t>
                                  </m:r>
                                </m:sub>
                              </m:sSub>
                            </m:e>
                          </m:mr>
                        </m:m>
                      </m:e>
                    </m:d>
                  </m:e>
                  <m:sub>
                    <m:r>
                      <w:rPr>
                        <w:rFonts w:ascii="Cambria Math" w:hAnsi="Cambria Math"/>
                      </w:rPr>
                      <m:t>D</m:t>
                    </m:r>
                  </m:sub>
                </m:sSub>
              </m:oMath>
            </m:oMathPara>
          </w:p>
        </w:tc>
      </w:tr>
    </w:tbl>
    <w:p w:rsidR="00521EA8" w:rsidRDefault="00521EA8" w:rsidP="00F4605D">
      <w:r>
        <w:t>La puissance de coupe :</w:t>
      </w:r>
    </w:p>
    <w:p w:rsidR="00521EA8" w:rsidRPr="00521EA8" w:rsidRDefault="00521EA8" w:rsidP="00F4605D">
      <m:oMathPara>
        <m:oMath>
          <m:r>
            <m:rPr>
              <m:scr m:val="script"/>
            </m:rPr>
            <w:rPr>
              <w:rFonts w:ascii="Cambria Math" w:hAnsi="Cambria Math"/>
            </w:rPr>
            <m:t>P=</m:t>
          </m:r>
          <m:sSub>
            <m:sSubPr>
              <m:ctrlPr>
                <w:rPr>
                  <w:rFonts w:ascii="Cambria Math" w:hAnsi="Cambria Math"/>
                  <w:i/>
                </w:rPr>
              </m:ctrlPr>
            </m:sSubPr>
            <m:e>
              <m:r>
                <w:rPr>
                  <w:rFonts w:ascii="Cambria Math" w:hAnsi="Cambria Math"/>
                </w:rPr>
                <m:t>F</m:t>
              </m:r>
            </m:e>
            <m:sub>
              <m:r>
                <w:rPr>
                  <w:rFonts w:ascii="Cambria Math" w:hAnsi="Cambria Math"/>
                </w:rPr>
                <m:t>c</m:t>
              </m:r>
            </m:sub>
          </m:sSub>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m:t>
              </m:r>
            </m:sub>
          </m:sSub>
          <m:sSub>
            <m:sSubPr>
              <m:ctrlPr>
                <w:rPr>
                  <w:rFonts w:ascii="Cambria Math" w:hAnsi="Cambria Math"/>
                  <w:i/>
                </w:rPr>
              </m:ctrlPr>
            </m:sSubPr>
            <m:e>
              <m:r>
                <w:rPr>
                  <w:rFonts w:ascii="Cambria Math" w:hAnsi="Cambria Math"/>
                </w:rPr>
                <m:t>V</m:t>
              </m:r>
            </m:e>
            <m:sub>
              <m:r>
                <w:rPr>
                  <w:rFonts w:ascii="Cambria Math" w:hAnsi="Cambria Math"/>
                </w:rPr>
                <m:t>f</m:t>
              </m:r>
            </m:sub>
          </m:sSub>
        </m:oMath>
      </m:oMathPara>
    </w:p>
    <w:p w:rsidR="00521EA8" w:rsidRDefault="00521EA8" w:rsidP="00F4605D">
      <w:r>
        <w:t xml:space="preserve">De manière générale, les efforts d’avance et de pénétration sont négligeables par rapport à l’effort de coupe. </w:t>
      </w:r>
    </w:p>
    <w:p w:rsidR="00521EA8" w:rsidRDefault="00521EA8" w:rsidP="00F4605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E4AE1" w:rsidTr="00413E65">
        <w:tc>
          <w:tcPr>
            <w:tcW w:w="5173" w:type="dxa"/>
            <w:vAlign w:val="center"/>
          </w:tcPr>
          <w:p w:rsidR="008E4AE1" w:rsidRDefault="008E4AE1" w:rsidP="00413E65">
            <w:pPr>
              <w:jc w:val="left"/>
            </w:pPr>
            <w:r>
              <w:t>La figure suivante illustre des exemples de formes de copeaux</w:t>
            </w:r>
            <w:r w:rsidR="00413E65">
              <w:t xml:space="preserve"> suivant l’avance par dent et par tour ainsi que la profondeur de passe (a) :</w:t>
            </w:r>
          </w:p>
          <w:p w:rsidR="008E4AE1" w:rsidRDefault="008E4AE1" w:rsidP="00413E65">
            <w:pPr>
              <w:jc w:val="left"/>
            </w:pPr>
            <w:r>
              <w:rPr>
                <w:noProof/>
                <w:lang w:eastAsia="fr-FR"/>
              </w:rPr>
              <w:drawing>
                <wp:inline distT="0" distB="0" distL="0" distR="0" wp14:anchorId="4AEEE1E4" wp14:editId="495CCF3B">
                  <wp:extent cx="2884710" cy="899770"/>
                  <wp:effectExtent l="0" t="0" r="0" b="0"/>
                  <wp:docPr id="114" name="Image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43" cstate="print">
                            <a:lum bright="6000"/>
                            <a:extLst>
                              <a:ext uri="{28A0092B-C50C-407E-A947-70E740481C1C}">
                                <a14:useLocalDpi xmlns:a14="http://schemas.microsoft.com/office/drawing/2010/main" val="0"/>
                              </a:ext>
                            </a:extLst>
                          </a:blip>
                          <a:srcRect/>
                          <a:stretch>
                            <a:fillRect/>
                          </a:stretch>
                        </pic:blipFill>
                        <pic:spPr bwMode="auto">
                          <a:xfrm>
                            <a:off x="0" y="0"/>
                            <a:ext cx="2892759" cy="902281"/>
                          </a:xfrm>
                          <a:prstGeom prst="rect">
                            <a:avLst/>
                          </a:prstGeom>
                          <a:noFill/>
                          <a:ln w="9525">
                            <a:noFill/>
                            <a:miter lim="800000"/>
                            <a:headEnd/>
                            <a:tailEnd/>
                          </a:ln>
                        </pic:spPr>
                      </pic:pic>
                    </a:graphicData>
                  </a:graphic>
                </wp:inline>
              </w:drawing>
            </w:r>
          </w:p>
        </w:tc>
        <w:tc>
          <w:tcPr>
            <w:tcW w:w="5173" w:type="dxa"/>
            <w:vAlign w:val="center"/>
          </w:tcPr>
          <w:p w:rsidR="008E4AE1" w:rsidRDefault="008E4AE1" w:rsidP="00413E65">
            <w:pPr>
              <w:jc w:val="left"/>
            </w:pPr>
            <w:r>
              <w:t>La pression spécifique de coupe dépend du matériau à usiner</w:t>
            </w:r>
            <w:r>
              <w:t> :</w:t>
            </w:r>
          </w:p>
          <w:p w:rsidR="008E4AE1" w:rsidRDefault="008E4AE1" w:rsidP="00413E65">
            <w:pPr>
              <w:jc w:val="left"/>
            </w:pPr>
            <w:r>
              <w:rPr>
                <w:noProof/>
                <w:lang w:eastAsia="fr-FR"/>
              </w:rPr>
              <w:drawing>
                <wp:inline distT="0" distB="0" distL="0" distR="0" wp14:anchorId="0886D763" wp14:editId="3801B959">
                  <wp:extent cx="2252468" cy="1821484"/>
                  <wp:effectExtent l="0" t="0" r="0" b="7620"/>
                  <wp:docPr id="29" name="Image 29" descr="http://www.sandvik.coromant.com/SiteCollectionImages/Technical%20guide/Snapshots/fre/H%20Materials/h017_3_f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andvik.coromant.com/SiteCollectionImages/Technical%20guide/Snapshots/fre/H%20Materials/h017_3_fr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52718" cy="1821686"/>
                          </a:xfrm>
                          <a:prstGeom prst="rect">
                            <a:avLst/>
                          </a:prstGeom>
                          <a:noFill/>
                          <a:ln>
                            <a:noFill/>
                          </a:ln>
                        </pic:spPr>
                      </pic:pic>
                    </a:graphicData>
                  </a:graphic>
                </wp:inline>
              </w:drawing>
            </w:r>
          </w:p>
          <w:p w:rsidR="008E4AE1" w:rsidRDefault="008E4AE1" w:rsidP="00413E65">
            <w:pPr>
              <w:pStyle w:val="Paragraphedeliste"/>
              <w:numPr>
                <w:ilvl w:val="0"/>
                <w:numId w:val="23"/>
              </w:numPr>
              <w:jc w:val="left"/>
            </w:pPr>
            <w:r>
              <w:t>ISO P : aciers</w:t>
            </w:r>
          </w:p>
          <w:p w:rsidR="008E4AE1" w:rsidRDefault="008E4AE1" w:rsidP="00413E65">
            <w:pPr>
              <w:pStyle w:val="Paragraphedeliste"/>
              <w:numPr>
                <w:ilvl w:val="0"/>
                <w:numId w:val="23"/>
              </w:numPr>
              <w:jc w:val="left"/>
            </w:pPr>
            <w:r>
              <w:t>ISO M : aciers inoxydables</w:t>
            </w:r>
          </w:p>
          <w:p w:rsidR="008E4AE1" w:rsidRDefault="008E4AE1" w:rsidP="00413E65">
            <w:pPr>
              <w:pStyle w:val="Paragraphedeliste"/>
              <w:numPr>
                <w:ilvl w:val="0"/>
                <w:numId w:val="23"/>
              </w:numPr>
              <w:jc w:val="left"/>
            </w:pPr>
            <w:r>
              <w:t>ISO K : fontes</w:t>
            </w:r>
          </w:p>
          <w:p w:rsidR="008E4AE1" w:rsidRDefault="008E4AE1" w:rsidP="00413E65">
            <w:pPr>
              <w:pStyle w:val="Paragraphedeliste"/>
              <w:numPr>
                <w:ilvl w:val="0"/>
                <w:numId w:val="23"/>
              </w:numPr>
              <w:jc w:val="left"/>
            </w:pPr>
            <w:r>
              <w:t>ISO N : matières non ferreuses</w:t>
            </w:r>
          </w:p>
          <w:p w:rsidR="008E4AE1" w:rsidRDefault="008E4AE1" w:rsidP="00413E65">
            <w:pPr>
              <w:pStyle w:val="Paragraphedeliste"/>
              <w:numPr>
                <w:ilvl w:val="0"/>
                <w:numId w:val="23"/>
              </w:numPr>
              <w:jc w:val="left"/>
            </w:pPr>
            <w:r>
              <w:t>ISO S : superalliages réfractaires et titanes</w:t>
            </w:r>
          </w:p>
          <w:p w:rsidR="008E4AE1" w:rsidRDefault="008E4AE1" w:rsidP="00413E65">
            <w:pPr>
              <w:pStyle w:val="Paragraphedeliste"/>
              <w:numPr>
                <w:ilvl w:val="0"/>
                <w:numId w:val="23"/>
              </w:numPr>
              <w:jc w:val="left"/>
            </w:pPr>
            <w:r>
              <w:t>ISO H : aciers trempés</w:t>
            </w:r>
          </w:p>
        </w:tc>
      </w:tr>
    </w:tbl>
    <w:p w:rsidR="008E4AE1" w:rsidRDefault="008E4AE1" w:rsidP="00F4605D"/>
    <w:p w:rsidR="00521EA8" w:rsidRDefault="00521EA8" w:rsidP="00F4605D"/>
    <w:p w:rsidR="00F4605D" w:rsidRPr="00F4605D" w:rsidRDefault="00F4605D" w:rsidP="00641575">
      <w:pPr>
        <w:jc w:val="center"/>
      </w:pPr>
    </w:p>
    <w:p w:rsidR="008E4AE1" w:rsidRDefault="008E4AE1" w:rsidP="008D5E6D"/>
    <w:p w:rsidR="008A61A4" w:rsidRDefault="008A61A4" w:rsidP="008A61A4">
      <w:pPr>
        <w:pStyle w:val="Titre4"/>
      </w:pPr>
      <w:r>
        <w:t>Puissance de coupe en tournage</w:t>
      </w:r>
    </w:p>
    <w:p w:rsidR="001D65CC" w:rsidRDefault="001D65CC" w:rsidP="001D65CC"/>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1D65CC" w:rsidTr="00627C14">
        <w:tc>
          <w:tcPr>
            <w:tcW w:w="5173" w:type="dxa"/>
            <w:vAlign w:val="center"/>
          </w:tcPr>
          <w:p w:rsidR="001D65CC" w:rsidRDefault="001D65CC" w:rsidP="009475A1">
            <w:pPr>
              <w:jc w:val="center"/>
            </w:pPr>
            <m:oMathPara>
              <m:oMath>
                <m:r>
                  <m:rPr>
                    <m:scr m:val="script"/>
                  </m:rPr>
                  <w:rPr>
                    <w:rFonts w:ascii="Cambria Math" w:hAnsi="Cambria Math"/>
                  </w:rPr>
                  <w:lastRenderedPageBreak/>
                  <m:t>P=</m:t>
                </m:r>
                <m:f>
                  <m:fPr>
                    <m:ctrlPr>
                      <w:rPr>
                        <w:rFonts w:ascii="Cambria Math" w:hAnsi="Cambria Math"/>
                        <w:i/>
                      </w:rPr>
                    </m:ctrlPr>
                  </m:fPr>
                  <m:num>
                    <m:r>
                      <w:rPr>
                        <w:rFonts w:ascii="Cambria Math" w:hAnsi="Cambria Math"/>
                      </w:rPr>
                      <m:t>f⋅a⋅Kc⋅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1D65CC" w:rsidRDefault="009475A1" w:rsidP="009475A1">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9475A1">
            <w:pPr>
              <w:pStyle w:val="Paragraphedeliste"/>
              <w:numPr>
                <w:ilvl w:val="0"/>
                <w:numId w:val="26"/>
              </w:numPr>
              <w:jc w:val="left"/>
            </w:pPr>
            <m:oMath>
              <m:r>
                <w:rPr>
                  <w:rFonts w:ascii="Cambria Math" w:hAnsi="Cambria Math"/>
                </w:rPr>
                <m:t>f</m:t>
              </m:r>
            </m:oMath>
            <w:r>
              <w:t xml:space="preserve"> avance par tour en mm/tr</w:t>
            </w:r>
          </w:p>
          <w:p w:rsidR="009475A1" w:rsidRDefault="009475A1" w:rsidP="009475A1">
            <w:pPr>
              <w:pStyle w:val="Paragraphedeliste"/>
              <w:numPr>
                <w:ilvl w:val="0"/>
                <w:numId w:val="26"/>
              </w:numPr>
              <w:jc w:val="left"/>
            </w:pPr>
            <m:oMath>
              <m:r>
                <w:rPr>
                  <w:rFonts w:ascii="Cambria Math" w:hAnsi="Cambria Math"/>
                </w:rPr>
                <m:t>a</m:t>
              </m:r>
            </m:oMath>
            <w:r>
              <w:t> : profondeur de passe en mm</w:t>
            </w:r>
          </w:p>
          <w:p w:rsidR="009475A1" w:rsidRDefault="009475A1" w:rsidP="009475A1">
            <w:pPr>
              <w:pStyle w:val="Paragraphedeliste"/>
              <w:numPr>
                <w:ilvl w:val="0"/>
                <w:numId w:val="26"/>
              </w:numPr>
              <w:jc w:val="left"/>
            </w:pPr>
            <m:oMath>
              <m:r>
                <w:rPr>
                  <w:rFonts w:ascii="Cambria Math" w:hAnsi="Cambria Math"/>
                </w:rPr>
                <m:t>Kc</m:t>
              </m:r>
            </m:oMath>
            <w:r>
              <w:t> : pression spécifique de coupe en N/mm²</w:t>
            </w:r>
          </w:p>
          <w:p w:rsidR="009475A1" w:rsidRDefault="009475A1" w:rsidP="009475A1">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t> : vitesse de coupe en m/min</w:t>
            </w:r>
          </w:p>
        </w:tc>
      </w:tr>
    </w:tbl>
    <w:p w:rsidR="001D65CC" w:rsidRPr="001D65CC" w:rsidRDefault="001D65CC" w:rsidP="001D65CC"/>
    <w:p w:rsidR="008A61A4" w:rsidRDefault="008A61A4" w:rsidP="008A61A4">
      <w:pPr>
        <w:pStyle w:val="Titre4"/>
      </w:pPr>
      <w:r>
        <w:t>Puissance de coupe en fraisage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475A1" w:rsidTr="00627C14">
        <w:tc>
          <w:tcPr>
            <w:tcW w:w="5173" w:type="dxa"/>
            <w:vAlign w:val="center"/>
          </w:tcPr>
          <w:p w:rsidR="009475A1" w:rsidRDefault="009475A1" w:rsidP="009475A1">
            <w:pPr>
              <w:jc w:val="center"/>
            </w:pPr>
            <w:bookmarkStart w:id="21" w:name="_GoBack"/>
            <m:oMathPara>
              <m:oMath>
                <m:r>
                  <m:rPr>
                    <m:scr m:val="script"/>
                  </m:rP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r</m:t>
                        </m:r>
                      </m:sub>
                    </m:sSub>
                    <m:r>
                      <w:rPr>
                        <w:rFonts w:ascii="Cambria Math" w:hAnsi="Cambria Math"/>
                      </w:rPr>
                      <m:t>⋅fz⋅Z</m:t>
                    </m:r>
                    <m:r>
                      <w:rPr>
                        <w:rFonts w:ascii="Cambria Math" w:hAnsi="Cambria Math"/>
                      </w:rPr>
                      <m:t>⋅Kc⋅</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60⋅</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tc>
        <w:tc>
          <w:tcPr>
            <w:tcW w:w="5173" w:type="dxa"/>
            <w:vAlign w:val="center"/>
          </w:tcPr>
          <w:p w:rsidR="009475A1" w:rsidRDefault="009475A1" w:rsidP="00DE740F">
            <w:pPr>
              <w:pStyle w:val="Paragraphedeliste"/>
              <w:numPr>
                <w:ilvl w:val="0"/>
                <w:numId w:val="26"/>
              </w:numPr>
              <w:jc w:val="left"/>
            </w:pPr>
            <m:oMath>
              <m:r>
                <m:rPr>
                  <m:scr m:val="script"/>
                </m:rPr>
                <w:rPr>
                  <w:rFonts w:ascii="Cambria Math" w:hAnsi="Cambria Math"/>
                </w:rPr>
                <m:t>P</m:t>
              </m:r>
            </m:oMath>
            <w:r>
              <w:t> : Puissance de coupe en W</w:t>
            </w:r>
          </w:p>
          <w:p w:rsidR="009475A1" w:rsidRDefault="009475A1" w:rsidP="00DE740F">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a</m:t>
                  </m:r>
                </m:sub>
              </m:sSub>
            </m:oMath>
            <w:r>
              <w:t> : profondeur de passe axiale en mm</w:t>
            </w:r>
          </w:p>
          <w:p w:rsidR="009475A1" w:rsidRDefault="009475A1" w:rsidP="00DE740F">
            <w:pPr>
              <w:pStyle w:val="Paragraphedeliste"/>
              <w:numPr>
                <w:ilvl w:val="0"/>
                <w:numId w:val="26"/>
              </w:numPr>
              <w:jc w:val="left"/>
            </w:pPr>
            <m:oMath>
              <m:sSub>
                <m:sSubPr>
                  <m:ctrlPr>
                    <w:rPr>
                      <w:rFonts w:ascii="Cambria Math" w:hAnsi="Cambria Math"/>
                      <w:i/>
                    </w:rPr>
                  </m:ctrlPr>
                </m:sSubPr>
                <m:e>
                  <m:r>
                    <w:rPr>
                      <w:rFonts w:ascii="Cambria Math" w:hAnsi="Cambria Math"/>
                    </w:rPr>
                    <m:t>a</m:t>
                  </m:r>
                </m:e>
                <m:sub>
                  <m:r>
                    <w:rPr>
                      <w:rFonts w:ascii="Cambria Math" w:hAnsi="Cambria Math"/>
                    </w:rPr>
                    <m:t>r</m:t>
                  </m:r>
                </m:sub>
              </m:sSub>
            </m:oMath>
            <w:r>
              <w:t> : prise de passe radiale en mm</w:t>
            </w:r>
          </w:p>
          <w:p w:rsidR="009475A1" w:rsidRDefault="009475A1" w:rsidP="00DE740F">
            <w:pPr>
              <w:pStyle w:val="Paragraphedeliste"/>
              <w:numPr>
                <w:ilvl w:val="0"/>
                <w:numId w:val="26"/>
              </w:numPr>
              <w:jc w:val="left"/>
            </w:pPr>
            <m:oMath>
              <m:r>
                <w:rPr>
                  <w:rFonts w:ascii="Cambria Math" w:hAnsi="Cambria Math"/>
                </w:rPr>
                <m:t>fz</m:t>
              </m:r>
            </m:oMath>
            <w:r>
              <w:t> : avance en mm par tour et par dent</w:t>
            </w:r>
          </w:p>
          <w:p w:rsidR="009475A1" w:rsidRDefault="009475A1" w:rsidP="00DE740F">
            <w:pPr>
              <w:pStyle w:val="Paragraphedeliste"/>
              <w:numPr>
                <w:ilvl w:val="0"/>
                <w:numId w:val="26"/>
              </w:numPr>
              <w:jc w:val="left"/>
            </w:pPr>
            <m:oMath>
              <m:r>
                <w:rPr>
                  <w:rFonts w:ascii="Cambria Math" w:hAnsi="Cambria Math"/>
                </w:rPr>
                <m:t>Z</m:t>
              </m:r>
            </m:oMath>
            <w:r>
              <w:t> : nombre de dents</w:t>
            </w:r>
          </w:p>
          <w:p w:rsidR="009475A1" w:rsidRDefault="009475A1" w:rsidP="00DE740F">
            <w:pPr>
              <w:pStyle w:val="Paragraphedeliste"/>
              <w:numPr>
                <w:ilvl w:val="0"/>
                <w:numId w:val="26"/>
              </w:numPr>
              <w:jc w:val="left"/>
            </w:pPr>
            <m:oMath>
              <m:r>
                <w:rPr>
                  <w:rFonts w:ascii="Cambria Math" w:hAnsi="Cambria Math"/>
                </w:rPr>
                <m:t>Kc</m:t>
              </m:r>
            </m:oMath>
            <w:r>
              <w:t> : pression spécifique de coupe en N/mm²</w:t>
            </w:r>
          </w:p>
          <w:p w:rsidR="009475A1" w:rsidRDefault="009475A1" w:rsidP="00DE740F">
            <w:pPr>
              <w:pStyle w:val="Paragraphedeliste"/>
              <w:numPr>
                <w:ilvl w:val="0"/>
                <w:numId w:val="26"/>
              </w:numPr>
              <w:jc w:val="left"/>
            </w:pPr>
            <m:oMath>
              <m:sSub>
                <m:sSubPr>
                  <m:ctrlPr>
                    <w:rPr>
                      <w:rFonts w:ascii="Cambria Math" w:hAnsi="Cambria Math"/>
                      <w:i/>
                    </w:rPr>
                  </m:ctrlPr>
                </m:sSubPr>
                <m:e>
                  <m:r>
                    <w:rPr>
                      <w:rFonts w:ascii="Cambria Math" w:hAnsi="Cambria Math"/>
                    </w:rPr>
                    <m:t>V</m:t>
                  </m:r>
                </m:e>
                <m:sub>
                  <m:r>
                    <w:rPr>
                      <w:rFonts w:ascii="Cambria Math" w:hAnsi="Cambria Math"/>
                    </w:rPr>
                    <m:t>c</m:t>
                  </m:r>
                </m:sub>
              </m:sSub>
            </m:oMath>
            <w:r>
              <w:t> : vitesse de coupe en m/min</w:t>
            </w:r>
          </w:p>
        </w:tc>
      </w:tr>
      <w:bookmarkEnd w:id="21"/>
    </w:tbl>
    <w:p w:rsidR="009475A1" w:rsidRPr="009475A1" w:rsidRDefault="009475A1" w:rsidP="009475A1"/>
    <w:p w:rsidR="008A61A4" w:rsidRPr="008A61A4" w:rsidRDefault="008A61A4" w:rsidP="008A61A4">
      <w:pPr>
        <w:pStyle w:val="Titre4"/>
      </w:pPr>
      <w:r>
        <w:t>Puissance de coupe en perçage</w:t>
      </w:r>
    </w:p>
    <w:p w:rsidR="00CE2F3F" w:rsidRDefault="00CE2F3F" w:rsidP="008D5E6D"/>
    <w:p w:rsidR="00112808" w:rsidRDefault="00112808" w:rsidP="008D5E6D"/>
    <w:p w:rsidR="008D5E6D" w:rsidRDefault="008D5E6D" w:rsidP="008D5E6D">
      <w:pPr>
        <w:pStyle w:val="Titre2"/>
      </w:pPr>
      <w:bookmarkStart w:id="22" w:name="_Toc416704509"/>
      <w:r>
        <w:t>Usinage à commandes numériques</w:t>
      </w:r>
      <w:bookmarkEnd w:id="22"/>
    </w:p>
    <w:p w:rsidR="00A545DC" w:rsidRPr="00A545DC" w:rsidRDefault="00A545DC" w:rsidP="00A545DC"/>
    <w:p w:rsidR="008D5E6D" w:rsidRDefault="00F326FD" w:rsidP="00F326FD">
      <w:pPr>
        <w:jc w:val="center"/>
      </w:pPr>
      <w:r>
        <w:rPr>
          <w:noProof/>
          <w:lang w:eastAsia="fr-FR"/>
        </w:rPr>
        <w:drawing>
          <wp:inline distT="0" distB="0" distL="0" distR="0" wp14:anchorId="7198BD70" wp14:editId="0BA866CE">
            <wp:extent cx="5986130" cy="1730500"/>
            <wp:effectExtent l="0" t="0" r="0" b="31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92337" cy="1732294"/>
                    </a:xfrm>
                    <a:prstGeom prst="rect">
                      <a:avLst/>
                    </a:prstGeom>
                    <a:noFill/>
                  </pic:spPr>
                </pic:pic>
              </a:graphicData>
            </a:graphic>
          </wp:inline>
        </w:drawing>
      </w:r>
    </w:p>
    <w:p w:rsidR="00F326FD" w:rsidRDefault="00F326FD" w:rsidP="008D5E6D"/>
    <w:p w:rsidR="00F326FD" w:rsidRDefault="00F326FD" w:rsidP="00F326FD">
      <w:pPr>
        <w:jc w:val="center"/>
      </w:pPr>
      <w:r>
        <w:rPr>
          <w:noProof/>
          <w:lang w:eastAsia="fr-FR"/>
        </w:rPr>
        <w:drawing>
          <wp:inline distT="0" distB="0" distL="0" distR="0" wp14:anchorId="567C9CB7" wp14:editId="0594F4F2">
            <wp:extent cx="6220046" cy="1638009"/>
            <wp:effectExtent l="0" t="0" r="0"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38042" cy="1642748"/>
                    </a:xfrm>
                    <a:prstGeom prst="rect">
                      <a:avLst/>
                    </a:prstGeom>
                    <a:noFill/>
                  </pic:spPr>
                </pic:pic>
              </a:graphicData>
            </a:graphic>
          </wp:inline>
        </w:drawing>
      </w:r>
    </w:p>
    <w:p w:rsidR="00F326FD" w:rsidRDefault="00F326FD" w:rsidP="008D5E6D"/>
    <w:p w:rsidR="00F326FD" w:rsidRDefault="00F326FD" w:rsidP="008D5E6D"/>
    <w:p w:rsidR="008D5E6D" w:rsidRDefault="00D90076" w:rsidP="00D90076">
      <w:pPr>
        <w:pStyle w:val="Titre2"/>
      </w:pPr>
      <w:bookmarkStart w:id="23" w:name="_Toc416704510"/>
      <w:r>
        <w:t>Les autres procédés de finition</w:t>
      </w:r>
      <w:bookmarkEnd w:id="23"/>
    </w:p>
    <w:p w:rsidR="00A545DC" w:rsidRDefault="00A545DC" w:rsidP="009B6CA9">
      <w:pPr>
        <w:pStyle w:val="Titre3"/>
        <w:numPr>
          <w:ilvl w:val="0"/>
          <w:numId w:val="15"/>
        </w:numPr>
      </w:pPr>
      <w:bookmarkStart w:id="24" w:name="_Toc416704511"/>
      <w:r>
        <w:t>Usinage à grande vitesse (UGV)</w:t>
      </w:r>
      <w:bookmarkEnd w:id="24"/>
    </w:p>
    <w:p w:rsidR="00A545DC" w:rsidRDefault="00A545DC" w:rsidP="00A545DC"/>
    <w:p w:rsidR="00CE5C78" w:rsidRDefault="00CE5C78" w:rsidP="00CE5C78">
      <w:pPr>
        <w:pStyle w:val="Titre3"/>
      </w:pPr>
      <w:bookmarkStart w:id="25" w:name="_Toc416704512"/>
      <w:r>
        <w:t>Taille des engrenages</w:t>
      </w:r>
      <w:bookmarkEnd w:id="25"/>
    </w:p>
    <w:p w:rsidR="00CE5C78" w:rsidRPr="00A545DC" w:rsidRDefault="00CE5C78" w:rsidP="00A545DC"/>
    <w:p w:rsidR="00D90076" w:rsidRDefault="00D90076" w:rsidP="009B6CA9">
      <w:pPr>
        <w:pStyle w:val="Titre3"/>
        <w:numPr>
          <w:ilvl w:val="0"/>
          <w:numId w:val="15"/>
        </w:numPr>
      </w:pPr>
      <w:bookmarkStart w:id="26" w:name="_Toc416704513"/>
      <w:r>
        <w:t>L’électro érosion</w:t>
      </w:r>
      <w:bookmarkEnd w:id="26"/>
    </w:p>
    <w:p w:rsidR="00D90076" w:rsidRDefault="00D90076" w:rsidP="00D90076"/>
    <w:p w:rsidR="00D90076" w:rsidRDefault="00D90076" w:rsidP="00D90076">
      <w:pPr>
        <w:pStyle w:val="Titre3"/>
      </w:pPr>
      <w:bookmarkStart w:id="27" w:name="_Toc416704514"/>
      <w:r>
        <w:t>La rectification</w:t>
      </w:r>
      <w:bookmarkEnd w:id="27"/>
    </w:p>
    <w:p w:rsidR="00D90076" w:rsidRDefault="00D90076" w:rsidP="00D90076"/>
    <w:p w:rsidR="00D90076" w:rsidRDefault="00D90076" w:rsidP="00D90076">
      <w:pPr>
        <w:pStyle w:val="Titre3"/>
      </w:pPr>
      <w:bookmarkStart w:id="28" w:name="_Toc416704515"/>
      <w:r>
        <w:lastRenderedPageBreak/>
        <w:t>Le polissage</w:t>
      </w:r>
      <w:bookmarkEnd w:id="28"/>
    </w:p>
    <w:p w:rsidR="00D90076" w:rsidRDefault="00D90076" w:rsidP="00D90076"/>
    <w:p w:rsidR="00D90076" w:rsidRDefault="00D90076" w:rsidP="00D90076">
      <w:pPr>
        <w:pStyle w:val="Titre3"/>
      </w:pPr>
      <w:bookmarkStart w:id="29" w:name="_Toc416704516"/>
      <w:r>
        <w:t>Le rodage</w:t>
      </w:r>
      <w:bookmarkEnd w:id="29"/>
    </w:p>
    <w:p w:rsidR="00D90076" w:rsidRDefault="00D90076" w:rsidP="00D90076"/>
    <w:p w:rsidR="008D5E6D" w:rsidRDefault="004160D5" w:rsidP="004160D5">
      <w:pPr>
        <w:pStyle w:val="Titre2"/>
      </w:pPr>
      <w:r>
        <w:t>Références</w:t>
      </w:r>
    </w:p>
    <w:p w:rsidR="004160D5" w:rsidRDefault="004160D5" w:rsidP="004160D5">
      <w:r>
        <w:t>Quelques références en supplément des cours originaux de Jean-Pierre Pupier.</w:t>
      </w:r>
    </w:p>
    <w:p w:rsidR="004160D5" w:rsidRDefault="004160D5" w:rsidP="004160D5"/>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1</w:t>
      </w:r>
      <w:r w:rsidRPr="004160D5">
        <w:rPr>
          <w:rFonts w:asciiTheme="minorHAnsi" w:hAnsiTheme="minorHAnsi" w:cs="MathDesign-UT-Regular-T1-10"/>
          <w:color w:val="000000"/>
          <w:lang w:eastAsia="fr-FR"/>
        </w:rPr>
        <w:t xml:space="preserve">] </w:t>
      </w:r>
      <w:hyperlink r:id="rId147" w:history="1">
        <w:r w:rsidRPr="005B509B">
          <w:rPr>
            <w:rStyle w:val="Lienhypertexte"/>
            <w:rFonts w:asciiTheme="minorHAnsi" w:hAnsiTheme="minorHAnsi"/>
            <w:lang w:eastAsia="fr-FR"/>
          </w:rPr>
          <w:t>http://bois.fordaq.com/fordaq/srvAuctionView.html?AucTIid=17877844</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2</w:t>
      </w:r>
      <w:r w:rsidRPr="004160D5">
        <w:rPr>
          <w:rFonts w:asciiTheme="minorHAnsi" w:hAnsiTheme="minorHAnsi" w:cs="MathDesign-UT-Regular-T1-10"/>
          <w:color w:val="000000"/>
          <w:lang w:eastAsia="fr-FR"/>
        </w:rPr>
        <w:t xml:space="preserve">] </w:t>
      </w:r>
      <w:hyperlink r:id="rId148" w:history="1">
        <w:r w:rsidRPr="005B509B">
          <w:rPr>
            <w:rStyle w:val="Lienhypertexte"/>
            <w:rFonts w:asciiTheme="minorHAnsi" w:hAnsiTheme="minorHAnsi"/>
            <w:lang w:eastAsia="fr-FR"/>
          </w:rPr>
          <w:t>http://www.cazeneuve.fr/Cazeneuvefr/produits/Photos/Grandes/Optica360g.jpg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3</w:t>
      </w:r>
      <w:r w:rsidRPr="004160D5">
        <w:rPr>
          <w:rFonts w:asciiTheme="minorHAnsi" w:hAnsiTheme="minorHAnsi" w:cs="MathDesign-UT-Regular-T1-10"/>
          <w:color w:val="000000"/>
          <w:lang w:eastAsia="fr-FR"/>
        </w:rPr>
        <w:t xml:space="preserve">] </w:t>
      </w:r>
      <w:hyperlink r:id="rId149" w:history="1">
        <w:r w:rsidRPr="005B509B">
          <w:rPr>
            <w:rStyle w:val="Lienhypertexte"/>
            <w:rFonts w:asciiTheme="minorHAnsi" w:hAnsiTheme="minorHAnsi"/>
            <w:lang w:eastAsia="fr-FR"/>
          </w:rPr>
          <w:t>http://www.mazak.eu/fr/node/1087</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4</w:t>
      </w:r>
      <w:r w:rsidRPr="004160D5">
        <w:rPr>
          <w:rFonts w:asciiTheme="minorHAnsi" w:hAnsiTheme="minorHAnsi" w:cs="MathDesign-UT-Regular-T1-10"/>
          <w:color w:val="000000"/>
          <w:lang w:eastAsia="fr-FR"/>
        </w:rPr>
        <w:t xml:space="preserve">] </w:t>
      </w:r>
      <w:hyperlink r:id="rId150" w:history="1">
        <w:r w:rsidRPr="005B509B">
          <w:rPr>
            <w:rStyle w:val="Lienhypertexte"/>
            <w:rFonts w:asciiTheme="minorHAnsi" w:hAnsiTheme="minorHAnsi"/>
            <w:lang w:eastAsia="fr-FR"/>
          </w:rPr>
          <w:t>http://www.industrie-techno.com/plaquettes-de-tournage-a-large-spectre-d-utilisation.13121</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5</w:t>
      </w:r>
      <w:r w:rsidRPr="004160D5">
        <w:rPr>
          <w:rFonts w:asciiTheme="minorHAnsi" w:hAnsiTheme="minorHAnsi" w:cs="MathDesign-UT-Regular-T1-10"/>
          <w:color w:val="000000"/>
          <w:lang w:eastAsia="fr-FR"/>
        </w:rPr>
        <w:t xml:space="preserve">] </w:t>
      </w:r>
      <w:hyperlink r:id="rId151" w:history="1">
        <w:r w:rsidRPr="005B509B">
          <w:rPr>
            <w:rStyle w:val="Lienhypertexte"/>
            <w:rFonts w:asciiTheme="minorHAnsi" w:hAnsiTheme="minorHAnsi"/>
            <w:lang w:eastAsia="fr-FR"/>
          </w:rPr>
          <w:t>http://www.larousse.fr/encyclopedie/data/images/1001962-Tournage.jpg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6</w:t>
      </w:r>
      <w:r w:rsidRPr="004160D5">
        <w:rPr>
          <w:rFonts w:asciiTheme="minorHAnsi" w:hAnsiTheme="minorHAnsi" w:cs="MathDesign-UT-Regular-T1-10"/>
          <w:color w:val="000000"/>
          <w:lang w:eastAsia="fr-FR"/>
        </w:rPr>
        <w:t xml:space="preserve">] </w:t>
      </w:r>
      <w:hyperlink r:id="rId152" w:history="1">
        <w:r w:rsidRPr="005B509B">
          <w:rPr>
            <w:rStyle w:val="Lienhypertexte"/>
            <w:rFonts w:asciiTheme="minorHAnsi" w:hAnsiTheme="minorHAnsi"/>
            <w:lang w:eastAsia="fr-FR"/>
          </w:rPr>
          <w:t>http://www.machine-outil.com/gfx/produits/grand/1601-mandrin-tour-smw-autoblok.jpg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7</w:t>
      </w:r>
      <w:r w:rsidRPr="004160D5">
        <w:rPr>
          <w:rFonts w:asciiTheme="minorHAnsi" w:hAnsiTheme="minorHAnsi" w:cs="MathDesign-UT-Regular-T1-10"/>
          <w:color w:val="000000"/>
          <w:lang w:eastAsia="fr-FR"/>
        </w:rPr>
        <w:t xml:space="preserve">] </w:t>
      </w:r>
      <w:hyperlink r:id="rId153" w:history="1">
        <w:r w:rsidRPr="005B509B">
          <w:rPr>
            <w:rStyle w:val="Lienhypertexte"/>
            <w:rFonts w:asciiTheme="minorHAnsi" w:hAnsiTheme="minorHAnsi"/>
            <w:lang w:eastAsia="fr-FR"/>
          </w:rPr>
          <w:t>http://www.machine-outil.com/gfx//photos/grand/4257-mandrin-expansible-rohm.jpg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8</w:t>
      </w:r>
      <w:r w:rsidRPr="004160D5">
        <w:rPr>
          <w:rFonts w:asciiTheme="minorHAnsi" w:hAnsiTheme="minorHAnsi" w:cs="MathDesign-UT-Regular-T1-10"/>
          <w:color w:val="000000"/>
          <w:lang w:eastAsia="fr-FR"/>
        </w:rPr>
        <w:t xml:space="preserve">] </w:t>
      </w:r>
      <w:hyperlink r:id="rId154" w:history="1">
        <w:r w:rsidRPr="005B509B">
          <w:rPr>
            <w:rStyle w:val="Lienhypertexte"/>
            <w:rFonts w:asciiTheme="minorHAnsi" w:hAnsiTheme="minorHAnsi"/>
            <w:lang w:eastAsia="fr-FR"/>
          </w:rPr>
          <w:t>http://www.realmeca.com/upload/c60ab_tourelle_8positions.jpg</w:t>
        </w:r>
      </w:hyperlink>
    </w:p>
    <w:p w:rsidR="004160D5" w:rsidRDefault="004160D5" w:rsidP="004160D5">
      <w:pPr>
        <w:rPr>
          <w:rFonts w:asciiTheme="minorHAnsi" w:hAnsiTheme="minorHAnsi"/>
          <w:lang w:eastAsia="fr-FR"/>
        </w:rPr>
      </w:pPr>
      <w:r w:rsidRPr="004160D5">
        <w:rPr>
          <w:rFonts w:asciiTheme="minorHAnsi" w:hAnsiTheme="minorHAnsi" w:cs="MathDesign-UT-Regular-T1-10"/>
          <w:color w:val="000000"/>
          <w:lang w:eastAsia="fr-FR"/>
        </w:rPr>
        <w:t>[</w:t>
      </w:r>
      <w:r w:rsidRPr="004160D5">
        <w:rPr>
          <w:rFonts w:asciiTheme="minorHAnsi" w:hAnsiTheme="minorHAnsi" w:cs="Utopia-Regular"/>
          <w:color w:val="000000"/>
          <w:lang w:eastAsia="fr-FR"/>
        </w:rPr>
        <w:t>9</w:t>
      </w:r>
      <w:r w:rsidRPr="004160D5">
        <w:rPr>
          <w:rFonts w:asciiTheme="minorHAnsi" w:hAnsiTheme="minorHAnsi" w:cs="MathDesign-UT-Regular-T1-10"/>
          <w:color w:val="000000"/>
          <w:lang w:eastAsia="fr-FR"/>
        </w:rPr>
        <w:t xml:space="preserve">] </w:t>
      </w:r>
      <w:hyperlink r:id="rId155" w:history="1">
        <w:r w:rsidRPr="005B509B">
          <w:rPr>
            <w:rStyle w:val="Lienhypertexte"/>
            <w:rFonts w:asciiTheme="minorHAnsi" w:hAnsiTheme="minorHAnsi"/>
            <w:lang w:eastAsia="fr-FR"/>
          </w:rPr>
          <w:t>http://www.otelo.fr</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[1</w:t>
      </w:r>
      <w:r>
        <w:rPr>
          <w:rFonts w:asciiTheme="minorHAnsi" w:hAnsiTheme="minorHAnsi" w:cs="MathDesign-UT-Regular-T1-10"/>
          <w:color w:val="000000"/>
          <w:lang w:eastAsia="fr-FR"/>
        </w:rPr>
        <w:t>0</w:t>
      </w:r>
      <w:r w:rsidRPr="0008357E">
        <w:rPr>
          <w:rFonts w:asciiTheme="minorHAnsi" w:hAnsiTheme="minorHAnsi" w:cs="MathDesign-UT-Regular-T1-10"/>
          <w:color w:val="000000"/>
          <w:lang w:eastAsia="fr-FR"/>
        </w:rPr>
        <w:t xml:space="preserve">] </w:t>
      </w:r>
      <w:hyperlink r:id="rId156" w:history="1">
        <w:r w:rsidRPr="005B509B">
          <w:rPr>
            <w:rStyle w:val="Lienhypertexte"/>
            <w:rFonts w:asciiTheme="minorHAnsi" w:hAnsiTheme="minorHAnsi" w:cs="MathDesign-UT-Regular-T1-10"/>
            <w:lang w:eastAsia="fr-FR"/>
          </w:rPr>
          <w:t>http://www.zeta-dental.fr/images/upload/Image/16519-1.jpg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11</w:t>
      </w:r>
      <w:r w:rsidRPr="0008357E">
        <w:rPr>
          <w:rFonts w:asciiTheme="minorHAnsi" w:hAnsiTheme="minorHAnsi" w:cs="MathDesign-UT-Regular-T1-10"/>
          <w:color w:val="000000"/>
          <w:lang w:eastAsia="fr-FR"/>
        </w:rPr>
        <w:t xml:space="preserve">] </w:t>
      </w:r>
      <w:hyperlink r:id="rId157" w:history="1">
        <w:r w:rsidRPr="005B509B">
          <w:rPr>
            <w:rStyle w:val="Lienhypertexte"/>
            <w:rFonts w:asciiTheme="minorHAnsi" w:hAnsiTheme="minorHAnsi" w:cs="MathDesign-UT-Regular-T1-10"/>
            <w:lang w:eastAsia="fr-FR"/>
          </w:rPr>
          <w:t>http://www.hellopro.fr/images/produit-2/7/9/1/fraiseuse-conventionnelle-2654197.jpg</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12</w:t>
      </w:r>
      <w:r w:rsidRPr="0008357E">
        <w:rPr>
          <w:rFonts w:asciiTheme="minorHAnsi" w:hAnsiTheme="minorHAnsi" w:cs="MathDesign-UT-Regular-T1-10"/>
          <w:color w:val="000000"/>
          <w:lang w:eastAsia="fr-FR"/>
        </w:rPr>
        <w:t xml:space="preserve">] </w:t>
      </w:r>
      <w:hyperlink r:id="rId158" w:history="1">
        <w:r w:rsidRPr="005B509B">
          <w:rPr>
            <w:rStyle w:val="Lienhypertexte"/>
            <w:rFonts w:asciiTheme="minorHAnsi" w:hAnsiTheme="minorHAnsi" w:cs="MathDesign-UT-Regular-T1-10"/>
            <w:lang w:eastAsia="fr-FR"/>
          </w:rPr>
          <w:t>http://fr.dmg.com/fr,milling,dmu-60-evo-linear?opendocument</w:t>
        </w:r>
      </w:hyperlink>
    </w:p>
    <w:p w:rsidR="0008357E" w:rsidRP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13</w:t>
      </w:r>
      <w:r w:rsidRPr="0008357E">
        <w:rPr>
          <w:rFonts w:asciiTheme="minorHAnsi" w:hAnsiTheme="minorHAnsi" w:cs="MathDesign-UT-Regular-T1-10"/>
          <w:color w:val="000000"/>
          <w:lang w:eastAsia="fr-FR"/>
        </w:rPr>
        <w:t xml:space="preserve">] </w:t>
      </w:r>
      <w:hyperlink r:id="rId159" w:history="1">
        <w:r w:rsidRPr="005B509B">
          <w:rPr>
            <w:rStyle w:val="Lienhypertexte"/>
            <w:rFonts w:asciiTheme="minorHAnsi" w:hAnsiTheme="minorHAnsi" w:cs="MathDesign-UT-Regular-T1-10"/>
            <w:lang w:eastAsia="fr-FR"/>
          </w:rPr>
          <w:t>http://www.walter-tools.com/</w:t>
        </w:r>
      </w:hyperlink>
    </w:p>
    <w:p w:rsidR="0008357E" w:rsidRDefault="0008357E" w:rsidP="0008357E">
      <w:pPr>
        <w:rPr>
          <w:rFonts w:asciiTheme="minorHAnsi" w:hAnsiTheme="minorHAnsi" w:cs="MathDesign-UT-Regular-T1-10"/>
          <w:color w:val="000000"/>
          <w:lang w:eastAsia="fr-FR"/>
        </w:rPr>
      </w:pPr>
      <w:r w:rsidRPr="0008357E">
        <w:rPr>
          <w:rFonts w:asciiTheme="minorHAnsi" w:hAnsiTheme="minorHAnsi" w:cs="MathDesign-UT-Regular-T1-10"/>
          <w:color w:val="000000"/>
          <w:lang w:eastAsia="fr-FR"/>
        </w:rPr>
        <w:t>[</w:t>
      </w:r>
      <w:r>
        <w:rPr>
          <w:rFonts w:asciiTheme="minorHAnsi" w:hAnsiTheme="minorHAnsi" w:cs="MathDesign-UT-Regular-T1-10"/>
          <w:color w:val="000000"/>
          <w:lang w:eastAsia="fr-FR"/>
        </w:rPr>
        <w:t>14</w:t>
      </w:r>
      <w:r w:rsidRPr="0008357E">
        <w:rPr>
          <w:rFonts w:asciiTheme="minorHAnsi" w:hAnsiTheme="minorHAnsi" w:cs="MathDesign-UT-Regular-T1-10"/>
          <w:color w:val="000000"/>
          <w:lang w:eastAsia="fr-FR"/>
        </w:rPr>
        <w:t xml:space="preserve">] </w:t>
      </w:r>
      <w:hyperlink r:id="rId160" w:history="1">
        <w:r w:rsidRPr="005B509B">
          <w:rPr>
            <w:rStyle w:val="Lienhypertexte"/>
            <w:rFonts w:asciiTheme="minorHAnsi" w:hAnsiTheme="minorHAnsi" w:cs="MathDesign-UT-Regular-T1-10"/>
            <w:lang w:eastAsia="fr-FR"/>
          </w:rPr>
          <w:t>http://www.roeders.de/</w:t>
        </w:r>
      </w:hyperlink>
    </w:p>
    <w:p w:rsidR="00413E65" w:rsidRDefault="00413E65" w:rsidP="0008357E">
      <w:pPr>
        <w:rPr>
          <w:rFonts w:asciiTheme="minorHAnsi" w:hAnsiTheme="minorHAnsi" w:cs="MathDesign-UT-Regular-T1-10"/>
          <w:color w:val="000000"/>
          <w:lang w:eastAsia="fr-FR"/>
        </w:rPr>
      </w:pPr>
      <w:r>
        <w:rPr>
          <w:rFonts w:asciiTheme="minorHAnsi" w:hAnsiTheme="minorHAnsi" w:cs="MathDesign-UT-Regular-T1-10"/>
          <w:color w:val="000000"/>
          <w:lang w:eastAsia="fr-FR"/>
        </w:rPr>
        <w:t xml:space="preserve">[15] </w:t>
      </w:r>
      <w:hyperlink r:id="rId161" w:history="1">
        <w:r w:rsidRPr="005B509B">
          <w:rPr>
            <w:rStyle w:val="Lienhypertexte"/>
            <w:rFonts w:asciiTheme="minorHAnsi" w:hAnsiTheme="minorHAnsi" w:cs="MathDesign-UT-Regular-T1-10"/>
            <w:lang w:eastAsia="fr-FR"/>
          </w:rPr>
          <w:t>http://www.sandvik.coromant.com/fr-fr/knowledge/materials/introduction/pages/default.aspx</w:t>
        </w:r>
      </w:hyperlink>
    </w:p>
    <w:p w:rsidR="00413E65" w:rsidRPr="0008357E" w:rsidRDefault="00413E65" w:rsidP="0008357E">
      <w:pPr>
        <w:rPr>
          <w:rFonts w:asciiTheme="minorHAnsi" w:hAnsiTheme="minorHAnsi" w:cs="MathDesign-UT-Regular-T1-10"/>
          <w:color w:val="000000"/>
          <w:lang w:eastAsia="fr-FR"/>
        </w:rPr>
      </w:pPr>
    </w:p>
    <w:sectPr w:rsidR="00413E65" w:rsidRPr="0008357E" w:rsidSect="00DE736B">
      <w:headerReference w:type="even" r:id="rId162"/>
      <w:headerReference w:type="default" r:id="rId163"/>
      <w:footerReference w:type="even" r:id="rId164"/>
      <w:footerReference w:type="default" r:id="rId165"/>
      <w:headerReference w:type="first" r:id="rId166"/>
      <w:footerReference w:type="first" r:id="rId167"/>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567" w:rsidRPr="00DC02BB" w:rsidRDefault="009D4567">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9D4567" w:rsidRPr="00DC02BB" w:rsidRDefault="009D4567">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athDesign-UT-Regular-T1-10">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4FF" w:rsidRDefault="00F204F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4FF" w:rsidRPr="00245FC4" w:rsidRDefault="00F204FF" w:rsidP="00DA6248">
    <w:pPr>
      <w:pStyle w:val="Pieddepage"/>
      <w:pBdr>
        <w:top w:val="single" w:sz="4" w:space="1" w:color="auto"/>
      </w:pBdr>
      <w:rPr>
        <w:rFonts w:eastAsiaTheme="minorHAnsi" w:cs="Calibri"/>
        <w:sz w:val="16"/>
        <w:szCs w:val="16"/>
      </w:rPr>
    </w:pPr>
    <w:fldSimple w:instr=" FILENAME  \* MERGEFORMAT ">
      <w:r w:rsidRPr="00E3162C">
        <w:rPr>
          <w:rFonts w:eastAsiaTheme="minorHAnsi" w:cs="Calibri"/>
          <w:noProof/>
          <w:sz w:val="16"/>
          <w:szCs w:val="16"/>
        </w:rPr>
        <w:t>07_Rea</w:t>
      </w:r>
      <w:r w:rsidRPr="00E3162C">
        <w:rPr>
          <w:noProof/>
          <w:sz w:val="16"/>
          <w:szCs w:val="16"/>
        </w:rPr>
        <w:t>_03_ProcedesUsinage_Cours.docx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627C14">
      <w:rPr>
        <w:rFonts w:eastAsiaTheme="minorHAnsi" w:cs="Calibri"/>
        <w:b/>
        <w:noProof/>
        <w:sz w:val="16"/>
        <w:szCs w:val="16"/>
      </w:rPr>
      <w:t>17</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627C14" w:rsidRPr="00627C14">
        <w:rPr>
          <w:rFonts w:eastAsiaTheme="minorHAnsi" w:cs="Calibri"/>
          <w:b/>
          <w:noProof/>
          <w:sz w:val="16"/>
          <w:szCs w:val="16"/>
        </w:rPr>
        <w:t>18</w:t>
      </w:r>
    </w:fldSimple>
  </w:p>
  <w:p w:rsidR="00F204FF" w:rsidRPr="00671D30" w:rsidRDefault="00F204FF"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F204FF" w:rsidRDefault="00F204F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4FF" w:rsidRDefault="00F204F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567" w:rsidRPr="00DC02BB" w:rsidRDefault="009D4567">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9D4567" w:rsidRPr="00DC02BB" w:rsidRDefault="009D4567">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4FF" w:rsidRDefault="00F204F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F204FF" w:rsidTr="00270772">
      <w:tc>
        <w:tcPr>
          <w:tcW w:w="4644" w:type="dxa"/>
        </w:tcPr>
        <w:p w:rsidR="00F204FF" w:rsidRDefault="00F204FF"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F204FF" w:rsidRDefault="00F204FF" w:rsidP="00DA6248">
          <w:pPr>
            <w:pStyle w:val="En-tte"/>
            <w:rPr>
              <w:rFonts w:eastAsiaTheme="minorHAnsi" w:cs="Calibri"/>
              <w:i/>
              <w:sz w:val="16"/>
              <w:szCs w:val="16"/>
            </w:rPr>
          </w:pPr>
        </w:p>
      </w:tc>
      <w:tc>
        <w:tcPr>
          <w:tcW w:w="3449" w:type="dxa"/>
          <w:vMerge w:val="restart"/>
          <w:vAlign w:val="center"/>
        </w:tcPr>
        <w:p w:rsidR="00F204FF" w:rsidRDefault="00F204FF"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4"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F204FF" w:rsidTr="00270772">
      <w:tc>
        <w:tcPr>
          <w:tcW w:w="4644" w:type="dxa"/>
        </w:tcPr>
        <w:p w:rsidR="00F204FF" w:rsidRDefault="00F204FF"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F204FF" w:rsidRDefault="00F204FF" w:rsidP="00DA6248">
          <w:pPr>
            <w:pStyle w:val="En-tte"/>
            <w:rPr>
              <w:rFonts w:eastAsiaTheme="minorHAnsi" w:cs="Calibri"/>
              <w:i/>
              <w:sz w:val="16"/>
              <w:szCs w:val="16"/>
            </w:rPr>
          </w:pPr>
        </w:p>
      </w:tc>
      <w:tc>
        <w:tcPr>
          <w:tcW w:w="3449" w:type="dxa"/>
          <w:vMerge/>
        </w:tcPr>
        <w:p w:rsidR="00F204FF" w:rsidRDefault="00F204FF" w:rsidP="00DA6248">
          <w:pPr>
            <w:pStyle w:val="En-tte"/>
            <w:rPr>
              <w:rFonts w:eastAsiaTheme="minorHAnsi" w:cs="Calibri"/>
              <w:i/>
              <w:sz w:val="16"/>
              <w:szCs w:val="16"/>
            </w:rPr>
          </w:pPr>
        </w:p>
      </w:tc>
    </w:tr>
  </w:tbl>
  <w:p w:rsidR="00F204FF" w:rsidRDefault="00F204FF" w:rsidP="00E82771">
    <w:pPr>
      <w:pStyle w:val="En-tte"/>
      <w:rPr>
        <w:rFonts w:eastAsiaTheme="minorHAnsi" w:cs="Calibri"/>
        <w:i/>
        <w:sz w:val="16"/>
        <w:szCs w:val="1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04FF" w:rsidRDefault="00F204F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nsid w:val="368B26A9"/>
    <w:multiLevelType w:val="hybridMultilevel"/>
    <w:tmpl w:val="CDA26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0E30002"/>
    <w:multiLevelType w:val="hybridMultilevel"/>
    <w:tmpl w:val="F4481D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22F3BE6"/>
    <w:multiLevelType w:val="hybridMultilevel"/>
    <w:tmpl w:val="3880F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B2C207C"/>
    <w:multiLevelType w:val="hybridMultilevel"/>
    <w:tmpl w:val="CF08E8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D487A50"/>
    <w:multiLevelType w:val="hybridMultilevel"/>
    <w:tmpl w:val="4FE477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B701F9B"/>
    <w:multiLevelType w:val="hybridMultilevel"/>
    <w:tmpl w:val="69C294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CF851BB"/>
    <w:multiLevelType w:val="hybridMultilevel"/>
    <w:tmpl w:val="785CF9D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9B05962"/>
    <w:multiLevelType w:val="hybridMultilevel"/>
    <w:tmpl w:val="A590F5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9FC2898"/>
    <w:multiLevelType w:val="hybridMultilevel"/>
    <w:tmpl w:val="22B4AC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D71688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6131269"/>
    <w:multiLevelType w:val="hybridMultilevel"/>
    <w:tmpl w:val="4FC8FD02"/>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lvlOverride w:ilvl="0">
      <w:startOverride w:val="1"/>
    </w:lvlOverride>
  </w:num>
  <w:num w:numId="2">
    <w:abstractNumId w:val="2"/>
  </w:num>
  <w:num w:numId="3">
    <w:abstractNumId w:val="12"/>
  </w:num>
  <w:num w:numId="4">
    <w:abstractNumId w:val="20"/>
  </w:num>
  <w:num w:numId="5">
    <w:abstractNumId w:val="4"/>
  </w:num>
  <w:num w:numId="6">
    <w:abstractNumId w:val="1"/>
  </w:num>
  <w:num w:numId="7">
    <w:abstractNumId w:val="0"/>
  </w:num>
  <w:num w:numId="8">
    <w:abstractNumId w:val="3"/>
  </w:num>
  <w:num w:numId="9">
    <w:abstractNumId w:val="9"/>
  </w:num>
  <w:num w:numId="10">
    <w:abstractNumId w:val="1"/>
    <w:lvlOverride w:ilvl="0">
      <w:startOverride w:val="1"/>
    </w:lvlOverride>
  </w:num>
  <w:num w:numId="11">
    <w:abstractNumId w:val="5"/>
  </w:num>
  <w:num w:numId="12">
    <w:abstractNumId w:val="19"/>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8"/>
  </w:num>
  <w:num w:numId="18">
    <w:abstractNumId w:val="18"/>
  </w:num>
  <w:num w:numId="19">
    <w:abstractNumId w:val="11"/>
  </w:num>
  <w:num w:numId="20">
    <w:abstractNumId w:val="7"/>
  </w:num>
  <w:num w:numId="21">
    <w:abstractNumId w:val="14"/>
  </w:num>
  <w:num w:numId="22">
    <w:abstractNumId w:val="15"/>
  </w:num>
  <w:num w:numId="23">
    <w:abstractNumId w:val="6"/>
  </w:num>
  <w:num w:numId="24">
    <w:abstractNumId w:val="17"/>
  </w:num>
  <w:num w:numId="25">
    <w:abstractNumId w:val="16"/>
  </w:num>
  <w:num w:numId="26">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859"/>
    <w:rsid w:val="00007A88"/>
    <w:rsid w:val="0001115D"/>
    <w:rsid w:val="000158B1"/>
    <w:rsid w:val="00016C24"/>
    <w:rsid w:val="00035BA3"/>
    <w:rsid w:val="00040E4E"/>
    <w:rsid w:val="000413CB"/>
    <w:rsid w:val="000445E4"/>
    <w:rsid w:val="00044BF0"/>
    <w:rsid w:val="00052E22"/>
    <w:rsid w:val="00053517"/>
    <w:rsid w:val="00060250"/>
    <w:rsid w:val="00060CE9"/>
    <w:rsid w:val="00065930"/>
    <w:rsid w:val="000678A0"/>
    <w:rsid w:val="00067915"/>
    <w:rsid w:val="000719A2"/>
    <w:rsid w:val="000827DC"/>
    <w:rsid w:val="0008357E"/>
    <w:rsid w:val="00084B79"/>
    <w:rsid w:val="00084EAF"/>
    <w:rsid w:val="0008649E"/>
    <w:rsid w:val="0009013D"/>
    <w:rsid w:val="0009019F"/>
    <w:rsid w:val="00094F7D"/>
    <w:rsid w:val="0009617C"/>
    <w:rsid w:val="0009643F"/>
    <w:rsid w:val="000A6550"/>
    <w:rsid w:val="000B6F38"/>
    <w:rsid w:val="000C0B93"/>
    <w:rsid w:val="000C26BA"/>
    <w:rsid w:val="000D0D56"/>
    <w:rsid w:val="000E03BA"/>
    <w:rsid w:val="000E3F4F"/>
    <w:rsid w:val="000E5268"/>
    <w:rsid w:val="000F14BD"/>
    <w:rsid w:val="000F1760"/>
    <w:rsid w:val="000F2C33"/>
    <w:rsid w:val="000F3158"/>
    <w:rsid w:val="000F3E9D"/>
    <w:rsid w:val="00101E66"/>
    <w:rsid w:val="001062F7"/>
    <w:rsid w:val="00106CBE"/>
    <w:rsid w:val="00110002"/>
    <w:rsid w:val="00112808"/>
    <w:rsid w:val="001155DC"/>
    <w:rsid w:val="00116E27"/>
    <w:rsid w:val="00117B42"/>
    <w:rsid w:val="00122251"/>
    <w:rsid w:val="00122CB9"/>
    <w:rsid w:val="00123660"/>
    <w:rsid w:val="001242B6"/>
    <w:rsid w:val="00134CBA"/>
    <w:rsid w:val="0013502E"/>
    <w:rsid w:val="001434AE"/>
    <w:rsid w:val="00154E8A"/>
    <w:rsid w:val="001565D4"/>
    <w:rsid w:val="00157863"/>
    <w:rsid w:val="00157918"/>
    <w:rsid w:val="00162D13"/>
    <w:rsid w:val="00163A43"/>
    <w:rsid w:val="00167E0A"/>
    <w:rsid w:val="00185728"/>
    <w:rsid w:val="00185AC8"/>
    <w:rsid w:val="001943CF"/>
    <w:rsid w:val="00194936"/>
    <w:rsid w:val="001B0EFB"/>
    <w:rsid w:val="001B1CF5"/>
    <w:rsid w:val="001B1D33"/>
    <w:rsid w:val="001B37B9"/>
    <w:rsid w:val="001B7613"/>
    <w:rsid w:val="001C4084"/>
    <w:rsid w:val="001C5812"/>
    <w:rsid w:val="001D3244"/>
    <w:rsid w:val="001D4657"/>
    <w:rsid w:val="001D5C47"/>
    <w:rsid w:val="001D65CC"/>
    <w:rsid w:val="001E318F"/>
    <w:rsid w:val="001F290E"/>
    <w:rsid w:val="0020043F"/>
    <w:rsid w:val="00202BFC"/>
    <w:rsid w:val="002053CF"/>
    <w:rsid w:val="0020658F"/>
    <w:rsid w:val="00234DE6"/>
    <w:rsid w:val="002413D7"/>
    <w:rsid w:val="00245203"/>
    <w:rsid w:val="00245FC4"/>
    <w:rsid w:val="00250735"/>
    <w:rsid w:val="00252522"/>
    <w:rsid w:val="00254E59"/>
    <w:rsid w:val="0026099A"/>
    <w:rsid w:val="00260FE9"/>
    <w:rsid w:val="00270772"/>
    <w:rsid w:val="00270B94"/>
    <w:rsid w:val="00275FC9"/>
    <w:rsid w:val="00280481"/>
    <w:rsid w:val="00283495"/>
    <w:rsid w:val="00284EA3"/>
    <w:rsid w:val="00290BC7"/>
    <w:rsid w:val="00291E00"/>
    <w:rsid w:val="00293CEF"/>
    <w:rsid w:val="00297DF1"/>
    <w:rsid w:val="002A2D89"/>
    <w:rsid w:val="002A737A"/>
    <w:rsid w:val="002A7CF3"/>
    <w:rsid w:val="002B4476"/>
    <w:rsid w:val="002B5903"/>
    <w:rsid w:val="002C12F0"/>
    <w:rsid w:val="002C1FFA"/>
    <w:rsid w:val="002C5C29"/>
    <w:rsid w:val="002C7954"/>
    <w:rsid w:val="002D16BD"/>
    <w:rsid w:val="002D4805"/>
    <w:rsid w:val="002E24A8"/>
    <w:rsid w:val="002E3294"/>
    <w:rsid w:val="002E381E"/>
    <w:rsid w:val="002E5466"/>
    <w:rsid w:val="002E55C8"/>
    <w:rsid w:val="002E6848"/>
    <w:rsid w:val="002F1628"/>
    <w:rsid w:val="00303214"/>
    <w:rsid w:val="00304163"/>
    <w:rsid w:val="00312493"/>
    <w:rsid w:val="00313C63"/>
    <w:rsid w:val="00320600"/>
    <w:rsid w:val="003312D4"/>
    <w:rsid w:val="00341F73"/>
    <w:rsid w:val="003454D6"/>
    <w:rsid w:val="003456C5"/>
    <w:rsid w:val="00347B41"/>
    <w:rsid w:val="0035288B"/>
    <w:rsid w:val="00354615"/>
    <w:rsid w:val="00355DF6"/>
    <w:rsid w:val="00356DD2"/>
    <w:rsid w:val="00367448"/>
    <w:rsid w:val="00382767"/>
    <w:rsid w:val="00384FDE"/>
    <w:rsid w:val="003935A0"/>
    <w:rsid w:val="003938E3"/>
    <w:rsid w:val="003953F0"/>
    <w:rsid w:val="00396150"/>
    <w:rsid w:val="003A0743"/>
    <w:rsid w:val="003A20AD"/>
    <w:rsid w:val="003C08C3"/>
    <w:rsid w:val="003C32B4"/>
    <w:rsid w:val="003C482A"/>
    <w:rsid w:val="003C62DE"/>
    <w:rsid w:val="003C6C26"/>
    <w:rsid w:val="003E292E"/>
    <w:rsid w:val="003E296C"/>
    <w:rsid w:val="003E32D0"/>
    <w:rsid w:val="003F33F0"/>
    <w:rsid w:val="003F60C4"/>
    <w:rsid w:val="003F7C5D"/>
    <w:rsid w:val="00403611"/>
    <w:rsid w:val="0041394F"/>
    <w:rsid w:val="00413E65"/>
    <w:rsid w:val="004160D5"/>
    <w:rsid w:val="00417D01"/>
    <w:rsid w:val="00417FA5"/>
    <w:rsid w:val="0042328C"/>
    <w:rsid w:val="00425897"/>
    <w:rsid w:val="004305BC"/>
    <w:rsid w:val="00432877"/>
    <w:rsid w:val="004340A7"/>
    <w:rsid w:val="00434439"/>
    <w:rsid w:val="0043549C"/>
    <w:rsid w:val="00440446"/>
    <w:rsid w:val="00444713"/>
    <w:rsid w:val="00457769"/>
    <w:rsid w:val="00462212"/>
    <w:rsid w:val="0046790E"/>
    <w:rsid w:val="00475CB4"/>
    <w:rsid w:val="0048341D"/>
    <w:rsid w:val="00484FC0"/>
    <w:rsid w:val="00485860"/>
    <w:rsid w:val="004861F1"/>
    <w:rsid w:val="00493CFC"/>
    <w:rsid w:val="00495BA8"/>
    <w:rsid w:val="004A1BBC"/>
    <w:rsid w:val="004A38AA"/>
    <w:rsid w:val="004A54E0"/>
    <w:rsid w:val="004B2078"/>
    <w:rsid w:val="004B2ACA"/>
    <w:rsid w:val="004B7299"/>
    <w:rsid w:val="004B75BE"/>
    <w:rsid w:val="004C3A7B"/>
    <w:rsid w:val="004C781E"/>
    <w:rsid w:val="004D1283"/>
    <w:rsid w:val="004D5614"/>
    <w:rsid w:val="00501FD2"/>
    <w:rsid w:val="00504C4B"/>
    <w:rsid w:val="00506C9C"/>
    <w:rsid w:val="00517D63"/>
    <w:rsid w:val="00521EA8"/>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0BAF"/>
    <w:rsid w:val="005B3B2E"/>
    <w:rsid w:val="005C25EA"/>
    <w:rsid w:val="005D2126"/>
    <w:rsid w:val="005E2AB4"/>
    <w:rsid w:val="005E79B1"/>
    <w:rsid w:val="005F448A"/>
    <w:rsid w:val="005F4718"/>
    <w:rsid w:val="005F5CA2"/>
    <w:rsid w:val="00607F01"/>
    <w:rsid w:val="00610CA4"/>
    <w:rsid w:val="00617A95"/>
    <w:rsid w:val="0062310F"/>
    <w:rsid w:val="0062509C"/>
    <w:rsid w:val="00627C14"/>
    <w:rsid w:val="00641575"/>
    <w:rsid w:val="006458B4"/>
    <w:rsid w:val="006459F7"/>
    <w:rsid w:val="006572CA"/>
    <w:rsid w:val="00660A4F"/>
    <w:rsid w:val="0066773B"/>
    <w:rsid w:val="0067030D"/>
    <w:rsid w:val="00670F66"/>
    <w:rsid w:val="00671D30"/>
    <w:rsid w:val="00684AF1"/>
    <w:rsid w:val="0068574E"/>
    <w:rsid w:val="00692399"/>
    <w:rsid w:val="00692DC7"/>
    <w:rsid w:val="006937C8"/>
    <w:rsid w:val="00695900"/>
    <w:rsid w:val="006A0A8F"/>
    <w:rsid w:val="006A517E"/>
    <w:rsid w:val="006A6A8F"/>
    <w:rsid w:val="006A74DA"/>
    <w:rsid w:val="006B2ACC"/>
    <w:rsid w:val="006B4705"/>
    <w:rsid w:val="006B4A4E"/>
    <w:rsid w:val="006B4AEF"/>
    <w:rsid w:val="006C0F7D"/>
    <w:rsid w:val="006C1107"/>
    <w:rsid w:val="006C4741"/>
    <w:rsid w:val="006C7C3E"/>
    <w:rsid w:val="006D27C9"/>
    <w:rsid w:val="006D2BEA"/>
    <w:rsid w:val="006D2CE5"/>
    <w:rsid w:val="006D5576"/>
    <w:rsid w:val="006E2290"/>
    <w:rsid w:val="006E4F6E"/>
    <w:rsid w:val="006E5624"/>
    <w:rsid w:val="006E6439"/>
    <w:rsid w:val="0070087E"/>
    <w:rsid w:val="007259CF"/>
    <w:rsid w:val="0072623C"/>
    <w:rsid w:val="00730844"/>
    <w:rsid w:val="00732BA1"/>
    <w:rsid w:val="00737CE6"/>
    <w:rsid w:val="0074491B"/>
    <w:rsid w:val="00747A21"/>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25C6"/>
    <w:rsid w:val="00824A38"/>
    <w:rsid w:val="00825D05"/>
    <w:rsid w:val="00830BC9"/>
    <w:rsid w:val="008313E9"/>
    <w:rsid w:val="008339FE"/>
    <w:rsid w:val="00841DFF"/>
    <w:rsid w:val="00862129"/>
    <w:rsid w:val="008636C6"/>
    <w:rsid w:val="00870CF1"/>
    <w:rsid w:val="00871C43"/>
    <w:rsid w:val="00872637"/>
    <w:rsid w:val="00875122"/>
    <w:rsid w:val="00886E02"/>
    <w:rsid w:val="00890FC2"/>
    <w:rsid w:val="00893066"/>
    <w:rsid w:val="00895637"/>
    <w:rsid w:val="008A09D1"/>
    <w:rsid w:val="008A2FFD"/>
    <w:rsid w:val="008A61A4"/>
    <w:rsid w:val="008C321F"/>
    <w:rsid w:val="008C777C"/>
    <w:rsid w:val="008D5E6D"/>
    <w:rsid w:val="008E058D"/>
    <w:rsid w:val="008E0CD2"/>
    <w:rsid w:val="008E2DAA"/>
    <w:rsid w:val="008E3B09"/>
    <w:rsid w:val="008E4AE1"/>
    <w:rsid w:val="008E6089"/>
    <w:rsid w:val="008E660A"/>
    <w:rsid w:val="008E7A3D"/>
    <w:rsid w:val="008F0D71"/>
    <w:rsid w:val="008F259C"/>
    <w:rsid w:val="008F39D6"/>
    <w:rsid w:val="008F4964"/>
    <w:rsid w:val="00901DBC"/>
    <w:rsid w:val="0090378B"/>
    <w:rsid w:val="0090617D"/>
    <w:rsid w:val="009062A5"/>
    <w:rsid w:val="009075B3"/>
    <w:rsid w:val="00912A2F"/>
    <w:rsid w:val="00914720"/>
    <w:rsid w:val="00915ECB"/>
    <w:rsid w:val="00923553"/>
    <w:rsid w:val="00926AA8"/>
    <w:rsid w:val="009331E6"/>
    <w:rsid w:val="00936CB0"/>
    <w:rsid w:val="00942823"/>
    <w:rsid w:val="00943876"/>
    <w:rsid w:val="00943AEA"/>
    <w:rsid w:val="009463A7"/>
    <w:rsid w:val="009475A1"/>
    <w:rsid w:val="0096182D"/>
    <w:rsid w:val="009626AE"/>
    <w:rsid w:val="00967F86"/>
    <w:rsid w:val="009742B5"/>
    <w:rsid w:val="009775F1"/>
    <w:rsid w:val="009778EA"/>
    <w:rsid w:val="009A082A"/>
    <w:rsid w:val="009A3033"/>
    <w:rsid w:val="009A72D6"/>
    <w:rsid w:val="009B6CA9"/>
    <w:rsid w:val="009C0AFF"/>
    <w:rsid w:val="009C2E78"/>
    <w:rsid w:val="009D0F91"/>
    <w:rsid w:val="009D313C"/>
    <w:rsid w:val="009D3DCD"/>
    <w:rsid w:val="009D41C3"/>
    <w:rsid w:val="009D4567"/>
    <w:rsid w:val="009E1B24"/>
    <w:rsid w:val="009E1CA3"/>
    <w:rsid w:val="009E4376"/>
    <w:rsid w:val="009E7D33"/>
    <w:rsid w:val="009F4DDC"/>
    <w:rsid w:val="009F6A4F"/>
    <w:rsid w:val="00A01825"/>
    <w:rsid w:val="00A04353"/>
    <w:rsid w:val="00A13598"/>
    <w:rsid w:val="00A170E8"/>
    <w:rsid w:val="00A171EF"/>
    <w:rsid w:val="00A17B9F"/>
    <w:rsid w:val="00A17C7B"/>
    <w:rsid w:val="00A2151D"/>
    <w:rsid w:val="00A260F8"/>
    <w:rsid w:val="00A268E3"/>
    <w:rsid w:val="00A4077E"/>
    <w:rsid w:val="00A422FA"/>
    <w:rsid w:val="00A44BA4"/>
    <w:rsid w:val="00A50225"/>
    <w:rsid w:val="00A50D52"/>
    <w:rsid w:val="00A526AD"/>
    <w:rsid w:val="00A53BBD"/>
    <w:rsid w:val="00A5424D"/>
    <w:rsid w:val="00A545DC"/>
    <w:rsid w:val="00A56943"/>
    <w:rsid w:val="00A56D53"/>
    <w:rsid w:val="00A57E24"/>
    <w:rsid w:val="00A620EB"/>
    <w:rsid w:val="00A629FD"/>
    <w:rsid w:val="00A67A34"/>
    <w:rsid w:val="00A67EBC"/>
    <w:rsid w:val="00A710A4"/>
    <w:rsid w:val="00A757FF"/>
    <w:rsid w:val="00A913B6"/>
    <w:rsid w:val="00AB3D5E"/>
    <w:rsid w:val="00AB3D9A"/>
    <w:rsid w:val="00AB5D9C"/>
    <w:rsid w:val="00AD114E"/>
    <w:rsid w:val="00AD184D"/>
    <w:rsid w:val="00AD21C2"/>
    <w:rsid w:val="00AD2643"/>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7DA"/>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3771B"/>
    <w:rsid w:val="00C43C11"/>
    <w:rsid w:val="00C47743"/>
    <w:rsid w:val="00C47B4D"/>
    <w:rsid w:val="00C52B20"/>
    <w:rsid w:val="00C55086"/>
    <w:rsid w:val="00C575C3"/>
    <w:rsid w:val="00C64AB0"/>
    <w:rsid w:val="00C669CB"/>
    <w:rsid w:val="00C70209"/>
    <w:rsid w:val="00C81273"/>
    <w:rsid w:val="00C83F24"/>
    <w:rsid w:val="00C85DE1"/>
    <w:rsid w:val="00C8623C"/>
    <w:rsid w:val="00C87C84"/>
    <w:rsid w:val="00C93793"/>
    <w:rsid w:val="00C962DA"/>
    <w:rsid w:val="00C96C8E"/>
    <w:rsid w:val="00CA189C"/>
    <w:rsid w:val="00CA4350"/>
    <w:rsid w:val="00CA75BF"/>
    <w:rsid w:val="00CB3E3F"/>
    <w:rsid w:val="00CB71C8"/>
    <w:rsid w:val="00CC1359"/>
    <w:rsid w:val="00CC4636"/>
    <w:rsid w:val="00CC48D0"/>
    <w:rsid w:val="00CD51E7"/>
    <w:rsid w:val="00CD5202"/>
    <w:rsid w:val="00CE081F"/>
    <w:rsid w:val="00CE28CA"/>
    <w:rsid w:val="00CE2F3F"/>
    <w:rsid w:val="00CE5C78"/>
    <w:rsid w:val="00CF2C19"/>
    <w:rsid w:val="00CF6DDA"/>
    <w:rsid w:val="00CF75FD"/>
    <w:rsid w:val="00D04881"/>
    <w:rsid w:val="00D053E5"/>
    <w:rsid w:val="00D14622"/>
    <w:rsid w:val="00D155CF"/>
    <w:rsid w:val="00D26BD4"/>
    <w:rsid w:val="00D30874"/>
    <w:rsid w:val="00D31540"/>
    <w:rsid w:val="00D31BE3"/>
    <w:rsid w:val="00D35342"/>
    <w:rsid w:val="00D36DF9"/>
    <w:rsid w:val="00D37466"/>
    <w:rsid w:val="00D4057E"/>
    <w:rsid w:val="00D43E8C"/>
    <w:rsid w:val="00D454BA"/>
    <w:rsid w:val="00D45B9F"/>
    <w:rsid w:val="00D45E3E"/>
    <w:rsid w:val="00D51902"/>
    <w:rsid w:val="00D55554"/>
    <w:rsid w:val="00D634A2"/>
    <w:rsid w:val="00D71AED"/>
    <w:rsid w:val="00D71E53"/>
    <w:rsid w:val="00D75AA3"/>
    <w:rsid w:val="00D76333"/>
    <w:rsid w:val="00D76FB0"/>
    <w:rsid w:val="00D83EC2"/>
    <w:rsid w:val="00D85A98"/>
    <w:rsid w:val="00D86A56"/>
    <w:rsid w:val="00D87EFD"/>
    <w:rsid w:val="00D90076"/>
    <w:rsid w:val="00D9131E"/>
    <w:rsid w:val="00DA1586"/>
    <w:rsid w:val="00DA4892"/>
    <w:rsid w:val="00DA4BBE"/>
    <w:rsid w:val="00DA6248"/>
    <w:rsid w:val="00DB2367"/>
    <w:rsid w:val="00DB6A78"/>
    <w:rsid w:val="00DC02BB"/>
    <w:rsid w:val="00DC3552"/>
    <w:rsid w:val="00DC48E3"/>
    <w:rsid w:val="00DC67A5"/>
    <w:rsid w:val="00DD10D7"/>
    <w:rsid w:val="00DD2996"/>
    <w:rsid w:val="00DD5057"/>
    <w:rsid w:val="00DE0C06"/>
    <w:rsid w:val="00DE36BF"/>
    <w:rsid w:val="00DE736B"/>
    <w:rsid w:val="00DF05FD"/>
    <w:rsid w:val="00DF4F2C"/>
    <w:rsid w:val="00DF5F7F"/>
    <w:rsid w:val="00DF770D"/>
    <w:rsid w:val="00E13D7B"/>
    <w:rsid w:val="00E14645"/>
    <w:rsid w:val="00E23DBD"/>
    <w:rsid w:val="00E251E2"/>
    <w:rsid w:val="00E315A3"/>
    <w:rsid w:val="00E3162C"/>
    <w:rsid w:val="00E33AF5"/>
    <w:rsid w:val="00E43D58"/>
    <w:rsid w:val="00E5668A"/>
    <w:rsid w:val="00E61B32"/>
    <w:rsid w:val="00E62989"/>
    <w:rsid w:val="00E63332"/>
    <w:rsid w:val="00E67194"/>
    <w:rsid w:val="00E71926"/>
    <w:rsid w:val="00E72C17"/>
    <w:rsid w:val="00E769B4"/>
    <w:rsid w:val="00E812D5"/>
    <w:rsid w:val="00E82771"/>
    <w:rsid w:val="00E842AF"/>
    <w:rsid w:val="00E857EA"/>
    <w:rsid w:val="00E866E9"/>
    <w:rsid w:val="00E90842"/>
    <w:rsid w:val="00E9460A"/>
    <w:rsid w:val="00E97293"/>
    <w:rsid w:val="00EA4C03"/>
    <w:rsid w:val="00EA4D45"/>
    <w:rsid w:val="00EA65BC"/>
    <w:rsid w:val="00EC6A02"/>
    <w:rsid w:val="00ED17BD"/>
    <w:rsid w:val="00ED28EE"/>
    <w:rsid w:val="00ED4537"/>
    <w:rsid w:val="00ED4E0E"/>
    <w:rsid w:val="00EE5BBF"/>
    <w:rsid w:val="00F021BB"/>
    <w:rsid w:val="00F02730"/>
    <w:rsid w:val="00F04086"/>
    <w:rsid w:val="00F0435C"/>
    <w:rsid w:val="00F204FF"/>
    <w:rsid w:val="00F24E6B"/>
    <w:rsid w:val="00F2523A"/>
    <w:rsid w:val="00F26650"/>
    <w:rsid w:val="00F326FD"/>
    <w:rsid w:val="00F3326D"/>
    <w:rsid w:val="00F33E58"/>
    <w:rsid w:val="00F33EE5"/>
    <w:rsid w:val="00F34077"/>
    <w:rsid w:val="00F3479D"/>
    <w:rsid w:val="00F44DAC"/>
    <w:rsid w:val="00F4605D"/>
    <w:rsid w:val="00F50545"/>
    <w:rsid w:val="00F659F1"/>
    <w:rsid w:val="00F711B5"/>
    <w:rsid w:val="00F72E51"/>
    <w:rsid w:val="00F7302F"/>
    <w:rsid w:val="00F7385E"/>
    <w:rsid w:val="00F740C0"/>
    <w:rsid w:val="00F74AAB"/>
    <w:rsid w:val="00F75EFD"/>
    <w:rsid w:val="00F8025D"/>
    <w:rsid w:val="00F93A4B"/>
    <w:rsid w:val="00F9580F"/>
    <w:rsid w:val="00F96023"/>
    <w:rsid w:val="00FA24B4"/>
    <w:rsid w:val="00FA593C"/>
    <w:rsid w:val="00FB6DD9"/>
    <w:rsid w:val="00FC0134"/>
    <w:rsid w:val="00FC1AED"/>
    <w:rsid w:val="00FC3EB1"/>
    <w:rsid w:val="00FC4C01"/>
    <w:rsid w:val="00FC6A21"/>
    <w:rsid w:val="00FD4AC1"/>
    <w:rsid w:val="00FD5022"/>
    <w:rsid w:val="00FD699D"/>
    <w:rsid w:val="00FE1CDE"/>
    <w:rsid w:val="00FE4860"/>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3"/>
      </w:numPr>
      <w:outlineLvl w:val="0"/>
    </w:pPr>
    <w:rPr>
      <w:rFonts w:eastAsiaTheme="minorHAnsi"/>
    </w:rPr>
  </w:style>
  <w:style w:type="paragraph" w:styleId="Titre2">
    <w:name w:val="heading 2"/>
    <w:aliases w:val="Paragraphe,Sous Titre,SOUS PARA"/>
    <w:basedOn w:val="Normal"/>
    <w:next w:val="Normal"/>
    <w:link w:val="Titre2Car"/>
    <w:qFormat/>
    <w:rsid w:val="00E63332"/>
    <w:pPr>
      <w:numPr>
        <w:numId w:val="6"/>
      </w:numPr>
      <w:pBdr>
        <w:bottom w:val="single" w:sz="4" w:space="1" w:color="auto"/>
      </w:pBdr>
      <w:spacing w:after="120"/>
      <w:outlineLvl w:val="1"/>
    </w:pPr>
    <w:rPr>
      <w:b/>
      <w:smallCaps/>
      <w:sz w:val="24"/>
    </w:rPr>
  </w:style>
  <w:style w:type="paragraph" w:styleId="Titre3">
    <w:name w:val="heading 3"/>
    <w:aliases w:val="Sous-Paragraphe"/>
    <w:basedOn w:val="Normal"/>
    <w:next w:val="Normal"/>
    <w:link w:val="Titre3Car"/>
    <w:qFormat/>
    <w:rsid w:val="00CF6DDA"/>
    <w:pPr>
      <w:numPr>
        <w:numId w:val="5"/>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1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4"/>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E63332"/>
    <w:rPr>
      <w:rFonts w:ascii="Calibri" w:hAnsi="Calibri"/>
      <w:b/>
      <w:smallCaps/>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9"/>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7"/>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w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7.wmf"/><Relationship Id="rId138" Type="http://schemas.openxmlformats.org/officeDocument/2006/relationships/oleObject" Target="embeddings/oleObject10.bin"/><Relationship Id="rId154" Type="http://schemas.openxmlformats.org/officeDocument/2006/relationships/hyperlink" Target="http://www.realmeca.com/upload/c60ab_tourelle_8positions.jpg" TargetMode="External"/><Relationship Id="rId159" Type="http://schemas.openxmlformats.org/officeDocument/2006/relationships/hyperlink" Target="http://www.walter-tools.com/"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0.wmf"/><Relationship Id="rId128" Type="http://schemas.openxmlformats.org/officeDocument/2006/relationships/image" Target="media/image113.png"/><Relationship Id="rId144" Type="http://schemas.openxmlformats.org/officeDocument/2006/relationships/image" Target="media/image123.jpeg"/><Relationship Id="rId149" Type="http://schemas.openxmlformats.org/officeDocument/2006/relationships/hyperlink" Target="http://www.mazak.eu/fr/node/1087" TargetMode="Externa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www.roeders.de/" TargetMode="External"/><Relationship Id="rId16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oleObject" Target="embeddings/oleObject2.bin"/><Relationship Id="rId134" Type="http://schemas.openxmlformats.org/officeDocument/2006/relationships/oleObject" Target="embeddings/oleObject8.bin"/><Relationship Id="rId139" Type="http://schemas.openxmlformats.org/officeDocument/2006/relationships/image" Target="media/image120.wmf"/><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www.industrie-techno.com/plaquettes-de-tournage-a-large-spectre-d-utilisation.13121" TargetMode="External"/><Relationship Id="rId155" Type="http://schemas.openxmlformats.org/officeDocument/2006/relationships/hyperlink" Target="http://www.otelo.fr" TargetMode="External"/><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oleObject" Target="embeddings/oleObject5.bin"/><Relationship Id="rId129" Type="http://schemas.openxmlformats.org/officeDocument/2006/relationships/image" Target="media/image114.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oleObject" Target="embeddings/oleObject11.bin"/><Relationship Id="rId145" Type="http://schemas.openxmlformats.org/officeDocument/2006/relationships/image" Target="media/image124.png"/><Relationship Id="rId161" Type="http://schemas.openxmlformats.org/officeDocument/2006/relationships/hyperlink" Target="http://www.sandvik.coromant.com/fr-fr/knowledge/materials/introduction/pages/default.aspx" TargetMode="External"/><Relationship Id="rId166"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08.wmf"/><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4.bin"/><Relationship Id="rId130" Type="http://schemas.openxmlformats.org/officeDocument/2006/relationships/image" Target="media/image115.png"/><Relationship Id="rId135" Type="http://schemas.openxmlformats.org/officeDocument/2006/relationships/image" Target="media/image118.wmf"/><Relationship Id="rId143" Type="http://schemas.openxmlformats.org/officeDocument/2006/relationships/image" Target="media/image122.png"/><Relationship Id="rId148" Type="http://schemas.openxmlformats.org/officeDocument/2006/relationships/hyperlink" Target="http://www.cazeneuve.fr/Cazeneuvefr/produits/Photos/Grandes/Optica360g.jpg" TargetMode="External"/><Relationship Id="rId151" Type="http://schemas.openxmlformats.org/officeDocument/2006/relationships/hyperlink" Target="http://www.larousse.fr/encyclopedie/data/images/1001962-Tournage.jpg" TargetMode="External"/><Relationship Id="rId156" Type="http://schemas.openxmlformats.org/officeDocument/2006/relationships/hyperlink" Target="http://www.zeta-dental.fr/images/upload/Image/16519-1.jpg" TargetMode="External"/><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oleObject" Target="embeddings/oleObject3.bin"/><Relationship Id="rId125" Type="http://schemas.openxmlformats.org/officeDocument/2006/relationships/image" Target="media/image111.wmf"/><Relationship Id="rId141" Type="http://schemas.openxmlformats.org/officeDocument/2006/relationships/image" Target="media/image121.wmf"/><Relationship Id="rId146" Type="http://schemas.openxmlformats.org/officeDocument/2006/relationships/image" Target="media/image125.png"/><Relationship Id="rId16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wmf"/><Relationship Id="rId131" Type="http://schemas.openxmlformats.org/officeDocument/2006/relationships/image" Target="media/image116.wmf"/><Relationship Id="rId136" Type="http://schemas.openxmlformats.org/officeDocument/2006/relationships/oleObject" Target="embeddings/oleObject9.bin"/><Relationship Id="rId157" Type="http://schemas.openxmlformats.org/officeDocument/2006/relationships/hyperlink" Target="http://www.hellopro.fr/images/produit-2/7/9/1/fraiseuse-conventionnelle-2654197.jpg"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www.machine-outil.com/gfx/produits/grand/1601-mandrin-tour-smw-autoblok.jp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6.bin"/><Relationship Id="rId147" Type="http://schemas.openxmlformats.org/officeDocument/2006/relationships/hyperlink" Target="http://bois.fordaq.com/fordaq/srvAuctionView.html?AucTIid=17877844" TargetMode="External"/><Relationship Id="rId16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wmf"/><Relationship Id="rId142" Type="http://schemas.openxmlformats.org/officeDocument/2006/relationships/oleObject" Target="embeddings/oleObject12.bin"/><Relationship Id="rId163"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oleObject" Target="embeddings/oleObject1.bin"/><Relationship Id="rId137" Type="http://schemas.openxmlformats.org/officeDocument/2006/relationships/image" Target="media/image119.wmf"/><Relationship Id="rId158" Type="http://schemas.openxmlformats.org/officeDocument/2006/relationships/hyperlink" Target="http://fr.dmg.com/fr,milling,dmu-60-evo-linear?opendocument"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oleObject" Target="embeddings/oleObject7.bin"/><Relationship Id="rId153" Type="http://schemas.openxmlformats.org/officeDocument/2006/relationships/hyperlink" Target="http://www.machine-outil.com/gfx//photos/grand/4257-mandrin-expansible-rohm.jp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5FFA8-E95D-48C7-BD0E-7EE4222B6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1417</TotalTime>
  <Pages>18</Pages>
  <Words>2793</Words>
  <Characters>15362</Characters>
  <Application>Microsoft Office Word</Application>
  <DocSecurity>0</DocSecurity>
  <Lines>128</Lines>
  <Paragraphs>36</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18119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198</cp:revision>
  <cp:lastPrinted>2015-03-31T20:44:00Z</cp:lastPrinted>
  <dcterms:created xsi:type="dcterms:W3CDTF">2014-10-28T08:38:00Z</dcterms:created>
  <dcterms:modified xsi:type="dcterms:W3CDTF">2015-04-13T21:32:00Z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